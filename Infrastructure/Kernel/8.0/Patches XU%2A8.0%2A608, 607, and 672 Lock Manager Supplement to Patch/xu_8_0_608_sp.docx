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95" w:rsidRPr="007C16A8" w:rsidRDefault="00C41E5A" w:rsidP="00691E9A">
      <w:pPr>
        <w:pStyle w:val="Title"/>
      </w:pPr>
      <w:r w:rsidRPr="007C16A8">
        <w:t xml:space="preserve">Kernel </w:t>
      </w:r>
      <w:r w:rsidR="00DE7636" w:rsidRPr="007C16A8">
        <w:t>8.0</w:t>
      </w:r>
      <w:r w:rsidR="004C6687" w:rsidRPr="007C16A8">
        <w:t xml:space="preserve">: Patches </w:t>
      </w:r>
      <w:r w:rsidR="00262C1F" w:rsidRPr="007C16A8">
        <w:t>XU*8.0*608</w:t>
      </w:r>
      <w:r w:rsidR="004C6687" w:rsidRPr="007C16A8">
        <w:t xml:space="preserve">, </w:t>
      </w:r>
      <w:r w:rsidR="00262C1F" w:rsidRPr="007C16A8">
        <w:t>607</w:t>
      </w:r>
      <w:r w:rsidR="004C6687" w:rsidRPr="007C16A8">
        <w:t>, and 6</w:t>
      </w:r>
      <w:r w:rsidR="00262C1F" w:rsidRPr="007C16A8">
        <w:t>72</w:t>
      </w:r>
    </w:p>
    <w:p w:rsidR="00C41E5A" w:rsidRPr="007C16A8" w:rsidRDefault="00C41E5A" w:rsidP="00691E9A">
      <w:pPr>
        <w:pStyle w:val="Title"/>
      </w:pPr>
      <w:r w:rsidRPr="007C16A8">
        <w:t>Lock Manager Supplement to Patch Description</w:t>
      </w:r>
    </w:p>
    <w:p w:rsidR="00C41E5A" w:rsidRPr="007C16A8" w:rsidRDefault="00CD4C29" w:rsidP="00C41E5A">
      <w:pPr>
        <w:pStyle w:val="VASeal"/>
      </w:pPr>
      <w:r w:rsidRPr="007C16A8">
        <w:rPr>
          <w:lang w:eastAsia="en-US"/>
        </w:rPr>
        <w:drawing>
          <wp:inline distT="0" distB="0" distL="0" distR="0" wp14:anchorId="536CCEBE" wp14:editId="10442738">
            <wp:extent cx="2466975" cy="2286000"/>
            <wp:effectExtent l="0" t="0" r="9525" b="0"/>
            <wp:docPr id="3"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866226" w:rsidRPr="007C16A8" w:rsidRDefault="00D8659E" w:rsidP="00603EE5">
      <w:pPr>
        <w:pStyle w:val="Title2"/>
      </w:pPr>
      <w:r w:rsidRPr="007C16A8">
        <w:t>October 2019</w:t>
      </w:r>
    </w:p>
    <w:p w:rsidR="00866226" w:rsidRPr="007C16A8" w:rsidRDefault="00866226" w:rsidP="00603EE5">
      <w:pPr>
        <w:pStyle w:val="Title2"/>
      </w:pPr>
    </w:p>
    <w:p w:rsidR="00691E9A" w:rsidRPr="007C16A8" w:rsidRDefault="00691E9A" w:rsidP="00603EE5">
      <w:pPr>
        <w:pStyle w:val="Title2"/>
      </w:pPr>
      <w:r w:rsidRPr="007C16A8">
        <w:t>Department of Veterans Affairs (VA)</w:t>
      </w:r>
    </w:p>
    <w:p w:rsidR="00691E9A" w:rsidRPr="007C16A8" w:rsidRDefault="00691E9A" w:rsidP="00603EE5">
      <w:pPr>
        <w:pStyle w:val="Title2"/>
      </w:pPr>
      <w:r w:rsidRPr="007C16A8">
        <w:t>Office of</w:t>
      </w:r>
      <w:r w:rsidR="00134C89" w:rsidRPr="007C16A8">
        <w:t xml:space="preserve"> Information and Technology (OI</w:t>
      </w:r>
      <w:r w:rsidRPr="007C16A8">
        <w:t>T)</w:t>
      </w:r>
    </w:p>
    <w:p w:rsidR="00691E9A" w:rsidRPr="007C16A8" w:rsidRDefault="004C6687" w:rsidP="00603EE5">
      <w:pPr>
        <w:pStyle w:val="Title2"/>
      </w:pPr>
      <w:r w:rsidRPr="007C16A8">
        <w:t>Enterprise Program Management Office (EPMO)</w:t>
      </w:r>
    </w:p>
    <w:p w:rsidR="009604BB" w:rsidRPr="007C16A8" w:rsidRDefault="009604BB" w:rsidP="009604BB">
      <w:pPr>
        <w:pStyle w:val="BodyText"/>
      </w:pPr>
    </w:p>
    <w:p w:rsidR="00B02EEA" w:rsidRPr="007C16A8" w:rsidRDefault="00B02EEA" w:rsidP="009604BB">
      <w:pPr>
        <w:pStyle w:val="BodyText"/>
        <w:sectPr w:rsidR="00B02EEA" w:rsidRPr="007C16A8" w:rsidSect="003E3ECA">
          <w:footerReference w:type="default" r:id="rId9"/>
          <w:pgSz w:w="12240" w:h="15840" w:code="1"/>
          <w:pgMar w:top="1440" w:right="1440" w:bottom="1440" w:left="1440" w:header="720" w:footer="720" w:gutter="0"/>
          <w:pgNumType w:start="1"/>
          <w:cols w:space="720"/>
          <w:titlePg/>
          <w:docGrid w:linePitch="360"/>
        </w:sectPr>
      </w:pPr>
    </w:p>
    <w:p w:rsidR="001F59CE" w:rsidRPr="007C16A8" w:rsidRDefault="009604BB" w:rsidP="00351423">
      <w:pPr>
        <w:pStyle w:val="HeadingFront-BackMatter"/>
      </w:pPr>
      <w:bookmarkStart w:id="0" w:name="_Toc44314817"/>
      <w:bookmarkStart w:id="1" w:name="_Toc230684262"/>
      <w:bookmarkStart w:id="2" w:name="_Toc235433347"/>
      <w:bookmarkStart w:id="3" w:name="_Toc23169050"/>
      <w:r w:rsidRPr="007C16A8">
        <w:lastRenderedPageBreak/>
        <w:t>Revision History</w:t>
      </w:r>
      <w:bookmarkEnd w:id="0"/>
      <w:bookmarkEnd w:id="1"/>
      <w:bookmarkEnd w:id="2"/>
      <w:bookmarkEnd w:id="3"/>
    </w:p>
    <w:tbl>
      <w:tblPr>
        <w:tblW w:w="941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4"/>
        <w:gridCol w:w="1170"/>
        <w:gridCol w:w="4500"/>
        <w:gridCol w:w="2340"/>
      </w:tblGrid>
      <w:tr w:rsidR="009604BB" w:rsidRPr="007C16A8" w:rsidTr="00D62258">
        <w:trPr>
          <w:tblHeader/>
        </w:trPr>
        <w:tc>
          <w:tcPr>
            <w:tcW w:w="1404" w:type="dxa"/>
            <w:tcBorders>
              <w:top w:val="single" w:sz="6" w:space="0" w:color="auto"/>
              <w:left w:val="single" w:sz="6" w:space="0" w:color="auto"/>
              <w:bottom w:val="single" w:sz="6" w:space="0" w:color="auto"/>
              <w:right w:val="single" w:sz="6" w:space="0" w:color="auto"/>
            </w:tcBorders>
            <w:shd w:val="pct12" w:color="auto" w:fill="auto"/>
          </w:tcPr>
          <w:p w:rsidR="009604BB" w:rsidRPr="007C16A8" w:rsidRDefault="009604BB" w:rsidP="00463C96">
            <w:pPr>
              <w:pStyle w:val="TableHeading"/>
              <w:rPr>
                <w:u w:val="single"/>
              </w:rPr>
            </w:pPr>
            <w:bookmarkStart w:id="4" w:name="COL001_TBL001"/>
            <w:bookmarkEnd w:id="4"/>
            <w:r w:rsidRPr="007C16A8">
              <w:t>Date</w:t>
            </w:r>
          </w:p>
        </w:tc>
        <w:tc>
          <w:tcPr>
            <w:tcW w:w="1170" w:type="dxa"/>
            <w:tcBorders>
              <w:top w:val="single" w:sz="6" w:space="0" w:color="auto"/>
              <w:left w:val="single" w:sz="6" w:space="0" w:color="auto"/>
              <w:bottom w:val="single" w:sz="6" w:space="0" w:color="auto"/>
              <w:right w:val="single" w:sz="6" w:space="0" w:color="auto"/>
            </w:tcBorders>
            <w:shd w:val="pct12" w:color="auto" w:fill="auto"/>
          </w:tcPr>
          <w:p w:rsidR="009604BB" w:rsidRPr="007C16A8" w:rsidRDefault="009604BB" w:rsidP="00463C96">
            <w:pPr>
              <w:pStyle w:val="TableHeading"/>
              <w:rPr>
                <w:u w:val="single"/>
              </w:rPr>
            </w:pPr>
            <w:r w:rsidRPr="007C16A8">
              <w:t>Revision</w:t>
            </w:r>
          </w:p>
        </w:tc>
        <w:tc>
          <w:tcPr>
            <w:tcW w:w="4500" w:type="dxa"/>
            <w:tcBorders>
              <w:top w:val="single" w:sz="6" w:space="0" w:color="auto"/>
              <w:left w:val="single" w:sz="6" w:space="0" w:color="auto"/>
              <w:bottom w:val="single" w:sz="6" w:space="0" w:color="auto"/>
              <w:right w:val="single" w:sz="6" w:space="0" w:color="auto"/>
            </w:tcBorders>
            <w:shd w:val="pct12" w:color="auto" w:fill="auto"/>
          </w:tcPr>
          <w:p w:rsidR="009604BB" w:rsidRPr="007C16A8" w:rsidRDefault="009604BB" w:rsidP="00463C96">
            <w:pPr>
              <w:pStyle w:val="TableHeading"/>
              <w:rPr>
                <w:u w:val="single"/>
              </w:rPr>
            </w:pPr>
            <w:r w:rsidRPr="007C16A8">
              <w:t>Description</w:t>
            </w:r>
          </w:p>
        </w:tc>
        <w:tc>
          <w:tcPr>
            <w:tcW w:w="2340" w:type="dxa"/>
            <w:tcBorders>
              <w:top w:val="single" w:sz="6" w:space="0" w:color="auto"/>
              <w:left w:val="single" w:sz="6" w:space="0" w:color="auto"/>
              <w:bottom w:val="single" w:sz="6" w:space="0" w:color="auto"/>
              <w:right w:val="single" w:sz="6" w:space="0" w:color="auto"/>
            </w:tcBorders>
            <w:shd w:val="pct12" w:color="auto" w:fill="auto"/>
          </w:tcPr>
          <w:p w:rsidR="009604BB" w:rsidRPr="007C16A8" w:rsidRDefault="001630AB" w:rsidP="00463C96">
            <w:pPr>
              <w:pStyle w:val="TableHeading"/>
              <w:rPr>
                <w:u w:val="single"/>
              </w:rPr>
            </w:pPr>
            <w:r w:rsidRPr="007C16A8">
              <w:t>Author</w:t>
            </w:r>
          </w:p>
        </w:tc>
      </w:tr>
      <w:tr w:rsidR="001D1A2C" w:rsidRPr="007C16A8" w:rsidTr="00D62258">
        <w:trPr>
          <w:cantSplit/>
        </w:trPr>
        <w:tc>
          <w:tcPr>
            <w:tcW w:w="1404" w:type="dxa"/>
          </w:tcPr>
          <w:p w:rsidR="001D1A2C" w:rsidRPr="007C16A8" w:rsidRDefault="00D8659E" w:rsidP="00F540B7">
            <w:pPr>
              <w:pStyle w:val="TableText"/>
            </w:pPr>
            <w:bookmarkStart w:id="5" w:name="_Toc44314849"/>
            <w:bookmarkStart w:id="6" w:name="_Toc55291398"/>
            <w:bookmarkStart w:id="7" w:name="_Toc83538895"/>
            <w:r w:rsidRPr="007C16A8">
              <w:rPr>
                <w:rFonts w:cs="Arial"/>
              </w:rPr>
              <w:t>10</w:t>
            </w:r>
            <w:r w:rsidR="000E27E5" w:rsidRPr="007C16A8">
              <w:rPr>
                <w:rFonts w:cs="Arial"/>
              </w:rPr>
              <w:t>/</w:t>
            </w:r>
            <w:r w:rsidRPr="007C16A8">
              <w:rPr>
                <w:rFonts w:cs="Arial"/>
              </w:rPr>
              <w:t>2</w:t>
            </w:r>
            <w:r w:rsidR="00AF0B1A" w:rsidRPr="007C16A8">
              <w:rPr>
                <w:rFonts w:cs="Arial"/>
              </w:rPr>
              <w:t>8</w:t>
            </w:r>
            <w:r w:rsidR="001D1A2C" w:rsidRPr="007C16A8">
              <w:rPr>
                <w:rFonts w:cs="Arial"/>
              </w:rPr>
              <w:t>/</w:t>
            </w:r>
            <w:r w:rsidR="001630AB" w:rsidRPr="007C16A8">
              <w:rPr>
                <w:rFonts w:cs="Arial"/>
              </w:rPr>
              <w:t>20</w:t>
            </w:r>
            <w:r w:rsidR="00134C89" w:rsidRPr="007C16A8">
              <w:rPr>
                <w:rFonts w:cs="Arial"/>
              </w:rPr>
              <w:t>1</w:t>
            </w:r>
            <w:r w:rsidRPr="007C16A8">
              <w:rPr>
                <w:rFonts w:cs="Arial"/>
              </w:rPr>
              <w:t>9</w:t>
            </w:r>
          </w:p>
        </w:tc>
        <w:tc>
          <w:tcPr>
            <w:tcW w:w="1170" w:type="dxa"/>
          </w:tcPr>
          <w:p w:rsidR="001D1A2C" w:rsidRPr="007C16A8" w:rsidRDefault="00D74139" w:rsidP="001D7BAB">
            <w:pPr>
              <w:pStyle w:val="TableText"/>
            </w:pPr>
            <w:r w:rsidRPr="007C16A8">
              <w:rPr>
                <w:rFonts w:cs="Arial"/>
              </w:rPr>
              <w:t>1.0</w:t>
            </w:r>
          </w:p>
        </w:tc>
        <w:tc>
          <w:tcPr>
            <w:tcW w:w="4500" w:type="dxa"/>
          </w:tcPr>
          <w:p w:rsidR="001D1A2C" w:rsidRPr="007C16A8" w:rsidRDefault="001D1A2C" w:rsidP="001D7BAB">
            <w:pPr>
              <w:pStyle w:val="TableText"/>
            </w:pPr>
            <w:r w:rsidRPr="007C16A8">
              <w:rPr>
                <w:rFonts w:cs="Arial"/>
              </w:rPr>
              <w:t>Initial documentation for t</w:t>
            </w:r>
            <w:r w:rsidR="00EE123D" w:rsidRPr="007C16A8">
              <w:rPr>
                <w:rFonts w:cs="Arial"/>
              </w:rPr>
              <w:t>he Kernel Lock Manager Class 3</w:t>
            </w:r>
            <w:r w:rsidRPr="007C16A8">
              <w:rPr>
                <w:rFonts w:cs="Arial"/>
              </w:rPr>
              <w:t xml:space="preserve"> software</w:t>
            </w:r>
            <w:r w:rsidR="00EE123D" w:rsidRPr="007C16A8">
              <w:rPr>
                <w:rFonts w:cs="Arial"/>
              </w:rPr>
              <w:t xml:space="preserve"> to Class 1</w:t>
            </w:r>
            <w:r w:rsidRPr="007C16A8">
              <w:rPr>
                <w:rFonts w:cs="Arial"/>
              </w:rPr>
              <w:t>:</w:t>
            </w:r>
          </w:p>
          <w:p w:rsidR="001D1A2C" w:rsidRPr="007C16A8" w:rsidRDefault="001D1A2C" w:rsidP="001D7BAB">
            <w:pPr>
              <w:pStyle w:val="TableText"/>
              <w:rPr>
                <w:b/>
              </w:rPr>
            </w:pPr>
            <w:r w:rsidRPr="007C16A8">
              <w:rPr>
                <w:b/>
              </w:rPr>
              <w:t>Kernel Patch</w:t>
            </w:r>
            <w:r w:rsidR="00D74139" w:rsidRPr="007C16A8">
              <w:rPr>
                <w:b/>
              </w:rPr>
              <w:t>es</w:t>
            </w:r>
            <w:r w:rsidR="00FD1742" w:rsidRPr="007C16A8">
              <w:rPr>
                <w:b/>
              </w:rPr>
              <w:t xml:space="preserve"> XU*8.0*608, 607</w:t>
            </w:r>
            <w:r w:rsidR="00D74139" w:rsidRPr="007C16A8">
              <w:rPr>
                <w:b/>
              </w:rPr>
              <w:t xml:space="preserve">, and </w:t>
            </w:r>
            <w:r w:rsidR="00262C1F" w:rsidRPr="007C16A8">
              <w:rPr>
                <w:b/>
              </w:rPr>
              <w:t>672</w:t>
            </w:r>
          </w:p>
        </w:tc>
        <w:tc>
          <w:tcPr>
            <w:tcW w:w="2340" w:type="dxa"/>
          </w:tcPr>
          <w:p w:rsidR="00754E59" w:rsidRPr="007C16A8" w:rsidRDefault="00F50AE8" w:rsidP="009D136E">
            <w:pPr>
              <w:pStyle w:val="TableListBullet"/>
            </w:pPr>
            <w:r w:rsidRPr="007C16A8">
              <w:t>Developers: RG, SO, AC, and JM</w:t>
            </w:r>
          </w:p>
          <w:p w:rsidR="001D1A2C" w:rsidRPr="007C16A8" w:rsidRDefault="00754E59" w:rsidP="009D136E">
            <w:pPr>
              <w:pStyle w:val="TableListBullet"/>
            </w:pPr>
            <w:r w:rsidRPr="007C16A8">
              <w:t xml:space="preserve">Tech Writer: </w:t>
            </w:r>
            <w:r w:rsidR="00D74139" w:rsidRPr="007C16A8">
              <w:t>T</w:t>
            </w:r>
            <w:r w:rsidR="00F102AA" w:rsidRPr="007C16A8">
              <w:t>B</w:t>
            </w:r>
          </w:p>
        </w:tc>
      </w:tr>
    </w:tbl>
    <w:bookmarkEnd w:id="5"/>
    <w:bookmarkEnd w:id="6"/>
    <w:bookmarkEnd w:id="7"/>
    <w:p w:rsidR="001630AB" w:rsidRPr="007C16A8" w:rsidRDefault="001F59CE" w:rsidP="008920A2">
      <w:pPr>
        <w:pStyle w:val="BodyText6"/>
      </w:pPr>
      <w:r w:rsidRPr="007C16A8">
        <w:fldChar w:fldCharType="begin"/>
      </w:r>
      <w:r w:rsidRPr="007C16A8">
        <w:instrText xml:space="preserve"> XE "Revision History" </w:instrText>
      </w:r>
      <w:r w:rsidRPr="007C16A8">
        <w:fldChar w:fldCharType="end"/>
      </w:r>
      <w:r w:rsidRPr="007C16A8">
        <w:fldChar w:fldCharType="begin"/>
      </w:r>
      <w:r w:rsidRPr="007C16A8">
        <w:instrText xml:space="preserve"> XE "History:Revisions" </w:instrText>
      </w:r>
      <w:r w:rsidRPr="007C16A8">
        <w:fldChar w:fldCharType="end"/>
      </w:r>
    </w:p>
    <w:p w:rsidR="007A3280" w:rsidRPr="007C16A8" w:rsidRDefault="00CD4C29" w:rsidP="007A3280">
      <w:pPr>
        <w:pStyle w:val="Note"/>
      </w:pPr>
      <w:r w:rsidRPr="007C16A8">
        <w:rPr>
          <w:lang w:eastAsia="en-US"/>
        </w:rPr>
        <w:drawing>
          <wp:inline distT="0" distB="0" distL="0" distR="0" wp14:anchorId="17C86661" wp14:editId="7E0C5AE5">
            <wp:extent cx="285750" cy="285750"/>
            <wp:effectExtent l="0" t="0" r="0" b="0"/>
            <wp:docPr id="6"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A3280" w:rsidRPr="007C16A8">
        <w:tab/>
      </w:r>
      <w:r w:rsidR="007A3280" w:rsidRPr="007C16A8">
        <w:rPr>
          <w:b/>
        </w:rPr>
        <w:t>REF:</w:t>
      </w:r>
      <w:r w:rsidR="007A3280" w:rsidRPr="007C16A8">
        <w:t xml:space="preserve"> For the current patch history related to this software, </w:t>
      </w:r>
      <w:r w:rsidR="004C6687" w:rsidRPr="007C16A8">
        <w:t>see</w:t>
      </w:r>
      <w:r w:rsidR="007A3280" w:rsidRPr="007C16A8">
        <w:t xml:space="preserve"> the Patch Module (i.e., </w:t>
      </w:r>
      <w:r w:rsidR="007A3280" w:rsidRPr="007C16A8">
        <w:rPr>
          <w:b/>
        </w:rPr>
        <w:t>Patch User Menu</w:t>
      </w:r>
      <w:r w:rsidR="007A3280" w:rsidRPr="007C16A8">
        <w:t xml:space="preserve"> [A1AE USER]) on FORUM.</w:t>
      </w:r>
    </w:p>
    <w:p w:rsidR="009604BB" w:rsidRPr="007C16A8" w:rsidRDefault="009604BB" w:rsidP="001630AB">
      <w:pPr>
        <w:pStyle w:val="BodyText"/>
      </w:pPr>
    </w:p>
    <w:p w:rsidR="00B02EEA" w:rsidRPr="007C16A8" w:rsidRDefault="00B02EEA" w:rsidP="001630AB">
      <w:pPr>
        <w:pStyle w:val="BodyText"/>
        <w:sectPr w:rsidR="00B02EEA" w:rsidRPr="007C16A8" w:rsidSect="003E3ECA">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cols w:space="720"/>
          <w:docGrid w:linePitch="360"/>
        </w:sectPr>
      </w:pPr>
    </w:p>
    <w:p w:rsidR="001630AB" w:rsidRPr="007C16A8" w:rsidRDefault="00DE2D75" w:rsidP="00351423">
      <w:pPr>
        <w:pStyle w:val="HeadingTOC"/>
      </w:pPr>
      <w:r w:rsidRPr="007C16A8">
        <w:lastRenderedPageBreak/>
        <w:t xml:space="preserve">Table of </w:t>
      </w:r>
      <w:r w:rsidR="009604BB" w:rsidRPr="007C16A8">
        <w:t>Contents</w:t>
      </w:r>
    </w:p>
    <w:p w:rsidR="001630AB" w:rsidRPr="007C16A8" w:rsidRDefault="009E46F0" w:rsidP="008920A2">
      <w:pPr>
        <w:pStyle w:val="BodyText6"/>
      </w:pPr>
      <w:r w:rsidRPr="007C16A8">
        <w:fldChar w:fldCharType="begin"/>
      </w:r>
      <w:r w:rsidR="009604BB" w:rsidRPr="007C16A8">
        <w:instrText xml:space="preserve"> XE </w:instrText>
      </w:r>
      <w:r w:rsidR="008C61F8" w:rsidRPr="007C16A8">
        <w:instrText>"</w:instrText>
      </w:r>
      <w:r w:rsidR="009604BB" w:rsidRPr="007C16A8">
        <w:instrText>Contents</w:instrText>
      </w:r>
      <w:r w:rsidR="008C61F8" w:rsidRPr="007C16A8">
        <w:instrText>"</w:instrText>
      </w:r>
      <w:r w:rsidR="009604BB" w:rsidRPr="007C16A8">
        <w:instrText xml:space="preserve"> </w:instrText>
      </w:r>
      <w:r w:rsidRPr="007C16A8">
        <w:fldChar w:fldCharType="end"/>
      </w:r>
      <w:r w:rsidRPr="007C16A8">
        <w:fldChar w:fldCharType="begin"/>
      </w:r>
      <w:r w:rsidR="009604BB" w:rsidRPr="007C16A8">
        <w:instrText xml:space="preserve"> XE </w:instrText>
      </w:r>
      <w:r w:rsidR="008C61F8" w:rsidRPr="007C16A8">
        <w:instrText>"</w:instrText>
      </w:r>
      <w:r w:rsidR="009604BB" w:rsidRPr="007C16A8">
        <w:instrText>Table of Contents</w:instrText>
      </w:r>
      <w:r w:rsidR="008C61F8" w:rsidRPr="007C16A8">
        <w:instrText>"</w:instrText>
      </w:r>
      <w:r w:rsidR="009604BB" w:rsidRPr="007C16A8">
        <w:instrText xml:space="preserve"> </w:instrText>
      </w:r>
      <w:r w:rsidRPr="007C16A8">
        <w:fldChar w:fldCharType="end"/>
      </w:r>
    </w:p>
    <w:p w:rsidR="00E144B2" w:rsidRPr="007C16A8" w:rsidRDefault="009E46F0">
      <w:pPr>
        <w:pStyle w:val="TOC9"/>
        <w:rPr>
          <w:rFonts w:asciiTheme="minorHAnsi" w:eastAsiaTheme="minorEastAsia" w:hAnsiTheme="minorHAnsi" w:cstheme="minorBidi"/>
          <w:noProof w:val="0"/>
          <w:color w:val="auto"/>
          <w:sz w:val="22"/>
        </w:rPr>
      </w:pPr>
      <w:r w:rsidRPr="007C16A8">
        <w:rPr>
          <w:rFonts w:eastAsia="Batang" w:cs="Courier"/>
          <w:noProof w:val="0"/>
          <w:lang w:eastAsia="ko-KR"/>
        </w:rPr>
        <w:fldChar w:fldCharType="begin"/>
      </w:r>
      <w:r w:rsidR="009604BB" w:rsidRPr="007C16A8">
        <w:rPr>
          <w:rFonts w:cs="Courier"/>
          <w:noProof w:val="0"/>
        </w:rPr>
        <w:instrText xml:space="preserve"> TOC \o "2-5" \h \z \t "Heading 1,1,Heading Front-Back_Matter,9" </w:instrText>
      </w:r>
      <w:r w:rsidRPr="007C16A8">
        <w:rPr>
          <w:rFonts w:eastAsia="Batang" w:cs="Courier"/>
          <w:noProof w:val="0"/>
          <w:lang w:eastAsia="ko-KR"/>
        </w:rPr>
        <w:fldChar w:fldCharType="separate"/>
      </w:r>
      <w:hyperlink w:anchor="_Toc23169050" w:history="1">
        <w:r w:rsidR="00E144B2" w:rsidRPr="007C16A8">
          <w:rPr>
            <w:rStyle w:val="Hyperlink"/>
            <w:noProof w:val="0"/>
          </w:rPr>
          <w:t>Revision History</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_Toc23169050 \h </w:instrText>
        </w:r>
        <w:r w:rsidR="00E144B2" w:rsidRPr="007C16A8">
          <w:rPr>
            <w:noProof w:val="0"/>
            <w:webHidden/>
          </w:rPr>
        </w:r>
        <w:r w:rsidR="00E144B2" w:rsidRPr="007C16A8">
          <w:rPr>
            <w:noProof w:val="0"/>
            <w:webHidden/>
          </w:rPr>
          <w:fldChar w:fldCharType="separate"/>
        </w:r>
        <w:r w:rsidR="00E144B2" w:rsidRPr="007C16A8">
          <w:rPr>
            <w:noProof w:val="0"/>
            <w:webHidden/>
          </w:rPr>
          <w:t>ii</w:t>
        </w:r>
        <w:r w:rsidR="00E144B2" w:rsidRPr="007C16A8">
          <w:rPr>
            <w:noProof w:val="0"/>
            <w:webHidden/>
          </w:rPr>
          <w:fldChar w:fldCharType="end"/>
        </w:r>
      </w:hyperlink>
    </w:p>
    <w:p w:rsidR="00E144B2" w:rsidRPr="007C16A8" w:rsidRDefault="00E144B2">
      <w:pPr>
        <w:pStyle w:val="TOC9"/>
        <w:rPr>
          <w:rFonts w:asciiTheme="minorHAnsi" w:eastAsiaTheme="minorEastAsia" w:hAnsiTheme="minorHAnsi" w:cstheme="minorBidi"/>
          <w:noProof w:val="0"/>
          <w:color w:val="auto"/>
          <w:sz w:val="22"/>
        </w:rPr>
      </w:pPr>
      <w:hyperlink w:anchor="_Toc23169051" w:history="1">
        <w:r w:rsidRPr="007C16A8">
          <w:rPr>
            <w:rStyle w:val="Hyperlink"/>
            <w:noProof w:val="0"/>
          </w:rPr>
          <w:t>List of Figures</w:t>
        </w:r>
        <w:r w:rsidRPr="007C16A8">
          <w:rPr>
            <w:noProof w:val="0"/>
            <w:webHidden/>
          </w:rPr>
          <w:tab/>
        </w:r>
        <w:r w:rsidRPr="007C16A8">
          <w:rPr>
            <w:noProof w:val="0"/>
            <w:webHidden/>
          </w:rPr>
          <w:fldChar w:fldCharType="begin"/>
        </w:r>
        <w:r w:rsidRPr="007C16A8">
          <w:rPr>
            <w:noProof w:val="0"/>
            <w:webHidden/>
          </w:rPr>
          <w:instrText xml:space="preserve"> PAGEREF _Toc23169051 \h </w:instrText>
        </w:r>
        <w:r w:rsidRPr="007C16A8">
          <w:rPr>
            <w:noProof w:val="0"/>
            <w:webHidden/>
          </w:rPr>
        </w:r>
        <w:r w:rsidRPr="007C16A8">
          <w:rPr>
            <w:noProof w:val="0"/>
            <w:webHidden/>
          </w:rPr>
          <w:fldChar w:fldCharType="separate"/>
        </w:r>
        <w:r w:rsidRPr="007C16A8">
          <w:rPr>
            <w:noProof w:val="0"/>
            <w:webHidden/>
          </w:rPr>
          <w:t>iv</w:t>
        </w:r>
        <w:r w:rsidRPr="007C16A8">
          <w:rPr>
            <w:noProof w:val="0"/>
            <w:webHidden/>
          </w:rPr>
          <w:fldChar w:fldCharType="end"/>
        </w:r>
      </w:hyperlink>
    </w:p>
    <w:p w:rsidR="00E144B2" w:rsidRPr="007C16A8" w:rsidRDefault="00E144B2">
      <w:pPr>
        <w:pStyle w:val="TOC9"/>
        <w:rPr>
          <w:rFonts w:asciiTheme="minorHAnsi" w:eastAsiaTheme="minorEastAsia" w:hAnsiTheme="minorHAnsi" w:cstheme="minorBidi"/>
          <w:noProof w:val="0"/>
          <w:color w:val="auto"/>
          <w:sz w:val="22"/>
        </w:rPr>
      </w:pPr>
      <w:hyperlink w:anchor="_Toc23169052" w:history="1">
        <w:r w:rsidRPr="007C16A8">
          <w:rPr>
            <w:rStyle w:val="Hyperlink"/>
            <w:noProof w:val="0"/>
          </w:rPr>
          <w:t>List of Tables</w:t>
        </w:r>
        <w:r w:rsidRPr="007C16A8">
          <w:rPr>
            <w:noProof w:val="0"/>
            <w:webHidden/>
          </w:rPr>
          <w:tab/>
        </w:r>
        <w:r w:rsidRPr="007C16A8">
          <w:rPr>
            <w:noProof w:val="0"/>
            <w:webHidden/>
          </w:rPr>
          <w:fldChar w:fldCharType="begin"/>
        </w:r>
        <w:r w:rsidRPr="007C16A8">
          <w:rPr>
            <w:noProof w:val="0"/>
            <w:webHidden/>
          </w:rPr>
          <w:instrText xml:space="preserve"> PAGEREF _Toc23169052 \h </w:instrText>
        </w:r>
        <w:r w:rsidRPr="007C16A8">
          <w:rPr>
            <w:noProof w:val="0"/>
            <w:webHidden/>
          </w:rPr>
        </w:r>
        <w:r w:rsidRPr="007C16A8">
          <w:rPr>
            <w:noProof w:val="0"/>
            <w:webHidden/>
          </w:rPr>
          <w:fldChar w:fldCharType="separate"/>
        </w:r>
        <w:r w:rsidRPr="007C16A8">
          <w:rPr>
            <w:noProof w:val="0"/>
            <w:webHidden/>
          </w:rPr>
          <w:t>iv</w:t>
        </w:r>
        <w:r w:rsidRPr="007C16A8">
          <w:rPr>
            <w:noProof w:val="0"/>
            <w:webHidden/>
          </w:rPr>
          <w:fldChar w:fldCharType="end"/>
        </w:r>
      </w:hyperlink>
    </w:p>
    <w:p w:rsidR="00E144B2" w:rsidRPr="007C16A8" w:rsidRDefault="00E144B2">
      <w:pPr>
        <w:pStyle w:val="TOC9"/>
        <w:rPr>
          <w:rFonts w:asciiTheme="minorHAnsi" w:eastAsiaTheme="minorEastAsia" w:hAnsiTheme="minorHAnsi" w:cstheme="minorBidi"/>
          <w:noProof w:val="0"/>
          <w:color w:val="auto"/>
          <w:sz w:val="22"/>
        </w:rPr>
      </w:pPr>
      <w:hyperlink w:anchor="_Toc23169053" w:history="1">
        <w:r w:rsidRPr="007C16A8">
          <w:rPr>
            <w:rStyle w:val="Hyperlink"/>
            <w:noProof w:val="0"/>
          </w:rPr>
          <w:t>Orientation</w:t>
        </w:r>
        <w:r w:rsidRPr="007C16A8">
          <w:rPr>
            <w:noProof w:val="0"/>
            <w:webHidden/>
          </w:rPr>
          <w:tab/>
        </w:r>
        <w:r w:rsidRPr="007C16A8">
          <w:rPr>
            <w:noProof w:val="0"/>
            <w:webHidden/>
          </w:rPr>
          <w:fldChar w:fldCharType="begin"/>
        </w:r>
        <w:r w:rsidRPr="007C16A8">
          <w:rPr>
            <w:noProof w:val="0"/>
            <w:webHidden/>
          </w:rPr>
          <w:instrText xml:space="preserve"> PAGEREF _Toc23169053 \h </w:instrText>
        </w:r>
        <w:r w:rsidRPr="007C16A8">
          <w:rPr>
            <w:noProof w:val="0"/>
            <w:webHidden/>
          </w:rPr>
        </w:r>
        <w:r w:rsidRPr="007C16A8">
          <w:rPr>
            <w:noProof w:val="0"/>
            <w:webHidden/>
          </w:rPr>
          <w:fldChar w:fldCharType="separate"/>
        </w:r>
        <w:r w:rsidRPr="007C16A8">
          <w:rPr>
            <w:noProof w:val="0"/>
            <w:webHidden/>
          </w:rPr>
          <w:t>vi</w:t>
        </w:r>
        <w:r w:rsidRPr="007C16A8">
          <w:rPr>
            <w:noProof w:val="0"/>
            <w:webHidden/>
          </w:rPr>
          <w:fldChar w:fldCharType="end"/>
        </w:r>
      </w:hyperlink>
    </w:p>
    <w:p w:rsidR="00E144B2" w:rsidRPr="007C16A8" w:rsidRDefault="00E144B2">
      <w:pPr>
        <w:pStyle w:val="TOC1"/>
        <w:rPr>
          <w:rFonts w:asciiTheme="minorHAnsi" w:eastAsiaTheme="minorEastAsia" w:hAnsiTheme="minorHAnsi" w:cstheme="minorBidi"/>
          <w:b w:val="0"/>
          <w:color w:val="auto"/>
          <w:sz w:val="22"/>
        </w:rPr>
      </w:pPr>
      <w:hyperlink w:anchor="_Toc23169054" w:history="1">
        <w:r w:rsidRPr="007C16A8">
          <w:rPr>
            <w:rStyle w:val="Hyperlink"/>
          </w:rPr>
          <w:t>1</w:t>
        </w:r>
        <w:r w:rsidRPr="007C16A8">
          <w:rPr>
            <w:rFonts w:asciiTheme="minorHAnsi" w:eastAsiaTheme="minorEastAsia" w:hAnsiTheme="minorHAnsi" w:cstheme="minorBidi"/>
            <w:b w:val="0"/>
            <w:color w:val="auto"/>
            <w:sz w:val="22"/>
          </w:rPr>
          <w:tab/>
        </w:r>
        <w:r w:rsidRPr="007C16A8">
          <w:rPr>
            <w:rStyle w:val="Hyperlink"/>
          </w:rPr>
          <w:t>Systems Management Guide Insert—Lock Manager Utility</w:t>
        </w:r>
        <w:r w:rsidRPr="007C16A8">
          <w:rPr>
            <w:webHidden/>
          </w:rPr>
          <w:tab/>
        </w:r>
        <w:r w:rsidRPr="007C16A8">
          <w:rPr>
            <w:webHidden/>
          </w:rPr>
          <w:fldChar w:fldCharType="begin"/>
        </w:r>
        <w:r w:rsidRPr="007C16A8">
          <w:rPr>
            <w:webHidden/>
          </w:rPr>
          <w:instrText xml:space="preserve"> PAGEREF _Toc23169054 \h </w:instrText>
        </w:r>
        <w:r w:rsidRPr="007C16A8">
          <w:rPr>
            <w:webHidden/>
          </w:rPr>
        </w:r>
        <w:r w:rsidRPr="007C16A8">
          <w:rPr>
            <w:webHidden/>
          </w:rPr>
          <w:fldChar w:fldCharType="separate"/>
        </w:r>
        <w:r w:rsidRPr="007C16A8">
          <w:rPr>
            <w:webHidden/>
          </w:rPr>
          <w:t>11</w:t>
        </w:r>
        <w:r w:rsidRPr="007C16A8">
          <w:rPr>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55" w:history="1">
        <w:r w:rsidRPr="007C16A8">
          <w:rPr>
            <w:rStyle w:val="Hyperlink"/>
            <w:noProof w:val="0"/>
          </w:rPr>
          <w:t>1.1</w:t>
        </w:r>
        <w:r w:rsidRPr="007C16A8">
          <w:rPr>
            <w:rFonts w:asciiTheme="minorHAnsi" w:eastAsiaTheme="minorEastAsia" w:hAnsiTheme="minorHAnsi" w:cstheme="minorBidi"/>
            <w:noProof w:val="0"/>
            <w:color w:val="auto"/>
            <w:sz w:val="22"/>
          </w:rPr>
          <w:tab/>
        </w:r>
        <w:r w:rsidRPr="007C16A8">
          <w:rPr>
            <w:rStyle w:val="Hyperlink"/>
            <w:noProof w:val="0"/>
          </w:rPr>
          <w:t>Kernel Lock Manager Overview</w:t>
        </w:r>
        <w:r w:rsidRPr="007C16A8">
          <w:rPr>
            <w:noProof w:val="0"/>
            <w:webHidden/>
          </w:rPr>
          <w:tab/>
        </w:r>
        <w:r w:rsidRPr="007C16A8">
          <w:rPr>
            <w:noProof w:val="0"/>
            <w:webHidden/>
          </w:rPr>
          <w:fldChar w:fldCharType="begin"/>
        </w:r>
        <w:r w:rsidRPr="007C16A8">
          <w:rPr>
            <w:noProof w:val="0"/>
            <w:webHidden/>
          </w:rPr>
          <w:instrText xml:space="preserve"> PAGEREF _Toc23169055 \h </w:instrText>
        </w:r>
        <w:r w:rsidRPr="007C16A8">
          <w:rPr>
            <w:noProof w:val="0"/>
            <w:webHidden/>
          </w:rPr>
        </w:r>
        <w:r w:rsidRPr="007C16A8">
          <w:rPr>
            <w:noProof w:val="0"/>
            <w:webHidden/>
          </w:rPr>
          <w:fldChar w:fldCharType="separate"/>
        </w:r>
        <w:r w:rsidRPr="007C16A8">
          <w:rPr>
            <w:noProof w:val="0"/>
            <w:webHidden/>
          </w:rPr>
          <w:t>11</w:t>
        </w:r>
        <w:r w:rsidRPr="007C16A8">
          <w:rPr>
            <w:noProof w:val="0"/>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56" w:history="1">
        <w:r w:rsidRPr="007C16A8">
          <w:rPr>
            <w:rStyle w:val="Hyperlink"/>
            <w:noProof w:val="0"/>
          </w:rPr>
          <w:t>1.2</w:t>
        </w:r>
        <w:r w:rsidRPr="007C16A8">
          <w:rPr>
            <w:rFonts w:asciiTheme="minorHAnsi" w:eastAsiaTheme="minorEastAsia" w:hAnsiTheme="minorHAnsi" w:cstheme="minorBidi"/>
            <w:noProof w:val="0"/>
            <w:color w:val="auto"/>
            <w:sz w:val="22"/>
          </w:rPr>
          <w:tab/>
        </w:r>
        <w:r w:rsidRPr="007C16A8">
          <w:rPr>
            <w:rStyle w:val="Hyperlink"/>
            <w:noProof w:val="0"/>
          </w:rPr>
          <w:t>Configuration</w:t>
        </w:r>
        <w:r w:rsidRPr="007C16A8">
          <w:rPr>
            <w:noProof w:val="0"/>
            <w:webHidden/>
          </w:rPr>
          <w:tab/>
        </w:r>
        <w:r w:rsidRPr="007C16A8">
          <w:rPr>
            <w:noProof w:val="0"/>
            <w:webHidden/>
          </w:rPr>
          <w:fldChar w:fldCharType="begin"/>
        </w:r>
        <w:r w:rsidRPr="007C16A8">
          <w:rPr>
            <w:noProof w:val="0"/>
            <w:webHidden/>
          </w:rPr>
          <w:instrText xml:space="preserve"> PAGEREF _Toc23169056 \h </w:instrText>
        </w:r>
        <w:r w:rsidRPr="007C16A8">
          <w:rPr>
            <w:noProof w:val="0"/>
            <w:webHidden/>
          </w:rPr>
        </w:r>
        <w:r w:rsidRPr="007C16A8">
          <w:rPr>
            <w:noProof w:val="0"/>
            <w:webHidden/>
          </w:rPr>
          <w:fldChar w:fldCharType="separate"/>
        </w:r>
        <w:r w:rsidRPr="007C16A8">
          <w:rPr>
            <w:noProof w:val="0"/>
            <w:webHidden/>
          </w:rPr>
          <w:t>11</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57" w:history="1">
        <w:r w:rsidRPr="007C16A8">
          <w:rPr>
            <w:rStyle w:val="Hyperlink"/>
            <w:noProof w:val="0"/>
          </w:rPr>
          <w:t>1.2.1</w:t>
        </w:r>
        <w:r w:rsidRPr="007C16A8">
          <w:rPr>
            <w:rFonts w:asciiTheme="minorHAnsi" w:eastAsiaTheme="minorEastAsia" w:hAnsiTheme="minorHAnsi" w:cstheme="minorBidi"/>
            <w:noProof w:val="0"/>
            <w:color w:val="auto"/>
            <w:sz w:val="22"/>
          </w:rPr>
          <w:tab/>
        </w:r>
        <w:r w:rsidRPr="007C16A8">
          <w:rPr>
            <w:rStyle w:val="Hyperlink"/>
            <w:noProof w:val="0"/>
          </w:rPr>
          <w:t>Entering Site Parameters—Edit Lock Manager Parameters Option</w:t>
        </w:r>
        <w:r w:rsidRPr="007C16A8">
          <w:rPr>
            <w:noProof w:val="0"/>
            <w:webHidden/>
          </w:rPr>
          <w:tab/>
        </w:r>
        <w:r w:rsidRPr="007C16A8">
          <w:rPr>
            <w:noProof w:val="0"/>
            <w:webHidden/>
          </w:rPr>
          <w:fldChar w:fldCharType="begin"/>
        </w:r>
        <w:r w:rsidRPr="007C16A8">
          <w:rPr>
            <w:noProof w:val="0"/>
            <w:webHidden/>
          </w:rPr>
          <w:instrText xml:space="preserve"> PAGEREF _Toc23169057 \h </w:instrText>
        </w:r>
        <w:r w:rsidRPr="007C16A8">
          <w:rPr>
            <w:noProof w:val="0"/>
            <w:webHidden/>
          </w:rPr>
        </w:r>
        <w:r w:rsidRPr="007C16A8">
          <w:rPr>
            <w:noProof w:val="0"/>
            <w:webHidden/>
          </w:rPr>
          <w:fldChar w:fldCharType="separate"/>
        </w:r>
        <w:r w:rsidRPr="007C16A8">
          <w:rPr>
            <w:noProof w:val="0"/>
            <w:webHidden/>
          </w:rPr>
          <w:t>12</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58" w:history="1">
        <w:r w:rsidRPr="007C16A8">
          <w:rPr>
            <w:rStyle w:val="Hyperlink"/>
            <w:noProof w:val="0"/>
          </w:rPr>
          <w:t>1.2.2</w:t>
        </w:r>
        <w:r w:rsidRPr="007C16A8">
          <w:rPr>
            <w:rFonts w:asciiTheme="minorHAnsi" w:eastAsiaTheme="minorEastAsia" w:hAnsiTheme="minorHAnsi" w:cstheme="minorBidi"/>
            <w:noProof w:val="0"/>
            <w:color w:val="auto"/>
            <w:sz w:val="22"/>
          </w:rPr>
          <w:tab/>
        </w:r>
        <w:r w:rsidRPr="007C16A8">
          <w:rPr>
            <w:rStyle w:val="Hyperlink"/>
            <w:noProof w:val="0"/>
          </w:rPr>
          <w:t>Add Lock Manager Users</w:t>
        </w:r>
        <w:r w:rsidRPr="007C16A8">
          <w:rPr>
            <w:noProof w:val="0"/>
            <w:webHidden/>
          </w:rPr>
          <w:tab/>
        </w:r>
        <w:r w:rsidRPr="007C16A8">
          <w:rPr>
            <w:noProof w:val="0"/>
            <w:webHidden/>
          </w:rPr>
          <w:fldChar w:fldCharType="begin"/>
        </w:r>
        <w:r w:rsidRPr="007C16A8">
          <w:rPr>
            <w:noProof w:val="0"/>
            <w:webHidden/>
          </w:rPr>
          <w:instrText xml:space="preserve"> PAGEREF _Toc23169058 \h </w:instrText>
        </w:r>
        <w:r w:rsidRPr="007C16A8">
          <w:rPr>
            <w:noProof w:val="0"/>
            <w:webHidden/>
          </w:rPr>
        </w:r>
        <w:r w:rsidRPr="007C16A8">
          <w:rPr>
            <w:noProof w:val="0"/>
            <w:webHidden/>
          </w:rPr>
          <w:fldChar w:fldCharType="separate"/>
        </w:r>
        <w:r w:rsidRPr="007C16A8">
          <w:rPr>
            <w:noProof w:val="0"/>
            <w:webHidden/>
          </w:rPr>
          <w:t>13</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59" w:history="1">
        <w:r w:rsidRPr="007C16A8">
          <w:rPr>
            <w:rStyle w:val="Hyperlink"/>
            <w:noProof w:val="0"/>
            <w:lang w:bidi="hi-IN"/>
          </w:rPr>
          <w:t>1.2.2.1</w:t>
        </w:r>
        <w:r w:rsidRPr="007C16A8">
          <w:rPr>
            <w:rFonts w:asciiTheme="minorHAnsi" w:eastAsiaTheme="minorEastAsia" w:hAnsiTheme="minorHAnsi" w:cstheme="minorBidi"/>
            <w:noProof w:val="0"/>
            <w:color w:val="auto"/>
            <w:sz w:val="22"/>
          </w:rPr>
          <w:tab/>
        </w:r>
        <w:r w:rsidRPr="007C16A8">
          <w:rPr>
            <w:rStyle w:val="Hyperlink"/>
            <w:noProof w:val="0"/>
            <w:lang w:bidi="hi-IN"/>
          </w:rPr>
          <w:t>Assign XULM LOCKS Security Key</w:t>
        </w:r>
        <w:r w:rsidRPr="007C16A8">
          <w:rPr>
            <w:noProof w:val="0"/>
            <w:webHidden/>
          </w:rPr>
          <w:tab/>
        </w:r>
        <w:r w:rsidRPr="007C16A8">
          <w:rPr>
            <w:noProof w:val="0"/>
            <w:webHidden/>
          </w:rPr>
          <w:fldChar w:fldCharType="begin"/>
        </w:r>
        <w:r w:rsidRPr="007C16A8">
          <w:rPr>
            <w:noProof w:val="0"/>
            <w:webHidden/>
          </w:rPr>
          <w:instrText xml:space="preserve"> PAGEREF _Toc23169059 \h </w:instrText>
        </w:r>
        <w:r w:rsidRPr="007C16A8">
          <w:rPr>
            <w:noProof w:val="0"/>
            <w:webHidden/>
          </w:rPr>
        </w:r>
        <w:r w:rsidRPr="007C16A8">
          <w:rPr>
            <w:noProof w:val="0"/>
            <w:webHidden/>
          </w:rPr>
          <w:fldChar w:fldCharType="separate"/>
        </w:r>
        <w:r w:rsidRPr="007C16A8">
          <w:rPr>
            <w:noProof w:val="0"/>
            <w:webHidden/>
          </w:rPr>
          <w:t>13</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60" w:history="1">
        <w:r w:rsidRPr="007C16A8">
          <w:rPr>
            <w:rStyle w:val="Hyperlink"/>
            <w:noProof w:val="0"/>
            <w:lang w:bidi="hi-IN"/>
          </w:rPr>
          <w:t>1.2.2.2</w:t>
        </w:r>
        <w:r w:rsidRPr="007C16A8">
          <w:rPr>
            <w:rFonts w:asciiTheme="minorHAnsi" w:eastAsiaTheme="minorEastAsia" w:hAnsiTheme="minorHAnsi" w:cstheme="minorBidi"/>
            <w:noProof w:val="0"/>
            <w:color w:val="auto"/>
            <w:sz w:val="22"/>
          </w:rPr>
          <w:tab/>
        </w:r>
        <w:r w:rsidRPr="007C16A8">
          <w:rPr>
            <w:rStyle w:val="Hyperlink"/>
            <w:noProof w:val="0"/>
            <w:lang w:bidi="hi-IN"/>
          </w:rPr>
          <w:t>Assign XULM RPC BROKER CONTEXT Option</w:t>
        </w:r>
        <w:r w:rsidRPr="007C16A8">
          <w:rPr>
            <w:noProof w:val="0"/>
            <w:webHidden/>
          </w:rPr>
          <w:tab/>
        </w:r>
        <w:r w:rsidRPr="007C16A8">
          <w:rPr>
            <w:noProof w:val="0"/>
            <w:webHidden/>
          </w:rPr>
          <w:fldChar w:fldCharType="begin"/>
        </w:r>
        <w:r w:rsidRPr="007C16A8">
          <w:rPr>
            <w:noProof w:val="0"/>
            <w:webHidden/>
          </w:rPr>
          <w:instrText xml:space="preserve"> PAGEREF _Toc23169060 \h </w:instrText>
        </w:r>
        <w:r w:rsidRPr="007C16A8">
          <w:rPr>
            <w:noProof w:val="0"/>
            <w:webHidden/>
          </w:rPr>
        </w:r>
        <w:r w:rsidRPr="007C16A8">
          <w:rPr>
            <w:noProof w:val="0"/>
            <w:webHidden/>
          </w:rPr>
          <w:fldChar w:fldCharType="separate"/>
        </w:r>
        <w:r w:rsidRPr="007C16A8">
          <w:rPr>
            <w:noProof w:val="0"/>
            <w:webHidden/>
          </w:rPr>
          <w:t>14</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61" w:history="1">
        <w:r w:rsidRPr="007C16A8">
          <w:rPr>
            <w:rStyle w:val="Hyperlink"/>
            <w:noProof w:val="0"/>
            <w:lang w:bidi="hi-IN"/>
          </w:rPr>
          <w:t>1.2.2.3</w:t>
        </w:r>
        <w:r w:rsidRPr="007C16A8">
          <w:rPr>
            <w:rFonts w:asciiTheme="minorHAnsi" w:eastAsiaTheme="minorEastAsia" w:hAnsiTheme="minorHAnsi" w:cstheme="minorBidi"/>
            <w:noProof w:val="0"/>
            <w:color w:val="auto"/>
            <w:sz w:val="22"/>
          </w:rPr>
          <w:tab/>
        </w:r>
        <w:r w:rsidRPr="007C16A8">
          <w:rPr>
            <w:rStyle w:val="Hyperlink"/>
            <w:noProof w:val="0"/>
            <w:lang w:bidi="hi-IN"/>
          </w:rPr>
          <w:t>Assign XULM SYSTEM LOCKS Security Key</w:t>
        </w:r>
        <w:r w:rsidRPr="007C16A8">
          <w:rPr>
            <w:noProof w:val="0"/>
            <w:webHidden/>
          </w:rPr>
          <w:tab/>
        </w:r>
        <w:r w:rsidRPr="007C16A8">
          <w:rPr>
            <w:noProof w:val="0"/>
            <w:webHidden/>
          </w:rPr>
          <w:fldChar w:fldCharType="begin"/>
        </w:r>
        <w:r w:rsidRPr="007C16A8">
          <w:rPr>
            <w:noProof w:val="0"/>
            <w:webHidden/>
          </w:rPr>
          <w:instrText xml:space="preserve"> PAGEREF _Toc23169061 \h </w:instrText>
        </w:r>
        <w:r w:rsidRPr="007C16A8">
          <w:rPr>
            <w:noProof w:val="0"/>
            <w:webHidden/>
          </w:rPr>
        </w:r>
        <w:r w:rsidRPr="007C16A8">
          <w:rPr>
            <w:noProof w:val="0"/>
            <w:webHidden/>
          </w:rPr>
          <w:fldChar w:fldCharType="separate"/>
        </w:r>
        <w:r w:rsidRPr="007C16A8">
          <w:rPr>
            <w:noProof w:val="0"/>
            <w:webHidden/>
          </w:rPr>
          <w:t>18</w:t>
        </w:r>
        <w:r w:rsidRPr="007C16A8">
          <w:rPr>
            <w:noProof w:val="0"/>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62" w:history="1">
        <w:r w:rsidRPr="007C16A8">
          <w:rPr>
            <w:rStyle w:val="Hyperlink"/>
            <w:noProof w:val="0"/>
          </w:rPr>
          <w:t>1.3</w:t>
        </w:r>
        <w:r w:rsidRPr="007C16A8">
          <w:rPr>
            <w:rFonts w:asciiTheme="minorHAnsi" w:eastAsiaTheme="minorEastAsia" w:hAnsiTheme="minorHAnsi" w:cstheme="minorBidi"/>
            <w:noProof w:val="0"/>
            <w:color w:val="auto"/>
            <w:sz w:val="22"/>
          </w:rPr>
          <w:tab/>
        </w:r>
        <w:r w:rsidRPr="007C16A8">
          <w:rPr>
            <w:rStyle w:val="Hyperlink"/>
            <w:noProof w:val="0"/>
          </w:rPr>
          <w:t>Options</w:t>
        </w:r>
        <w:r w:rsidRPr="007C16A8">
          <w:rPr>
            <w:noProof w:val="0"/>
            <w:webHidden/>
          </w:rPr>
          <w:tab/>
        </w:r>
        <w:r w:rsidRPr="007C16A8">
          <w:rPr>
            <w:noProof w:val="0"/>
            <w:webHidden/>
          </w:rPr>
          <w:fldChar w:fldCharType="begin"/>
        </w:r>
        <w:r w:rsidRPr="007C16A8">
          <w:rPr>
            <w:noProof w:val="0"/>
            <w:webHidden/>
          </w:rPr>
          <w:instrText xml:space="preserve"> PAGEREF _Toc23169062 \h </w:instrText>
        </w:r>
        <w:r w:rsidRPr="007C16A8">
          <w:rPr>
            <w:noProof w:val="0"/>
            <w:webHidden/>
          </w:rPr>
        </w:r>
        <w:r w:rsidRPr="007C16A8">
          <w:rPr>
            <w:noProof w:val="0"/>
            <w:webHidden/>
          </w:rPr>
          <w:fldChar w:fldCharType="separate"/>
        </w:r>
        <w:r w:rsidRPr="007C16A8">
          <w:rPr>
            <w:noProof w:val="0"/>
            <w:webHidden/>
          </w:rPr>
          <w:t>20</w:t>
        </w:r>
        <w:r w:rsidRPr="007C16A8">
          <w:rPr>
            <w:noProof w:val="0"/>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63" w:history="1">
        <w:r w:rsidRPr="007C16A8">
          <w:rPr>
            <w:rStyle w:val="Hyperlink"/>
            <w:noProof w:val="0"/>
          </w:rPr>
          <w:t>1.4</w:t>
        </w:r>
        <w:r w:rsidRPr="007C16A8">
          <w:rPr>
            <w:rFonts w:asciiTheme="minorHAnsi" w:eastAsiaTheme="minorEastAsia" w:hAnsiTheme="minorHAnsi" w:cstheme="minorBidi"/>
            <w:noProof w:val="0"/>
            <w:color w:val="auto"/>
            <w:sz w:val="22"/>
          </w:rPr>
          <w:tab/>
        </w:r>
        <w:r w:rsidRPr="007C16A8">
          <w:rPr>
            <w:rStyle w:val="Hyperlink"/>
            <w:noProof w:val="0"/>
          </w:rPr>
          <w:t>Using the Lock Manager</w:t>
        </w:r>
        <w:r w:rsidRPr="007C16A8">
          <w:rPr>
            <w:noProof w:val="0"/>
            <w:webHidden/>
          </w:rPr>
          <w:tab/>
        </w:r>
        <w:r w:rsidRPr="007C16A8">
          <w:rPr>
            <w:noProof w:val="0"/>
            <w:webHidden/>
          </w:rPr>
          <w:fldChar w:fldCharType="begin"/>
        </w:r>
        <w:r w:rsidRPr="007C16A8">
          <w:rPr>
            <w:noProof w:val="0"/>
            <w:webHidden/>
          </w:rPr>
          <w:instrText xml:space="preserve"> PAGEREF _Toc23169063 \h </w:instrText>
        </w:r>
        <w:r w:rsidRPr="007C16A8">
          <w:rPr>
            <w:noProof w:val="0"/>
            <w:webHidden/>
          </w:rPr>
        </w:r>
        <w:r w:rsidRPr="007C16A8">
          <w:rPr>
            <w:noProof w:val="0"/>
            <w:webHidden/>
          </w:rPr>
          <w:fldChar w:fldCharType="separate"/>
        </w:r>
        <w:r w:rsidRPr="007C16A8">
          <w:rPr>
            <w:noProof w:val="0"/>
            <w:webHidden/>
          </w:rPr>
          <w:t>21</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64" w:history="1">
        <w:r w:rsidRPr="007C16A8">
          <w:rPr>
            <w:rStyle w:val="Hyperlink"/>
            <w:noProof w:val="0"/>
          </w:rPr>
          <w:t>1.4.1</w:t>
        </w:r>
        <w:r w:rsidRPr="007C16A8">
          <w:rPr>
            <w:rFonts w:asciiTheme="minorHAnsi" w:eastAsiaTheme="minorEastAsia" w:hAnsiTheme="minorHAnsi" w:cstheme="minorBidi"/>
            <w:noProof w:val="0"/>
            <w:color w:val="auto"/>
            <w:sz w:val="22"/>
          </w:rPr>
          <w:tab/>
        </w:r>
        <w:r w:rsidRPr="007C16A8">
          <w:rPr>
            <w:rStyle w:val="Hyperlink"/>
            <w:noProof w:val="0"/>
          </w:rPr>
          <w:t>List Locks Screen</w:t>
        </w:r>
        <w:r w:rsidRPr="007C16A8">
          <w:rPr>
            <w:noProof w:val="0"/>
            <w:webHidden/>
          </w:rPr>
          <w:tab/>
        </w:r>
        <w:r w:rsidRPr="007C16A8">
          <w:rPr>
            <w:noProof w:val="0"/>
            <w:webHidden/>
          </w:rPr>
          <w:fldChar w:fldCharType="begin"/>
        </w:r>
        <w:r w:rsidRPr="007C16A8">
          <w:rPr>
            <w:noProof w:val="0"/>
            <w:webHidden/>
          </w:rPr>
          <w:instrText xml:space="preserve"> PAGEREF _Toc23169064 \h </w:instrText>
        </w:r>
        <w:r w:rsidRPr="007C16A8">
          <w:rPr>
            <w:noProof w:val="0"/>
            <w:webHidden/>
          </w:rPr>
        </w:r>
        <w:r w:rsidRPr="007C16A8">
          <w:rPr>
            <w:noProof w:val="0"/>
            <w:webHidden/>
          </w:rPr>
          <w:fldChar w:fldCharType="separate"/>
        </w:r>
        <w:r w:rsidRPr="007C16A8">
          <w:rPr>
            <w:noProof w:val="0"/>
            <w:webHidden/>
          </w:rPr>
          <w:t>21</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65" w:history="1">
        <w:r w:rsidRPr="007C16A8">
          <w:rPr>
            <w:rStyle w:val="Hyperlink"/>
            <w:noProof w:val="0"/>
          </w:rPr>
          <w:t>1.4.2</w:t>
        </w:r>
        <w:r w:rsidRPr="007C16A8">
          <w:rPr>
            <w:rFonts w:asciiTheme="minorHAnsi" w:eastAsiaTheme="minorEastAsia" w:hAnsiTheme="minorHAnsi" w:cstheme="minorBidi"/>
            <w:noProof w:val="0"/>
            <w:color w:val="auto"/>
            <w:sz w:val="22"/>
          </w:rPr>
          <w:tab/>
        </w:r>
        <w:r w:rsidRPr="007C16A8">
          <w:rPr>
            <w:rStyle w:val="Hyperlink"/>
            <w:noProof w:val="0"/>
          </w:rPr>
          <w:t>Single Lock Details Screen</w:t>
        </w:r>
        <w:r w:rsidRPr="007C16A8">
          <w:rPr>
            <w:noProof w:val="0"/>
            <w:webHidden/>
          </w:rPr>
          <w:tab/>
        </w:r>
        <w:r w:rsidRPr="007C16A8">
          <w:rPr>
            <w:noProof w:val="0"/>
            <w:webHidden/>
          </w:rPr>
          <w:fldChar w:fldCharType="begin"/>
        </w:r>
        <w:r w:rsidRPr="007C16A8">
          <w:rPr>
            <w:noProof w:val="0"/>
            <w:webHidden/>
          </w:rPr>
          <w:instrText xml:space="preserve"> PAGEREF _Toc23169065 \h </w:instrText>
        </w:r>
        <w:r w:rsidRPr="007C16A8">
          <w:rPr>
            <w:noProof w:val="0"/>
            <w:webHidden/>
          </w:rPr>
        </w:r>
        <w:r w:rsidRPr="007C16A8">
          <w:rPr>
            <w:noProof w:val="0"/>
            <w:webHidden/>
          </w:rPr>
          <w:fldChar w:fldCharType="separate"/>
        </w:r>
        <w:r w:rsidRPr="007C16A8">
          <w:rPr>
            <w:noProof w:val="0"/>
            <w:webHidden/>
          </w:rPr>
          <w:t>22</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66" w:history="1">
        <w:r w:rsidRPr="007C16A8">
          <w:rPr>
            <w:rStyle w:val="Hyperlink"/>
            <w:noProof w:val="0"/>
            <w:lang w:bidi="hi-IN"/>
          </w:rPr>
          <w:t>1.4.2.1</w:t>
        </w:r>
        <w:r w:rsidRPr="007C16A8">
          <w:rPr>
            <w:rFonts w:asciiTheme="minorHAnsi" w:eastAsiaTheme="minorEastAsia" w:hAnsiTheme="minorHAnsi" w:cstheme="minorBidi"/>
            <w:noProof w:val="0"/>
            <w:color w:val="auto"/>
            <w:sz w:val="22"/>
          </w:rPr>
          <w:tab/>
        </w:r>
        <w:r w:rsidRPr="007C16A8">
          <w:rPr>
            <w:rStyle w:val="Hyperlink"/>
            <w:noProof w:val="0"/>
            <w:lang w:bidi="hi-IN"/>
          </w:rPr>
          <w:t>Terminate this Process Action</w:t>
        </w:r>
        <w:r w:rsidRPr="007C16A8">
          <w:rPr>
            <w:noProof w:val="0"/>
            <w:webHidden/>
          </w:rPr>
          <w:tab/>
        </w:r>
        <w:r w:rsidRPr="007C16A8">
          <w:rPr>
            <w:noProof w:val="0"/>
            <w:webHidden/>
          </w:rPr>
          <w:fldChar w:fldCharType="begin"/>
        </w:r>
        <w:r w:rsidRPr="007C16A8">
          <w:rPr>
            <w:noProof w:val="0"/>
            <w:webHidden/>
          </w:rPr>
          <w:instrText xml:space="preserve"> PAGEREF _Toc23169066 \h </w:instrText>
        </w:r>
        <w:r w:rsidRPr="007C16A8">
          <w:rPr>
            <w:noProof w:val="0"/>
            <w:webHidden/>
          </w:rPr>
        </w:r>
        <w:r w:rsidRPr="007C16A8">
          <w:rPr>
            <w:noProof w:val="0"/>
            <w:webHidden/>
          </w:rPr>
          <w:fldChar w:fldCharType="separate"/>
        </w:r>
        <w:r w:rsidRPr="007C16A8">
          <w:rPr>
            <w:noProof w:val="0"/>
            <w:webHidden/>
          </w:rPr>
          <w:t>23</w:t>
        </w:r>
        <w:r w:rsidRPr="007C16A8">
          <w:rPr>
            <w:noProof w:val="0"/>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67" w:history="1">
        <w:r w:rsidRPr="007C16A8">
          <w:rPr>
            <w:rStyle w:val="Hyperlink"/>
            <w:noProof w:val="0"/>
          </w:rPr>
          <w:t>1.5</w:t>
        </w:r>
        <w:r w:rsidRPr="007C16A8">
          <w:rPr>
            <w:rFonts w:asciiTheme="minorHAnsi" w:eastAsiaTheme="minorEastAsia" w:hAnsiTheme="minorHAnsi" w:cstheme="minorBidi"/>
            <w:noProof w:val="0"/>
            <w:color w:val="auto"/>
            <w:sz w:val="22"/>
          </w:rPr>
          <w:tab/>
        </w:r>
        <w:r w:rsidRPr="007C16A8">
          <w:rPr>
            <w:rStyle w:val="Hyperlink"/>
            <w:noProof w:val="0"/>
          </w:rPr>
          <w:t>Managing the Lock Manager</w:t>
        </w:r>
        <w:r w:rsidRPr="007C16A8">
          <w:rPr>
            <w:noProof w:val="0"/>
            <w:webHidden/>
          </w:rPr>
          <w:tab/>
        </w:r>
        <w:r w:rsidRPr="007C16A8">
          <w:rPr>
            <w:noProof w:val="0"/>
            <w:webHidden/>
          </w:rPr>
          <w:fldChar w:fldCharType="begin"/>
        </w:r>
        <w:r w:rsidRPr="007C16A8">
          <w:rPr>
            <w:noProof w:val="0"/>
            <w:webHidden/>
          </w:rPr>
          <w:instrText xml:space="preserve"> PAGEREF _Toc23169067 \h </w:instrText>
        </w:r>
        <w:r w:rsidRPr="007C16A8">
          <w:rPr>
            <w:noProof w:val="0"/>
            <w:webHidden/>
          </w:rPr>
        </w:r>
        <w:r w:rsidRPr="007C16A8">
          <w:rPr>
            <w:noProof w:val="0"/>
            <w:webHidden/>
          </w:rPr>
          <w:fldChar w:fldCharType="separate"/>
        </w:r>
        <w:r w:rsidRPr="007C16A8">
          <w:rPr>
            <w:noProof w:val="0"/>
            <w:webHidden/>
          </w:rPr>
          <w:t>24</w:t>
        </w:r>
        <w:r w:rsidRPr="007C16A8">
          <w:rPr>
            <w:noProof w:val="0"/>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68" w:history="1">
        <w:r w:rsidRPr="007C16A8">
          <w:rPr>
            <w:rStyle w:val="Hyperlink"/>
            <w:noProof w:val="0"/>
          </w:rPr>
          <w:t>1.6</w:t>
        </w:r>
        <w:r w:rsidRPr="007C16A8">
          <w:rPr>
            <w:rFonts w:asciiTheme="minorHAnsi" w:eastAsiaTheme="minorEastAsia" w:hAnsiTheme="minorHAnsi" w:cstheme="minorBidi"/>
            <w:noProof w:val="0"/>
            <w:color w:val="auto"/>
            <w:sz w:val="22"/>
          </w:rPr>
          <w:tab/>
        </w:r>
        <w:r w:rsidRPr="007C16A8">
          <w:rPr>
            <w:rStyle w:val="Hyperlink"/>
            <w:noProof w:val="0"/>
          </w:rPr>
          <w:t>Maintaining the Lock Dictionary</w:t>
        </w:r>
        <w:r w:rsidRPr="007C16A8">
          <w:rPr>
            <w:noProof w:val="0"/>
            <w:webHidden/>
          </w:rPr>
          <w:tab/>
        </w:r>
        <w:r w:rsidRPr="007C16A8">
          <w:rPr>
            <w:noProof w:val="0"/>
            <w:webHidden/>
          </w:rPr>
          <w:fldChar w:fldCharType="begin"/>
        </w:r>
        <w:r w:rsidRPr="007C16A8">
          <w:rPr>
            <w:noProof w:val="0"/>
            <w:webHidden/>
          </w:rPr>
          <w:instrText xml:space="preserve"> PAGEREF _Toc23169068 \h </w:instrText>
        </w:r>
        <w:r w:rsidRPr="007C16A8">
          <w:rPr>
            <w:noProof w:val="0"/>
            <w:webHidden/>
          </w:rPr>
        </w:r>
        <w:r w:rsidRPr="007C16A8">
          <w:rPr>
            <w:noProof w:val="0"/>
            <w:webHidden/>
          </w:rPr>
          <w:fldChar w:fldCharType="separate"/>
        </w:r>
        <w:r w:rsidRPr="007C16A8">
          <w:rPr>
            <w:noProof w:val="0"/>
            <w:webHidden/>
          </w:rPr>
          <w:t>24</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69" w:history="1">
        <w:r w:rsidRPr="007C16A8">
          <w:rPr>
            <w:rStyle w:val="Hyperlink"/>
            <w:noProof w:val="0"/>
          </w:rPr>
          <w:t>1.6.1</w:t>
        </w:r>
        <w:r w:rsidRPr="007C16A8">
          <w:rPr>
            <w:rFonts w:asciiTheme="minorHAnsi" w:eastAsiaTheme="minorEastAsia" w:hAnsiTheme="minorHAnsi" w:cstheme="minorBidi"/>
            <w:noProof w:val="0"/>
            <w:color w:val="auto"/>
            <w:sz w:val="22"/>
          </w:rPr>
          <w:tab/>
        </w:r>
        <w:r w:rsidRPr="007C16A8">
          <w:rPr>
            <w:rStyle w:val="Hyperlink"/>
            <w:noProof w:val="0"/>
          </w:rPr>
          <w:t>Adding Lock Templates—Edit Lock Dictionary Option</w:t>
        </w:r>
        <w:r w:rsidRPr="007C16A8">
          <w:rPr>
            <w:noProof w:val="0"/>
            <w:webHidden/>
          </w:rPr>
          <w:tab/>
        </w:r>
        <w:r w:rsidRPr="007C16A8">
          <w:rPr>
            <w:noProof w:val="0"/>
            <w:webHidden/>
          </w:rPr>
          <w:fldChar w:fldCharType="begin"/>
        </w:r>
        <w:r w:rsidRPr="007C16A8">
          <w:rPr>
            <w:noProof w:val="0"/>
            <w:webHidden/>
          </w:rPr>
          <w:instrText xml:space="preserve"> PAGEREF _Toc23169069 \h </w:instrText>
        </w:r>
        <w:r w:rsidRPr="007C16A8">
          <w:rPr>
            <w:noProof w:val="0"/>
            <w:webHidden/>
          </w:rPr>
        </w:r>
        <w:r w:rsidRPr="007C16A8">
          <w:rPr>
            <w:noProof w:val="0"/>
            <w:webHidden/>
          </w:rPr>
          <w:fldChar w:fldCharType="separate"/>
        </w:r>
        <w:r w:rsidRPr="007C16A8">
          <w:rPr>
            <w:noProof w:val="0"/>
            <w:webHidden/>
          </w:rPr>
          <w:t>24</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70" w:history="1">
        <w:r w:rsidRPr="007C16A8">
          <w:rPr>
            <w:rStyle w:val="Hyperlink"/>
            <w:noProof w:val="0"/>
          </w:rPr>
          <w:t>1.6.2</w:t>
        </w:r>
        <w:r w:rsidRPr="007C16A8">
          <w:rPr>
            <w:rFonts w:asciiTheme="minorHAnsi" w:eastAsiaTheme="minorEastAsia" w:hAnsiTheme="minorHAnsi" w:cstheme="minorBidi"/>
            <w:noProof w:val="0"/>
            <w:color w:val="auto"/>
            <w:sz w:val="22"/>
          </w:rPr>
          <w:tab/>
        </w:r>
        <w:r w:rsidRPr="007C16A8">
          <w:rPr>
            <w:rStyle w:val="Hyperlink"/>
            <w:noProof w:val="0"/>
          </w:rPr>
          <w:t>Exporting Lock Templates</w:t>
        </w:r>
        <w:r w:rsidRPr="007C16A8">
          <w:rPr>
            <w:noProof w:val="0"/>
            <w:webHidden/>
          </w:rPr>
          <w:tab/>
        </w:r>
        <w:r w:rsidRPr="007C16A8">
          <w:rPr>
            <w:noProof w:val="0"/>
            <w:webHidden/>
          </w:rPr>
          <w:fldChar w:fldCharType="begin"/>
        </w:r>
        <w:r w:rsidRPr="007C16A8">
          <w:rPr>
            <w:noProof w:val="0"/>
            <w:webHidden/>
          </w:rPr>
          <w:instrText xml:space="preserve"> PAGEREF _Toc23169070 \h </w:instrText>
        </w:r>
        <w:r w:rsidRPr="007C16A8">
          <w:rPr>
            <w:noProof w:val="0"/>
            <w:webHidden/>
          </w:rPr>
        </w:r>
        <w:r w:rsidRPr="007C16A8">
          <w:rPr>
            <w:noProof w:val="0"/>
            <w:webHidden/>
          </w:rPr>
          <w:fldChar w:fldCharType="separate"/>
        </w:r>
        <w:r w:rsidRPr="007C16A8">
          <w:rPr>
            <w:noProof w:val="0"/>
            <w:webHidden/>
          </w:rPr>
          <w:t>28</w:t>
        </w:r>
        <w:r w:rsidRPr="007C16A8">
          <w:rPr>
            <w:noProof w:val="0"/>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71" w:history="1">
        <w:r w:rsidRPr="007C16A8">
          <w:rPr>
            <w:rStyle w:val="Hyperlink"/>
            <w:noProof w:val="0"/>
          </w:rPr>
          <w:t>1.7</w:t>
        </w:r>
        <w:r w:rsidRPr="007C16A8">
          <w:rPr>
            <w:rFonts w:asciiTheme="minorHAnsi" w:eastAsiaTheme="minorEastAsia" w:hAnsiTheme="minorHAnsi" w:cstheme="minorBidi"/>
            <w:noProof w:val="0"/>
            <w:color w:val="auto"/>
            <w:sz w:val="22"/>
          </w:rPr>
          <w:tab/>
        </w:r>
        <w:r w:rsidRPr="007C16A8">
          <w:rPr>
            <w:rStyle w:val="Hyperlink"/>
            <w:noProof w:val="0"/>
          </w:rPr>
          <w:t>Viewing and Purging Lock Manager Logs</w:t>
        </w:r>
        <w:r w:rsidRPr="007C16A8">
          <w:rPr>
            <w:noProof w:val="0"/>
            <w:webHidden/>
          </w:rPr>
          <w:tab/>
        </w:r>
        <w:r w:rsidRPr="007C16A8">
          <w:rPr>
            <w:noProof w:val="0"/>
            <w:webHidden/>
          </w:rPr>
          <w:fldChar w:fldCharType="begin"/>
        </w:r>
        <w:r w:rsidRPr="007C16A8">
          <w:rPr>
            <w:noProof w:val="0"/>
            <w:webHidden/>
          </w:rPr>
          <w:instrText xml:space="preserve"> PAGEREF _Toc23169071 \h </w:instrText>
        </w:r>
        <w:r w:rsidRPr="007C16A8">
          <w:rPr>
            <w:noProof w:val="0"/>
            <w:webHidden/>
          </w:rPr>
        </w:r>
        <w:r w:rsidRPr="007C16A8">
          <w:rPr>
            <w:noProof w:val="0"/>
            <w:webHidden/>
          </w:rPr>
          <w:fldChar w:fldCharType="separate"/>
        </w:r>
        <w:r w:rsidRPr="007C16A8">
          <w:rPr>
            <w:noProof w:val="0"/>
            <w:webHidden/>
          </w:rPr>
          <w:t>29</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72" w:history="1">
        <w:r w:rsidRPr="007C16A8">
          <w:rPr>
            <w:rStyle w:val="Hyperlink"/>
            <w:noProof w:val="0"/>
          </w:rPr>
          <w:t>1.7.1</w:t>
        </w:r>
        <w:r w:rsidRPr="007C16A8">
          <w:rPr>
            <w:rFonts w:asciiTheme="minorHAnsi" w:eastAsiaTheme="minorEastAsia" w:hAnsiTheme="minorHAnsi" w:cstheme="minorBidi"/>
            <w:noProof w:val="0"/>
            <w:color w:val="auto"/>
            <w:sz w:val="22"/>
          </w:rPr>
          <w:tab/>
        </w:r>
        <w:r w:rsidRPr="007C16A8">
          <w:rPr>
            <w:rStyle w:val="Hyperlink"/>
            <w:noProof w:val="0"/>
          </w:rPr>
          <w:t>View Lock Manager Log Option</w:t>
        </w:r>
        <w:r w:rsidRPr="007C16A8">
          <w:rPr>
            <w:noProof w:val="0"/>
            <w:webHidden/>
          </w:rPr>
          <w:tab/>
        </w:r>
        <w:r w:rsidRPr="007C16A8">
          <w:rPr>
            <w:noProof w:val="0"/>
            <w:webHidden/>
          </w:rPr>
          <w:fldChar w:fldCharType="begin"/>
        </w:r>
        <w:r w:rsidRPr="007C16A8">
          <w:rPr>
            <w:noProof w:val="0"/>
            <w:webHidden/>
          </w:rPr>
          <w:instrText xml:space="preserve"> PAGEREF _Toc23169072 \h </w:instrText>
        </w:r>
        <w:r w:rsidRPr="007C16A8">
          <w:rPr>
            <w:noProof w:val="0"/>
            <w:webHidden/>
          </w:rPr>
        </w:r>
        <w:r w:rsidRPr="007C16A8">
          <w:rPr>
            <w:noProof w:val="0"/>
            <w:webHidden/>
          </w:rPr>
          <w:fldChar w:fldCharType="separate"/>
        </w:r>
        <w:r w:rsidRPr="007C16A8">
          <w:rPr>
            <w:noProof w:val="0"/>
            <w:webHidden/>
          </w:rPr>
          <w:t>29</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73" w:history="1">
        <w:r w:rsidRPr="007C16A8">
          <w:rPr>
            <w:rStyle w:val="Hyperlink"/>
            <w:noProof w:val="0"/>
          </w:rPr>
          <w:t>1.7.2</w:t>
        </w:r>
        <w:r w:rsidRPr="007C16A8">
          <w:rPr>
            <w:rFonts w:asciiTheme="minorHAnsi" w:eastAsiaTheme="minorEastAsia" w:hAnsiTheme="minorHAnsi" w:cstheme="minorBidi"/>
            <w:noProof w:val="0"/>
            <w:color w:val="auto"/>
            <w:sz w:val="22"/>
          </w:rPr>
          <w:tab/>
        </w:r>
        <w:r w:rsidRPr="007C16A8">
          <w:rPr>
            <w:rStyle w:val="Hyperlink"/>
            <w:noProof w:val="0"/>
          </w:rPr>
          <w:t>Purge Lock Manager Log Option</w:t>
        </w:r>
        <w:r w:rsidRPr="007C16A8">
          <w:rPr>
            <w:noProof w:val="0"/>
            <w:webHidden/>
          </w:rPr>
          <w:tab/>
        </w:r>
        <w:r w:rsidRPr="007C16A8">
          <w:rPr>
            <w:noProof w:val="0"/>
            <w:webHidden/>
          </w:rPr>
          <w:fldChar w:fldCharType="begin"/>
        </w:r>
        <w:r w:rsidRPr="007C16A8">
          <w:rPr>
            <w:noProof w:val="0"/>
            <w:webHidden/>
          </w:rPr>
          <w:instrText xml:space="preserve"> PAGEREF _Toc23169073 \h </w:instrText>
        </w:r>
        <w:r w:rsidRPr="007C16A8">
          <w:rPr>
            <w:noProof w:val="0"/>
            <w:webHidden/>
          </w:rPr>
        </w:r>
        <w:r w:rsidRPr="007C16A8">
          <w:rPr>
            <w:noProof w:val="0"/>
            <w:webHidden/>
          </w:rPr>
          <w:fldChar w:fldCharType="separate"/>
        </w:r>
        <w:r w:rsidRPr="007C16A8">
          <w:rPr>
            <w:noProof w:val="0"/>
            <w:webHidden/>
          </w:rPr>
          <w:t>31</w:t>
        </w:r>
        <w:r w:rsidRPr="007C16A8">
          <w:rPr>
            <w:noProof w:val="0"/>
            <w:webHidden/>
          </w:rPr>
          <w:fldChar w:fldCharType="end"/>
        </w:r>
      </w:hyperlink>
    </w:p>
    <w:p w:rsidR="00E144B2" w:rsidRPr="007C16A8" w:rsidRDefault="00E144B2">
      <w:pPr>
        <w:pStyle w:val="TOC1"/>
        <w:rPr>
          <w:rFonts w:asciiTheme="minorHAnsi" w:eastAsiaTheme="minorEastAsia" w:hAnsiTheme="minorHAnsi" w:cstheme="minorBidi"/>
          <w:b w:val="0"/>
          <w:color w:val="auto"/>
          <w:sz w:val="22"/>
        </w:rPr>
      </w:pPr>
      <w:hyperlink w:anchor="_Toc23169074" w:history="1">
        <w:r w:rsidRPr="007C16A8">
          <w:rPr>
            <w:rStyle w:val="Hyperlink"/>
          </w:rPr>
          <w:t>2</w:t>
        </w:r>
        <w:r w:rsidRPr="007C16A8">
          <w:rPr>
            <w:rFonts w:asciiTheme="minorHAnsi" w:eastAsiaTheme="minorEastAsia" w:hAnsiTheme="minorHAnsi" w:cstheme="minorBidi"/>
            <w:b w:val="0"/>
            <w:color w:val="auto"/>
            <w:sz w:val="22"/>
          </w:rPr>
          <w:tab/>
        </w:r>
        <w:r w:rsidRPr="007C16A8">
          <w:rPr>
            <w:rStyle w:val="Hyperlink"/>
          </w:rPr>
          <w:t>Developer’s Guide Insert—Lock Manager</w:t>
        </w:r>
        <w:r w:rsidRPr="007C16A8">
          <w:rPr>
            <w:webHidden/>
          </w:rPr>
          <w:tab/>
        </w:r>
        <w:r w:rsidRPr="007C16A8">
          <w:rPr>
            <w:webHidden/>
          </w:rPr>
          <w:fldChar w:fldCharType="begin"/>
        </w:r>
        <w:r w:rsidRPr="007C16A8">
          <w:rPr>
            <w:webHidden/>
          </w:rPr>
          <w:instrText xml:space="preserve"> PAGEREF _Toc23169074 \h </w:instrText>
        </w:r>
        <w:r w:rsidRPr="007C16A8">
          <w:rPr>
            <w:webHidden/>
          </w:rPr>
        </w:r>
        <w:r w:rsidRPr="007C16A8">
          <w:rPr>
            <w:webHidden/>
          </w:rPr>
          <w:fldChar w:fldCharType="separate"/>
        </w:r>
        <w:r w:rsidRPr="007C16A8">
          <w:rPr>
            <w:webHidden/>
          </w:rPr>
          <w:t>32</w:t>
        </w:r>
        <w:r w:rsidRPr="007C16A8">
          <w:rPr>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75" w:history="1">
        <w:r w:rsidRPr="007C16A8">
          <w:rPr>
            <w:rStyle w:val="Hyperlink"/>
            <w:noProof w:val="0"/>
          </w:rPr>
          <w:t>2.1</w:t>
        </w:r>
        <w:r w:rsidRPr="007C16A8">
          <w:rPr>
            <w:rFonts w:asciiTheme="minorHAnsi" w:eastAsiaTheme="minorEastAsia" w:hAnsiTheme="minorHAnsi" w:cstheme="minorBidi"/>
            <w:noProof w:val="0"/>
            <w:color w:val="auto"/>
            <w:sz w:val="22"/>
          </w:rPr>
          <w:tab/>
        </w:r>
        <w:r w:rsidRPr="007C16A8">
          <w:rPr>
            <w:rStyle w:val="Hyperlink"/>
            <w:noProof w:val="0"/>
          </w:rPr>
          <w:t>Application Programming Interface (API)—Housekeeping</w:t>
        </w:r>
        <w:r w:rsidRPr="007C16A8">
          <w:rPr>
            <w:noProof w:val="0"/>
            <w:webHidden/>
          </w:rPr>
          <w:tab/>
        </w:r>
        <w:r w:rsidRPr="007C16A8">
          <w:rPr>
            <w:noProof w:val="0"/>
            <w:webHidden/>
          </w:rPr>
          <w:fldChar w:fldCharType="begin"/>
        </w:r>
        <w:r w:rsidRPr="007C16A8">
          <w:rPr>
            <w:noProof w:val="0"/>
            <w:webHidden/>
          </w:rPr>
          <w:instrText xml:space="preserve"> PAGEREF _Toc23169075 \h </w:instrText>
        </w:r>
        <w:r w:rsidRPr="007C16A8">
          <w:rPr>
            <w:noProof w:val="0"/>
            <w:webHidden/>
          </w:rPr>
        </w:r>
        <w:r w:rsidRPr="007C16A8">
          <w:rPr>
            <w:noProof w:val="0"/>
            <w:webHidden/>
          </w:rPr>
          <w:fldChar w:fldCharType="separate"/>
        </w:r>
        <w:r w:rsidRPr="007C16A8">
          <w:rPr>
            <w:noProof w:val="0"/>
            <w:webHidden/>
          </w:rPr>
          <w:t>32</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76" w:history="1">
        <w:r w:rsidRPr="007C16A8">
          <w:rPr>
            <w:rStyle w:val="Hyperlink"/>
            <w:noProof w:val="0"/>
          </w:rPr>
          <w:t>2.1.1</w:t>
        </w:r>
        <w:r w:rsidRPr="007C16A8">
          <w:rPr>
            <w:rFonts w:asciiTheme="minorHAnsi" w:eastAsiaTheme="minorEastAsia" w:hAnsiTheme="minorHAnsi" w:cstheme="minorBidi"/>
            <w:noProof w:val="0"/>
            <w:color w:val="auto"/>
            <w:sz w:val="22"/>
          </w:rPr>
          <w:tab/>
        </w:r>
        <w:r w:rsidRPr="007C16A8">
          <w:rPr>
            <w:rStyle w:val="Hyperlink"/>
            <w:noProof w:val="0"/>
          </w:rPr>
          <w:t>CLEANUP^XULMU(): Execute the Housecleaning Stack</w:t>
        </w:r>
        <w:r w:rsidRPr="007C16A8">
          <w:rPr>
            <w:noProof w:val="0"/>
            <w:webHidden/>
          </w:rPr>
          <w:tab/>
        </w:r>
        <w:r w:rsidRPr="007C16A8">
          <w:rPr>
            <w:noProof w:val="0"/>
            <w:webHidden/>
          </w:rPr>
          <w:fldChar w:fldCharType="begin"/>
        </w:r>
        <w:r w:rsidRPr="007C16A8">
          <w:rPr>
            <w:noProof w:val="0"/>
            <w:webHidden/>
          </w:rPr>
          <w:instrText xml:space="preserve"> PAGEREF _Toc23169076 \h </w:instrText>
        </w:r>
        <w:r w:rsidRPr="007C16A8">
          <w:rPr>
            <w:noProof w:val="0"/>
            <w:webHidden/>
          </w:rPr>
        </w:r>
        <w:r w:rsidRPr="007C16A8">
          <w:rPr>
            <w:noProof w:val="0"/>
            <w:webHidden/>
          </w:rPr>
          <w:fldChar w:fldCharType="separate"/>
        </w:r>
        <w:r w:rsidRPr="007C16A8">
          <w:rPr>
            <w:noProof w:val="0"/>
            <w:webHidden/>
          </w:rPr>
          <w:t>32</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77" w:history="1">
        <w:r w:rsidRPr="007C16A8">
          <w:rPr>
            <w:rStyle w:val="Hyperlink"/>
            <w:noProof w:val="0"/>
            <w:lang w:bidi="hi-IN"/>
          </w:rPr>
          <w:t>2.1.1.1</w:t>
        </w:r>
        <w:r w:rsidRPr="007C16A8">
          <w:rPr>
            <w:rFonts w:asciiTheme="minorHAnsi" w:eastAsiaTheme="minorEastAsia" w:hAnsiTheme="minorHAnsi" w:cstheme="minorBidi"/>
            <w:noProof w:val="0"/>
            <w:color w:val="auto"/>
            <w:sz w:val="22"/>
          </w:rPr>
          <w:tab/>
        </w:r>
        <w:r w:rsidRPr="007C16A8">
          <w:rPr>
            <w:rStyle w:val="Hyperlink"/>
            <w:noProof w:val="0"/>
            <w:lang w:bidi="hi-IN"/>
          </w:rPr>
          <w:t>Examples</w:t>
        </w:r>
        <w:r w:rsidRPr="007C16A8">
          <w:rPr>
            <w:noProof w:val="0"/>
            <w:webHidden/>
          </w:rPr>
          <w:tab/>
        </w:r>
        <w:r w:rsidRPr="007C16A8">
          <w:rPr>
            <w:noProof w:val="0"/>
            <w:webHidden/>
          </w:rPr>
          <w:fldChar w:fldCharType="begin"/>
        </w:r>
        <w:r w:rsidRPr="007C16A8">
          <w:rPr>
            <w:noProof w:val="0"/>
            <w:webHidden/>
          </w:rPr>
          <w:instrText xml:space="preserve"> PAGEREF _Toc23169077 \h </w:instrText>
        </w:r>
        <w:r w:rsidRPr="007C16A8">
          <w:rPr>
            <w:noProof w:val="0"/>
            <w:webHidden/>
          </w:rPr>
        </w:r>
        <w:r w:rsidRPr="007C16A8">
          <w:rPr>
            <w:noProof w:val="0"/>
            <w:webHidden/>
          </w:rPr>
          <w:fldChar w:fldCharType="separate"/>
        </w:r>
        <w:r w:rsidRPr="007C16A8">
          <w:rPr>
            <w:noProof w:val="0"/>
            <w:webHidden/>
          </w:rPr>
          <w:t>32</w:t>
        </w:r>
        <w:r w:rsidRPr="007C16A8">
          <w:rPr>
            <w:noProof w:val="0"/>
            <w:webHidden/>
          </w:rPr>
          <w:fldChar w:fldCharType="end"/>
        </w:r>
      </w:hyperlink>
    </w:p>
    <w:p w:rsidR="00E144B2" w:rsidRPr="007C16A8" w:rsidRDefault="00E144B2">
      <w:pPr>
        <w:pStyle w:val="TOC5"/>
        <w:rPr>
          <w:rFonts w:asciiTheme="minorHAnsi" w:eastAsiaTheme="minorEastAsia" w:hAnsiTheme="minorHAnsi" w:cstheme="minorBidi"/>
          <w:color w:val="auto"/>
          <w:sz w:val="22"/>
        </w:rPr>
      </w:pPr>
      <w:hyperlink w:anchor="_Toc23169078" w:history="1">
        <w:r w:rsidRPr="007C16A8">
          <w:rPr>
            <w:rStyle w:val="Hyperlink"/>
          </w:rPr>
          <w:t>2.1.1.1.1</w:t>
        </w:r>
        <w:r w:rsidRPr="007C16A8">
          <w:rPr>
            <w:rFonts w:asciiTheme="minorHAnsi" w:eastAsiaTheme="minorEastAsia" w:hAnsiTheme="minorHAnsi" w:cstheme="minorBidi"/>
            <w:color w:val="auto"/>
            <w:sz w:val="22"/>
          </w:rPr>
          <w:tab/>
        </w:r>
        <w:r w:rsidRPr="007C16A8">
          <w:rPr>
            <w:rStyle w:val="Hyperlink"/>
          </w:rPr>
          <w:t>Example 1</w:t>
        </w:r>
        <w:r w:rsidRPr="007C16A8">
          <w:rPr>
            <w:webHidden/>
          </w:rPr>
          <w:tab/>
        </w:r>
        <w:r w:rsidRPr="007C16A8">
          <w:rPr>
            <w:webHidden/>
          </w:rPr>
          <w:fldChar w:fldCharType="begin"/>
        </w:r>
        <w:r w:rsidRPr="007C16A8">
          <w:rPr>
            <w:webHidden/>
          </w:rPr>
          <w:instrText xml:space="preserve"> PAGEREF _Toc23169078 \h </w:instrText>
        </w:r>
        <w:r w:rsidRPr="007C16A8">
          <w:rPr>
            <w:webHidden/>
          </w:rPr>
        </w:r>
        <w:r w:rsidRPr="007C16A8">
          <w:rPr>
            <w:webHidden/>
          </w:rPr>
          <w:fldChar w:fldCharType="separate"/>
        </w:r>
        <w:r w:rsidRPr="007C16A8">
          <w:rPr>
            <w:webHidden/>
          </w:rPr>
          <w:t>32</w:t>
        </w:r>
        <w:r w:rsidRPr="007C16A8">
          <w:rPr>
            <w:webHidden/>
          </w:rPr>
          <w:fldChar w:fldCharType="end"/>
        </w:r>
      </w:hyperlink>
    </w:p>
    <w:p w:rsidR="00E144B2" w:rsidRPr="007C16A8" w:rsidRDefault="00E144B2">
      <w:pPr>
        <w:pStyle w:val="TOC5"/>
        <w:rPr>
          <w:rFonts w:asciiTheme="minorHAnsi" w:eastAsiaTheme="minorEastAsia" w:hAnsiTheme="minorHAnsi" w:cstheme="minorBidi"/>
          <w:color w:val="auto"/>
          <w:sz w:val="22"/>
        </w:rPr>
      </w:pPr>
      <w:hyperlink w:anchor="_Toc23169079" w:history="1">
        <w:r w:rsidRPr="007C16A8">
          <w:rPr>
            <w:rStyle w:val="Hyperlink"/>
          </w:rPr>
          <w:t>2.1.1.1.2</w:t>
        </w:r>
        <w:r w:rsidRPr="007C16A8">
          <w:rPr>
            <w:rFonts w:asciiTheme="minorHAnsi" w:eastAsiaTheme="minorEastAsia" w:hAnsiTheme="minorHAnsi" w:cstheme="minorBidi"/>
            <w:color w:val="auto"/>
            <w:sz w:val="22"/>
          </w:rPr>
          <w:tab/>
        </w:r>
        <w:r w:rsidRPr="007C16A8">
          <w:rPr>
            <w:rStyle w:val="Hyperlink"/>
          </w:rPr>
          <w:t>Example 2</w:t>
        </w:r>
        <w:r w:rsidRPr="007C16A8">
          <w:rPr>
            <w:webHidden/>
          </w:rPr>
          <w:tab/>
        </w:r>
        <w:r w:rsidRPr="007C16A8">
          <w:rPr>
            <w:webHidden/>
          </w:rPr>
          <w:fldChar w:fldCharType="begin"/>
        </w:r>
        <w:r w:rsidRPr="007C16A8">
          <w:rPr>
            <w:webHidden/>
          </w:rPr>
          <w:instrText xml:space="preserve"> PAGEREF _Toc23169079 \h </w:instrText>
        </w:r>
        <w:r w:rsidRPr="007C16A8">
          <w:rPr>
            <w:webHidden/>
          </w:rPr>
        </w:r>
        <w:r w:rsidRPr="007C16A8">
          <w:rPr>
            <w:webHidden/>
          </w:rPr>
          <w:fldChar w:fldCharType="separate"/>
        </w:r>
        <w:r w:rsidRPr="007C16A8">
          <w:rPr>
            <w:webHidden/>
          </w:rPr>
          <w:t>33</w:t>
        </w:r>
        <w:r w:rsidRPr="007C16A8">
          <w:rPr>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80" w:history="1">
        <w:r w:rsidRPr="007C16A8">
          <w:rPr>
            <w:rStyle w:val="Hyperlink"/>
            <w:noProof w:val="0"/>
          </w:rPr>
          <w:t>2.1.2</w:t>
        </w:r>
        <w:r w:rsidRPr="007C16A8">
          <w:rPr>
            <w:rFonts w:asciiTheme="minorHAnsi" w:eastAsiaTheme="minorEastAsia" w:hAnsiTheme="minorHAnsi" w:cstheme="minorBidi"/>
            <w:noProof w:val="0"/>
            <w:color w:val="auto"/>
            <w:sz w:val="22"/>
          </w:rPr>
          <w:tab/>
        </w:r>
        <w:r w:rsidRPr="007C16A8">
          <w:rPr>
            <w:rStyle w:val="Hyperlink"/>
            <w:noProof w:val="0"/>
          </w:rPr>
          <w:t>SETCLEAN^XULMU(): Register a Cleanup Routine</w:t>
        </w:r>
        <w:r w:rsidRPr="007C16A8">
          <w:rPr>
            <w:noProof w:val="0"/>
            <w:webHidden/>
          </w:rPr>
          <w:tab/>
        </w:r>
        <w:r w:rsidRPr="007C16A8">
          <w:rPr>
            <w:noProof w:val="0"/>
            <w:webHidden/>
          </w:rPr>
          <w:fldChar w:fldCharType="begin"/>
        </w:r>
        <w:r w:rsidRPr="007C16A8">
          <w:rPr>
            <w:noProof w:val="0"/>
            <w:webHidden/>
          </w:rPr>
          <w:instrText xml:space="preserve"> PAGEREF _Toc23169080 \h </w:instrText>
        </w:r>
        <w:r w:rsidRPr="007C16A8">
          <w:rPr>
            <w:noProof w:val="0"/>
            <w:webHidden/>
          </w:rPr>
        </w:r>
        <w:r w:rsidRPr="007C16A8">
          <w:rPr>
            <w:noProof w:val="0"/>
            <w:webHidden/>
          </w:rPr>
          <w:fldChar w:fldCharType="separate"/>
        </w:r>
        <w:r w:rsidRPr="007C16A8">
          <w:rPr>
            <w:noProof w:val="0"/>
            <w:webHidden/>
          </w:rPr>
          <w:t>33</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81" w:history="1">
        <w:r w:rsidRPr="007C16A8">
          <w:rPr>
            <w:rStyle w:val="Hyperlink"/>
            <w:noProof w:val="0"/>
            <w:lang w:bidi="hi-IN"/>
          </w:rPr>
          <w:t>2.1.2.1</w:t>
        </w:r>
        <w:r w:rsidRPr="007C16A8">
          <w:rPr>
            <w:rFonts w:asciiTheme="minorHAnsi" w:eastAsiaTheme="minorEastAsia" w:hAnsiTheme="minorHAnsi" w:cstheme="minorBidi"/>
            <w:noProof w:val="0"/>
            <w:color w:val="auto"/>
            <w:sz w:val="22"/>
          </w:rPr>
          <w:tab/>
        </w:r>
        <w:r w:rsidRPr="007C16A8">
          <w:rPr>
            <w:rStyle w:val="Hyperlink"/>
            <w:noProof w:val="0"/>
            <w:lang w:bidi="hi-IN"/>
          </w:rPr>
          <w:t>Example</w:t>
        </w:r>
        <w:r w:rsidRPr="007C16A8">
          <w:rPr>
            <w:noProof w:val="0"/>
            <w:webHidden/>
          </w:rPr>
          <w:tab/>
        </w:r>
        <w:r w:rsidRPr="007C16A8">
          <w:rPr>
            <w:noProof w:val="0"/>
            <w:webHidden/>
          </w:rPr>
          <w:fldChar w:fldCharType="begin"/>
        </w:r>
        <w:r w:rsidRPr="007C16A8">
          <w:rPr>
            <w:noProof w:val="0"/>
            <w:webHidden/>
          </w:rPr>
          <w:instrText xml:space="preserve"> PAGEREF _Toc23169081 \h </w:instrText>
        </w:r>
        <w:r w:rsidRPr="007C16A8">
          <w:rPr>
            <w:noProof w:val="0"/>
            <w:webHidden/>
          </w:rPr>
        </w:r>
        <w:r w:rsidRPr="007C16A8">
          <w:rPr>
            <w:noProof w:val="0"/>
            <w:webHidden/>
          </w:rPr>
          <w:fldChar w:fldCharType="separate"/>
        </w:r>
        <w:r w:rsidRPr="007C16A8">
          <w:rPr>
            <w:noProof w:val="0"/>
            <w:webHidden/>
          </w:rPr>
          <w:t>34</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82" w:history="1">
        <w:r w:rsidRPr="007C16A8">
          <w:rPr>
            <w:rStyle w:val="Hyperlink"/>
            <w:noProof w:val="0"/>
          </w:rPr>
          <w:t>2.1.3</w:t>
        </w:r>
        <w:r w:rsidRPr="007C16A8">
          <w:rPr>
            <w:rFonts w:asciiTheme="minorHAnsi" w:eastAsiaTheme="minorEastAsia" w:hAnsiTheme="minorHAnsi" w:cstheme="minorBidi"/>
            <w:noProof w:val="0"/>
            <w:color w:val="auto"/>
            <w:sz w:val="22"/>
          </w:rPr>
          <w:tab/>
        </w:r>
        <w:r w:rsidRPr="007C16A8">
          <w:rPr>
            <w:rStyle w:val="Hyperlink"/>
            <w:noProof w:val="0"/>
          </w:rPr>
          <w:t>UNCLEAN^XULMU(): Remove Entries from the Housecleaning Stack</w:t>
        </w:r>
        <w:r w:rsidRPr="007C16A8">
          <w:rPr>
            <w:noProof w:val="0"/>
            <w:webHidden/>
          </w:rPr>
          <w:tab/>
        </w:r>
        <w:r w:rsidRPr="007C16A8">
          <w:rPr>
            <w:noProof w:val="0"/>
            <w:webHidden/>
          </w:rPr>
          <w:fldChar w:fldCharType="begin"/>
        </w:r>
        <w:r w:rsidRPr="007C16A8">
          <w:rPr>
            <w:noProof w:val="0"/>
            <w:webHidden/>
          </w:rPr>
          <w:instrText xml:space="preserve"> PAGEREF _Toc23169082 \h </w:instrText>
        </w:r>
        <w:r w:rsidRPr="007C16A8">
          <w:rPr>
            <w:noProof w:val="0"/>
            <w:webHidden/>
          </w:rPr>
        </w:r>
        <w:r w:rsidRPr="007C16A8">
          <w:rPr>
            <w:noProof w:val="0"/>
            <w:webHidden/>
          </w:rPr>
          <w:fldChar w:fldCharType="separate"/>
        </w:r>
        <w:r w:rsidRPr="007C16A8">
          <w:rPr>
            <w:noProof w:val="0"/>
            <w:webHidden/>
          </w:rPr>
          <w:t>34</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83" w:history="1">
        <w:r w:rsidRPr="007C16A8">
          <w:rPr>
            <w:rStyle w:val="Hyperlink"/>
            <w:noProof w:val="0"/>
            <w:lang w:bidi="hi-IN"/>
          </w:rPr>
          <w:t>2.1.3.1</w:t>
        </w:r>
        <w:r w:rsidRPr="007C16A8">
          <w:rPr>
            <w:rFonts w:asciiTheme="minorHAnsi" w:eastAsiaTheme="minorEastAsia" w:hAnsiTheme="minorHAnsi" w:cstheme="minorBidi"/>
            <w:noProof w:val="0"/>
            <w:color w:val="auto"/>
            <w:sz w:val="22"/>
          </w:rPr>
          <w:tab/>
        </w:r>
        <w:r w:rsidRPr="007C16A8">
          <w:rPr>
            <w:rStyle w:val="Hyperlink"/>
            <w:noProof w:val="0"/>
            <w:lang w:bidi="hi-IN"/>
          </w:rPr>
          <w:t>Examples</w:t>
        </w:r>
        <w:r w:rsidRPr="007C16A8">
          <w:rPr>
            <w:noProof w:val="0"/>
            <w:webHidden/>
          </w:rPr>
          <w:tab/>
        </w:r>
        <w:r w:rsidRPr="007C16A8">
          <w:rPr>
            <w:noProof w:val="0"/>
            <w:webHidden/>
          </w:rPr>
          <w:fldChar w:fldCharType="begin"/>
        </w:r>
        <w:r w:rsidRPr="007C16A8">
          <w:rPr>
            <w:noProof w:val="0"/>
            <w:webHidden/>
          </w:rPr>
          <w:instrText xml:space="preserve"> PAGEREF _Toc23169083 \h </w:instrText>
        </w:r>
        <w:r w:rsidRPr="007C16A8">
          <w:rPr>
            <w:noProof w:val="0"/>
            <w:webHidden/>
          </w:rPr>
        </w:r>
        <w:r w:rsidRPr="007C16A8">
          <w:rPr>
            <w:noProof w:val="0"/>
            <w:webHidden/>
          </w:rPr>
          <w:fldChar w:fldCharType="separate"/>
        </w:r>
        <w:r w:rsidRPr="007C16A8">
          <w:rPr>
            <w:noProof w:val="0"/>
            <w:webHidden/>
          </w:rPr>
          <w:t>35</w:t>
        </w:r>
        <w:r w:rsidRPr="007C16A8">
          <w:rPr>
            <w:noProof w:val="0"/>
            <w:webHidden/>
          </w:rPr>
          <w:fldChar w:fldCharType="end"/>
        </w:r>
      </w:hyperlink>
    </w:p>
    <w:p w:rsidR="00E144B2" w:rsidRPr="007C16A8" w:rsidRDefault="00E144B2">
      <w:pPr>
        <w:pStyle w:val="TOC5"/>
        <w:rPr>
          <w:rFonts w:asciiTheme="minorHAnsi" w:eastAsiaTheme="minorEastAsia" w:hAnsiTheme="minorHAnsi" w:cstheme="minorBidi"/>
          <w:color w:val="auto"/>
          <w:sz w:val="22"/>
        </w:rPr>
      </w:pPr>
      <w:hyperlink w:anchor="_Toc23169084" w:history="1">
        <w:r w:rsidRPr="007C16A8">
          <w:rPr>
            <w:rStyle w:val="Hyperlink"/>
          </w:rPr>
          <w:t>2.1.3.1.1</w:t>
        </w:r>
        <w:r w:rsidRPr="007C16A8">
          <w:rPr>
            <w:rFonts w:asciiTheme="minorHAnsi" w:eastAsiaTheme="minorEastAsia" w:hAnsiTheme="minorHAnsi" w:cstheme="minorBidi"/>
            <w:color w:val="auto"/>
            <w:sz w:val="22"/>
          </w:rPr>
          <w:tab/>
        </w:r>
        <w:r w:rsidRPr="007C16A8">
          <w:rPr>
            <w:rStyle w:val="Hyperlink"/>
          </w:rPr>
          <w:t>Example 1</w:t>
        </w:r>
        <w:r w:rsidRPr="007C16A8">
          <w:rPr>
            <w:webHidden/>
          </w:rPr>
          <w:tab/>
        </w:r>
        <w:r w:rsidRPr="007C16A8">
          <w:rPr>
            <w:webHidden/>
          </w:rPr>
          <w:fldChar w:fldCharType="begin"/>
        </w:r>
        <w:r w:rsidRPr="007C16A8">
          <w:rPr>
            <w:webHidden/>
          </w:rPr>
          <w:instrText xml:space="preserve"> PAGEREF _Toc23169084 \h </w:instrText>
        </w:r>
        <w:r w:rsidRPr="007C16A8">
          <w:rPr>
            <w:webHidden/>
          </w:rPr>
        </w:r>
        <w:r w:rsidRPr="007C16A8">
          <w:rPr>
            <w:webHidden/>
          </w:rPr>
          <w:fldChar w:fldCharType="separate"/>
        </w:r>
        <w:r w:rsidRPr="007C16A8">
          <w:rPr>
            <w:webHidden/>
          </w:rPr>
          <w:t>35</w:t>
        </w:r>
        <w:r w:rsidRPr="007C16A8">
          <w:rPr>
            <w:webHidden/>
          </w:rPr>
          <w:fldChar w:fldCharType="end"/>
        </w:r>
      </w:hyperlink>
    </w:p>
    <w:p w:rsidR="00E144B2" w:rsidRPr="007C16A8" w:rsidRDefault="00E144B2">
      <w:pPr>
        <w:pStyle w:val="TOC5"/>
        <w:rPr>
          <w:rFonts w:asciiTheme="minorHAnsi" w:eastAsiaTheme="minorEastAsia" w:hAnsiTheme="minorHAnsi" w:cstheme="minorBidi"/>
          <w:color w:val="auto"/>
          <w:sz w:val="22"/>
        </w:rPr>
      </w:pPr>
      <w:hyperlink w:anchor="_Toc23169085" w:history="1">
        <w:r w:rsidRPr="007C16A8">
          <w:rPr>
            <w:rStyle w:val="Hyperlink"/>
          </w:rPr>
          <w:t>2.1.3.1.2</w:t>
        </w:r>
        <w:r w:rsidRPr="007C16A8">
          <w:rPr>
            <w:rFonts w:asciiTheme="minorHAnsi" w:eastAsiaTheme="minorEastAsia" w:hAnsiTheme="minorHAnsi" w:cstheme="minorBidi"/>
            <w:color w:val="auto"/>
            <w:sz w:val="22"/>
          </w:rPr>
          <w:tab/>
        </w:r>
        <w:r w:rsidRPr="007C16A8">
          <w:rPr>
            <w:rStyle w:val="Hyperlink"/>
          </w:rPr>
          <w:t>Example 2</w:t>
        </w:r>
        <w:r w:rsidRPr="007C16A8">
          <w:rPr>
            <w:webHidden/>
          </w:rPr>
          <w:tab/>
        </w:r>
        <w:r w:rsidRPr="007C16A8">
          <w:rPr>
            <w:webHidden/>
          </w:rPr>
          <w:fldChar w:fldCharType="begin"/>
        </w:r>
        <w:r w:rsidRPr="007C16A8">
          <w:rPr>
            <w:webHidden/>
          </w:rPr>
          <w:instrText xml:space="preserve"> PAGEREF _Toc23169085 \h </w:instrText>
        </w:r>
        <w:r w:rsidRPr="007C16A8">
          <w:rPr>
            <w:webHidden/>
          </w:rPr>
        </w:r>
        <w:r w:rsidRPr="007C16A8">
          <w:rPr>
            <w:webHidden/>
          </w:rPr>
          <w:fldChar w:fldCharType="separate"/>
        </w:r>
        <w:r w:rsidRPr="007C16A8">
          <w:rPr>
            <w:webHidden/>
          </w:rPr>
          <w:t>35</w:t>
        </w:r>
        <w:r w:rsidRPr="007C16A8">
          <w:rPr>
            <w:webHidden/>
          </w:rPr>
          <w:fldChar w:fldCharType="end"/>
        </w:r>
      </w:hyperlink>
    </w:p>
    <w:p w:rsidR="00E144B2" w:rsidRPr="007C16A8" w:rsidRDefault="00E144B2">
      <w:pPr>
        <w:pStyle w:val="TOC2"/>
        <w:rPr>
          <w:rFonts w:asciiTheme="minorHAnsi" w:eastAsiaTheme="minorEastAsia" w:hAnsiTheme="minorHAnsi" w:cstheme="minorBidi"/>
          <w:noProof w:val="0"/>
          <w:color w:val="auto"/>
          <w:sz w:val="22"/>
        </w:rPr>
      </w:pPr>
      <w:hyperlink w:anchor="_Toc23169086" w:history="1">
        <w:r w:rsidRPr="007C16A8">
          <w:rPr>
            <w:rStyle w:val="Hyperlink"/>
            <w:noProof w:val="0"/>
          </w:rPr>
          <w:t>2.2</w:t>
        </w:r>
        <w:r w:rsidRPr="007C16A8">
          <w:rPr>
            <w:rFonts w:asciiTheme="minorHAnsi" w:eastAsiaTheme="minorEastAsia" w:hAnsiTheme="minorHAnsi" w:cstheme="minorBidi"/>
            <w:noProof w:val="0"/>
            <w:color w:val="auto"/>
            <w:sz w:val="22"/>
          </w:rPr>
          <w:tab/>
        </w:r>
        <w:r w:rsidRPr="007C16A8">
          <w:rPr>
            <w:rStyle w:val="Hyperlink"/>
            <w:noProof w:val="0"/>
          </w:rPr>
          <w:t>Application Programming Interface (API)—Lock Dictionary</w:t>
        </w:r>
        <w:r w:rsidRPr="007C16A8">
          <w:rPr>
            <w:noProof w:val="0"/>
            <w:webHidden/>
          </w:rPr>
          <w:tab/>
        </w:r>
        <w:r w:rsidRPr="007C16A8">
          <w:rPr>
            <w:noProof w:val="0"/>
            <w:webHidden/>
          </w:rPr>
          <w:fldChar w:fldCharType="begin"/>
        </w:r>
        <w:r w:rsidRPr="007C16A8">
          <w:rPr>
            <w:noProof w:val="0"/>
            <w:webHidden/>
          </w:rPr>
          <w:instrText xml:space="preserve"> PAGEREF _Toc23169086 \h </w:instrText>
        </w:r>
        <w:r w:rsidRPr="007C16A8">
          <w:rPr>
            <w:noProof w:val="0"/>
            <w:webHidden/>
          </w:rPr>
        </w:r>
        <w:r w:rsidRPr="007C16A8">
          <w:rPr>
            <w:noProof w:val="0"/>
            <w:webHidden/>
          </w:rPr>
          <w:fldChar w:fldCharType="separate"/>
        </w:r>
        <w:r w:rsidRPr="007C16A8">
          <w:rPr>
            <w:noProof w:val="0"/>
            <w:webHidden/>
          </w:rPr>
          <w:t>35</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87" w:history="1">
        <w:r w:rsidRPr="007C16A8">
          <w:rPr>
            <w:rStyle w:val="Hyperlink"/>
            <w:noProof w:val="0"/>
          </w:rPr>
          <w:t>2.2.1</w:t>
        </w:r>
        <w:r w:rsidRPr="007C16A8">
          <w:rPr>
            <w:rFonts w:asciiTheme="minorHAnsi" w:eastAsiaTheme="minorEastAsia" w:hAnsiTheme="minorHAnsi" w:cstheme="minorBidi"/>
            <w:noProof w:val="0"/>
            <w:color w:val="auto"/>
            <w:sz w:val="22"/>
          </w:rPr>
          <w:tab/>
        </w:r>
        <w:r w:rsidRPr="007C16A8">
          <w:rPr>
            <w:rStyle w:val="Hyperlink"/>
            <w:noProof w:val="0"/>
          </w:rPr>
          <w:t>ADDPAT^XULMU(): Add Patient Identifiers for a Computable File Reference</w:t>
        </w:r>
        <w:r w:rsidRPr="007C16A8">
          <w:rPr>
            <w:noProof w:val="0"/>
            <w:webHidden/>
          </w:rPr>
          <w:tab/>
        </w:r>
        <w:r w:rsidRPr="007C16A8">
          <w:rPr>
            <w:noProof w:val="0"/>
            <w:webHidden/>
          </w:rPr>
          <w:fldChar w:fldCharType="begin"/>
        </w:r>
        <w:r w:rsidRPr="007C16A8">
          <w:rPr>
            <w:noProof w:val="0"/>
            <w:webHidden/>
          </w:rPr>
          <w:instrText xml:space="preserve"> PAGEREF _Toc23169087 \h </w:instrText>
        </w:r>
        <w:r w:rsidRPr="007C16A8">
          <w:rPr>
            <w:noProof w:val="0"/>
            <w:webHidden/>
          </w:rPr>
        </w:r>
        <w:r w:rsidRPr="007C16A8">
          <w:rPr>
            <w:noProof w:val="0"/>
            <w:webHidden/>
          </w:rPr>
          <w:fldChar w:fldCharType="separate"/>
        </w:r>
        <w:r w:rsidRPr="007C16A8">
          <w:rPr>
            <w:noProof w:val="0"/>
            <w:webHidden/>
          </w:rPr>
          <w:t>35</w:t>
        </w:r>
        <w:r w:rsidRPr="007C16A8">
          <w:rPr>
            <w:noProof w:val="0"/>
            <w:webHidden/>
          </w:rPr>
          <w:fldChar w:fldCharType="end"/>
        </w:r>
      </w:hyperlink>
    </w:p>
    <w:p w:rsidR="00E144B2" w:rsidRPr="007C16A8" w:rsidRDefault="00E144B2">
      <w:pPr>
        <w:pStyle w:val="TOC3"/>
        <w:rPr>
          <w:rFonts w:asciiTheme="minorHAnsi" w:eastAsiaTheme="minorEastAsia" w:hAnsiTheme="minorHAnsi" w:cstheme="minorBidi"/>
          <w:noProof w:val="0"/>
          <w:color w:val="auto"/>
          <w:sz w:val="22"/>
        </w:rPr>
      </w:pPr>
      <w:hyperlink w:anchor="_Toc23169088" w:history="1">
        <w:r w:rsidRPr="007C16A8">
          <w:rPr>
            <w:rStyle w:val="Hyperlink"/>
            <w:noProof w:val="0"/>
          </w:rPr>
          <w:t>2.2.2</w:t>
        </w:r>
        <w:r w:rsidRPr="007C16A8">
          <w:rPr>
            <w:rFonts w:asciiTheme="minorHAnsi" w:eastAsiaTheme="minorEastAsia" w:hAnsiTheme="minorHAnsi" w:cstheme="minorBidi"/>
            <w:noProof w:val="0"/>
            <w:color w:val="auto"/>
            <w:sz w:val="22"/>
          </w:rPr>
          <w:tab/>
        </w:r>
        <w:r w:rsidRPr="007C16A8">
          <w:rPr>
            <w:rStyle w:val="Hyperlink"/>
            <w:noProof w:val="0"/>
          </w:rPr>
          <w:t>PAT^XULMU(): Get a Standard Set of Patient Identifiers</w:t>
        </w:r>
        <w:r w:rsidRPr="007C16A8">
          <w:rPr>
            <w:noProof w:val="0"/>
            <w:webHidden/>
          </w:rPr>
          <w:tab/>
        </w:r>
        <w:r w:rsidRPr="007C16A8">
          <w:rPr>
            <w:noProof w:val="0"/>
            <w:webHidden/>
          </w:rPr>
          <w:fldChar w:fldCharType="begin"/>
        </w:r>
        <w:r w:rsidRPr="007C16A8">
          <w:rPr>
            <w:noProof w:val="0"/>
            <w:webHidden/>
          </w:rPr>
          <w:instrText xml:space="preserve"> PAGEREF _Toc23169088 \h </w:instrText>
        </w:r>
        <w:r w:rsidRPr="007C16A8">
          <w:rPr>
            <w:noProof w:val="0"/>
            <w:webHidden/>
          </w:rPr>
        </w:r>
        <w:r w:rsidRPr="007C16A8">
          <w:rPr>
            <w:noProof w:val="0"/>
            <w:webHidden/>
          </w:rPr>
          <w:fldChar w:fldCharType="separate"/>
        </w:r>
        <w:r w:rsidRPr="007C16A8">
          <w:rPr>
            <w:noProof w:val="0"/>
            <w:webHidden/>
          </w:rPr>
          <w:t>36</w:t>
        </w:r>
        <w:r w:rsidRPr="007C16A8">
          <w:rPr>
            <w:noProof w:val="0"/>
            <w:webHidden/>
          </w:rPr>
          <w:fldChar w:fldCharType="end"/>
        </w:r>
      </w:hyperlink>
    </w:p>
    <w:p w:rsidR="00E144B2" w:rsidRPr="007C16A8" w:rsidRDefault="00E144B2">
      <w:pPr>
        <w:pStyle w:val="TOC4"/>
        <w:rPr>
          <w:rFonts w:asciiTheme="minorHAnsi" w:eastAsiaTheme="minorEastAsia" w:hAnsiTheme="minorHAnsi" w:cstheme="minorBidi"/>
          <w:noProof w:val="0"/>
          <w:color w:val="auto"/>
          <w:sz w:val="22"/>
        </w:rPr>
      </w:pPr>
      <w:hyperlink w:anchor="_Toc23169089" w:history="1">
        <w:r w:rsidRPr="007C16A8">
          <w:rPr>
            <w:rStyle w:val="Hyperlink"/>
            <w:noProof w:val="0"/>
            <w:lang w:bidi="hi-IN"/>
          </w:rPr>
          <w:t>2.2.2.1</w:t>
        </w:r>
        <w:r w:rsidRPr="007C16A8">
          <w:rPr>
            <w:rFonts w:asciiTheme="minorHAnsi" w:eastAsiaTheme="minorEastAsia" w:hAnsiTheme="minorHAnsi" w:cstheme="minorBidi"/>
            <w:noProof w:val="0"/>
            <w:color w:val="auto"/>
            <w:sz w:val="22"/>
          </w:rPr>
          <w:tab/>
        </w:r>
        <w:r w:rsidRPr="007C16A8">
          <w:rPr>
            <w:rStyle w:val="Hyperlink"/>
            <w:noProof w:val="0"/>
            <w:lang w:bidi="hi-IN"/>
          </w:rPr>
          <w:t>Example</w:t>
        </w:r>
        <w:r w:rsidRPr="007C16A8">
          <w:rPr>
            <w:noProof w:val="0"/>
            <w:webHidden/>
          </w:rPr>
          <w:tab/>
        </w:r>
        <w:r w:rsidRPr="007C16A8">
          <w:rPr>
            <w:noProof w:val="0"/>
            <w:webHidden/>
          </w:rPr>
          <w:fldChar w:fldCharType="begin"/>
        </w:r>
        <w:r w:rsidRPr="007C16A8">
          <w:rPr>
            <w:noProof w:val="0"/>
            <w:webHidden/>
          </w:rPr>
          <w:instrText xml:space="preserve"> PAGEREF _Toc23169089 \h </w:instrText>
        </w:r>
        <w:r w:rsidRPr="007C16A8">
          <w:rPr>
            <w:noProof w:val="0"/>
            <w:webHidden/>
          </w:rPr>
        </w:r>
        <w:r w:rsidRPr="007C16A8">
          <w:rPr>
            <w:noProof w:val="0"/>
            <w:webHidden/>
          </w:rPr>
          <w:fldChar w:fldCharType="separate"/>
        </w:r>
        <w:r w:rsidRPr="007C16A8">
          <w:rPr>
            <w:noProof w:val="0"/>
            <w:webHidden/>
          </w:rPr>
          <w:t>36</w:t>
        </w:r>
        <w:r w:rsidRPr="007C16A8">
          <w:rPr>
            <w:noProof w:val="0"/>
            <w:webHidden/>
          </w:rPr>
          <w:fldChar w:fldCharType="end"/>
        </w:r>
      </w:hyperlink>
    </w:p>
    <w:p w:rsidR="009604BB" w:rsidRPr="007C16A8" w:rsidRDefault="009E46F0" w:rsidP="001630AB">
      <w:pPr>
        <w:pStyle w:val="BodyText"/>
        <w:rPr>
          <w:rFonts w:cs="Courier"/>
        </w:rPr>
      </w:pPr>
      <w:r w:rsidRPr="007C16A8">
        <w:rPr>
          <w:rFonts w:cs="Courier"/>
        </w:rPr>
        <w:fldChar w:fldCharType="end"/>
      </w:r>
    </w:p>
    <w:p w:rsidR="001630AB" w:rsidRPr="007C16A8" w:rsidRDefault="00B73284" w:rsidP="00351423">
      <w:pPr>
        <w:pStyle w:val="HeadingFront-BackMatter"/>
      </w:pPr>
      <w:bookmarkStart w:id="8" w:name="_Toc331509262"/>
      <w:bookmarkStart w:id="9" w:name="_Toc23169051"/>
      <w:r w:rsidRPr="007C16A8">
        <w:t xml:space="preserve">List of </w:t>
      </w:r>
      <w:r w:rsidR="005E70A7" w:rsidRPr="007C16A8">
        <w:t>Figures</w:t>
      </w:r>
      <w:bookmarkEnd w:id="9"/>
    </w:p>
    <w:p w:rsidR="001630AB" w:rsidRPr="007C16A8" w:rsidRDefault="009E46F0" w:rsidP="007961F0">
      <w:pPr>
        <w:pStyle w:val="BodyText"/>
        <w:keepNext/>
        <w:keepLines/>
      </w:pPr>
      <w:r w:rsidRPr="007C16A8">
        <w:fldChar w:fldCharType="begin"/>
      </w:r>
      <w:r w:rsidR="007961F0" w:rsidRPr="007C16A8">
        <w:instrText xml:space="preserve"> XE </w:instrText>
      </w:r>
      <w:r w:rsidR="008C61F8" w:rsidRPr="007C16A8">
        <w:instrText>"</w:instrText>
      </w:r>
      <w:r w:rsidR="007961F0" w:rsidRPr="007C16A8">
        <w:instrText>Figures</w:instrText>
      </w:r>
      <w:r w:rsidR="008C61F8" w:rsidRPr="007C16A8">
        <w:instrText>"</w:instrText>
      </w:r>
      <w:r w:rsidR="007961F0" w:rsidRPr="007C16A8">
        <w:instrText xml:space="preserve"> </w:instrText>
      </w:r>
      <w:r w:rsidRPr="007C16A8">
        <w:fldChar w:fldCharType="end"/>
      </w:r>
      <w:r w:rsidR="002D3684" w:rsidRPr="007C16A8">
        <w:fldChar w:fldCharType="begin"/>
      </w:r>
      <w:r w:rsidR="002D3684" w:rsidRPr="007C16A8">
        <w:instrText xml:space="preserve"> XE "List of Figures" </w:instrText>
      </w:r>
      <w:r w:rsidR="002D3684" w:rsidRPr="007C16A8">
        <w:fldChar w:fldCharType="end"/>
      </w:r>
    </w:p>
    <w:p w:rsidR="00E144B2" w:rsidRPr="007C16A8" w:rsidRDefault="009E46F0">
      <w:pPr>
        <w:pStyle w:val="TableofFigures"/>
        <w:rPr>
          <w:rFonts w:asciiTheme="minorHAnsi" w:eastAsiaTheme="minorEastAsia" w:hAnsiTheme="minorHAnsi"/>
          <w:color w:val="auto"/>
          <w:sz w:val="22"/>
        </w:rPr>
      </w:pPr>
      <w:r w:rsidRPr="007C16A8">
        <w:rPr>
          <w:rFonts w:eastAsia="Batang"/>
          <w:lang w:eastAsia="ko-KR"/>
        </w:rPr>
        <w:fldChar w:fldCharType="begin"/>
      </w:r>
      <w:r w:rsidR="005E70A7" w:rsidRPr="007C16A8">
        <w:instrText xml:space="preserve"> TOC \h \z \c "Figure" </w:instrText>
      </w:r>
      <w:r w:rsidRPr="007C16A8">
        <w:rPr>
          <w:rFonts w:eastAsia="Batang"/>
          <w:lang w:eastAsia="ko-KR"/>
        </w:rPr>
        <w:fldChar w:fldCharType="separate"/>
      </w:r>
      <w:hyperlink w:anchor="_Toc23169090" w:history="1">
        <w:r w:rsidR="00E144B2" w:rsidRPr="007C16A8">
          <w:rPr>
            <w:rStyle w:val="Hyperlink"/>
          </w:rPr>
          <w:t>Figure 1: Sample Code Using GetInstanceName Library Call to Get Instance Name</w:t>
        </w:r>
        <w:r w:rsidR="00E144B2" w:rsidRPr="007C16A8">
          <w:rPr>
            <w:webHidden/>
          </w:rPr>
          <w:tab/>
        </w:r>
        <w:r w:rsidR="00E144B2" w:rsidRPr="007C16A8">
          <w:rPr>
            <w:webHidden/>
          </w:rPr>
          <w:fldChar w:fldCharType="begin"/>
        </w:r>
        <w:r w:rsidR="00E144B2" w:rsidRPr="007C16A8">
          <w:rPr>
            <w:webHidden/>
          </w:rPr>
          <w:instrText xml:space="preserve"> PAGEREF _Toc23169090 \h </w:instrText>
        </w:r>
        <w:r w:rsidR="00E144B2" w:rsidRPr="007C16A8">
          <w:rPr>
            <w:webHidden/>
          </w:rPr>
        </w:r>
        <w:r w:rsidR="00E144B2" w:rsidRPr="007C16A8">
          <w:rPr>
            <w:webHidden/>
          </w:rPr>
          <w:fldChar w:fldCharType="separate"/>
        </w:r>
        <w:r w:rsidR="00E144B2" w:rsidRPr="007C16A8">
          <w:rPr>
            <w:webHidden/>
          </w:rPr>
          <w:t>12</w:t>
        </w:r>
        <w:r w:rsidR="00E144B2"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1" w:history="1">
        <w:r w:rsidRPr="007C16A8">
          <w:rPr>
            <w:rStyle w:val="Hyperlink"/>
          </w:rPr>
          <w:t>Figure 2: Edit Lock Manager Parameters Option [XULM EDIT PARAMETERS]—Editing Site Parameters</w:t>
        </w:r>
        <w:r w:rsidRPr="007C16A8">
          <w:rPr>
            <w:webHidden/>
          </w:rPr>
          <w:tab/>
        </w:r>
        <w:r w:rsidRPr="007C16A8">
          <w:rPr>
            <w:webHidden/>
          </w:rPr>
          <w:fldChar w:fldCharType="begin"/>
        </w:r>
        <w:r w:rsidRPr="007C16A8">
          <w:rPr>
            <w:webHidden/>
          </w:rPr>
          <w:instrText xml:space="preserve"> PAGEREF _Toc23169091 \h </w:instrText>
        </w:r>
        <w:r w:rsidRPr="007C16A8">
          <w:rPr>
            <w:webHidden/>
          </w:rPr>
        </w:r>
        <w:r w:rsidRPr="007C16A8">
          <w:rPr>
            <w:webHidden/>
          </w:rPr>
          <w:fldChar w:fldCharType="separate"/>
        </w:r>
        <w:r w:rsidRPr="007C16A8">
          <w:rPr>
            <w:webHidden/>
          </w:rPr>
          <w:t>13</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2" w:history="1">
        <w:r w:rsidRPr="007C16A8">
          <w:rPr>
            <w:rStyle w:val="Hyperlink"/>
          </w:rPr>
          <w:t>Figure 3: Adding Lock Manager Users by Assigning XULM LOCKS Security Key</w:t>
        </w:r>
        <w:r w:rsidRPr="007C16A8">
          <w:rPr>
            <w:webHidden/>
          </w:rPr>
          <w:tab/>
        </w:r>
        <w:r w:rsidRPr="007C16A8">
          <w:rPr>
            <w:webHidden/>
          </w:rPr>
          <w:fldChar w:fldCharType="begin"/>
        </w:r>
        <w:r w:rsidRPr="007C16A8">
          <w:rPr>
            <w:webHidden/>
          </w:rPr>
          <w:instrText xml:space="preserve"> PAGEREF _Toc23169092 \h </w:instrText>
        </w:r>
        <w:r w:rsidRPr="007C16A8">
          <w:rPr>
            <w:webHidden/>
          </w:rPr>
        </w:r>
        <w:r w:rsidRPr="007C16A8">
          <w:rPr>
            <w:webHidden/>
          </w:rPr>
          <w:fldChar w:fldCharType="separate"/>
        </w:r>
        <w:r w:rsidRPr="007C16A8">
          <w:rPr>
            <w:webHidden/>
          </w:rPr>
          <w:t>14</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3" w:history="1">
        <w:r w:rsidRPr="007C16A8">
          <w:rPr>
            <w:rStyle w:val="Hyperlink"/>
          </w:rPr>
          <w:t xml:space="preserve">Figure 4: Assigning </w:t>
        </w:r>
        <w:r w:rsidRPr="007C16A8">
          <w:rPr>
            <w:rStyle w:val="Hyperlink"/>
            <w:rFonts w:eastAsia="Calibri"/>
          </w:rPr>
          <w:t>XULM RPC BROKER CONTEXT</w:t>
        </w:r>
        <w:r w:rsidRPr="007C16A8">
          <w:rPr>
            <w:rStyle w:val="Hyperlink"/>
          </w:rPr>
          <w:t xml:space="preserve"> Option—Sample User Entries and System Responses (1 of 2)</w:t>
        </w:r>
        <w:r w:rsidRPr="007C16A8">
          <w:rPr>
            <w:webHidden/>
          </w:rPr>
          <w:tab/>
        </w:r>
        <w:r w:rsidRPr="007C16A8">
          <w:rPr>
            <w:webHidden/>
          </w:rPr>
          <w:fldChar w:fldCharType="begin"/>
        </w:r>
        <w:r w:rsidRPr="007C16A8">
          <w:rPr>
            <w:webHidden/>
          </w:rPr>
          <w:instrText xml:space="preserve"> PAGEREF _Toc23169093 \h </w:instrText>
        </w:r>
        <w:r w:rsidRPr="007C16A8">
          <w:rPr>
            <w:webHidden/>
          </w:rPr>
        </w:r>
        <w:r w:rsidRPr="007C16A8">
          <w:rPr>
            <w:webHidden/>
          </w:rPr>
          <w:fldChar w:fldCharType="separate"/>
        </w:r>
        <w:r w:rsidRPr="007C16A8">
          <w:rPr>
            <w:webHidden/>
          </w:rPr>
          <w:t>16</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4" w:history="1">
        <w:r w:rsidRPr="007C16A8">
          <w:rPr>
            <w:rStyle w:val="Hyperlink"/>
          </w:rPr>
          <w:t>Figure 5: Assigning XULM RPC BROKER CONTEXT Option—Sample User Entries and System Responses (2 of 2)</w:t>
        </w:r>
        <w:r w:rsidRPr="007C16A8">
          <w:rPr>
            <w:webHidden/>
          </w:rPr>
          <w:tab/>
        </w:r>
        <w:r w:rsidRPr="007C16A8">
          <w:rPr>
            <w:webHidden/>
          </w:rPr>
          <w:fldChar w:fldCharType="begin"/>
        </w:r>
        <w:r w:rsidRPr="007C16A8">
          <w:rPr>
            <w:webHidden/>
          </w:rPr>
          <w:instrText xml:space="preserve"> PAGEREF _Toc23169094 \h </w:instrText>
        </w:r>
        <w:r w:rsidRPr="007C16A8">
          <w:rPr>
            <w:webHidden/>
          </w:rPr>
        </w:r>
        <w:r w:rsidRPr="007C16A8">
          <w:rPr>
            <w:webHidden/>
          </w:rPr>
          <w:fldChar w:fldCharType="separate"/>
        </w:r>
        <w:r w:rsidRPr="007C16A8">
          <w:rPr>
            <w:webHidden/>
          </w:rPr>
          <w:t>17</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5" w:history="1">
        <w:r w:rsidRPr="007C16A8">
          <w:rPr>
            <w:rStyle w:val="Hyperlink"/>
          </w:rPr>
          <w:t>Figure 6: Adding Lock Manager Users by Assigning XULM SYSTEM LOCKS Security Key</w:t>
        </w:r>
        <w:r w:rsidRPr="007C16A8">
          <w:rPr>
            <w:webHidden/>
          </w:rPr>
          <w:tab/>
        </w:r>
        <w:r w:rsidRPr="007C16A8">
          <w:rPr>
            <w:webHidden/>
          </w:rPr>
          <w:fldChar w:fldCharType="begin"/>
        </w:r>
        <w:r w:rsidRPr="007C16A8">
          <w:rPr>
            <w:webHidden/>
          </w:rPr>
          <w:instrText xml:space="preserve"> PAGEREF _Toc23169095 \h </w:instrText>
        </w:r>
        <w:r w:rsidRPr="007C16A8">
          <w:rPr>
            <w:webHidden/>
          </w:rPr>
        </w:r>
        <w:r w:rsidRPr="007C16A8">
          <w:rPr>
            <w:webHidden/>
          </w:rPr>
          <w:fldChar w:fldCharType="separate"/>
        </w:r>
        <w:r w:rsidRPr="007C16A8">
          <w:rPr>
            <w:webHidden/>
          </w:rPr>
          <w:t>19</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6" w:history="1">
        <w:r w:rsidRPr="007C16A8">
          <w:rPr>
            <w:rStyle w:val="Hyperlink"/>
          </w:rPr>
          <w:t>Figure 7: Lock Manager Menu [</w:t>
        </w:r>
        <w:r w:rsidRPr="007C16A8">
          <w:rPr>
            <w:rStyle w:val="Hyperlink"/>
            <w:rFonts w:eastAsia="Calibri"/>
          </w:rPr>
          <w:t>XULM LOCK MANAGER MENU</w:t>
        </w:r>
        <w:r w:rsidRPr="007C16A8">
          <w:rPr>
            <w:rStyle w:val="Hyperlink"/>
          </w:rPr>
          <w:t>]</w:t>
        </w:r>
        <w:r w:rsidRPr="007C16A8">
          <w:rPr>
            <w:webHidden/>
          </w:rPr>
          <w:tab/>
        </w:r>
        <w:r w:rsidRPr="007C16A8">
          <w:rPr>
            <w:webHidden/>
          </w:rPr>
          <w:fldChar w:fldCharType="begin"/>
        </w:r>
        <w:r w:rsidRPr="007C16A8">
          <w:rPr>
            <w:webHidden/>
          </w:rPr>
          <w:instrText xml:space="preserve"> PAGEREF _Toc23169096 \h </w:instrText>
        </w:r>
        <w:r w:rsidRPr="007C16A8">
          <w:rPr>
            <w:webHidden/>
          </w:rPr>
        </w:r>
        <w:r w:rsidRPr="007C16A8">
          <w:rPr>
            <w:webHidden/>
          </w:rPr>
          <w:fldChar w:fldCharType="separate"/>
        </w:r>
        <w:r w:rsidRPr="007C16A8">
          <w:rPr>
            <w:webHidden/>
          </w:rPr>
          <w:t>20</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7" w:history="1">
        <w:r w:rsidRPr="007C16A8">
          <w:rPr>
            <w:rStyle w:val="Hyperlink"/>
          </w:rPr>
          <w:t>Figure 8: Using Kernel Lock Manager Option [XULM LOCK MANAGER]—Sample User Entries and Report</w:t>
        </w:r>
        <w:r w:rsidRPr="007C16A8">
          <w:rPr>
            <w:webHidden/>
          </w:rPr>
          <w:tab/>
        </w:r>
        <w:r w:rsidRPr="007C16A8">
          <w:rPr>
            <w:webHidden/>
          </w:rPr>
          <w:fldChar w:fldCharType="begin"/>
        </w:r>
        <w:r w:rsidRPr="007C16A8">
          <w:rPr>
            <w:webHidden/>
          </w:rPr>
          <w:instrText xml:space="preserve"> PAGEREF _Toc23169097 \h </w:instrText>
        </w:r>
        <w:r w:rsidRPr="007C16A8">
          <w:rPr>
            <w:webHidden/>
          </w:rPr>
        </w:r>
        <w:r w:rsidRPr="007C16A8">
          <w:rPr>
            <w:webHidden/>
          </w:rPr>
          <w:fldChar w:fldCharType="separate"/>
        </w:r>
        <w:r w:rsidRPr="007C16A8">
          <w:rPr>
            <w:webHidden/>
          </w:rPr>
          <w:t>21</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8" w:history="1">
        <w:r w:rsidRPr="007C16A8">
          <w:rPr>
            <w:rStyle w:val="Hyperlink"/>
          </w:rPr>
          <w:t>Figure 9: Select a Lock Action—Sample Detailed Lock Information</w:t>
        </w:r>
        <w:r w:rsidRPr="007C16A8">
          <w:rPr>
            <w:webHidden/>
          </w:rPr>
          <w:tab/>
        </w:r>
        <w:r w:rsidRPr="007C16A8">
          <w:rPr>
            <w:webHidden/>
          </w:rPr>
          <w:fldChar w:fldCharType="begin"/>
        </w:r>
        <w:r w:rsidRPr="007C16A8">
          <w:rPr>
            <w:webHidden/>
          </w:rPr>
          <w:instrText xml:space="preserve"> PAGEREF _Toc23169098 \h </w:instrText>
        </w:r>
        <w:r w:rsidRPr="007C16A8">
          <w:rPr>
            <w:webHidden/>
          </w:rPr>
        </w:r>
        <w:r w:rsidRPr="007C16A8">
          <w:rPr>
            <w:webHidden/>
          </w:rPr>
          <w:fldChar w:fldCharType="separate"/>
        </w:r>
        <w:r w:rsidRPr="007C16A8">
          <w:rPr>
            <w:webHidden/>
          </w:rPr>
          <w:t>23</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099" w:history="1">
        <w:r w:rsidRPr="007C16A8">
          <w:rPr>
            <w:rStyle w:val="Hyperlink"/>
          </w:rPr>
          <w:t>Figure 10: Adding New Entry to XULM LOCK DICTIONARY (#8993) File—Sample ^DGCR(399,IEN) Template</w:t>
        </w:r>
        <w:r w:rsidRPr="007C16A8">
          <w:rPr>
            <w:webHidden/>
          </w:rPr>
          <w:tab/>
        </w:r>
        <w:r w:rsidRPr="007C16A8">
          <w:rPr>
            <w:webHidden/>
          </w:rPr>
          <w:fldChar w:fldCharType="begin"/>
        </w:r>
        <w:r w:rsidRPr="007C16A8">
          <w:rPr>
            <w:webHidden/>
          </w:rPr>
          <w:instrText xml:space="preserve"> PAGEREF _Toc23169099 \h </w:instrText>
        </w:r>
        <w:r w:rsidRPr="007C16A8">
          <w:rPr>
            <w:webHidden/>
          </w:rPr>
        </w:r>
        <w:r w:rsidRPr="007C16A8">
          <w:rPr>
            <w:webHidden/>
          </w:rPr>
          <w:fldChar w:fldCharType="separate"/>
        </w:r>
        <w:r w:rsidRPr="007C16A8">
          <w:rPr>
            <w:webHidden/>
          </w:rPr>
          <w:t>27</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0" w:history="1">
        <w:r w:rsidRPr="007C16A8">
          <w:rPr>
            <w:rStyle w:val="Hyperlink"/>
          </w:rPr>
          <w:t>Figure 11: View Lock Manager Log Option [XULM VIEW LOCK MANAGER LOG]—Sample User Entries and Report</w:t>
        </w:r>
        <w:r w:rsidRPr="007C16A8">
          <w:rPr>
            <w:webHidden/>
          </w:rPr>
          <w:tab/>
        </w:r>
        <w:r w:rsidRPr="007C16A8">
          <w:rPr>
            <w:webHidden/>
          </w:rPr>
          <w:fldChar w:fldCharType="begin"/>
        </w:r>
        <w:r w:rsidRPr="007C16A8">
          <w:rPr>
            <w:webHidden/>
          </w:rPr>
          <w:instrText xml:space="preserve"> PAGEREF _Toc23169100 \h </w:instrText>
        </w:r>
        <w:r w:rsidRPr="007C16A8">
          <w:rPr>
            <w:webHidden/>
          </w:rPr>
        </w:r>
        <w:r w:rsidRPr="007C16A8">
          <w:rPr>
            <w:webHidden/>
          </w:rPr>
          <w:fldChar w:fldCharType="separate"/>
        </w:r>
        <w:r w:rsidRPr="007C16A8">
          <w:rPr>
            <w:webHidden/>
          </w:rPr>
          <w:t>30</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1" w:history="1">
        <w:r w:rsidRPr="007C16A8">
          <w:rPr>
            <w:rStyle w:val="Hyperlink"/>
          </w:rPr>
          <w:t>Figure 12: Purge Lock Manager Log Option [XULM PURGE LOCK MANAGER LOG]—Sample User Entries and System Responses</w:t>
        </w:r>
        <w:r w:rsidRPr="007C16A8">
          <w:rPr>
            <w:webHidden/>
          </w:rPr>
          <w:tab/>
        </w:r>
        <w:r w:rsidRPr="007C16A8">
          <w:rPr>
            <w:webHidden/>
          </w:rPr>
          <w:fldChar w:fldCharType="begin"/>
        </w:r>
        <w:r w:rsidRPr="007C16A8">
          <w:rPr>
            <w:webHidden/>
          </w:rPr>
          <w:instrText xml:space="preserve"> PAGEREF _Toc23169101 \h </w:instrText>
        </w:r>
        <w:r w:rsidRPr="007C16A8">
          <w:rPr>
            <w:webHidden/>
          </w:rPr>
        </w:r>
        <w:r w:rsidRPr="007C16A8">
          <w:rPr>
            <w:webHidden/>
          </w:rPr>
          <w:fldChar w:fldCharType="separate"/>
        </w:r>
        <w:r w:rsidRPr="007C16A8">
          <w:rPr>
            <w:webHidden/>
          </w:rPr>
          <w:t>31</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2" w:history="1">
        <w:r w:rsidRPr="007C16A8">
          <w:rPr>
            <w:rStyle w:val="Hyperlink"/>
          </w:rPr>
          <w:t>Figure 13: CLEANUP^XULMU API—Example 1</w:t>
        </w:r>
        <w:r w:rsidRPr="007C16A8">
          <w:rPr>
            <w:webHidden/>
          </w:rPr>
          <w:tab/>
        </w:r>
        <w:r w:rsidRPr="007C16A8">
          <w:rPr>
            <w:webHidden/>
          </w:rPr>
          <w:fldChar w:fldCharType="begin"/>
        </w:r>
        <w:r w:rsidRPr="007C16A8">
          <w:rPr>
            <w:webHidden/>
          </w:rPr>
          <w:instrText xml:space="preserve"> PAGEREF _Toc23169102 \h </w:instrText>
        </w:r>
        <w:r w:rsidRPr="007C16A8">
          <w:rPr>
            <w:webHidden/>
          </w:rPr>
        </w:r>
        <w:r w:rsidRPr="007C16A8">
          <w:rPr>
            <w:webHidden/>
          </w:rPr>
          <w:fldChar w:fldCharType="separate"/>
        </w:r>
        <w:r w:rsidRPr="007C16A8">
          <w:rPr>
            <w:webHidden/>
          </w:rPr>
          <w:t>32</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3" w:history="1">
        <w:r w:rsidRPr="007C16A8">
          <w:rPr>
            <w:rStyle w:val="Hyperlink"/>
          </w:rPr>
          <w:t>Figure 14: CLEANUP^XULMU API—Example 2</w:t>
        </w:r>
        <w:r w:rsidRPr="007C16A8">
          <w:rPr>
            <w:webHidden/>
          </w:rPr>
          <w:tab/>
        </w:r>
        <w:r w:rsidRPr="007C16A8">
          <w:rPr>
            <w:webHidden/>
          </w:rPr>
          <w:fldChar w:fldCharType="begin"/>
        </w:r>
        <w:r w:rsidRPr="007C16A8">
          <w:rPr>
            <w:webHidden/>
          </w:rPr>
          <w:instrText xml:space="preserve"> PAGEREF _Toc23169103 \h </w:instrText>
        </w:r>
        <w:r w:rsidRPr="007C16A8">
          <w:rPr>
            <w:webHidden/>
          </w:rPr>
        </w:r>
        <w:r w:rsidRPr="007C16A8">
          <w:rPr>
            <w:webHidden/>
          </w:rPr>
          <w:fldChar w:fldCharType="separate"/>
        </w:r>
        <w:r w:rsidRPr="007C16A8">
          <w:rPr>
            <w:webHidden/>
          </w:rPr>
          <w:t>33</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4" w:history="1">
        <w:r w:rsidRPr="007C16A8">
          <w:rPr>
            <w:rStyle w:val="Hyperlink"/>
          </w:rPr>
          <w:t>Figure 15: SETCLEAN^XULMU API—Example</w:t>
        </w:r>
        <w:r w:rsidRPr="007C16A8">
          <w:rPr>
            <w:webHidden/>
          </w:rPr>
          <w:tab/>
        </w:r>
        <w:r w:rsidRPr="007C16A8">
          <w:rPr>
            <w:webHidden/>
          </w:rPr>
          <w:fldChar w:fldCharType="begin"/>
        </w:r>
        <w:r w:rsidRPr="007C16A8">
          <w:rPr>
            <w:webHidden/>
          </w:rPr>
          <w:instrText xml:space="preserve"> PAGEREF _Toc23169104 \h </w:instrText>
        </w:r>
        <w:r w:rsidRPr="007C16A8">
          <w:rPr>
            <w:webHidden/>
          </w:rPr>
        </w:r>
        <w:r w:rsidRPr="007C16A8">
          <w:rPr>
            <w:webHidden/>
          </w:rPr>
          <w:fldChar w:fldCharType="separate"/>
        </w:r>
        <w:r w:rsidRPr="007C16A8">
          <w:rPr>
            <w:webHidden/>
          </w:rPr>
          <w:t>34</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5" w:history="1">
        <w:r w:rsidRPr="007C16A8">
          <w:rPr>
            <w:rStyle w:val="Hyperlink"/>
          </w:rPr>
          <w:t>Figure 16: SETCLEAN^XULMU API—Sample Stack</w:t>
        </w:r>
        <w:r w:rsidRPr="007C16A8">
          <w:rPr>
            <w:webHidden/>
          </w:rPr>
          <w:tab/>
        </w:r>
        <w:r w:rsidRPr="007C16A8">
          <w:rPr>
            <w:webHidden/>
          </w:rPr>
          <w:fldChar w:fldCharType="begin"/>
        </w:r>
        <w:r w:rsidRPr="007C16A8">
          <w:rPr>
            <w:webHidden/>
          </w:rPr>
          <w:instrText xml:space="preserve"> PAGEREF _Toc23169105 \h </w:instrText>
        </w:r>
        <w:r w:rsidRPr="007C16A8">
          <w:rPr>
            <w:webHidden/>
          </w:rPr>
        </w:r>
        <w:r w:rsidRPr="007C16A8">
          <w:rPr>
            <w:webHidden/>
          </w:rPr>
          <w:fldChar w:fldCharType="separate"/>
        </w:r>
        <w:r w:rsidRPr="007C16A8">
          <w:rPr>
            <w:webHidden/>
          </w:rPr>
          <w:t>34</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6" w:history="1">
        <w:r w:rsidRPr="007C16A8">
          <w:rPr>
            <w:rStyle w:val="Hyperlink"/>
          </w:rPr>
          <w:t>Figure 17: UNCLEAN^XULMU API—Example 1</w:t>
        </w:r>
        <w:r w:rsidRPr="007C16A8">
          <w:rPr>
            <w:webHidden/>
          </w:rPr>
          <w:tab/>
        </w:r>
        <w:r w:rsidRPr="007C16A8">
          <w:rPr>
            <w:webHidden/>
          </w:rPr>
          <w:fldChar w:fldCharType="begin"/>
        </w:r>
        <w:r w:rsidRPr="007C16A8">
          <w:rPr>
            <w:webHidden/>
          </w:rPr>
          <w:instrText xml:space="preserve"> PAGEREF _Toc23169106 \h </w:instrText>
        </w:r>
        <w:r w:rsidRPr="007C16A8">
          <w:rPr>
            <w:webHidden/>
          </w:rPr>
        </w:r>
        <w:r w:rsidRPr="007C16A8">
          <w:rPr>
            <w:webHidden/>
          </w:rPr>
          <w:fldChar w:fldCharType="separate"/>
        </w:r>
        <w:r w:rsidRPr="007C16A8">
          <w:rPr>
            <w:webHidden/>
          </w:rPr>
          <w:t>35</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7" w:history="1">
        <w:r w:rsidRPr="007C16A8">
          <w:rPr>
            <w:rStyle w:val="Hyperlink"/>
          </w:rPr>
          <w:t>Figure 18: UNCLEAN^XULMU API—Example 2</w:t>
        </w:r>
        <w:r w:rsidRPr="007C16A8">
          <w:rPr>
            <w:webHidden/>
          </w:rPr>
          <w:tab/>
        </w:r>
        <w:r w:rsidRPr="007C16A8">
          <w:rPr>
            <w:webHidden/>
          </w:rPr>
          <w:fldChar w:fldCharType="begin"/>
        </w:r>
        <w:r w:rsidRPr="007C16A8">
          <w:rPr>
            <w:webHidden/>
          </w:rPr>
          <w:instrText xml:space="preserve"> PAGEREF _Toc23169107 \h </w:instrText>
        </w:r>
        <w:r w:rsidRPr="007C16A8">
          <w:rPr>
            <w:webHidden/>
          </w:rPr>
        </w:r>
        <w:r w:rsidRPr="007C16A8">
          <w:rPr>
            <w:webHidden/>
          </w:rPr>
          <w:fldChar w:fldCharType="separate"/>
        </w:r>
        <w:r w:rsidRPr="007C16A8">
          <w:rPr>
            <w:webHidden/>
          </w:rPr>
          <w:t>35</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08" w:history="1">
        <w:r w:rsidRPr="007C16A8">
          <w:rPr>
            <w:rStyle w:val="Hyperlink"/>
          </w:rPr>
          <w:t>Figure 19: PAT^XULMU API—Example</w:t>
        </w:r>
        <w:r w:rsidRPr="007C16A8">
          <w:rPr>
            <w:webHidden/>
          </w:rPr>
          <w:tab/>
        </w:r>
        <w:r w:rsidRPr="007C16A8">
          <w:rPr>
            <w:webHidden/>
          </w:rPr>
          <w:fldChar w:fldCharType="begin"/>
        </w:r>
        <w:r w:rsidRPr="007C16A8">
          <w:rPr>
            <w:webHidden/>
          </w:rPr>
          <w:instrText xml:space="preserve"> PAGEREF _Toc23169108 \h </w:instrText>
        </w:r>
        <w:r w:rsidRPr="007C16A8">
          <w:rPr>
            <w:webHidden/>
          </w:rPr>
        </w:r>
        <w:r w:rsidRPr="007C16A8">
          <w:rPr>
            <w:webHidden/>
          </w:rPr>
          <w:fldChar w:fldCharType="separate"/>
        </w:r>
        <w:r w:rsidRPr="007C16A8">
          <w:rPr>
            <w:webHidden/>
          </w:rPr>
          <w:t>36</w:t>
        </w:r>
        <w:r w:rsidRPr="007C16A8">
          <w:rPr>
            <w:webHidden/>
          </w:rPr>
          <w:fldChar w:fldCharType="end"/>
        </w:r>
      </w:hyperlink>
    </w:p>
    <w:p w:rsidR="001630AB" w:rsidRPr="007C16A8" w:rsidRDefault="009E46F0" w:rsidP="005465D2">
      <w:pPr>
        <w:pStyle w:val="BodyText"/>
      </w:pPr>
      <w:r w:rsidRPr="007C16A8">
        <w:fldChar w:fldCharType="end"/>
      </w:r>
    </w:p>
    <w:p w:rsidR="001630AB" w:rsidRPr="007C16A8" w:rsidRDefault="00B73284" w:rsidP="00351423">
      <w:pPr>
        <w:pStyle w:val="HeadingFront-BackMatter"/>
      </w:pPr>
      <w:bookmarkStart w:id="10" w:name="_Toc23169052"/>
      <w:r w:rsidRPr="007C16A8">
        <w:t>List of Tables</w:t>
      </w:r>
      <w:bookmarkEnd w:id="10"/>
    </w:p>
    <w:p w:rsidR="001630AB" w:rsidRPr="007C16A8" w:rsidRDefault="009E46F0" w:rsidP="007961F0">
      <w:pPr>
        <w:pStyle w:val="BodyText"/>
        <w:keepNext/>
        <w:keepLines/>
      </w:pPr>
      <w:r w:rsidRPr="007C16A8">
        <w:fldChar w:fldCharType="begin"/>
      </w:r>
      <w:r w:rsidR="007961F0" w:rsidRPr="007C16A8">
        <w:instrText xml:space="preserve"> XE </w:instrText>
      </w:r>
      <w:r w:rsidR="008C61F8" w:rsidRPr="007C16A8">
        <w:instrText>"</w:instrText>
      </w:r>
      <w:r w:rsidR="007961F0" w:rsidRPr="007C16A8">
        <w:instrText>Tables</w:instrText>
      </w:r>
      <w:r w:rsidR="008C61F8" w:rsidRPr="007C16A8">
        <w:instrText>"</w:instrText>
      </w:r>
      <w:r w:rsidR="007961F0" w:rsidRPr="007C16A8">
        <w:instrText xml:space="preserve"> </w:instrText>
      </w:r>
      <w:r w:rsidRPr="007C16A8">
        <w:fldChar w:fldCharType="end"/>
      </w:r>
      <w:r w:rsidR="002D3684" w:rsidRPr="007C16A8">
        <w:fldChar w:fldCharType="begin"/>
      </w:r>
      <w:r w:rsidR="002D3684" w:rsidRPr="007C16A8">
        <w:instrText xml:space="preserve"> XE "List of Tables" </w:instrText>
      </w:r>
      <w:r w:rsidR="002D3684" w:rsidRPr="007C16A8">
        <w:fldChar w:fldCharType="end"/>
      </w:r>
    </w:p>
    <w:p w:rsidR="00E144B2" w:rsidRPr="007C16A8" w:rsidRDefault="009E46F0">
      <w:pPr>
        <w:pStyle w:val="TableofFigures"/>
        <w:rPr>
          <w:rFonts w:asciiTheme="minorHAnsi" w:eastAsiaTheme="minorEastAsia" w:hAnsiTheme="minorHAnsi"/>
          <w:color w:val="auto"/>
          <w:sz w:val="22"/>
        </w:rPr>
      </w:pPr>
      <w:r w:rsidRPr="007C16A8">
        <w:rPr>
          <w:rFonts w:eastAsia="Batang"/>
          <w:lang w:eastAsia="ko-KR"/>
        </w:rPr>
        <w:fldChar w:fldCharType="begin"/>
      </w:r>
      <w:r w:rsidR="005E70A7" w:rsidRPr="007C16A8">
        <w:instrText xml:space="preserve"> TOC \h \z \c "Table" </w:instrText>
      </w:r>
      <w:r w:rsidRPr="007C16A8">
        <w:rPr>
          <w:rFonts w:eastAsia="Batang"/>
          <w:lang w:eastAsia="ko-KR"/>
        </w:rPr>
        <w:fldChar w:fldCharType="separate"/>
      </w:r>
      <w:hyperlink w:anchor="_Toc23169109" w:history="1">
        <w:r w:rsidR="00E144B2" w:rsidRPr="007C16A8">
          <w:rPr>
            <w:rStyle w:val="Hyperlink"/>
          </w:rPr>
          <w:t>Table 1: Documentation Symbol Descriptions</w:t>
        </w:r>
        <w:r w:rsidR="00E144B2" w:rsidRPr="007C16A8">
          <w:rPr>
            <w:webHidden/>
          </w:rPr>
          <w:tab/>
        </w:r>
        <w:r w:rsidR="00E144B2" w:rsidRPr="007C16A8">
          <w:rPr>
            <w:webHidden/>
          </w:rPr>
          <w:fldChar w:fldCharType="begin"/>
        </w:r>
        <w:r w:rsidR="00E144B2" w:rsidRPr="007C16A8">
          <w:rPr>
            <w:webHidden/>
          </w:rPr>
          <w:instrText xml:space="preserve"> PAGEREF _Toc23169109 \h </w:instrText>
        </w:r>
        <w:r w:rsidR="00E144B2" w:rsidRPr="007C16A8">
          <w:rPr>
            <w:webHidden/>
          </w:rPr>
        </w:r>
        <w:r w:rsidR="00E144B2" w:rsidRPr="007C16A8">
          <w:rPr>
            <w:webHidden/>
          </w:rPr>
          <w:fldChar w:fldCharType="separate"/>
        </w:r>
        <w:r w:rsidR="00E144B2" w:rsidRPr="007C16A8">
          <w:rPr>
            <w:webHidden/>
          </w:rPr>
          <w:t>vii</w:t>
        </w:r>
        <w:r w:rsidR="00E144B2"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10" w:history="1">
        <w:r w:rsidRPr="007C16A8">
          <w:rPr>
            <w:rStyle w:val="Hyperlink"/>
          </w:rPr>
          <w:t>Table 2: Lock Manager—Options</w:t>
        </w:r>
        <w:r w:rsidRPr="007C16A8">
          <w:rPr>
            <w:webHidden/>
          </w:rPr>
          <w:tab/>
        </w:r>
        <w:r w:rsidRPr="007C16A8">
          <w:rPr>
            <w:webHidden/>
          </w:rPr>
          <w:fldChar w:fldCharType="begin"/>
        </w:r>
        <w:r w:rsidRPr="007C16A8">
          <w:rPr>
            <w:webHidden/>
          </w:rPr>
          <w:instrText xml:space="preserve"> PAGEREF _Toc23169110 \h </w:instrText>
        </w:r>
        <w:r w:rsidRPr="007C16A8">
          <w:rPr>
            <w:webHidden/>
          </w:rPr>
        </w:r>
        <w:r w:rsidRPr="007C16A8">
          <w:rPr>
            <w:webHidden/>
          </w:rPr>
          <w:fldChar w:fldCharType="separate"/>
        </w:r>
        <w:r w:rsidRPr="007C16A8">
          <w:rPr>
            <w:webHidden/>
          </w:rPr>
          <w:t>20</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11" w:history="1">
        <w:r w:rsidRPr="007C16A8">
          <w:rPr>
            <w:rStyle w:val="Hyperlink"/>
          </w:rPr>
          <w:t>Table 3: Lock Manager—Actions</w:t>
        </w:r>
        <w:r w:rsidRPr="007C16A8">
          <w:rPr>
            <w:webHidden/>
          </w:rPr>
          <w:tab/>
        </w:r>
        <w:r w:rsidRPr="007C16A8">
          <w:rPr>
            <w:webHidden/>
          </w:rPr>
          <w:fldChar w:fldCharType="begin"/>
        </w:r>
        <w:r w:rsidRPr="007C16A8">
          <w:rPr>
            <w:webHidden/>
          </w:rPr>
          <w:instrText xml:space="preserve"> PAGEREF _Toc23169111 \h </w:instrText>
        </w:r>
        <w:r w:rsidRPr="007C16A8">
          <w:rPr>
            <w:webHidden/>
          </w:rPr>
        </w:r>
        <w:r w:rsidRPr="007C16A8">
          <w:rPr>
            <w:webHidden/>
          </w:rPr>
          <w:fldChar w:fldCharType="separate"/>
        </w:r>
        <w:r w:rsidRPr="007C16A8">
          <w:rPr>
            <w:webHidden/>
          </w:rPr>
          <w:t>22</w:t>
        </w:r>
        <w:r w:rsidRPr="007C16A8">
          <w:rPr>
            <w:webHidden/>
          </w:rPr>
          <w:fldChar w:fldCharType="end"/>
        </w:r>
      </w:hyperlink>
    </w:p>
    <w:p w:rsidR="00E144B2" w:rsidRPr="007C16A8" w:rsidRDefault="00E144B2">
      <w:pPr>
        <w:pStyle w:val="TableofFigures"/>
        <w:rPr>
          <w:rFonts w:asciiTheme="minorHAnsi" w:eastAsiaTheme="minorEastAsia" w:hAnsiTheme="minorHAnsi"/>
          <w:color w:val="auto"/>
          <w:sz w:val="22"/>
        </w:rPr>
      </w:pPr>
      <w:hyperlink w:anchor="_Toc23169112" w:history="1">
        <w:r w:rsidRPr="007C16A8">
          <w:rPr>
            <w:rStyle w:val="Hyperlink"/>
          </w:rPr>
          <w:t>Table 4: Lock Manager—Management Functions</w:t>
        </w:r>
        <w:r w:rsidRPr="007C16A8">
          <w:rPr>
            <w:webHidden/>
          </w:rPr>
          <w:tab/>
        </w:r>
        <w:r w:rsidRPr="007C16A8">
          <w:rPr>
            <w:webHidden/>
          </w:rPr>
          <w:fldChar w:fldCharType="begin"/>
        </w:r>
        <w:r w:rsidRPr="007C16A8">
          <w:rPr>
            <w:webHidden/>
          </w:rPr>
          <w:instrText xml:space="preserve"> PAGEREF _Toc23169112 \h </w:instrText>
        </w:r>
        <w:r w:rsidRPr="007C16A8">
          <w:rPr>
            <w:webHidden/>
          </w:rPr>
        </w:r>
        <w:r w:rsidRPr="007C16A8">
          <w:rPr>
            <w:webHidden/>
          </w:rPr>
          <w:fldChar w:fldCharType="separate"/>
        </w:r>
        <w:r w:rsidRPr="007C16A8">
          <w:rPr>
            <w:webHidden/>
          </w:rPr>
          <w:t>24</w:t>
        </w:r>
        <w:r w:rsidRPr="007C16A8">
          <w:rPr>
            <w:webHidden/>
          </w:rPr>
          <w:fldChar w:fldCharType="end"/>
        </w:r>
      </w:hyperlink>
    </w:p>
    <w:p w:rsidR="00722EA6" w:rsidRPr="007C16A8" w:rsidRDefault="009E46F0" w:rsidP="007961F0">
      <w:pPr>
        <w:pStyle w:val="BodyText"/>
      </w:pPr>
      <w:r w:rsidRPr="007C16A8">
        <w:fldChar w:fldCharType="end"/>
      </w:r>
    </w:p>
    <w:p w:rsidR="00C73317" w:rsidRPr="007C16A8" w:rsidRDefault="00C73317" w:rsidP="007961F0">
      <w:pPr>
        <w:pStyle w:val="BodyText"/>
      </w:pPr>
    </w:p>
    <w:p w:rsidR="00722EA6" w:rsidRPr="007C16A8" w:rsidRDefault="00722EA6" w:rsidP="007961F0">
      <w:pPr>
        <w:pStyle w:val="BodyText"/>
        <w:sectPr w:rsidR="00722EA6" w:rsidRPr="007C16A8" w:rsidSect="0083645A">
          <w:headerReference w:type="even" r:id="rId17"/>
          <w:headerReference w:type="default" r:id="rId18"/>
          <w:headerReference w:type="first" r:id="rId19"/>
          <w:pgSz w:w="12240" w:h="15840" w:code="1"/>
          <w:pgMar w:top="1440" w:right="1440" w:bottom="1440" w:left="1440" w:header="720" w:footer="720" w:gutter="0"/>
          <w:pgNumType w:fmt="lowerRoman"/>
          <w:cols w:space="720"/>
          <w:docGrid w:linePitch="299"/>
        </w:sectPr>
      </w:pPr>
    </w:p>
    <w:p w:rsidR="005465D2" w:rsidRPr="007C16A8" w:rsidRDefault="005465D2" w:rsidP="00351423">
      <w:pPr>
        <w:pStyle w:val="HeadingFront-BackMatter"/>
      </w:pPr>
      <w:bookmarkStart w:id="11" w:name="_Toc445622720"/>
      <w:bookmarkStart w:id="12" w:name="_Toc446123504"/>
      <w:bookmarkStart w:id="13" w:name="Orientation"/>
      <w:bookmarkStart w:id="14" w:name="_Toc23169053"/>
      <w:r w:rsidRPr="007C16A8">
        <w:lastRenderedPageBreak/>
        <w:t>Orientation</w:t>
      </w:r>
      <w:bookmarkEnd w:id="11"/>
      <w:bookmarkEnd w:id="12"/>
      <w:bookmarkEnd w:id="13"/>
      <w:bookmarkEnd w:id="14"/>
    </w:p>
    <w:p w:rsidR="00B46A61" w:rsidRPr="007C16A8" w:rsidRDefault="00B46A61" w:rsidP="00B46A61">
      <w:pPr>
        <w:pStyle w:val="AltHeading2"/>
      </w:pPr>
      <w:bookmarkStart w:id="15" w:name="Acknowledgments"/>
      <w:r w:rsidRPr="007C16A8">
        <w:t>Acknowledgments</w:t>
      </w:r>
      <w:bookmarkEnd w:id="15"/>
    </w:p>
    <w:p w:rsidR="00B46A61" w:rsidRPr="007C16A8" w:rsidRDefault="00C73317" w:rsidP="006C2F4F">
      <w:pPr>
        <w:pStyle w:val="BodyText"/>
      </w:pPr>
      <w:r w:rsidRPr="007C16A8">
        <w:fldChar w:fldCharType="begin"/>
      </w:r>
      <w:r w:rsidRPr="007C16A8">
        <w:instrText>XE "Acknowledgments"</w:instrText>
      </w:r>
      <w:r w:rsidRPr="007C16A8">
        <w:fldChar w:fldCharType="end"/>
      </w:r>
      <w:r w:rsidR="00B46A61" w:rsidRPr="007C16A8">
        <w:t>The Kernel Lock Manager</w:t>
      </w:r>
      <w:r w:rsidR="00754E59" w:rsidRPr="007C16A8">
        <w:t xml:space="preserve"> was originally developed by TM</w:t>
      </w:r>
      <w:r w:rsidR="00B46A61" w:rsidRPr="007C16A8">
        <w:t>. Without his efforts and suppo</w:t>
      </w:r>
      <w:r w:rsidR="00754E59" w:rsidRPr="007C16A8">
        <w:t xml:space="preserve">rt this product would </w:t>
      </w:r>
      <w:r w:rsidR="00754E59" w:rsidRPr="007C16A8">
        <w:rPr>
          <w:i/>
        </w:rPr>
        <w:t>not</w:t>
      </w:r>
      <w:r w:rsidR="00754E59" w:rsidRPr="007C16A8">
        <w:t xml:space="preserve"> exist</w:t>
      </w:r>
      <w:r w:rsidR="00B46A61" w:rsidRPr="007C16A8">
        <w:t>!</w:t>
      </w:r>
    </w:p>
    <w:p w:rsidR="005465D2" w:rsidRPr="007C16A8" w:rsidRDefault="005465D2" w:rsidP="00B46A61">
      <w:pPr>
        <w:pStyle w:val="AltHeading2"/>
      </w:pPr>
      <w:bookmarkStart w:id="16" w:name="how_to_use_this_manual"/>
      <w:r w:rsidRPr="007C16A8">
        <w:t>How to Use this Manual</w:t>
      </w:r>
      <w:bookmarkEnd w:id="16"/>
    </w:p>
    <w:p w:rsidR="005465D2" w:rsidRPr="007C16A8" w:rsidRDefault="009E46F0" w:rsidP="006C2F4F">
      <w:pPr>
        <w:pStyle w:val="BodyText"/>
      </w:pPr>
      <w:r w:rsidRPr="007C16A8">
        <w:fldChar w:fldCharType="begin"/>
      </w:r>
      <w:r w:rsidR="005465D2" w:rsidRPr="007C16A8">
        <w:instrText xml:space="preserve">XE </w:instrText>
      </w:r>
      <w:r w:rsidR="008C61F8" w:rsidRPr="007C16A8">
        <w:instrText>"</w:instrText>
      </w:r>
      <w:r w:rsidR="005465D2" w:rsidRPr="007C16A8">
        <w:instrText>Orientation</w:instrText>
      </w:r>
      <w:r w:rsidR="008C61F8" w:rsidRPr="007C16A8">
        <w:instrText>"</w:instrText>
      </w:r>
      <w:r w:rsidRPr="007C16A8">
        <w:fldChar w:fldCharType="end"/>
      </w:r>
      <w:r w:rsidRPr="007C16A8">
        <w:fldChar w:fldCharType="begin"/>
      </w:r>
      <w:r w:rsidR="005465D2" w:rsidRPr="007C16A8">
        <w:instrText xml:space="preserve">XE </w:instrText>
      </w:r>
      <w:r w:rsidR="008C61F8" w:rsidRPr="007C16A8">
        <w:instrText>"</w:instrText>
      </w:r>
      <w:r w:rsidR="005465D2" w:rsidRPr="007C16A8">
        <w:instrText>How to:Use this Manual</w:instrText>
      </w:r>
      <w:r w:rsidR="008C61F8" w:rsidRPr="007C16A8">
        <w:instrText>"</w:instrText>
      </w:r>
      <w:r w:rsidRPr="007C16A8">
        <w:fldChar w:fldCharType="end"/>
      </w:r>
      <w:r w:rsidR="005465D2" w:rsidRPr="007C16A8">
        <w:t xml:space="preserve">The </w:t>
      </w:r>
      <w:r w:rsidR="005465D2" w:rsidRPr="007C16A8">
        <w:rPr>
          <w:i/>
        </w:rPr>
        <w:t>Kernel Lock Manager Supplement to Patch Description</w:t>
      </w:r>
      <w:r w:rsidR="005465D2" w:rsidRPr="007C16A8">
        <w:t xml:space="preserve"> docu</w:t>
      </w:r>
      <w:r w:rsidR="00A842C6" w:rsidRPr="007C16A8">
        <w:t>ment for Kernel Patch</w:t>
      </w:r>
      <w:r w:rsidR="00DE7636" w:rsidRPr="007C16A8">
        <w:t>es</w:t>
      </w:r>
      <w:r w:rsidR="00A842C6" w:rsidRPr="007C16A8">
        <w:t xml:space="preserve"> XU*8.0*</w:t>
      </w:r>
      <w:r w:rsidR="00FD1742" w:rsidRPr="007C16A8">
        <w:rPr>
          <w:rStyle w:val="PageNumber"/>
        </w:rPr>
        <w:t>608, 607</w:t>
      </w:r>
      <w:r w:rsidR="00262C1F" w:rsidRPr="007C16A8">
        <w:rPr>
          <w:rStyle w:val="PageNumber"/>
        </w:rPr>
        <w:t>, and 672</w:t>
      </w:r>
      <w:r w:rsidR="005465D2" w:rsidRPr="007C16A8">
        <w:t xml:space="preserve"> describes the </w:t>
      </w:r>
      <w:r w:rsidR="00CC2387" w:rsidRPr="007C16A8">
        <w:t>“</w:t>
      </w:r>
      <w:r w:rsidR="005465D2" w:rsidRPr="007C16A8">
        <w:rPr>
          <w:i/>
        </w:rPr>
        <w:t>how to</w:t>
      </w:r>
      <w:r w:rsidR="00CC2387" w:rsidRPr="007C16A8">
        <w:t>”</w:t>
      </w:r>
      <w:r w:rsidR="005465D2" w:rsidRPr="007C16A8">
        <w:t xml:space="preserve"> information of the Kernel Lock Manager functionality.</w:t>
      </w:r>
    </w:p>
    <w:p w:rsidR="005465D2" w:rsidRPr="007C16A8" w:rsidRDefault="005465D2" w:rsidP="005465D2">
      <w:pPr>
        <w:pStyle w:val="AltHeading2"/>
      </w:pPr>
      <w:bookmarkStart w:id="17" w:name="intended_audience"/>
      <w:r w:rsidRPr="007C16A8">
        <w:t>Intended Audience</w:t>
      </w:r>
      <w:bookmarkEnd w:id="17"/>
    </w:p>
    <w:p w:rsidR="00451274" w:rsidRPr="007C16A8" w:rsidRDefault="00451274" w:rsidP="00451274">
      <w:pPr>
        <w:pStyle w:val="BodyText"/>
        <w:keepNext/>
        <w:keepLines/>
      </w:pPr>
      <w:r w:rsidRPr="007C16A8">
        <w:fldChar w:fldCharType="begin"/>
      </w:r>
      <w:r w:rsidRPr="007C16A8">
        <w:instrText>XE “Intended Audience”</w:instrText>
      </w:r>
      <w:r w:rsidRPr="007C16A8">
        <w:fldChar w:fldCharType="end"/>
      </w:r>
      <w:r w:rsidRPr="007C16A8">
        <w:t>The intended audience of this manual is the following stakeholders:</w:t>
      </w:r>
    </w:p>
    <w:p w:rsidR="00451274" w:rsidRPr="007C16A8" w:rsidRDefault="00F57A86" w:rsidP="00B73284">
      <w:pPr>
        <w:pStyle w:val="ListBullet"/>
        <w:keepNext/>
        <w:keepLines/>
      </w:pPr>
      <w:r w:rsidRPr="007C16A8">
        <w:t>Enterprise Program Management Office (EPMO)</w:t>
      </w:r>
      <w:r w:rsidR="00451274" w:rsidRPr="007C16A8">
        <w:t>—VistA legacy development teams.</w:t>
      </w:r>
    </w:p>
    <w:p w:rsidR="00451274" w:rsidRPr="007C16A8" w:rsidRDefault="00B61B00" w:rsidP="002D3684">
      <w:pPr>
        <w:pStyle w:val="ListBullet"/>
      </w:pPr>
      <w:r w:rsidRPr="007C16A8">
        <w:t xml:space="preserve">System </w:t>
      </w:r>
      <w:r w:rsidR="003E4EFF" w:rsidRPr="007C16A8">
        <w:t>Administrators</w:t>
      </w:r>
      <w:r w:rsidR="00451274" w:rsidRPr="007C16A8">
        <w:t>—System administrators at Department of Veterans Affairs (VA) sites who are responsible for computer management and system security on the VistA M Servers.</w:t>
      </w:r>
    </w:p>
    <w:p w:rsidR="00451274" w:rsidRPr="007C16A8" w:rsidRDefault="00451274" w:rsidP="002D3684">
      <w:pPr>
        <w:pStyle w:val="ListBullet"/>
      </w:pPr>
      <w:r w:rsidRPr="007C16A8">
        <w:t>Information Security Officers (ISOs)—Personnel at VA sites responsible for system security.</w:t>
      </w:r>
    </w:p>
    <w:p w:rsidR="00451274" w:rsidRPr="007C16A8" w:rsidRDefault="00451274" w:rsidP="00B73284">
      <w:pPr>
        <w:pStyle w:val="ListBullet"/>
      </w:pPr>
      <w:r w:rsidRPr="007C16A8">
        <w:t>Product Support (PS).</w:t>
      </w:r>
    </w:p>
    <w:p w:rsidR="00865E5A" w:rsidRPr="007C16A8" w:rsidRDefault="00865E5A" w:rsidP="00865E5A">
      <w:pPr>
        <w:pStyle w:val="AltHeading2"/>
      </w:pPr>
      <w:r w:rsidRPr="007C16A8">
        <w:t>Disclaimers</w:t>
      </w:r>
    </w:p>
    <w:p w:rsidR="00865E5A" w:rsidRPr="007C16A8" w:rsidRDefault="00865E5A" w:rsidP="00865E5A">
      <w:pPr>
        <w:pStyle w:val="AltHeading3"/>
      </w:pPr>
      <w:bookmarkStart w:id="18" w:name="software_disclaimer"/>
      <w:r w:rsidRPr="007C16A8">
        <w:t>Software Disclaimer</w:t>
      </w:r>
      <w:bookmarkEnd w:id="18"/>
    </w:p>
    <w:p w:rsidR="00865E5A" w:rsidRPr="007C16A8" w:rsidRDefault="00865E5A" w:rsidP="00865E5A">
      <w:pPr>
        <w:pStyle w:val="BodyText"/>
        <w:keepNext/>
        <w:keepLines/>
      </w:pPr>
      <w:r w:rsidRPr="007C16A8">
        <w:fldChar w:fldCharType="begin"/>
      </w:r>
      <w:r w:rsidRPr="007C16A8">
        <w:instrText>XE "Software Disclaimer"</w:instrText>
      </w:r>
      <w:r w:rsidRPr="007C16A8">
        <w:fldChar w:fldCharType="end"/>
      </w:r>
      <w:r w:rsidRPr="007C16A8">
        <w:fldChar w:fldCharType="begin"/>
      </w:r>
      <w:r w:rsidRPr="007C16A8">
        <w:instrText>XE "Disclaimers:Software"</w:instrText>
      </w:r>
      <w:r w:rsidRPr="007C16A8">
        <w:fldChar w:fldCharType="end"/>
      </w:r>
      <w:r w:rsidRPr="007C16A8">
        <w:t xml:space="preserve"> This software was developed at the Department of Veterans Affairs (VA) by employees of the Federal Government in the course of their official duties. Pursuant to title 17 Section 105 of the United States Code this software is </w:t>
      </w:r>
      <w:r w:rsidRPr="007C16A8">
        <w:rPr>
          <w:i/>
        </w:rPr>
        <w:t>not</w:t>
      </w:r>
      <w:r w:rsidRPr="007C16A8">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865E5A" w:rsidRPr="007C16A8" w:rsidRDefault="00CD4C29" w:rsidP="00865E5A">
      <w:pPr>
        <w:pStyle w:val="Caution"/>
      </w:pPr>
      <w:r w:rsidRPr="007C16A8">
        <w:rPr>
          <w:lang w:eastAsia="en-US"/>
        </w:rPr>
        <w:drawing>
          <wp:inline distT="0" distB="0" distL="0" distR="0" wp14:anchorId="3B080438" wp14:editId="3D96A9F1">
            <wp:extent cx="409575" cy="409575"/>
            <wp:effectExtent l="0" t="0" r="9525" b="9525"/>
            <wp:docPr id="7" name="Picture 4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65E5A" w:rsidRPr="007C16A8">
        <w:tab/>
        <w:t>CAUTION: To protect the security of V</w:t>
      </w:r>
      <w:r w:rsidR="00865E5A" w:rsidRPr="007C16A8">
        <w:rPr>
          <w:iCs/>
        </w:rPr>
        <w:t>ist</w:t>
      </w:r>
      <w:r w:rsidR="00865E5A" w:rsidRPr="007C16A8">
        <w:t>A systems, distribution of this software for use on any other computer system by V</w:t>
      </w:r>
      <w:r w:rsidR="00865E5A" w:rsidRPr="007C16A8">
        <w:rPr>
          <w:iCs/>
        </w:rPr>
        <w:t>ist</w:t>
      </w:r>
      <w:r w:rsidR="00865E5A" w:rsidRPr="007C16A8">
        <w:t xml:space="preserve">A sites is prohibited. All requests for copies of Kernel for </w:t>
      </w:r>
      <w:r w:rsidR="00865E5A" w:rsidRPr="007C16A8">
        <w:rPr>
          <w:i/>
        </w:rPr>
        <w:t>non</w:t>
      </w:r>
      <w:r w:rsidR="00865E5A" w:rsidRPr="007C16A8">
        <w:t>-V</w:t>
      </w:r>
      <w:r w:rsidR="00865E5A" w:rsidRPr="007C16A8">
        <w:rPr>
          <w:iCs/>
        </w:rPr>
        <w:t>ist</w:t>
      </w:r>
      <w:r w:rsidR="00865E5A" w:rsidRPr="007C16A8">
        <w:t>A use should be referred to the VistA site</w:t>
      </w:r>
      <w:r w:rsidR="00F8418D" w:rsidRPr="007C16A8">
        <w:t>’</w:t>
      </w:r>
      <w:r w:rsidR="00865E5A" w:rsidRPr="007C16A8">
        <w:t>s local Office of Information Field Office (OIFO).</w:t>
      </w:r>
    </w:p>
    <w:p w:rsidR="00865E5A" w:rsidRPr="007C16A8" w:rsidRDefault="00865E5A" w:rsidP="00865E5A">
      <w:pPr>
        <w:pStyle w:val="AltHeading3"/>
      </w:pPr>
      <w:bookmarkStart w:id="19" w:name="documentation_disclaimer"/>
      <w:r w:rsidRPr="007C16A8">
        <w:lastRenderedPageBreak/>
        <w:t>Documentation Disclaimer</w:t>
      </w:r>
      <w:bookmarkEnd w:id="19"/>
    </w:p>
    <w:p w:rsidR="00865E5A" w:rsidRPr="007C16A8" w:rsidRDefault="00865E5A" w:rsidP="00865E5A">
      <w:pPr>
        <w:pStyle w:val="BodyText"/>
        <w:keepNext/>
        <w:keepLines/>
      </w:pPr>
      <w:r w:rsidRPr="007C16A8">
        <w:fldChar w:fldCharType="begin"/>
      </w:r>
      <w:r w:rsidRPr="007C16A8">
        <w:instrText>XE "Documentation Disclaimer"</w:instrText>
      </w:r>
      <w:r w:rsidRPr="007C16A8">
        <w:fldChar w:fldCharType="end"/>
      </w:r>
      <w:r w:rsidRPr="007C16A8">
        <w:fldChar w:fldCharType="begin"/>
      </w:r>
      <w:r w:rsidRPr="007C16A8">
        <w:instrText>XE "Disclaimers:Documentation"</w:instrText>
      </w:r>
      <w:r w:rsidRPr="007C16A8">
        <w:fldChar w:fldCharType="end"/>
      </w:r>
      <w:r w:rsidRPr="007C16A8">
        <w:t>This manual provides an overall explanation of using the VistA Services Assembler (VSA) Wizard and the functionality contained in the VistA Services Assembler (VSA) Phase 2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w:t>
      </w:r>
      <w:r w:rsidR="00134C89" w:rsidRPr="007C16A8">
        <w:t xml:space="preserve"> Information and Technology (OI</w:t>
      </w:r>
      <w:r w:rsidRPr="007C16A8">
        <w:t xml:space="preserve">T) </w:t>
      </w:r>
      <w:r w:rsidR="00EE452D" w:rsidRPr="007C16A8">
        <w:t>Enterprise Program Management Office (EPMO)</w:t>
      </w:r>
      <w:r w:rsidR="00E34A88" w:rsidRPr="007C16A8">
        <w:t xml:space="preserve"> Intranet w</w:t>
      </w:r>
      <w:r w:rsidRPr="007C16A8">
        <w:t>ebsite</w:t>
      </w:r>
      <w:r w:rsidRPr="007C16A8">
        <w:fldChar w:fldCharType="begin"/>
      </w:r>
      <w:r w:rsidRPr="007C16A8">
        <w:instrText>XE "Websites:</w:instrText>
      </w:r>
      <w:r w:rsidR="00F57A86" w:rsidRPr="007C16A8">
        <w:instrText>Enterprise Program Management Office</w:instrText>
      </w:r>
      <w:r w:rsidRPr="007C16A8">
        <w:instrText xml:space="preserve"> Website"</w:instrText>
      </w:r>
      <w:r w:rsidRPr="007C16A8">
        <w:fldChar w:fldCharType="end"/>
      </w:r>
      <w:r w:rsidRPr="007C16A8">
        <w:fldChar w:fldCharType="begin"/>
      </w:r>
      <w:r w:rsidRPr="007C16A8">
        <w:instrText>XE "URLs:</w:instrText>
      </w:r>
      <w:r w:rsidR="00F57A86" w:rsidRPr="007C16A8">
        <w:instrText>Enterprise Program Management Office</w:instrText>
      </w:r>
      <w:r w:rsidRPr="007C16A8">
        <w:instrText xml:space="preserve"> Website"</w:instrText>
      </w:r>
      <w:r w:rsidRPr="007C16A8">
        <w:fldChar w:fldCharType="end"/>
      </w:r>
      <w:r w:rsidRPr="007C16A8">
        <w:fldChar w:fldCharType="begin"/>
      </w:r>
      <w:r w:rsidRPr="007C16A8">
        <w:instrText>XE "Home Pages:</w:instrText>
      </w:r>
      <w:r w:rsidR="00F57A86" w:rsidRPr="007C16A8">
        <w:instrText>Enterprise Program Management Office</w:instrText>
      </w:r>
      <w:r w:rsidRPr="007C16A8">
        <w:instrText xml:space="preserve"> Website"</w:instrText>
      </w:r>
      <w:r w:rsidRPr="007C16A8">
        <w:fldChar w:fldCharType="end"/>
      </w:r>
      <w:r w:rsidRPr="007C16A8">
        <w:t>.</w:t>
      </w:r>
    </w:p>
    <w:p w:rsidR="00865E5A" w:rsidRPr="007C16A8" w:rsidRDefault="00CD4C29" w:rsidP="00865E5A">
      <w:pPr>
        <w:pStyle w:val="Caution"/>
      </w:pPr>
      <w:r w:rsidRPr="007C16A8">
        <w:rPr>
          <w:lang w:eastAsia="en-US"/>
        </w:rPr>
        <w:drawing>
          <wp:inline distT="0" distB="0" distL="0" distR="0" wp14:anchorId="580254F9" wp14:editId="6C82A6CD">
            <wp:extent cx="409575" cy="409575"/>
            <wp:effectExtent l="0" t="0" r="9525" b="9525"/>
            <wp:docPr id="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65E5A" w:rsidRPr="007C16A8">
        <w:tab/>
        <w:t xml:space="preserve">DISCLAIMER: The appearance of any external hyperlink references in this manual does </w:t>
      </w:r>
      <w:r w:rsidR="00865E5A" w:rsidRPr="007C16A8">
        <w:rPr>
          <w:i/>
        </w:rPr>
        <w:t>not</w:t>
      </w:r>
      <w:r w:rsidR="00865E5A" w:rsidRPr="007C16A8">
        <w:t xml:space="preserve"> constitute endorsement by the Department of</w:t>
      </w:r>
      <w:r w:rsidR="00E34A88" w:rsidRPr="007C16A8">
        <w:t xml:space="preserve"> Veterans Affairs (VA) of this w</w:t>
      </w:r>
      <w:r w:rsidR="00865E5A" w:rsidRPr="007C16A8">
        <w:t xml:space="preserve">ebsite or the information, products, or services contained therein. The VA does </w:t>
      </w:r>
      <w:r w:rsidR="00865E5A" w:rsidRPr="007C16A8">
        <w:rPr>
          <w:i/>
        </w:rPr>
        <w:t>not</w:t>
      </w:r>
      <w:r w:rsidR="00865E5A" w:rsidRPr="007C16A8">
        <w:t xml:space="preserve"> exercise any editorial control over the information you find at these locations. Such links are provided and are consistent with the stated purpose of this VA Intranet Service.</w:t>
      </w:r>
    </w:p>
    <w:p w:rsidR="005465D2" w:rsidRPr="007C16A8" w:rsidRDefault="005465D2" w:rsidP="005465D2">
      <w:pPr>
        <w:pStyle w:val="AltHeading2"/>
      </w:pPr>
      <w:bookmarkStart w:id="20" w:name="documentation_conventions"/>
      <w:r w:rsidRPr="007C16A8">
        <w:t>Documentation Conventions</w:t>
      </w:r>
      <w:bookmarkEnd w:id="20"/>
    </w:p>
    <w:p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Documentation:Conventions</w:instrText>
      </w:r>
      <w:r w:rsidR="008C61F8" w:rsidRPr="007C16A8">
        <w:instrText>"</w:instrText>
      </w:r>
      <w:r w:rsidRPr="007C16A8">
        <w:fldChar w:fldCharType="end"/>
      </w:r>
      <w:r w:rsidRPr="007C16A8">
        <w:fldChar w:fldCharType="begin"/>
      </w:r>
      <w:r w:rsidR="005465D2" w:rsidRPr="007C16A8">
        <w:instrText xml:space="preserve">XE </w:instrText>
      </w:r>
      <w:r w:rsidR="008C61F8" w:rsidRPr="007C16A8">
        <w:instrText>"</w:instrText>
      </w:r>
      <w:r w:rsidR="005465D2" w:rsidRPr="007C16A8">
        <w:instrText>Conventions:Documentation</w:instrText>
      </w:r>
      <w:r w:rsidR="008C61F8" w:rsidRPr="007C16A8">
        <w:instrText>"</w:instrText>
      </w:r>
      <w:r w:rsidRPr="007C16A8">
        <w:fldChar w:fldCharType="end"/>
      </w:r>
      <w:r w:rsidR="005465D2" w:rsidRPr="007C16A8">
        <w:t>This manual uses several methods to highlight different aspects of the material:</w:t>
      </w:r>
    </w:p>
    <w:p w:rsidR="005465D2" w:rsidRPr="007C16A8" w:rsidRDefault="005465D2" w:rsidP="00B73284">
      <w:pPr>
        <w:pStyle w:val="ListBullet"/>
        <w:keepNext/>
        <w:keepLines/>
      </w:pPr>
      <w:r w:rsidRPr="007C16A8">
        <w:t>Various symbols are used throughout the documentation to alert the reader to special information. The following table gives a description of each of these symbols</w:t>
      </w:r>
      <w:r w:rsidR="009E46F0" w:rsidRPr="007C16A8">
        <w:fldChar w:fldCharType="begin"/>
      </w:r>
      <w:r w:rsidRPr="007C16A8">
        <w:instrText xml:space="preserve"> XE </w:instrText>
      </w:r>
      <w:r w:rsidR="008C61F8" w:rsidRPr="007C16A8">
        <w:instrText>"</w:instrText>
      </w:r>
      <w:r w:rsidRPr="007C16A8">
        <w:instrText>Documentation:Symbols</w:instrText>
      </w:r>
      <w:r w:rsidR="008C61F8" w:rsidRPr="007C16A8">
        <w:instrText>"</w:instrText>
      </w:r>
      <w:r w:rsidRPr="007C16A8">
        <w:instrText xml:space="preserve"> </w:instrText>
      </w:r>
      <w:r w:rsidR="009E46F0" w:rsidRPr="007C16A8">
        <w:fldChar w:fldCharType="end"/>
      </w:r>
      <w:r w:rsidR="009E46F0" w:rsidRPr="007C16A8">
        <w:fldChar w:fldCharType="begin"/>
      </w:r>
      <w:r w:rsidRPr="007C16A8">
        <w:instrText xml:space="preserve"> XE </w:instrText>
      </w:r>
      <w:r w:rsidR="008C61F8" w:rsidRPr="007C16A8">
        <w:instrText>"</w:instrText>
      </w:r>
      <w:r w:rsidRPr="007C16A8">
        <w:instrText>Symbols:Found in the Documentation</w:instrText>
      </w:r>
      <w:r w:rsidR="008C61F8" w:rsidRPr="007C16A8">
        <w:instrText>"</w:instrText>
      </w:r>
      <w:r w:rsidRPr="007C16A8">
        <w:instrText xml:space="preserve"> </w:instrText>
      </w:r>
      <w:r w:rsidR="009E46F0" w:rsidRPr="007C16A8">
        <w:fldChar w:fldCharType="end"/>
      </w:r>
      <w:r w:rsidRPr="007C16A8">
        <w:t>:</w:t>
      </w:r>
    </w:p>
    <w:p w:rsidR="005465D2" w:rsidRPr="007C16A8" w:rsidRDefault="00BD676B" w:rsidP="00BD676B">
      <w:pPr>
        <w:pStyle w:val="Caption"/>
      </w:pPr>
      <w:bookmarkStart w:id="21" w:name="_Toc23169109"/>
      <w:r w:rsidRPr="007C16A8">
        <w:t xml:space="preserve">Table </w:t>
      </w:r>
      <w:fldSimple w:instr=" SEQ Table \* ARABIC ">
        <w:r w:rsidR="00E144B2" w:rsidRPr="007C16A8">
          <w:t>1</w:t>
        </w:r>
      </w:fldSimple>
      <w:r w:rsidR="001B5241" w:rsidRPr="007C16A8">
        <w:t>:</w:t>
      </w:r>
      <w:r w:rsidRPr="007C16A8">
        <w:t xml:space="preserve"> Documentation </w:t>
      </w:r>
      <w:r w:rsidR="00134C89" w:rsidRPr="007C16A8">
        <w:t>Symbol D</w:t>
      </w:r>
      <w:r w:rsidRPr="007C16A8">
        <w:t>escriptions</w:t>
      </w:r>
      <w:bookmarkEnd w:id="21"/>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5465D2" w:rsidRPr="007C16A8" w:rsidTr="00B73284">
        <w:trPr>
          <w:tblHeader/>
        </w:trPr>
        <w:tc>
          <w:tcPr>
            <w:tcW w:w="1440" w:type="dxa"/>
            <w:tcBorders>
              <w:top w:val="single" w:sz="8" w:space="0" w:color="auto"/>
              <w:bottom w:val="single" w:sz="6" w:space="0" w:color="auto"/>
            </w:tcBorders>
            <w:shd w:val="pct12" w:color="auto" w:fill="FFFFFF"/>
          </w:tcPr>
          <w:p w:rsidR="005465D2" w:rsidRPr="007C16A8" w:rsidRDefault="005465D2" w:rsidP="00CE4403">
            <w:pPr>
              <w:pStyle w:val="TableHeading"/>
            </w:pPr>
            <w:bookmarkStart w:id="22" w:name="COL001_TBL005"/>
            <w:bookmarkEnd w:id="22"/>
            <w:r w:rsidRPr="007C16A8">
              <w:t>Symbol</w:t>
            </w:r>
          </w:p>
        </w:tc>
        <w:tc>
          <w:tcPr>
            <w:tcW w:w="7380" w:type="dxa"/>
            <w:tcBorders>
              <w:top w:val="single" w:sz="8" w:space="0" w:color="auto"/>
              <w:bottom w:val="single" w:sz="6" w:space="0" w:color="auto"/>
            </w:tcBorders>
            <w:shd w:val="pct12" w:color="auto" w:fill="FFFFFF"/>
          </w:tcPr>
          <w:p w:rsidR="005465D2" w:rsidRPr="007C16A8" w:rsidRDefault="005465D2" w:rsidP="00CE4403">
            <w:pPr>
              <w:pStyle w:val="TableHeading"/>
            </w:pPr>
            <w:r w:rsidRPr="007C16A8">
              <w:t>Description</w:t>
            </w:r>
          </w:p>
        </w:tc>
      </w:tr>
      <w:tr w:rsidR="005465D2" w:rsidRPr="007C16A8" w:rsidTr="00CE4403">
        <w:tc>
          <w:tcPr>
            <w:tcW w:w="1440" w:type="dxa"/>
            <w:tcBorders>
              <w:top w:val="single" w:sz="6" w:space="0" w:color="auto"/>
            </w:tcBorders>
          </w:tcPr>
          <w:p w:rsidR="005465D2" w:rsidRPr="007C16A8" w:rsidRDefault="002A5506" w:rsidP="00CE4403">
            <w:pPr>
              <w:pStyle w:val="TableText"/>
              <w:keepNext/>
              <w:keepLines/>
              <w:jc w:val="center"/>
              <w:rPr>
                <w:rFonts w:cs="Arial"/>
              </w:rPr>
            </w:pPr>
            <w:r w:rsidRPr="007C16A8">
              <w:drawing>
                <wp:inline distT="0" distB="0" distL="0" distR="0" wp14:anchorId="6B45F836" wp14:editId="7650257A">
                  <wp:extent cx="285750" cy="285750"/>
                  <wp:effectExtent l="0" t="0" r="0" b="0"/>
                  <wp:docPr id="15"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rsidR="005465D2" w:rsidRPr="007C16A8" w:rsidRDefault="005465D2" w:rsidP="00CE4403">
            <w:pPr>
              <w:pStyle w:val="TableText"/>
              <w:keepNext/>
              <w:keepLines/>
              <w:rPr>
                <w:rFonts w:cs="Arial"/>
              </w:rPr>
            </w:pPr>
            <w:r w:rsidRPr="007C16A8">
              <w:rPr>
                <w:rFonts w:cs="Arial"/>
                <w:b/>
              </w:rPr>
              <w:t>NOTE</w:t>
            </w:r>
            <w:r w:rsidR="0001243D" w:rsidRPr="007C16A8">
              <w:rPr>
                <w:rFonts w:cs="Arial"/>
                <w:b/>
              </w:rPr>
              <w:t xml:space="preserve"> </w:t>
            </w:r>
            <w:r w:rsidRPr="007C16A8">
              <w:rPr>
                <w:rFonts w:cs="Arial"/>
                <w:b/>
              </w:rPr>
              <w:t>/</w:t>
            </w:r>
            <w:r w:rsidR="0001243D" w:rsidRPr="007C16A8">
              <w:rPr>
                <w:rFonts w:cs="Arial"/>
                <w:b/>
              </w:rPr>
              <w:t xml:space="preserve"> </w:t>
            </w:r>
            <w:r w:rsidRPr="007C16A8">
              <w:rPr>
                <w:rFonts w:cs="Arial"/>
                <w:b/>
              </w:rPr>
              <w:t>REF:</w:t>
            </w:r>
            <w:r w:rsidRPr="007C16A8">
              <w:rPr>
                <w:rFonts w:cs="Arial"/>
              </w:rPr>
              <w:t xml:space="preserve"> Used to inform the reader of general information including references to additional reading material.</w:t>
            </w:r>
          </w:p>
        </w:tc>
      </w:tr>
      <w:tr w:rsidR="005465D2" w:rsidRPr="007C16A8" w:rsidTr="00CE4403">
        <w:tc>
          <w:tcPr>
            <w:tcW w:w="1440" w:type="dxa"/>
          </w:tcPr>
          <w:p w:rsidR="005465D2" w:rsidRPr="007C16A8" w:rsidRDefault="00CD4C29" w:rsidP="002D3684">
            <w:pPr>
              <w:pStyle w:val="TableText"/>
              <w:jc w:val="center"/>
              <w:rPr>
                <w:rFonts w:cs="Arial"/>
              </w:rPr>
            </w:pPr>
            <w:r w:rsidRPr="007C16A8">
              <w:rPr>
                <w:rFonts w:cs="Arial"/>
              </w:rPr>
              <w:drawing>
                <wp:inline distT="0" distB="0" distL="0" distR="0" wp14:anchorId="7BBAAEE1" wp14:editId="43D3EDCA">
                  <wp:extent cx="419100" cy="419100"/>
                  <wp:effectExtent l="0" t="0" r="0" b="0"/>
                  <wp:docPr id="10" name="Picture 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rsidR="005465D2" w:rsidRPr="007C16A8" w:rsidRDefault="005465D2" w:rsidP="002D3684">
            <w:pPr>
              <w:pStyle w:val="TableText"/>
              <w:rPr>
                <w:rFonts w:cs="Arial"/>
              </w:rPr>
            </w:pPr>
            <w:r w:rsidRPr="007C16A8">
              <w:rPr>
                <w:rFonts w:cs="Arial"/>
                <w:b/>
              </w:rPr>
              <w:t>CAUTION</w:t>
            </w:r>
            <w:r w:rsidR="0001243D" w:rsidRPr="007C16A8">
              <w:rPr>
                <w:rFonts w:cs="Arial"/>
                <w:b/>
              </w:rPr>
              <w:t xml:space="preserve"> </w:t>
            </w:r>
            <w:r w:rsidRPr="007C16A8">
              <w:rPr>
                <w:rFonts w:cs="Arial"/>
                <w:b/>
              </w:rPr>
              <w:t>/</w:t>
            </w:r>
            <w:r w:rsidR="0001243D" w:rsidRPr="007C16A8">
              <w:rPr>
                <w:rFonts w:cs="Arial"/>
                <w:b/>
              </w:rPr>
              <w:t xml:space="preserve"> </w:t>
            </w:r>
            <w:r w:rsidRPr="007C16A8">
              <w:rPr>
                <w:rFonts w:cs="Arial"/>
                <w:b/>
              </w:rPr>
              <w:t>RECOMMENDATION</w:t>
            </w:r>
            <w:r w:rsidR="0001243D" w:rsidRPr="007C16A8">
              <w:rPr>
                <w:rFonts w:cs="Arial"/>
                <w:b/>
              </w:rPr>
              <w:t xml:space="preserve"> </w:t>
            </w:r>
            <w:r w:rsidRPr="007C16A8">
              <w:rPr>
                <w:rFonts w:cs="Arial"/>
                <w:b/>
              </w:rPr>
              <w:t>/</w:t>
            </w:r>
            <w:r w:rsidR="0001243D" w:rsidRPr="007C16A8">
              <w:rPr>
                <w:rFonts w:cs="Arial"/>
                <w:b/>
              </w:rPr>
              <w:t xml:space="preserve"> </w:t>
            </w:r>
            <w:r w:rsidRPr="007C16A8">
              <w:rPr>
                <w:rFonts w:cs="Arial"/>
                <w:b/>
              </w:rPr>
              <w:t>DISCLAIMER:</w:t>
            </w:r>
            <w:r w:rsidRPr="007C16A8">
              <w:rPr>
                <w:rFonts w:cs="Arial"/>
              </w:rPr>
              <w:t xml:space="preserve"> Used to caution the reader to take special notice of critical information.</w:t>
            </w:r>
          </w:p>
        </w:tc>
      </w:tr>
    </w:tbl>
    <w:p w:rsidR="005465D2" w:rsidRPr="007C16A8" w:rsidRDefault="005465D2" w:rsidP="008920A2">
      <w:pPr>
        <w:pStyle w:val="BodyText6"/>
      </w:pPr>
    </w:p>
    <w:p w:rsidR="005465D2" w:rsidRPr="007C16A8" w:rsidRDefault="005465D2" w:rsidP="00B73284">
      <w:pPr>
        <w:pStyle w:val="ListBullet"/>
      </w:pPr>
      <w:r w:rsidRPr="007C16A8">
        <w:t>Descriptive text is presented in a proportional font (as represented by this font).</w:t>
      </w:r>
    </w:p>
    <w:p w:rsidR="005465D2" w:rsidRPr="007C16A8" w:rsidRDefault="005465D2" w:rsidP="00B73284">
      <w:pPr>
        <w:pStyle w:val="ListBullet"/>
        <w:keepNext/>
        <w:keepLines/>
        <w:rPr>
          <w:kern w:val="2"/>
        </w:rPr>
      </w:pPr>
      <w:r w:rsidRPr="007C16A8">
        <w:t>Conventions for displaying TEST data in this document are as follows:</w:t>
      </w:r>
    </w:p>
    <w:p w:rsidR="005465D2" w:rsidRPr="007C16A8" w:rsidRDefault="005465D2" w:rsidP="005465D2">
      <w:pPr>
        <w:pStyle w:val="ListBullet2"/>
        <w:keepNext/>
        <w:keepLines/>
        <w:rPr>
          <w:kern w:val="2"/>
        </w:rPr>
      </w:pPr>
      <w:r w:rsidRPr="007C16A8">
        <w:t>The first three digits (prefix) of any Soc</w:t>
      </w:r>
      <w:r w:rsidR="0002674F" w:rsidRPr="007C16A8">
        <w:t xml:space="preserve">ial Security Numbers (SSN) </w:t>
      </w:r>
      <w:r w:rsidRPr="007C16A8">
        <w:t xml:space="preserve">begin with either </w:t>
      </w:r>
      <w:r w:rsidR="006E17ED" w:rsidRPr="007C16A8">
        <w:t>“</w:t>
      </w:r>
      <w:r w:rsidRPr="007C16A8">
        <w:rPr>
          <w:b/>
        </w:rPr>
        <w:t>000</w:t>
      </w:r>
      <w:r w:rsidR="006E17ED" w:rsidRPr="007C16A8">
        <w:t>”</w:t>
      </w:r>
      <w:r w:rsidRPr="007C16A8">
        <w:t xml:space="preserve"> or </w:t>
      </w:r>
      <w:r w:rsidR="006E17ED" w:rsidRPr="007C16A8">
        <w:t>“</w:t>
      </w:r>
      <w:r w:rsidRPr="007C16A8">
        <w:rPr>
          <w:b/>
        </w:rPr>
        <w:t>666</w:t>
      </w:r>
      <w:r w:rsidR="006E17ED" w:rsidRPr="007C16A8">
        <w:t>”</w:t>
      </w:r>
      <w:r w:rsidRPr="007C16A8">
        <w:t>.</w:t>
      </w:r>
    </w:p>
    <w:p w:rsidR="002225F6" w:rsidRPr="007C16A8" w:rsidRDefault="002225F6" w:rsidP="002225F6">
      <w:pPr>
        <w:pStyle w:val="ListBullet2"/>
        <w:keepNext/>
        <w:keepLines/>
        <w:rPr>
          <w:kern w:val="2"/>
        </w:rPr>
      </w:pPr>
      <w:r w:rsidRPr="007C16A8">
        <w:t>Patient and user names are formatted as follows:</w:t>
      </w:r>
    </w:p>
    <w:p w:rsidR="002225F6" w:rsidRPr="007C16A8" w:rsidRDefault="002225F6" w:rsidP="002225F6">
      <w:pPr>
        <w:pStyle w:val="ListBullet3"/>
        <w:keepNext/>
        <w:keepLines/>
      </w:pPr>
      <w:r w:rsidRPr="007C16A8">
        <w:rPr>
          <w:i/>
        </w:rPr>
        <w:t>&lt;Application Name/Abbreviation/Namespace&gt;</w:t>
      </w:r>
      <w:r w:rsidRPr="007C16A8">
        <w:t>PATIENT,</w:t>
      </w:r>
      <w:r w:rsidRPr="007C16A8">
        <w:rPr>
          <w:i/>
        </w:rPr>
        <w:t>&lt;N&gt;</w:t>
      </w:r>
    </w:p>
    <w:p w:rsidR="002225F6" w:rsidRPr="007C16A8" w:rsidRDefault="002225F6" w:rsidP="002225F6">
      <w:pPr>
        <w:pStyle w:val="ListBullet3"/>
        <w:rPr>
          <w:kern w:val="2"/>
        </w:rPr>
      </w:pPr>
      <w:r w:rsidRPr="007C16A8">
        <w:rPr>
          <w:i/>
        </w:rPr>
        <w:t>&lt;Application Name/Abbreviation/Namespace&gt;</w:t>
      </w:r>
      <w:r w:rsidRPr="007C16A8">
        <w:t>USER,</w:t>
      </w:r>
      <w:r w:rsidRPr="007C16A8">
        <w:rPr>
          <w:i/>
        </w:rPr>
        <w:t>&lt;N&gt;</w:t>
      </w:r>
    </w:p>
    <w:p w:rsidR="002225F6" w:rsidRPr="007C16A8" w:rsidRDefault="002225F6" w:rsidP="002225F6">
      <w:pPr>
        <w:pStyle w:val="BodyText4"/>
        <w:keepNext/>
        <w:keepLines/>
      </w:pPr>
      <w:r w:rsidRPr="007C16A8">
        <w:t>Where:</w:t>
      </w:r>
    </w:p>
    <w:p w:rsidR="002225F6" w:rsidRPr="007C16A8" w:rsidRDefault="002225F6" w:rsidP="002225F6">
      <w:pPr>
        <w:pStyle w:val="ListBullet3"/>
        <w:keepNext/>
        <w:keepLines/>
        <w:rPr>
          <w:kern w:val="2"/>
        </w:rPr>
      </w:pPr>
      <w:r w:rsidRPr="007C16A8">
        <w:rPr>
          <w:i/>
        </w:rPr>
        <w:t>&lt;Application Name/Abbreviation/Namespace&gt;</w:t>
      </w:r>
      <w:r w:rsidRPr="007C16A8">
        <w:t xml:space="preserve"> is defined in the Approved Application Abbreviations document.</w:t>
      </w:r>
    </w:p>
    <w:p w:rsidR="002225F6" w:rsidRPr="007C16A8" w:rsidRDefault="002225F6" w:rsidP="002225F6">
      <w:pPr>
        <w:pStyle w:val="ListBullet3"/>
        <w:rPr>
          <w:kern w:val="2"/>
        </w:rPr>
      </w:pPr>
      <w:r w:rsidRPr="007C16A8">
        <w:rPr>
          <w:i/>
        </w:rPr>
        <w:t>&lt;N&gt;</w:t>
      </w:r>
      <w:r w:rsidRPr="007C16A8">
        <w:t xml:space="preserve"> represents the first name as a number spelled out and incremented with each new entry.</w:t>
      </w:r>
    </w:p>
    <w:p w:rsidR="002225F6" w:rsidRPr="007C16A8" w:rsidRDefault="002225F6" w:rsidP="002225F6">
      <w:pPr>
        <w:pStyle w:val="BodyText4"/>
        <w:keepNext/>
        <w:keepLines/>
      </w:pPr>
      <w:r w:rsidRPr="007C16A8">
        <w:lastRenderedPageBreak/>
        <w:t>For example, in Kernel (XU or KRN) test patient and user names would be documented as follows:</w:t>
      </w:r>
    </w:p>
    <w:p w:rsidR="002225F6" w:rsidRPr="007C16A8" w:rsidRDefault="002225F6" w:rsidP="002225F6">
      <w:pPr>
        <w:pStyle w:val="BodyTextIndent4"/>
        <w:keepNext/>
        <w:keepLines/>
      </w:pPr>
      <w:r w:rsidRPr="007C16A8">
        <w:t>KRNPATIENT,</w:t>
      </w:r>
      <w:smartTag w:uri="urn:schemas-microsoft-com:office:smarttags" w:element="stockticker">
        <w:r w:rsidRPr="007C16A8">
          <w:t>ONE</w:t>
        </w:r>
      </w:smartTag>
      <w:r w:rsidRPr="007C16A8">
        <w:t>; KRNPATIENT,TWO; KRNPATIENT,THREE; … KRNPATIENT,14; etc.</w:t>
      </w:r>
    </w:p>
    <w:p w:rsidR="002225F6" w:rsidRPr="007C16A8" w:rsidRDefault="002225F6" w:rsidP="002225F6">
      <w:pPr>
        <w:pStyle w:val="BodyTextIndent4"/>
        <w:rPr>
          <w:kern w:val="2"/>
        </w:rPr>
      </w:pPr>
      <w:r w:rsidRPr="007C16A8">
        <w:t>KRNUSER,</w:t>
      </w:r>
      <w:smartTag w:uri="urn:schemas-microsoft-com:office:smarttags" w:element="stockticker">
        <w:r w:rsidRPr="007C16A8">
          <w:t>ONE</w:t>
        </w:r>
      </w:smartTag>
      <w:r w:rsidRPr="007C16A8">
        <w:t>; KRNUSER,TWO; KRNUSER,THREE; … KRNUSER,14; etc.</w:t>
      </w:r>
    </w:p>
    <w:p w:rsidR="006E17ED" w:rsidRPr="007C16A8" w:rsidRDefault="002225F6" w:rsidP="002225F6">
      <w:pPr>
        <w:pStyle w:val="ListBullet"/>
        <w:keepNext/>
        <w:keepLines/>
      </w:pPr>
      <w:r w:rsidRPr="007C16A8">
        <w:rPr>
          <w:kern w:val="2"/>
        </w:rPr>
        <w:t xml:space="preserve"> </w:t>
      </w:r>
      <w:r w:rsidR="006E17ED" w:rsidRPr="007C16A8">
        <w:rPr>
          <w:kern w:val="2"/>
        </w:rPr>
        <w:t>“Snapshots” of computer online displays (i.e., </w:t>
      </w:r>
      <w:r w:rsidR="006E17ED" w:rsidRPr="007C16A8">
        <w:t>screen captures/</w:t>
      </w:r>
      <w:r w:rsidR="006E17ED" w:rsidRPr="007C16A8">
        <w:rPr>
          <w:kern w:val="2"/>
        </w:rPr>
        <w:t xml:space="preserve">dialogues) and computer source code is shown in a </w:t>
      </w:r>
      <w:r w:rsidR="006E17ED" w:rsidRPr="007C16A8">
        <w:rPr>
          <w:i/>
          <w:iCs/>
          <w:kern w:val="2"/>
        </w:rPr>
        <w:t>non</w:t>
      </w:r>
      <w:r w:rsidR="006E17ED" w:rsidRPr="007C16A8">
        <w:rPr>
          <w:kern w:val="2"/>
        </w:rPr>
        <w:t xml:space="preserve">-proportional font </w:t>
      </w:r>
      <w:r w:rsidR="006E17ED" w:rsidRPr="007C16A8">
        <w:t>and may be enclosed within a box</w:t>
      </w:r>
      <w:r w:rsidR="006E17ED" w:rsidRPr="007C16A8">
        <w:rPr>
          <w:kern w:val="2"/>
        </w:rPr>
        <w:t>.</w:t>
      </w:r>
    </w:p>
    <w:p w:rsidR="006E17ED" w:rsidRPr="007C16A8" w:rsidRDefault="006E17ED" w:rsidP="002D3684">
      <w:pPr>
        <w:pStyle w:val="ListBullet2"/>
        <w:keepNext/>
        <w:keepLines/>
      </w:pPr>
      <w:r w:rsidRPr="007C16A8">
        <w:t>User</w:t>
      </w:r>
      <w:r w:rsidR="00F8418D" w:rsidRPr="007C16A8">
        <w:t>’</w:t>
      </w:r>
      <w:r w:rsidRPr="007C16A8">
        <w:t xml:space="preserve">s responses to online prompts are </w:t>
      </w:r>
      <w:r w:rsidRPr="007C16A8">
        <w:rPr>
          <w:b/>
        </w:rPr>
        <w:t>bold</w:t>
      </w:r>
      <w:r w:rsidRPr="007C16A8">
        <w:t xml:space="preserve"> typeface and highlighted in yellow (e.g., </w:t>
      </w:r>
      <w:r w:rsidRPr="007C16A8">
        <w:rPr>
          <w:b/>
          <w:highlight w:val="yellow"/>
        </w:rPr>
        <w:t>&lt;Enter&gt;</w:t>
      </w:r>
      <w:r w:rsidRPr="007C16A8">
        <w:t>).</w:t>
      </w:r>
    </w:p>
    <w:p w:rsidR="006E17ED" w:rsidRPr="007C16A8" w:rsidRDefault="006E17ED" w:rsidP="002D3684">
      <w:pPr>
        <w:pStyle w:val="ListBullet2"/>
      </w:pPr>
      <w:r w:rsidRPr="007C16A8">
        <w:t xml:space="preserve">Emphasis within a dialogue box is </w:t>
      </w:r>
      <w:r w:rsidRPr="007C16A8">
        <w:rPr>
          <w:b/>
        </w:rPr>
        <w:t>bold</w:t>
      </w:r>
      <w:r w:rsidRPr="007C16A8">
        <w:t xml:space="preserve"> typeface and highlighted in blue (e.g.,</w:t>
      </w:r>
      <w:r w:rsidRPr="007C16A8">
        <w:rPr>
          <w:highlight w:val="cyan"/>
        </w:rPr>
        <w:t> STANDARD LISTENER: RUNNING</w:t>
      </w:r>
      <w:r w:rsidRPr="007C16A8">
        <w:t>).</w:t>
      </w:r>
    </w:p>
    <w:p w:rsidR="006E17ED" w:rsidRPr="007C16A8" w:rsidRDefault="006E17ED" w:rsidP="002D3684">
      <w:pPr>
        <w:pStyle w:val="ListBullet2"/>
      </w:pPr>
      <w:r w:rsidRPr="007C16A8">
        <w:t xml:space="preserve">Some software code reserved/key words are </w:t>
      </w:r>
      <w:r w:rsidRPr="007C16A8">
        <w:rPr>
          <w:b/>
        </w:rPr>
        <w:t>bold</w:t>
      </w:r>
      <w:r w:rsidRPr="007C16A8">
        <w:t xml:space="preserve"> typeface with alternate color font.</w:t>
      </w:r>
    </w:p>
    <w:p w:rsidR="006E17ED" w:rsidRPr="007C16A8" w:rsidRDefault="006E17ED" w:rsidP="002D3684">
      <w:pPr>
        <w:pStyle w:val="ListBullet2"/>
      </w:pPr>
      <w:r w:rsidRPr="007C16A8">
        <w:t>References to “</w:t>
      </w:r>
      <w:r w:rsidRPr="007C16A8">
        <w:rPr>
          <w:b/>
        </w:rPr>
        <w:t>&lt;Enter</w:t>
      </w:r>
      <w:r w:rsidRPr="007C16A8">
        <w:t>&gt;” within these snapshots indicate that the user should press the &lt;</w:t>
      </w:r>
      <w:r w:rsidRPr="007C16A8">
        <w:rPr>
          <w:b/>
        </w:rPr>
        <w:t>Enter</w:t>
      </w:r>
      <w:r w:rsidRPr="007C16A8">
        <w:t xml:space="preserve">&gt; key on the keyboard. Other special keys are represented within </w:t>
      </w:r>
      <w:r w:rsidRPr="007C16A8">
        <w:rPr>
          <w:b/>
          <w:bCs/>
        </w:rPr>
        <w:t>&lt; &gt;</w:t>
      </w:r>
      <w:r w:rsidRPr="007C16A8">
        <w:t xml:space="preserve"> angle brackets. For example, pressing the </w:t>
      </w:r>
      <w:r w:rsidRPr="007C16A8">
        <w:rPr>
          <w:b/>
        </w:rPr>
        <w:t>PF1</w:t>
      </w:r>
      <w:r w:rsidRPr="007C16A8">
        <w:t xml:space="preserve"> key can be represented as pressing </w:t>
      </w:r>
      <w:r w:rsidRPr="007C16A8">
        <w:rPr>
          <w:b/>
          <w:bCs/>
        </w:rPr>
        <w:t>&lt;PF1&gt;</w:t>
      </w:r>
      <w:r w:rsidRPr="007C16A8">
        <w:t>.</w:t>
      </w:r>
    </w:p>
    <w:p w:rsidR="006E17ED" w:rsidRPr="007C16A8" w:rsidRDefault="006E17ED" w:rsidP="002D3684">
      <w:pPr>
        <w:pStyle w:val="ListBullet2"/>
      </w:pPr>
      <w:r w:rsidRPr="007C16A8">
        <w:t>Author</w:t>
      </w:r>
      <w:r w:rsidR="00F8418D" w:rsidRPr="007C16A8">
        <w:t>’</w:t>
      </w:r>
      <w:r w:rsidRPr="007C16A8">
        <w:t>s comments are displayed in italics or as “callout” boxes</w:t>
      </w:r>
      <w:r w:rsidRPr="007C16A8">
        <w:fldChar w:fldCharType="begin"/>
      </w:r>
      <w:r w:rsidRPr="007C16A8">
        <w:instrText xml:space="preserve"> XE “Callout Boxes” </w:instrText>
      </w:r>
      <w:r w:rsidRPr="007C16A8">
        <w:fldChar w:fldCharType="end"/>
      </w:r>
      <w:r w:rsidRPr="007C16A8">
        <w:t>.</w:t>
      </w:r>
    </w:p>
    <w:p w:rsidR="006E17ED" w:rsidRPr="007C16A8" w:rsidRDefault="002A5506" w:rsidP="006E17ED">
      <w:pPr>
        <w:pStyle w:val="NoteIndent3"/>
      </w:pPr>
      <w:r w:rsidRPr="007C16A8">
        <w:rPr>
          <w:lang w:eastAsia="en-US"/>
        </w:rPr>
        <w:drawing>
          <wp:inline distT="0" distB="0" distL="0" distR="0" wp14:anchorId="3456488F" wp14:editId="6D2A582F">
            <wp:extent cx="285750" cy="285750"/>
            <wp:effectExtent l="0" t="0" r="0" b="0"/>
            <wp:docPr id="18"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E17ED" w:rsidRPr="007C16A8">
        <w:tab/>
      </w:r>
      <w:r w:rsidR="006E17ED" w:rsidRPr="007C16A8">
        <w:rPr>
          <w:b/>
        </w:rPr>
        <w:t>NOTE:</w:t>
      </w:r>
      <w:r w:rsidR="006E17ED" w:rsidRPr="007C16A8">
        <w:t xml:space="preserve"> Callout boxes refer to labels or descriptions usually enclosed within a box, which point to specific areas of a displayed image.</w:t>
      </w:r>
    </w:p>
    <w:p w:rsidR="005465D2" w:rsidRPr="007C16A8" w:rsidRDefault="005465D2" w:rsidP="00B73284">
      <w:pPr>
        <w:pStyle w:val="ListBullet"/>
        <w:keepNext/>
        <w:keepLines/>
      </w:pPr>
      <w:r w:rsidRPr="007C16A8">
        <w:t>All uppercase is reserved for the representation of M code, variable names, or the formal name of options, field/file names, and security keys (e.g., </w:t>
      </w:r>
      <w:r w:rsidR="00A907CB" w:rsidRPr="007C16A8">
        <w:t>XUPROGMODE</w:t>
      </w:r>
      <w:r w:rsidR="00047E87" w:rsidRPr="007C16A8">
        <w:t xml:space="preserve"> security key</w:t>
      </w:r>
      <w:r w:rsidRPr="007C16A8">
        <w:t>).</w:t>
      </w:r>
    </w:p>
    <w:p w:rsidR="00E4180D" w:rsidRPr="007C16A8" w:rsidRDefault="002A5506" w:rsidP="00E4180D">
      <w:pPr>
        <w:pStyle w:val="NoteIndent2"/>
      </w:pPr>
      <w:r w:rsidRPr="007C16A8">
        <w:rPr>
          <w:lang w:eastAsia="en-US"/>
        </w:rPr>
        <w:drawing>
          <wp:inline distT="0" distB="0" distL="0" distR="0" wp14:anchorId="0C85F2CC" wp14:editId="09C028FF">
            <wp:extent cx="285750" cy="285750"/>
            <wp:effectExtent l="0" t="0" r="0" b="0"/>
            <wp:docPr id="37"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rPr>
        <w:t xml:space="preserve">NOTE: </w:t>
      </w:r>
      <w:r w:rsidR="00E4180D" w:rsidRPr="007C16A8">
        <w:t>Other software code (e.g., Delphi/Pascal and Java) variable names and file/folder names can be written in lower or mixed case</w:t>
      </w:r>
      <w:r w:rsidR="00047E87" w:rsidRPr="007C16A8">
        <w:t xml:space="preserve"> (i.e., CamelCase)</w:t>
      </w:r>
      <w:r w:rsidR="00E4180D" w:rsidRPr="007C16A8">
        <w:t>.</w:t>
      </w:r>
    </w:p>
    <w:p w:rsidR="005465D2" w:rsidRPr="007C16A8" w:rsidRDefault="005465D2" w:rsidP="005465D2">
      <w:pPr>
        <w:pStyle w:val="AltHeading2"/>
      </w:pPr>
      <w:bookmarkStart w:id="23" w:name="navigation"/>
      <w:bookmarkStart w:id="24" w:name="_Toc321921658"/>
      <w:r w:rsidRPr="007C16A8">
        <w:t>Documentation Navigation</w:t>
      </w:r>
      <w:bookmarkEnd w:id="23"/>
      <w:bookmarkEnd w:id="24"/>
    </w:p>
    <w:p w:rsidR="005465D2" w:rsidRPr="007C16A8" w:rsidRDefault="009E46F0" w:rsidP="00C4068B">
      <w:pPr>
        <w:pStyle w:val="BodyText"/>
        <w:keepNext/>
        <w:keepLines/>
      </w:pPr>
      <w:r w:rsidRPr="007C16A8">
        <w:fldChar w:fldCharType="begin"/>
      </w:r>
      <w:r w:rsidR="005465D2" w:rsidRPr="007C16A8">
        <w:instrText xml:space="preserve"> XE </w:instrText>
      </w:r>
      <w:r w:rsidR="008C61F8" w:rsidRPr="007C16A8">
        <w:instrText>"</w:instrText>
      </w:r>
      <w:r w:rsidR="005465D2" w:rsidRPr="007C16A8">
        <w:instrText>Documentation Navigation</w:instrText>
      </w:r>
      <w:r w:rsidR="008C61F8" w:rsidRPr="007C16A8">
        <w:instrText>"</w:instrText>
      </w:r>
      <w:r w:rsidR="005465D2" w:rsidRPr="007C16A8">
        <w:instrText xml:space="preserve"> </w:instrText>
      </w:r>
      <w:r w:rsidRPr="007C16A8">
        <w:fldChar w:fldCharType="end"/>
      </w:r>
      <w:r w:rsidR="005465D2" w:rsidRPr="007C16A8">
        <w:t>This document uses Microsoft® Word</w:t>
      </w:r>
      <w:r w:rsidR="00F8418D" w:rsidRPr="007C16A8">
        <w:t>’</w:t>
      </w:r>
      <w:r w:rsidR="005465D2" w:rsidRPr="007C16A8">
        <w:t xml:space="preserve">s built-in navigation for internal hyperlinks. To add </w:t>
      </w:r>
      <w:r w:rsidR="005465D2" w:rsidRPr="007C16A8">
        <w:rPr>
          <w:b/>
        </w:rPr>
        <w:t>Back</w:t>
      </w:r>
      <w:r w:rsidR="005465D2" w:rsidRPr="007C16A8">
        <w:t xml:space="preserve"> and </w:t>
      </w:r>
      <w:r w:rsidR="005465D2" w:rsidRPr="007C16A8">
        <w:rPr>
          <w:b/>
        </w:rPr>
        <w:t>Forward</w:t>
      </w:r>
      <w:r w:rsidR="005465D2" w:rsidRPr="007C16A8">
        <w:t xml:space="preserve"> navigation buttons to your toolbar, do the following:</w:t>
      </w:r>
    </w:p>
    <w:p w:rsidR="005465D2" w:rsidRPr="007C16A8" w:rsidRDefault="005465D2" w:rsidP="00C4068B">
      <w:pPr>
        <w:pStyle w:val="ListNumber"/>
        <w:keepNext/>
        <w:keepLines/>
      </w:pPr>
      <w:r w:rsidRPr="007C16A8">
        <w:t>Right-click anywhere on the customizable Toolbar in Word 2007 or higher (</w:t>
      </w:r>
      <w:r w:rsidRPr="007C16A8">
        <w:rPr>
          <w:i/>
        </w:rPr>
        <w:t>not</w:t>
      </w:r>
      <w:r w:rsidRPr="007C16A8">
        <w:t xml:space="preserve"> the Ribbon section).</w:t>
      </w:r>
    </w:p>
    <w:p w:rsidR="005465D2" w:rsidRPr="007C16A8" w:rsidRDefault="005465D2" w:rsidP="002D3684">
      <w:pPr>
        <w:pStyle w:val="ListNumber"/>
      </w:pPr>
      <w:r w:rsidRPr="007C16A8">
        <w:t xml:space="preserve">Select </w:t>
      </w:r>
      <w:r w:rsidRPr="007C16A8">
        <w:rPr>
          <w:b/>
        </w:rPr>
        <w:t>Customize Quick Access Toolbar</w:t>
      </w:r>
      <w:r w:rsidRPr="007C16A8">
        <w:t xml:space="preserve"> from the secondary menu.</w:t>
      </w:r>
    </w:p>
    <w:p w:rsidR="005465D2" w:rsidRPr="007C16A8" w:rsidRDefault="006F5EA2" w:rsidP="002D3684">
      <w:pPr>
        <w:pStyle w:val="ListNumber"/>
      </w:pPr>
      <w:r w:rsidRPr="007C16A8">
        <w:t>Select</w:t>
      </w:r>
      <w:r w:rsidR="005465D2" w:rsidRPr="007C16A8">
        <w:t xml:space="preserve"> the </w:t>
      </w:r>
      <w:r w:rsidR="005465D2" w:rsidRPr="007C16A8">
        <w:rPr>
          <w:b/>
        </w:rPr>
        <w:t>drop-down arrow</w:t>
      </w:r>
      <w:r w:rsidR="005465D2" w:rsidRPr="007C16A8">
        <w:t xml:space="preserve"> in the </w:t>
      </w:r>
      <w:r w:rsidR="00CC2387" w:rsidRPr="007C16A8">
        <w:t>“</w:t>
      </w:r>
      <w:r w:rsidR="005465D2" w:rsidRPr="007C16A8">
        <w:t>Choose commands from:</w:t>
      </w:r>
      <w:r w:rsidR="00CC2387" w:rsidRPr="007C16A8">
        <w:t>”</w:t>
      </w:r>
      <w:r w:rsidR="005465D2" w:rsidRPr="007C16A8">
        <w:t xml:space="preserve"> box.</w:t>
      </w:r>
    </w:p>
    <w:p w:rsidR="005465D2" w:rsidRPr="007C16A8" w:rsidRDefault="005465D2" w:rsidP="002D3684">
      <w:pPr>
        <w:pStyle w:val="ListNumber"/>
      </w:pPr>
      <w:r w:rsidRPr="007C16A8">
        <w:t xml:space="preserve">Select </w:t>
      </w:r>
      <w:r w:rsidRPr="007C16A8">
        <w:rPr>
          <w:b/>
        </w:rPr>
        <w:t>All Commands</w:t>
      </w:r>
      <w:r w:rsidRPr="007C16A8">
        <w:t xml:space="preserve"> from the displayed list.</w:t>
      </w:r>
    </w:p>
    <w:p w:rsidR="005465D2" w:rsidRPr="007C16A8" w:rsidRDefault="005465D2" w:rsidP="002D3684">
      <w:pPr>
        <w:pStyle w:val="ListNumber"/>
      </w:pPr>
      <w:r w:rsidRPr="007C16A8">
        <w:t xml:space="preserve">Scroll through the command list in the left column until you see the </w:t>
      </w:r>
      <w:r w:rsidRPr="007C16A8">
        <w:rPr>
          <w:b/>
        </w:rPr>
        <w:t>Back</w:t>
      </w:r>
      <w:r w:rsidRPr="007C16A8">
        <w:t xml:space="preserve"> command (green circle with arrow pointing left).</w:t>
      </w:r>
    </w:p>
    <w:p w:rsidR="005465D2" w:rsidRPr="007C16A8" w:rsidRDefault="006F5EA2" w:rsidP="002D3684">
      <w:pPr>
        <w:pStyle w:val="ListNumber"/>
      </w:pPr>
      <w:r w:rsidRPr="007C16A8">
        <w:t>Select</w:t>
      </w:r>
      <w:r w:rsidR="005465D2" w:rsidRPr="007C16A8">
        <w:t xml:space="preserve">/Highlight the </w:t>
      </w:r>
      <w:r w:rsidR="005465D2" w:rsidRPr="007C16A8">
        <w:rPr>
          <w:b/>
        </w:rPr>
        <w:t>Back</w:t>
      </w:r>
      <w:r w:rsidR="005465D2" w:rsidRPr="007C16A8">
        <w:t xml:space="preserve"> command and press </w:t>
      </w:r>
      <w:r w:rsidR="005465D2" w:rsidRPr="007C16A8">
        <w:rPr>
          <w:b/>
        </w:rPr>
        <w:t>Add</w:t>
      </w:r>
      <w:r w:rsidR="005465D2" w:rsidRPr="007C16A8">
        <w:t xml:space="preserve"> to add it to your customized toolbar.</w:t>
      </w:r>
    </w:p>
    <w:p w:rsidR="005465D2" w:rsidRPr="007C16A8" w:rsidRDefault="005465D2" w:rsidP="002D3684">
      <w:pPr>
        <w:pStyle w:val="ListNumber"/>
      </w:pPr>
      <w:r w:rsidRPr="007C16A8">
        <w:lastRenderedPageBreak/>
        <w:t xml:space="preserve">Scroll through the command list in the left column until you see the </w:t>
      </w:r>
      <w:r w:rsidRPr="007C16A8">
        <w:rPr>
          <w:b/>
        </w:rPr>
        <w:t>Forward</w:t>
      </w:r>
      <w:r w:rsidRPr="007C16A8">
        <w:t xml:space="preserve"> command (green circle with arrow pointing right).</w:t>
      </w:r>
    </w:p>
    <w:p w:rsidR="005465D2" w:rsidRPr="007C16A8" w:rsidRDefault="006F5EA2" w:rsidP="002D3684">
      <w:pPr>
        <w:pStyle w:val="ListNumber"/>
      </w:pPr>
      <w:r w:rsidRPr="007C16A8">
        <w:t>Select</w:t>
      </w:r>
      <w:r w:rsidR="005465D2" w:rsidRPr="007C16A8">
        <w:t xml:space="preserve">/Highlight the </w:t>
      </w:r>
      <w:r w:rsidR="005465D2" w:rsidRPr="007C16A8">
        <w:rPr>
          <w:b/>
        </w:rPr>
        <w:t>Forward</w:t>
      </w:r>
      <w:r w:rsidR="005465D2" w:rsidRPr="007C16A8">
        <w:t xml:space="preserve"> command and press </w:t>
      </w:r>
      <w:r w:rsidR="005465D2" w:rsidRPr="007C16A8">
        <w:rPr>
          <w:b/>
        </w:rPr>
        <w:t>Add</w:t>
      </w:r>
      <w:r w:rsidR="005465D2" w:rsidRPr="007C16A8">
        <w:t xml:space="preserve"> to add it to your customized toolbar.</w:t>
      </w:r>
    </w:p>
    <w:p w:rsidR="005465D2" w:rsidRPr="007C16A8" w:rsidRDefault="006F5EA2" w:rsidP="002D3684">
      <w:pPr>
        <w:pStyle w:val="ListNumber"/>
      </w:pPr>
      <w:r w:rsidRPr="007C16A8">
        <w:t>Select</w:t>
      </w:r>
      <w:r w:rsidR="005465D2" w:rsidRPr="007C16A8">
        <w:t xml:space="preserve"> </w:t>
      </w:r>
      <w:r w:rsidR="005465D2" w:rsidRPr="007C16A8">
        <w:rPr>
          <w:b/>
        </w:rPr>
        <w:t>OK</w:t>
      </w:r>
      <w:r w:rsidR="005465D2" w:rsidRPr="007C16A8">
        <w:t>.</w:t>
      </w:r>
    </w:p>
    <w:p w:rsidR="005465D2" w:rsidRPr="007C16A8" w:rsidRDefault="005465D2" w:rsidP="002D3684">
      <w:pPr>
        <w:pStyle w:val="BodyText"/>
      </w:pPr>
      <w:r w:rsidRPr="007C16A8">
        <w:t xml:space="preserve">You can now use these </w:t>
      </w:r>
      <w:r w:rsidRPr="007C16A8">
        <w:rPr>
          <w:b/>
        </w:rPr>
        <w:t>Back</w:t>
      </w:r>
      <w:r w:rsidRPr="007C16A8">
        <w:t xml:space="preserve"> and </w:t>
      </w:r>
      <w:r w:rsidRPr="007C16A8">
        <w:rPr>
          <w:b/>
        </w:rPr>
        <w:t>Forward</w:t>
      </w:r>
      <w:r w:rsidRPr="007C16A8">
        <w:t xml:space="preserve"> command buttons in your Toolbar to navigate back and forth in your Word document when clicking on hyperlinks within the document.</w:t>
      </w:r>
    </w:p>
    <w:p w:rsidR="00E4180D" w:rsidRPr="007C16A8" w:rsidRDefault="002A5506" w:rsidP="00E4180D">
      <w:pPr>
        <w:pStyle w:val="Note"/>
      </w:pPr>
      <w:r w:rsidRPr="007C16A8">
        <w:rPr>
          <w:lang w:eastAsia="en-US"/>
        </w:rPr>
        <w:drawing>
          <wp:inline distT="0" distB="0" distL="0" distR="0" wp14:anchorId="2BF16A8C" wp14:editId="67914144">
            <wp:extent cx="285750" cy="285750"/>
            <wp:effectExtent l="0" t="0" r="0" b="0"/>
            <wp:docPr id="38"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rPr>
        <w:t>NOTE:</w:t>
      </w:r>
      <w:r w:rsidR="00E4180D" w:rsidRPr="007C16A8">
        <w:t xml:space="preserve"> T</w:t>
      </w:r>
      <w:r w:rsidR="00D57CB4" w:rsidRPr="007C16A8">
        <w:t xml:space="preserve">his is a one-time setup and is automatically </w:t>
      </w:r>
      <w:r w:rsidR="00E4180D" w:rsidRPr="007C16A8">
        <w:t>available in any other Word document once you install it on the Toolbar.</w:t>
      </w:r>
    </w:p>
    <w:p w:rsidR="005465D2" w:rsidRPr="007C16A8" w:rsidRDefault="005465D2" w:rsidP="00EE123D">
      <w:pPr>
        <w:pStyle w:val="AltHeading2"/>
      </w:pPr>
      <w:bookmarkStart w:id="25" w:name="_Toc397138030"/>
      <w:bookmarkStart w:id="26" w:name="_Toc485620882"/>
      <w:bookmarkStart w:id="27" w:name="_Toc4315558"/>
      <w:bookmarkStart w:id="28" w:name="_Toc8096545"/>
      <w:bookmarkStart w:id="29" w:name="_Toc15257683"/>
      <w:bookmarkStart w:id="30" w:name="_Toc18284795"/>
      <w:bookmarkStart w:id="31" w:name="Obtain_Technical_Information_Online"/>
      <w:r w:rsidRPr="007C16A8">
        <w:t>How to Obtain Technical Information Online</w:t>
      </w:r>
      <w:bookmarkEnd w:id="25"/>
      <w:bookmarkEnd w:id="26"/>
      <w:bookmarkEnd w:id="27"/>
      <w:bookmarkEnd w:id="28"/>
      <w:bookmarkEnd w:id="29"/>
      <w:bookmarkEnd w:id="30"/>
      <w:bookmarkEnd w:id="31"/>
    </w:p>
    <w:p w:rsidR="005465D2" w:rsidRPr="007C16A8" w:rsidRDefault="009E46F0" w:rsidP="00EE123D">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 xml:space="preserve">How to:Obtain Technical Information Online </w:instrText>
      </w:r>
      <w:r w:rsidR="008C61F8" w:rsidRPr="007C16A8">
        <w:instrText>"</w:instrText>
      </w:r>
      <w:r w:rsidRPr="007C16A8">
        <w:fldChar w:fldCharType="end"/>
      </w:r>
      <w:r w:rsidRPr="007C16A8">
        <w:fldChar w:fldCharType="begin"/>
      </w:r>
      <w:r w:rsidR="005465D2" w:rsidRPr="007C16A8">
        <w:instrText xml:space="preserve">XE </w:instrText>
      </w:r>
      <w:r w:rsidR="008C61F8" w:rsidRPr="007C16A8">
        <w:instrText>"</w:instrText>
      </w:r>
      <w:r w:rsidR="005465D2" w:rsidRPr="007C16A8">
        <w:instrText>Online:Technical Information, How to Obtain</w:instrText>
      </w:r>
      <w:r w:rsidR="008C61F8" w:rsidRPr="007C16A8">
        <w:instrText>"</w:instrText>
      </w:r>
      <w:r w:rsidRPr="007C16A8">
        <w:fldChar w:fldCharType="end"/>
      </w:r>
      <w:r w:rsidR="005465D2" w:rsidRPr="007C16A8">
        <w:t>Exported VistA M Server-based software file, routine, and global documentation can be generated through the use of Kernel, MailMan, and VA FileMan utilities.</w:t>
      </w:r>
    </w:p>
    <w:p w:rsidR="00E4180D" w:rsidRPr="007C16A8" w:rsidRDefault="002A5506" w:rsidP="002D3684">
      <w:pPr>
        <w:pStyle w:val="Note"/>
      </w:pPr>
      <w:r w:rsidRPr="007C16A8">
        <w:rPr>
          <w:lang w:eastAsia="en-US"/>
        </w:rPr>
        <w:drawing>
          <wp:inline distT="0" distB="0" distL="0" distR="0" wp14:anchorId="4A81C7B0" wp14:editId="6FD679AF">
            <wp:extent cx="285750" cy="285750"/>
            <wp:effectExtent l="0" t="0" r="0" b="0"/>
            <wp:docPr id="39"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iCs/>
        </w:rPr>
        <w:t xml:space="preserve">NOTE: </w:t>
      </w:r>
      <w:r w:rsidR="00E4180D" w:rsidRPr="007C16A8">
        <w:t xml:space="preserve">Methods of obtaining specific technical information online </w:t>
      </w:r>
      <w:r w:rsidR="00D57CB4" w:rsidRPr="007C16A8">
        <w:t>is</w:t>
      </w:r>
      <w:r w:rsidR="00E4180D" w:rsidRPr="007C16A8">
        <w:t xml:space="preserve"> indicated where applicable under the appropriate topic.</w:t>
      </w:r>
      <w:r w:rsidR="00047E87" w:rsidRPr="007C16A8">
        <w:br/>
      </w:r>
      <w:r w:rsidR="00047E87" w:rsidRPr="007C16A8">
        <w:br/>
      </w:r>
      <w:r w:rsidR="00E4180D" w:rsidRPr="007C16A8">
        <w:rPr>
          <w:b/>
          <w:iCs/>
        </w:rPr>
        <w:t xml:space="preserve">REF: </w:t>
      </w:r>
      <w:r w:rsidR="00047E87" w:rsidRPr="007C16A8">
        <w:t>See</w:t>
      </w:r>
      <w:r w:rsidR="00E4180D" w:rsidRPr="007C16A8">
        <w:t xml:space="preserve"> the </w:t>
      </w:r>
      <w:r w:rsidR="00047E87" w:rsidRPr="007C16A8">
        <w:rPr>
          <w:i/>
        </w:rPr>
        <w:t>Kernel</w:t>
      </w:r>
      <w:r w:rsidR="008E01D3" w:rsidRPr="007C16A8">
        <w:rPr>
          <w:i/>
        </w:rPr>
        <w:t xml:space="preserve"> 8.0 &amp; Kernel Toolkit 7.3</w:t>
      </w:r>
      <w:r w:rsidR="00047E87" w:rsidRPr="007C16A8">
        <w:rPr>
          <w:i/>
        </w:rPr>
        <w:t xml:space="preserve"> </w:t>
      </w:r>
      <w:r w:rsidR="00E4180D" w:rsidRPr="007C16A8">
        <w:rPr>
          <w:i/>
        </w:rPr>
        <w:t>Technical Manual</w:t>
      </w:r>
      <w:r w:rsidR="00E4180D" w:rsidRPr="007C16A8">
        <w:t xml:space="preserve"> for further information.</w:t>
      </w:r>
    </w:p>
    <w:p w:rsidR="005465D2" w:rsidRPr="007C16A8" w:rsidRDefault="005465D2" w:rsidP="005465D2">
      <w:pPr>
        <w:pStyle w:val="AltHeading3"/>
      </w:pPr>
      <w:bookmarkStart w:id="32" w:name="Help_at_Prompts"/>
      <w:r w:rsidRPr="007C16A8">
        <w:t>Help at Prompts</w:t>
      </w:r>
      <w:bookmarkEnd w:id="32"/>
    </w:p>
    <w:p w:rsidR="005465D2" w:rsidRPr="007C16A8" w:rsidRDefault="00047E87" w:rsidP="005465D2">
      <w:pPr>
        <w:pStyle w:val="BodyText"/>
      </w:pPr>
      <w:r w:rsidRPr="007C16A8">
        <w:fldChar w:fldCharType="begin"/>
      </w:r>
      <w:r w:rsidRPr="007C16A8">
        <w:instrText>XE "Online:Documentation"</w:instrText>
      </w:r>
      <w:r w:rsidRPr="007C16A8">
        <w:fldChar w:fldCharType="end"/>
      </w:r>
      <w:r w:rsidRPr="007C16A8">
        <w:fldChar w:fldCharType="begin"/>
      </w:r>
      <w:r w:rsidRPr="007C16A8">
        <w:instrText>XE "Help:At Prompts"</w:instrText>
      </w:r>
      <w:r w:rsidRPr="007C16A8">
        <w:fldChar w:fldCharType="end"/>
      </w:r>
      <w:r w:rsidRPr="007C16A8">
        <w:fldChar w:fldCharType="begin"/>
      </w:r>
      <w:r w:rsidRPr="007C16A8">
        <w:instrText>XE "Help:Online"</w:instrText>
      </w:r>
      <w:r w:rsidRPr="007C16A8">
        <w:fldChar w:fldCharType="end"/>
      </w:r>
      <w:r w:rsidRPr="007C16A8">
        <w:rPr>
          <w:vanish/>
        </w:rPr>
        <w:fldChar w:fldCharType="begin"/>
      </w:r>
      <w:r w:rsidRPr="007C16A8">
        <w:rPr>
          <w:vanish/>
        </w:rPr>
        <w:instrText>XE "Question Mark Help"</w:instrText>
      </w:r>
      <w:r w:rsidRPr="007C16A8">
        <w:rPr>
          <w:vanish/>
        </w:rPr>
        <w:fldChar w:fldCharType="end"/>
      </w:r>
      <w:r w:rsidR="005465D2" w:rsidRPr="007C16A8">
        <w:t>VistA M Server-based software provides online help and commonly used system default prompts. Users are encouraged to enter question marks</w:t>
      </w:r>
      <w:r w:rsidR="009E46F0" w:rsidRPr="007C16A8">
        <w:fldChar w:fldCharType="begin"/>
      </w:r>
      <w:r w:rsidR="005465D2" w:rsidRPr="007C16A8">
        <w:instrText xml:space="preserve"> XE </w:instrText>
      </w:r>
      <w:r w:rsidR="008C61F8" w:rsidRPr="007C16A8">
        <w:instrText>"</w:instrText>
      </w:r>
      <w:r w:rsidR="005465D2" w:rsidRPr="007C16A8">
        <w:instrText>Question Mark Help</w:instrText>
      </w:r>
      <w:r w:rsidR="008C61F8" w:rsidRPr="007C16A8">
        <w:instrText>"</w:instrText>
      </w:r>
      <w:r w:rsidR="005465D2" w:rsidRPr="007C16A8">
        <w:instrText xml:space="preserve"> </w:instrText>
      </w:r>
      <w:r w:rsidR="009E46F0" w:rsidRPr="007C16A8">
        <w:fldChar w:fldCharType="end"/>
      </w:r>
      <w:r w:rsidR="009E46F0" w:rsidRPr="007C16A8">
        <w:fldChar w:fldCharType="begin"/>
      </w:r>
      <w:r w:rsidR="005465D2" w:rsidRPr="007C16A8">
        <w:instrText xml:space="preserve"> XE </w:instrText>
      </w:r>
      <w:r w:rsidR="008C61F8" w:rsidRPr="007C16A8">
        <w:instrText>"</w:instrText>
      </w:r>
      <w:r w:rsidR="005465D2" w:rsidRPr="007C16A8">
        <w:instrText>Help:Question Marks</w:instrText>
      </w:r>
      <w:r w:rsidR="008C61F8" w:rsidRPr="007C16A8">
        <w:instrText>"</w:instrText>
      </w:r>
      <w:r w:rsidR="005465D2" w:rsidRPr="007C16A8">
        <w:instrText xml:space="preserve"> </w:instrText>
      </w:r>
      <w:r w:rsidR="009E46F0" w:rsidRPr="007C16A8">
        <w:fldChar w:fldCharType="end"/>
      </w:r>
      <w:r w:rsidR="005465D2" w:rsidRPr="007C16A8">
        <w:t xml:space="preserve"> at any response prompt. At the end of the help display, you are immediately returned to the point from which you started. This is an easy way to learn about any aspect of the software.</w:t>
      </w:r>
    </w:p>
    <w:p w:rsidR="005465D2" w:rsidRPr="007C16A8" w:rsidRDefault="005465D2" w:rsidP="005465D2">
      <w:pPr>
        <w:pStyle w:val="AltHeading3"/>
      </w:pPr>
      <w:bookmarkStart w:id="33" w:name="Obtaining_Data_Dictionary_Listings"/>
      <w:r w:rsidRPr="007C16A8">
        <w:t>Obtaining Data Dictionary Listings</w:t>
      </w:r>
      <w:bookmarkEnd w:id="33"/>
    </w:p>
    <w:p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Data Dictionary:Listings</w:instrText>
      </w:r>
      <w:r w:rsidR="008C61F8" w:rsidRPr="007C16A8">
        <w:instrText>"</w:instrText>
      </w:r>
      <w:r w:rsidRPr="007C16A8">
        <w:fldChar w:fldCharType="end"/>
      </w:r>
      <w:r w:rsidR="00047E87" w:rsidRPr="007C16A8">
        <w:fldChar w:fldCharType="begin"/>
      </w:r>
      <w:r w:rsidR="00047E87" w:rsidRPr="007C16A8">
        <w:instrText>XE "Obtaining:Data Dictionary Listings"</w:instrText>
      </w:r>
      <w:r w:rsidR="00047E87" w:rsidRPr="007C16A8">
        <w:fldChar w:fldCharType="end"/>
      </w:r>
      <w:r w:rsidR="005465D2" w:rsidRPr="007C16A8">
        <w:t xml:space="preserve">Technical information about VistA M Server-based files and the fields in files is stored in data dictionaries (DD). You can use the </w:t>
      </w:r>
      <w:r w:rsidR="005465D2" w:rsidRPr="007C16A8">
        <w:rPr>
          <w:b/>
        </w:rPr>
        <w:t>List File Attributes</w:t>
      </w:r>
      <w:r w:rsidR="008920A2" w:rsidRPr="007C16A8">
        <w:fldChar w:fldCharType="begin"/>
      </w:r>
      <w:r w:rsidR="008920A2" w:rsidRPr="007C16A8">
        <w:instrText>XE "List File Attributes Option"</w:instrText>
      </w:r>
      <w:r w:rsidR="008920A2" w:rsidRPr="007C16A8">
        <w:fldChar w:fldCharType="end"/>
      </w:r>
      <w:r w:rsidR="008920A2" w:rsidRPr="007C16A8">
        <w:fldChar w:fldCharType="begin"/>
      </w:r>
      <w:r w:rsidR="008920A2" w:rsidRPr="007C16A8">
        <w:instrText>XE "Options:List File Attributes"</w:instrText>
      </w:r>
      <w:r w:rsidR="008920A2" w:rsidRPr="007C16A8">
        <w:fldChar w:fldCharType="end"/>
      </w:r>
      <w:r w:rsidR="008920A2" w:rsidRPr="007C16A8">
        <w:t xml:space="preserve"> [DILIST</w:t>
      </w:r>
      <w:r w:rsidR="008920A2" w:rsidRPr="007C16A8">
        <w:fldChar w:fldCharType="begin"/>
      </w:r>
      <w:r w:rsidR="008920A2" w:rsidRPr="007C16A8">
        <w:instrText xml:space="preserve"> XE "DILIST Option" </w:instrText>
      </w:r>
      <w:r w:rsidR="008920A2" w:rsidRPr="007C16A8">
        <w:fldChar w:fldCharType="end"/>
      </w:r>
      <w:r w:rsidR="008920A2" w:rsidRPr="007C16A8">
        <w:fldChar w:fldCharType="begin"/>
      </w:r>
      <w:r w:rsidR="008920A2" w:rsidRPr="007C16A8">
        <w:instrText xml:space="preserve"> XE "Options:DILIST" </w:instrText>
      </w:r>
      <w:r w:rsidR="008920A2" w:rsidRPr="007C16A8">
        <w:fldChar w:fldCharType="end"/>
      </w:r>
      <w:r w:rsidR="008920A2" w:rsidRPr="007C16A8">
        <w:t>]</w:t>
      </w:r>
      <w:r w:rsidR="005465D2" w:rsidRPr="007C16A8">
        <w:t xml:space="preserve"> option on the</w:t>
      </w:r>
      <w:r w:rsidR="005465D2" w:rsidRPr="007C16A8">
        <w:rPr>
          <w:b/>
        </w:rPr>
        <w:t xml:space="preserve"> Data Dictionary Utilities</w:t>
      </w:r>
      <w:r w:rsidR="008920A2" w:rsidRPr="007C16A8">
        <w:fldChar w:fldCharType="begin"/>
      </w:r>
      <w:r w:rsidR="008920A2" w:rsidRPr="007C16A8">
        <w:instrText>XE "Data Dictionary:Data Dictionary Utilities Menu"</w:instrText>
      </w:r>
      <w:r w:rsidR="008920A2" w:rsidRPr="007C16A8">
        <w:fldChar w:fldCharType="end"/>
      </w:r>
      <w:r w:rsidR="008920A2" w:rsidRPr="007C16A8">
        <w:fldChar w:fldCharType="begin"/>
      </w:r>
      <w:r w:rsidR="008920A2" w:rsidRPr="007C16A8">
        <w:instrText>XE "Menus:Data Dictionary Utilities"</w:instrText>
      </w:r>
      <w:r w:rsidR="008920A2" w:rsidRPr="007C16A8">
        <w:fldChar w:fldCharType="end"/>
      </w:r>
      <w:r w:rsidR="008920A2" w:rsidRPr="007C16A8">
        <w:fldChar w:fldCharType="begin"/>
      </w:r>
      <w:r w:rsidR="008920A2" w:rsidRPr="007C16A8">
        <w:instrText>XE "Options:Data Dictionary Utilities"</w:instrText>
      </w:r>
      <w:r w:rsidR="008920A2" w:rsidRPr="007C16A8">
        <w:fldChar w:fldCharType="end"/>
      </w:r>
      <w:r w:rsidR="0004559A" w:rsidRPr="007C16A8">
        <w:t xml:space="preserve"> [DI DDU</w:t>
      </w:r>
      <w:r w:rsidR="0004559A" w:rsidRPr="007C16A8">
        <w:fldChar w:fldCharType="begin"/>
      </w:r>
      <w:r w:rsidR="0004559A" w:rsidRPr="007C16A8">
        <w:instrText xml:space="preserve"> XE "DI DDU Menu" </w:instrText>
      </w:r>
      <w:r w:rsidR="0004559A" w:rsidRPr="007C16A8">
        <w:fldChar w:fldCharType="end"/>
      </w:r>
      <w:r w:rsidR="0004559A" w:rsidRPr="007C16A8">
        <w:fldChar w:fldCharType="begin"/>
      </w:r>
      <w:r w:rsidR="0004559A" w:rsidRPr="007C16A8">
        <w:instrText xml:space="preserve"> XE "Menus:DI DDU" </w:instrText>
      </w:r>
      <w:r w:rsidR="0004559A" w:rsidRPr="007C16A8">
        <w:fldChar w:fldCharType="end"/>
      </w:r>
      <w:r w:rsidR="0004559A" w:rsidRPr="007C16A8">
        <w:fldChar w:fldCharType="begin"/>
      </w:r>
      <w:r w:rsidR="0004559A" w:rsidRPr="007C16A8">
        <w:instrText xml:space="preserve"> XE "Options:DI DDU" </w:instrText>
      </w:r>
      <w:r w:rsidR="0004559A" w:rsidRPr="007C16A8">
        <w:fldChar w:fldCharType="end"/>
      </w:r>
      <w:r w:rsidR="0004559A" w:rsidRPr="007C16A8">
        <w:t>]</w:t>
      </w:r>
      <w:r w:rsidR="005465D2" w:rsidRPr="007C16A8">
        <w:t xml:space="preserve"> menu in VA FileMan to print formatted data dictionaries.</w:t>
      </w:r>
    </w:p>
    <w:p w:rsidR="00E4180D" w:rsidRPr="007C16A8" w:rsidRDefault="002A5506" w:rsidP="00E4180D">
      <w:pPr>
        <w:pStyle w:val="Note"/>
      </w:pPr>
      <w:r w:rsidRPr="007C16A8">
        <w:rPr>
          <w:lang w:eastAsia="en-US"/>
        </w:rPr>
        <w:drawing>
          <wp:inline distT="0" distB="0" distL="0" distR="0" wp14:anchorId="12072B1C" wp14:editId="380D804D">
            <wp:extent cx="285750" cy="285750"/>
            <wp:effectExtent l="0" t="0" r="0" b="0"/>
            <wp:docPr id="40"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iCs/>
        </w:rPr>
        <w:t xml:space="preserve">REF: </w:t>
      </w:r>
      <w:r w:rsidR="00E4180D" w:rsidRPr="007C16A8">
        <w:t xml:space="preserve">For details about obtaining data dictionaries and about the formats available, </w:t>
      </w:r>
      <w:r w:rsidR="00047E87" w:rsidRPr="007C16A8">
        <w:t>see</w:t>
      </w:r>
      <w:r w:rsidR="00E4180D" w:rsidRPr="007C16A8">
        <w:t xml:space="preserve"> the </w:t>
      </w:r>
      <w:r w:rsidR="00CC2387" w:rsidRPr="007C16A8">
        <w:t>“</w:t>
      </w:r>
      <w:r w:rsidR="00E4180D" w:rsidRPr="007C16A8">
        <w:t>List File Attributes</w:t>
      </w:r>
      <w:r w:rsidR="00CC2387" w:rsidRPr="007C16A8">
        <w:t>”</w:t>
      </w:r>
      <w:r w:rsidR="00E4180D" w:rsidRPr="007C16A8">
        <w:t xml:space="preserve"> chapter in the </w:t>
      </w:r>
      <w:r w:rsidR="00CC2387" w:rsidRPr="007C16A8">
        <w:t>“</w:t>
      </w:r>
      <w:r w:rsidR="00E4180D" w:rsidRPr="007C16A8">
        <w:t>File Management</w:t>
      </w:r>
      <w:r w:rsidR="00CC2387" w:rsidRPr="007C16A8">
        <w:t>”</w:t>
      </w:r>
      <w:r w:rsidR="00047E87" w:rsidRPr="007C16A8">
        <w:t xml:space="preserve"> section in</w:t>
      </w:r>
      <w:r w:rsidR="00E4180D" w:rsidRPr="007C16A8">
        <w:t xml:space="preserve"> the </w:t>
      </w:r>
      <w:r w:rsidR="00E4180D" w:rsidRPr="007C16A8">
        <w:rPr>
          <w:i/>
        </w:rPr>
        <w:t>VA FileMan Advanced User Manual</w:t>
      </w:r>
      <w:r w:rsidR="00E4180D" w:rsidRPr="007C16A8">
        <w:t>.</w:t>
      </w:r>
    </w:p>
    <w:p w:rsidR="005465D2" w:rsidRPr="007C16A8" w:rsidRDefault="005465D2" w:rsidP="005465D2">
      <w:pPr>
        <w:pStyle w:val="AltHeading2"/>
      </w:pPr>
      <w:bookmarkStart w:id="34" w:name="assumptions"/>
      <w:r w:rsidRPr="007C16A8">
        <w:t>Assumptions</w:t>
      </w:r>
      <w:bookmarkEnd w:id="34"/>
    </w:p>
    <w:p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Assumptions</w:instrText>
      </w:r>
      <w:r w:rsidR="008C61F8" w:rsidRPr="007C16A8">
        <w:instrText>"</w:instrText>
      </w:r>
      <w:r w:rsidRPr="007C16A8">
        <w:fldChar w:fldCharType="end"/>
      </w:r>
      <w:r w:rsidR="005465D2" w:rsidRPr="007C16A8">
        <w:t>This manual is written with the assumption that the reader is familiar with the following:</w:t>
      </w:r>
    </w:p>
    <w:p w:rsidR="005465D2" w:rsidRPr="007C16A8" w:rsidRDefault="005465D2" w:rsidP="00983ED9">
      <w:pPr>
        <w:pStyle w:val="ListBullet"/>
        <w:keepNext/>
        <w:keepLines/>
      </w:pPr>
      <w:r w:rsidRPr="007C16A8">
        <w:rPr>
          <w:bCs/>
        </w:rPr>
        <w:t>VistA</w:t>
      </w:r>
      <w:r w:rsidRPr="007C16A8">
        <w:t xml:space="preserve"> computing environment:</w:t>
      </w:r>
    </w:p>
    <w:p w:rsidR="005465D2" w:rsidRPr="007C16A8" w:rsidRDefault="005465D2" w:rsidP="005465D2">
      <w:pPr>
        <w:pStyle w:val="ListBullet2"/>
        <w:keepNext/>
        <w:keepLines/>
      </w:pPr>
      <w:r w:rsidRPr="007C16A8">
        <w:t>Kernel—VistA M Server software</w:t>
      </w:r>
    </w:p>
    <w:p w:rsidR="005465D2" w:rsidRPr="007C16A8" w:rsidRDefault="005465D2" w:rsidP="005465D2">
      <w:pPr>
        <w:pStyle w:val="ListBullet2"/>
        <w:keepNext/>
        <w:keepLines/>
      </w:pPr>
      <w:r w:rsidRPr="007C16A8">
        <w:t>VA FileMan data structures and terminology—VistA M Server software</w:t>
      </w:r>
    </w:p>
    <w:p w:rsidR="005465D2" w:rsidRPr="007C16A8" w:rsidRDefault="005465D2" w:rsidP="002D3684">
      <w:pPr>
        <w:pStyle w:val="ListBullet"/>
      </w:pPr>
      <w:r w:rsidRPr="007C16A8">
        <w:t>Microsoft Windows environment</w:t>
      </w:r>
    </w:p>
    <w:p w:rsidR="005465D2" w:rsidRPr="007C16A8" w:rsidRDefault="005465D2" w:rsidP="00B73284">
      <w:pPr>
        <w:pStyle w:val="ListBullet"/>
      </w:pPr>
      <w:r w:rsidRPr="007C16A8">
        <w:t>M programming language</w:t>
      </w:r>
    </w:p>
    <w:p w:rsidR="005465D2" w:rsidRPr="007C16A8" w:rsidRDefault="005465D2" w:rsidP="005465D2">
      <w:pPr>
        <w:pStyle w:val="AltHeading2"/>
      </w:pPr>
      <w:bookmarkStart w:id="35" w:name="_Toc485620884"/>
      <w:bookmarkStart w:id="36" w:name="_Toc4315560"/>
      <w:bookmarkStart w:id="37" w:name="_Toc8096547"/>
      <w:bookmarkStart w:id="38" w:name="_Toc15257685"/>
      <w:bookmarkStart w:id="39" w:name="_Toc18284796"/>
      <w:bookmarkStart w:id="40" w:name="Reference_Materials"/>
      <w:r w:rsidRPr="007C16A8">
        <w:lastRenderedPageBreak/>
        <w:t>Reference</w:t>
      </w:r>
      <w:bookmarkEnd w:id="35"/>
      <w:r w:rsidRPr="007C16A8">
        <w:t xml:space="preserve"> Materials</w:t>
      </w:r>
      <w:bookmarkEnd w:id="36"/>
      <w:bookmarkEnd w:id="37"/>
      <w:bookmarkEnd w:id="38"/>
      <w:bookmarkEnd w:id="39"/>
      <w:bookmarkEnd w:id="40"/>
    </w:p>
    <w:p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Reference Materials</w:instrText>
      </w:r>
      <w:r w:rsidR="008C61F8" w:rsidRPr="007C16A8">
        <w:instrText>"</w:instrText>
      </w:r>
      <w:r w:rsidRPr="007C16A8">
        <w:fldChar w:fldCharType="end"/>
      </w:r>
      <w:r w:rsidR="005465D2" w:rsidRPr="007C16A8">
        <w:t xml:space="preserve">Readers who wish to learn more about </w:t>
      </w:r>
      <w:r w:rsidR="00CD4C29" w:rsidRPr="007C16A8">
        <w:t>Kernel</w:t>
      </w:r>
      <w:r w:rsidR="005465D2" w:rsidRPr="007C16A8">
        <w:t xml:space="preserve"> should consult the following documents:</w:t>
      </w:r>
    </w:p>
    <w:p w:rsidR="00CD4C29" w:rsidRPr="007C16A8" w:rsidRDefault="00CD4C29" w:rsidP="00B73284">
      <w:pPr>
        <w:pStyle w:val="ListBullet"/>
        <w:keepNext/>
        <w:keepLines/>
        <w:rPr>
          <w:i/>
        </w:rPr>
      </w:pPr>
      <w:r w:rsidRPr="007C16A8">
        <w:rPr>
          <w:i/>
        </w:rPr>
        <w:t>Kernel Release Notes</w:t>
      </w:r>
    </w:p>
    <w:p w:rsidR="00CD4C29" w:rsidRPr="007C16A8" w:rsidRDefault="00CD4C29" w:rsidP="002D3684">
      <w:pPr>
        <w:pStyle w:val="ListBullet"/>
        <w:rPr>
          <w:i/>
        </w:rPr>
      </w:pPr>
      <w:r w:rsidRPr="007C16A8">
        <w:rPr>
          <w:i/>
        </w:rPr>
        <w:t>Kernel Installation Guide</w:t>
      </w:r>
    </w:p>
    <w:p w:rsidR="00CD4C29" w:rsidRPr="007C16A8" w:rsidRDefault="00CD4C29" w:rsidP="002D3684">
      <w:pPr>
        <w:pStyle w:val="ListBullet"/>
      </w:pPr>
      <w:r w:rsidRPr="007C16A8">
        <w:rPr>
          <w:i/>
        </w:rPr>
        <w:t xml:space="preserve">Kernel </w:t>
      </w:r>
      <w:r w:rsidR="00134C89" w:rsidRPr="007C16A8">
        <w:rPr>
          <w:i/>
        </w:rPr>
        <w:t xml:space="preserve">8.0 &amp; Kernel Toolkit 7.3 </w:t>
      </w:r>
      <w:r w:rsidRPr="007C16A8">
        <w:rPr>
          <w:i/>
        </w:rPr>
        <w:t>Systems Management Guide</w:t>
      </w:r>
    </w:p>
    <w:p w:rsidR="00CD4C29" w:rsidRPr="007C16A8" w:rsidRDefault="00CD4C29" w:rsidP="002D3684">
      <w:pPr>
        <w:pStyle w:val="ListBullet"/>
        <w:rPr>
          <w:i/>
        </w:rPr>
      </w:pPr>
      <w:r w:rsidRPr="007C16A8">
        <w:rPr>
          <w:i/>
        </w:rPr>
        <w:t xml:space="preserve">Kernel </w:t>
      </w:r>
      <w:r w:rsidR="00134C89" w:rsidRPr="007C16A8">
        <w:rPr>
          <w:i/>
        </w:rPr>
        <w:t xml:space="preserve">8.0 &amp; Kernel Toolkit 7.3 </w:t>
      </w:r>
      <w:r w:rsidRPr="007C16A8">
        <w:rPr>
          <w:i/>
        </w:rPr>
        <w:t>Developer’s Guide</w:t>
      </w:r>
    </w:p>
    <w:p w:rsidR="00CD4C29" w:rsidRPr="007C16A8" w:rsidRDefault="00CD4C29" w:rsidP="002D3684">
      <w:pPr>
        <w:pStyle w:val="ListBullet"/>
        <w:rPr>
          <w:i/>
        </w:rPr>
      </w:pPr>
      <w:r w:rsidRPr="007C16A8">
        <w:rPr>
          <w:i/>
        </w:rPr>
        <w:t xml:space="preserve">Kernel </w:t>
      </w:r>
      <w:r w:rsidR="00134C89" w:rsidRPr="007C16A8">
        <w:rPr>
          <w:i/>
        </w:rPr>
        <w:t xml:space="preserve">8.0 &amp; Kernel Toolkit 7.3 </w:t>
      </w:r>
      <w:r w:rsidRPr="007C16A8">
        <w:rPr>
          <w:i/>
        </w:rPr>
        <w:t>Technical Manual</w:t>
      </w:r>
    </w:p>
    <w:p w:rsidR="00CD4C29" w:rsidRPr="007C16A8" w:rsidRDefault="00CD4C29" w:rsidP="002D3684">
      <w:pPr>
        <w:pStyle w:val="ListBullet"/>
        <w:rPr>
          <w:i/>
        </w:rPr>
      </w:pPr>
      <w:r w:rsidRPr="007C16A8">
        <w:rPr>
          <w:i/>
        </w:rPr>
        <w:t>Kernel Security Tools Manual</w:t>
      </w:r>
    </w:p>
    <w:p w:rsidR="00CD4C29" w:rsidRPr="007C16A8" w:rsidRDefault="00CD4C29" w:rsidP="00B73284">
      <w:pPr>
        <w:pStyle w:val="ListBullet"/>
      </w:pPr>
      <w:r w:rsidRPr="007C16A8">
        <w:t xml:space="preserve">Kernel VA Intranet </w:t>
      </w:r>
      <w:r w:rsidR="00E34A88" w:rsidRPr="007C16A8">
        <w:t>w</w:t>
      </w:r>
      <w:r w:rsidRPr="007C16A8">
        <w:t>ebsite</w:t>
      </w:r>
      <w:r w:rsidRPr="007C16A8">
        <w:fldChar w:fldCharType="begin"/>
      </w:r>
      <w:r w:rsidRPr="007C16A8">
        <w:instrText>XE "Websites:Kernel Website"</w:instrText>
      </w:r>
      <w:r w:rsidRPr="007C16A8">
        <w:fldChar w:fldCharType="end"/>
      </w:r>
      <w:r w:rsidRPr="007C16A8">
        <w:fldChar w:fldCharType="begin"/>
      </w:r>
      <w:r w:rsidRPr="007C16A8">
        <w:instrText>XE "URLs:Kernel Website"</w:instrText>
      </w:r>
      <w:r w:rsidRPr="007C16A8">
        <w:fldChar w:fldCharType="end"/>
      </w:r>
      <w:r w:rsidRPr="007C16A8">
        <w:fldChar w:fldCharType="begin"/>
      </w:r>
      <w:r w:rsidRPr="007C16A8">
        <w:instrText>XE "Home Pages:Kernel Website"</w:instrText>
      </w:r>
      <w:r w:rsidRPr="007C16A8">
        <w:fldChar w:fldCharType="end"/>
      </w:r>
      <w:r w:rsidRPr="007C16A8">
        <w:fldChar w:fldCharType="begin"/>
      </w:r>
      <w:r w:rsidRPr="007C16A8">
        <w:instrText>XE "Kernel: Website"</w:instrText>
      </w:r>
      <w:r w:rsidRPr="007C16A8">
        <w:fldChar w:fldCharType="end"/>
      </w:r>
    </w:p>
    <w:p w:rsidR="00CD4C29" w:rsidRPr="007C16A8" w:rsidRDefault="00CD4C29" w:rsidP="002D3684">
      <w:pPr>
        <w:pStyle w:val="BodyTextIndent2"/>
      </w:pPr>
      <w:r w:rsidRPr="007C16A8">
        <w:t>This site contains other information and provides links to additional documentation.</w:t>
      </w:r>
    </w:p>
    <w:p w:rsidR="00CD4C29" w:rsidRPr="007C16A8" w:rsidRDefault="00CD4C29" w:rsidP="002D3684">
      <w:pPr>
        <w:pStyle w:val="BodyText"/>
      </w:pPr>
      <w:r w:rsidRPr="007C16A8">
        <w:t xml:space="preserve">VistA documentation is made available online in Microsoft Word format and in Adobe Acrobat Portable Document Format (PDF). The PDF documents </w:t>
      </w:r>
      <w:r w:rsidRPr="007C16A8">
        <w:rPr>
          <w:i/>
        </w:rPr>
        <w:t>must</w:t>
      </w:r>
      <w:r w:rsidRPr="007C16A8">
        <w:t xml:space="preserve"> be read using the Adobe Acrobat Reader, which is freely distributed by Adobe Systems</w:t>
      </w:r>
      <w:r w:rsidR="00E34A88" w:rsidRPr="007C16A8">
        <w:t xml:space="preserve"> Incorporated at the following w</w:t>
      </w:r>
      <w:r w:rsidRPr="007C16A8">
        <w:t>ebsite</w:t>
      </w:r>
      <w:r w:rsidRPr="007C16A8">
        <w:fldChar w:fldCharType="begin"/>
      </w:r>
      <w:r w:rsidRPr="007C16A8">
        <w:instrText>XE "Websites:Adobe Website"</w:instrText>
      </w:r>
      <w:r w:rsidRPr="007C16A8">
        <w:fldChar w:fldCharType="end"/>
      </w:r>
      <w:r w:rsidRPr="007C16A8">
        <w:fldChar w:fldCharType="begin"/>
      </w:r>
      <w:r w:rsidRPr="007C16A8">
        <w:instrText>XE "URLs:Adobe Website"</w:instrText>
      </w:r>
      <w:r w:rsidRPr="007C16A8">
        <w:fldChar w:fldCharType="end"/>
      </w:r>
      <w:r w:rsidRPr="007C16A8">
        <w:fldChar w:fldCharType="begin"/>
      </w:r>
      <w:r w:rsidRPr="007C16A8">
        <w:instrText>XE "Home Pages:Adobe Website"</w:instrText>
      </w:r>
      <w:r w:rsidRPr="007C16A8">
        <w:fldChar w:fldCharType="end"/>
      </w:r>
      <w:r w:rsidRPr="007C16A8">
        <w:t xml:space="preserve">: </w:t>
      </w:r>
      <w:hyperlink r:id="rId21" w:tooltip="Adobe Website" w:history="1">
        <w:r w:rsidRPr="007C16A8">
          <w:rPr>
            <w:rStyle w:val="Hyperlink"/>
          </w:rPr>
          <w:t>http://www.adobe.com/</w:t>
        </w:r>
      </w:hyperlink>
    </w:p>
    <w:p w:rsidR="00CD4C29" w:rsidRPr="007C16A8" w:rsidRDefault="00E34A88" w:rsidP="00CD4C29">
      <w:pPr>
        <w:pStyle w:val="BodyText"/>
      </w:pPr>
      <w:r w:rsidRPr="007C16A8">
        <w:rPr>
          <w:bCs/>
        </w:rPr>
        <w:t>VistA</w:t>
      </w:r>
      <w:r w:rsidRPr="007C16A8">
        <w:t xml:space="preserve"> documentation can be downloaded from the </w:t>
      </w:r>
      <w:r w:rsidRPr="007C16A8">
        <w:rPr>
          <w:bCs/>
        </w:rPr>
        <w:t>VA Software Document Library</w:t>
      </w:r>
      <w:r w:rsidRPr="007C16A8">
        <w:t xml:space="preserve"> (VDL) website</w:t>
      </w:r>
      <w:r w:rsidRPr="007C16A8">
        <w:rPr>
          <w:kern w:val="2"/>
        </w:rPr>
        <w:fldChar w:fldCharType="begin"/>
      </w:r>
      <w:r w:rsidRPr="007C16A8">
        <w:instrText xml:space="preserve"> XE "Websites:VA Software Document Library (</w:instrText>
      </w:r>
      <w:r w:rsidRPr="007C16A8">
        <w:rPr>
          <w:kern w:val="2"/>
        </w:rPr>
        <w:instrText>VDL) Website</w:instrText>
      </w:r>
      <w:r w:rsidRPr="007C16A8">
        <w:instrText xml:space="preserve">" </w:instrText>
      </w:r>
      <w:r w:rsidRPr="007C16A8">
        <w:rPr>
          <w:kern w:val="2"/>
        </w:rPr>
        <w:fldChar w:fldCharType="end"/>
      </w:r>
      <w:r w:rsidRPr="007C16A8">
        <w:rPr>
          <w:kern w:val="2"/>
        </w:rPr>
        <w:fldChar w:fldCharType="begin"/>
      </w:r>
      <w:r w:rsidRPr="007C16A8">
        <w:instrText xml:space="preserve"> XE "URLs:VA Software Document Library (</w:instrText>
      </w:r>
      <w:r w:rsidRPr="007C16A8">
        <w:rPr>
          <w:kern w:val="2"/>
        </w:rPr>
        <w:instrText>VDL) Website</w:instrText>
      </w:r>
      <w:r w:rsidRPr="007C16A8">
        <w:instrText xml:space="preserve">" </w:instrText>
      </w:r>
      <w:r w:rsidRPr="007C16A8">
        <w:rPr>
          <w:kern w:val="2"/>
        </w:rPr>
        <w:fldChar w:fldCharType="end"/>
      </w:r>
      <w:r w:rsidRPr="007C16A8">
        <w:rPr>
          <w:kern w:val="2"/>
        </w:rPr>
        <w:fldChar w:fldCharType="begin"/>
      </w:r>
      <w:r w:rsidRPr="007C16A8">
        <w:instrText xml:space="preserve"> XE "Home Pages:VA Software Document Library (</w:instrText>
      </w:r>
      <w:r w:rsidRPr="007C16A8">
        <w:rPr>
          <w:kern w:val="2"/>
        </w:rPr>
        <w:instrText>VDL) Website</w:instrText>
      </w:r>
      <w:r w:rsidRPr="007C16A8">
        <w:instrText xml:space="preserve">" </w:instrText>
      </w:r>
      <w:r w:rsidRPr="007C16A8">
        <w:rPr>
          <w:kern w:val="2"/>
        </w:rPr>
        <w:fldChar w:fldCharType="end"/>
      </w:r>
      <w:r w:rsidRPr="007C16A8">
        <w:rPr>
          <w:kern w:val="2"/>
        </w:rPr>
        <w:fldChar w:fldCharType="begin"/>
      </w:r>
      <w:r w:rsidRPr="007C16A8">
        <w:instrText xml:space="preserve"> XE "VA Software Document Library (</w:instrText>
      </w:r>
      <w:r w:rsidRPr="007C16A8">
        <w:rPr>
          <w:kern w:val="2"/>
        </w:rPr>
        <w:instrText>VDL): Website</w:instrText>
      </w:r>
      <w:r w:rsidRPr="007C16A8">
        <w:instrText xml:space="preserve">" </w:instrText>
      </w:r>
      <w:r w:rsidRPr="007C16A8">
        <w:rPr>
          <w:kern w:val="2"/>
        </w:rPr>
        <w:fldChar w:fldCharType="end"/>
      </w:r>
      <w:r w:rsidRPr="007C16A8">
        <w:t xml:space="preserve">: </w:t>
      </w:r>
      <w:hyperlink r:id="rId22" w:tooltip="VA Software Document Library (VDL) Website" w:history="1">
        <w:r w:rsidRPr="007C16A8">
          <w:rPr>
            <w:rStyle w:val="Hyperlink"/>
          </w:rPr>
          <w:t>http://www.va.gov/vdl/</w:t>
        </w:r>
      </w:hyperlink>
    </w:p>
    <w:p w:rsidR="00CD4C29" w:rsidRPr="007C16A8" w:rsidRDefault="002A5506" w:rsidP="00CD4C29">
      <w:pPr>
        <w:pStyle w:val="Note"/>
      </w:pPr>
      <w:r w:rsidRPr="007C16A8">
        <w:rPr>
          <w:lang w:eastAsia="en-US"/>
        </w:rPr>
        <w:drawing>
          <wp:inline distT="0" distB="0" distL="0" distR="0" wp14:anchorId="5B9A5728" wp14:editId="4B0E78B1">
            <wp:extent cx="285750" cy="285750"/>
            <wp:effectExtent l="0" t="0" r="0" b="0"/>
            <wp:docPr id="41"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D4C29" w:rsidRPr="007C16A8">
        <w:tab/>
      </w:r>
      <w:r w:rsidR="00CD4C29" w:rsidRPr="007C16A8">
        <w:rPr>
          <w:b/>
        </w:rPr>
        <w:t>REF:</w:t>
      </w:r>
      <w:r w:rsidR="00CD4C29" w:rsidRPr="007C16A8">
        <w:t xml:space="preserve"> </w:t>
      </w:r>
      <w:r w:rsidR="00CD4C29" w:rsidRPr="007C16A8">
        <w:rPr>
          <w:kern w:val="2"/>
        </w:rPr>
        <w:t xml:space="preserve">Kernel manuals are located on the </w:t>
      </w:r>
      <w:r w:rsidR="00CD4C29" w:rsidRPr="007C16A8">
        <w:t>VDL at</w:t>
      </w:r>
      <w:r w:rsidR="00CD4C29" w:rsidRPr="007C16A8">
        <w:rPr>
          <w:kern w:val="2"/>
        </w:rPr>
        <w:t xml:space="preserve">: </w:t>
      </w:r>
      <w:hyperlink r:id="rId23" w:tooltip="VDL: VA Software Document Library: Kernel Documentation" w:history="1">
        <w:r w:rsidR="00CD4C29" w:rsidRPr="007C16A8">
          <w:rPr>
            <w:rStyle w:val="Hyperlink"/>
          </w:rPr>
          <w:t>http://www.va.gov/vdl/application.asp?appid=10</w:t>
        </w:r>
      </w:hyperlink>
    </w:p>
    <w:p w:rsidR="00CD4C29" w:rsidRPr="007C16A8" w:rsidRDefault="00CD4C29" w:rsidP="00CD4C29">
      <w:pPr>
        <w:pStyle w:val="BodyText"/>
      </w:pPr>
      <w:r w:rsidRPr="007C16A8">
        <w:t>VistA documentation and software can also be downloaded from the Product Support (PS) anonymous directories</w:t>
      </w:r>
      <w:r w:rsidRPr="007C16A8">
        <w:fldChar w:fldCharType="begin"/>
      </w:r>
      <w:r w:rsidRPr="007C16A8">
        <w:instrText xml:space="preserve"> XE "PS Anonymous Directories" </w:instrText>
      </w:r>
      <w:r w:rsidRPr="007C16A8">
        <w:fldChar w:fldCharType="end"/>
      </w:r>
      <w:r w:rsidRPr="007C16A8">
        <w:t>.</w:t>
      </w:r>
    </w:p>
    <w:p w:rsidR="00CD4C29" w:rsidRPr="007C16A8" w:rsidRDefault="00CD4C29" w:rsidP="005465D2">
      <w:pPr>
        <w:pStyle w:val="BodyText"/>
      </w:pPr>
    </w:p>
    <w:p w:rsidR="00CD4C29" w:rsidRPr="007C16A8" w:rsidRDefault="00CD4C29" w:rsidP="005465D2">
      <w:pPr>
        <w:pStyle w:val="BodyText"/>
        <w:sectPr w:rsidR="00CD4C29" w:rsidRPr="007C16A8" w:rsidSect="0083645A">
          <w:headerReference w:type="even" r:id="rId24"/>
          <w:headerReference w:type="default" r:id="rId25"/>
          <w:headerReference w:type="first" r:id="rId26"/>
          <w:pgSz w:w="12240" w:h="15840" w:code="1"/>
          <w:pgMar w:top="1440" w:right="1440" w:bottom="1440" w:left="1440" w:header="720" w:footer="720" w:gutter="0"/>
          <w:pgNumType w:fmt="lowerRoman"/>
          <w:cols w:space="720"/>
          <w:noEndnote/>
        </w:sectPr>
      </w:pPr>
    </w:p>
    <w:p w:rsidR="001630AB" w:rsidRPr="007C16A8" w:rsidRDefault="0099385A" w:rsidP="00AF0B1A">
      <w:pPr>
        <w:pStyle w:val="Heading1"/>
        <w:tabs>
          <w:tab w:val="clear" w:pos="432"/>
        </w:tabs>
        <w:ind w:left="540" w:hanging="540"/>
      </w:pPr>
      <w:bookmarkStart w:id="41" w:name="_Toc23169054"/>
      <w:r w:rsidRPr="007C16A8">
        <w:lastRenderedPageBreak/>
        <w:t>Systems Management Guide Insert—Lock Manager</w:t>
      </w:r>
      <w:r w:rsidR="00783059" w:rsidRPr="007C16A8">
        <w:t xml:space="preserve"> Utility</w:t>
      </w:r>
      <w:bookmarkEnd w:id="41"/>
    </w:p>
    <w:p w:rsidR="001630AB" w:rsidRPr="007C16A8" w:rsidRDefault="0099385A" w:rsidP="000120F7">
      <w:pPr>
        <w:pStyle w:val="Heading2"/>
      </w:pPr>
      <w:bookmarkStart w:id="42" w:name="_Ref349824048"/>
      <w:bookmarkStart w:id="43" w:name="_Toc23169055"/>
      <w:r w:rsidRPr="007C16A8">
        <w:t xml:space="preserve">Kernel Lock Manager </w:t>
      </w:r>
      <w:bookmarkEnd w:id="8"/>
      <w:r w:rsidRPr="007C16A8">
        <w:t>Overview</w:t>
      </w:r>
      <w:bookmarkEnd w:id="42"/>
      <w:bookmarkEnd w:id="43"/>
    </w:p>
    <w:p w:rsidR="001630AB" w:rsidRPr="007C16A8" w:rsidRDefault="009E46F0" w:rsidP="00CE4403">
      <w:pPr>
        <w:pStyle w:val="BodyText"/>
        <w:keepNext/>
        <w:keepLines/>
      </w:pPr>
      <w:r w:rsidRPr="007C16A8">
        <w:fldChar w:fldCharType="begin"/>
      </w:r>
      <w:r w:rsidR="001630AB" w:rsidRPr="007C16A8">
        <w:instrText xml:space="preserve"> XE </w:instrText>
      </w:r>
      <w:r w:rsidR="008C61F8" w:rsidRPr="007C16A8">
        <w:instrText>"</w:instrText>
      </w:r>
      <w:r w:rsidR="001630AB" w:rsidRPr="007C16A8">
        <w:instrText>Kernel:Lock Manager:Overview</w:instrText>
      </w:r>
      <w:r w:rsidR="008C61F8" w:rsidRPr="007C16A8">
        <w:instrText>"</w:instrText>
      </w:r>
      <w:r w:rsidR="001630AB" w:rsidRPr="007C16A8">
        <w:instrText xml:space="preserve"> </w:instrText>
      </w:r>
      <w:r w:rsidRPr="007C16A8">
        <w:fldChar w:fldCharType="end"/>
      </w:r>
      <w:r w:rsidRPr="007C16A8">
        <w:fldChar w:fldCharType="begin"/>
      </w:r>
      <w:r w:rsidR="001630AB" w:rsidRPr="007C16A8">
        <w:instrText xml:space="preserve"> XE </w:instrText>
      </w:r>
      <w:r w:rsidR="008C61F8" w:rsidRPr="007C16A8">
        <w:instrText>"</w:instrText>
      </w:r>
      <w:r w:rsidR="001630AB" w:rsidRPr="007C16A8">
        <w:instrText>Lock Manager:Overview</w:instrText>
      </w:r>
      <w:r w:rsidR="008C61F8" w:rsidRPr="007C16A8">
        <w:instrText>"</w:instrText>
      </w:r>
      <w:r w:rsidR="001630AB" w:rsidRPr="007C16A8">
        <w:instrText xml:space="preserve"> </w:instrText>
      </w:r>
      <w:r w:rsidRPr="007C16A8">
        <w:fldChar w:fldCharType="end"/>
      </w:r>
      <w:r w:rsidRPr="007C16A8">
        <w:fldChar w:fldCharType="begin"/>
      </w:r>
      <w:r w:rsidR="001630AB" w:rsidRPr="007C16A8">
        <w:instrText xml:space="preserve"> XE </w:instrText>
      </w:r>
      <w:r w:rsidR="008C61F8" w:rsidRPr="007C16A8">
        <w:instrText>"</w:instrText>
      </w:r>
      <w:r w:rsidR="001630AB" w:rsidRPr="007C16A8">
        <w:instrText>Overview:Lock Manager</w:instrText>
      </w:r>
      <w:r w:rsidR="008C61F8" w:rsidRPr="007C16A8">
        <w:instrText>"</w:instrText>
      </w:r>
      <w:r w:rsidR="001630AB" w:rsidRPr="007C16A8">
        <w:instrText xml:space="preserve"> </w:instrText>
      </w:r>
      <w:r w:rsidRPr="007C16A8">
        <w:fldChar w:fldCharType="end"/>
      </w:r>
      <w:r w:rsidR="00FD1742" w:rsidRPr="007C16A8">
        <w:t>T</w:t>
      </w:r>
      <w:r w:rsidR="00EC2DDA" w:rsidRPr="007C16A8">
        <w:t xml:space="preserve">he Kernel Lock Manager utility is based on the </w:t>
      </w:r>
      <w:r w:rsidR="00EE123D" w:rsidRPr="007C16A8">
        <w:t xml:space="preserve">original </w:t>
      </w:r>
      <w:r w:rsidR="00EC2DDA" w:rsidRPr="007C16A8">
        <w:t>C</w:t>
      </w:r>
      <w:r w:rsidR="00000436" w:rsidRPr="007C16A8">
        <w:t>lass 3 VistA Lock Mana</w:t>
      </w:r>
      <w:r w:rsidR="001D7BAB" w:rsidRPr="007C16A8">
        <w:t xml:space="preserve">ger </w:t>
      </w:r>
      <w:r w:rsidR="00EC2DDA" w:rsidRPr="007C16A8">
        <w:t xml:space="preserve">software </w:t>
      </w:r>
      <w:r w:rsidR="00704754" w:rsidRPr="007C16A8">
        <w:t>developed by T.</w:t>
      </w:r>
      <w:r w:rsidR="001D7BAB" w:rsidRPr="007C16A8">
        <w:t xml:space="preserve"> M</w:t>
      </w:r>
      <w:r w:rsidR="0083645A" w:rsidRPr="007C16A8">
        <w:t>.</w:t>
      </w:r>
      <w:r w:rsidR="00EE123D" w:rsidRPr="007C16A8">
        <w:t xml:space="preserve"> </w:t>
      </w:r>
      <w:r w:rsidR="00FD1742" w:rsidRPr="007C16A8">
        <w:t>This software has been</w:t>
      </w:r>
      <w:r w:rsidR="00EE123D" w:rsidRPr="007C16A8">
        <w:t xml:space="preserve"> updated to Class 1 software via th</w:t>
      </w:r>
      <w:r w:rsidR="005A01DF" w:rsidRPr="007C16A8">
        <w:t>e following</w:t>
      </w:r>
      <w:r w:rsidR="00EE123D" w:rsidRPr="007C16A8">
        <w:t xml:space="preserve"> Kernel patch</w:t>
      </w:r>
      <w:r w:rsidR="005A01DF" w:rsidRPr="007C16A8">
        <w:t>es</w:t>
      </w:r>
      <w:r w:rsidR="00A842C6" w:rsidRPr="007C16A8">
        <w:t>:</w:t>
      </w:r>
    </w:p>
    <w:p w:rsidR="00A842C6" w:rsidRPr="007C16A8" w:rsidRDefault="00A842C6" w:rsidP="00A842C6">
      <w:pPr>
        <w:pStyle w:val="ListBullet"/>
        <w:keepNext/>
        <w:keepLines/>
      </w:pPr>
      <w:r w:rsidRPr="007C16A8">
        <w:rPr>
          <w:b/>
        </w:rPr>
        <w:t>XU*8.0*608</w:t>
      </w:r>
      <w:r w:rsidR="00487431" w:rsidRPr="007C16A8">
        <w:rPr>
          <w:b/>
        </w:rPr>
        <w:t>—</w:t>
      </w:r>
      <w:r w:rsidR="00487431" w:rsidRPr="007C16A8">
        <w:t>C</w:t>
      </w:r>
      <w:r w:rsidRPr="007C16A8">
        <w:t>ontains all the software components that make up the Kernel Lock Manager, which includes the XULM LOCK DICTIONARY</w:t>
      </w:r>
      <w:r w:rsidR="008E01D3" w:rsidRPr="007C16A8">
        <w:t xml:space="preserve"> (#8993)</w:t>
      </w:r>
      <w:r w:rsidRPr="007C16A8">
        <w:t xml:space="preserve"> file</w:t>
      </w:r>
      <w:r w:rsidRPr="007C16A8">
        <w:fldChar w:fldCharType="begin"/>
      </w:r>
      <w:r w:rsidRPr="007C16A8">
        <w:instrText xml:space="preserve"> XE </w:instrText>
      </w:r>
      <w:r w:rsidR="008C61F8" w:rsidRPr="007C16A8">
        <w:instrText>"</w:instrText>
      </w:r>
      <w:r w:rsidRPr="007C16A8">
        <w:instrText>XULM LOCK DIC</w:instrText>
      </w:r>
      <w:r w:rsidRPr="007C16A8">
        <w:instrText>TIONARY</w:instrText>
      </w:r>
      <w:r w:rsidR="008E01D3" w:rsidRPr="007C16A8">
        <w:instrText xml:space="preserve"> (#8993)</w:instrText>
      </w:r>
      <w:r w:rsidRPr="007C16A8">
        <w:instrText xml:space="preserve"> File</w:instrText>
      </w:r>
      <w:r w:rsidR="008C61F8" w:rsidRPr="007C16A8">
        <w:instrText>"</w:instrText>
      </w:r>
      <w:r w:rsidRPr="007C16A8">
        <w:instrText xml:space="preserve"> </w:instrText>
      </w:r>
      <w:r w:rsidRPr="007C16A8">
        <w:fldChar w:fldCharType="end"/>
      </w:r>
      <w:r w:rsidRPr="007C16A8">
        <w:fldChar w:fldCharType="begin"/>
      </w:r>
      <w:r w:rsidRPr="007C16A8">
        <w:instrText xml:space="preserve"> XE </w:instrText>
      </w:r>
      <w:r w:rsidR="008C61F8" w:rsidRPr="007C16A8">
        <w:instrText>"</w:instrText>
      </w:r>
      <w:r w:rsidRPr="007C16A8">
        <w:instrText>Files:XULM LOCK DICTIONARY (#8993)</w:instrText>
      </w:r>
      <w:r w:rsidR="008C61F8" w:rsidRPr="007C16A8">
        <w:instrText>"</w:instrText>
      </w:r>
      <w:r w:rsidRPr="007C16A8">
        <w:instrText xml:space="preserve"> </w:instrText>
      </w:r>
      <w:r w:rsidRPr="007C16A8">
        <w:fldChar w:fldCharType="end"/>
      </w:r>
      <w:r w:rsidRPr="007C16A8">
        <w:t>.</w:t>
      </w:r>
    </w:p>
    <w:p w:rsidR="00262C1F" w:rsidRPr="007C16A8" w:rsidRDefault="00262C1F" w:rsidP="00262C1F">
      <w:pPr>
        <w:pStyle w:val="ListBullet"/>
      </w:pPr>
      <w:r w:rsidRPr="007C16A8">
        <w:rPr>
          <w:b/>
        </w:rPr>
        <w:t>XU*8.0*607—</w:t>
      </w:r>
      <w:r w:rsidRPr="007C16A8">
        <w:t>Populates the XULM LOCK DICTIONARY (#8993) file</w:t>
      </w:r>
      <w:r w:rsidRPr="007C16A8">
        <w:fldChar w:fldCharType="begin"/>
      </w:r>
      <w:r w:rsidRPr="007C16A8">
        <w:instrText xml:space="preserve"> XE "XULM LOCK DICTIONARY (#8993) File" </w:instrText>
      </w:r>
      <w:r w:rsidRPr="007C16A8">
        <w:fldChar w:fldCharType="end"/>
      </w:r>
      <w:r w:rsidRPr="007C16A8">
        <w:fldChar w:fldCharType="begin"/>
      </w:r>
      <w:r w:rsidRPr="007C16A8">
        <w:instrText xml:space="preserve"> XE "Files:XULM LOCK DICTIONARY (#8993)" </w:instrText>
      </w:r>
      <w:r w:rsidRPr="007C16A8">
        <w:fldChar w:fldCharType="end"/>
      </w:r>
      <w:r w:rsidRPr="007C16A8">
        <w:t>, which is included in Patch XU*8.0*608. It requires the KIDS enhancement Patch XU*8.0*672.</w:t>
      </w:r>
    </w:p>
    <w:p w:rsidR="00A842C6" w:rsidRPr="007C16A8" w:rsidRDefault="00A842C6" w:rsidP="002D3684">
      <w:pPr>
        <w:pStyle w:val="ListBullet"/>
      </w:pPr>
      <w:r w:rsidRPr="007C16A8">
        <w:rPr>
          <w:b/>
        </w:rPr>
        <w:t>XU*8.0*6</w:t>
      </w:r>
      <w:r w:rsidR="00262C1F" w:rsidRPr="007C16A8">
        <w:rPr>
          <w:b/>
        </w:rPr>
        <w:t>72</w:t>
      </w:r>
      <w:r w:rsidR="00487431" w:rsidRPr="007C16A8">
        <w:rPr>
          <w:b/>
        </w:rPr>
        <w:t>—</w:t>
      </w:r>
      <w:r w:rsidR="00487431" w:rsidRPr="007C16A8">
        <w:t>Enhances</w:t>
      </w:r>
      <w:r w:rsidRPr="007C16A8">
        <w:t xml:space="preserve"> the Kernel Installation and Distribution System (KIDS)</w:t>
      </w:r>
      <w:r w:rsidR="00487431" w:rsidRPr="007C16A8">
        <w:t xml:space="preserve"> to allow</w:t>
      </w:r>
      <w:r w:rsidRPr="007C16A8">
        <w:t xml:space="preserve"> applications to distribute entries in the XULM LOCK DICTIONARY</w:t>
      </w:r>
      <w:r w:rsidR="008E01D3" w:rsidRPr="007C16A8">
        <w:t xml:space="preserve"> (#8993)</w:t>
      </w:r>
      <w:r w:rsidRPr="007C16A8">
        <w:t xml:space="preserve"> file</w:t>
      </w:r>
      <w:r w:rsidRPr="007C16A8">
        <w:fldChar w:fldCharType="begin"/>
      </w:r>
      <w:r w:rsidRPr="007C16A8">
        <w:instrText xml:space="preserve"> XE </w:instrText>
      </w:r>
      <w:r w:rsidR="008C61F8" w:rsidRPr="007C16A8">
        <w:instrText>"</w:instrText>
      </w:r>
      <w:r w:rsidRPr="007C16A8">
        <w:instrText>XULM LOCK DICTIONARY</w:instrText>
      </w:r>
      <w:r w:rsidR="008E01D3" w:rsidRPr="007C16A8">
        <w:instrText xml:space="preserve"> (#8993)</w:instrText>
      </w:r>
      <w:r w:rsidRPr="007C16A8">
        <w:instrText xml:space="preserve"> File</w:instrText>
      </w:r>
      <w:r w:rsidR="008C61F8" w:rsidRPr="007C16A8">
        <w:instrText>"</w:instrText>
      </w:r>
      <w:r w:rsidRPr="007C16A8">
        <w:instrText xml:space="preserve"> </w:instrText>
      </w:r>
      <w:r w:rsidRPr="007C16A8">
        <w:fldChar w:fldCharType="end"/>
      </w:r>
      <w:r w:rsidRPr="007C16A8">
        <w:fldChar w:fldCharType="begin"/>
      </w:r>
      <w:r w:rsidRPr="007C16A8">
        <w:instrText xml:space="preserve"> XE </w:instrText>
      </w:r>
      <w:r w:rsidR="008C61F8" w:rsidRPr="007C16A8">
        <w:instrText>"</w:instrText>
      </w:r>
      <w:r w:rsidRPr="007C16A8">
        <w:instrText>Files:XULM LOCK DICTIONARY (#8993)</w:instrText>
      </w:r>
      <w:r w:rsidR="008C61F8" w:rsidRPr="007C16A8">
        <w:instrText>"</w:instrText>
      </w:r>
      <w:r w:rsidRPr="007C16A8">
        <w:instrText xml:space="preserve"> </w:instrText>
      </w:r>
      <w:r w:rsidRPr="007C16A8">
        <w:fldChar w:fldCharType="end"/>
      </w:r>
      <w:r w:rsidRPr="007C16A8">
        <w:t xml:space="preserve"> as KIDS components.</w:t>
      </w:r>
    </w:p>
    <w:p w:rsidR="001630AB" w:rsidRPr="007C16A8" w:rsidRDefault="00000436" w:rsidP="002D3684">
      <w:pPr>
        <w:pStyle w:val="BodyText"/>
      </w:pPr>
      <w:r w:rsidRPr="007C16A8">
        <w:t>The princ</w:t>
      </w:r>
      <w:r w:rsidR="00A842C6" w:rsidRPr="007C16A8">
        <w:t>iple use of the Kernel Lock Manager</w:t>
      </w:r>
      <w:r w:rsidRPr="007C16A8">
        <w:t xml:space="preserve"> utility is to assist user</w:t>
      </w:r>
      <w:r w:rsidR="00EC2DDA" w:rsidRPr="007C16A8">
        <w:t>s</w:t>
      </w:r>
      <w:r w:rsidRPr="007C16A8">
        <w:t xml:space="preserve"> in locating locks </w:t>
      </w:r>
      <w:r w:rsidR="00D66EE9" w:rsidRPr="007C16A8">
        <w:t>held by a</w:t>
      </w:r>
      <w:r w:rsidRPr="007C16A8">
        <w:t xml:space="preserve"> process </w:t>
      </w:r>
      <w:r w:rsidR="00D66EE9" w:rsidRPr="007C16A8">
        <w:t xml:space="preserve">that </w:t>
      </w:r>
      <w:r w:rsidRPr="007C16A8">
        <w:t>has become dissoc</w:t>
      </w:r>
      <w:r w:rsidR="00EC2DDA" w:rsidRPr="007C16A8">
        <w:t>iated from an active user. O</w:t>
      </w:r>
      <w:r w:rsidRPr="007C16A8">
        <w:t>nce located</w:t>
      </w:r>
      <w:r w:rsidR="00EC2DDA" w:rsidRPr="007C16A8">
        <w:t xml:space="preserve">, this utility </w:t>
      </w:r>
      <w:r w:rsidRPr="007C16A8">
        <w:t>kill</w:t>
      </w:r>
      <w:r w:rsidR="00EC2DDA" w:rsidRPr="007C16A8">
        <w:t>s the process that owns the lock,</w:t>
      </w:r>
      <w:r w:rsidRPr="007C16A8">
        <w:t xml:space="preserve"> thereby releasing the locks held by that process.</w:t>
      </w:r>
    </w:p>
    <w:p w:rsidR="001630AB" w:rsidRPr="007C16A8" w:rsidRDefault="001336C5" w:rsidP="00CE4403">
      <w:pPr>
        <w:pStyle w:val="BodyText"/>
        <w:keepNext/>
        <w:keepLines/>
      </w:pPr>
      <w:r w:rsidRPr="007C16A8">
        <w:t>The principal advantages of the Kernel Lock Manager utility over the existing Caché utilities include the following functionality:</w:t>
      </w:r>
    </w:p>
    <w:p w:rsidR="001630AB" w:rsidRPr="007C16A8" w:rsidRDefault="00EC2DDA" w:rsidP="00B73284">
      <w:pPr>
        <w:pStyle w:val="ListBullet"/>
        <w:keepNext/>
        <w:keepLines/>
      </w:pPr>
      <w:r w:rsidRPr="007C16A8">
        <w:t>Ab</w:t>
      </w:r>
      <w:r w:rsidR="00691AA7" w:rsidRPr="007C16A8">
        <w:t>ility</w:t>
      </w:r>
      <w:r w:rsidRPr="007C16A8">
        <w:t xml:space="preserve"> to</w:t>
      </w:r>
      <w:r w:rsidR="00000436" w:rsidRPr="007C16A8">
        <w:t xml:space="preserve"> use the Lock Manager from within </w:t>
      </w:r>
      <w:r w:rsidR="0083645A" w:rsidRPr="007C16A8">
        <w:t>Veterans Health Information Systems and Technology Architecture (</w:t>
      </w:r>
      <w:r w:rsidR="00000436" w:rsidRPr="007C16A8">
        <w:t>VistA</w:t>
      </w:r>
      <w:r w:rsidR="0083645A" w:rsidRPr="007C16A8">
        <w:t>)</w:t>
      </w:r>
      <w:r w:rsidR="00000436" w:rsidRPr="007C16A8">
        <w:t>.</w:t>
      </w:r>
    </w:p>
    <w:p w:rsidR="001630AB" w:rsidRPr="007C16A8" w:rsidRDefault="00691AA7" w:rsidP="002D3684">
      <w:pPr>
        <w:pStyle w:val="ListBullet"/>
      </w:pPr>
      <w:r w:rsidRPr="007C16A8">
        <w:t>C</w:t>
      </w:r>
      <w:r w:rsidR="00783059" w:rsidRPr="007C16A8">
        <w:t>ross-N</w:t>
      </w:r>
      <w:r w:rsidR="00D85D1F" w:rsidRPr="007C16A8">
        <w:t>ode capabilities—</w:t>
      </w:r>
      <w:r w:rsidR="00EC2DDA" w:rsidRPr="007C16A8">
        <w:t>No longer</w:t>
      </w:r>
      <w:r w:rsidR="00000436" w:rsidRPr="007C16A8">
        <w:t xml:space="preserve"> need to log into multiple nodes, even if the process that holds the lock is on a different node than the one you currently logged onto.</w:t>
      </w:r>
      <w:r w:rsidR="001D7BAB" w:rsidRPr="007C16A8">
        <w:t xml:space="preserve"> </w:t>
      </w:r>
      <w:r w:rsidR="00000436" w:rsidRPr="007C16A8">
        <w:t>This is accomplished by using the RPC Data Broker to execute Remote Procedure Calls</w:t>
      </w:r>
      <w:r w:rsidR="00487431" w:rsidRPr="007C16A8">
        <w:t xml:space="preserve"> (RPCs)</w:t>
      </w:r>
      <w:r w:rsidR="00000436" w:rsidRPr="007C16A8">
        <w:t xml:space="preserve"> on the other nodes to obtain the lock table and to terminate processes.</w:t>
      </w:r>
    </w:p>
    <w:p w:rsidR="00487431" w:rsidRPr="007C16A8" w:rsidRDefault="001336C5" w:rsidP="00487431">
      <w:pPr>
        <w:pStyle w:val="ListBullet"/>
        <w:keepNext/>
        <w:keepLines/>
      </w:pPr>
      <w:r w:rsidRPr="007C16A8">
        <w:t>Built-in VistA expertise via the new XULM LOCK DICTIONARY</w:t>
      </w:r>
      <w:r w:rsidR="008E01D3" w:rsidRPr="007C16A8">
        <w:t xml:space="preserve"> (#8993)</w:t>
      </w:r>
      <w:r w:rsidRPr="007C16A8">
        <w:t xml:space="preserve"> file</w:t>
      </w:r>
      <w:r w:rsidR="009E46F0" w:rsidRPr="007C16A8">
        <w:fldChar w:fldCharType="begin"/>
      </w:r>
      <w:r w:rsidRPr="007C16A8">
        <w:instrText xml:space="preserve"> XE </w:instrText>
      </w:r>
      <w:r w:rsidR="008C61F8" w:rsidRPr="007C16A8">
        <w:instrText>"</w:instrText>
      </w:r>
      <w:r w:rsidRPr="007C16A8">
        <w:instrText>XULM LOCK DICTIONARY</w:instrText>
      </w:r>
      <w:r w:rsidR="008E01D3" w:rsidRPr="007C16A8">
        <w:instrText xml:space="preserve"> (#8993)</w:instrText>
      </w:r>
      <w:r w:rsidRPr="007C16A8">
        <w:instrText xml:space="preserve"> File</w:instrText>
      </w:r>
      <w:r w:rsidR="008C61F8" w:rsidRPr="007C16A8">
        <w:instrText>"</w:instrText>
      </w:r>
      <w:r w:rsidRPr="007C16A8">
        <w:instrText xml:space="preserve"> </w:instrText>
      </w:r>
      <w:r w:rsidR="009E46F0" w:rsidRPr="007C16A8">
        <w:fldChar w:fldCharType="end"/>
      </w:r>
      <w:r w:rsidR="009E46F0" w:rsidRPr="007C16A8">
        <w:fldChar w:fldCharType="begin"/>
      </w:r>
      <w:r w:rsidRPr="007C16A8">
        <w:instrText xml:space="preserve"> XE </w:instrText>
      </w:r>
      <w:r w:rsidR="008C61F8" w:rsidRPr="007C16A8">
        <w:instrText>"</w:instrText>
      </w:r>
      <w:r w:rsidRPr="007C16A8">
        <w:instrText>Files:XULM LOCK DICTIONARY (#8993)</w:instrText>
      </w:r>
      <w:r w:rsidR="008C61F8" w:rsidRPr="007C16A8">
        <w:instrText>"</w:instrText>
      </w:r>
      <w:r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Pr="007C16A8">
        <w:t xml:space="preserve">—This file provides in-depth details about the </w:t>
      </w:r>
      <w:r w:rsidR="00487431" w:rsidRPr="007C16A8">
        <w:t>following:</w:t>
      </w:r>
    </w:p>
    <w:p w:rsidR="00487431" w:rsidRPr="007C16A8" w:rsidRDefault="00487431" w:rsidP="00487431">
      <w:pPr>
        <w:pStyle w:val="ListBullet2"/>
        <w:keepNext/>
        <w:keepLines/>
      </w:pPr>
      <w:r w:rsidRPr="007C16A8">
        <w:t>L</w:t>
      </w:r>
      <w:r w:rsidR="001336C5" w:rsidRPr="007C16A8">
        <w:t>ocks</w:t>
      </w:r>
    </w:p>
    <w:p w:rsidR="00487431" w:rsidRPr="007C16A8" w:rsidRDefault="00487431" w:rsidP="002D3684">
      <w:pPr>
        <w:pStyle w:val="ListBullet2"/>
      </w:pPr>
      <w:r w:rsidRPr="007C16A8">
        <w:t>F</w:t>
      </w:r>
      <w:r w:rsidR="001336C5" w:rsidRPr="007C16A8">
        <w:t>iles that the locks reference</w:t>
      </w:r>
    </w:p>
    <w:p w:rsidR="001630AB" w:rsidRPr="007C16A8" w:rsidRDefault="00487431" w:rsidP="00487431">
      <w:pPr>
        <w:pStyle w:val="ListBullet2"/>
      </w:pPr>
      <w:r w:rsidRPr="007C16A8">
        <w:t>Processes that hold the locks</w:t>
      </w:r>
    </w:p>
    <w:p w:rsidR="001630AB" w:rsidRPr="007C16A8" w:rsidRDefault="00691AA7" w:rsidP="00CE4403">
      <w:pPr>
        <w:pStyle w:val="ListBullet"/>
      </w:pPr>
      <w:r w:rsidRPr="007C16A8">
        <w:t>E</w:t>
      </w:r>
      <w:r w:rsidR="00D85D1F" w:rsidRPr="007C16A8">
        <w:t xml:space="preserve">xtendible </w:t>
      </w:r>
      <w:r w:rsidR="00EC2DDA" w:rsidRPr="007C16A8">
        <w:t>L</w:t>
      </w:r>
      <w:r w:rsidR="00000436" w:rsidRPr="007C16A8">
        <w:t>ock dictionary</w:t>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00D85D1F" w:rsidRPr="007C16A8">
        <w:t>—</w:t>
      </w:r>
      <w:r w:rsidR="00BB507D" w:rsidRPr="007C16A8">
        <w:t>Ability to</w:t>
      </w:r>
      <w:r w:rsidR="00000436" w:rsidRPr="007C16A8">
        <w:t xml:space="preserve"> add information about locks </w:t>
      </w:r>
      <w:r w:rsidR="007834C8" w:rsidRPr="007C16A8">
        <w:t>is</w:t>
      </w:r>
      <w:r w:rsidR="00000436" w:rsidRPr="007C16A8">
        <w:t xml:space="preserve"> included</w:t>
      </w:r>
      <w:r w:rsidR="00BB507D" w:rsidRPr="007C16A8">
        <w:t xml:space="preserve"> in the initial release of the Lock D</w:t>
      </w:r>
      <w:r w:rsidR="00000436" w:rsidRPr="007C16A8">
        <w:t>ictionary</w:t>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00000436" w:rsidRPr="007C16A8">
        <w:t>.</w:t>
      </w:r>
      <w:r w:rsidR="001D7BAB" w:rsidRPr="007C16A8">
        <w:t xml:space="preserve"> </w:t>
      </w:r>
      <w:r w:rsidR="007834C8" w:rsidRPr="007C16A8">
        <w:t>The</w:t>
      </w:r>
      <w:r w:rsidR="00000436" w:rsidRPr="007C16A8">
        <w:t xml:space="preserve"> </w:t>
      </w:r>
      <w:r w:rsidR="00D85D1F" w:rsidRPr="007C16A8">
        <w:t>LOCK TEMPLATE component</w:t>
      </w:r>
      <w:r w:rsidR="009E46F0" w:rsidRPr="007C16A8">
        <w:fldChar w:fldCharType="begin"/>
      </w:r>
      <w:r w:rsidR="003919C5" w:rsidRPr="007C16A8">
        <w:instrText xml:space="preserve"> XE </w:instrText>
      </w:r>
      <w:r w:rsidR="008C61F8" w:rsidRPr="007C16A8">
        <w:instrText>"</w:instrText>
      </w:r>
      <w:r w:rsidR="003919C5" w:rsidRPr="007C16A8">
        <w:instrText>LOCK TEMPLATE Component</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Components:LOCK TEMPLATE</w:instrText>
      </w:r>
      <w:r w:rsidR="008C61F8" w:rsidRPr="007C16A8">
        <w:instrText>"</w:instrText>
      </w:r>
      <w:r w:rsidR="003919C5" w:rsidRPr="007C16A8">
        <w:instrText xml:space="preserve"> </w:instrText>
      </w:r>
      <w:r w:rsidR="009E46F0" w:rsidRPr="007C16A8">
        <w:fldChar w:fldCharType="end"/>
      </w:r>
      <w:r w:rsidR="00000436" w:rsidRPr="007C16A8">
        <w:t xml:space="preserve"> w</w:t>
      </w:r>
      <w:r w:rsidR="007834C8" w:rsidRPr="007C16A8">
        <w:t>as</w:t>
      </w:r>
      <w:r w:rsidR="00000436" w:rsidRPr="007C16A8">
        <w:t xml:space="preserve"> added </w:t>
      </w:r>
      <w:r w:rsidR="00BB507D" w:rsidRPr="007C16A8">
        <w:t xml:space="preserve">to KIDS </w:t>
      </w:r>
      <w:r w:rsidR="00602E33" w:rsidRPr="007C16A8">
        <w:t>via Kernel P</w:t>
      </w:r>
      <w:r w:rsidR="00BB507D" w:rsidRPr="007C16A8">
        <w:t>atch</w:t>
      </w:r>
      <w:r w:rsidR="007834C8" w:rsidRPr="007C16A8">
        <w:t xml:space="preserve"> </w:t>
      </w:r>
      <w:r w:rsidR="00000436" w:rsidRPr="007C16A8">
        <w:t>XU*8.0*6</w:t>
      </w:r>
      <w:r w:rsidR="00262C1F" w:rsidRPr="007C16A8">
        <w:t>72</w:t>
      </w:r>
      <w:r w:rsidR="007834C8" w:rsidRPr="007C16A8">
        <w:t>. It allows</w:t>
      </w:r>
      <w:r w:rsidR="00000436" w:rsidRPr="007C16A8">
        <w:t xml:space="preserve"> application </w:t>
      </w:r>
      <w:r w:rsidR="00BB507D" w:rsidRPr="007C16A8">
        <w:t>developers to add to the Lock D</w:t>
      </w:r>
      <w:r w:rsidR="00000436" w:rsidRPr="007C16A8">
        <w:t>ictionary</w:t>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00000436" w:rsidRPr="007C16A8">
        <w:t xml:space="preserve"> and distribute their additions via KIDS.</w:t>
      </w:r>
    </w:p>
    <w:p w:rsidR="001630AB" w:rsidRPr="007C16A8" w:rsidRDefault="00575E09" w:rsidP="000120F7">
      <w:pPr>
        <w:pStyle w:val="Heading2"/>
      </w:pPr>
      <w:bookmarkStart w:id="44" w:name="_Toc331509263"/>
      <w:bookmarkStart w:id="45" w:name="_Toc23169056"/>
      <w:r w:rsidRPr="007C16A8">
        <w:t>Configuration</w:t>
      </w:r>
      <w:bookmarkEnd w:id="44"/>
      <w:bookmarkEnd w:id="45"/>
    </w:p>
    <w:p w:rsidR="001630AB" w:rsidRPr="007C16A8" w:rsidRDefault="009E46F0" w:rsidP="00CE4403">
      <w:pPr>
        <w:pStyle w:val="BodyText"/>
        <w:keepNext/>
        <w:keepLines/>
      </w:pPr>
      <w:r w:rsidRPr="007C16A8">
        <w:fldChar w:fldCharType="begin"/>
      </w:r>
      <w:r w:rsidR="00CE4403" w:rsidRPr="007C16A8">
        <w:instrText xml:space="preserve"> XE </w:instrText>
      </w:r>
      <w:r w:rsidR="008C61F8" w:rsidRPr="007C16A8">
        <w:instrText>"</w:instrText>
      </w:r>
      <w:r w:rsidR="00CE4403" w:rsidRPr="007C16A8">
        <w:instrText>Configuration:Lock Manager</w:instrText>
      </w:r>
      <w:r w:rsidR="008C61F8" w:rsidRPr="007C16A8">
        <w:instrText>"</w:instrText>
      </w:r>
      <w:r w:rsidR="00CE4403" w:rsidRPr="007C16A8">
        <w:instrText xml:space="preserve"> </w:instrText>
      </w:r>
      <w:r w:rsidRPr="007C16A8">
        <w:fldChar w:fldCharType="end"/>
      </w:r>
      <w:r w:rsidRPr="007C16A8">
        <w:fldChar w:fldCharType="begin"/>
      </w:r>
      <w:r w:rsidR="00CE4403" w:rsidRPr="007C16A8">
        <w:instrText xml:space="preserve"> XE </w:instrText>
      </w:r>
      <w:r w:rsidR="008C61F8" w:rsidRPr="007C16A8">
        <w:instrText>"</w:instrText>
      </w:r>
      <w:r w:rsidR="00CE4403" w:rsidRPr="007C16A8">
        <w:instrText>Lock Manager:Configuration</w:instrText>
      </w:r>
      <w:r w:rsidR="008C61F8" w:rsidRPr="007C16A8">
        <w:instrText>"</w:instrText>
      </w:r>
      <w:r w:rsidR="00CE4403" w:rsidRPr="007C16A8">
        <w:instrText xml:space="preserve"> </w:instrText>
      </w:r>
      <w:r w:rsidRPr="007C16A8">
        <w:fldChar w:fldCharType="end"/>
      </w:r>
      <w:r w:rsidR="00000436" w:rsidRPr="007C16A8">
        <w:t xml:space="preserve">There are two steps </w:t>
      </w:r>
      <w:r w:rsidR="00082E0F" w:rsidRPr="007C16A8">
        <w:t>to configuring the Lock Manager:</w:t>
      </w:r>
    </w:p>
    <w:p w:rsidR="001630AB" w:rsidRPr="007C16A8" w:rsidRDefault="00C55646" w:rsidP="00667AE7">
      <w:pPr>
        <w:pStyle w:val="ListNumber"/>
        <w:keepNext/>
        <w:keepLines/>
        <w:numPr>
          <w:ilvl w:val="0"/>
          <w:numId w:val="11"/>
        </w:numPr>
        <w:ind w:left="720"/>
      </w:pPr>
      <w:r w:rsidRPr="007C16A8">
        <w:fldChar w:fldCharType="begin"/>
      </w:r>
      <w:r w:rsidRPr="007C16A8">
        <w:instrText xml:space="preserve"> REF _Ref332284963 \h  \* MERGEFORMAT </w:instrText>
      </w:r>
      <w:r w:rsidRPr="007C16A8">
        <w:fldChar w:fldCharType="separate"/>
      </w:r>
      <w:r w:rsidR="00E144B2" w:rsidRPr="007C16A8">
        <w:rPr>
          <w:color w:val="0000FF"/>
          <w:u w:val="single"/>
        </w:rPr>
        <w:t>Entering Site Parameters</w:t>
      </w:r>
      <w:r w:rsidRPr="007C16A8">
        <w:fldChar w:fldCharType="end"/>
      </w:r>
    </w:p>
    <w:p w:rsidR="001630AB" w:rsidRPr="007C16A8" w:rsidRDefault="00C55646" w:rsidP="003C7906">
      <w:pPr>
        <w:pStyle w:val="ListNumber"/>
      </w:pPr>
      <w:r w:rsidRPr="007C16A8">
        <w:fldChar w:fldCharType="begin"/>
      </w:r>
      <w:r w:rsidRPr="007C16A8">
        <w:instrText xml:space="preserve"> REF _Ref332284987 \h  \* MERGEFORMAT </w:instrText>
      </w:r>
      <w:r w:rsidRPr="007C16A8">
        <w:fldChar w:fldCharType="separate"/>
      </w:r>
      <w:r w:rsidR="00E144B2" w:rsidRPr="007C16A8">
        <w:rPr>
          <w:color w:val="0000FF"/>
          <w:u w:val="single"/>
        </w:rPr>
        <w:t>Add Lock Manager Users</w:t>
      </w:r>
      <w:r w:rsidRPr="007C16A8">
        <w:fldChar w:fldCharType="end"/>
      </w:r>
    </w:p>
    <w:p w:rsidR="001630AB" w:rsidRPr="007C16A8" w:rsidRDefault="00000436" w:rsidP="00084422">
      <w:pPr>
        <w:pStyle w:val="Heading3"/>
      </w:pPr>
      <w:bookmarkStart w:id="46" w:name="_Toc331509264"/>
      <w:bookmarkStart w:id="47" w:name="_Ref332284963"/>
      <w:bookmarkStart w:id="48" w:name="_Ref332727967"/>
      <w:bookmarkStart w:id="49" w:name="_Toc23169057"/>
      <w:r w:rsidRPr="007C16A8">
        <w:lastRenderedPageBreak/>
        <w:t>Enter</w:t>
      </w:r>
      <w:r w:rsidR="00AB1775" w:rsidRPr="007C16A8">
        <w:t>ing</w:t>
      </w:r>
      <w:r w:rsidRPr="007C16A8">
        <w:t xml:space="preserve"> Site Parameters</w:t>
      </w:r>
      <w:bookmarkEnd w:id="46"/>
      <w:bookmarkEnd w:id="47"/>
      <w:r w:rsidR="00AB1775" w:rsidRPr="007C16A8">
        <w:t>—Edit Lock Manager Parameters Option</w:t>
      </w:r>
      <w:bookmarkEnd w:id="48"/>
      <w:bookmarkEnd w:id="49"/>
    </w:p>
    <w:p w:rsidR="001630AB" w:rsidRPr="007C16A8" w:rsidRDefault="009E46F0" w:rsidP="00CE4403">
      <w:pPr>
        <w:pStyle w:val="BodyText"/>
        <w:keepNext/>
        <w:keepLines/>
      </w:pPr>
      <w:r w:rsidRPr="007C16A8">
        <w:fldChar w:fldCharType="begin"/>
      </w:r>
      <w:r w:rsidR="00CE4403" w:rsidRPr="007C16A8">
        <w:instrText xml:space="preserve"> XE </w:instrText>
      </w:r>
      <w:r w:rsidR="008C61F8" w:rsidRPr="007C16A8">
        <w:instrText>"</w:instrText>
      </w:r>
      <w:r w:rsidR="00CE4403" w:rsidRPr="007C16A8">
        <w:instrText>Enter Site Parameters</w:instrText>
      </w:r>
      <w:r w:rsidR="008C61F8" w:rsidRPr="007C16A8">
        <w:instrText>"</w:instrText>
      </w:r>
      <w:r w:rsidR="00CE4403" w:rsidRPr="007C16A8">
        <w:instrText xml:space="preserve"> </w:instrText>
      </w:r>
      <w:r w:rsidRPr="007C16A8">
        <w:fldChar w:fldCharType="end"/>
      </w:r>
      <w:r w:rsidRPr="007C16A8">
        <w:fldChar w:fldCharType="begin"/>
      </w:r>
      <w:r w:rsidR="00CE4403" w:rsidRPr="007C16A8">
        <w:instrText xml:space="preserve"> XE </w:instrText>
      </w:r>
      <w:r w:rsidR="008C61F8" w:rsidRPr="007C16A8">
        <w:instrText>"</w:instrText>
      </w:r>
      <w:r w:rsidR="00CE4403" w:rsidRPr="007C16A8">
        <w:instrText>Parameters:Lock Manager:Enter Site Parameters</w:instrText>
      </w:r>
      <w:r w:rsidR="008C61F8" w:rsidRPr="007C16A8">
        <w:instrText>"</w:instrText>
      </w:r>
      <w:r w:rsidR="00CE4403" w:rsidRPr="007C16A8">
        <w:instrText xml:space="preserve"> </w:instrText>
      </w:r>
      <w:r w:rsidRPr="007C16A8">
        <w:fldChar w:fldCharType="end"/>
      </w:r>
      <w:r w:rsidR="0059365E" w:rsidRPr="007C16A8">
        <w:t>Use</w:t>
      </w:r>
      <w:r w:rsidR="00000436" w:rsidRPr="007C16A8">
        <w:t xml:space="preserve"> the </w:t>
      </w:r>
      <w:r w:rsidR="00E04039" w:rsidRPr="007C16A8">
        <w:rPr>
          <w:b/>
        </w:rPr>
        <w:t>Edit Lock Manager Parameters</w:t>
      </w:r>
      <w:r w:rsidR="0004559A" w:rsidRPr="007C16A8">
        <w:fldChar w:fldCharType="begin"/>
      </w:r>
      <w:r w:rsidR="0004559A" w:rsidRPr="007C16A8">
        <w:instrText xml:space="preserve"> XE "Edit Lock Manager Parameters Option" </w:instrText>
      </w:r>
      <w:r w:rsidR="0004559A" w:rsidRPr="007C16A8">
        <w:fldChar w:fldCharType="end"/>
      </w:r>
      <w:r w:rsidR="0004559A" w:rsidRPr="007C16A8">
        <w:fldChar w:fldCharType="begin"/>
      </w:r>
      <w:r w:rsidR="0004559A" w:rsidRPr="007C16A8">
        <w:instrText xml:space="preserve"> XE "Options:Edit Lock Manager Parameters" </w:instrText>
      </w:r>
      <w:r w:rsidR="0004559A" w:rsidRPr="007C16A8">
        <w:fldChar w:fldCharType="end"/>
      </w:r>
      <w:r w:rsidR="0004559A" w:rsidRPr="007C16A8">
        <w:t xml:space="preserve"> [XULM EDIT PARAMETERS</w:t>
      </w:r>
      <w:r w:rsidR="0004559A" w:rsidRPr="007C16A8">
        <w:fldChar w:fldCharType="begin"/>
      </w:r>
      <w:r w:rsidR="0004559A" w:rsidRPr="007C16A8">
        <w:instrText xml:space="preserve"> XE "XULM EDIT PARAMETERS Option" </w:instrText>
      </w:r>
      <w:r w:rsidR="0004559A" w:rsidRPr="007C16A8">
        <w:fldChar w:fldCharType="end"/>
      </w:r>
      <w:r w:rsidR="0004559A" w:rsidRPr="007C16A8">
        <w:fldChar w:fldCharType="begin"/>
      </w:r>
      <w:r w:rsidR="0004559A" w:rsidRPr="007C16A8">
        <w:instrText xml:space="preserve"> XE "Options:XULM EDIT PARAMETERS" </w:instrText>
      </w:r>
      <w:r w:rsidR="0004559A" w:rsidRPr="007C16A8">
        <w:fldChar w:fldCharType="end"/>
      </w:r>
      <w:r w:rsidR="0004559A" w:rsidRPr="007C16A8">
        <w:t>]</w:t>
      </w:r>
      <w:r w:rsidR="003C5204" w:rsidRPr="007C16A8">
        <w:t xml:space="preserve"> </w:t>
      </w:r>
      <w:r w:rsidR="00000436" w:rsidRPr="007C16A8">
        <w:t>option</w:t>
      </w:r>
      <w:r w:rsidR="0059365E" w:rsidRPr="007C16A8">
        <w:t xml:space="preserve"> to</w:t>
      </w:r>
      <w:r w:rsidR="008D2D1D" w:rsidRPr="007C16A8">
        <w:t xml:space="preserve"> </w:t>
      </w:r>
      <w:r w:rsidR="005F33B4" w:rsidRPr="007C16A8">
        <w:t xml:space="preserve">update the Lock Manager parameters in the </w:t>
      </w:r>
      <w:r w:rsidR="005F33B4" w:rsidRPr="007C16A8">
        <w:rPr>
          <w:rFonts w:eastAsia="Calibri"/>
        </w:rPr>
        <w:t>XULM LOCK MANAGER PARAMETER</w:t>
      </w:r>
      <w:r w:rsidR="00783059" w:rsidRPr="007C16A8">
        <w:rPr>
          <w:rFonts w:eastAsia="Calibri"/>
        </w:rPr>
        <w:t xml:space="preserve"> S</w:t>
      </w:r>
      <w:r w:rsidR="008E01D3" w:rsidRPr="007C16A8">
        <w:t xml:space="preserve"> (#8993.1)</w:t>
      </w:r>
      <w:r w:rsidR="005F33B4" w:rsidRPr="007C16A8">
        <w:t xml:space="preserve"> file</w:t>
      </w:r>
      <w:r w:rsidRPr="007C16A8">
        <w:fldChar w:fldCharType="begin"/>
      </w:r>
      <w:r w:rsidR="005F33B4" w:rsidRPr="007C16A8">
        <w:instrText xml:space="preserve"> XE </w:instrText>
      </w:r>
      <w:r w:rsidR="008C61F8" w:rsidRPr="007C16A8">
        <w:instrText>"</w:instrText>
      </w:r>
      <w:r w:rsidR="005F33B4" w:rsidRPr="007C16A8">
        <w:rPr>
          <w:rFonts w:eastAsia="Calibri"/>
        </w:rPr>
        <w:instrText>XULM LOCK MANAGER PARAMETERS</w:instrText>
      </w:r>
      <w:r w:rsidR="008E01D3" w:rsidRPr="007C16A8">
        <w:instrText xml:space="preserve"> (#8993.1)</w:instrText>
      </w:r>
      <w:r w:rsidR="005F33B4" w:rsidRPr="007C16A8">
        <w:instrText xml:space="preserve"> File</w:instrText>
      </w:r>
      <w:r w:rsidR="008C61F8" w:rsidRPr="007C16A8">
        <w:instrText>"</w:instrText>
      </w:r>
      <w:r w:rsidR="005F33B4" w:rsidRPr="007C16A8">
        <w:instrText xml:space="preserve"> </w:instrText>
      </w:r>
      <w:r w:rsidRPr="007C16A8">
        <w:fldChar w:fldCharType="end"/>
      </w:r>
      <w:r w:rsidRPr="007C16A8">
        <w:fldChar w:fldCharType="begin"/>
      </w:r>
      <w:r w:rsidR="005F33B4" w:rsidRPr="007C16A8">
        <w:instrText xml:space="preserve"> XE </w:instrText>
      </w:r>
      <w:r w:rsidR="008C61F8" w:rsidRPr="007C16A8">
        <w:instrText>"</w:instrText>
      </w:r>
      <w:r w:rsidR="005F33B4" w:rsidRPr="007C16A8">
        <w:instrText>Files:</w:instrText>
      </w:r>
      <w:r w:rsidR="005F33B4" w:rsidRPr="007C16A8">
        <w:rPr>
          <w:rFonts w:eastAsia="Calibri"/>
        </w:rPr>
        <w:instrText>XULM LOCK MANAGER PARAMETERS</w:instrText>
      </w:r>
      <w:r w:rsidR="008E01D3" w:rsidRPr="007C16A8">
        <w:instrText xml:space="preserve"> (#8993.1)</w:instrText>
      </w:r>
      <w:r w:rsidR="008C61F8" w:rsidRPr="007C16A8">
        <w:instrText>"</w:instrText>
      </w:r>
      <w:r w:rsidR="005F33B4" w:rsidRPr="007C16A8">
        <w:instrText xml:space="preserve"> </w:instrText>
      </w:r>
      <w:r w:rsidRPr="007C16A8">
        <w:fldChar w:fldCharType="end"/>
      </w:r>
      <w:r w:rsidR="005F33B4" w:rsidRPr="007C16A8">
        <w:t>.</w:t>
      </w:r>
    </w:p>
    <w:p w:rsidR="001630AB" w:rsidRPr="007C16A8" w:rsidRDefault="005F33B4" w:rsidP="00CE4403">
      <w:pPr>
        <w:pStyle w:val="BodyText"/>
        <w:keepNext/>
        <w:keepLines/>
      </w:pPr>
      <w:r w:rsidRPr="007C16A8">
        <w:t xml:space="preserve">To edit the Lock Manager parameter, </w:t>
      </w:r>
      <w:r w:rsidR="008D2D1D" w:rsidRPr="007C16A8">
        <w:t>perform the following procedure</w:t>
      </w:r>
      <w:r w:rsidR="0049108C" w:rsidRPr="007C16A8">
        <w:t>:</w:t>
      </w:r>
    </w:p>
    <w:p w:rsidR="001630AB" w:rsidRPr="007C16A8" w:rsidRDefault="00CA6C4C" w:rsidP="00667AE7">
      <w:pPr>
        <w:pStyle w:val="ListNumber"/>
        <w:keepNext/>
        <w:keepLines/>
        <w:numPr>
          <w:ilvl w:val="0"/>
          <w:numId w:val="12"/>
        </w:numPr>
        <w:ind w:left="720"/>
      </w:pPr>
      <w:r w:rsidRPr="007C16A8">
        <w:t xml:space="preserve">From the </w:t>
      </w:r>
      <w:r w:rsidR="00E04039" w:rsidRPr="007C16A8">
        <w:rPr>
          <w:b/>
        </w:rPr>
        <w:t>Lock Manager Menu</w:t>
      </w:r>
      <w:r w:rsidRPr="007C16A8">
        <w:t xml:space="preserve"> [</w:t>
      </w:r>
      <w:r w:rsidRPr="007C16A8">
        <w:rPr>
          <w:rFonts w:eastAsia="Calibri"/>
        </w:rPr>
        <w:t>XULM LOCK MANAGER MENU</w:t>
      </w:r>
      <w:r w:rsidRPr="007C16A8">
        <w:t xml:space="preserve">], select the </w:t>
      </w:r>
      <w:r w:rsidR="00E04039" w:rsidRPr="007C16A8">
        <w:rPr>
          <w:b/>
        </w:rPr>
        <w:t>Edit Lock Manager Parameters</w:t>
      </w:r>
      <w:r w:rsidR="0004559A" w:rsidRPr="007C16A8">
        <w:t xml:space="preserve"> [XULM EDIT PARAMETERS]</w:t>
      </w:r>
      <w:r w:rsidRPr="007C16A8">
        <w:t xml:space="preserve"> option.</w:t>
      </w:r>
    </w:p>
    <w:p w:rsidR="001630AB" w:rsidRPr="007C16A8" w:rsidRDefault="00CA6C4C" w:rsidP="002D3684">
      <w:pPr>
        <w:pStyle w:val="ListNumber"/>
      </w:pPr>
      <w:r w:rsidRPr="007C16A8">
        <w:t>A</w:t>
      </w:r>
      <w:r w:rsidR="0059365E" w:rsidRPr="007C16A8">
        <w:t xml:space="preserve">t the </w:t>
      </w:r>
      <w:r w:rsidR="00CC2387" w:rsidRPr="007C16A8">
        <w:t>“</w:t>
      </w:r>
      <w:r w:rsidR="0059365E" w:rsidRPr="007C16A8">
        <w:t>APPLICATION STATUS:</w:t>
      </w:r>
      <w:r w:rsidR="00CC2387" w:rsidRPr="007C16A8">
        <w:t>”</w:t>
      </w:r>
      <w:r w:rsidR="0059365E" w:rsidRPr="007C16A8">
        <w:t xml:space="preserve"> prompt, s</w:t>
      </w:r>
      <w:r w:rsidR="0049108C" w:rsidRPr="007C16A8">
        <w:t xml:space="preserve">et the application status to </w:t>
      </w:r>
      <w:r w:rsidR="0049108C" w:rsidRPr="007C16A8">
        <w:rPr>
          <w:b/>
        </w:rPr>
        <w:t>ENABLED</w:t>
      </w:r>
      <w:r w:rsidR="0049108C" w:rsidRPr="007C16A8">
        <w:t>.</w:t>
      </w:r>
    </w:p>
    <w:p w:rsidR="001630AB" w:rsidRPr="007C16A8" w:rsidRDefault="0059365E" w:rsidP="00CE4403">
      <w:pPr>
        <w:pStyle w:val="ListNumber"/>
        <w:keepNext/>
        <w:keepLines/>
      </w:pPr>
      <w:r w:rsidRPr="007C16A8">
        <w:t>For each node in the system</w:t>
      </w:r>
      <w:r w:rsidR="0049108C" w:rsidRPr="007C16A8">
        <w:t xml:space="preserve"> configuration</w:t>
      </w:r>
      <w:r w:rsidRPr="007C16A8">
        <w:t>, do the following:</w:t>
      </w:r>
    </w:p>
    <w:p w:rsidR="001630AB" w:rsidRPr="007C16A8" w:rsidRDefault="0059365E" w:rsidP="002D3684">
      <w:pPr>
        <w:pStyle w:val="ListNumber2"/>
        <w:keepNext/>
        <w:keepLines/>
      </w:pPr>
      <w:r w:rsidRPr="007C16A8">
        <w:t xml:space="preserve">At the </w:t>
      </w:r>
      <w:r w:rsidR="00CC2387" w:rsidRPr="007C16A8">
        <w:t>“</w:t>
      </w:r>
      <w:r w:rsidRPr="007C16A8">
        <w:t>Select NODES:</w:t>
      </w:r>
      <w:r w:rsidR="00CC2387" w:rsidRPr="007C16A8">
        <w:t>”</w:t>
      </w:r>
      <w:r w:rsidR="00CA6C4C" w:rsidRPr="007C16A8">
        <w:t xml:space="preserve"> prompt</w:t>
      </w:r>
      <w:r w:rsidR="002B4204" w:rsidRPr="007C16A8">
        <w:t xml:space="preserve">, enter </w:t>
      </w:r>
      <w:r w:rsidR="000E27E5" w:rsidRPr="007C16A8">
        <w:t>Caché instance</w:t>
      </w:r>
      <w:r w:rsidRPr="007C16A8">
        <w:t>.</w:t>
      </w:r>
      <w:r w:rsidR="001630AB" w:rsidRPr="007C16A8">
        <w:t xml:space="preserve"> </w:t>
      </w:r>
      <w:r w:rsidR="002B4204" w:rsidRPr="007C16A8">
        <w:t xml:space="preserve">The name can be obtained by logging onto </w:t>
      </w:r>
      <w:r w:rsidR="000E27E5" w:rsidRPr="007C16A8">
        <w:t>each</w:t>
      </w:r>
      <w:r w:rsidR="002B4204" w:rsidRPr="007C16A8">
        <w:t xml:space="preserve"> node and entering at the M prompt:</w:t>
      </w:r>
    </w:p>
    <w:p w:rsidR="001630AB" w:rsidRPr="007C16A8" w:rsidRDefault="000E27E5" w:rsidP="000E27E5">
      <w:pPr>
        <w:pStyle w:val="CodeIndent4Bold"/>
        <w:keepNext/>
        <w:keepLines/>
      </w:pPr>
      <w:r w:rsidRPr="007C16A8">
        <w:t>w ##class(%SYS.System).GetInstanceName()</w:t>
      </w:r>
    </w:p>
    <w:p w:rsidR="001630AB" w:rsidRPr="007C16A8" w:rsidRDefault="000E27E5" w:rsidP="002D3684">
      <w:pPr>
        <w:pStyle w:val="BodyText4"/>
      </w:pPr>
      <w:r w:rsidRPr="007C16A8">
        <w:t>The returned value is the Cach</w:t>
      </w:r>
      <w:r w:rsidR="00903341" w:rsidRPr="007C16A8">
        <w:t>é</w:t>
      </w:r>
      <w:r w:rsidRPr="007C16A8">
        <w:t xml:space="preserve"> instance name</w:t>
      </w:r>
      <w:r w:rsidR="00CE4403" w:rsidRPr="007C16A8">
        <w:t>.</w:t>
      </w:r>
    </w:p>
    <w:p w:rsidR="001630AB" w:rsidRPr="007C16A8" w:rsidRDefault="00CE4403" w:rsidP="00CE4403">
      <w:pPr>
        <w:pStyle w:val="BodyText4"/>
        <w:keepNext/>
        <w:keepLines/>
        <w:rPr>
          <w:rFonts w:eastAsia="Calibri"/>
        </w:rPr>
      </w:pPr>
      <w:r w:rsidRPr="007C16A8">
        <w:rPr>
          <w:rFonts w:eastAsia="Calibri"/>
        </w:rPr>
        <w:t xml:space="preserve">In the </w:t>
      </w:r>
      <w:r w:rsidR="002B4204" w:rsidRPr="007C16A8">
        <w:rPr>
          <w:rFonts w:eastAsia="Calibri"/>
        </w:rPr>
        <w:t>e</w:t>
      </w:r>
      <w:r w:rsidRPr="007C16A8">
        <w:rPr>
          <w:rFonts w:eastAsia="Calibri"/>
        </w:rPr>
        <w:t>xample</w:t>
      </w:r>
      <w:r w:rsidR="00576B2C" w:rsidRPr="007C16A8">
        <w:rPr>
          <w:rFonts w:eastAsia="Calibri"/>
        </w:rPr>
        <w:t xml:space="preserve"> in </w:t>
      </w:r>
      <w:r w:rsidR="00576B2C" w:rsidRPr="007C16A8">
        <w:rPr>
          <w:rFonts w:eastAsia="Calibri"/>
          <w:color w:val="0000FF"/>
          <w:u w:val="single"/>
        </w:rPr>
        <w:fldChar w:fldCharType="begin"/>
      </w:r>
      <w:r w:rsidR="00576B2C" w:rsidRPr="007C16A8">
        <w:rPr>
          <w:rFonts w:eastAsia="Calibri"/>
          <w:color w:val="0000FF"/>
          <w:u w:val="single"/>
        </w:rPr>
        <w:instrText xml:space="preserve"> REF _Ref393952302 \h  \* MERGEFORMAT </w:instrText>
      </w:r>
      <w:r w:rsidR="00576B2C" w:rsidRPr="007C16A8">
        <w:rPr>
          <w:rFonts w:eastAsia="Calibri"/>
          <w:color w:val="0000FF"/>
          <w:u w:val="single"/>
        </w:rPr>
      </w:r>
      <w:r w:rsidR="00576B2C" w:rsidRPr="007C16A8">
        <w:rPr>
          <w:rFonts w:eastAsia="Calibri"/>
          <w:color w:val="0000FF"/>
          <w:u w:val="single"/>
        </w:rPr>
        <w:fldChar w:fldCharType="separate"/>
      </w:r>
      <w:r w:rsidR="00E144B2" w:rsidRPr="007C16A8">
        <w:rPr>
          <w:color w:val="0000FF"/>
          <w:u w:val="single"/>
        </w:rPr>
        <w:t>Figure 1</w:t>
      </w:r>
      <w:r w:rsidR="00576B2C" w:rsidRPr="007C16A8">
        <w:rPr>
          <w:rFonts w:eastAsia="Calibri"/>
          <w:color w:val="0000FF"/>
          <w:u w:val="single"/>
        </w:rPr>
        <w:fldChar w:fldCharType="end"/>
      </w:r>
      <w:r w:rsidR="000E27E5" w:rsidRPr="007C16A8">
        <w:rPr>
          <w:rFonts w:eastAsia="Calibri"/>
        </w:rPr>
        <w:t>,</w:t>
      </w:r>
      <w:r w:rsidRPr="007C16A8">
        <w:rPr>
          <w:rFonts w:eastAsia="Calibri"/>
        </w:rPr>
        <w:t xml:space="preserve"> the </w:t>
      </w:r>
      <w:r w:rsidR="000E27E5" w:rsidRPr="007C16A8">
        <w:rPr>
          <w:rFonts w:eastAsia="Calibri"/>
        </w:rPr>
        <w:t>instance</w:t>
      </w:r>
      <w:r w:rsidRPr="007C16A8">
        <w:rPr>
          <w:rFonts w:eastAsia="Calibri"/>
        </w:rPr>
        <w:t xml:space="preserve"> is named </w:t>
      </w:r>
      <w:r w:rsidR="009A1FC1" w:rsidRPr="007C16A8">
        <w:rPr>
          <w:rFonts w:eastAsia="Calibri"/>
          <w:i/>
        </w:rPr>
        <w:t>ABC999</w:t>
      </w:r>
      <w:r w:rsidRPr="007C16A8">
        <w:rPr>
          <w:rFonts w:eastAsia="Calibri"/>
        </w:rPr>
        <w:t>:</w:t>
      </w:r>
    </w:p>
    <w:p w:rsidR="00CE4403" w:rsidRPr="007C16A8" w:rsidRDefault="00CE4403" w:rsidP="00CE4403">
      <w:pPr>
        <w:pStyle w:val="Caption"/>
        <w:ind w:left="1080"/>
        <w:rPr>
          <w:rFonts w:ascii="Times New Roman" w:eastAsia="Calibri" w:hAnsi="Times New Roman"/>
          <w:sz w:val="24"/>
          <w:szCs w:val="22"/>
        </w:rPr>
      </w:pPr>
      <w:bookmarkStart w:id="50" w:name="_Ref393952302"/>
      <w:bookmarkStart w:id="51" w:name="_Toc23169090"/>
      <w:r w:rsidRPr="007C16A8">
        <w:t xml:space="preserve">Figure </w:t>
      </w:r>
      <w:r w:rsidR="009E46F0" w:rsidRPr="007C16A8">
        <w:fldChar w:fldCharType="begin"/>
      </w:r>
      <w:r w:rsidR="009D12D4" w:rsidRPr="007C16A8">
        <w:instrText xml:space="preserve"> SEQ Figure \* ARABIC </w:instrText>
      </w:r>
      <w:r w:rsidR="009E46F0" w:rsidRPr="007C16A8">
        <w:fldChar w:fldCharType="separate"/>
      </w:r>
      <w:r w:rsidR="00E144B2" w:rsidRPr="007C16A8">
        <w:t>1</w:t>
      </w:r>
      <w:r w:rsidR="009E46F0" w:rsidRPr="007C16A8">
        <w:fldChar w:fldCharType="end"/>
      </w:r>
      <w:bookmarkEnd w:id="50"/>
      <w:r w:rsidR="00B73284" w:rsidRPr="007C16A8">
        <w:t>:</w:t>
      </w:r>
      <w:r w:rsidR="00134C89" w:rsidRPr="007C16A8">
        <w:t xml:space="preserve"> Sample Code U</w:t>
      </w:r>
      <w:r w:rsidRPr="007C16A8">
        <w:t xml:space="preserve">sing </w:t>
      </w:r>
      <w:r w:rsidR="00134C89" w:rsidRPr="007C16A8">
        <w:t>GetInstanceName Library Call to G</w:t>
      </w:r>
      <w:r w:rsidR="000E27E5" w:rsidRPr="007C16A8">
        <w:t xml:space="preserve">et </w:t>
      </w:r>
      <w:r w:rsidR="00134C89" w:rsidRPr="007C16A8">
        <w:t>Instance N</w:t>
      </w:r>
      <w:r w:rsidR="000E27E5" w:rsidRPr="007C16A8">
        <w:t>ame</w:t>
      </w:r>
      <w:bookmarkEnd w:id="51"/>
    </w:p>
    <w:p w:rsidR="00537258" w:rsidRPr="007C16A8" w:rsidRDefault="000E27E5" w:rsidP="00CE4403">
      <w:pPr>
        <w:pStyle w:val="CodeBoxIndent3"/>
        <w:rPr>
          <w:b/>
        </w:rPr>
      </w:pPr>
      <w:r w:rsidRPr="007C16A8">
        <w:rPr>
          <w:b/>
        </w:rPr>
        <w:t>w ##class(%SYS.System).GetInstanceName()</w:t>
      </w:r>
    </w:p>
    <w:p w:rsidR="00537258" w:rsidRPr="007C16A8" w:rsidRDefault="00CD4C29" w:rsidP="00CE4403">
      <w:pPr>
        <w:pStyle w:val="CodeBoxIndent3"/>
        <w:rPr>
          <w:b/>
        </w:rPr>
      </w:pPr>
      <w:r w:rsidRPr="007C16A8">
        <mc:AlternateContent>
          <mc:Choice Requires="wps">
            <w:drawing>
              <wp:inline distT="0" distB="0" distL="0" distR="0" wp14:anchorId="7436455D" wp14:editId="61100315">
                <wp:extent cx="1760220" cy="285750"/>
                <wp:effectExtent l="0" t="171450" r="11430" b="19050"/>
                <wp:docPr id="5" name="AutoShape 6" descr="Callout Text: The instance is ABC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950720" y="7772400"/>
                          <a:ext cx="1760220" cy="285750"/>
                        </a:xfrm>
                        <a:prstGeom prst="wedgeRoundRectCallout">
                          <a:avLst>
                            <a:gd name="adj1" fmla="val 45445"/>
                            <a:gd name="adj2" fmla="val -102666"/>
                            <a:gd name="adj3" fmla="val 16667"/>
                          </a:avLst>
                        </a:prstGeom>
                        <a:solidFill>
                          <a:srgbClr val="FFFFFF"/>
                        </a:solidFill>
                        <a:ln w="9525">
                          <a:solidFill>
                            <a:srgbClr val="000000"/>
                          </a:solidFill>
                          <a:miter lim="800000"/>
                          <a:headEnd/>
                          <a:tailEnd/>
                        </a:ln>
                      </wps:spPr>
                      <wps:txbx>
                        <w:txbxContent>
                          <w:p w:rsidR="0033684B" w:rsidRDefault="0033684B" w:rsidP="00537258">
                            <w:pPr>
                              <w:pStyle w:val="CalloutText"/>
                            </w:pPr>
                            <w:r w:rsidRPr="00CE4403">
                              <w:rPr>
                                <w:rFonts w:eastAsia="Calibri"/>
                              </w:rPr>
                              <w:t xml:space="preserve">The </w:t>
                            </w:r>
                            <w:r>
                              <w:rPr>
                                <w:rFonts w:eastAsia="Calibri"/>
                              </w:rPr>
                              <w:t>instance</w:t>
                            </w:r>
                            <w:r w:rsidRPr="00CE4403">
                              <w:rPr>
                                <w:rFonts w:eastAsia="Calibri"/>
                              </w:rPr>
                              <w:t xml:space="preserve"> is </w:t>
                            </w:r>
                            <w:r w:rsidRPr="0002674F">
                              <w:rPr>
                                <w:rFonts w:eastAsia="Calibri"/>
                                <w:i/>
                              </w:rPr>
                              <w:t>ABC999</w:t>
                            </w:r>
                            <w:r w:rsidRPr="009A1FC1">
                              <w:rPr>
                                <w:rFonts w:eastAsia="Calibri"/>
                              </w:rPr>
                              <w:t>.</w:t>
                            </w:r>
                          </w:p>
                        </w:txbxContent>
                      </wps:txbx>
                      <wps:bodyPr rot="0" vert="horz" wrap="square" lIns="91440" tIns="45720" rIns="91440" bIns="45720" anchor="t" anchorCtr="0" upright="1">
                        <a:noAutofit/>
                      </wps:bodyPr>
                    </wps:wsp>
                  </a:graphicData>
                </a:graphic>
              </wp:inline>
            </w:drawing>
          </mc:Choice>
          <mc:Fallback>
            <w:pict>
              <v:shapetype w14:anchorId="7436455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26" type="#_x0000_t62" alt="Callout Text: The instance is ABC999." style="width:138.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" adj="20616,-11376">
                <v:textbox>
                  <w:txbxContent>
                    <w:p w:rsidR="0033684B" w:rsidRDefault="0033684B" w:rsidP="00537258">
                      <w:pPr>
                        <w:pStyle w:val="CalloutText"/>
                      </w:pPr>
                      <w:r w:rsidRPr="00CE4403">
                        <w:rPr>
                          <w:rFonts w:eastAsia="Calibri"/>
                        </w:rPr>
                        <w:t xml:space="preserve">The </w:t>
                      </w:r>
                      <w:r>
                        <w:rPr>
                          <w:rFonts w:eastAsia="Calibri"/>
                        </w:rPr>
                        <w:t>instance</w:t>
                      </w:r>
                      <w:r w:rsidRPr="00CE4403">
                        <w:rPr>
                          <w:rFonts w:eastAsia="Calibri"/>
                        </w:rPr>
                        <w:t xml:space="preserve"> is </w:t>
                      </w:r>
                      <w:r w:rsidRPr="0002674F">
                        <w:rPr>
                          <w:rFonts w:eastAsia="Calibri"/>
                          <w:i/>
                        </w:rPr>
                        <w:t>ABC999</w:t>
                      </w:r>
                      <w:r w:rsidRPr="009A1FC1">
                        <w:rPr>
                          <w:rFonts w:eastAsia="Calibri"/>
                        </w:rPr>
                        <w:t>.</w:t>
                      </w:r>
                    </w:p>
                  </w:txbxContent>
                </v:textbox>
                <w10:anchorlock/>
              </v:shape>
            </w:pict>
          </mc:Fallback>
        </mc:AlternateContent>
      </w:r>
    </w:p>
    <w:p w:rsidR="00CE4403" w:rsidRPr="007C16A8" w:rsidRDefault="00CE4403" w:rsidP="008920A2">
      <w:pPr>
        <w:pStyle w:val="BodyText6"/>
      </w:pPr>
    </w:p>
    <w:p w:rsidR="001630AB" w:rsidRPr="007C16A8" w:rsidRDefault="0059365E" w:rsidP="002D3684">
      <w:pPr>
        <w:pStyle w:val="ListNumber2"/>
      </w:pPr>
      <w:r w:rsidRPr="007C16A8">
        <w:t xml:space="preserve">At the </w:t>
      </w:r>
      <w:r w:rsidR="00CC2387" w:rsidRPr="007C16A8">
        <w:t>“</w:t>
      </w:r>
      <w:r w:rsidRPr="007C16A8">
        <w:t>TCP/IP ADDRESS:</w:t>
      </w:r>
      <w:r w:rsidR="00CC2387" w:rsidRPr="007C16A8">
        <w:t>”</w:t>
      </w:r>
      <w:r w:rsidRPr="007C16A8">
        <w:t xml:space="preserve"> prompt, e</w:t>
      </w:r>
      <w:r w:rsidR="0049108C" w:rsidRPr="007C16A8">
        <w:t xml:space="preserve">nter </w:t>
      </w:r>
      <w:r w:rsidRPr="007C16A8">
        <w:t>the</w:t>
      </w:r>
      <w:r w:rsidR="0049108C" w:rsidRPr="007C16A8">
        <w:t xml:space="preserve"> </w:t>
      </w:r>
      <w:r w:rsidR="0049108C" w:rsidRPr="007C16A8">
        <w:rPr>
          <w:b/>
        </w:rPr>
        <w:t>IP address</w:t>
      </w:r>
      <w:r w:rsidRPr="007C16A8">
        <w:t>.</w:t>
      </w:r>
    </w:p>
    <w:p w:rsidR="001630AB" w:rsidRPr="007C16A8" w:rsidRDefault="0059365E" w:rsidP="002D3684">
      <w:pPr>
        <w:pStyle w:val="ListNumber2"/>
      </w:pPr>
      <w:r w:rsidRPr="007C16A8">
        <w:t xml:space="preserve">At the </w:t>
      </w:r>
      <w:r w:rsidR="00CC2387" w:rsidRPr="007C16A8">
        <w:t>“</w:t>
      </w:r>
      <w:r w:rsidRPr="007C16A8">
        <w:t>BROKER PORT:</w:t>
      </w:r>
      <w:r w:rsidR="00CC2387" w:rsidRPr="007C16A8">
        <w:t>”</w:t>
      </w:r>
      <w:r w:rsidRPr="007C16A8">
        <w:t xml:space="preserve"> prompt, enter the </w:t>
      </w:r>
      <w:r w:rsidR="002E3ECB" w:rsidRPr="007C16A8">
        <w:rPr>
          <w:b/>
        </w:rPr>
        <w:t xml:space="preserve">port number of the </w:t>
      </w:r>
      <w:r w:rsidR="0049108C" w:rsidRPr="007C16A8">
        <w:rPr>
          <w:b/>
        </w:rPr>
        <w:t xml:space="preserve">Broker running on that </w:t>
      </w:r>
      <w:r w:rsidR="00903341" w:rsidRPr="007C16A8">
        <w:rPr>
          <w:b/>
        </w:rPr>
        <w:t>node</w:t>
      </w:r>
      <w:r w:rsidR="0049108C" w:rsidRPr="007C16A8">
        <w:t>.</w:t>
      </w:r>
      <w:r w:rsidR="00CE4403" w:rsidRPr="007C16A8">
        <w:t xml:space="preserve"> </w:t>
      </w:r>
      <w:r w:rsidR="002E0626" w:rsidRPr="007C16A8">
        <w:t>Either the RPC Broker port or</w:t>
      </w:r>
      <w:r w:rsidR="00E97D36" w:rsidRPr="007C16A8">
        <w:t xml:space="preserve"> the M-to-M port can be used, but the RPC Broker port is recommended </w:t>
      </w:r>
      <w:r w:rsidR="00CE4403" w:rsidRPr="007C16A8">
        <w:t>and is more widely available.</w:t>
      </w:r>
    </w:p>
    <w:p w:rsidR="001630AB" w:rsidRPr="007C16A8" w:rsidRDefault="0073443D" w:rsidP="002D3684">
      <w:pPr>
        <w:pStyle w:val="ListNumber2"/>
      </w:pPr>
      <w:r w:rsidRPr="007C16A8">
        <w:t xml:space="preserve">The </w:t>
      </w:r>
      <w:r w:rsidR="00CC2387" w:rsidRPr="007C16A8">
        <w:t>“</w:t>
      </w:r>
      <w:r w:rsidRPr="007C16A8">
        <w:t>SHORT DISPLAY NAME</w:t>
      </w:r>
      <w:r w:rsidR="00CC2387" w:rsidRPr="007C16A8">
        <w:t>”</w:t>
      </w:r>
      <w:r w:rsidR="005026E9" w:rsidRPr="007C16A8">
        <w:t xml:space="preserve"> prompt is optional. </w:t>
      </w:r>
      <w:r w:rsidRPr="007C16A8">
        <w:t>If the node</w:t>
      </w:r>
      <w:r w:rsidR="00F8418D" w:rsidRPr="007C16A8">
        <w:t>’</w:t>
      </w:r>
      <w:r w:rsidRPr="007C16A8">
        <w:t xml:space="preserve">s name is over </w:t>
      </w:r>
      <w:r w:rsidRPr="007C16A8">
        <w:rPr>
          <w:b/>
        </w:rPr>
        <w:t>8</w:t>
      </w:r>
      <w:r w:rsidRPr="007C16A8">
        <w:t xml:space="preserve"> characters long, it is necessary at times t</w:t>
      </w:r>
      <w:r w:rsidR="005026E9" w:rsidRPr="007C16A8">
        <w:t xml:space="preserve">o display a shortened version. </w:t>
      </w:r>
      <w:r w:rsidRPr="007C16A8">
        <w:t>The default is to displ</w:t>
      </w:r>
      <w:r w:rsidR="0026481E" w:rsidRPr="007C16A8">
        <w:t xml:space="preserve">ay only the last </w:t>
      </w:r>
      <w:r w:rsidR="0026481E" w:rsidRPr="007C16A8">
        <w:rPr>
          <w:b/>
        </w:rPr>
        <w:t>8</w:t>
      </w:r>
      <w:r w:rsidR="0026481E" w:rsidRPr="007C16A8">
        <w:t xml:space="preserve"> characters. </w:t>
      </w:r>
      <w:r w:rsidRPr="007C16A8">
        <w:t>If the result is</w:t>
      </w:r>
      <w:r w:rsidR="00453121" w:rsidRPr="007C16A8">
        <w:t xml:space="preserve"> </w:t>
      </w:r>
      <w:r w:rsidRPr="007C16A8">
        <w:rPr>
          <w:i/>
        </w:rPr>
        <w:t>n</w:t>
      </w:r>
      <w:r w:rsidR="00453121" w:rsidRPr="007C16A8">
        <w:rPr>
          <w:i/>
        </w:rPr>
        <w:t>o</w:t>
      </w:r>
      <w:r w:rsidRPr="007C16A8">
        <w:rPr>
          <w:i/>
        </w:rPr>
        <w:t>t</w:t>
      </w:r>
      <w:r w:rsidRPr="007C16A8">
        <w:t xml:space="preserve"> satisfactory, you </w:t>
      </w:r>
      <w:r w:rsidR="00453121" w:rsidRPr="007C16A8">
        <w:t>can</w:t>
      </w:r>
      <w:r w:rsidRPr="007C16A8">
        <w:t xml:space="preserve"> enter a sh</w:t>
      </w:r>
      <w:r w:rsidR="00F577FC" w:rsidRPr="007C16A8">
        <w:t>ortened name for the node to use</w:t>
      </w:r>
      <w:r w:rsidRPr="007C16A8">
        <w:t xml:space="preserve"> as an alternative</w:t>
      </w:r>
      <w:r w:rsidR="005026E9" w:rsidRPr="007C16A8">
        <w:t xml:space="preserve">. </w:t>
      </w:r>
      <w:r w:rsidRPr="007C16A8">
        <w:rPr>
          <w:b/>
          <w:highlight w:val="cyan"/>
        </w:rPr>
        <w:t>This pertai</w:t>
      </w:r>
      <w:r w:rsidR="00CE4403" w:rsidRPr="007C16A8">
        <w:rPr>
          <w:b/>
          <w:highlight w:val="cyan"/>
        </w:rPr>
        <w:t>ns especially to Linux systems.</w:t>
      </w:r>
    </w:p>
    <w:p w:rsidR="001630AB" w:rsidRPr="007C16A8" w:rsidRDefault="0059365E" w:rsidP="00B73284">
      <w:pPr>
        <w:pStyle w:val="Caption"/>
        <w:ind w:left="1080"/>
      </w:pPr>
      <w:bookmarkStart w:id="52" w:name="_Toc23169091"/>
      <w:r w:rsidRPr="007C16A8">
        <w:lastRenderedPageBreak/>
        <w:t xml:space="preserve">Figure </w:t>
      </w:r>
      <w:r w:rsidR="009E46F0" w:rsidRPr="007C16A8">
        <w:fldChar w:fldCharType="begin"/>
      </w:r>
      <w:r w:rsidR="00662C4B" w:rsidRPr="007C16A8">
        <w:instrText xml:space="preserve"> SEQ Figure \* ARABIC </w:instrText>
      </w:r>
      <w:r w:rsidR="009E46F0" w:rsidRPr="007C16A8">
        <w:fldChar w:fldCharType="separate"/>
      </w:r>
      <w:r w:rsidR="00E144B2" w:rsidRPr="007C16A8">
        <w:t>2</w:t>
      </w:r>
      <w:r w:rsidR="009E46F0" w:rsidRPr="007C16A8">
        <w:fldChar w:fldCharType="end"/>
      </w:r>
      <w:r w:rsidR="00B73284" w:rsidRPr="007C16A8">
        <w:t>:</w:t>
      </w:r>
      <w:r w:rsidRPr="007C16A8">
        <w:t xml:space="preserve"> </w:t>
      </w:r>
      <w:r w:rsidR="00E04039" w:rsidRPr="007C16A8">
        <w:t>Edit Lock Manager Parameters</w:t>
      </w:r>
      <w:r w:rsidR="00134C89" w:rsidRPr="007C16A8">
        <w:t xml:space="preserve"> O</w:t>
      </w:r>
      <w:r w:rsidR="009E4D11" w:rsidRPr="007C16A8">
        <w:t>ption [XULM EDIT PARAMETERS]</w:t>
      </w:r>
      <w:r w:rsidRPr="007C16A8">
        <w:t>—Editing Site Parameters</w:t>
      </w:r>
      <w:bookmarkEnd w:id="52"/>
    </w:p>
    <w:p w:rsidR="001630AB" w:rsidRPr="007C16A8" w:rsidRDefault="0049108C" w:rsidP="005026E9">
      <w:pPr>
        <w:pStyle w:val="DialogueIndent"/>
      </w:pPr>
      <w:r w:rsidRPr="007C16A8">
        <w:t xml:space="preserve">Select Operations Management Option: </w:t>
      </w:r>
      <w:r w:rsidRPr="007C16A8">
        <w:rPr>
          <w:b/>
          <w:highlight w:val="yellow"/>
        </w:rPr>
        <w:t>LOCK</w:t>
      </w:r>
      <w:r w:rsidR="00026719" w:rsidRPr="007C16A8">
        <w:rPr>
          <w:b/>
          <w:highlight w:val="yellow"/>
        </w:rPr>
        <w:t xml:space="preserve"> &lt;Enter&gt;</w:t>
      </w:r>
      <w:r w:rsidR="00D1747E" w:rsidRPr="007C16A8">
        <w:t xml:space="preserve"> </w:t>
      </w:r>
      <w:r w:rsidR="00E04039" w:rsidRPr="007C16A8">
        <w:t>Lock Manager Menu</w:t>
      </w:r>
    </w:p>
    <w:p w:rsidR="001630AB" w:rsidRPr="007C16A8" w:rsidRDefault="001630AB" w:rsidP="005026E9">
      <w:pPr>
        <w:pStyle w:val="DialogueIndent"/>
      </w:pPr>
    </w:p>
    <w:p w:rsidR="001630AB" w:rsidRPr="007C16A8" w:rsidRDefault="00CC6D6E" w:rsidP="00CC6D6E">
      <w:pPr>
        <w:pStyle w:val="DialogueIndent"/>
        <w:tabs>
          <w:tab w:val="left" w:pos="1260"/>
          <w:tab w:val="left" w:pos="1980"/>
        </w:tabs>
      </w:pPr>
      <w:r w:rsidRPr="007C16A8">
        <w:tab/>
      </w:r>
      <w:r w:rsidR="0049108C" w:rsidRPr="007C16A8">
        <w:t>LM</w:t>
      </w:r>
      <w:r w:rsidRPr="007C16A8">
        <w:tab/>
      </w:r>
      <w:r w:rsidR="00E04039" w:rsidRPr="007C16A8">
        <w:t>Kernel Lock Manager</w:t>
      </w:r>
    </w:p>
    <w:p w:rsidR="001630AB" w:rsidRPr="007C16A8" w:rsidRDefault="00CC6D6E" w:rsidP="00CC6D6E">
      <w:pPr>
        <w:pStyle w:val="DialogueIndent"/>
        <w:tabs>
          <w:tab w:val="left" w:pos="1260"/>
          <w:tab w:val="left" w:pos="1980"/>
        </w:tabs>
      </w:pPr>
      <w:r w:rsidRPr="007C16A8">
        <w:tab/>
      </w:r>
      <w:r w:rsidR="0049108C" w:rsidRPr="007C16A8">
        <w:t>EDIT</w:t>
      </w:r>
      <w:r w:rsidRPr="007C16A8">
        <w:tab/>
      </w:r>
      <w:r w:rsidR="00E04039" w:rsidRPr="007C16A8">
        <w:t>Edit Lock Dictionary</w:t>
      </w:r>
    </w:p>
    <w:p w:rsidR="001630AB" w:rsidRPr="007C16A8" w:rsidRDefault="00CC6D6E" w:rsidP="00CC6D6E">
      <w:pPr>
        <w:pStyle w:val="DialogueIndent"/>
        <w:tabs>
          <w:tab w:val="left" w:pos="1260"/>
          <w:tab w:val="left" w:pos="1980"/>
        </w:tabs>
      </w:pPr>
      <w:r w:rsidRPr="007C16A8">
        <w:tab/>
      </w:r>
      <w:r w:rsidR="0049108C" w:rsidRPr="007C16A8">
        <w:t>LOG</w:t>
      </w:r>
      <w:r w:rsidRPr="007C16A8">
        <w:tab/>
      </w:r>
      <w:r w:rsidR="00E04039" w:rsidRPr="007C16A8">
        <w:t>View Lock Manager Log</w:t>
      </w:r>
    </w:p>
    <w:p w:rsidR="001630AB" w:rsidRPr="007C16A8" w:rsidRDefault="00CC6D6E" w:rsidP="00CC6D6E">
      <w:pPr>
        <w:pStyle w:val="DialogueIndent"/>
        <w:tabs>
          <w:tab w:val="left" w:pos="1260"/>
          <w:tab w:val="left" w:pos="1980"/>
        </w:tabs>
      </w:pPr>
      <w:r w:rsidRPr="007C16A8">
        <w:tab/>
      </w:r>
      <w:r w:rsidR="0049108C" w:rsidRPr="007C16A8">
        <w:rPr>
          <w:highlight w:val="cyan"/>
        </w:rPr>
        <w:t>SITE</w:t>
      </w:r>
      <w:r w:rsidRPr="007C16A8">
        <w:rPr>
          <w:highlight w:val="cyan"/>
        </w:rPr>
        <w:tab/>
      </w:r>
      <w:r w:rsidR="00E04039" w:rsidRPr="007C16A8">
        <w:rPr>
          <w:highlight w:val="cyan"/>
        </w:rPr>
        <w:t>Edit Lock Manager Parameters</w:t>
      </w:r>
    </w:p>
    <w:p w:rsidR="001630AB" w:rsidRPr="007C16A8" w:rsidRDefault="00CC6D6E" w:rsidP="00CC6D6E">
      <w:pPr>
        <w:pStyle w:val="DialogueIndent"/>
        <w:tabs>
          <w:tab w:val="left" w:pos="1260"/>
          <w:tab w:val="left" w:pos="1980"/>
        </w:tabs>
      </w:pPr>
      <w:r w:rsidRPr="007C16A8">
        <w:tab/>
      </w:r>
      <w:r w:rsidR="0049108C" w:rsidRPr="007C16A8">
        <w:t>PURG</w:t>
      </w:r>
      <w:r w:rsidRPr="007C16A8">
        <w:tab/>
      </w:r>
      <w:r w:rsidR="0049108C" w:rsidRPr="007C16A8">
        <w:t>PURGE LOCK MANAGER LOG</w:t>
      </w:r>
    </w:p>
    <w:p w:rsidR="001630AB" w:rsidRPr="007C16A8" w:rsidRDefault="001630AB" w:rsidP="005026E9">
      <w:pPr>
        <w:pStyle w:val="DialogueIndent"/>
      </w:pPr>
    </w:p>
    <w:p w:rsidR="001630AB" w:rsidRPr="007C16A8" w:rsidRDefault="0049108C" w:rsidP="005026E9">
      <w:pPr>
        <w:pStyle w:val="DialogueIndent"/>
      </w:pPr>
      <w:r w:rsidRPr="007C16A8">
        <w:t xml:space="preserve">Select </w:t>
      </w:r>
      <w:r w:rsidR="00E04039" w:rsidRPr="007C16A8">
        <w:t>Lock Manager Menu</w:t>
      </w:r>
      <w:r w:rsidR="007D7B74" w:rsidRPr="007C16A8">
        <w:t xml:space="preserve"> Option: </w:t>
      </w:r>
      <w:r w:rsidR="007D7B74" w:rsidRPr="007C16A8">
        <w:rPr>
          <w:b/>
          <w:highlight w:val="yellow"/>
        </w:rPr>
        <w:t xml:space="preserve">SITE </w:t>
      </w:r>
      <w:r w:rsidR="0059365E" w:rsidRPr="007C16A8">
        <w:rPr>
          <w:b/>
          <w:highlight w:val="yellow"/>
        </w:rPr>
        <w:t>&lt;Enter&gt;</w:t>
      </w:r>
      <w:r w:rsidR="00D1747E" w:rsidRPr="007C16A8">
        <w:t xml:space="preserve"> </w:t>
      </w:r>
      <w:r w:rsidR="00E04039" w:rsidRPr="007C16A8">
        <w:t>Edit Lock Manager Parameters</w:t>
      </w:r>
    </w:p>
    <w:p w:rsidR="001630AB" w:rsidRPr="007C16A8" w:rsidRDefault="0049108C" w:rsidP="005026E9">
      <w:pPr>
        <w:pStyle w:val="DialogueIndent"/>
      </w:pPr>
      <w:r w:rsidRPr="007C16A8">
        <w:t xml:space="preserve">APPLICATION STATUS: </w:t>
      </w:r>
      <w:r w:rsidRPr="007C16A8">
        <w:rPr>
          <w:highlight w:val="cyan"/>
        </w:rPr>
        <w:t>ENABLED</w:t>
      </w:r>
      <w:r w:rsidRPr="007C16A8">
        <w:t xml:space="preserve">// </w:t>
      </w:r>
      <w:r w:rsidR="0059365E" w:rsidRPr="007C16A8">
        <w:rPr>
          <w:b/>
          <w:highlight w:val="yellow"/>
        </w:rPr>
        <w:t>&lt;Enter&gt;</w:t>
      </w:r>
    </w:p>
    <w:p w:rsidR="001630AB" w:rsidRPr="007C16A8" w:rsidRDefault="0049108C" w:rsidP="005026E9">
      <w:pPr>
        <w:pStyle w:val="DialogueIndent"/>
      </w:pPr>
      <w:r w:rsidRPr="007C16A8">
        <w:t xml:space="preserve">Select NODES: </w:t>
      </w:r>
      <w:r w:rsidR="00CA6C4C" w:rsidRPr="007C16A8">
        <w:rPr>
          <w:i/>
        </w:rPr>
        <w:t>YYYYYYYY</w:t>
      </w:r>
      <w:r w:rsidRPr="007C16A8">
        <w:t xml:space="preserve">// </w:t>
      </w:r>
      <w:r w:rsidR="0059365E" w:rsidRPr="007C16A8">
        <w:rPr>
          <w:b/>
          <w:highlight w:val="yellow"/>
        </w:rPr>
        <w:t>&lt;Enter&gt;</w:t>
      </w:r>
    </w:p>
    <w:p w:rsidR="001630AB" w:rsidRPr="007C16A8" w:rsidRDefault="0049108C" w:rsidP="005026E9">
      <w:pPr>
        <w:pStyle w:val="DialogueIndent"/>
      </w:pPr>
      <w:r w:rsidRPr="007C16A8">
        <w:t xml:space="preserve">  TCP/IP ADDRESS: </w:t>
      </w:r>
      <w:r w:rsidR="00CA6C4C" w:rsidRPr="007C16A8">
        <w:rPr>
          <w:i/>
        </w:rPr>
        <w:t>99</w:t>
      </w:r>
      <w:r w:rsidRPr="007C16A8">
        <w:rPr>
          <w:i/>
        </w:rPr>
        <w:t>.</w:t>
      </w:r>
      <w:r w:rsidR="00CA6C4C" w:rsidRPr="007C16A8">
        <w:rPr>
          <w:i/>
        </w:rPr>
        <w:t>9</w:t>
      </w:r>
      <w:r w:rsidRPr="007C16A8">
        <w:rPr>
          <w:i/>
        </w:rPr>
        <w:t>.</w:t>
      </w:r>
      <w:r w:rsidR="00CA6C4C" w:rsidRPr="007C16A8">
        <w:rPr>
          <w:i/>
        </w:rPr>
        <w:t>99</w:t>
      </w:r>
      <w:r w:rsidRPr="007C16A8">
        <w:rPr>
          <w:i/>
        </w:rPr>
        <w:t>.</w:t>
      </w:r>
      <w:r w:rsidR="00CA6C4C" w:rsidRPr="007C16A8">
        <w:rPr>
          <w:i/>
        </w:rPr>
        <w:t>99</w:t>
      </w:r>
      <w:r w:rsidRPr="007C16A8">
        <w:t xml:space="preserve">// </w:t>
      </w:r>
      <w:r w:rsidR="0059365E" w:rsidRPr="007C16A8">
        <w:rPr>
          <w:b/>
          <w:highlight w:val="yellow"/>
        </w:rPr>
        <w:t>&lt;Enter&gt;</w:t>
      </w:r>
    </w:p>
    <w:p w:rsidR="001630AB" w:rsidRPr="007C16A8" w:rsidRDefault="002E3ECB" w:rsidP="005026E9">
      <w:pPr>
        <w:pStyle w:val="DialogueIndent"/>
        <w:rPr>
          <w:b/>
        </w:rPr>
      </w:pPr>
      <w:r w:rsidRPr="007C16A8">
        <w:t xml:space="preserve">  </w:t>
      </w:r>
      <w:r w:rsidR="0049108C" w:rsidRPr="007C16A8">
        <w:t xml:space="preserve">BROKER PORT: </w:t>
      </w:r>
      <w:r w:rsidR="00CA6C4C" w:rsidRPr="007C16A8">
        <w:rPr>
          <w:i/>
        </w:rPr>
        <w:t>9999</w:t>
      </w:r>
      <w:r w:rsidR="0049108C" w:rsidRPr="007C16A8">
        <w:t xml:space="preserve">// </w:t>
      </w:r>
      <w:r w:rsidR="00CA6C4C" w:rsidRPr="007C16A8">
        <w:rPr>
          <w:b/>
          <w:highlight w:val="yellow"/>
        </w:rPr>
        <w:t>&lt;Enter&gt;</w:t>
      </w:r>
    </w:p>
    <w:p w:rsidR="001630AB" w:rsidRPr="007C16A8" w:rsidRDefault="002E3ECB" w:rsidP="005026E9">
      <w:pPr>
        <w:pStyle w:val="DialogueIndent"/>
        <w:rPr>
          <w:b/>
        </w:rPr>
      </w:pPr>
      <w:r w:rsidRPr="007C16A8">
        <w:t xml:space="preserve">  SHORT DI</w:t>
      </w:r>
      <w:r w:rsidR="0073443D" w:rsidRPr="007C16A8">
        <w:t>SPLAY NAME: NODEX</w:t>
      </w:r>
      <w:r w:rsidRPr="007C16A8">
        <w:t xml:space="preserve">// </w:t>
      </w:r>
      <w:r w:rsidRPr="007C16A8">
        <w:rPr>
          <w:b/>
          <w:highlight w:val="yellow"/>
        </w:rPr>
        <w:t>&lt;Enter&gt;</w:t>
      </w:r>
    </w:p>
    <w:p w:rsidR="001630AB" w:rsidRPr="007C16A8" w:rsidRDefault="001630AB" w:rsidP="008920A2">
      <w:pPr>
        <w:pStyle w:val="BodyText6"/>
      </w:pPr>
    </w:p>
    <w:p w:rsidR="001630AB" w:rsidRPr="007C16A8" w:rsidRDefault="0049108C" w:rsidP="00084422">
      <w:pPr>
        <w:pStyle w:val="Heading3"/>
      </w:pPr>
      <w:bookmarkStart w:id="53" w:name="_Toc331509265"/>
      <w:bookmarkStart w:id="54" w:name="_Ref332284987"/>
      <w:bookmarkStart w:id="55" w:name="_Toc23169058"/>
      <w:r w:rsidRPr="007C16A8">
        <w:t>Add Lock Manager Users</w:t>
      </w:r>
      <w:bookmarkEnd w:id="53"/>
      <w:bookmarkEnd w:id="54"/>
      <w:bookmarkEnd w:id="55"/>
    </w:p>
    <w:p w:rsidR="001630AB" w:rsidRPr="007C16A8" w:rsidRDefault="009E46F0" w:rsidP="00576B2C">
      <w:pPr>
        <w:pStyle w:val="BodyText"/>
        <w:keepNext/>
        <w:keepLines/>
      </w:pPr>
      <w:r w:rsidRPr="007C16A8">
        <w:fldChar w:fldCharType="begin"/>
      </w:r>
      <w:r w:rsidR="005026E9" w:rsidRPr="007C16A8">
        <w:instrText xml:space="preserve"> XE </w:instrText>
      </w:r>
      <w:r w:rsidR="008C61F8" w:rsidRPr="007C16A8">
        <w:instrText>"</w:instrText>
      </w:r>
      <w:r w:rsidR="005026E9" w:rsidRPr="007C16A8">
        <w:instrText>Add Lock Manager Users</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5026E9" w:rsidRPr="007C16A8">
        <w:instrText>Lock Manager:Add Lock Manager Users</w:instrText>
      </w:r>
      <w:r w:rsidR="008C61F8" w:rsidRPr="007C16A8">
        <w:instrText>"</w:instrText>
      </w:r>
      <w:r w:rsidR="005026E9" w:rsidRPr="007C16A8">
        <w:instrText xml:space="preserve"> </w:instrText>
      </w:r>
      <w:r w:rsidRPr="007C16A8">
        <w:fldChar w:fldCharType="end"/>
      </w:r>
      <w:r w:rsidR="00082E0F" w:rsidRPr="007C16A8">
        <w:t>Th</w:t>
      </w:r>
      <w:r w:rsidR="002466E9" w:rsidRPr="007C16A8">
        <w:t>e following</w:t>
      </w:r>
      <w:r w:rsidR="00082E0F" w:rsidRPr="007C16A8">
        <w:t xml:space="preserve"> steps give </w:t>
      </w:r>
      <w:r w:rsidR="001336C5" w:rsidRPr="007C16A8">
        <w:t xml:space="preserve">a </w:t>
      </w:r>
      <w:r w:rsidR="00BA1F09" w:rsidRPr="007C16A8">
        <w:t>user</w:t>
      </w:r>
      <w:r w:rsidR="00082E0F" w:rsidRPr="007C16A8">
        <w:t xml:space="preserve"> access to the </w:t>
      </w:r>
      <w:r w:rsidR="00BA1F09" w:rsidRPr="007C16A8">
        <w:t>Lock Manager</w:t>
      </w:r>
      <w:r w:rsidR="00A13B11" w:rsidRPr="007C16A8">
        <w:t>:</w:t>
      </w:r>
    </w:p>
    <w:p w:rsidR="001630AB" w:rsidRPr="007C16A8" w:rsidRDefault="00C55646" w:rsidP="00667AE7">
      <w:pPr>
        <w:pStyle w:val="ListNumber"/>
        <w:keepNext/>
        <w:keepLines/>
        <w:numPr>
          <w:ilvl w:val="0"/>
          <w:numId w:val="13"/>
        </w:numPr>
        <w:ind w:left="720"/>
      </w:pPr>
      <w:r w:rsidRPr="007C16A8">
        <w:fldChar w:fldCharType="begin"/>
      </w:r>
      <w:r w:rsidRPr="007C16A8">
        <w:instrText xml:space="preserve"> REF _Ref332360110 \h  \* MERGEFORMAT </w:instrText>
      </w:r>
      <w:r w:rsidRPr="007C16A8">
        <w:fldChar w:fldCharType="separate"/>
      </w:r>
      <w:r w:rsidR="00E144B2" w:rsidRPr="007C16A8">
        <w:rPr>
          <w:color w:val="0000FF"/>
          <w:u w:val="single"/>
        </w:rPr>
        <w:t>Assign XULM LOCKS Security Key</w:t>
      </w:r>
      <w:r w:rsidRPr="007C16A8">
        <w:fldChar w:fldCharType="end"/>
      </w:r>
    </w:p>
    <w:p w:rsidR="001630AB" w:rsidRPr="007C16A8" w:rsidRDefault="00C55646" w:rsidP="002D3684">
      <w:pPr>
        <w:pStyle w:val="ListNumber"/>
      </w:pPr>
      <w:r w:rsidRPr="007C16A8">
        <w:fldChar w:fldCharType="begin"/>
      </w:r>
      <w:r w:rsidRPr="007C16A8">
        <w:instrText xml:space="preserve"> REF _Ref332360117 \h  \* MERGEFORMAT </w:instrText>
      </w:r>
      <w:r w:rsidRPr="007C16A8">
        <w:fldChar w:fldCharType="separate"/>
      </w:r>
      <w:r w:rsidR="00E144B2" w:rsidRPr="007C16A8">
        <w:rPr>
          <w:color w:val="0000FF"/>
          <w:u w:val="single"/>
        </w:rPr>
        <w:t>Assign XULM RPC BROKER CONTEXT Option</w:t>
      </w:r>
      <w:r w:rsidRPr="007C16A8">
        <w:fldChar w:fldCharType="end"/>
      </w:r>
    </w:p>
    <w:p w:rsidR="00554551" w:rsidRPr="007C16A8" w:rsidRDefault="00554551" w:rsidP="003C7906">
      <w:pPr>
        <w:pStyle w:val="ListNumber"/>
      </w:pPr>
      <w:r w:rsidRPr="007C16A8">
        <w:rPr>
          <w:color w:val="0000FF"/>
          <w:u w:val="single"/>
        </w:rPr>
        <w:fldChar w:fldCharType="begin"/>
      </w:r>
      <w:r w:rsidRPr="007C16A8">
        <w:rPr>
          <w:color w:val="0000FF"/>
          <w:u w:val="single"/>
        </w:rPr>
        <w:instrText xml:space="preserve"> REF _Ref393951554 \h  \* MERGEFORMAT </w:instrText>
      </w:r>
      <w:r w:rsidRPr="007C16A8">
        <w:rPr>
          <w:color w:val="0000FF"/>
          <w:u w:val="single"/>
        </w:rPr>
      </w:r>
      <w:r w:rsidRPr="007C16A8">
        <w:rPr>
          <w:color w:val="0000FF"/>
          <w:u w:val="single"/>
        </w:rPr>
        <w:fldChar w:fldCharType="separate"/>
      </w:r>
      <w:r w:rsidR="00E144B2" w:rsidRPr="007C16A8">
        <w:rPr>
          <w:color w:val="0000FF"/>
          <w:u w:val="single"/>
        </w:rPr>
        <w:t>Assign XULM SYSTEM LOCKS Security Key</w:t>
      </w:r>
      <w:r w:rsidRPr="007C16A8">
        <w:rPr>
          <w:color w:val="0000FF"/>
          <w:u w:val="single"/>
        </w:rPr>
        <w:fldChar w:fldCharType="end"/>
      </w:r>
    </w:p>
    <w:p w:rsidR="001630AB" w:rsidRPr="007C16A8" w:rsidRDefault="00462482" w:rsidP="003A1109">
      <w:pPr>
        <w:pStyle w:val="Heading4"/>
        <w:rPr>
          <w:lang w:val="en-US"/>
        </w:rPr>
      </w:pPr>
      <w:bookmarkStart w:id="56" w:name="_Ref332360110"/>
      <w:bookmarkStart w:id="57" w:name="_Toc23169059"/>
      <w:r w:rsidRPr="007C16A8">
        <w:rPr>
          <w:lang w:val="en-US"/>
        </w:rPr>
        <w:t xml:space="preserve">Assign </w:t>
      </w:r>
      <w:r w:rsidR="00A13B11" w:rsidRPr="007C16A8">
        <w:rPr>
          <w:lang w:val="en-US"/>
        </w:rPr>
        <w:t>XULM LOCKS Security Key</w:t>
      </w:r>
      <w:bookmarkEnd w:id="56"/>
      <w:bookmarkEnd w:id="57"/>
    </w:p>
    <w:p w:rsidR="001630AB" w:rsidRPr="007C16A8" w:rsidRDefault="009E46F0" w:rsidP="005026E9">
      <w:pPr>
        <w:pStyle w:val="BodyText"/>
        <w:keepNext/>
        <w:keepLines/>
        <w:ind w:left="90"/>
      </w:pPr>
      <w:r w:rsidRPr="007C16A8">
        <w:fldChar w:fldCharType="begin"/>
      </w:r>
      <w:r w:rsidR="005026E9" w:rsidRPr="007C16A8">
        <w:instrText xml:space="preserve"> XE </w:instrText>
      </w:r>
      <w:r w:rsidR="008C61F8" w:rsidRPr="007C16A8">
        <w:instrText>"</w:instrText>
      </w:r>
      <w:r w:rsidR="00462482" w:rsidRPr="007C16A8">
        <w:instrText xml:space="preserve">Assign </w:instrText>
      </w:r>
      <w:r w:rsidR="005026E9" w:rsidRPr="007C16A8">
        <w:instrText>XULM LOCKS Security Key</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462482" w:rsidRPr="007C16A8">
        <w:instrText xml:space="preserve">Lock Manager:Assign </w:instrText>
      </w:r>
      <w:r w:rsidR="005026E9" w:rsidRPr="007C16A8">
        <w:instrText>XULM LOCKS Security Key</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462482" w:rsidRPr="007C16A8">
        <w:instrText xml:space="preserve">Security Keys:Assign </w:instrText>
      </w:r>
      <w:r w:rsidR="005026E9" w:rsidRPr="007C16A8">
        <w:instrText>XULM LOCKS Security Key</w:instrText>
      </w:r>
      <w:r w:rsidR="008C61F8" w:rsidRPr="007C16A8">
        <w:instrText>"</w:instrText>
      </w:r>
      <w:r w:rsidR="005026E9" w:rsidRPr="007C16A8">
        <w:instrText xml:space="preserve"> </w:instrText>
      </w:r>
      <w:r w:rsidRPr="007C16A8">
        <w:fldChar w:fldCharType="end"/>
      </w:r>
      <w:r w:rsidR="009E4D11" w:rsidRPr="007C16A8">
        <w:t>To assign the XULM LOCKS security key</w:t>
      </w:r>
      <w:r w:rsidRPr="007C16A8">
        <w:fldChar w:fldCharType="begin"/>
      </w:r>
      <w:r w:rsidR="009E4D11" w:rsidRPr="007C16A8">
        <w:instrText xml:space="preserve"> XE </w:instrText>
      </w:r>
      <w:r w:rsidR="008C61F8" w:rsidRPr="007C16A8">
        <w:instrText>"</w:instrText>
      </w:r>
      <w:r w:rsidR="009E4D11" w:rsidRPr="007C16A8">
        <w:instrText>XULM LOCKS Security Key</w:instrText>
      </w:r>
      <w:r w:rsidR="008C61F8" w:rsidRPr="007C16A8">
        <w:instrText>"</w:instrText>
      </w:r>
      <w:r w:rsidR="009E4D11" w:rsidRPr="007C16A8">
        <w:instrText xml:space="preserve"> </w:instrText>
      </w:r>
      <w:r w:rsidRPr="007C16A8">
        <w:fldChar w:fldCharType="end"/>
      </w:r>
      <w:r w:rsidRPr="007C16A8">
        <w:fldChar w:fldCharType="begin"/>
      </w:r>
      <w:r w:rsidR="009E4D11" w:rsidRPr="007C16A8">
        <w:instrText xml:space="preserve"> XE </w:instrText>
      </w:r>
      <w:r w:rsidR="008C61F8" w:rsidRPr="007C16A8">
        <w:instrText>"</w:instrText>
      </w:r>
      <w:r w:rsidR="009E4D11" w:rsidRPr="007C16A8">
        <w:instrText>Security Keys:XULM LOCKS</w:instrText>
      </w:r>
      <w:r w:rsidR="008C61F8" w:rsidRPr="007C16A8">
        <w:instrText>"</w:instrText>
      </w:r>
      <w:r w:rsidR="009E4D11" w:rsidRPr="007C16A8">
        <w:instrText xml:space="preserve"> </w:instrText>
      </w:r>
      <w:r w:rsidRPr="007C16A8">
        <w:fldChar w:fldCharType="end"/>
      </w:r>
      <w:r w:rsidR="009E4D11" w:rsidRPr="007C16A8">
        <w:t xml:space="preserve">, </w:t>
      </w:r>
      <w:r w:rsidR="00122235" w:rsidRPr="007C16A8">
        <w:t>perform</w:t>
      </w:r>
      <w:r w:rsidR="00BA1F09" w:rsidRPr="007C16A8">
        <w:t xml:space="preserve"> the following</w:t>
      </w:r>
      <w:r w:rsidR="00122235" w:rsidRPr="007C16A8">
        <w:t xml:space="preserve"> procedure</w:t>
      </w:r>
      <w:r w:rsidR="00BA1F09" w:rsidRPr="007C16A8">
        <w:t>:</w:t>
      </w:r>
    </w:p>
    <w:p w:rsidR="001630AB" w:rsidRPr="007C16A8" w:rsidRDefault="00642237" w:rsidP="00667AE7">
      <w:pPr>
        <w:pStyle w:val="ListNumber"/>
        <w:keepNext/>
        <w:keepLines/>
        <w:numPr>
          <w:ilvl w:val="0"/>
          <w:numId w:val="14"/>
        </w:numPr>
        <w:ind w:left="720"/>
      </w:pPr>
      <w:r w:rsidRPr="007C16A8">
        <w:t xml:space="preserve">From the </w:t>
      </w:r>
      <w:r w:rsidRPr="007C16A8">
        <w:rPr>
          <w:b/>
        </w:rPr>
        <w:t>Systems Manager Menu</w:t>
      </w:r>
      <w:r w:rsidRPr="007C16A8">
        <w:t xml:space="preserve"> [EVE], select the </w:t>
      </w:r>
      <w:r w:rsidRPr="007C16A8">
        <w:rPr>
          <w:b/>
        </w:rPr>
        <w:t>Menu Management</w:t>
      </w:r>
      <w:r w:rsidRPr="007C16A8">
        <w:t xml:space="preserve"> [XUMAINT]</w:t>
      </w:r>
      <w:r w:rsidR="003A1109" w:rsidRPr="007C16A8">
        <w:t xml:space="preserve"> menu</w:t>
      </w:r>
      <w:r w:rsidRPr="007C16A8">
        <w:t>.</w:t>
      </w:r>
    </w:p>
    <w:p w:rsidR="001630AB" w:rsidRPr="007C16A8" w:rsidRDefault="00642237" w:rsidP="002D3684">
      <w:pPr>
        <w:pStyle w:val="ListNumber"/>
      </w:pPr>
      <w:r w:rsidRPr="007C16A8">
        <w:t xml:space="preserve">At the </w:t>
      </w:r>
      <w:r w:rsidR="00CC2387" w:rsidRPr="007C16A8">
        <w:t>“</w:t>
      </w:r>
      <w:r w:rsidRPr="007C16A8">
        <w:t>Select Menu Management Option:</w:t>
      </w:r>
      <w:r w:rsidR="00CC2387" w:rsidRPr="007C16A8">
        <w:t>”</w:t>
      </w:r>
      <w:r w:rsidRPr="007C16A8">
        <w:t xml:space="preserve"> prompt, select the </w:t>
      </w:r>
      <w:r w:rsidRPr="007C16A8">
        <w:rPr>
          <w:b/>
        </w:rPr>
        <w:t>Key Management</w:t>
      </w:r>
      <w:r w:rsidR="0004559A" w:rsidRPr="007C16A8">
        <w:t xml:space="preserve"> [XUKEYMGMT]</w:t>
      </w:r>
      <w:r w:rsidRPr="007C16A8">
        <w:t xml:space="preserve"> menu.</w:t>
      </w:r>
    </w:p>
    <w:p w:rsidR="001630AB" w:rsidRPr="007C16A8" w:rsidRDefault="00642237" w:rsidP="002D3684">
      <w:pPr>
        <w:pStyle w:val="ListNumber"/>
      </w:pPr>
      <w:r w:rsidRPr="007C16A8">
        <w:t xml:space="preserve">At the </w:t>
      </w:r>
      <w:r w:rsidR="00CC2387" w:rsidRPr="007C16A8">
        <w:t>“</w:t>
      </w:r>
      <w:r w:rsidRPr="007C16A8">
        <w:t>Select Key Management Option:</w:t>
      </w:r>
      <w:r w:rsidR="00CC2387" w:rsidRPr="007C16A8">
        <w:t>”</w:t>
      </w:r>
      <w:r w:rsidRPr="007C16A8">
        <w:t xml:space="preserve"> prompt, select the </w:t>
      </w:r>
      <w:r w:rsidRPr="007C16A8">
        <w:rPr>
          <w:b/>
        </w:rPr>
        <w:t>Allocation of Security Keys</w:t>
      </w:r>
      <w:r w:rsidRPr="007C16A8">
        <w:t xml:space="preserve"> [XUKEYALL]</w:t>
      </w:r>
      <w:r w:rsidR="0004559A" w:rsidRPr="007C16A8">
        <w:t xml:space="preserve"> option</w:t>
      </w:r>
      <w:r w:rsidRPr="007C16A8">
        <w:t>.</w:t>
      </w:r>
    </w:p>
    <w:p w:rsidR="001630AB" w:rsidRPr="007C16A8" w:rsidRDefault="00642237" w:rsidP="002D3684">
      <w:pPr>
        <w:pStyle w:val="ListNumber"/>
      </w:pPr>
      <w:r w:rsidRPr="007C16A8">
        <w:t xml:space="preserve">At the </w:t>
      </w:r>
      <w:r w:rsidR="00CC2387" w:rsidRPr="007C16A8">
        <w:t>“</w:t>
      </w:r>
      <w:r w:rsidRPr="007C16A8">
        <w:t>Allocate key:</w:t>
      </w:r>
      <w:r w:rsidR="00CC2387" w:rsidRPr="007C16A8">
        <w:t>”</w:t>
      </w:r>
      <w:r w:rsidRPr="007C16A8">
        <w:t xml:space="preserve"> prompt, enter </w:t>
      </w:r>
      <w:r w:rsidRPr="007C16A8">
        <w:rPr>
          <w:b/>
        </w:rPr>
        <w:t>XULM LOCKS</w:t>
      </w:r>
      <w:r w:rsidRPr="007C16A8">
        <w:t xml:space="preserve"> security key.</w:t>
      </w:r>
    </w:p>
    <w:p w:rsidR="001630AB" w:rsidRPr="007C16A8" w:rsidRDefault="00642237" w:rsidP="002D3684">
      <w:pPr>
        <w:pStyle w:val="ListNumber"/>
      </w:pPr>
      <w:r w:rsidRPr="007C16A8">
        <w:t xml:space="preserve">At the </w:t>
      </w:r>
      <w:r w:rsidR="00CC2387" w:rsidRPr="007C16A8">
        <w:t>“</w:t>
      </w:r>
      <w:r w:rsidRPr="007C16A8">
        <w:t>Another key:</w:t>
      </w:r>
      <w:r w:rsidR="00CC2387" w:rsidRPr="007C16A8">
        <w:t>”</w:t>
      </w:r>
      <w:r w:rsidRPr="007C16A8">
        <w:t xml:space="preserve"> prompt, press </w:t>
      </w:r>
      <w:r w:rsidRPr="007C16A8">
        <w:rPr>
          <w:b/>
        </w:rPr>
        <w:t>Enter</w:t>
      </w:r>
      <w:r w:rsidRPr="007C16A8">
        <w:t xml:space="preserve"> to complete your entries.</w:t>
      </w:r>
    </w:p>
    <w:p w:rsidR="001630AB" w:rsidRPr="007C16A8" w:rsidRDefault="00642237" w:rsidP="002D3684">
      <w:pPr>
        <w:pStyle w:val="ListNumber"/>
      </w:pPr>
      <w:r w:rsidRPr="007C16A8">
        <w:t xml:space="preserve">At the </w:t>
      </w:r>
      <w:r w:rsidR="00CC2387" w:rsidRPr="007C16A8">
        <w:t>“</w:t>
      </w:r>
      <w:r w:rsidRPr="007C16A8">
        <w:t>Holder of key:</w:t>
      </w:r>
      <w:r w:rsidR="00CC2387" w:rsidRPr="007C16A8">
        <w:t>”</w:t>
      </w:r>
      <w:r w:rsidRPr="007C16A8">
        <w:t xml:space="preserve"> prompt, enter the user</w:t>
      </w:r>
      <w:r w:rsidR="00F8418D" w:rsidRPr="007C16A8">
        <w:t>’</w:t>
      </w:r>
      <w:r w:rsidRPr="007C16A8">
        <w:t>s name.</w:t>
      </w:r>
    </w:p>
    <w:p w:rsidR="001630AB" w:rsidRPr="007C16A8" w:rsidRDefault="00642237" w:rsidP="002D3684">
      <w:pPr>
        <w:pStyle w:val="ListNumber"/>
      </w:pPr>
      <w:r w:rsidRPr="007C16A8">
        <w:t xml:space="preserve">At the </w:t>
      </w:r>
      <w:r w:rsidR="00CC2387" w:rsidRPr="007C16A8">
        <w:t>“</w:t>
      </w:r>
      <w:r w:rsidRPr="007C16A8">
        <w:t>Another holder:</w:t>
      </w:r>
      <w:r w:rsidR="00CC2387" w:rsidRPr="007C16A8">
        <w:t>”</w:t>
      </w:r>
      <w:r w:rsidRPr="007C16A8">
        <w:t xml:space="preserve"> prompt, enter an</w:t>
      </w:r>
      <w:r w:rsidR="00943988" w:rsidRPr="007C16A8">
        <w:t>y</w:t>
      </w:r>
      <w:r w:rsidRPr="007C16A8">
        <w:t xml:space="preserve"> additional user names</w:t>
      </w:r>
      <w:r w:rsidR="00943988" w:rsidRPr="007C16A8">
        <w:t xml:space="preserve"> that need access to the Lock Manager</w:t>
      </w:r>
      <w:r w:rsidRPr="007C16A8">
        <w:t xml:space="preserve">. When complete, press </w:t>
      </w:r>
      <w:r w:rsidRPr="007C16A8">
        <w:rPr>
          <w:b/>
        </w:rPr>
        <w:t>Enter</w:t>
      </w:r>
      <w:r w:rsidRPr="007C16A8">
        <w:t>.</w:t>
      </w:r>
    </w:p>
    <w:p w:rsidR="001630AB" w:rsidRPr="007C16A8" w:rsidRDefault="00642237" w:rsidP="003C7906">
      <w:pPr>
        <w:pStyle w:val="ListNumber"/>
      </w:pPr>
      <w:r w:rsidRPr="007C16A8">
        <w:t xml:space="preserve">At the </w:t>
      </w:r>
      <w:r w:rsidR="00CC2387" w:rsidRPr="007C16A8">
        <w:t>“</w:t>
      </w:r>
      <w:r w:rsidR="0026481E" w:rsidRPr="007C16A8">
        <w:t xml:space="preserve">You are allocating keys. </w:t>
      </w:r>
      <w:r w:rsidRPr="007C16A8">
        <w:t>Do you wish to proceed? YES//</w:t>
      </w:r>
      <w:r w:rsidR="00CC2387" w:rsidRPr="007C16A8">
        <w:t>”</w:t>
      </w:r>
      <w:r w:rsidRPr="007C16A8">
        <w:t xml:space="preserve"> prompt, press </w:t>
      </w:r>
      <w:r w:rsidRPr="007C16A8">
        <w:rPr>
          <w:b/>
        </w:rPr>
        <w:t>Enter</w:t>
      </w:r>
      <w:r w:rsidRPr="007C16A8">
        <w:t xml:space="preserve"> to accept the </w:t>
      </w:r>
      <w:r w:rsidRPr="007C16A8">
        <w:rPr>
          <w:b/>
        </w:rPr>
        <w:t>YES</w:t>
      </w:r>
      <w:r w:rsidRPr="007C16A8">
        <w:t xml:space="preserve"> default response.</w:t>
      </w:r>
    </w:p>
    <w:p w:rsidR="001630AB" w:rsidRPr="007C16A8" w:rsidRDefault="009E4D11" w:rsidP="005026E9">
      <w:pPr>
        <w:pStyle w:val="Caption"/>
        <w:ind w:left="720"/>
      </w:pPr>
      <w:bookmarkStart w:id="58" w:name="_Toc23169092"/>
      <w:r w:rsidRPr="007C16A8">
        <w:lastRenderedPageBreak/>
        <w:t xml:space="preserve">Figure </w:t>
      </w:r>
      <w:r w:rsidR="009E46F0" w:rsidRPr="007C16A8">
        <w:fldChar w:fldCharType="begin"/>
      </w:r>
      <w:r w:rsidR="00662C4B" w:rsidRPr="007C16A8">
        <w:instrText xml:space="preserve"> SEQ Figure \* ARABIC </w:instrText>
      </w:r>
      <w:r w:rsidR="009E46F0" w:rsidRPr="007C16A8">
        <w:fldChar w:fldCharType="separate"/>
      </w:r>
      <w:r w:rsidR="00E144B2" w:rsidRPr="007C16A8">
        <w:t>3</w:t>
      </w:r>
      <w:r w:rsidR="009E46F0" w:rsidRPr="007C16A8">
        <w:fldChar w:fldCharType="end"/>
      </w:r>
      <w:r w:rsidR="00B73284" w:rsidRPr="007C16A8">
        <w:t>:</w:t>
      </w:r>
      <w:r w:rsidR="00134C89" w:rsidRPr="007C16A8">
        <w:t xml:space="preserve"> Adding Lock Manager Users by Assigning XULM LOCKS Security Ke</w:t>
      </w:r>
      <w:r w:rsidRPr="007C16A8">
        <w:t>y</w:t>
      </w:r>
      <w:bookmarkEnd w:id="58"/>
    </w:p>
    <w:p w:rsidR="001630AB" w:rsidRPr="007C16A8" w:rsidRDefault="00122235" w:rsidP="005026E9">
      <w:pPr>
        <w:pStyle w:val="DialogueIndent"/>
      </w:pPr>
      <w:r w:rsidRPr="007C16A8">
        <w:t xml:space="preserve">Select Systems Manager Menu Option: </w:t>
      </w:r>
      <w:r w:rsidRPr="007C16A8">
        <w:rPr>
          <w:b/>
          <w:highlight w:val="yellow"/>
        </w:rPr>
        <w:t>MENU &lt;Enter&gt;</w:t>
      </w:r>
      <w:r w:rsidR="00D1747E" w:rsidRPr="007C16A8">
        <w:t xml:space="preserve"> </w:t>
      </w:r>
      <w:r w:rsidRPr="007C16A8">
        <w:t>Management</w:t>
      </w:r>
    </w:p>
    <w:p w:rsidR="001630AB" w:rsidRPr="007C16A8" w:rsidRDefault="001630AB" w:rsidP="005026E9">
      <w:pPr>
        <w:pStyle w:val="DialogueIndent"/>
      </w:pPr>
    </w:p>
    <w:p w:rsidR="001630AB" w:rsidRPr="007C16A8" w:rsidRDefault="00C32986" w:rsidP="00C32986">
      <w:pPr>
        <w:pStyle w:val="DialogueIndent"/>
        <w:tabs>
          <w:tab w:val="left" w:pos="1980"/>
        </w:tabs>
      </w:pPr>
      <w:r w:rsidRPr="007C16A8">
        <w:tab/>
      </w:r>
      <w:r w:rsidR="00122235" w:rsidRPr="007C16A8">
        <w:t>Edit options</w:t>
      </w:r>
    </w:p>
    <w:p w:rsidR="001630AB" w:rsidRPr="007C16A8" w:rsidRDefault="00C32986" w:rsidP="00C32986">
      <w:pPr>
        <w:pStyle w:val="DialogueIndent"/>
        <w:tabs>
          <w:tab w:val="left" w:pos="1980"/>
        </w:tabs>
      </w:pPr>
      <w:r w:rsidRPr="007C16A8">
        <w:tab/>
      </w:r>
      <w:r w:rsidR="00122235" w:rsidRPr="007C16A8">
        <w:t>Key Management ...</w:t>
      </w:r>
    </w:p>
    <w:p w:rsidR="001630AB" w:rsidRPr="007C16A8" w:rsidRDefault="00C32986" w:rsidP="00C32986">
      <w:pPr>
        <w:pStyle w:val="DialogueIndent"/>
        <w:tabs>
          <w:tab w:val="left" w:pos="1980"/>
        </w:tabs>
      </w:pPr>
      <w:r w:rsidRPr="007C16A8">
        <w:tab/>
      </w:r>
      <w:r w:rsidR="00122235" w:rsidRPr="007C16A8">
        <w:t>Secure Menu Delegation ...</w:t>
      </w:r>
    </w:p>
    <w:p w:rsidR="001630AB" w:rsidRPr="007C16A8" w:rsidRDefault="00C32986" w:rsidP="00C32986">
      <w:pPr>
        <w:pStyle w:val="DialogueIndent"/>
        <w:tabs>
          <w:tab w:val="left" w:pos="1980"/>
        </w:tabs>
      </w:pPr>
      <w:r w:rsidRPr="007C16A8">
        <w:tab/>
      </w:r>
      <w:r w:rsidR="00122235" w:rsidRPr="007C16A8">
        <w:t>Restrict Availability of Options</w:t>
      </w:r>
    </w:p>
    <w:p w:rsidR="001630AB" w:rsidRPr="007C16A8" w:rsidRDefault="00C32986" w:rsidP="00C32986">
      <w:pPr>
        <w:pStyle w:val="DialogueIndent"/>
        <w:tabs>
          <w:tab w:val="left" w:pos="1980"/>
        </w:tabs>
      </w:pPr>
      <w:r w:rsidRPr="007C16A8">
        <w:tab/>
      </w:r>
      <w:r w:rsidR="00122235" w:rsidRPr="007C16A8">
        <w:t>Option Access By User</w:t>
      </w:r>
    </w:p>
    <w:p w:rsidR="001630AB" w:rsidRPr="007C16A8" w:rsidRDefault="00C32986" w:rsidP="00C32986">
      <w:pPr>
        <w:pStyle w:val="DialogueIndent"/>
        <w:tabs>
          <w:tab w:val="left" w:pos="1980"/>
        </w:tabs>
      </w:pPr>
      <w:r w:rsidRPr="007C16A8">
        <w:tab/>
      </w:r>
      <w:r w:rsidR="00122235" w:rsidRPr="007C16A8">
        <w:t>List Options by Parents and Use</w:t>
      </w:r>
    </w:p>
    <w:p w:rsidR="001630AB" w:rsidRPr="007C16A8" w:rsidRDefault="00C32986" w:rsidP="00C32986">
      <w:pPr>
        <w:pStyle w:val="DialogueIndent"/>
        <w:tabs>
          <w:tab w:val="left" w:pos="1980"/>
        </w:tabs>
      </w:pPr>
      <w:r w:rsidRPr="007C16A8">
        <w:tab/>
      </w:r>
      <w:r w:rsidR="00122235" w:rsidRPr="007C16A8">
        <w:t>Fix Option File Pointers</w:t>
      </w:r>
    </w:p>
    <w:p w:rsidR="001630AB" w:rsidRPr="007C16A8" w:rsidRDefault="00C32986" w:rsidP="00C32986">
      <w:pPr>
        <w:pStyle w:val="DialogueIndent"/>
        <w:tabs>
          <w:tab w:val="left" w:pos="1980"/>
        </w:tabs>
      </w:pPr>
      <w:r w:rsidRPr="007C16A8">
        <w:tab/>
      </w:r>
      <w:r w:rsidR="00122235" w:rsidRPr="007C16A8">
        <w:t>Help Processor ...</w:t>
      </w:r>
    </w:p>
    <w:p w:rsidR="001630AB" w:rsidRPr="007C16A8" w:rsidRDefault="00C32986" w:rsidP="00C32986">
      <w:pPr>
        <w:pStyle w:val="DialogueIndent"/>
        <w:tabs>
          <w:tab w:val="left" w:pos="1260"/>
          <w:tab w:val="left" w:pos="1980"/>
        </w:tabs>
      </w:pPr>
      <w:r w:rsidRPr="007C16A8">
        <w:tab/>
      </w:r>
      <w:r w:rsidR="00122235" w:rsidRPr="007C16A8">
        <w:t>OPED</w:t>
      </w:r>
      <w:r w:rsidRPr="007C16A8">
        <w:tab/>
      </w:r>
      <w:r w:rsidR="00122235" w:rsidRPr="007C16A8">
        <w:t>Screen-based Option Editor</w:t>
      </w:r>
    </w:p>
    <w:p w:rsidR="001630AB" w:rsidRPr="007C16A8" w:rsidRDefault="00C32986" w:rsidP="00C32986">
      <w:pPr>
        <w:pStyle w:val="DialogueIndent"/>
        <w:tabs>
          <w:tab w:val="left" w:pos="1980"/>
        </w:tabs>
      </w:pPr>
      <w:r w:rsidRPr="007C16A8">
        <w:tab/>
      </w:r>
      <w:r w:rsidR="00122235" w:rsidRPr="007C16A8">
        <w:t>Display Menus and Options ...</w:t>
      </w:r>
    </w:p>
    <w:p w:rsidR="001630AB" w:rsidRPr="007C16A8" w:rsidRDefault="00C32986" w:rsidP="00C32986">
      <w:pPr>
        <w:pStyle w:val="DialogueIndent"/>
        <w:tabs>
          <w:tab w:val="left" w:pos="1980"/>
        </w:tabs>
      </w:pPr>
      <w:r w:rsidRPr="007C16A8">
        <w:tab/>
      </w:r>
      <w:r w:rsidR="00122235" w:rsidRPr="007C16A8">
        <w:t>Edit a Protocol</w:t>
      </w:r>
    </w:p>
    <w:p w:rsidR="001630AB" w:rsidRPr="007C16A8" w:rsidRDefault="00C32986" w:rsidP="00C32986">
      <w:pPr>
        <w:pStyle w:val="DialogueIndent"/>
        <w:tabs>
          <w:tab w:val="left" w:pos="1980"/>
        </w:tabs>
      </w:pPr>
      <w:r w:rsidRPr="007C16A8">
        <w:tab/>
      </w:r>
      <w:r w:rsidR="00122235" w:rsidRPr="007C16A8">
        <w:t>Menu Rebuild Menu ...</w:t>
      </w:r>
    </w:p>
    <w:p w:rsidR="001630AB" w:rsidRPr="007C16A8" w:rsidRDefault="00C32986" w:rsidP="00C32986">
      <w:pPr>
        <w:pStyle w:val="DialogueIndent"/>
        <w:tabs>
          <w:tab w:val="left" w:pos="1980"/>
        </w:tabs>
      </w:pPr>
      <w:r w:rsidRPr="007C16A8">
        <w:tab/>
      </w:r>
      <w:r w:rsidR="00122235" w:rsidRPr="007C16A8">
        <w:t>Out-Of-Order Set Management ...</w:t>
      </w:r>
    </w:p>
    <w:p w:rsidR="001630AB" w:rsidRPr="007C16A8" w:rsidRDefault="00C32986" w:rsidP="00C32986">
      <w:pPr>
        <w:pStyle w:val="DialogueIndent"/>
        <w:tabs>
          <w:tab w:val="left" w:pos="1980"/>
        </w:tabs>
      </w:pPr>
      <w:r w:rsidRPr="007C16A8">
        <w:tab/>
      </w:r>
      <w:r w:rsidR="00122235" w:rsidRPr="007C16A8">
        <w:t>See if a User Has Access to a Particular Option</w:t>
      </w:r>
    </w:p>
    <w:p w:rsidR="001630AB" w:rsidRPr="007C16A8" w:rsidRDefault="00C32986" w:rsidP="00C32986">
      <w:pPr>
        <w:pStyle w:val="DialogueIndent"/>
        <w:tabs>
          <w:tab w:val="left" w:pos="1980"/>
        </w:tabs>
      </w:pPr>
      <w:r w:rsidRPr="007C16A8">
        <w:tab/>
      </w:r>
      <w:r w:rsidR="00122235" w:rsidRPr="007C16A8">
        <w:t>Show Users with a Selected primary Menu</w:t>
      </w:r>
    </w:p>
    <w:p w:rsidR="001630AB" w:rsidRPr="007C16A8" w:rsidRDefault="001630AB" w:rsidP="005026E9">
      <w:pPr>
        <w:pStyle w:val="DialogueIndent"/>
      </w:pPr>
    </w:p>
    <w:p w:rsidR="001630AB" w:rsidRPr="007C16A8" w:rsidRDefault="00122235" w:rsidP="005026E9">
      <w:pPr>
        <w:pStyle w:val="DialogueIndent"/>
      </w:pPr>
      <w:r w:rsidRPr="007C16A8">
        <w:t xml:space="preserve">Select Menu Management Option: </w:t>
      </w:r>
      <w:r w:rsidRPr="007C16A8">
        <w:rPr>
          <w:b/>
          <w:highlight w:val="yellow"/>
        </w:rPr>
        <w:t>KEY &lt;Enter&gt;</w:t>
      </w:r>
      <w:r w:rsidR="00D1747E" w:rsidRPr="007C16A8">
        <w:t xml:space="preserve"> </w:t>
      </w:r>
      <w:r w:rsidRPr="007C16A8">
        <w:t>Management</w:t>
      </w:r>
    </w:p>
    <w:p w:rsidR="001630AB" w:rsidRPr="007C16A8" w:rsidRDefault="001630AB" w:rsidP="005026E9">
      <w:pPr>
        <w:pStyle w:val="DialogueIndent"/>
      </w:pPr>
    </w:p>
    <w:p w:rsidR="001630AB" w:rsidRPr="007C16A8" w:rsidRDefault="00C32986" w:rsidP="00C32986">
      <w:pPr>
        <w:pStyle w:val="DialogueIndent"/>
        <w:tabs>
          <w:tab w:val="left" w:pos="1980"/>
        </w:tabs>
      </w:pPr>
      <w:r w:rsidRPr="007C16A8">
        <w:tab/>
      </w:r>
      <w:r w:rsidR="00122235" w:rsidRPr="007C16A8">
        <w:t>Allocation of Security Keys</w:t>
      </w:r>
    </w:p>
    <w:p w:rsidR="001630AB" w:rsidRPr="007C16A8" w:rsidRDefault="00C32986" w:rsidP="00C32986">
      <w:pPr>
        <w:pStyle w:val="DialogueIndent"/>
        <w:tabs>
          <w:tab w:val="left" w:pos="1980"/>
        </w:tabs>
      </w:pPr>
      <w:r w:rsidRPr="007C16A8">
        <w:tab/>
      </w:r>
      <w:r w:rsidR="00122235" w:rsidRPr="007C16A8">
        <w:t>De-allocation of Security Keys</w:t>
      </w:r>
    </w:p>
    <w:p w:rsidR="001630AB" w:rsidRPr="007C16A8" w:rsidRDefault="00C32986" w:rsidP="00C32986">
      <w:pPr>
        <w:pStyle w:val="DialogueIndent"/>
        <w:tabs>
          <w:tab w:val="left" w:pos="1980"/>
        </w:tabs>
      </w:pPr>
      <w:r w:rsidRPr="007C16A8">
        <w:tab/>
      </w:r>
      <w:r w:rsidR="00122235" w:rsidRPr="007C16A8">
        <w:t>Enter/Edit of Security Keys</w:t>
      </w:r>
    </w:p>
    <w:p w:rsidR="001630AB" w:rsidRPr="007C16A8" w:rsidRDefault="00C32986" w:rsidP="00C32986">
      <w:pPr>
        <w:pStyle w:val="DialogueIndent"/>
        <w:tabs>
          <w:tab w:val="left" w:pos="1980"/>
        </w:tabs>
      </w:pPr>
      <w:r w:rsidRPr="007C16A8">
        <w:tab/>
      </w:r>
      <w:r w:rsidR="00122235" w:rsidRPr="007C16A8">
        <w:t>All the Keys a User Needs</w:t>
      </w:r>
    </w:p>
    <w:p w:rsidR="001630AB" w:rsidRPr="007C16A8" w:rsidRDefault="00C32986" w:rsidP="00C32986">
      <w:pPr>
        <w:pStyle w:val="DialogueIndent"/>
        <w:tabs>
          <w:tab w:val="left" w:pos="1980"/>
        </w:tabs>
      </w:pPr>
      <w:r w:rsidRPr="007C16A8">
        <w:tab/>
      </w:r>
      <w:r w:rsidR="00122235" w:rsidRPr="007C16A8">
        <w:t>Change user</w:t>
      </w:r>
      <w:r w:rsidR="00F8418D" w:rsidRPr="007C16A8">
        <w:t>’</w:t>
      </w:r>
      <w:r w:rsidR="00122235" w:rsidRPr="007C16A8">
        <w:t>s allocated keys to delegated keys</w:t>
      </w:r>
    </w:p>
    <w:p w:rsidR="001630AB" w:rsidRPr="007C16A8" w:rsidRDefault="00C32986" w:rsidP="00C32986">
      <w:pPr>
        <w:pStyle w:val="DialogueIndent"/>
        <w:tabs>
          <w:tab w:val="left" w:pos="1980"/>
        </w:tabs>
      </w:pPr>
      <w:r w:rsidRPr="007C16A8">
        <w:tab/>
      </w:r>
      <w:r w:rsidR="00122235" w:rsidRPr="007C16A8">
        <w:t>Delegate keys</w:t>
      </w:r>
    </w:p>
    <w:p w:rsidR="001630AB" w:rsidRPr="007C16A8" w:rsidRDefault="00C32986" w:rsidP="00C32986">
      <w:pPr>
        <w:pStyle w:val="DialogueIndent"/>
        <w:tabs>
          <w:tab w:val="left" w:pos="1980"/>
        </w:tabs>
      </w:pPr>
      <w:r w:rsidRPr="007C16A8">
        <w:tab/>
      </w:r>
      <w:r w:rsidR="00122235" w:rsidRPr="007C16A8">
        <w:t>Keys For a Given Menu Tree</w:t>
      </w:r>
    </w:p>
    <w:p w:rsidR="001630AB" w:rsidRPr="007C16A8" w:rsidRDefault="00C32986" w:rsidP="00C32986">
      <w:pPr>
        <w:pStyle w:val="DialogueIndent"/>
        <w:tabs>
          <w:tab w:val="left" w:pos="1980"/>
        </w:tabs>
      </w:pPr>
      <w:r w:rsidRPr="007C16A8">
        <w:tab/>
      </w:r>
      <w:r w:rsidR="00122235" w:rsidRPr="007C16A8">
        <w:t>List users holding a certain key</w:t>
      </w:r>
    </w:p>
    <w:p w:rsidR="001630AB" w:rsidRPr="007C16A8" w:rsidRDefault="00C32986" w:rsidP="00C32986">
      <w:pPr>
        <w:pStyle w:val="DialogueIndent"/>
        <w:tabs>
          <w:tab w:val="left" w:pos="1980"/>
        </w:tabs>
      </w:pPr>
      <w:r w:rsidRPr="007C16A8">
        <w:tab/>
      </w:r>
      <w:r w:rsidR="00122235" w:rsidRPr="007C16A8">
        <w:t>Remove delegated keys</w:t>
      </w:r>
    </w:p>
    <w:p w:rsidR="001630AB" w:rsidRPr="007C16A8" w:rsidRDefault="00C32986" w:rsidP="00C32986">
      <w:pPr>
        <w:pStyle w:val="DialogueIndent"/>
        <w:tabs>
          <w:tab w:val="left" w:pos="1980"/>
        </w:tabs>
      </w:pPr>
      <w:r w:rsidRPr="007C16A8">
        <w:tab/>
      </w:r>
      <w:r w:rsidR="00122235" w:rsidRPr="007C16A8">
        <w:t>Show the keys of a particular user</w:t>
      </w:r>
    </w:p>
    <w:p w:rsidR="001630AB" w:rsidRPr="007C16A8" w:rsidRDefault="001630AB" w:rsidP="005026E9">
      <w:pPr>
        <w:pStyle w:val="DialogueIndent"/>
      </w:pPr>
    </w:p>
    <w:p w:rsidR="001630AB" w:rsidRPr="007C16A8" w:rsidRDefault="00122235" w:rsidP="005026E9">
      <w:pPr>
        <w:pStyle w:val="DialogueIndent"/>
      </w:pPr>
      <w:r w:rsidRPr="007C16A8">
        <w:t xml:space="preserve">Select Key Management Option: </w:t>
      </w:r>
      <w:r w:rsidR="008E6EFD" w:rsidRPr="007C16A8">
        <w:rPr>
          <w:b/>
          <w:highlight w:val="yellow"/>
        </w:rPr>
        <w:t>ALLOC &lt;Enter&gt;</w:t>
      </w:r>
      <w:r w:rsidR="00D1747E" w:rsidRPr="007C16A8">
        <w:t xml:space="preserve"> </w:t>
      </w:r>
      <w:r w:rsidRPr="007C16A8">
        <w:t>ation of Security Keys</w:t>
      </w:r>
    </w:p>
    <w:p w:rsidR="001630AB" w:rsidRPr="007C16A8" w:rsidRDefault="001630AB" w:rsidP="005026E9">
      <w:pPr>
        <w:pStyle w:val="DialogueIndent"/>
      </w:pPr>
    </w:p>
    <w:p w:rsidR="001630AB" w:rsidRPr="007C16A8" w:rsidRDefault="00122235" w:rsidP="005026E9">
      <w:pPr>
        <w:pStyle w:val="DialogueIndent"/>
      </w:pPr>
      <w:r w:rsidRPr="007C16A8">
        <w:t xml:space="preserve">Allocate key: </w:t>
      </w:r>
      <w:r w:rsidR="008E6EFD" w:rsidRPr="007C16A8">
        <w:rPr>
          <w:b/>
          <w:highlight w:val="yellow"/>
        </w:rPr>
        <w:t xml:space="preserve">XULM </w:t>
      </w:r>
      <w:r w:rsidR="00A13B11" w:rsidRPr="007C16A8">
        <w:rPr>
          <w:b/>
          <w:highlight w:val="yellow"/>
        </w:rPr>
        <w:t>LOCKS</w:t>
      </w:r>
    </w:p>
    <w:p w:rsidR="001630AB" w:rsidRPr="007C16A8" w:rsidRDefault="001630AB" w:rsidP="005026E9">
      <w:pPr>
        <w:pStyle w:val="DialogueIndent"/>
      </w:pPr>
    </w:p>
    <w:p w:rsidR="001630AB" w:rsidRPr="007C16A8" w:rsidRDefault="00122235" w:rsidP="005026E9">
      <w:pPr>
        <w:pStyle w:val="DialogueIndent"/>
      </w:pPr>
      <w:r w:rsidRPr="007C16A8">
        <w:t xml:space="preserve">Another key: </w:t>
      </w:r>
      <w:r w:rsidR="008E6EFD" w:rsidRPr="007C16A8">
        <w:rPr>
          <w:b/>
          <w:highlight w:val="yellow"/>
        </w:rPr>
        <w:t>&lt;Enter&gt;</w:t>
      </w:r>
    </w:p>
    <w:p w:rsidR="001630AB" w:rsidRPr="007C16A8" w:rsidRDefault="001630AB" w:rsidP="005026E9">
      <w:pPr>
        <w:pStyle w:val="DialogueIndent"/>
      </w:pPr>
    </w:p>
    <w:p w:rsidR="001630AB" w:rsidRPr="007C16A8" w:rsidRDefault="00122235" w:rsidP="00C32986">
      <w:pPr>
        <w:pStyle w:val="DialogueIndent"/>
        <w:tabs>
          <w:tab w:val="left" w:pos="5130"/>
          <w:tab w:val="left" w:pos="6390"/>
        </w:tabs>
      </w:pPr>
      <w:r w:rsidRPr="007C16A8">
        <w:t xml:space="preserve">Holder of key: </w:t>
      </w:r>
      <w:r w:rsidR="00CB7400" w:rsidRPr="007C16A8">
        <w:rPr>
          <w:b/>
          <w:highlight w:val="yellow"/>
        </w:rPr>
        <w:t>XUUSER</w:t>
      </w:r>
      <w:r w:rsidR="008E6EFD" w:rsidRPr="007C16A8">
        <w:rPr>
          <w:b/>
          <w:highlight w:val="yellow"/>
        </w:rPr>
        <w:t>,ONE &lt;Enter&gt;</w:t>
      </w:r>
      <w:r w:rsidR="00C32986" w:rsidRPr="007C16A8">
        <w:tab/>
      </w:r>
      <w:r w:rsidR="008E6EFD" w:rsidRPr="007C16A8">
        <w:t>OX</w:t>
      </w:r>
      <w:r w:rsidR="00C32986" w:rsidRPr="007C16A8">
        <w:tab/>
      </w:r>
      <w:r w:rsidRPr="007C16A8">
        <w:t>TECHNICAL WRITER</w:t>
      </w:r>
    </w:p>
    <w:p w:rsidR="001630AB" w:rsidRPr="007C16A8" w:rsidRDefault="001630AB" w:rsidP="005026E9">
      <w:pPr>
        <w:pStyle w:val="DialogueIndent"/>
      </w:pPr>
    </w:p>
    <w:p w:rsidR="001630AB" w:rsidRPr="007C16A8" w:rsidRDefault="00122235" w:rsidP="005026E9">
      <w:pPr>
        <w:pStyle w:val="DialogueIndent"/>
      </w:pPr>
      <w:r w:rsidRPr="007C16A8">
        <w:t xml:space="preserve">Another holder: </w:t>
      </w:r>
      <w:r w:rsidR="008E6EFD" w:rsidRPr="007C16A8">
        <w:rPr>
          <w:b/>
          <w:highlight w:val="yellow"/>
        </w:rPr>
        <w:t>&lt;Enter&gt;</w:t>
      </w:r>
    </w:p>
    <w:p w:rsidR="001630AB" w:rsidRPr="007C16A8" w:rsidRDefault="001630AB" w:rsidP="005026E9">
      <w:pPr>
        <w:pStyle w:val="DialogueIndent"/>
      </w:pPr>
    </w:p>
    <w:p w:rsidR="001630AB" w:rsidRPr="007C16A8" w:rsidRDefault="00122235" w:rsidP="005026E9">
      <w:pPr>
        <w:pStyle w:val="DialogueIndent"/>
      </w:pPr>
      <w:r w:rsidRPr="007C16A8">
        <w:t>You</w:t>
      </w:r>
      <w:r w:rsidR="00F8418D" w:rsidRPr="007C16A8">
        <w:t>’</w:t>
      </w:r>
      <w:r w:rsidRPr="007C16A8">
        <w:t xml:space="preserve">ve selected the following keys: </w:t>
      </w:r>
    </w:p>
    <w:p w:rsidR="001630AB" w:rsidRPr="007C16A8" w:rsidRDefault="001630AB" w:rsidP="005026E9">
      <w:pPr>
        <w:pStyle w:val="DialogueIndent"/>
      </w:pPr>
    </w:p>
    <w:p w:rsidR="001630AB" w:rsidRPr="007C16A8" w:rsidRDefault="00122235" w:rsidP="005026E9">
      <w:pPr>
        <w:pStyle w:val="DialogueIndent"/>
      </w:pPr>
      <w:r w:rsidRPr="007C16A8">
        <w:t>XULM LOCKS</w:t>
      </w:r>
    </w:p>
    <w:p w:rsidR="001630AB" w:rsidRPr="007C16A8" w:rsidRDefault="001630AB" w:rsidP="005026E9">
      <w:pPr>
        <w:pStyle w:val="DialogueIndent"/>
      </w:pPr>
    </w:p>
    <w:p w:rsidR="001630AB" w:rsidRPr="007C16A8" w:rsidRDefault="00122235" w:rsidP="005026E9">
      <w:pPr>
        <w:pStyle w:val="DialogueIndent"/>
      </w:pPr>
      <w:r w:rsidRPr="007C16A8">
        <w:t>You</w:t>
      </w:r>
      <w:r w:rsidR="00F8418D" w:rsidRPr="007C16A8">
        <w:t>’</w:t>
      </w:r>
      <w:r w:rsidRPr="007C16A8">
        <w:t xml:space="preserve">ve selected the following holders: </w:t>
      </w:r>
    </w:p>
    <w:p w:rsidR="001630AB" w:rsidRPr="007C16A8" w:rsidRDefault="001630AB" w:rsidP="005026E9">
      <w:pPr>
        <w:pStyle w:val="DialogueIndent"/>
      </w:pPr>
    </w:p>
    <w:p w:rsidR="001630AB" w:rsidRPr="007C16A8" w:rsidRDefault="00CB7400" w:rsidP="005026E9">
      <w:pPr>
        <w:pStyle w:val="DialogueIndent"/>
      </w:pPr>
      <w:r w:rsidRPr="007C16A8">
        <w:t>XUUSER</w:t>
      </w:r>
      <w:r w:rsidR="008E6EFD" w:rsidRPr="007C16A8">
        <w:t>,ONE</w:t>
      </w:r>
    </w:p>
    <w:p w:rsidR="001630AB" w:rsidRPr="007C16A8" w:rsidRDefault="001630AB" w:rsidP="005026E9">
      <w:pPr>
        <w:pStyle w:val="DialogueIndent"/>
      </w:pPr>
    </w:p>
    <w:p w:rsidR="001630AB" w:rsidRPr="007C16A8" w:rsidRDefault="00122235" w:rsidP="005026E9">
      <w:pPr>
        <w:pStyle w:val="DialogueIndent"/>
      </w:pPr>
      <w:r w:rsidRPr="007C16A8">
        <w:t xml:space="preserve">You are allocating keys.  Do you wish to proceed? YES// </w:t>
      </w:r>
      <w:r w:rsidR="008E6EFD" w:rsidRPr="007C16A8">
        <w:rPr>
          <w:b/>
          <w:highlight w:val="yellow"/>
        </w:rPr>
        <w:t>&lt;Enter&gt;</w:t>
      </w:r>
    </w:p>
    <w:p w:rsidR="001630AB" w:rsidRPr="007C16A8" w:rsidRDefault="001630AB" w:rsidP="005026E9">
      <w:pPr>
        <w:pStyle w:val="DialogueIndent"/>
      </w:pPr>
    </w:p>
    <w:p w:rsidR="001630AB" w:rsidRPr="007C16A8" w:rsidRDefault="00122235" w:rsidP="005026E9">
      <w:pPr>
        <w:pStyle w:val="DialogueIndent"/>
      </w:pPr>
      <w:r w:rsidRPr="007C16A8">
        <w:t>XULM LOCKS being assigned to:</w:t>
      </w:r>
    </w:p>
    <w:p w:rsidR="001630AB" w:rsidRPr="007C16A8" w:rsidRDefault="00C32986" w:rsidP="00C32986">
      <w:pPr>
        <w:pStyle w:val="DialogueIndent"/>
        <w:tabs>
          <w:tab w:val="left" w:pos="1440"/>
        </w:tabs>
      </w:pPr>
      <w:r w:rsidRPr="007C16A8">
        <w:tab/>
      </w:r>
      <w:r w:rsidR="00CB7400" w:rsidRPr="007C16A8">
        <w:t>XUUSER</w:t>
      </w:r>
      <w:r w:rsidR="008E6EFD" w:rsidRPr="007C16A8">
        <w:t>,ONE</w:t>
      </w:r>
    </w:p>
    <w:p w:rsidR="001630AB" w:rsidRPr="007C16A8" w:rsidRDefault="001630AB" w:rsidP="008920A2">
      <w:pPr>
        <w:pStyle w:val="BodyText6"/>
      </w:pPr>
    </w:p>
    <w:p w:rsidR="001630AB" w:rsidRPr="007C16A8" w:rsidRDefault="00462482" w:rsidP="003A1109">
      <w:pPr>
        <w:pStyle w:val="Heading4"/>
        <w:rPr>
          <w:lang w:val="en-US"/>
        </w:rPr>
      </w:pPr>
      <w:bookmarkStart w:id="59" w:name="_Ref332360117"/>
      <w:bookmarkStart w:id="60" w:name="_Toc23169060"/>
      <w:r w:rsidRPr="007C16A8">
        <w:rPr>
          <w:lang w:val="en-US"/>
        </w:rPr>
        <w:t xml:space="preserve">Assign </w:t>
      </w:r>
      <w:r w:rsidR="00A13B11" w:rsidRPr="007C16A8">
        <w:rPr>
          <w:lang w:val="en-US"/>
        </w:rPr>
        <w:t>XULM RPC BROKER CONTEXT Option</w:t>
      </w:r>
      <w:bookmarkEnd w:id="59"/>
      <w:bookmarkEnd w:id="60"/>
    </w:p>
    <w:p w:rsidR="001630AB" w:rsidRPr="007C16A8" w:rsidRDefault="009E46F0" w:rsidP="00232F5D">
      <w:pPr>
        <w:pStyle w:val="BodyText"/>
      </w:pPr>
      <w:r w:rsidRPr="007C16A8">
        <w:fldChar w:fldCharType="begin"/>
      </w:r>
      <w:r w:rsidR="005026E9" w:rsidRPr="007C16A8">
        <w:instrText xml:space="preserve"> XE </w:instrText>
      </w:r>
      <w:r w:rsidR="008C61F8" w:rsidRPr="007C16A8">
        <w:instrText>"</w:instrText>
      </w:r>
      <w:r w:rsidR="00462482" w:rsidRPr="007C16A8">
        <w:instrText xml:space="preserve">Assign </w:instrText>
      </w:r>
      <w:r w:rsidR="005026E9" w:rsidRPr="007C16A8">
        <w:instrText>XULM RPC BROKER CONTEXT Option</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462482" w:rsidRPr="007C16A8">
        <w:instrText xml:space="preserve">Lock Manager:Assign </w:instrText>
      </w:r>
      <w:r w:rsidR="005026E9" w:rsidRPr="007C16A8">
        <w:instrText>XULM RPC BROKER CONTEXT Option</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5026E9" w:rsidRPr="007C16A8">
        <w:instrText>Options:</w:instrText>
      </w:r>
      <w:r w:rsidR="00462482" w:rsidRPr="007C16A8">
        <w:instrText xml:space="preserve">Assign </w:instrText>
      </w:r>
      <w:r w:rsidR="005026E9" w:rsidRPr="007C16A8">
        <w:instrText>XULM RPC BROKER CONTEXT Option</w:instrText>
      </w:r>
      <w:r w:rsidR="008C61F8" w:rsidRPr="007C16A8">
        <w:instrText>"</w:instrText>
      </w:r>
      <w:r w:rsidR="005026E9" w:rsidRPr="007C16A8">
        <w:instrText xml:space="preserve"> </w:instrText>
      </w:r>
      <w:r w:rsidRPr="007C16A8">
        <w:fldChar w:fldCharType="end"/>
      </w:r>
      <w:r w:rsidR="00C46807" w:rsidRPr="007C16A8">
        <w:t xml:space="preserve">The </w:t>
      </w:r>
      <w:r w:rsidR="00651A50" w:rsidRPr="007C16A8">
        <w:rPr>
          <w:rFonts w:eastAsia="Calibri"/>
          <w:b/>
          <w:color w:val="auto"/>
        </w:rPr>
        <w:t>KERNEL LOCK MANAGER</w:t>
      </w:r>
      <w:r w:rsidR="00651A50" w:rsidRPr="007C16A8">
        <w:rPr>
          <w:rFonts w:eastAsia="Calibri"/>
          <w:color w:val="auto"/>
        </w:rPr>
        <w:fldChar w:fldCharType="begin"/>
      </w:r>
      <w:r w:rsidR="00651A50" w:rsidRPr="007C16A8">
        <w:instrText xml:space="preserve"> XE "</w:instrText>
      </w:r>
      <w:r w:rsidR="00651A50" w:rsidRPr="007C16A8">
        <w:rPr>
          <w:rFonts w:eastAsia="Calibri"/>
          <w:color w:val="auto"/>
        </w:rPr>
        <w:instrText>KERNEL LOCK MANAGER Option</w:instrText>
      </w:r>
      <w:r w:rsidR="00651A50" w:rsidRPr="007C16A8">
        <w:instrText xml:space="preserve">" </w:instrText>
      </w:r>
      <w:r w:rsidR="00651A50" w:rsidRPr="007C16A8">
        <w:rPr>
          <w:rFonts w:eastAsia="Calibri"/>
          <w:color w:val="auto"/>
        </w:rPr>
        <w:fldChar w:fldCharType="end"/>
      </w:r>
      <w:r w:rsidR="00651A50" w:rsidRPr="007C16A8">
        <w:rPr>
          <w:rFonts w:eastAsia="Calibri"/>
          <w:color w:val="auto"/>
        </w:rPr>
        <w:fldChar w:fldCharType="begin"/>
      </w:r>
      <w:r w:rsidR="00651A50" w:rsidRPr="007C16A8">
        <w:instrText xml:space="preserve"> XE "Options:</w:instrText>
      </w:r>
      <w:r w:rsidR="00651A50" w:rsidRPr="007C16A8">
        <w:rPr>
          <w:rFonts w:eastAsia="Calibri"/>
          <w:color w:val="auto"/>
        </w:rPr>
        <w:instrText>KERNEL LOCK MANAGER</w:instrText>
      </w:r>
      <w:r w:rsidR="00651A50" w:rsidRPr="007C16A8">
        <w:instrText xml:space="preserve">" </w:instrText>
      </w:r>
      <w:r w:rsidR="00651A50" w:rsidRPr="007C16A8">
        <w:rPr>
          <w:rFonts w:eastAsia="Calibri"/>
          <w:color w:val="auto"/>
        </w:rPr>
        <w:fldChar w:fldCharType="end"/>
      </w:r>
      <w:r w:rsidR="00651A50" w:rsidRPr="007C16A8">
        <w:t xml:space="preserve"> [</w:t>
      </w:r>
      <w:r w:rsidR="00C46807" w:rsidRPr="007C16A8">
        <w:t>XULM RPC BROKER CONTEXT</w:t>
      </w:r>
      <w:r w:rsidR="00651A50" w:rsidRPr="007C16A8">
        <w:fldChar w:fldCharType="begin"/>
      </w:r>
      <w:r w:rsidR="00651A50" w:rsidRPr="007C16A8">
        <w:instrText xml:space="preserve"> XE "XULM RPC BROKER CONTEXT Option" </w:instrText>
      </w:r>
      <w:r w:rsidR="00651A50" w:rsidRPr="007C16A8">
        <w:fldChar w:fldCharType="end"/>
      </w:r>
      <w:r w:rsidR="00651A50" w:rsidRPr="007C16A8">
        <w:fldChar w:fldCharType="begin"/>
      </w:r>
      <w:r w:rsidR="00651A50" w:rsidRPr="007C16A8">
        <w:instrText xml:space="preserve"> XE "Options:XULM RPC BROKER CONTEXT" </w:instrText>
      </w:r>
      <w:r w:rsidR="00651A50" w:rsidRPr="007C16A8">
        <w:fldChar w:fldCharType="end"/>
      </w:r>
      <w:r w:rsidR="00651A50" w:rsidRPr="007C16A8">
        <w:t>]</w:t>
      </w:r>
      <w:r w:rsidR="00C46807" w:rsidRPr="007C16A8">
        <w:t xml:space="preserve"> option is the context option the RPC Broker uses for the Lock Manager when making remote procedure calls.</w:t>
      </w:r>
    </w:p>
    <w:p w:rsidR="001630AB" w:rsidRPr="007C16A8" w:rsidRDefault="00BB1C13" w:rsidP="005026E9">
      <w:pPr>
        <w:pStyle w:val="BodyText"/>
        <w:keepNext/>
        <w:keepLines/>
      </w:pPr>
      <w:r w:rsidRPr="007C16A8">
        <w:lastRenderedPageBreak/>
        <w:t xml:space="preserve">To assign the </w:t>
      </w:r>
      <w:r w:rsidRPr="007C16A8">
        <w:rPr>
          <w:b/>
        </w:rPr>
        <w:t>XULM RPC BROKER CONTEXT</w:t>
      </w:r>
      <w:r w:rsidRPr="007C16A8">
        <w:t xml:space="preserve"> option</w:t>
      </w:r>
      <w:r w:rsidRPr="007C16A8">
        <w:fldChar w:fldCharType="begin"/>
      </w:r>
      <w:r w:rsidRPr="007C16A8">
        <w:instrText xml:space="preserve"> XE "XULM RPC BROKER CONTEXT Option" </w:instrText>
      </w:r>
      <w:r w:rsidRPr="007C16A8">
        <w:fldChar w:fldCharType="end"/>
      </w:r>
      <w:r w:rsidRPr="007C16A8">
        <w:fldChar w:fldCharType="begin"/>
      </w:r>
      <w:r w:rsidRPr="007C16A8">
        <w:instrText xml:space="preserve"> XE "Options:XULM RPC BROKER CONTEXT" </w:instrText>
      </w:r>
      <w:r w:rsidRPr="007C16A8">
        <w:fldChar w:fldCharType="end"/>
      </w:r>
      <w:r w:rsidRPr="007C16A8">
        <w:t xml:space="preserve"> for each user, perform the following procedure:</w:t>
      </w:r>
    </w:p>
    <w:p w:rsidR="001630AB" w:rsidRPr="007C16A8" w:rsidRDefault="000D0A7D" w:rsidP="00667AE7">
      <w:pPr>
        <w:pStyle w:val="ListNumber"/>
        <w:keepNext/>
        <w:keepLines/>
        <w:numPr>
          <w:ilvl w:val="0"/>
          <w:numId w:val="15"/>
        </w:numPr>
        <w:ind w:left="720"/>
      </w:pPr>
      <w:r w:rsidRPr="007C16A8">
        <w:t xml:space="preserve">From the </w:t>
      </w:r>
      <w:r w:rsidRPr="007C16A8">
        <w:rPr>
          <w:b/>
        </w:rPr>
        <w:t>Systems Manager Menu</w:t>
      </w:r>
      <w:r w:rsidRPr="007C16A8">
        <w:t xml:space="preserve"> [EVE], select the </w:t>
      </w:r>
      <w:r w:rsidRPr="007C16A8">
        <w:rPr>
          <w:b/>
        </w:rPr>
        <w:t>User Management</w:t>
      </w:r>
      <w:r w:rsidR="0004559A" w:rsidRPr="007C16A8">
        <w:t xml:space="preserve"> [</w:t>
      </w:r>
      <w:r w:rsidR="0004559A" w:rsidRPr="007C16A8">
        <w:rPr>
          <w:rFonts w:eastAsia="Calibri"/>
        </w:rPr>
        <w:t>XUSER</w:t>
      </w:r>
      <w:r w:rsidR="0004559A" w:rsidRPr="007C16A8">
        <w:t>]</w:t>
      </w:r>
      <w:r w:rsidRPr="007C16A8">
        <w:t xml:space="preserve"> menu.</w:t>
      </w:r>
    </w:p>
    <w:p w:rsidR="001630AB" w:rsidRPr="007C16A8" w:rsidRDefault="000D0A7D" w:rsidP="002D3684">
      <w:pPr>
        <w:pStyle w:val="ListNumber"/>
      </w:pPr>
      <w:r w:rsidRPr="007C16A8">
        <w:t xml:space="preserve">At the </w:t>
      </w:r>
      <w:r w:rsidR="00CC2387" w:rsidRPr="007C16A8">
        <w:t>“</w:t>
      </w:r>
      <w:r w:rsidRPr="007C16A8">
        <w:rPr>
          <w:rFonts w:eastAsia="Calibri"/>
        </w:rPr>
        <w:t>Select User Management Option:</w:t>
      </w:r>
      <w:r w:rsidR="00CC2387" w:rsidRPr="007C16A8">
        <w:t>”</w:t>
      </w:r>
      <w:r w:rsidRPr="007C16A8">
        <w:t xml:space="preserve"> prompt, select the </w:t>
      </w:r>
      <w:r w:rsidRPr="007C16A8">
        <w:rPr>
          <w:b/>
        </w:rPr>
        <w:t>Edit an Existing User</w:t>
      </w:r>
      <w:r w:rsidRPr="007C16A8">
        <w:t xml:space="preserve"> [</w:t>
      </w:r>
      <w:r w:rsidR="00381F22" w:rsidRPr="007C16A8">
        <w:rPr>
          <w:rFonts w:eastAsia="Calibri"/>
        </w:rPr>
        <w:t>XUSEREDIT</w:t>
      </w:r>
      <w:r w:rsidRPr="007C16A8">
        <w:t>]</w:t>
      </w:r>
      <w:r w:rsidR="0004559A" w:rsidRPr="007C16A8">
        <w:t xml:space="preserve"> option</w:t>
      </w:r>
      <w:r w:rsidRPr="007C16A8">
        <w:t>.</w:t>
      </w:r>
    </w:p>
    <w:p w:rsidR="001630AB" w:rsidRPr="007C16A8" w:rsidRDefault="000D0A7D" w:rsidP="002D3684">
      <w:pPr>
        <w:pStyle w:val="ListNumber"/>
      </w:pPr>
      <w:r w:rsidRPr="007C16A8">
        <w:t xml:space="preserve">At the </w:t>
      </w:r>
      <w:r w:rsidR="00CC2387" w:rsidRPr="007C16A8">
        <w:t>“</w:t>
      </w:r>
      <w:r w:rsidRPr="007C16A8">
        <w:rPr>
          <w:rFonts w:eastAsia="Calibri"/>
        </w:rPr>
        <w:t>Select NEW PERSON NAME:</w:t>
      </w:r>
      <w:r w:rsidR="00CC2387" w:rsidRPr="007C16A8">
        <w:t>”</w:t>
      </w:r>
      <w:r w:rsidRPr="007C16A8">
        <w:t xml:space="preserve"> prompt, enter the user</w:t>
      </w:r>
      <w:r w:rsidR="00F8418D" w:rsidRPr="007C16A8">
        <w:t>’</w:t>
      </w:r>
      <w:r w:rsidRPr="007C16A8">
        <w:t>s name.</w:t>
      </w:r>
    </w:p>
    <w:p w:rsidR="001630AB" w:rsidRPr="007C16A8" w:rsidRDefault="000D0A7D" w:rsidP="002D3684">
      <w:pPr>
        <w:pStyle w:val="ListNumber"/>
      </w:pPr>
      <w:r w:rsidRPr="007C16A8">
        <w:t xml:space="preserve">In the </w:t>
      </w:r>
      <w:r w:rsidR="00CC2387" w:rsidRPr="007C16A8">
        <w:t>“</w:t>
      </w:r>
      <w:r w:rsidRPr="007C16A8">
        <w:t>Edit an Existing User</w:t>
      </w:r>
      <w:r w:rsidR="00CC2387" w:rsidRPr="007C16A8">
        <w:t>”</w:t>
      </w:r>
      <w:r w:rsidRPr="007C16A8">
        <w:t xml:space="preserve"> </w:t>
      </w:r>
      <w:r w:rsidR="00E447F2" w:rsidRPr="007C16A8">
        <w:t xml:space="preserve">main </w:t>
      </w:r>
      <w:r w:rsidRPr="007C16A8">
        <w:t xml:space="preserve">screen, tab down to the </w:t>
      </w:r>
      <w:r w:rsidR="00CC2387" w:rsidRPr="007C16A8">
        <w:t>“</w:t>
      </w:r>
      <w:r w:rsidRPr="007C16A8">
        <w:t>Select SECONDARY MENU OPTIONS:</w:t>
      </w:r>
      <w:r w:rsidR="00CC2387" w:rsidRPr="007C16A8">
        <w:t>”</w:t>
      </w:r>
      <w:r w:rsidRPr="007C16A8">
        <w:t xml:space="preserve"> prompt</w:t>
      </w:r>
      <w:r w:rsidR="00E447F2" w:rsidRPr="007C16A8">
        <w:t>,</w:t>
      </w:r>
      <w:r w:rsidRPr="007C16A8">
        <w:t xml:space="preserve"> enter the </w:t>
      </w:r>
      <w:r w:rsidR="004A3A0C" w:rsidRPr="007C16A8">
        <w:rPr>
          <w:b/>
          <w:bCs/>
        </w:rPr>
        <w:t>XULM RPC BROKER CONTEXT</w:t>
      </w:r>
      <w:r w:rsidR="004A3A0C" w:rsidRPr="007C16A8">
        <w:t xml:space="preserve"> </w:t>
      </w:r>
      <w:r w:rsidRPr="007C16A8">
        <w:t>option.</w:t>
      </w:r>
    </w:p>
    <w:p w:rsidR="001630AB" w:rsidRPr="007C16A8" w:rsidRDefault="00E447F2" w:rsidP="002D3684">
      <w:pPr>
        <w:pStyle w:val="ListNumber"/>
      </w:pPr>
      <w:r w:rsidRPr="007C16A8">
        <w:t xml:space="preserve">(Optional) In the </w:t>
      </w:r>
      <w:r w:rsidR="00CC2387" w:rsidRPr="007C16A8">
        <w:t>“</w:t>
      </w:r>
      <w:r w:rsidRPr="007C16A8">
        <w:rPr>
          <w:rFonts w:eastAsia="Calibri"/>
        </w:rPr>
        <w:t>SECONDARY MENU OPTIONS</w:t>
      </w:r>
      <w:r w:rsidR="00CC2387" w:rsidRPr="007C16A8">
        <w:t>”</w:t>
      </w:r>
      <w:r w:rsidR="000D0A7D" w:rsidRPr="007C16A8">
        <w:t xml:space="preserve"> popup screen, </w:t>
      </w:r>
      <w:r w:rsidRPr="007C16A8">
        <w:t xml:space="preserve">tab to </w:t>
      </w:r>
      <w:r w:rsidR="00CC2387" w:rsidRPr="007C16A8">
        <w:t>“</w:t>
      </w:r>
      <w:r w:rsidRPr="007C16A8">
        <w:rPr>
          <w:rFonts w:eastAsia="Calibri"/>
        </w:rPr>
        <w:t>SYNONYM:</w:t>
      </w:r>
      <w:r w:rsidR="00CC2387" w:rsidRPr="007C16A8">
        <w:t>”</w:t>
      </w:r>
      <w:r w:rsidRPr="007C16A8">
        <w:t xml:space="preserve"> prompt and enter a synonym for this context option.</w:t>
      </w:r>
    </w:p>
    <w:p w:rsidR="001630AB" w:rsidRPr="007C16A8" w:rsidRDefault="00E447F2" w:rsidP="002D3684">
      <w:pPr>
        <w:pStyle w:val="ListNumber"/>
      </w:pPr>
      <w:r w:rsidRPr="007C16A8">
        <w:t xml:space="preserve">Tab to the </w:t>
      </w:r>
      <w:r w:rsidR="00CC2387" w:rsidRPr="007C16A8">
        <w:t>“</w:t>
      </w:r>
      <w:r w:rsidRPr="007C16A8">
        <w:rPr>
          <w:rFonts w:eastAsia="Calibri"/>
        </w:rPr>
        <w:t>COMMAND:</w:t>
      </w:r>
      <w:r w:rsidR="00CC2387" w:rsidRPr="007C16A8">
        <w:t>”</w:t>
      </w:r>
      <w:r w:rsidRPr="007C16A8">
        <w:t xml:space="preserve"> prompt, enter </w:t>
      </w:r>
      <w:r w:rsidRPr="007C16A8">
        <w:rPr>
          <w:b/>
        </w:rPr>
        <w:t>CLOSE</w:t>
      </w:r>
      <w:r w:rsidRPr="007C16A8">
        <w:t xml:space="preserve">. The </w:t>
      </w:r>
      <w:r w:rsidR="00CC2387" w:rsidRPr="007C16A8">
        <w:t>“</w:t>
      </w:r>
      <w:r w:rsidRPr="007C16A8">
        <w:rPr>
          <w:rFonts w:eastAsia="Calibri"/>
        </w:rPr>
        <w:t>SECONDARY MENU OPTIONS</w:t>
      </w:r>
      <w:r w:rsidR="00CC2387" w:rsidRPr="007C16A8">
        <w:t>”</w:t>
      </w:r>
      <w:r w:rsidRPr="007C16A8">
        <w:t xml:space="preserve"> popup screen closes.</w:t>
      </w:r>
    </w:p>
    <w:p w:rsidR="001630AB" w:rsidRPr="007C16A8" w:rsidRDefault="00E447F2" w:rsidP="003C7906">
      <w:pPr>
        <w:pStyle w:val="ListNumber"/>
      </w:pPr>
      <w:r w:rsidRPr="007C16A8">
        <w:t xml:space="preserve">Tab to the </w:t>
      </w:r>
      <w:r w:rsidR="00CC2387" w:rsidRPr="007C16A8">
        <w:t>“</w:t>
      </w:r>
      <w:r w:rsidRPr="007C16A8">
        <w:rPr>
          <w:rFonts w:eastAsia="Calibri"/>
        </w:rPr>
        <w:t>COMMAND:</w:t>
      </w:r>
      <w:r w:rsidR="00CC2387" w:rsidRPr="007C16A8">
        <w:rPr>
          <w:rFonts w:eastAsia="Calibri"/>
        </w:rPr>
        <w:t>”</w:t>
      </w:r>
      <w:r w:rsidRPr="007C16A8">
        <w:t xml:space="preserve"> prompt, enter </w:t>
      </w:r>
      <w:r w:rsidRPr="007C16A8">
        <w:rPr>
          <w:b/>
        </w:rPr>
        <w:t>EXIT</w:t>
      </w:r>
      <w:r w:rsidRPr="007C16A8">
        <w:t xml:space="preserve">. The </w:t>
      </w:r>
      <w:r w:rsidR="00CC2387" w:rsidRPr="007C16A8">
        <w:t>“</w:t>
      </w:r>
      <w:r w:rsidRPr="007C16A8">
        <w:rPr>
          <w:rFonts w:eastAsia="Calibri"/>
        </w:rPr>
        <w:t>Edit an Existing User</w:t>
      </w:r>
      <w:r w:rsidR="00CC2387" w:rsidRPr="007C16A8">
        <w:t>”</w:t>
      </w:r>
      <w:r w:rsidRPr="007C16A8">
        <w:t xml:space="preserve"> main screen closes.</w:t>
      </w:r>
    </w:p>
    <w:p w:rsidR="001630AB" w:rsidRPr="007C16A8" w:rsidRDefault="004A3A0C" w:rsidP="002A10BC">
      <w:pPr>
        <w:pStyle w:val="Caption"/>
        <w:ind w:left="720"/>
      </w:pPr>
      <w:bookmarkStart w:id="61" w:name="_Toc23169093"/>
      <w:r w:rsidRPr="007C16A8">
        <w:lastRenderedPageBreak/>
        <w:t xml:space="preserve">Figure </w:t>
      </w:r>
      <w:r w:rsidR="009E46F0" w:rsidRPr="007C16A8">
        <w:fldChar w:fldCharType="begin"/>
      </w:r>
      <w:r w:rsidR="00662C4B" w:rsidRPr="007C16A8">
        <w:instrText xml:space="preserve"> SEQ Figure \* ARABIC </w:instrText>
      </w:r>
      <w:r w:rsidR="009E46F0" w:rsidRPr="007C16A8">
        <w:fldChar w:fldCharType="separate"/>
      </w:r>
      <w:r w:rsidR="00E144B2" w:rsidRPr="007C16A8">
        <w:t>4</w:t>
      </w:r>
      <w:r w:rsidR="009E46F0" w:rsidRPr="007C16A8">
        <w:fldChar w:fldCharType="end"/>
      </w:r>
      <w:r w:rsidR="00B73284" w:rsidRPr="007C16A8">
        <w:t>:</w:t>
      </w:r>
      <w:r w:rsidR="00134C89" w:rsidRPr="007C16A8">
        <w:t xml:space="preserve"> Assigning </w:t>
      </w:r>
      <w:r w:rsidRPr="007C16A8">
        <w:rPr>
          <w:rFonts w:eastAsia="Calibri"/>
        </w:rPr>
        <w:t>XULM RPC BROKER CONTEXT</w:t>
      </w:r>
      <w:r w:rsidR="00134C89" w:rsidRPr="007C16A8">
        <w:t xml:space="preserve"> O</w:t>
      </w:r>
      <w:r w:rsidRPr="007C16A8">
        <w:t>ption</w:t>
      </w:r>
      <w:r w:rsidR="00134C89" w:rsidRPr="007C16A8">
        <w:t>—Sample User E</w:t>
      </w:r>
      <w:r w:rsidR="00E447F2" w:rsidRPr="007C16A8">
        <w:t>ntries</w:t>
      </w:r>
      <w:r w:rsidR="002937DE" w:rsidRPr="007C16A8">
        <w:t xml:space="preserve"> and System Responses</w:t>
      </w:r>
      <w:r w:rsidR="00E447F2" w:rsidRPr="007C16A8">
        <w:t xml:space="preserve"> (1 o</w:t>
      </w:r>
      <w:r w:rsidRPr="007C16A8">
        <w:t>f 2)</w:t>
      </w:r>
      <w:bookmarkEnd w:id="61"/>
    </w:p>
    <w:p w:rsidR="001630AB" w:rsidRPr="007C16A8" w:rsidRDefault="007325AE" w:rsidP="002A10BC">
      <w:pPr>
        <w:pStyle w:val="DialogueIndent"/>
      </w:pPr>
      <w:r w:rsidRPr="007C16A8">
        <w:t xml:space="preserve">Select Systems Manager Menu Option: </w:t>
      </w:r>
      <w:r w:rsidRPr="007C16A8">
        <w:rPr>
          <w:b/>
          <w:highlight w:val="yellow"/>
        </w:rPr>
        <w:t>USER &lt;Enter&gt;</w:t>
      </w:r>
      <w:r w:rsidR="00D1747E" w:rsidRPr="007C16A8">
        <w:t xml:space="preserve"> </w:t>
      </w:r>
      <w:r w:rsidRPr="007C16A8">
        <w:t>Management</w:t>
      </w:r>
    </w:p>
    <w:p w:rsidR="001630AB" w:rsidRPr="007C16A8" w:rsidRDefault="001630AB" w:rsidP="002A10BC">
      <w:pPr>
        <w:pStyle w:val="DialogueIndent"/>
      </w:pPr>
    </w:p>
    <w:p w:rsidR="001630AB" w:rsidRPr="007C16A8" w:rsidRDefault="00C32986" w:rsidP="00C32986">
      <w:pPr>
        <w:pStyle w:val="DialogueIndent"/>
        <w:tabs>
          <w:tab w:val="left" w:pos="1980"/>
        </w:tabs>
      </w:pPr>
      <w:r w:rsidRPr="007C16A8">
        <w:tab/>
      </w:r>
      <w:r w:rsidR="007325AE" w:rsidRPr="007C16A8">
        <w:t>Add a New User to the System</w:t>
      </w:r>
    </w:p>
    <w:p w:rsidR="001630AB" w:rsidRPr="007C16A8" w:rsidRDefault="00C32986" w:rsidP="00C32986">
      <w:pPr>
        <w:pStyle w:val="DialogueIndent"/>
        <w:tabs>
          <w:tab w:val="left" w:pos="1980"/>
        </w:tabs>
      </w:pPr>
      <w:r w:rsidRPr="007C16A8">
        <w:tab/>
      </w:r>
      <w:r w:rsidR="007325AE" w:rsidRPr="007C16A8">
        <w:t>Grant Access by Profile</w:t>
      </w:r>
    </w:p>
    <w:p w:rsidR="001630AB" w:rsidRPr="007C16A8" w:rsidRDefault="00C32986" w:rsidP="00C32986">
      <w:pPr>
        <w:pStyle w:val="DialogueIndent"/>
        <w:tabs>
          <w:tab w:val="left" w:pos="1980"/>
        </w:tabs>
      </w:pPr>
      <w:r w:rsidRPr="007C16A8">
        <w:tab/>
      </w:r>
      <w:r w:rsidR="007325AE" w:rsidRPr="007C16A8">
        <w:t>Edit an Existing User</w:t>
      </w:r>
    </w:p>
    <w:p w:rsidR="001630AB" w:rsidRPr="007C16A8" w:rsidRDefault="00C32986" w:rsidP="00C32986">
      <w:pPr>
        <w:pStyle w:val="DialogueIndent"/>
        <w:tabs>
          <w:tab w:val="left" w:pos="1980"/>
        </w:tabs>
      </w:pPr>
      <w:r w:rsidRPr="007C16A8">
        <w:tab/>
      </w:r>
      <w:r w:rsidR="007325AE" w:rsidRPr="007C16A8">
        <w:t>Deactivate a User</w:t>
      </w:r>
    </w:p>
    <w:p w:rsidR="001630AB" w:rsidRPr="007C16A8" w:rsidRDefault="00C32986" w:rsidP="00C32986">
      <w:pPr>
        <w:pStyle w:val="DialogueIndent"/>
        <w:tabs>
          <w:tab w:val="left" w:pos="1980"/>
        </w:tabs>
      </w:pPr>
      <w:r w:rsidRPr="007C16A8">
        <w:tab/>
      </w:r>
      <w:r w:rsidR="007325AE" w:rsidRPr="007C16A8">
        <w:t>Reactivate a User</w:t>
      </w:r>
    </w:p>
    <w:p w:rsidR="001630AB" w:rsidRPr="007C16A8" w:rsidRDefault="00C32986" w:rsidP="00C32986">
      <w:pPr>
        <w:pStyle w:val="DialogueIndent"/>
        <w:tabs>
          <w:tab w:val="left" w:pos="1980"/>
        </w:tabs>
      </w:pPr>
      <w:r w:rsidRPr="007C16A8">
        <w:tab/>
      </w:r>
      <w:r w:rsidR="007325AE" w:rsidRPr="007C16A8">
        <w:t>List users</w:t>
      </w:r>
    </w:p>
    <w:p w:rsidR="001630AB" w:rsidRPr="007C16A8" w:rsidRDefault="00C32986" w:rsidP="00C32986">
      <w:pPr>
        <w:pStyle w:val="DialogueIndent"/>
        <w:tabs>
          <w:tab w:val="left" w:pos="1980"/>
        </w:tabs>
      </w:pPr>
      <w:r w:rsidRPr="007C16A8">
        <w:tab/>
      </w:r>
      <w:r w:rsidR="007325AE" w:rsidRPr="007C16A8">
        <w:t>User Inquiry</w:t>
      </w:r>
    </w:p>
    <w:p w:rsidR="001630AB" w:rsidRPr="007C16A8" w:rsidRDefault="00C32986" w:rsidP="00C32986">
      <w:pPr>
        <w:pStyle w:val="DialogueIndent"/>
        <w:tabs>
          <w:tab w:val="left" w:pos="1980"/>
        </w:tabs>
      </w:pPr>
      <w:r w:rsidRPr="007C16A8">
        <w:tab/>
      </w:r>
      <w:r w:rsidR="007325AE" w:rsidRPr="007C16A8">
        <w:t>Switch Identities</w:t>
      </w:r>
    </w:p>
    <w:p w:rsidR="001630AB" w:rsidRPr="007C16A8" w:rsidRDefault="00C32986" w:rsidP="00C32986">
      <w:pPr>
        <w:pStyle w:val="DialogueIndent"/>
        <w:tabs>
          <w:tab w:val="left" w:pos="1980"/>
        </w:tabs>
      </w:pPr>
      <w:r w:rsidRPr="007C16A8">
        <w:tab/>
      </w:r>
      <w:r w:rsidR="007325AE" w:rsidRPr="007C16A8">
        <w:t>File Access Security ...</w:t>
      </w:r>
    </w:p>
    <w:p w:rsidR="001630AB" w:rsidRPr="007C16A8" w:rsidRDefault="00C32986" w:rsidP="00C32986">
      <w:pPr>
        <w:pStyle w:val="DialogueIndent"/>
        <w:tabs>
          <w:tab w:val="left" w:pos="1980"/>
        </w:tabs>
      </w:pPr>
      <w:r w:rsidRPr="007C16A8">
        <w:tab/>
      </w:r>
      <w:r w:rsidR="007325AE" w:rsidRPr="007C16A8">
        <w:t>Clear Electronic signature code</w:t>
      </w:r>
    </w:p>
    <w:p w:rsidR="001630AB" w:rsidRPr="007C16A8" w:rsidRDefault="00C32986" w:rsidP="00C32986">
      <w:pPr>
        <w:pStyle w:val="DialogueIndent"/>
        <w:tabs>
          <w:tab w:val="left" w:pos="1260"/>
          <w:tab w:val="left" w:pos="1980"/>
        </w:tabs>
      </w:pPr>
      <w:r w:rsidRPr="007C16A8">
        <w:tab/>
      </w:r>
      <w:r w:rsidR="007325AE" w:rsidRPr="007C16A8">
        <w:t>OAA</w:t>
      </w:r>
      <w:r w:rsidRPr="007C16A8">
        <w:tab/>
      </w:r>
      <w:r w:rsidR="007325AE" w:rsidRPr="007C16A8">
        <w:t>OAA Trainee Registration Menu ...</w:t>
      </w:r>
    </w:p>
    <w:p w:rsidR="001630AB" w:rsidRPr="007C16A8" w:rsidRDefault="00C32986" w:rsidP="00C32986">
      <w:pPr>
        <w:pStyle w:val="DialogueIndent"/>
        <w:tabs>
          <w:tab w:val="left" w:pos="1980"/>
        </w:tabs>
      </w:pPr>
      <w:r w:rsidRPr="007C16A8">
        <w:tab/>
      </w:r>
      <w:r w:rsidR="007325AE" w:rsidRPr="007C16A8">
        <w:t>Electronic Signature Block Edit</w:t>
      </w:r>
    </w:p>
    <w:p w:rsidR="001630AB" w:rsidRPr="007C16A8" w:rsidRDefault="00C32986" w:rsidP="00C32986">
      <w:pPr>
        <w:pStyle w:val="DialogueIndent"/>
        <w:tabs>
          <w:tab w:val="left" w:pos="1980"/>
        </w:tabs>
      </w:pPr>
      <w:r w:rsidRPr="007C16A8">
        <w:tab/>
      </w:r>
      <w:r w:rsidR="007325AE" w:rsidRPr="007C16A8">
        <w:t>List Inactive Person Class Users</w:t>
      </w:r>
    </w:p>
    <w:p w:rsidR="001630AB" w:rsidRPr="007C16A8" w:rsidRDefault="00C32986" w:rsidP="00C32986">
      <w:pPr>
        <w:pStyle w:val="DialogueIndent"/>
        <w:tabs>
          <w:tab w:val="left" w:pos="1980"/>
        </w:tabs>
      </w:pPr>
      <w:r w:rsidRPr="007C16A8">
        <w:tab/>
      </w:r>
      <w:r w:rsidR="007325AE" w:rsidRPr="007C16A8">
        <w:t>Manage User File ...</w:t>
      </w:r>
    </w:p>
    <w:p w:rsidR="001630AB" w:rsidRPr="007C16A8" w:rsidRDefault="0030125D" w:rsidP="00C32986">
      <w:pPr>
        <w:pStyle w:val="DialogueIndent"/>
        <w:tabs>
          <w:tab w:val="left" w:pos="1980"/>
        </w:tabs>
      </w:pPr>
      <w:r w:rsidRPr="007C16A8">
        <w:tab/>
      </w:r>
      <w:r w:rsidR="007325AE" w:rsidRPr="007C16A8">
        <w:t>Person Class Edit</w:t>
      </w:r>
    </w:p>
    <w:p w:rsidR="001630AB" w:rsidRPr="007C16A8" w:rsidRDefault="0030125D" w:rsidP="00C32986">
      <w:pPr>
        <w:pStyle w:val="DialogueIndent"/>
        <w:tabs>
          <w:tab w:val="left" w:pos="1980"/>
        </w:tabs>
      </w:pPr>
      <w:r w:rsidRPr="007C16A8">
        <w:tab/>
      </w:r>
      <w:r w:rsidR="007325AE" w:rsidRPr="007C16A8">
        <w:t>Print Patch Report</w:t>
      </w:r>
    </w:p>
    <w:p w:rsidR="001630AB" w:rsidRPr="007C16A8" w:rsidRDefault="00C32986" w:rsidP="00C32986">
      <w:pPr>
        <w:pStyle w:val="DialogueIndent"/>
        <w:tabs>
          <w:tab w:val="left" w:pos="1980"/>
        </w:tabs>
      </w:pPr>
      <w:r w:rsidRPr="007C16A8">
        <w:tab/>
      </w:r>
      <w:r w:rsidR="007325AE" w:rsidRPr="007C16A8">
        <w:t>Reprint Access agreement letter</w:t>
      </w:r>
    </w:p>
    <w:p w:rsidR="001630AB" w:rsidRPr="007C16A8" w:rsidRDefault="001630AB" w:rsidP="002A10BC">
      <w:pPr>
        <w:pStyle w:val="DialogueIndent"/>
      </w:pPr>
    </w:p>
    <w:p w:rsidR="001630AB" w:rsidRPr="007C16A8" w:rsidRDefault="007325AE" w:rsidP="002A10BC">
      <w:pPr>
        <w:pStyle w:val="DialogueIndent"/>
      </w:pPr>
      <w:r w:rsidRPr="007C16A8">
        <w:t xml:space="preserve">Select User Management Option: </w:t>
      </w:r>
      <w:r w:rsidRPr="007C16A8">
        <w:rPr>
          <w:b/>
          <w:highlight w:val="yellow"/>
        </w:rPr>
        <w:t>EDIT &lt;Enter&gt;</w:t>
      </w:r>
      <w:r w:rsidR="00D1747E" w:rsidRPr="007C16A8">
        <w:t xml:space="preserve"> </w:t>
      </w:r>
      <w:r w:rsidRPr="007C16A8">
        <w:t>an Existing User</w:t>
      </w:r>
    </w:p>
    <w:p w:rsidR="001630AB" w:rsidRPr="007C16A8" w:rsidRDefault="001630AB" w:rsidP="002A10BC">
      <w:pPr>
        <w:pStyle w:val="DialogueIndent"/>
      </w:pPr>
    </w:p>
    <w:p w:rsidR="001630AB" w:rsidRPr="007C16A8" w:rsidRDefault="007325AE" w:rsidP="009B024A">
      <w:pPr>
        <w:pStyle w:val="DialogueIndent"/>
        <w:tabs>
          <w:tab w:val="left" w:pos="6930"/>
          <w:tab w:val="left" w:pos="8010"/>
        </w:tabs>
      </w:pPr>
      <w:r w:rsidRPr="007C16A8">
        <w:t xml:space="preserve">Select NEW PERSON NAME: </w:t>
      </w:r>
      <w:r w:rsidR="00CB7400" w:rsidRPr="007C16A8">
        <w:rPr>
          <w:b/>
          <w:highlight w:val="yellow"/>
        </w:rPr>
        <w:t>XUUSER</w:t>
      </w:r>
      <w:r w:rsidRPr="007C16A8">
        <w:rPr>
          <w:b/>
          <w:highlight w:val="yellow"/>
        </w:rPr>
        <w:t xml:space="preserve"> &lt;Enter&gt;</w:t>
      </w:r>
      <w:r w:rsidR="00D1747E" w:rsidRPr="007C16A8">
        <w:t xml:space="preserve"> </w:t>
      </w:r>
      <w:r w:rsidR="00CB7400" w:rsidRPr="007C16A8">
        <w:t>XUUSER,ONE</w:t>
      </w:r>
      <w:r w:rsidR="009B024A" w:rsidRPr="007C16A8">
        <w:tab/>
      </w:r>
      <w:r w:rsidR="00CB7400" w:rsidRPr="007C16A8">
        <w:t>OX</w:t>
      </w:r>
      <w:r w:rsidR="009B024A" w:rsidRPr="007C16A8">
        <w:tab/>
      </w:r>
      <w:r w:rsidRPr="007C16A8">
        <w:t>TECHNICAL WRITER</w:t>
      </w:r>
    </w:p>
    <w:p w:rsidR="001630AB" w:rsidRPr="007C16A8" w:rsidRDefault="001630AB" w:rsidP="002A10BC">
      <w:pPr>
        <w:pStyle w:val="DialogueIndent"/>
      </w:pPr>
    </w:p>
    <w:p w:rsidR="001630AB" w:rsidRPr="007C16A8" w:rsidRDefault="00C32986" w:rsidP="00C32986">
      <w:pPr>
        <w:pStyle w:val="DialogueIndent"/>
        <w:tabs>
          <w:tab w:val="left" w:pos="4050"/>
        </w:tabs>
      </w:pPr>
      <w:r w:rsidRPr="007C16A8">
        <w:tab/>
      </w:r>
      <w:r w:rsidR="00EC3026" w:rsidRPr="007C16A8">
        <w:rPr>
          <w:highlight w:val="cyan"/>
        </w:rPr>
        <w:t>Edit an Existing User</w:t>
      </w:r>
    </w:p>
    <w:p w:rsidR="001630AB" w:rsidRPr="007C16A8" w:rsidRDefault="00EC3026" w:rsidP="00C32986">
      <w:pPr>
        <w:pStyle w:val="DialogueIndent"/>
        <w:tabs>
          <w:tab w:val="left" w:pos="7920"/>
        </w:tabs>
      </w:pPr>
      <w:r w:rsidRPr="007C16A8">
        <w:t xml:space="preserve">NAME: </w:t>
      </w:r>
      <w:r w:rsidR="00CB7400" w:rsidRPr="007C16A8">
        <w:t>XUUSER</w:t>
      </w:r>
      <w:r w:rsidRPr="007C16A8">
        <w:t>,ONE</w:t>
      </w:r>
      <w:r w:rsidR="00C32986" w:rsidRPr="007C16A8">
        <w:tab/>
      </w:r>
      <w:r w:rsidRPr="007C16A8">
        <w:t>Page 1 of 5</w:t>
      </w:r>
    </w:p>
    <w:p w:rsidR="001630AB" w:rsidRPr="007C16A8" w:rsidRDefault="00EC3026" w:rsidP="002A10BC">
      <w:pPr>
        <w:pStyle w:val="DialogueIndent"/>
      </w:pPr>
      <w:r w:rsidRPr="007C16A8">
        <w:t>_________________________________________________________________________</w:t>
      </w:r>
      <w:r w:rsidR="008A72DB" w:rsidRPr="007C16A8">
        <w:t>___</w:t>
      </w:r>
    </w:p>
    <w:p w:rsidR="001630AB" w:rsidRPr="007C16A8" w:rsidRDefault="00C32986" w:rsidP="00C32986">
      <w:pPr>
        <w:pStyle w:val="DialogueIndent"/>
        <w:tabs>
          <w:tab w:val="left" w:pos="1260"/>
          <w:tab w:val="left" w:pos="6840"/>
        </w:tabs>
      </w:pPr>
      <w:r w:rsidRPr="007C16A8">
        <w:tab/>
      </w:r>
      <w:r w:rsidR="00EC3026" w:rsidRPr="007C16A8">
        <w:t xml:space="preserve">NAME... </w:t>
      </w:r>
      <w:r w:rsidR="00CB7400" w:rsidRPr="007C16A8">
        <w:t>XUUSER</w:t>
      </w:r>
      <w:r w:rsidR="00EC3026" w:rsidRPr="007C16A8">
        <w:t>,ONE</w:t>
      </w:r>
      <w:r w:rsidRPr="007C16A8">
        <w:tab/>
      </w:r>
      <w:r w:rsidR="00EC3026" w:rsidRPr="007C16A8">
        <w:t>INITIAL: OX</w:t>
      </w:r>
    </w:p>
    <w:p w:rsidR="001630AB" w:rsidRPr="007C16A8" w:rsidRDefault="00C32986" w:rsidP="009B024A">
      <w:pPr>
        <w:pStyle w:val="DialogueIndent"/>
        <w:tabs>
          <w:tab w:val="left" w:pos="1368"/>
          <w:tab w:val="left" w:pos="6653"/>
        </w:tabs>
      </w:pPr>
      <w:r w:rsidRPr="007C16A8">
        <w:tab/>
      </w:r>
      <w:r w:rsidR="00EC3026" w:rsidRPr="007C16A8">
        <w:t>TITLE: TECHNICAL WRITER</w:t>
      </w:r>
      <w:r w:rsidRPr="007C16A8">
        <w:tab/>
      </w:r>
      <w:r w:rsidR="00EC3026" w:rsidRPr="007C16A8">
        <w:t>NICK NAME: ONE</w:t>
      </w:r>
    </w:p>
    <w:p w:rsidR="001630AB" w:rsidRPr="007C16A8" w:rsidRDefault="00C32986" w:rsidP="009B024A">
      <w:pPr>
        <w:pStyle w:val="DialogueIndent"/>
        <w:tabs>
          <w:tab w:val="left" w:pos="1570"/>
          <w:tab w:val="left" w:pos="7290"/>
        </w:tabs>
      </w:pPr>
      <w:r w:rsidRPr="007C16A8">
        <w:tab/>
      </w:r>
      <w:r w:rsidR="00EC3026" w:rsidRPr="007C16A8">
        <w:t>SSN: 000123456</w:t>
      </w:r>
      <w:r w:rsidRPr="007C16A8">
        <w:tab/>
      </w:r>
      <w:r w:rsidR="00EC3026" w:rsidRPr="007C16A8">
        <w:t xml:space="preserve">DOB: </w:t>
      </w:r>
    </w:p>
    <w:p w:rsidR="001630AB" w:rsidRPr="007C16A8" w:rsidRDefault="00C32986" w:rsidP="00C32986">
      <w:pPr>
        <w:pStyle w:val="DialogueIndent"/>
        <w:tabs>
          <w:tab w:val="left" w:pos="1260"/>
          <w:tab w:val="left" w:pos="6660"/>
        </w:tabs>
      </w:pPr>
      <w:r w:rsidRPr="007C16A8">
        <w:tab/>
      </w:r>
      <w:r w:rsidR="00EC3026" w:rsidRPr="007C16A8">
        <w:t>DEGREE:</w:t>
      </w:r>
      <w:r w:rsidRPr="007C16A8">
        <w:tab/>
      </w:r>
      <w:r w:rsidR="00EC3026" w:rsidRPr="007C16A8">
        <w:t xml:space="preserve">MAIL CODE: </w:t>
      </w:r>
    </w:p>
    <w:p w:rsidR="001630AB" w:rsidRPr="007C16A8" w:rsidRDefault="009B024A" w:rsidP="009B024A">
      <w:pPr>
        <w:pStyle w:val="DialogueIndent"/>
        <w:tabs>
          <w:tab w:val="left" w:pos="1138"/>
          <w:tab w:val="left" w:pos="5940"/>
        </w:tabs>
      </w:pPr>
      <w:r w:rsidRPr="007C16A8">
        <w:tab/>
      </w:r>
      <w:r w:rsidR="00EC3026" w:rsidRPr="007C16A8">
        <w:t>DISUSER:</w:t>
      </w:r>
      <w:r w:rsidRPr="007C16A8">
        <w:tab/>
      </w:r>
      <w:r w:rsidR="00EC3026" w:rsidRPr="007C16A8">
        <w:t xml:space="preserve">TERMINATION DATE: </w:t>
      </w:r>
    </w:p>
    <w:p w:rsidR="001630AB" w:rsidRPr="007C16A8" w:rsidRDefault="009B024A" w:rsidP="009B024A">
      <w:pPr>
        <w:pStyle w:val="DialogueIndent"/>
        <w:tabs>
          <w:tab w:val="left" w:pos="1138"/>
        </w:tabs>
      </w:pPr>
      <w:r w:rsidRPr="007C16A8">
        <w:tab/>
      </w:r>
      <w:r w:rsidR="00EC3026" w:rsidRPr="007C16A8">
        <w:t xml:space="preserve">Termination Reason: </w:t>
      </w:r>
    </w:p>
    <w:p w:rsidR="000F398C" w:rsidRPr="007C16A8" w:rsidRDefault="00CD4C29" w:rsidP="002A10BC">
      <w:pPr>
        <w:pStyle w:val="DialogueIndent"/>
      </w:pPr>
      <w:r w:rsidRPr="007C16A8">
        <mc:AlternateContent>
          <mc:Choice Requires="wps">
            <w:drawing>
              <wp:inline distT="0" distB="0" distL="0" distR="0" wp14:anchorId="6BE65541" wp14:editId="7E61996B">
                <wp:extent cx="3131820" cy="299085"/>
                <wp:effectExtent l="0" t="0" r="11430" b="253365"/>
                <wp:docPr id="4" name="AutoShape 10" descr="Callout Text: Tab to this prompt and enter the context op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493520" y="5737860"/>
                          <a:ext cx="3131820" cy="299085"/>
                        </a:xfrm>
                        <a:prstGeom prst="wedgeRoundRectCallout">
                          <a:avLst>
                            <a:gd name="adj1" fmla="val 20901"/>
                            <a:gd name="adj2" fmla="val 118789"/>
                            <a:gd name="adj3" fmla="val 16667"/>
                          </a:avLst>
                        </a:prstGeom>
                        <a:solidFill>
                          <a:srgbClr val="FFFFFF"/>
                        </a:solidFill>
                        <a:ln w="9525">
                          <a:solidFill>
                            <a:srgbClr val="000000"/>
                          </a:solidFill>
                          <a:miter lim="800000"/>
                          <a:headEnd/>
                          <a:tailEnd/>
                        </a:ln>
                      </wps:spPr>
                      <wps:txbx>
                        <w:txbxContent>
                          <w:p w:rsidR="0033684B" w:rsidRDefault="0033684B" w:rsidP="000F398C">
                            <w:pPr>
                              <w:pStyle w:val="CalloutText"/>
                            </w:pPr>
                            <w:r>
                              <w:t xml:space="preserve">Tab to this prompt and enter the context </w:t>
                            </w:r>
                            <w:r>
                              <w:rPr>
                                <w:rFonts w:eastAsia="Calibri"/>
                              </w:rPr>
                              <w:t>option.</w:t>
                            </w:r>
                          </w:p>
                        </w:txbxContent>
                      </wps:txbx>
                      <wps:bodyPr rot="0" vert="horz" wrap="square" lIns="91440" tIns="45720" rIns="91440" bIns="45720" anchor="t" anchorCtr="0" upright="1">
                        <a:noAutofit/>
                      </wps:bodyPr>
                    </wps:wsp>
                  </a:graphicData>
                </a:graphic>
              </wp:inline>
            </w:drawing>
          </mc:Choice>
          <mc:Fallback>
            <w:pict>
              <v:shape w14:anchorId="6BE65541" id="AutoShape 10" o:spid="_x0000_s1027" type="#_x0000_t62" alt="Callout Text: Tab to this prompt and enter the context option." style="width:246.6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" adj="15315,36458">
                <v:textbox>
                  <w:txbxContent>
                    <w:p w:rsidR="0033684B" w:rsidRDefault="0033684B" w:rsidP="000F398C">
                      <w:pPr>
                        <w:pStyle w:val="CalloutText"/>
                      </w:pPr>
                      <w:r>
                        <w:t xml:space="preserve">Tab to this prompt and enter the context </w:t>
                      </w:r>
                      <w:r>
                        <w:rPr>
                          <w:rFonts w:eastAsia="Calibri"/>
                        </w:rPr>
                        <w:t>option.</w:t>
                      </w:r>
                    </w:p>
                  </w:txbxContent>
                </v:textbox>
                <w10:anchorlock/>
              </v:shape>
            </w:pict>
          </mc:Fallback>
        </mc:AlternateContent>
      </w:r>
    </w:p>
    <w:p w:rsidR="001630AB" w:rsidRPr="007C16A8" w:rsidRDefault="009B024A" w:rsidP="009B024A">
      <w:pPr>
        <w:pStyle w:val="DialogueIndent"/>
        <w:tabs>
          <w:tab w:val="left" w:pos="2070"/>
        </w:tabs>
      </w:pPr>
      <w:r w:rsidRPr="007C16A8">
        <w:tab/>
      </w:r>
      <w:r w:rsidR="00EC3026" w:rsidRPr="007C16A8">
        <w:t>PRIMARY MENU OPTION: EVE</w:t>
      </w:r>
    </w:p>
    <w:p w:rsidR="001630AB" w:rsidRPr="007C16A8" w:rsidRDefault="00EC3026" w:rsidP="002A10BC">
      <w:pPr>
        <w:pStyle w:val="DialogueIndent"/>
      </w:pPr>
      <w:r w:rsidRPr="007C16A8">
        <w:t xml:space="preserve"> </w:t>
      </w:r>
      <w:r w:rsidRPr="007C16A8">
        <w:rPr>
          <w:highlight w:val="cyan"/>
        </w:rPr>
        <w:t>Select SECONDARY MENU OPTIONS:</w:t>
      </w:r>
      <w:r w:rsidRPr="007C16A8">
        <w:t xml:space="preserve"> </w:t>
      </w:r>
      <w:r w:rsidRPr="007C16A8">
        <w:rPr>
          <w:b/>
          <w:highlight w:val="yellow"/>
        </w:rPr>
        <w:t>XULM RPC BROKER CONTEXT</w:t>
      </w:r>
    </w:p>
    <w:p w:rsidR="001630AB" w:rsidRPr="007C16A8" w:rsidRDefault="00EC3026" w:rsidP="009B024A">
      <w:pPr>
        <w:pStyle w:val="DialogueIndent"/>
        <w:tabs>
          <w:tab w:val="left" w:pos="5040"/>
        </w:tabs>
      </w:pPr>
      <w:r w:rsidRPr="007C16A8">
        <w:t>Want to edit ACCESS CODE (Y/N):</w:t>
      </w:r>
      <w:r w:rsidR="009B024A" w:rsidRPr="007C16A8">
        <w:tab/>
        <w:t>FILE MANAGER ACCESS CODE: @</w:t>
      </w:r>
    </w:p>
    <w:p w:rsidR="001630AB" w:rsidRPr="007C16A8" w:rsidRDefault="00EC3026" w:rsidP="002A10BC">
      <w:pPr>
        <w:pStyle w:val="DialogueIndent"/>
      </w:pPr>
      <w:r w:rsidRPr="007C16A8">
        <w:t>Want to edit VERIFY CODE (Y/N):</w:t>
      </w:r>
    </w:p>
    <w:p w:rsidR="001630AB" w:rsidRPr="007C16A8" w:rsidRDefault="001630AB" w:rsidP="002A10BC">
      <w:pPr>
        <w:pStyle w:val="DialogueIndent"/>
      </w:pPr>
    </w:p>
    <w:p w:rsidR="001630AB" w:rsidRPr="007C16A8" w:rsidRDefault="009B024A" w:rsidP="009B024A">
      <w:pPr>
        <w:pStyle w:val="DialogueIndent"/>
        <w:tabs>
          <w:tab w:val="left" w:pos="2520"/>
        </w:tabs>
      </w:pPr>
      <w:r w:rsidRPr="007C16A8">
        <w:tab/>
      </w:r>
      <w:r w:rsidR="00EC3026" w:rsidRPr="007C16A8">
        <w:t>Select DIVISION: SAN FRANCISCO</w:t>
      </w:r>
    </w:p>
    <w:p w:rsidR="001630AB" w:rsidRPr="007C16A8" w:rsidRDefault="009B024A" w:rsidP="009B024A">
      <w:pPr>
        <w:pStyle w:val="DialogueIndent"/>
        <w:tabs>
          <w:tab w:val="left" w:pos="2520"/>
        </w:tabs>
      </w:pPr>
      <w:r w:rsidRPr="007C16A8">
        <w:tab/>
      </w:r>
      <w:r w:rsidR="00EC3026" w:rsidRPr="007C16A8">
        <w:t xml:space="preserve">SERVICE/SECTION: </w:t>
      </w:r>
      <w:r w:rsidR="00B51AC2" w:rsidRPr="007C16A8">
        <w:t>OIFO</w:t>
      </w:r>
      <w:r w:rsidR="00EC3026" w:rsidRPr="007C16A8">
        <w:t xml:space="preserve"> Field Office</w:t>
      </w:r>
    </w:p>
    <w:p w:rsidR="001630AB" w:rsidRPr="007C16A8" w:rsidRDefault="00EC3026" w:rsidP="002A10BC">
      <w:pPr>
        <w:pStyle w:val="DialogueIndent"/>
      </w:pPr>
      <w:r w:rsidRPr="007C16A8">
        <w:t>____________________________________________________________________________</w:t>
      </w:r>
    </w:p>
    <w:p w:rsidR="001630AB" w:rsidRPr="007C16A8" w:rsidRDefault="001630AB" w:rsidP="002A10BC">
      <w:pPr>
        <w:pStyle w:val="DialogueIndent"/>
      </w:pPr>
    </w:p>
    <w:p w:rsidR="001630AB" w:rsidRPr="007C16A8" w:rsidRDefault="001630AB" w:rsidP="002A10BC">
      <w:pPr>
        <w:pStyle w:val="DialogueIndent"/>
      </w:pPr>
    </w:p>
    <w:p w:rsidR="001630AB" w:rsidRPr="007C16A8" w:rsidRDefault="00EC3026" w:rsidP="009B024A">
      <w:pPr>
        <w:pStyle w:val="DialogueIndent"/>
        <w:tabs>
          <w:tab w:val="left" w:pos="5760"/>
          <w:tab w:val="left" w:pos="8460"/>
        </w:tabs>
      </w:pPr>
      <w:r w:rsidRPr="007C16A8">
        <w:t>COMMAND:</w:t>
      </w:r>
      <w:r w:rsidR="009B024A" w:rsidRPr="007C16A8">
        <w:tab/>
      </w:r>
      <w:r w:rsidRPr="007C16A8">
        <w:t>Press &lt;PF1&gt;H for help</w:t>
      </w:r>
      <w:r w:rsidR="009B024A" w:rsidRPr="007C16A8">
        <w:tab/>
      </w:r>
      <w:r w:rsidRPr="00D62258">
        <w:rPr>
          <w:color w:val="FFFFFF" w:themeColor="background1"/>
          <w:shd w:val="clear" w:color="auto" w:fill="000000"/>
        </w:rPr>
        <w:t>Insert</w:t>
      </w:r>
    </w:p>
    <w:p w:rsidR="001630AB" w:rsidRPr="007C16A8" w:rsidRDefault="001630AB" w:rsidP="008920A2">
      <w:pPr>
        <w:pStyle w:val="BodyText6"/>
      </w:pPr>
    </w:p>
    <w:p w:rsidR="00554551" w:rsidRPr="007C16A8" w:rsidRDefault="00554551" w:rsidP="00554551">
      <w:pPr>
        <w:pStyle w:val="Caption"/>
        <w:ind w:left="720"/>
      </w:pPr>
      <w:bookmarkStart w:id="62" w:name="_Toc23169094"/>
      <w:r w:rsidRPr="007C16A8">
        <w:lastRenderedPageBreak/>
        <w:t xml:space="preserve">Figure </w:t>
      </w:r>
      <w:fldSimple w:instr=" SEQ Figure \* ARABIC ">
        <w:r w:rsidR="00E144B2" w:rsidRPr="007C16A8">
          <w:t>5</w:t>
        </w:r>
      </w:fldSimple>
      <w:r w:rsidR="00B73284" w:rsidRPr="007C16A8">
        <w:t>:</w:t>
      </w:r>
      <w:r w:rsidR="00134C89" w:rsidRPr="007C16A8">
        <w:t xml:space="preserve"> Assigning XULM RPC BROKER CONTEXT Option—Sample User Entries</w:t>
      </w:r>
      <w:r w:rsidR="002937DE" w:rsidRPr="007C16A8">
        <w:t xml:space="preserve"> and System Responses</w:t>
      </w:r>
      <w:r w:rsidR="00134C89" w:rsidRPr="007C16A8">
        <w:t xml:space="preserve"> </w:t>
      </w:r>
      <w:r w:rsidRPr="007C16A8">
        <w:t>(2 of 2)</w:t>
      </w:r>
      <w:bookmarkEnd w:id="62"/>
    </w:p>
    <w:p w:rsidR="00554551" w:rsidRPr="007C16A8" w:rsidRDefault="00554551" w:rsidP="00554551">
      <w:pPr>
        <w:pStyle w:val="DialogueIndent"/>
        <w:tabs>
          <w:tab w:val="left" w:pos="4050"/>
        </w:tabs>
      </w:pPr>
      <w:r w:rsidRPr="007C16A8">
        <w:tab/>
        <w:t>Edit an Existing User</w:t>
      </w:r>
    </w:p>
    <w:p w:rsidR="00554551" w:rsidRPr="007C16A8" w:rsidRDefault="00554551" w:rsidP="00554551">
      <w:pPr>
        <w:pStyle w:val="DialogueIndent"/>
        <w:tabs>
          <w:tab w:val="left" w:pos="7920"/>
        </w:tabs>
      </w:pPr>
      <w:r w:rsidRPr="007C16A8">
        <w:rPr>
          <w:u w:val="single"/>
        </w:rPr>
        <w:t>NAME</w:t>
      </w:r>
      <w:r w:rsidRPr="007C16A8">
        <w:t xml:space="preserve">: </w:t>
      </w:r>
      <w:r w:rsidRPr="007C16A8">
        <w:rPr>
          <w:b/>
          <w:bCs/>
        </w:rPr>
        <w:t>XUUSER,ONE</w:t>
      </w:r>
      <w:r w:rsidRPr="007C16A8">
        <w:rPr>
          <w:b/>
          <w:bCs/>
        </w:rPr>
        <w:tab/>
      </w:r>
      <w:r w:rsidRPr="007C16A8">
        <w:t>Page 1 of 5</w:t>
      </w:r>
    </w:p>
    <w:p w:rsidR="00554551" w:rsidRPr="007C16A8" w:rsidRDefault="00554551" w:rsidP="00554551">
      <w:pPr>
        <w:pStyle w:val="DialogueIndent"/>
      </w:pPr>
      <w:r w:rsidRPr="007C16A8">
        <w:t>____________________________________________________________________________</w:t>
      </w:r>
    </w:p>
    <w:p w:rsidR="00554551" w:rsidRPr="007C16A8" w:rsidRDefault="00554551" w:rsidP="00554551">
      <w:pPr>
        <w:pStyle w:val="DialogueIndent"/>
        <w:tabs>
          <w:tab w:val="left" w:pos="1260"/>
          <w:tab w:val="left" w:pos="6869"/>
        </w:tabs>
        <w:rPr>
          <w:b/>
          <w:bCs/>
        </w:rPr>
      </w:pPr>
      <w:r w:rsidRPr="007C16A8">
        <w:tab/>
      </w:r>
      <w:r w:rsidRPr="007C16A8">
        <w:rPr>
          <w:u w:val="single"/>
        </w:rPr>
        <w:t>NAME...</w:t>
      </w:r>
      <w:r w:rsidRPr="007C16A8">
        <w:t xml:space="preserve"> </w:t>
      </w:r>
      <w:r w:rsidRPr="007C16A8">
        <w:rPr>
          <w:b/>
          <w:bCs/>
        </w:rPr>
        <w:t>XUUSER,ONE</w:t>
      </w:r>
      <w:r w:rsidRPr="007C16A8">
        <w:rPr>
          <w:b/>
          <w:bCs/>
        </w:rPr>
        <w:tab/>
      </w:r>
      <w:r w:rsidRPr="007C16A8">
        <w:t xml:space="preserve">INITIAL: </w:t>
      </w:r>
      <w:r w:rsidRPr="007C16A8">
        <w:rPr>
          <w:b/>
          <w:bCs/>
        </w:rPr>
        <w:t>OX</w:t>
      </w:r>
    </w:p>
    <w:p w:rsidR="00554551" w:rsidRPr="007C16A8" w:rsidRDefault="00554551" w:rsidP="00554551">
      <w:pPr>
        <w:pStyle w:val="DialogueIndent"/>
        <w:tabs>
          <w:tab w:val="left" w:pos="1368"/>
          <w:tab w:val="left" w:pos="6660"/>
        </w:tabs>
        <w:rPr>
          <w:b/>
          <w:bCs/>
        </w:rPr>
      </w:pPr>
      <w:r w:rsidRPr="007C16A8">
        <w:tab/>
        <w:t xml:space="preserve">TITLE: </w:t>
      </w:r>
      <w:r w:rsidRPr="007C16A8">
        <w:rPr>
          <w:b/>
          <w:bCs/>
        </w:rPr>
        <w:t>TECHNICAL WRITER</w:t>
      </w:r>
      <w:r w:rsidRPr="007C16A8">
        <w:rPr>
          <w:b/>
          <w:bCs/>
        </w:rPr>
        <w:tab/>
      </w:r>
      <w:r w:rsidRPr="007C16A8">
        <w:t xml:space="preserve">NICK NAME: </w:t>
      </w:r>
      <w:r w:rsidRPr="007C16A8">
        <w:rPr>
          <w:b/>
          <w:bCs/>
        </w:rPr>
        <w:t>ONE</w:t>
      </w:r>
    </w:p>
    <w:p w:rsidR="00554551" w:rsidRPr="007C16A8" w:rsidRDefault="00554551" w:rsidP="00554551">
      <w:pPr>
        <w:pStyle w:val="DialogueIndent"/>
        <w:tabs>
          <w:tab w:val="left" w:pos="1570"/>
          <w:tab w:val="left" w:pos="7301"/>
        </w:tabs>
        <w:rPr>
          <w:b/>
          <w:bCs/>
        </w:rPr>
      </w:pPr>
      <w:r w:rsidRPr="007C16A8">
        <w:tab/>
        <w:t xml:space="preserve">SSN: </w:t>
      </w:r>
      <w:r w:rsidRPr="007C16A8">
        <w:rPr>
          <w:b/>
          <w:bCs/>
        </w:rPr>
        <w:t>000123456</w:t>
      </w:r>
      <w:r w:rsidRPr="007C16A8">
        <w:tab/>
        <w:t xml:space="preserve">DOB: </w:t>
      </w:r>
    </w:p>
    <w:p w:rsidR="00554551" w:rsidRPr="007C16A8" w:rsidRDefault="00554551" w:rsidP="00554551">
      <w:pPr>
        <w:pStyle w:val="DialogueIndent"/>
        <w:tabs>
          <w:tab w:val="left" w:pos="1260"/>
          <w:tab w:val="left" w:pos="6660"/>
        </w:tabs>
        <w:rPr>
          <w:b/>
          <w:bCs/>
        </w:rPr>
      </w:pPr>
      <w:r w:rsidRPr="007C16A8">
        <w:tab/>
        <w:t>DEGREE:</w:t>
      </w:r>
      <w:r w:rsidRPr="007C16A8">
        <w:tab/>
        <w:t xml:space="preserve">MAIL CODE: </w:t>
      </w:r>
    </w:p>
    <w:p w:rsidR="00554551" w:rsidRPr="007C16A8" w:rsidRDefault="00554551" w:rsidP="00554551">
      <w:pPr>
        <w:pStyle w:val="DialogueIndent"/>
        <w:tabs>
          <w:tab w:val="left" w:pos="1138"/>
          <w:tab w:val="left" w:pos="5918"/>
        </w:tabs>
        <w:rPr>
          <w:b/>
          <w:bCs/>
        </w:rPr>
      </w:pPr>
      <w:r w:rsidRPr="007C16A8">
        <w:tab/>
        <w:t>DISUSER:</w:t>
      </w:r>
      <w:r w:rsidRPr="007C16A8">
        <w:tab/>
        <w:t xml:space="preserve">TERMINATION DATE: </w:t>
      </w:r>
    </w:p>
    <w:p w:rsidR="00554551" w:rsidRPr="007C16A8" w:rsidRDefault="00554551" w:rsidP="00554551">
      <w:pPr>
        <w:pStyle w:val="DialogueIndent"/>
        <w:tabs>
          <w:tab w:val="left" w:pos="1138"/>
        </w:tabs>
        <w:rPr>
          <w:b/>
          <w:bCs/>
        </w:rPr>
      </w:pPr>
      <w:r w:rsidRPr="007C16A8">
        <w:tab/>
        <w:t>Termination Reason:</w:t>
      </w:r>
    </w:p>
    <w:p w:rsidR="00554551" w:rsidRPr="007C16A8" w:rsidRDefault="00554551" w:rsidP="00554551">
      <w:pPr>
        <w:pStyle w:val="DialogueIndent"/>
        <w:tabs>
          <w:tab w:val="left" w:pos="1757"/>
        </w:tabs>
        <w:rPr>
          <w:rFonts w:ascii="r_symbol" w:hAnsi="r_symbol" w:cs="r_symbol"/>
        </w:rPr>
      </w:pPr>
      <w:r w:rsidRPr="007C16A8">
        <w:rPr>
          <w:b/>
          <w:bCs/>
        </w:rPr>
        <w:br/>
      </w:r>
      <w:r w:rsidRPr="007C16A8">
        <w:tab/>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p>
    <w:p w:rsidR="00554551" w:rsidRPr="007C16A8" w:rsidRDefault="00554551" w:rsidP="00554551">
      <w:pPr>
        <w:pStyle w:val="DialogueIndent"/>
        <w:tabs>
          <w:tab w:val="left" w:pos="1757"/>
          <w:tab w:val="left" w:pos="5443"/>
        </w:tabs>
        <w:rPr>
          <w:rFonts w:ascii="r_symbol" w:hAnsi="r_symbol" w:cs="r_symbol"/>
        </w:rPr>
      </w:pPr>
      <w:r w:rsidRPr="007C16A8">
        <w:t xml:space="preserve"> Select</w:t>
      </w:r>
      <w:r w:rsidRPr="007C16A8">
        <w:tab/>
      </w:r>
      <w:r w:rsidRPr="007C16A8">
        <w:rPr>
          <w:rFonts w:ascii="r_symbol" w:hAnsi="r_symbol" w:cs="r_symbol"/>
        </w:rPr>
        <w:t></w:t>
      </w:r>
      <w:r w:rsidRPr="007C16A8">
        <w:tab/>
        <w:t xml:space="preserve">SECONDARY MENU OPTIONS </w:t>
      </w:r>
      <w:r w:rsidRPr="007C16A8">
        <w:rPr>
          <w:rFonts w:ascii="r_symbol" w:hAnsi="r_symbol" w:cs="r_symbol"/>
        </w:rPr>
        <w:t></w:t>
      </w:r>
    </w:p>
    <w:p w:rsidR="00554551" w:rsidRPr="007C16A8" w:rsidRDefault="00554551" w:rsidP="00554551">
      <w:pPr>
        <w:pStyle w:val="DialogueIndent"/>
        <w:tabs>
          <w:tab w:val="left" w:pos="1757"/>
          <w:tab w:val="left" w:pos="7920"/>
        </w:tabs>
        <w:rPr>
          <w:rFonts w:ascii="r_symbol" w:hAnsi="r_symbol" w:cs="r_symbol"/>
        </w:rPr>
      </w:pPr>
      <w:r w:rsidRPr="007C16A8">
        <w:t>Want to</w:t>
      </w:r>
      <w:r w:rsidRPr="007C16A8">
        <w:tab/>
      </w:r>
      <w:r w:rsidRPr="007C16A8">
        <w:rPr>
          <w:rFonts w:ascii="r_symbol" w:hAnsi="r_symbol" w:cs="r_symbol"/>
        </w:rPr>
        <w:t></w:t>
      </w:r>
      <w:r w:rsidRPr="007C16A8">
        <w:tab/>
      </w:r>
      <w:r w:rsidRPr="007C16A8">
        <w:rPr>
          <w:rFonts w:ascii="r_symbol" w:hAnsi="r_symbol" w:cs="r_symbol"/>
        </w:rPr>
        <w:t></w:t>
      </w:r>
    </w:p>
    <w:p w:rsidR="00554551" w:rsidRPr="007C16A8" w:rsidRDefault="00554551" w:rsidP="00554551">
      <w:pPr>
        <w:pStyle w:val="DialogueIndent"/>
        <w:tabs>
          <w:tab w:val="left" w:pos="1757"/>
          <w:tab w:val="left" w:pos="7920"/>
        </w:tabs>
        <w:rPr>
          <w:rFonts w:ascii="r_symbol" w:hAnsi="r_symbol" w:cs="r_symbol"/>
        </w:rPr>
      </w:pPr>
      <w:r w:rsidRPr="007C16A8">
        <w:t>Want to</w:t>
      </w:r>
      <w:r w:rsidRPr="007C16A8">
        <w:tab/>
      </w:r>
      <w:r w:rsidRPr="007C16A8">
        <w:rPr>
          <w:rFonts w:ascii="r_symbol" w:hAnsi="r_symbol" w:cs="r_symbol"/>
        </w:rPr>
        <w:t></w:t>
      </w:r>
      <w:r w:rsidRPr="007C16A8">
        <w:t xml:space="preserve"> SECONDARY MENU OPTIONS: </w:t>
      </w:r>
      <w:r w:rsidRPr="007C16A8">
        <w:rPr>
          <w:b/>
          <w:bCs/>
          <w:highlight w:val="yellow"/>
        </w:rPr>
        <w:t>XULM RPC BROKER CONTEXT</w:t>
      </w:r>
      <w:r w:rsidRPr="007C16A8">
        <w:rPr>
          <w:b/>
          <w:bCs/>
        </w:rPr>
        <w:tab/>
      </w:r>
      <w:r w:rsidRPr="007C16A8">
        <w:rPr>
          <w:rFonts w:ascii="r_symbol" w:hAnsi="r_symbol" w:cs="r_symbol"/>
        </w:rPr>
        <w:t></w:t>
      </w:r>
    </w:p>
    <w:p w:rsidR="00554551" w:rsidRPr="007C16A8" w:rsidRDefault="00554551" w:rsidP="00554551">
      <w:pPr>
        <w:pStyle w:val="DialogueIndent"/>
        <w:tabs>
          <w:tab w:val="left" w:pos="1757"/>
          <w:tab w:val="left" w:pos="3586"/>
          <w:tab w:val="left" w:pos="7920"/>
        </w:tabs>
        <w:rPr>
          <w:rFonts w:ascii="r_symbol" w:hAnsi="r_symbol" w:cs="r_symbol"/>
        </w:rPr>
      </w:pPr>
      <w:r w:rsidRPr="007C16A8">
        <w:tab/>
      </w:r>
      <w:r w:rsidRPr="007C16A8">
        <w:rPr>
          <w:rFonts w:ascii="r_symbol" w:hAnsi="r_symbol" w:cs="r_symbol"/>
        </w:rPr>
        <w:t></w:t>
      </w:r>
      <w:r w:rsidRPr="007C16A8">
        <w:tab/>
        <w:t xml:space="preserve">SYNONYM: </w:t>
      </w:r>
      <w:r w:rsidRPr="007C16A8">
        <w:rPr>
          <w:b/>
          <w:bCs/>
          <w:highlight w:val="yellow"/>
        </w:rPr>
        <w:t>XULM</w:t>
      </w:r>
      <w:r w:rsidRPr="007C16A8">
        <w:tab/>
      </w:r>
      <w:r w:rsidRPr="007C16A8">
        <w:rPr>
          <w:rFonts w:ascii="r_symbol" w:hAnsi="r_symbol" w:cs="r_symbol"/>
        </w:rPr>
        <w:t></w:t>
      </w:r>
    </w:p>
    <w:p w:rsidR="00554551" w:rsidRPr="007C16A8" w:rsidRDefault="00554551" w:rsidP="00554551">
      <w:pPr>
        <w:pStyle w:val="DialogueIndent"/>
        <w:tabs>
          <w:tab w:val="left" w:pos="1757"/>
          <w:tab w:val="left" w:pos="7920"/>
        </w:tabs>
        <w:rPr>
          <w:rFonts w:ascii="r_symbol" w:hAnsi="r_symbol" w:cs="r_symbol"/>
        </w:rPr>
      </w:pPr>
      <w:r w:rsidRPr="007C16A8">
        <w:tab/>
      </w:r>
      <w:r w:rsidRPr="007C16A8">
        <w:rPr>
          <w:rFonts w:ascii="r_symbol" w:hAnsi="r_symbol" w:cs="r_symbol"/>
        </w:rPr>
        <w:t></w:t>
      </w:r>
      <w:r w:rsidRPr="007C16A8">
        <w:tab/>
      </w:r>
      <w:r w:rsidRPr="007C16A8">
        <w:rPr>
          <w:rFonts w:ascii="r_symbol" w:hAnsi="r_symbol" w:cs="r_symbol"/>
        </w:rPr>
        <w:t></w:t>
      </w:r>
    </w:p>
    <w:p w:rsidR="00554551" w:rsidRPr="007C16A8" w:rsidRDefault="00554551" w:rsidP="00554551">
      <w:pPr>
        <w:pStyle w:val="DialogueIndent"/>
        <w:tabs>
          <w:tab w:val="left" w:pos="1757"/>
        </w:tabs>
        <w:rPr>
          <w:rFonts w:ascii="r_symbol" w:hAnsi="r_symbol" w:cs="r_symbol"/>
        </w:rPr>
      </w:pPr>
      <w:r w:rsidRPr="007C16A8">
        <w:tab/>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p>
    <w:p w:rsidR="00554551" w:rsidRPr="007C16A8" w:rsidRDefault="00554551" w:rsidP="00554551">
      <w:pPr>
        <w:pStyle w:val="DialogueIndent"/>
      </w:pPr>
      <w:r w:rsidRPr="007C16A8">
        <w:t>____________________________________________________________________________</w:t>
      </w:r>
    </w:p>
    <w:p w:rsidR="00554551" w:rsidRPr="007C16A8" w:rsidRDefault="00554551" w:rsidP="00554551">
      <w:pPr>
        <w:pStyle w:val="DialogueIndent"/>
        <w:tabs>
          <w:tab w:val="left" w:pos="1980"/>
        </w:tabs>
      </w:pPr>
      <w:r w:rsidRPr="007C16A8">
        <w:t>Close</w:t>
      </w:r>
      <w:r w:rsidRPr="007C16A8">
        <w:tab/>
        <w:t>Refresh</w:t>
      </w:r>
    </w:p>
    <w:p w:rsidR="00554551" w:rsidRPr="007C16A8" w:rsidRDefault="00554551" w:rsidP="00554551">
      <w:pPr>
        <w:pStyle w:val="DialogueIndent"/>
      </w:pPr>
      <w:r w:rsidRPr="007C16A8">
        <w:t xml:space="preserve"> </w:t>
      </w:r>
    </w:p>
    <w:p w:rsidR="00554551" w:rsidRPr="007C16A8" w:rsidRDefault="00554551" w:rsidP="00554551">
      <w:pPr>
        <w:pStyle w:val="DialogueIndent"/>
      </w:pPr>
      <w:r w:rsidRPr="007C16A8">
        <w:t xml:space="preserve">Enter a command or </w:t>
      </w:r>
      <w:r w:rsidR="00F8418D" w:rsidRPr="007C16A8">
        <w:t>‘</w:t>
      </w:r>
      <w:r w:rsidRPr="007C16A8">
        <w:t>^</w:t>
      </w:r>
      <w:r w:rsidR="00F8418D" w:rsidRPr="007C16A8">
        <w:t>’</w:t>
      </w:r>
      <w:r w:rsidRPr="007C16A8">
        <w:t xml:space="preserve"> followed by a caption to jump to a specific field.</w:t>
      </w:r>
    </w:p>
    <w:p w:rsidR="00554551" w:rsidRPr="007C16A8" w:rsidRDefault="00554551" w:rsidP="00554551">
      <w:pPr>
        <w:pStyle w:val="DialogueIndent"/>
      </w:pPr>
    </w:p>
    <w:p w:rsidR="00554551" w:rsidRPr="007C16A8" w:rsidRDefault="00554551" w:rsidP="00554551">
      <w:pPr>
        <w:pStyle w:val="DialogueIndent"/>
      </w:pPr>
    </w:p>
    <w:p w:rsidR="00554551" w:rsidRPr="007C16A8" w:rsidRDefault="00554551" w:rsidP="00554551">
      <w:pPr>
        <w:pStyle w:val="DialogueIndent"/>
        <w:tabs>
          <w:tab w:val="left" w:pos="5760"/>
          <w:tab w:val="left" w:pos="8460"/>
        </w:tabs>
      </w:pPr>
      <w:r w:rsidRPr="007C16A8">
        <w:t xml:space="preserve">COMMAND: </w:t>
      </w:r>
      <w:r w:rsidRPr="007C16A8">
        <w:rPr>
          <w:b/>
          <w:bCs/>
          <w:highlight w:val="yellow"/>
        </w:rPr>
        <w:t>Close</w:t>
      </w:r>
      <w:r w:rsidRPr="007C16A8">
        <w:rPr>
          <w:b/>
          <w:bCs/>
        </w:rPr>
        <w:tab/>
      </w:r>
      <w:r w:rsidRPr="007C16A8">
        <w:t>Press &lt;PF1&gt;H for help</w:t>
      </w:r>
      <w:r w:rsidRPr="007C16A8">
        <w:tab/>
      </w:r>
      <w:r w:rsidRPr="00D62258">
        <w:rPr>
          <w:color w:val="FFFFFF" w:themeColor="background1"/>
          <w:shd w:val="clear" w:color="auto" w:fill="000000"/>
        </w:rPr>
        <w:t>Insert</w:t>
      </w:r>
    </w:p>
    <w:p w:rsidR="00554551" w:rsidRPr="007C16A8" w:rsidRDefault="00554551" w:rsidP="00554551">
      <w:pPr>
        <w:pStyle w:val="DialogueIndent"/>
      </w:pPr>
    </w:p>
    <w:p w:rsidR="00554551" w:rsidRPr="007C16A8" w:rsidRDefault="00554551" w:rsidP="00554551">
      <w:pPr>
        <w:pStyle w:val="DialogueIndent"/>
        <w:tabs>
          <w:tab w:val="left" w:pos="4050"/>
        </w:tabs>
      </w:pPr>
      <w:r w:rsidRPr="007C16A8">
        <w:tab/>
        <w:t>Edit an Existing User</w:t>
      </w:r>
    </w:p>
    <w:p w:rsidR="00554551" w:rsidRPr="007C16A8" w:rsidRDefault="00554551" w:rsidP="00554551">
      <w:pPr>
        <w:pStyle w:val="DialogueIndent"/>
        <w:tabs>
          <w:tab w:val="left" w:pos="8010"/>
        </w:tabs>
      </w:pPr>
      <w:r w:rsidRPr="007C16A8">
        <w:rPr>
          <w:u w:val="single"/>
        </w:rPr>
        <w:t>NAME</w:t>
      </w:r>
      <w:r w:rsidRPr="007C16A8">
        <w:t xml:space="preserve">: </w:t>
      </w:r>
      <w:r w:rsidRPr="007C16A8">
        <w:rPr>
          <w:b/>
          <w:bCs/>
        </w:rPr>
        <w:t>XUUSER,ONE</w:t>
      </w:r>
      <w:r w:rsidRPr="007C16A8">
        <w:rPr>
          <w:b/>
          <w:bCs/>
        </w:rPr>
        <w:tab/>
      </w:r>
      <w:r w:rsidRPr="007C16A8">
        <w:t>Page 1 of 5</w:t>
      </w:r>
    </w:p>
    <w:p w:rsidR="00554551" w:rsidRPr="007C16A8" w:rsidRDefault="00554551" w:rsidP="00554551">
      <w:pPr>
        <w:pStyle w:val="DialogueIndent"/>
      </w:pPr>
      <w:r w:rsidRPr="007C16A8">
        <w:t>____________________________________________________________________________</w:t>
      </w:r>
    </w:p>
    <w:p w:rsidR="00554551" w:rsidRPr="007C16A8" w:rsidRDefault="00554551" w:rsidP="00554551">
      <w:pPr>
        <w:pStyle w:val="DialogueIndent"/>
        <w:tabs>
          <w:tab w:val="left" w:pos="1260"/>
          <w:tab w:val="left" w:pos="6854"/>
        </w:tabs>
        <w:rPr>
          <w:b/>
          <w:bCs/>
        </w:rPr>
      </w:pPr>
      <w:r w:rsidRPr="007C16A8">
        <w:tab/>
      </w:r>
      <w:r w:rsidRPr="007C16A8">
        <w:rPr>
          <w:u w:val="single"/>
        </w:rPr>
        <w:t>NAME...</w:t>
      </w:r>
      <w:r w:rsidRPr="007C16A8">
        <w:t xml:space="preserve"> </w:t>
      </w:r>
      <w:r w:rsidRPr="007C16A8">
        <w:rPr>
          <w:b/>
          <w:bCs/>
        </w:rPr>
        <w:t>XUUSER,ONE</w:t>
      </w:r>
      <w:r w:rsidRPr="007C16A8">
        <w:rPr>
          <w:b/>
          <w:bCs/>
        </w:rPr>
        <w:tab/>
      </w:r>
      <w:r w:rsidRPr="007C16A8">
        <w:t xml:space="preserve">INITIAL: </w:t>
      </w:r>
      <w:r w:rsidRPr="007C16A8">
        <w:rPr>
          <w:b/>
          <w:bCs/>
        </w:rPr>
        <w:t>OX</w:t>
      </w:r>
    </w:p>
    <w:p w:rsidR="00554551" w:rsidRPr="007C16A8" w:rsidRDefault="00554551" w:rsidP="00554551">
      <w:pPr>
        <w:pStyle w:val="DialogueIndent"/>
        <w:tabs>
          <w:tab w:val="left" w:pos="1368"/>
          <w:tab w:val="left" w:pos="6638"/>
        </w:tabs>
        <w:rPr>
          <w:b/>
          <w:bCs/>
        </w:rPr>
      </w:pPr>
      <w:r w:rsidRPr="007C16A8">
        <w:tab/>
        <w:t xml:space="preserve">TITLE: </w:t>
      </w:r>
      <w:r w:rsidRPr="007C16A8">
        <w:rPr>
          <w:b/>
          <w:bCs/>
        </w:rPr>
        <w:t>TECHNICAL WRITER</w:t>
      </w:r>
      <w:r w:rsidRPr="007C16A8">
        <w:rPr>
          <w:b/>
          <w:bCs/>
        </w:rPr>
        <w:tab/>
      </w:r>
      <w:r w:rsidRPr="007C16A8">
        <w:t xml:space="preserve">NICK NAME: </w:t>
      </w:r>
      <w:r w:rsidRPr="007C16A8">
        <w:rPr>
          <w:b/>
          <w:bCs/>
        </w:rPr>
        <w:t>ONE</w:t>
      </w:r>
    </w:p>
    <w:p w:rsidR="00554551" w:rsidRPr="007C16A8" w:rsidRDefault="00554551" w:rsidP="00554551">
      <w:pPr>
        <w:pStyle w:val="DialogueIndent"/>
        <w:tabs>
          <w:tab w:val="left" w:pos="1570"/>
          <w:tab w:val="left" w:pos="7290"/>
        </w:tabs>
      </w:pPr>
      <w:r w:rsidRPr="007C16A8">
        <w:tab/>
        <w:t xml:space="preserve">SSN: </w:t>
      </w:r>
      <w:r w:rsidRPr="007C16A8">
        <w:rPr>
          <w:b/>
          <w:bCs/>
        </w:rPr>
        <w:t>000123456</w:t>
      </w:r>
      <w:r w:rsidRPr="007C16A8">
        <w:tab/>
        <w:t>DOB:</w:t>
      </w:r>
    </w:p>
    <w:p w:rsidR="00554551" w:rsidRPr="007C16A8" w:rsidRDefault="00554551" w:rsidP="00554551">
      <w:pPr>
        <w:pStyle w:val="DialogueIndent"/>
        <w:tabs>
          <w:tab w:val="left" w:pos="1260"/>
          <w:tab w:val="left" w:pos="6660"/>
        </w:tabs>
      </w:pPr>
      <w:r w:rsidRPr="007C16A8">
        <w:tab/>
        <w:t>DEGREE:</w:t>
      </w:r>
      <w:r w:rsidRPr="007C16A8">
        <w:tab/>
        <w:t>MAIL CODE:</w:t>
      </w:r>
    </w:p>
    <w:p w:rsidR="00554551" w:rsidRPr="007C16A8" w:rsidRDefault="00554551" w:rsidP="00554551">
      <w:pPr>
        <w:pStyle w:val="DialogueIndent"/>
        <w:tabs>
          <w:tab w:val="left" w:pos="1138"/>
          <w:tab w:val="left" w:pos="5904"/>
        </w:tabs>
      </w:pPr>
      <w:r w:rsidRPr="007C16A8">
        <w:tab/>
        <w:t>DISUSER:</w:t>
      </w:r>
      <w:r w:rsidRPr="007C16A8">
        <w:tab/>
        <w:t>TERMINATION DATE:</w:t>
      </w:r>
    </w:p>
    <w:p w:rsidR="00554551" w:rsidRPr="007C16A8" w:rsidRDefault="00554551" w:rsidP="00554551">
      <w:pPr>
        <w:pStyle w:val="DialogueIndent"/>
        <w:tabs>
          <w:tab w:val="left" w:pos="1138"/>
        </w:tabs>
      </w:pPr>
      <w:r w:rsidRPr="007C16A8">
        <w:tab/>
        <w:t>Termination Reason:</w:t>
      </w:r>
    </w:p>
    <w:p w:rsidR="00554551" w:rsidRPr="007C16A8" w:rsidRDefault="00554551" w:rsidP="00554551">
      <w:pPr>
        <w:pStyle w:val="DialogueIndent"/>
      </w:pPr>
    </w:p>
    <w:p w:rsidR="00554551" w:rsidRPr="007C16A8" w:rsidRDefault="00554551" w:rsidP="00554551">
      <w:pPr>
        <w:pStyle w:val="DialogueIndent"/>
        <w:tabs>
          <w:tab w:val="left" w:pos="2070"/>
        </w:tabs>
        <w:rPr>
          <w:b/>
          <w:bCs/>
        </w:rPr>
      </w:pPr>
      <w:r w:rsidRPr="007C16A8">
        <w:tab/>
        <w:t xml:space="preserve">PRIMARY MENU OPTION: </w:t>
      </w:r>
      <w:r w:rsidRPr="007C16A8">
        <w:rPr>
          <w:b/>
          <w:bCs/>
        </w:rPr>
        <w:t>EVE</w:t>
      </w:r>
    </w:p>
    <w:p w:rsidR="00554551" w:rsidRPr="007C16A8" w:rsidRDefault="00554551" w:rsidP="00554551">
      <w:pPr>
        <w:pStyle w:val="DialogueIndent"/>
      </w:pPr>
      <w:r w:rsidRPr="007C16A8">
        <w:t xml:space="preserve"> Select SECONDARY MENU OPTIONS:</w:t>
      </w:r>
    </w:p>
    <w:p w:rsidR="00554551" w:rsidRPr="007C16A8" w:rsidRDefault="00554551" w:rsidP="00554551">
      <w:pPr>
        <w:pStyle w:val="DialogueIndent"/>
        <w:tabs>
          <w:tab w:val="left" w:pos="5040"/>
        </w:tabs>
        <w:rPr>
          <w:b/>
          <w:bCs/>
        </w:rPr>
      </w:pPr>
      <w:r w:rsidRPr="007C16A8">
        <w:t>Want to edit ACCESS CODE (Y/N):</w:t>
      </w:r>
      <w:r w:rsidRPr="007C16A8">
        <w:tab/>
        <w:t xml:space="preserve">FILE MANAGER ACCESS CODE: </w:t>
      </w:r>
      <w:r w:rsidRPr="007C16A8">
        <w:rPr>
          <w:b/>
          <w:bCs/>
        </w:rPr>
        <w:t>@</w:t>
      </w:r>
    </w:p>
    <w:p w:rsidR="00554551" w:rsidRPr="007C16A8" w:rsidRDefault="00554551" w:rsidP="00554551">
      <w:pPr>
        <w:pStyle w:val="DialogueIndent"/>
      </w:pPr>
      <w:r w:rsidRPr="007C16A8">
        <w:t>Want to edit VERIFY CODE (Y/N):</w:t>
      </w:r>
    </w:p>
    <w:p w:rsidR="00554551" w:rsidRPr="007C16A8" w:rsidRDefault="00554551" w:rsidP="00554551">
      <w:pPr>
        <w:pStyle w:val="DialogueIndent"/>
      </w:pPr>
    </w:p>
    <w:p w:rsidR="00554551" w:rsidRPr="007C16A8" w:rsidRDefault="00554551" w:rsidP="00554551">
      <w:pPr>
        <w:pStyle w:val="DialogueIndent"/>
        <w:tabs>
          <w:tab w:val="left" w:pos="2520"/>
        </w:tabs>
        <w:rPr>
          <w:b/>
          <w:bCs/>
        </w:rPr>
      </w:pPr>
      <w:r w:rsidRPr="007C16A8">
        <w:tab/>
        <w:t xml:space="preserve">Select DIVISION: </w:t>
      </w:r>
      <w:r w:rsidRPr="007C16A8">
        <w:rPr>
          <w:b/>
          <w:bCs/>
        </w:rPr>
        <w:t>SAN FRANCISCO</w:t>
      </w:r>
    </w:p>
    <w:p w:rsidR="00554551" w:rsidRPr="007C16A8" w:rsidRDefault="00554551" w:rsidP="00554551">
      <w:pPr>
        <w:pStyle w:val="DialogueIndent"/>
        <w:tabs>
          <w:tab w:val="left" w:pos="2520"/>
        </w:tabs>
        <w:rPr>
          <w:b/>
          <w:bCs/>
        </w:rPr>
      </w:pPr>
      <w:r w:rsidRPr="007C16A8">
        <w:tab/>
      </w:r>
      <w:r w:rsidRPr="007C16A8">
        <w:rPr>
          <w:u w:val="single"/>
        </w:rPr>
        <w:t>SERVICE/SECTION</w:t>
      </w:r>
      <w:r w:rsidRPr="007C16A8">
        <w:t xml:space="preserve">: </w:t>
      </w:r>
      <w:r w:rsidRPr="007C16A8">
        <w:rPr>
          <w:b/>
          <w:bCs/>
        </w:rPr>
        <w:t>OIFO Field Office</w:t>
      </w:r>
    </w:p>
    <w:p w:rsidR="00554551" w:rsidRPr="007C16A8" w:rsidRDefault="00554551" w:rsidP="00554551">
      <w:pPr>
        <w:pStyle w:val="DialogueIndent"/>
      </w:pPr>
      <w:r w:rsidRPr="007C16A8">
        <w:t>____________________________________________________________________________</w:t>
      </w:r>
    </w:p>
    <w:p w:rsidR="00554551" w:rsidRPr="007C16A8" w:rsidRDefault="00554551" w:rsidP="00554551">
      <w:pPr>
        <w:pStyle w:val="DialogueIndent"/>
        <w:tabs>
          <w:tab w:val="left" w:pos="1890"/>
          <w:tab w:val="left" w:pos="2880"/>
          <w:tab w:val="left" w:pos="4320"/>
        </w:tabs>
      </w:pPr>
      <w:r w:rsidRPr="007C16A8">
        <w:t>Exit</w:t>
      </w:r>
      <w:r w:rsidRPr="007C16A8">
        <w:tab/>
        <w:t>Save</w:t>
      </w:r>
      <w:r w:rsidRPr="007C16A8">
        <w:tab/>
        <w:t>Next Page</w:t>
      </w:r>
      <w:r w:rsidRPr="007C16A8">
        <w:tab/>
        <w:t>Refresh</w:t>
      </w:r>
    </w:p>
    <w:p w:rsidR="00554551" w:rsidRPr="007C16A8" w:rsidRDefault="00554551" w:rsidP="00554551">
      <w:pPr>
        <w:pStyle w:val="DialogueIndent"/>
      </w:pPr>
      <w:r w:rsidRPr="007C16A8">
        <w:t xml:space="preserve"> </w:t>
      </w:r>
    </w:p>
    <w:p w:rsidR="00554551" w:rsidRPr="007C16A8" w:rsidRDefault="00554551" w:rsidP="00554551">
      <w:pPr>
        <w:pStyle w:val="DialogueIndent"/>
      </w:pPr>
      <w:r w:rsidRPr="007C16A8">
        <w:t xml:space="preserve">Enter a command or </w:t>
      </w:r>
      <w:r w:rsidR="00F8418D" w:rsidRPr="007C16A8">
        <w:t>‘</w:t>
      </w:r>
      <w:r w:rsidRPr="007C16A8">
        <w:t>^</w:t>
      </w:r>
      <w:r w:rsidR="00F8418D" w:rsidRPr="007C16A8">
        <w:t>’</w:t>
      </w:r>
      <w:r w:rsidRPr="007C16A8">
        <w:t xml:space="preserve"> followed by a caption to jump to a specific field.</w:t>
      </w:r>
    </w:p>
    <w:p w:rsidR="00554551" w:rsidRPr="007C16A8" w:rsidRDefault="00554551" w:rsidP="00554551">
      <w:pPr>
        <w:pStyle w:val="DialogueIndent"/>
      </w:pPr>
    </w:p>
    <w:p w:rsidR="00554551" w:rsidRPr="007C16A8" w:rsidRDefault="00554551" w:rsidP="00554551">
      <w:pPr>
        <w:pStyle w:val="DialogueIndent"/>
      </w:pPr>
    </w:p>
    <w:p w:rsidR="00554551" w:rsidRPr="007C16A8" w:rsidRDefault="00554551" w:rsidP="00554551">
      <w:pPr>
        <w:pStyle w:val="DialogueIndent"/>
        <w:tabs>
          <w:tab w:val="left" w:pos="5760"/>
          <w:tab w:val="left" w:pos="8460"/>
        </w:tabs>
      </w:pPr>
      <w:r w:rsidRPr="007C16A8">
        <w:t xml:space="preserve">COMMAND: </w:t>
      </w:r>
      <w:r w:rsidRPr="007C16A8">
        <w:rPr>
          <w:b/>
          <w:bCs/>
          <w:highlight w:val="yellow"/>
        </w:rPr>
        <w:t>Exit</w:t>
      </w:r>
      <w:r w:rsidRPr="007C16A8">
        <w:rPr>
          <w:b/>
          <w:bCs/>
        </w:rPr>
        <w:tab/>
      </w:r>
      <w:r w:rsidRPr="007C16A8">
        <w:t>Press &lt;PF1&gt;H for help</w:t>
      </w:r>
      <w:r w:rsidRPr="007C16A8">
        <w:tab/>
      </w:r>
      <w:r w:rsidRPr="00D62258">
        <w:rPr>
          <w:color w:val="FFFFFF" w:themeColor="background1"/>
          <w:shd w:val="clear" w:color="auto" w:fill="000000"/>
        </w:rPr>
        <w:t>Insert</w:t>
      </w:r>
    </w:p>
    <w:p w:rsidR="00554551" w:rsidRPr="007C16A8" w:rsidRDefault="00554551" w:rsidP="008920A2">
      <w:pPr>
        <w:pStyle w:val="BodyText6"/>
      </w:pPr>
    </w:p>
    <w:p w:rsidR="00554551" w:rsidRPr="007C16A8" w:rsidRDefault="00462482" w:rsidP="003A1109">
      <w:pPr>
        <w:pStyle w:val="Heading4"/>
        <w:rPr>
          <w:lang w:val="en-US"/>
        </w:rPr>
      </w:pPr>
      <w:bookmarkStart w:id="63" w:name="_Toc391977825"/>
      <w:bookmarkStart w:id="64" w:name="_Ref393951554"/>
      <w:bookmarkStart w:id="65" w:name="_Toc23169061"/>
      <w:r w:rsidRPr="007C16A8">
        <w:rPr>
          <w:lang w:val="en-US"/>
        </w:rPr>
        <w:lastRenderedPageBreak/>
        <w:t xml:space="preserve">Assign </w:t>
      </w:r>
      <w:r w:rsidR="00554551" w:rsidRPr="007C16A8">
        <w:rPr>
          <w:lang w:val="en-US"/>
        </w:rPr>
        <w:t>XULM SYSTEM LOCKS Security Key</w:t>
      </w:r>
      <w:bookmarkEnd w:id="63"/>
      <w:bookmarkEnd w:id="64"/>
      <w:bookmarkEnd w:id="65"/>
    </w:p>
    <w:p w:rsidR="00554551" w:rsidRPr="007C16A8" w:rsidRDefault="00CD4C29" w:rsidP="00576B2C">
      <w:pPr>
        <w:pStyle w:val="Caution"/>
        <w:keepNext/>
        <w:keepLines/>
        <w:rPr>
          <w:lang w:bidi="hi-IN"/>
        </w:rPr>
      </w:pPr>
      <w:r w:rsidRPr="007C16A8">
        <w:rPr>
          <w:lang w:eastAsia="en-US"/>
        </w:rPr>
        <w:drawing>
          <wp:inline distT="0" distB="0" distL="0" distR="0" wp14:anchorId="1B44A8B8" wp14:editId="34095ECE">
            <wp:extent cx="409575" cy="409575"/>
            <wp:effectExtent l="0" t="0" r="9525" b="9525"/>
            <wp:docPr id="20"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54551" w:rsidRPr="007C16A8">
        <w:rPr>
          <w:lang w:bidi="hi-IN"/>
        </w:rPr>
        <w:tab/>
      </w:r>
      <w:r w:rsidR="00576B2C" w:rsidRPr="007C16A8">
        <w:rPr>
          <w:lang w:bidi="hi-IN"/>
        </w:rPr>
        <w:t>CAUTION</w:t>
      </w:r>
      <w:r w:rsidR="00554551" w:rsidRPr="007C16A8">
        <w:rPr>
          <w:lang w:bidi="hi-IN"/>
        </w:rPr>
        <w:t xml:space="preserve">: Use discretion when assigning this </w:t>
      </w:r>
      <w:r w:rsidR="00576B2C" w:rsidRPr="007C16A8">
        <w:rPr>
          <w:lang w:bidi="hi-IN"/>
        </w:rPr>
        <w:t>security key;</w:t>
      </w:r>
      <w:r w:rsidR="00554551" w:rsidRPr="007C16A8">
        <w:rPr>
          <w:lang w:bidi="hi-IN"/>
        </w:rPr>
        <w:t xml:space="preserve"> deleting a system lock </w:t>
      </w:r>
      <w:r w:rsidR="00576B2C" w:rsidRPr="007C16A8">
        <w:rPr>
          <w:lang w:bidi="hi-IN"/>
        </w:rPr>
        <w:t>can result in database corruption!</w:t>
      </w:r>
    </w:p>
    <w:p w:rsidR="00554551" w:rsidRPr="007C16A8" w:rsidRDefault="00554551" w:rsidP="00554551">
      <w:pPr>
        <w:pStyle w:val="BodyText"/>
        <w:keepNext/>
        <w:keepLines/>
        <w:ind w:left="90"/>
      </w:pPr>
      <w:r w:rsidRPr="007C16A8">
        <w:fldChar w:fldCharType="begin"/>
      </w:r>
      <w:r w:rsidR="00462482" w:rsidRPr="007C16A8">
        <w:instrText xml:space="preserve"> XE "Assign </w:instrText>
      </w:r>
      <w:r w:rsidRPr="007C16A8">
        <w:instrText xml:space="preserve">XULM </w:instrText>
      </w:r>
      <w:r w:rsidR="00576B2C" w:rsidRPr="007C16A8">
        <w:instrText xml:space="preserve">SYSTEM </w:instrText>
      </w:r>
      <w:r w:rsidRPr="007C16A8">
        <w:instrText xml:space="preserve">LOCKS Security Key" </w:instrText>
      </w:r>
      <w:r w:rsidRPr="007C16A8">
        <w:fldChar w:fldCharType="end"/>
      </w:r>
      <w:r w:rsidRPr="007C16A8">
        <w:fldChar w:fldCharType="begin"/>
      </w:r>
      <w:r w:rsidR="00462482" w:rsidRPr="007C16A8">
        <w:instrText xml:space="preserve"> XE "Lock Manager:Assign </w:instrText>
      </w:r>
      <w:r w:rsidRPr="007C16A8">
        <w:instrText xml:space="preserve">XULM </w:instrText>
      </w:r>
      <w:r w:rsidR="00576B2C" w:rsidRPr="007C16A8">
        <w:instrText xml:space="preserve">SYSTEM </w:instrText>
      </w:r>
      <w:r w:rsidRPr="007C16A8">
        <w:instrText xml:space="preserve">LOCKS Security Key" </w:instrText>
      </w:r>
      <w:r w:rsidRPr="007C16A8">
        <w:fldChar w:fldCharType="end"/>
      </w:r>
      <w:r w:rsidRPr="007C16A8">
        <w:fldChar w:fldCharType="begin"/>
      </w:r>
      <w:r w:rsidR="00462482" w:rsidRPr="007C16A8">
        <w:instrText xml:space="preserve"> XE "Security Keys:Assign </w:instrText>
      </w:r>
      <w:r w:rsidRPr="007C16A8">
        <w:instrText xml:space="preserve">XULM </w:instrText>
      </w:r>
      <w:r w:rsidR="00576B2C" w:rsidRPr="007C16A8">
        <w:instrText xml:space="preserve">SYSTEM </w:instrText>
      </w:r>
      <w:r w:rsidRPr="007C16A8">
        <w:instrText xml:space="preserve">LOCKS Security Key" </w:instrText>
      </w:r>
      <w:r w:rsidRPr="007C16A8">
        <w:fldChar w:fldCharType="end"/>
      </w:r>
      <w:r w:rsidRPr="007C16A8">
        <w:t>To assign the XULM SYSTEM LOCKS security key</w:t>
      </w:r>
      <w:r w:rsidRPr="007C16A8">
        <w:fldChar w:fldCharType="begin"/>
      </w:r>
      <w:r w:rsidRPr="007C16A8">
        <w:instrText xml:space="preserve"> XE "XULM </w:instrText>
      </w:r>
      <w:r w:rsidR="00576B2C" w:rsidRPr="007C16A8">
        <w:instrText xml:space="preserve">SYSTEM </w:instrText>
      </w:r>
      <w:r w:rsidRPr="007C16A8">
        <w:instrText xml:space="preserve">LOCKS Security Key" </w:instrText>
      </w:r>
      <w:r w:rsidRPr="007C16A8">
        <w:fldChar w:fldCharType="end"/>
      </w:r>
      <w:r w:rsidRPr="007C16A8">
        <w:fldChar w:fldCharType="begin"/>
      </w:r>
      <w:r w:rsidRPr="007C16A8">
        <w:instrText xml:space="preserve"> XE "Security Keys:XULM </w:instrText>
      </w:r>
      <w:r w:rsidR="00576B2C" w:rsidRPr="007C16A8">
        <w:instrText xml:space="preserve">SYSTEM </w:instrText>
      </w:r>
      <w:r w:rsidRPr="007C16A8">
        <w:instrText xml:space="preserve">LOCKS" </w:instrText>
      </w:r>
      <w:r w:rsidRPr="007C16A8">
        <w:fldChar w:fldCharType="end"/>
      </w:r>
      <w:r w:rsidRPr="007C16A8">
        <w:t>, perform the following procedure:</w:t>
      </w:r>
    </w:p>
    <w:p w:rsidR="00554551" w:rsidRPr="007C16A8" w:rsidRDefault="00554551" w:rsidP="00667AE7">
      <w:pPr>
        <w:pStyle w:val="ListNumber"/>
        <w:keepNext/>
        <w:keepLines/>
        <w:numPr>
          <w:ilvl w:val="0"/>
          <w:numId w:val="19"/>
        </w:numPr>
        <w:ind w:left="720"/>
      </w:pPr>
      <w:r w:rsidRPr="007C16A8">
        <w:t xml:space="preserve">From the </w:t>
      </w:r>
      <w:r w:rsidRPr="007C16A8">
        <w:rPr>
          <w:b/>
        </w:rPr>
        <w:t>Systems Manager Menu</w:t>
      </w:r>
      <w:r w:rsidRPr="007C16A8">
        <w:t xml:space="preserve"> [EVE], select the </w:t>
      </w:r>
      <w:r w:rsidRPr="007C16A8">
        <w:rPr>
          <w:b/>
        </w:rPr>
        <w:t>Menu Management</w:t>
      </w:r>
      <w:r w:rsidR="00645B29" w:rsidRPr="007C16A8">
        <w:t xml:space="preserve"> [XUMAINT]</w:t>
      </w:r>
      <w:r w:rsidRPr="007C16A8">
        <w:t xml:space="preserve"> menu.</w:t>
      </w:r>
    </w:p>
    <w:p w:rsidR="00554551" w:rsidRPr="007C16A8" w:rsidRDefault="00CC2387" w:rsidP="002D3684">
      <w:pPr>
        <w:pStyle w:val="ListNumber"/>
      </w:pPr>
      <w:r w:rsidRPr="007C16A8">
        <w:t>At the “</w:t>
      </w:r>
      <w:r w:rsidR="00554551" w:rsidRPr="007C16A8">
        <w:t xml:space="preserve">Select </w:t>
      </w:r>
      <w:r w:rsidRPr="007C16A8">
        <w:t>Menu Management Option:”</w:t>
      </w:r>
      <w:r w:rsidR="00554551" w:rsidRPr="007C16A8">
        <w:t xml:space="preserve"> prompt, select the </w:t>
      </w:r>
      <w:r w:rsidR="00554551" w:rsidRPr="007C16A8">
        <w:rPr>
          <w:b/>
        </w:rPr>
        <w:t>Key Management</w:t>
      </w:r>
      <w:r w:rsidR="00554551" w:rsidRPr="007C16A8">
        <w:t xml:space="preserve"> [XUKEYMGMT]</w:t>
      </w:r>
      <w:r w:rsidR="00645B29" w:rsidRPr="007C16A8">
        <w:t xml:space="preserve"> menu</w:t>
      </w:r>
      <w:r w:rsidR="00554551" w:rsidRPr="007C16A8">
        <w:t>.</w:t>
      </w:r>
    </w:p>
    <w:p w:rsidR="00554551" w:rsidRPr="007C16A8" w:rsidRDefault="00CC2387" w:rsidP="002D3684">
      <w:pPr>
        <w:pStyle w:val="ListNumber"/>
      </w:pPr>
      <w:r w:rsidRPr="007C16A8">
        <w:t>At the “Select Key Management Option:”</w:t>
      </w:r>
      <w:r w:rsidR="00554551" w:rsidRPr="007C16A8">
        <w:t xml:space="preserve"> prompt, select the </w:t>
      </w:r>
      <w:r w:rsidR="00554551" w:rsidRPr="007C16A8">
        <w:rPr>
          <w:b/>
        </w:rPr>
        <w:t>Allocation of Security Keys</w:t>
      </w:r>
      <w:r w:rsidR="00554551" w:rsidRPr="007C16A8">
        <w:t xml:space="preserve"> [XUKEYALL]</w:t>
      </w:r>
      <w:r w:rsidR="00645B29" w:rsidRPr="007C16A8">
        <w:t xml:space="preserve"> option</w:t>
      </w:r>
      <w:r w:rsidR="00554551" w:rsidRPr="007C16A8">
        <w:t>.</w:t>
      </w:r>
    </w:p>
    <w:p w:rsidR="00554551" w:rsidRPr="007C16A8" w:rsidRDefault="00CC2387" w:rsidP="002D3684">
      <w:pPr>
        <w:pStyle w:val="ListNumber"/>
      </w:pPr>
      <w:r w:rsidRPr="007C16A8">
        <w:t>At the “Allocate key:”</w:t>
      </w:r>
      <w:r w:rsidR="00554551" w:rsidRPr="007C16A8">
        <w:t xml:space="preserve"> prompt, enter </w:t>
      </w:r>
      <w:r w:rsidR="00554551" w:rsidRPr="007C16A8">
        <w:rPr>
          <w:b/>
        </w:rPr>
        <w:t>XULM SYSTEM LOCKS</w:t>
      </w:r>
      <w:r w:rsidR="00554551" w:rsidRPr="007C16A8">
        <w:t xml:space="preserve"> security key.</w:t>
      </w:r>
    </w:p>
    <w:p w:rsidR="00554551" w:rsidRPr="007C16A8" w:rsidRDefault="00554551" w:rsidP="002D3684">
      <w:pPr>
        <w:pStyle w:val="ListNumber"/>
      </w:pPr>
      <w:r w:rsidRPr="007C16A8">
        <w:t>At th</w:t>
      </w:r>
      <w:r w:rsidR="00CC2387" w:rsidRPr="007C16A8">
        <w:t>e “Another key:”</w:t>
      </w:r>
      <w:r w:rsidRPr="007C16A8">
        <w:t xml:space="preserve"> prompt, press </w:t>
      </w:r>
      <w:r w:rsidRPr="007C16A8">
        <w:rPr>
          <w:b/>
        </w:rPr>
        <w:t>Enter</w:t>
      </w:r>
      <w:r w:rsidRPr="007C16A8">
        <w:t xml:space="preserve"> to complete your entries.</w:t>
      </w:r>
    </w:p>
    <w:p w:rsidR="00554551" w:rsidRPr="007C16A8" w:rsidRDefault="00CC2387" w:rsidP="002D3684">
      <w:pPr>
        <w:pStyle w:val="ListNumber"/>
      </w:pPr>
      <w:r w:rsidRPr="007C16A8">
        <w:t>At the “Holder of key:”</w:t>
      </w:r>
      <w:r w:rsidR="00554551" w:rsidRPr="007C16A8">
        <w:t xml:space="preserve"> prompt, enter the user</w:t>
      </w:r>
      <w:r w:rsidR="00F8418D" w:rsidRPr="007C16A8">
        <w:t>’</w:t>
      </w:r>
      <w:r w:rsidR="00554551" w:rsidRPr="007C16A8">
        <w:t>s name.</w:t>
      </w:r>
    </w:p>
    <w:p w:rsidR="00554551" w:rsidRPr="007C16A8" w:rsidRDefault="00CC2387" w:rsidP="002D3684">
      <w:pPr>
        <w:pStyle w:val="ListNumber"/>
      </w:pPr>
      <w:r w:rsidRPr="007C16A8">
        <w:t>At the “Another holder:”</w:t>
      </w:r>
      <w:r w:rsidR="00554551" w:rsidRPr="007C16A8">
        <w:t xml:space="preserve"> prompt, enter any additional user names that need access to the Lock Manager. When complete, press </w:t>
      </w:r>
      <w:r w:rsidR="00554551" w:rsidRPr="007C16A8">
        <w:rPr>
          <w:b/>
        </w:rPr>
        <w:t>Enter</w:t>
      </w:r>
      <w:r w:rsidR="00554551" w:rsidRPr="007C16A8">
        <w:t>.</w:t>
      </w:r>
    </w:p>
    <w:p w:rsidR="00554551" w:rsidRPr="007C16A8" w:rsidRDefault="00554551" w:rsidP="00554551">
      <w:pPr>
        <w:pStyle w:val="ListNumber"/>
      </w:pPr>
      <w:r w:rsidRPr="007C16A8">
        <w:t xml:space="preserve">At the </w:t>
      </w:r>
      <w:r w:rsidR="00CC2387" w:rsidRPr="007C16A8">
        <w:t>“</w:t>
      </w:r>
      <w:r w:rsidRPr="007C16A8">
        <w:t>You are allocating keys</w:t>
      </w:r>
      <w:r w:rsidR="00CC2387" w:rsidRPr="007C16A8">
        <w:t>. Do you wish to proceed? YES//”</w:t>
      </w:r>
      <w:r w:rsidRPr="007C16A8">
        <w:t xml:space="preserve"> prompt, press </w:t>
      </w:r>
      <w:r w:rsidRPr="007C16A8">
        <w:rPr>
          <w:b/>
        </w:rPr>
        <w:t>Enter</w:t>
      </w:r>
      <w:r w:rsidRPr="007C16A8">
        <w:t xml:space="preserve"> to accept the </w:t>
      </w:r>
      <w:r w:rsidRPr="007C16A8">
        <w:rPr>
          <w:b/>
        </w:rPr>
        <w:t>YES</w:t>
      </w:r>
      <w:r w:rsidRPr="007C16A8">
        <w:t xml:space="preserve"> default response.</w:t>
      </w:r>
    </w:p>
    <w:p w:rsidR="00554551" w:rsidRPr="007C16A8" w:rsidRDefault="00554551" w:rsidP="00554551">
      <w:pPr>
        <w:pStyle w:val="Caption"/>
        <w:ind w:left="720"/>
      </w:pPr>
      <w:bookmarkStart w:id="66" w:name="_Toc23169095"/>
      <w:r w:rsidRPr="007C16A8">
        <w:lastRenderedPageBreak/>
        <w:t xml:space="preserve">Figure </w:t>
      </w:r>
      <w:fldSimple w:instr=" SEQ Figure \* ARABIC ">
        <w:r w:rsidR="00E144B2" w:rsidRPr="007C16A8">
          <w:t>6</w:t>
        </w:r>
      </w:fldSimple>
      <w:r w:rsidR="00B73284" w:rsidRPr="007C16A8">
        <w:t>:</w:t>
      </w:r>
      <w:r w:rsidR="00134C89" w:rsidRPr="007C16A8">
        <w:t xml:space="preserve"> Adding Lock Manager Users by Assigning XULM SYSTEM LOCKS Security K</w:t>
      </w:r>
      <w:r w:rsidRPr="007C16A8">
        <w:t>ey</w:t>
      </w:r>
      <w:bookmarkEnd w:id="66"/>
    </w:p>
    <w:p w:rsidR="00554551" w:rsidRPr="007C16A8" w:rsidRDefault="00554551" w:rsidP="00554551">
      <w:pPr>
        <w:pStyle w:val="DialogueIndent"/>
      </w:pPr>
      <w:r w:rsidRPr="007C16A8">
        <w:t xml:space="preserve">Select Systems Manager Menu Option: </w:t>
      </w:r>
      <w:r w:rsidRPr="007C16A8">
        <w:rPr>
          <w:b/>
          <w:highlight w:val="yellow"/>
        </w:rPr>
        <w:t>MENU &lt;Enter&gt;</w:t>
      </w:r>
      <w:r w:rsidRPr="007C16A8">
        <w:t xml:space="preserve"> Management</w:t>
      </w:r>
    </w:p>
    <w:p w:rsidR="00554551" w:rsidRPr="007C16A8" w:rsidRDefault="00554551" w:rsidP="00554551">
      <w:pPr>
        <w:pStyle w:val="DialogueIndent"/>
      </w:pPr>
    </w:p>
    <w:p w:rsidR="00554551" w:rsidRPr="007C16A8" w:rsidRDefault="00554551" w:rsidP="00554551">
      <w:pPr>
        <w:pStyle w:val="DialogueIndent"/>
      </w:pPr>
      <w:r w:rsidRPr="007C16A8">
        <w:t xml:space="preserve">          Edit options</w:t>
      </w:r>
    </w:p>
    <w:p w:rsidR="00554551" w:rsidRPr="007C16A8" w:rsidRDefault="00554551" w:rsidP="00554551">
      <w:pPr>
        <w:pStyle w:val="DialogueIndent"/>
      </w:pPr>
      <w:r w:rsidRPr="007C16A8">
        <w:t xml:space="preserve">          Key Management ...</w:t>
      </w:r>
    </w:p>
    <w:p w:rsidR="00554551" w:rsidRPr="007C16A8" w:rsidRDefault="00554551" w:rsidP="00554551">
      <w:pPr>
        <w:pStyle w:val="DialogueIndent"/>
      </w:pPr>
      <w:r w:rsidRPr="007C16A8">
        <w:t xml:space="preserve">          Secure Menu Delegation ...</w:t>
      </w:r>
    </w:p>
    <w:p w:rsidR="00554551" w:rsidRPr="007C16A8" w:rsidRDefault="00554551" w:rsidP="00554551">
      <w:pPr>
        <w:pStyle w:val="DialogueIndent"/>
      </w:pPr>
      <w:r w:rsidRPr="007C16A8">
        <w:t xml:space="preserve">          Restrict Availability of Options</w:t>
      </w:r>
    </w:p>
    <w:p w:rsidR="00554551" w:rsidRPr="007C16A8" w:rsidRDefault="00554551" w:rsidP="00554551">
      <w:pPr>
        <w:pStyle w:val="DialogueIndent"/>
      </w:pPr>
      <w:r w:rsidRPr="007C16A8">
        <w:t xml:space="preserve">          Option Access By User</w:t>
      </w:r>
    </w:p>
    <w:p w:rsidR="00554551" w:rsidRPr="007C16A8" w:rsidRDefault="00554551" w:rsidP="00554551">
      <w:pPr>
        <w:pStyle w:val="DialogueIndent"/>
      </w:pPr>
      <w:r w:rsidRPr="007C16A8">
        <w:t xml:space="preserve">          List Options by Parents and Use</w:t>
      </w:r>
    </w:p>
    <w:p w:rsidR="00554551" w:rsidRPr="007C16A8" w:rsidRDefault="00554551" w:rsidP="00554551">
      <w:pPr>
        <w:pStyle w:val="DialogueIndent"/>
      </w:pPr>
      <w:r w:rsidRPr="007C16A8">
        <w:t xml:space="preserve">          Fix Option File Pointers</w:t>
      </w:r>
    </w:p>
    <w:p w:rsidR="00554551" w:rsidRPr="007C16A8" w:rsidRDefault="00554551" w:rsidP="00554551">
      <w:pPr>
        <w:pStyle w:val="DialogueIndent"/>
      </w:pPr>
      <w:r w:rsidRPr="007C16A8">
        <w:t xml:space="preserve">          Help Processor ...</w:t>
      </w:r>
    </w:p>
    <w:p w:rsidR="00554551" w:rsidRPr="007C16A8" w:rsidRDefault="00554551" w:rsidP="00554551">
      <w:pPr>
        <w:pStyle w:val="DialogueIndent"/>
      </w:pPr>
      <w:r w:rsidRPr="007C16A8">
        <w:t xml:space="preserve">   OPED   Screen-based Option Editor</w:t>
      </w:r>
    </w:p>
    <w:p w:rsidR="00554551" w:rsidRPr="007C16A8" w:rsidRDefault="00554551" w:rsidP="00554551">
      <w:pPr>
        <w:pStyle w:val="DialogueIndent"/>
      </w:pPr>
      <w:r w:rsidRPr="007C16A8">
        <w:t xml:space="preserve">          Display Menus and Options ...</w:t>
      </w:r>
    </w:p>
    <w:p w:rsidR="00554551" w:rsidRPr="007C16A8" w:rsidRDefault="00554551" w:rsidP="00554551">
      <w:pPr>
        <w:pStyle w:val="DialogueIndent"/>
      </w:pPr>
      <w:r w:rsidRPr="007C16A8">
        <w:t xml:space="preserve">          Edit a Protocol</w:t>
      </w:r>
    </w:p>
    <w:p w:rsidR="00554551" w:rsidRPr="007C16A8" w:rsidRDefault="00554551" w:rsidP="00554551">
      <w:pPr>
        <w:pStyle w:val="DialogueIndent"/>
      </w:pPr>
      <w:r w:rsidRPr="007C16A8">
        <w:t xml:space="preserve">          Menu Rebuild Menu ...</w:t>
      </w:r>
    </w:p>
    <w:p w:rsidR="00554551" w:rsidRPr="007C16A8" w:rsidRDefault="00554551" w:rsidP="00554551">
      <w:pPr>
        <w:pStyle w:val="DialogueIndent"/>
      </w:pPr>
      <w:r w:rsidRPr="007C16A8">
        <w:t xml:space="preserve">          Out-Of-Order Set Management ...</w:t>
      </w:r>
    </w:p>
    <w:p w:rsidR="00554551" w:rsidRPr="007C16A8" w:rsidRDefault="00554551" w:rsidP="00554551">
      <w:pPr>
        <w:pStyle w:val="DialogueIndent"/>
      </w:pPr>
      <w:r w:rsidRPr="007C16A8">
        <w:t xml:space="preserve">          See if a User Has Access to a Particular Option</w:t>
      </w:r>
    </w:p>
    <w:p w:rsidR="00554551" w:rsidRPr="007C16A8" w:rsidRDefault="00554551" w:rsidP="00554551">
      <w:pPr>
        <w:pStyle w:val="DialogueIndent"/>
      </w:pPr>
      <w:r w:rsidRPr="007C16A8">
        <w:t xml:space="preserve">          Show Users with a Selected primary Menu</w:t>
      </w:r>
    </w:p>
    <w:p w:rsidR="00554551" w:rsidRPr="007C16A8" w:rsidRDefault="00554551" w:rsidP="00554551">
      <w:pPr>
        <w:pStyle w:val="DialogueIndent"/>
      </w:pPr>
    </w:p>
    <w:p w:rsidR="00554551" w:rsidRPr="007C16A8" w:rsidRDefault="00554551" w:rsidP="00554551">
      <w:pPr>
        <w:pStyle w:val="DialogueIndent"/>
      </w:pPr>
      <w:r w:rsidRPr="007C16A8">
        <w:t xml:space="preserve">Select Menu Management Option: </w:t>
      </w:r>
      <w:r w:rsidRPr="007C16A8">
        <w:rPr>
          <w:b/>
          <w:highlight w:val="yellow"/>
        </w:rPr>
        <w:t>KEY &lt;Enter&gt;</w:t>
      </w:r>
      <w:r w:rsidRPr="007C16A8">
        <w:t xml:space="preserve"> Management</w:t>
      </w:r>
    </w:p>
    <w:p w:rsidR="00554551" w:rsidRPr="007C16A8" w:rsidRDefault="00554551" w:rsidP="00554551">
      <w:pPr>
        <w:pStyle w:val="DialogueIndent"/>
      </w:pPr>
    </w:p>
    <w:p w:rsidR="00554551" w:rsidRPr="007C16A8" w:rsidRDefault="00554551" w:rsidP="00554551">
      <w:pPr>
        <w:pStyle w:val="DialogueIndent"/>
      </w:pPr>
      <w:r w:rsidRPr="007C16A8">
        <w:t xml:space="preserve">          Allocation of Security Keys</w:t>
      </w:r>
    </w:p>
    <w:p w:rsidR="00554551" w:rsidRPr="007C16A8" w:rsidRDefault="00554551" w:rsidP="00554551">
      <w:pPr>
        <w:pStyle w:val="DialogueIndent"/>
      </w:pPr>
      <w:r w:rsidRPr="007C16A8">
        <w:t xml:space="preserve">          De-allocation of Security Keys</w:t>
      </w:r>
    </w:p>
    <w:p w:rsidR="00554551" w:rsidRPr="007C16A8" w:rsidRDefault="00554551" w:rsidP="00554551">
      <w:pPr>
        <w:pStyle w:val="DialogueIndent"/>
      </w:pPr>
      <w:r w:rsidRPr="007C16A8">
        <w:t xml:space="preserve">          Enter/Edit of Security Keys</w:t>
      </w:r>
    </w:p>
    <w:p w:rsidR="00554551" w:rsidRPr="007C16A8" w:rsidRDefault="00554551" w:rsidP="00554551">
      <w:pPr>
        <w:pStyle w:val="DialogueIndent"/>
      </w:pPr>
      <w:r w:rsidRPr="007C16A8">
        <w:t xml:space="preserve">          All the Keys a User Needs</w:t>
      </w:r>
    </w:p>
    <w:p w:rsidR="00554551" w:rsidRPr="007C16A8" w:rsidRDefault="00554551" w:rsidP="00554551">
      <w:pPr>
        <w:pStyle w:val="DialogueIndent"/>
      </w:pPr>
      <w:r w:rsidRPr="007C16A8">
        <w:t xml:space="preserve">          Change user</w:t>
      </w:r>
      <w:r w:rsidR="00F8418D" w:rsidRPr="007C16A8">
        <w:t>’</w:t>
      </w:r>
      <w:r w:rsidRPr="007C16A8">
        <w:t>s allocated keys to delegated keys</w:t>
      </w:r>
    </w:p>
    <w:p w:rsidR="00554551" w:rsidRPr="007C16A8" w:rsidRDefault="00554551" w:rsidP="00554551">
      <w:pPr>
        <w:pStyle w:val="DialogueIndent"/>
      </w:pPr>
      <w:r w:rsidRPr="007C16A8">
        <w:t xml:space="preserve">          Delegate keys</w:t>
      </w:r>
    </w:p>
    <w:p w:rsidR="00554551" w:rsidRPr="007C16A8" w:rsidRDefault="00554551" w:rsidP="00554551">
      <w:pPr>
        <w:pStyle w:val="DialogueIndent"/>
      </w:pPr>
      <w:r w:rsidRPr="007C16A8">
        <w:t xml:space="preserve">          Keys For a Given Menu Tree</w:t>
      </w:r>
    </w:p>
    <w:p w:rsidR="00554551" w:rsidRPr="007C16A8" w:rsidRDefault="00554551" w:rsidP="00554551">
      <w:pPr>
        <w:pStyle w:val="DialogueIndent"/>
      </w:pPr>
      <w:r w:rsidRPr="007C16A8">
        <w:t xml:space="preserve">          List users holding a certain key</w:t>
      </w:r>
    </w:p>
    <w:p w:rsidR="00554551" w:rsidRPr="007C16A8" w:rsidRDefault="00554551" w:rsidP="00554551">
      <w:pPr>
        <w:pStyle w:val="DialogueIndent"/>
      </w:pPr>
      <w:r w:rsidRPr="007C16A8">
        <w:t xml:space="preserve">          Remove delegated keys</w:t>
      </w:r>
    </w:p>
    <w:p w:rsidR="00554551" w:rsidRPr="007C16A8" w:rsidRDefault="00554551" w:rsidP="00554551">
      <w:pPr>
        <w:pStyle w:val="DialogueIndent"/>
      </w:pPr>
      <w:r w:rsidRPr="007C16A8">
        <w:t xml:space="preserve">          Show the keys of a particular user</w:t>
      </w:r>
    </w:p>
    <w:p w:rsidR="00554551" w:rsidRPr="007C16A8" w:rsidRDefault="00554551" w:rsidP="00554551">
      <w:pPr>
        <w:pStyle w:val="DialogueIndent"/>
      </w:pPr>
    </w:p>
    <w:p w:rsidR="00554551" w:rsidRPr="007C16A8" w:rsidRDefault="00554551" w:rsidP="00554551">
      <w:pPr>
        <w:pStyle w:val="DialogueIndent"/>
      </w:pPr>
      <w:r w:rsidRPr="007C16A8">
        <w:t xml:space="preserve">Select Key Management Option: </w:t>
      </w:r>
      <w:r w:rsidRPr="007C16A8">
        <w:rPr>
          <w:b/>
          <w:highlight w:val="yellow"/>
        </w:rPr>
        <w:t>ALLOC &lt;Enter&gt;</w:t>
      </w:r>
      <w:r w:rsidRPr="007C16A8">
        <w:t xml:space="preserve"> ation of Security Keys</w:t>
      </w:r>
    </w:p>
    <w:p w:rsidR="00554551" w:rsidRPr="007C16A8" w:rsidRDefault="00554551" w:rsidP="00554551">
      <w:pPr>
        <w:pStyle w:val="DialogueIndent"/>
      </w:pPr>
    </w:p>
    <w:p w:rsidR="00554551" w:rsidRPr="007C16A8" w:rsidRDefault="00554551" w:rsidP="00554551">
      <w:pPr>
        <w:pStyle w:val="DialogueIndent"/>
      </w:pPr>
      <w:r w:rsidRPr="007C16A8">
        <w:t xml:space="preserve">Allocate key: </w:t>
      </w:r>
      <w:r w:rsidRPr="007C16A8">
        <w:rPr>
          <w:b/>
          <w:highlight w:val="yellow"/>
        </w:rPr>
        <w:t>XULM SYSTEM LOCKS</w:t>
      </w:r>
    </w:p>
    <w:p w:rsidR="00554551" w:rsidRPr="007C16A8" w:rsidRDefault="00554551" w:rsidP="00554551">
      <w:pPr>
        <w:pStyle w:val="DialogueIndent"/>
      </w:pPr>
    </w:p>
    <w:p w:rsidR="00554551" w:rsidRPr="007C16A8" w:rsidRDefault="00554551" w:rsidP="00554551">
      <w:pPr>
        <w:pStyle w:val="DialogueIndent"/>
      </w:pPr>
      <w:r w:rsidRPr="007C16A8">
        <w:t xml:space="preserve">Another key: </w:t>
      </w:r>
      <w:r w:rsidRPr="007C16A8">
        <w:rPr>
          <w:b/>
          <w:highlight w:val="yellow"/>
        </w:rPr>
        <w:t>&lt;Enter&gt;</w:t>
      </w:r>
    </w:p>
    <w:p w:rsidR="00554551" w:rsidRPr="007C16A8" w:rsidRDefault="00554551" w:rsidP="00554551">
      <w:pPr>
        <w:pStyle w:val="DialogueIndent"/>
      </w:pPr>
    </w:p>
    <w:p w:rsidR="00554551" w:rsidRPr="007C16A8" w:rsidRDefault="00554551" w:rsidP="00554551">
      <w:pPr>
        <w:pStyle w:val="DialogueIndent"/>
      </w:pPr>
      <w:r w:rsidRPr="007C16A8">
        <w:t xml:space="preserve">Holder of key: </w:t>
      </w:r>
      <w:r w:rsidRPr="007C16A8">
        <w:rPr>
          <w:b/>
          <w:highlight w:val="yellow"/>
        </w:rPr>
        <w:t>XUUSER,ONE &lt;Enter&gt;</w:t>
      </w:r>
      <w:r w:rsidRPr="007C16A8">
        <w:t xml:space="preserve">      OX          TECHNICAL WRITER</w:t>
      </w:r>
    </w:p>
    <w:p w:rsidR="00554551" w:rsidRPr="007C16A8" w:rsidRDefault="00554551" w:rsidP="00554551">
      <w:pPr>
        <w:pStyle w:val="DialogueIndent"/>
      </w:pPr>
    </w:p>
    <w:p w:rsidR="00554551" w:rsidRPr="007C16A8" w:rsidRDefault="00554551" w:rsidP="00554551">
      <w:pPr>
        <w:pStyle w:val="DialogueIndent"/>
      </w:pPr>
      <w:r w:rsidRPr="007C16A8">
        <w:t xml:space="preserve">Another holder: </w:t>
      </w:r>
      <w:r w:rsidRPr="007C16A8">
        <w:rPr>
          <w:b/>
          <w:highlight w:val="yellow"/>
        </w:rPr>
        <w:t>&lt;Enter&gt;</w:t>
      </w:r>
    </w:p>
    <w:p w:rsidR="00554551" w:rsidRPr="007C16A8" w:rsidRDefault="00554551" w:rsidP="00554551">
      <w:pPr>
        <w:pStyle w:val="DialogueIndent"/>
      </w:pPr>
    </w:p>
    <w:p w:rsidR="00554551" w:rsidRPr="007C16A8" w:rsidRDefault="00554551" w:rsidP="00554551">
      <w:pPr>
        <w:pStyle w:val="DialogueIndent"/>
      </w:pPr>
      <w:r w:rsidRPr="007C16A8">
        <w:t>You</w:t>
      </w:r>
      <w:r w:rsidR="00F8418D" w:rsidRPr="007C16A8">
        <w:t>’</w:t>
      </w:r>
      <w:r w:rsidRPr="007C16A8">
        <w:t xml:space="preserve">ve selected the following keys: </w:t>
      </w:r>
    </w:p>
    <w:p w:rsidR="00554551" w:rsidRPr="007C16A8" w:rsidRDefault="00554551" w:rsidP="00554551">
      <w:pPr>
        <w:pStyle w:val="DialogueIndent"/>
      </w:pPr>
    </w:p>
    <w:p w:rsidR="00554551" w:rsidRPr="007C16A8" w:rsidRDefault="00554551" w:rsidP="00554551">
      <w:pPr>
        <w:pStyle w:val="DialogueIndent"/>
      </w:pPr>
      <w:r w:rsidRPr="007C16A8">
        <w:t>XULM SYSTEM LOCKS</w:t>
      </w:r>
    </w:p>
    <w:p w:rsidR="00554551" w:rsidRPr="007C16A8" w:rsidRDefault="00554551" w:rsidP="00554551">
      <w:pPr>
        <w:pStyle w:val="DialogueIndent"/>
      </w:pPr>
    </w:p>
    <w:p w:rsidR="00554551" w:rsidRPr="007C16A8" w:rsidRDefault="00554551" w:rsidP="00554551">
      <w:pPr>
        <w:pStyle w:val="DialogueIndent"/>
      </w:pPr>
      <w:r w:rsidRPr="007C16A8">
        <w:t>You</w:t>
      </w:r>
      <w:r w:rsidR="00F8418D" w:rsidRPr="007C16A8">
        <w:t>’</w:t>
      </w:r>
      <w:r w:rsidRPr="007C16A8">
        <w:t xml:space="preserve">ve selected the following holders: </w:t>
      </w:r>
    </w:p>
    <w:p w:rsidR="00554551" w:rsidRPr="007C16A8" w:rsidRDefault="00554551" w:rsidP="00554551">
      <w:pPr>
        <w:pStyle w:val="DialogueIndent"/>
      </w:pPr>
    </w:p>
    <w:p w:rsidR="00554551" w:rsidRPr="007C16A8" w:rsidRDefault="00554551" w:rsidP="00554551">
      <w:pPr>
        <w:pStyle w:val="DialogueIndent"/>
      </w:pPr>
      <w:r w:rsidRPr="007C16A8">
        <w:t>XUUSER,ONE</w:t>
      </w:r>
    </w:p>
    <w:p w:rsidR="00554551" w:rsidRPr="007C16A8" w:rsidRDefault="00554551" w:rsidP="00554551">
      <w:pPr>
        <w:pStyle w:val="DialogueIndent"/>
      </w:pPr>
    </w:p>
    <w:p w:rsidR="00554551" w:rsidRPr="007C16A8" w:rsidRDefault="00554551" w:rsidP="00554551">
      <w:pPr>
        <w:pStyle w:val="DialogueIndent"/>
      </w:pPr>
      <w:r w:rsidRPr="007C16A8">
        <w:t xml:space="preserve">You are allocating keys.  Do you wish to proceed? YES// </w:t>
      </w:r>
      <w:r w:rsidRPr="007C16A8">
        <w:rPr>
          <w:b/>
          <w:highlight w:val="yellow"/>
        </w:rPr>
        <w:t>&lt;Enter&gt;</w:t>
      </w:r>
    </w:p>
    <w:p w:rsidR="00554551" w:rsidRPr="007C16A8" w:rsidRDefault="00554551" w:rsidP="00554551">
      <w:pPr>
        <w:pStyle w:val="DialogueIndent"/>
      </w:pPr>
    </w:p>
    <w:p w:rsidR="00554551" w:rsidRPr="007C16A8" w:rsidRDefault="00554551" w:rsidP="00554551">
      <w:pPr>
        <w:pStyle w:val="DialogueIndent"/>
      </w:pPr>
      <w:r w:rsidRPr="007C16A8">
        <w:t>XULM SYSTEM LOCKS LOCKS being assigned to:</w:t>
      </w:r>
    </w:p>
    <w:p w:rsidR="00554551" w:rsidRPr="007C16A8" w:rsidRDefault="00554551" w:rsidP="00554551">
      <w:pPr>
        <w:pStyle w:val="DialogueIndent"/>
      </w:pPr>
      <w:r w:rsidRPr="007C16A8">
        <w:t xml:space="preserve">     XUUSER,ONE</w:t>
      </w:r>
    </w:p>
    <w:p w:rsidR="00554551" w:rsidRPr="007C16A8" w:rsidRDefault="00554551" w:rsidP="008920A2">
      <w:pPr>
        <w:pStyle w:val="BodyText6"/>
      </w:pPr>
    </w:p>
    <w:p w:rsidR="001630AB" w:rsidRPr="007C16A8" w:rsidRDefault="00575E09" w:rsidP="000120F7">
      <w:pPr>
        <w:pStyle w:val="Heading2"/>
      </w:pPr>
      <w:bookmarkStart w:id="67" w:name="_Toc331509266"/>
      <w:bookmarkStart w:id="68" w:name="_Toc23169062"/>
      <w:r w:rsidRPr="007C16A8">
        <w:lastRenderedPageBreak/>
        <w:t>Options</w:t>
      </w:r>
      <w:bookmarkEnd w:id="67"/>
      <w:bookmarkEnd w:id="68"/>
    </w:p>
    <w:p w:rsidR="001630AB" w:rsidRPr="007C16A8" w:rsidRDefault="009E46F0" w:rsidP="002A10BC">
      <w:pPr>
        <w:pStyle w:val="BodyText"/>
        <w:keepNext/>
        <w:keepLines/>
      </w:pPr>
      <w:r w:rsidRPr="007C16A8">
        <w:fldChar w:fldCharType="begin"/>
      </w:r>
      <w:r w:rsidR="002A10BC" w:rsidRPr="007C16A8">
        <w:instrText xml:space="preserve"> XE </w:instrText>
      </w:r>
      <w:r w:rsidR="008C61F8" w:rsidRPr="007C16A8">
        <w:instrText>"</w:instrText>
      </w:r>
      <w:r w:rsidR="002A10BC" w:rsidRPr="007C16A8">
        <w:instrText>Options:Lock Manager</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Menus:Lock Manager</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Lock Manager:Options</w:instrText>
      </w:r>
      <w:r w:rsidR="008C61F8" w:rsidRPr="007C16A8">
        <w:instrText>"</w:instrText>
      </w:r>
      <w:r w:rsidR="002A10BC" w:rsidRPr="007C16A8">
        <w:instrText xml:space="preserve"> </w:instrText>
      </w:r>
      <w:r w:rsidRPr="007C16A8">
        <w:fldChar w:fldCharType="end"/>
      </w:r>
      <w:r w:rsidR="00750221" w:rsidRPr="007C16A8">
        <w:t xml:space="preserve">The </w:t>
      </w:r>
      <w:r w:rsidR="00E04039" w:rsidRPr="007C16A8">
        <w:rPr>
          <w:b/>
        </w:rPr>
        <w:t>Lock Manager Menu</w:t>
      </w:r>
      <w:r w:rsidRPr="007C16A8">
        <w:fldChar w:fldCharType="begin"/>
      </w:r>
      <w:r w:rsidR="003A335C" w:rsidRPr="007C16A8">
        <w:instrText xml:space="preserve"> XE </w:instrText>
      </w:r>
      <w:r w:rsidR="008C61F8" w:rsidRPr="007C16A8">
        <w:instrText>"</w:instrText>
      </w:r>
      <w:r w:rsidR="00E04039" w:rsidRPr="007C16A8">
        <w:instrText>Lock Manager Menu</w:instrText>
      </w:r>
      <w:r w:rsidR="008C61F8" w:rsidRPr="007C16A8">
        <w:instrText>"</w:instrText>
      </w:r>
      <w:r w:rsidR="003A335C" w:rsidRPr="007C16A8">
        <w:instrText xml:space="preserve"> </w:instrText>
      </w:r>
      <w:r w:rsidRPr="007C16A8">
        <w:fldChar w:fldCharType="end"/>
      </w:r>
      <w:r w:rsidRPr="007C16A8">
        <w:fldChar w:fldCharType="begin"/>
      </w:r>
      <w:r w:rsidR="003A335C" w:rsidRPr="007C16A8">
        <w:instrText xml:space="preserve"> XE </w:instrText>
      </w:r>
      <w:r w:rsidR="008C61F8" w:rsidRPr="007C16A8">
        <w:instrText>"</w:instrText>
      </w:r>
      <w:r w:rsidR="003A335C" w:rsidRPr="007C16A8">
        <w:instrText>Menus:</w:instrText>
      </w:r>
      <w:r w:rsidR="00E04039" w:rsidRPr="007C16A8">
        <w:instrText>Lock Manager Menu</w:instrText>
      </w:r>
      <w:r w:rsidR="008C61F8" w:rsidRPr="007C16A8">
        <w:instrText>"</w:instrText>
      </w:r>
      <w:r w:rsidR="003A335C" w:rsidRPr="007C16A8">
        <w:instrText xml:space="preserve"> </w:instrText>
      </w:r>
      <w:r w:rsidRPr="007C16A8">
        <w:fldChar w:fldCharType="end"/>
      </w:r>
      <w:r w:rsidRPr="007C16A8">
        <w:fldChar w:fldCharType="begin"/>
      </w:r>
      <w:r w:rsidR="003A335C" w:rsidRPr="007C16A8">
        <w:instrText xml:space="preserve"> XE </w:instrText>
      </w:r>
      <w:r w:rsidR="008C61F8" w:rsidRPr="007C16A8">
        <w:instrText>"</w:instrText>
      </w:r>
      <w:r w:rsidR="003A335C" w:rsidRPr="007C16A8">
        <w:instrText>Options:</w:instrText>
      </w:r>
      <w:r w:rsidR="00E04039" w:rsidRPr="007C16A8">
        <w:instrText>Lock Manager Menu</w:instrText>
      </w:r>
      <w:r w:rsidR="008C61F8" w:rsidRPr="007C16A8">
        <w:instrText>"</w:instrText>
      </w:r>
      <w:r w:rsidR="003A335C" w:rsidRPr="007C16A8">
        <w:instrText xml:space="preserve"> </w:instrText>
      </w:r>
      <w:r w:rsidRPr="007C16A8">
        <w:fldChar w:fldCharType="end"/>
      </w:r>
      <w:r w:rsidR="00463C96" w:rsidRPr="007C16A8">
        <w:t xml:space="preserve"> [</w:t>
      </w:r>
      <w:r w:rsidR="00463C96" w:rsidRPr="007C16A8">
        <w:rPr>
          <w:rFonts w:eastAsia="Calibri"/>
        </w:rPr>
        <w:t>XULM LOCK MANAGER MENU</w:t>
      </w:r>
      <w:r w:rsidRPr="007C16A8">
        <w:rPr>
          <w:rFonts w:eastAsia="Calibri"/>
        </w:rPr>
        <w:fldChar w:fldCharType="begin"/>
      </w:r>
      <w:r w:rsidR="003A335C" w:rsidRPr="007C16A8">
        <w:instrText xml:space="preserve"> XE </w:instrText>
      </w:r>
      <w:r w:rsidR="008C61F8" w:rsidRPr="007C16A8">
        <w:instrText>"</w:instrText>
      </w:r>
      <w:r w:rsidR="003A335C" w:rsidRPr="007C16A8">
        <w:rPr>
          <w:rFonts w:eastAsia="Calibri"/>
        </w:rPr>
        <w:instrText>XULM LOCK MANAGER MENU</w:instrText>
      </w:r>
      <w:r w:rsidR="008C61F8" w:rsidRPr="007C16A8">
        <w:instrText>"</w:instrText>
      </w:r>
      <w:r w:rsidR="003A335C" w:rsidRPr="007C16A8">
        <w:instrText xml:space="preserve"> </w:instrText>
      </w:r>
      <w:r w:rsidRPr="007C16A8">
        <w:rPr>
          <w:rFonts w:eastAsia="Calibri"/>
        </w:rPr>
        <w:fldChar w:fldCharType="end"/>
      </w:r>
      <w:r w:rsidRPr="007C16A8">
        <w:rPr>
          <w:rFonts w:eastAsia="Calibri"/>
        </w:rPr>
        <w:fldChar w:fldCharType="begin"/>
      </w:r>
      <w:r w:rsidR="003A335C" w:rsidRPr="007C16A8">
        <w:instrText xml:space="preserve"> XE </w:instrText>
      </w:r>
      <w:r w:rsidR="008C61F8" w:rsidRPr="007C16A8">
        <w:instrText>"</w:instrText>
      </w:r>
      <w:r w:rsidR="003A335C" w:rsidRPr="007C16A8">
        <w:instrText>Menus:</w:instrText>
      </w:r>
      <w:r w:rsidR="003A335C" w:rsidRPr="007C16A8">
        <w:rPr>
          <w:rFonts w:eastAsia="Calibri"/>
        </w:rPr>
        <w:instrText>XULM LOCK MANAGER MENU</w:instrText>
      </w:r>
      <w:r w:rsidR="008C61F8" w:rsidRPr="007C16A8">
        <w:instrText>"</w:instrText>
      </w:r>
      <w:r w:rsidR="003A335C" w:rsidRPr="007C16A8">
        <w:instrText xml:space="preserve"> </w:instrText>
      </w:r>
      <w:r w:rsidRPr="007C16A8">
        <w:rPr>
          <w:rFonts w:eastAsia="Calibri"/>
        </w:rPr>
        <w:fldChar w:fldCharType="end"/>
      </w:r>
      <w:r w:rsidRPr="007C16A8">
        <w:rPr>
          <w:rFonts w:eastAsia="Calibri"/>
        </w:rPr>
        <w:fldChar w:fldCharType="begin"/>
      </w:r>
      <w:r w:rsidR="003A335C" w:rsidRPr="007C16A8">
        <w:instrText xml:space="preserve"> XE </w:instrText>
      </w:r>
      <w:r w:rsidR="008C61F8" w:rsidRPr="007C16A8">
        <w:instrText>"</w:instrText>
      </w:r>
      <w:r w:rsidR="003A335C" w:rsidRPr="007C16A8">
        <w:instrText>Options:</w:instrText>
      </w:r>
      <w:r w:rsidR="003A335C" w:rsidRPr="007C16A8">
        <w:rPr>
          <w:rFonts w:eastAsia="Calibri"/>
        </w:rPr>
        <w:instrText>XULM LOCK MANAGER MENU</w:instrText>
      </w:r>
      <w:r w:rsidR="008C61F8" w:rsidRPr="007C16A8">
        <w:instrText>"</w:instrText>
      </w:r>
      <w:r w:rsidR="003A335C" w:rsidRPr="007C16A8">
        <w:instrText xml:space="preserve"> </w:instrText>
      </w:r>
      <w:r w:rsidRPr="007C16A8">
        <w:rPr>
          <w:rFonts w:eastAsia="Calibri"/>
        </w:rPr>
        <w:fldChar w:fldCharType="end"/>
      </w:r>
      <w:r w:rsidR="00463C96" w:rsidRPr="007C16A8">
        <w:t>]</w:t>
      </w:r>
      <w:r w:rsidR="00750221" w:rsidRPr="007C16A8">
        <w:t xml:space="preserve"> is located on the</w:t>
      </w:r>
      <w:r w:rsidR="00463C96" w:rsidRPr="007C16A8">
        <w:t xml:space="preserve"> </w:t>
      </w:r>
      <w:r w:rsidR="00463C96" w:rsidRPr="007C16A8">
        <w:rPr>
          <w:b/>
        </w:rPr>
        <w:t>Operations Management</w:t>
      </w:r>
      <w:r w:rsidRPr="007C16A8">
        <w:fldChar w:fldCharType="begin"/>
      </w:r>
      <w:r w:rsidR="00E04039" w:rsidRPr="007C16A8">
        <w:instrText xml:space="preserve"> XE </w:instrText>
      </w:r>
      <w:r w:rsidR="008C61F8" w:rsidRPr="007C16A8">
        <w:instrText>"</w:instrText>
      </w:r>
      <w:r w:rsidR="00E04039" w:rsidRPr="007C16A8">
        <w:instrText>Operations Management Menu</w:instrText>
      </w:r>
      <w:r w:rsidR="008C61F8" w:rsidRPr="007C16A8">
        <w:instrText>"</w:instrText>
      </w:r>
      <w:r w:rsidR="00E04039" w:rsidRPr="007C16A8">
        <w:instrText xml:space="preserve"> </w:instrText>
      </w:r>
      <w:r w:rsidRPr="007C16A8">
        <w:fldChar w:fldCharType="end"/>
      </w:r>
      <w:r w:rsidRPr="007C16A8">
        <w:fldChar w:fldCharType="begin"/>
      </w:r>
      <w:r w:rsidR="00E04039" w:rsidRPr="007C16A8">
        <w:instrText xml:space="preserve"> XE </w:instrText>
      </w:r>
      <w:r w:rsidR="008C61F8" w:rsidRPr="007C16A8">
        <w:instrText>"</w:instrText>
      </w:r>
      <w:r w:rsidR="00E04039" w:rsidRPr="007C16A8">
        <w:instrText>Menus:Operations Management</w:instrText>
      </w:r>
      <w:r w:rsidR="008C61F8" w:rsidRPr="007C16A8">
        <w:instrText>"</w:instrText>
      </w:r>
      <w:r w:rsidR="00E04039" w:rsidRPr="007C16A8">
        <w:instrText xml:space="preserve"> </w:instrText>
      </w:r>
      <w:r w:rsidRPr="007C16A8">
        <w:fldChar w:fldCharType="end"/>
      </w:r>
      <w:r w:rsidRPr="007C16A8">
        <w:fldChar w:fldCharType="begin"/>
      </w:r>
      <w:r w:rsidR="00E04039" w:rsidRPr="007C16A8">
        <w:instrText xml:space="preserve"> XE </w:instrText>
      </w:r>
      <w:r w:rsidR="008C61F8" w:rsidRPr="007C16A8">
        <w:instrText>"</w:instrText>
      </w:r>
      <w:r w:rsidR="00E04039" w:rsidRPr="007C16A8">
        <w:instrText>Options:Operations Management</w:instrText>
      </w:r>
      <w:r w:rsidR="008C61F8" w:rsidRPr="007C16A8">
        <w:instrText>"</w:instrText>
      </w:r>
      <w:r w:rsidR="00E04039" w:rsidRPr="007C16A8">
        <w:instrText xml:space="preserve"> </w:instrText>
      </w:r>
      <w:r w:rsidRPr="007C16A8">
        <w:fldChar w:fldCharType="end"/>
      </w:r>
      <w:r w:rsidR="00750221" w:rsidRPr="007C16A8">
        <w:t xml:space="preserve"> [</w:t>
      </w:r>
      <w:r w:rsidR="00463C96" w:rsidRPr="007C16A8">
        <w:t>XUSITEMGR]</w:t>
      </w:r>
      <w:r w:rsidR="00D94A1F" w:rsidRPr="007C16A8">
        <w:t xml:space="preserve"> menu</w:t>
      </w:r>
      <w:r w:rsidR="00463C96" w:rsidRPr="007C16A8">
        <w:t>:</w:t>
      </w:r>
    </w:p>
    <w:p w:rsidR="001630AB" w:rsidRPr="007C16A8" w:rsidRDefault="00E441E1" w:rsidP="002A10BC">
      <w:pPr>
        <w:pStyle w:val="Caption"/>
      </w:pPr>
      <w:bookmarkStart w:id="69" w:name="_Toc23169096"/>
      <w:r w:rsidRPr="007C16A8">
        <w:t xml:space="preserve">Figure </w:t>
      </w:r>
      <w:r w:rsidR="009E46F0" w:rsidRPr="007C16A8">
        <w:fldChar w:fldCharType="begin"/>
      </w:r>
      <w:r w:rsidR="00662C4B" w:rsidRPr="007C16A8">
        <w:instrText xml:space="preserve"> SEQ Figure \* ARABIC </w:instrText>
      </w:r>
      <w:r w:rsidR="009E46F0" w:rsidRPr="007C16A8">
        <w:fldChar w:fldCharType="separate"/>
      </w:r>
      <w:r w:rsidR="00E144B2" w:rsidRPr="007C16A8">
        <w:t>7</w:t>
      </w:r>
      <w:r w:rsidR="009E46F0" w:rsidRPr="007C16A8">
        <w:fldChar w:fldCharType="end"/>
      </w:r>
      <w:r w:rsidR="00B73284" w:rsidRPr="007C16A8">
        <w:t>:</w:t>
      </w:r>
      <w:r w:rsidRPr="007C16A8">
        <w:t xml:space="preserve"> </w:t>
      </w:r>
      <w:r w:rsidR="00F03E02" w:rsidRPr="007C16A8">
        <w:t>Lock Manager Menu</w:t>
      </w:r>
      <w:r w:rsidRPr="007C16A8">
        <w:t xml:space="preserve"> [</w:t>
      </w:r>
      <w:r w:rsidRPr="007C16A8">
        <w:rPr>
          <w:rFonts w:eastAsia="Calibri"/>
        </w:rPr>
        <w:t>XULM LOCK MANAGER MENU</w:t>
      </w:r>
      <w:r w:rsidRPr="007C16A8">
        <w:t>]</w:t>
      </w:r>
      <w:bookmarkEnd w:id="69"/>
    </w:p>
    <w:p w:rsidR="001630AB" w:rsidRPr="007C16A8" w:rsidRDefault="00750221" w:rsidP="002A10BC">
      <w:pPr>
        <w:pStyle w:val="Dialogue"/>
      </w:pPr>
      <w:r w:rsidRPr="007C16A8">
        <w:t xml:space="preserve">Select Systems Manager Menu Option: </w:t>
      </w:r>
      <w:r w:rsidRPr="007C16A8">
        <w:rPr>
          <w:b/>
          <w:highlight w:val="yellow"/>
        </w:rPr>
        <w:t>OPER</w:t>
      </w:r>
      <w:r w:rsidR="00463C96" w:rsidRPr="007C16A8">
        <w:rPr>
          <w:b/>
          <w:highlight w:val="yellow"/>
        </w:rPr>
        <w:t xml:space="preserve"> &lt;Enter&gt;</w:t>
      </w:r>
      <w:r w:rsidR="00D1747E" w:rsidRPr="007C16A8">
        <w:t xml:space="preserve"> </w:t>
      </w:r>
      <w:r w:rsidRPr="007C16A8">
        <w:t>ations Management</w:t>
      </w:r>
    </w:p>
    <w:p w:rsidR="001630AB" w:rsidRPr="007C16A8" w:rsidRDefault="001630AB" w:rsidP="002A10BC">
      <w:pPr>
        <w:pStyle w:val="Dialogue"/>
      </w:pPr>
    </w:p>
    <w:p w:rsidR="001630AB" w:rsidRPr="007C16A8" w:rsidRDefault="00FF19CB" w:rsidP="00FF19CB">
      <w:pPr>
        <w:pStyle w:val="Dialogue"/>
        <w:tabs>
          <w:tab w:val="left" w:pos="1260"/>
        </w:tabs>
      </w:pPr>
      <w:r w:rsidRPr="007C16A8">
        <w:tab/>
      </w:r>
      <w:r w:rsidR="00750221" w:rsidRPr="007C16A8">
        <w:t>System Status</w:t>
      </w:r>
    </w:p>
    <w:p w:rsidR="001630AB" w:rsidRPr="007C16A8" w:rsidRDefault="00FF19CB" w:rsidP="00FF19CB">
      <w:pPr>
        <w:pStyle w:val="Dialogue"/>
        <w:tabs>
          <w:tab w:val="left" w:pos="1260"/>
        </w:tabs>
      </w:pPr>
      <w:r w:rsidRPr="007C16A8">
        <w:tab/>
      </w:r>
      <w:r w:rsidR="00750221" w:rsidRPr="007C16A8">
        <w:t>Introductory text edit</w:t>
      </w:r>
    </w:p>
    <w:p w:rsidR="001630AB" w:rsidRPr="007C16A8" w:rsidRDefault="00FF19CB" w:rsidP="00FF19CB">
      <w:pPr>
        <w:pStyle w:val="Dialogue"/>
        <w:tabs>
          <w:tab w:val="left" w:pos="1260"/>
        </w:tabs>
      </w:pPr>
      <w:r w:rsidRPr="007C16A8">
        <w:tab/>
      </w:r>
      <w:r w:rsidR="00750221" w:rsidRPr="007C16A8">
        <w:t>CPU/Service/User/Device Stats</w:t>
      </w:r>
    </w:p>
    <w:p w:rsidR="001630AB" w:rsidRPr="007C16A8" w:rsidRDefault="00FF19CB" w:rsidP="00FF19CB">
      <w:pPr>
        <w:pStyle w:val="Dialogue"/>
        <w:tabs>
          <w:tab w:val="left" w:pos="490"/>
          <w:tab w:val="left" w:pos="1260"/>
        </w:tabs>
      </w:pPr>
      <w:r w:rsidRPr="007C16A8">
        <w:tab/>
      </w:r>
      <w:r w:rsidR="00750221" w:rsidRPr="007C16A8">
        <w:rPr>
          <w:highlight w:val="cyan"/>
        </w:rPr>
        <w:t xml:space="preserve">LOCK   </w:t>
      </w:r>
      <w:r w:rsidR="00A313E2" w:rsidRPr="007C16A8">
        <w:rPr>
          <w:highlight w:val="cyan"/>
        </w:rPr>
        <w:t>Lock Manager Menu</w:t>
      </w:r>
      <w:r w:rsidR="00750221" w:rsidRPr="007C16A8">
        <w:rPr>
          <w:highlight w:val="cyan"/>
        </w:rPr>
        <w:t xml:space="preserve"> ...</w:t>
      </w:r>
    </w:p>
    <w:p w:rsidR="001630AB" w:rsidRPr="007C16A8" w:rsidRDefault="00FF19CB" w:rsidP="00FF19CB">
      <w:pPr>
        <w:pStyle w:val="Dialogue"/>
        <w:tabs>
          <w:tab w:val="left" w:pos="490"/>
          <w:tab w:val="left" w:pos="1260"/>
        </w:tabs>
      </w:pPr>
      <w:r w:rsidRPr="007C16A8">
        <w:tab/>
      </w:r>
      <w:r w:rsidR="00750221" w:rsidRPr="007C16A8">
        <w:t>RJD</w:t>
      </w:r>
      <w:r w:rsidRPr="007C16A8">
        <w:tab/>
      </w:r>
      <w:r w:rsidR="00750221" w:rsidRPr="007C16A8">
        <w:t>Kill off a users</w:t>
      </w:r>
      <w:r w:rsidR="00F8418D" w:rsidRPr="007C16A8">
        <w:t>’</w:t>
      </w:r>
      <w:r w:rsidR="00750221" w:rsidRPr="007C16A8">
        <w:t xml:space="preserve"> job</w:t>
      </w:r>
    </w:p>
    <w:p w:rsidR="001630AB" w:rsidRPr="007C16A8" w:rsidRDefault="00FF19CB" w:rsidP="00FF19CB">
      <w:pPr>
        <w:pStyle w:val="Dialogue"/>
        <w:tabs>
          <w:tab w:val="left" w:pos="1260"/>
        </w:tabs>
      </w:pPr>
      <w:r w:rsidRPr="007C16A8">
        <w:tab/>
      </w:r>
      <w:r w:rsidR="00750221" w:rsidRPr="007C16A8">
        <w:t>Alert Management ...</w:t>
      </w:r>
    </w:p>
    <w:p w:rsidR="001630AB" w:rsidRPr="007C16A8" w:rsidRDefault="00FF19CB" w:rsidP="00FF19CB">
      <w:pPr>
        <w:pStyle w:val="Dialogue"/>
        <w:tabs>
          <w:tab w:val="left" w:pos="1260"/>
        </w:tabs>
      </w:pPr>
      <w:r w:rsidRPr="007C16A8">
        <w:tab/>
      </w:r>
      <w:r w:rsidR="00750221" w:rsidRPr="007C16A8">
        <w:t>Alpha/Beta Test Option Usage Menu ...</w:t>
      </w:r>
    </w:p>
    <w:p w:rsidR="001630AB" w:rsidRPr="007C16A8" w:rsidRDefault="00FF19CB" w:rsidP="00FF19CB">
      <w:pPr>
        <w:pStyle w:val="Dialogue"/>
        <w:tabs>
          <w:tab w:val="left" w:pos="1260"/>
        </w:tabs>
      </w:pPr>
      <w:r w:rsidRPr="007C16A8">
        <w:tab/>
      </w:r>
      <w:r w:rsidR="00750221" w:rsidRPr="007C16A8">
        <w:t>Clean old Job Nodes in XUTL</w:t>
      </w:r>
    </w:p>
    <w:p w:rsidR="001630AB" w:rsidRPr="007C16A8" w:rsidRDefault="00FF19CB" w:rsidP="00FF19CB">
      <w:pPr>
        <w:pStyle w:val="Dialogue"/>
        <w:tabs>
          <w:tab w:val="left" w:pos="1260"/>
        </w:tabs>
      </w:pPr>
      <w:r w:rsidRPr="007C16A8">
        <w:tab/>
      </w:r>
      <w:r w:rsidR="00750221" w:rsidRPr="007C16A8">
        <w:t>Delete Old (&gt;14 d) Alerts</w:t>
      </w:r>
    </w:p>
    <w:p w:rsidR="001630AB" w:rsidRPr="007C16A8" w:rsidRDefault="00FF19CB" w:rsidP="00FF19CB">
      <w:pPr>
        <w:pStyle w:val="Dialogue"/>
        <w:tabs>
          <w:tab w:val="left" w:pos="1260"/>
        </w:tabs>
      </w:pPr>
      <w:r w:rsidRPr="007C16A8">
        <w:tab/>
      </w:r>
      <w:r w:rsidR="00750221" w:rsidRPr="007C16A8">
        <w:t>Foundations Management</w:t>
      </w:r>
    </w:p>
    <w:p w:rsidR="001630AB" w:rsidRPr="007C16A8" w:rsidRDefault="00FF19CB" w:rsidP="00FF19CB">
      <w:pPr>
        <w:pStyle w:val="Dialogue"/>
        <w:tabs>
          <w:tab w:val="left" w:pos="1260"/>
        </w:tabs>
      </w:pPr>
      <w:r w:rsidRPr="007C16A8">
        <w:tab/>
      </w:r>
      <w:r w:rsidR="00750221" w:rsidRPr="007C16A8">
        <w:t>Kernel Management Menu ...</w:t>
      </w:r>
    </w:p>
    <w:p w:rsidR="001630AB" w:rsidRPr="007C16A8" w:rsidRDefault="00FF19CB" w:rsidP="00FF19CB">
      <w:pPr>
        <w:pStyle w:val="Dialogue"/>
        <w:tabs>
          <w:tab w:val="left" w:pos="1260"/>
        </w:tabs>
      </w:pPr>
      <w:r w:rsidRPr="007C16A8">
        <w:tab/>
      </w:r>
      <w:r w:rsidR="00750221" w:rsidRPr="007C16A8">
        <w:t>Post sign-in Text Edit</w:t>
      </w:r>
    </w:p>
    <w:p w:rsidR="001630AB" w:rsidRPr="007C16A8" w:rsidRDefault="00FF19CB" w:rsidP="00FF19CB">
      <w:pPr>
        <w:pStyle w:val="Dialogue"/>
        <w:tabs>
          <w:tab w:val="left" w:pos="1260"/>
        </w:tabs>
      </w:pPr>
      <w:r w:rsidRPr="007C16A8">
        <w:tab/>
      </w:r>
      <w:r w:rsidR="00750221" w:rsidRPr="007C16A8">
        <w:t>User Management Menu ...</w:t>
      </w:r>
    </w:p>
    <w:p w:rsidR="001630AB" w:rsidRPr="007C16A8" w:rsidRDefault="001630AB" w:rsidP="002A10BC">
      <w:pPr>
        <w:pStyle w:val="Dialogue"/>
      </w:pPr>
    </w:p>
    <w:p w:rsidR="001630AB" w:rsidRPr="007C16A8" w:rsidRDefault="00914730" w:rsidP="002A10BC">
      <w:pPr>
        <w:pStyle w:val="Dialogue"/>
        <w:rPr>
          <w:rFonts w:eastAsia="Calibri"/>
        </w:rPr>
      </w:pPr>
      <w:r w:rsidRPr="007C16A8">
        <w:rPr>
          <w:rFonts w:eastAsia="Calibri"/>
        </w:rPr>
        <w:t xml:space="preserve">Select Operations Management Option: </w:t>
      </w:r>
      <w:r w:rsidRPr="007C16A8">
        <w:rPr>
          <w:rFonts w:eastAsia="Calibri"/>
          <w:b/>
          <w:highlight w:val="yellow"/>
        </w:rPr>
        <w:t>LOCK &lt;Enter&gt;</w:t>
      </w:r>
      <w:r w:rsidR="00D1747E" w:rsidRPr="007C16A8">
        <w:rPr>
          <w:rFonts w:eastAsia="Calibri"/>
        </w:rPr>
        <w:t xml:space="preserve"> </w:t>
      </w:r>
      <w:r w:rsidR="00A313E2" w:rsidRPr="007C16A8">
        <w:rPr>
          <w:rFonts w:eastAsia="Calibri"/>
        </w:rPr>
        <w:t>Lock Manager Menu</w:t>
      </w:r>
    </w:p>
    <w:p w:rsidR="001630AB" w:rsidRPr="007C16A8" w:rsidRDefault="001630AB" w:rsidP="002A10BC">
      <w:pPr>
        <w:pStyle w:val="Dialogue"/>
        <w:rPr>
          <w:rFonts w:eastAsia="Calibri"/>
        </w:rPr>
      </w:pPr>
    </w:p>
    <w:p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LM</w:t>
      </w:r>
      <w:r w:rsidRPr="007C16A8">
        <w:rPr>
          <w:rFonts w:eastAsia="Calibri"/>
        </w:rPr>
        <w:tab/>
      </w:r>
      <w:r w:rsidR="00A313E2" w:rsidRPr="007C16A8">
        <w:rPr>
          <w:rFonts w:eastAsia="Calibri"/>
        </w:rPr>
        <w:t>Kernel Lock Manager</w:t>
      </w:r>
    </w:p>
    <w:p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EDIT</w:t>
      </w:r>
      <w:r w:rsidRPr="007C16A8">
        <w:rPr>
          <w:rFonts w:eastAsia="Calibri"/>
        </w:rPr>
        <w:tab/>
      </w:r>
      <w:r w:rsidR="00A313E2" w:rsidRPr="007C16A8">
        <w:rPr>
          <w:rFonts w:eastAsia="Calibri"/>
        </w:rPr>
        <w:t>Edit Lock Dictionary</w:t>
      </w:r>
    </w:p>
    <w:p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LOG</w:t>
      </w:r>
      <w:r w:rsidRPr="007C16A8">
        <w:rPr>
          <w:rFonts w:eastAsia="Calibri"/>
        </w:rPr>
        <w:tab/>
      </w:r>
      <w:r w:rsidR="00A313E2" w:rsidRPr="007C16A8">
        <w:rPr>
          <w:rFonts w:eastAsia="Calibri"/>
        </w:rPr>
        <w:t>View Lock Manager Log</w:t>
      </w:r>
    </w:p>
    <w:p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SITE</w:t>
      </w:r>
      <w:r w:rsidRPr="007C16A8">
        <w:rPr>
          <w:rFonts w:eastAsia="Calibri"/>
        </w:rPr>
        <w:tab/>
      </w:r>
      <w:r w:rsidR="00A313E2" w:rsidRPr="007C16A8">
        <w:rPr>
          <w:rFonts w:eastAsia="Calibri"/>
        </w:rPr>
        <w:t>Edit Lock Manager Parameters</w:t>
      </w:r>
    </w:p>
    <w:p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PURG</w:t>
      </w:r>
      <w:r w:rsidRPr="007C16A8">
        <w:rPr>
          <w:rFonts w:eastAsia="Calibri"/>
        </w:rPr>
        <w:tab/>
      </w:r>
      <w:r w:rsidR="00A313E2" w:rsidRPr="007C16A8">
        <w:rPr>
          <w:rFonts w:eastAsia="Calibri"/>
        </w:rPr>
        <w:t>Purge Lock Manager Log</w:t>
      </w:r>
    </w:p>
    <w:p w:rsidR="001630AB" w:rsidRPr="007C16A8" w:rsidRDefault="001630AB" w:rsidP="002A10BC">
      <w:pPr>
        <w:pStyle w:val="Dialogue"/>
        <w:rPr>
          <w:rFonts w:eastAsia="Calibri"/>
        </w:rPr>
      </w:pPr>
    </w:p>
    <w:p w:rsidR="001630AB" w:rsidRPr="007C16A8" w:rsidRDefault="00914730" w:rsidP="002A10BC">
      <w:pPr>
        <w:pStyle w:val="Dialogue"/>
        <w:rPr>
          <w:rFonts w:ascii="Times New Roman" w:hAnsi="Times New Roman"/>
        </w:rPr>
      </w:pPr>
      <w:r w:rsidRPr="007C16A8">
        <w:rPr>
          <w:rFonts w:eastAsia="Calibri"/>
        </w:rPr>
        <w:t>Sele</w:t>
      </w:r>
      <w:r w:rsidR="00AD7544" w:rsidRPr="007C16A8">
        <w:rPr>
          <w:rFonts w:eastAsia="Calibri"/>
        </w:rPr>
        <w:t xml:space="preserve">ct Lock Manager Menu </w:t>
      </w:r>
      <w:r w:rsidRPr="007C16A8">
        <w:rPr>
          <w:rFonts w:eastAsia="Calibri"/>
        </w:rPr>
        <w:t>Option:</w:t>
      </w:r>
      <w:r w:rsidR="00301828" w:rsidRPr="007C16A8">
        <w:rPr>
          <w:rFonts w:eastAsia="Calibri"/>
        </w:rPr>
        <w:t xml:space="preserve"> </w:t>
      </w:r>
    </w:p>
    <w:p w:rsidR="001630AB" w:rsidRPr="007C16A8" w:rsidRDefault="001630AB" w:rsidP="008920A2">
      <w:pPr>
        <w:pStyle w:val="BodyText6"/>
      </w:pPr>
    </w:p>
    <w:p w:rsidR="001630AB" w:rsidRPr="007C16A8" w:rsidRDefault="00750221" w:rsidP="002A10BC">
      <w:pPr>
        <w:pStyle w:val="BodyText"/>
        <w:keepNext/>
        <w:keepLines/>
      </w:pPr>
      <w:r w:rsidRPr="007C16A8">
        <w:t xml:space="preserve">The </w:t>
      </w:r>
      <w:r w:rsidR="00A313E2" w:rsidRPr="007C16A8">
        <w:rPr>
          <w:b/>
        </w:rPr>
        <w:t>Lock Manager Menu</w:t>
      </w:r>
      <w:r w:rsidR="009E46F0" w:rsidRPr="007C16A8">
        <w:fldChar w:fldCharType="begin"/>
      </w:r>
      <w:r w:rsidR="003A335C" w:rsidRPr="007C16A8">
        <w:instrText xml:space="preserve"> XE </w:instrText>
      </w:r>
      <w:r w:rsidR="008C61F8" w:rsidRPr="007C16A8">
        <w:instrText>"</w:instrText>
      </w:r>
      <w:r w:rsidR="00A313E2" w:rsidRPr="007C16A8">
        <w:instrText>Lock Manager Menu</w:instrText>
      </w:r>
      <w:r w:rsidR="008C61F8" w:rsidRPr="007C16A8">
        <w:instrText>"</w:instrText>
      </w:r>
      <w:r w:rsidR="003A335C" w:rsidRPr="007C16A8">
        <w:instrText xml:space="preserve"> </w:instrText>
      </w:r>
      <w:r w:rsidR="009E46F0" w:rsidRPr="007C16A8">
        <w:fldChar w:fldCharType="end"/>
      </w:r>
      <w:r w:rsidR="009E46F0" w:rsidRPr="007C16A8">
        <w:fldChar w:fldCharType="begin"/>
      </w:r>
      <w:r w:rsidR="003A335C" w:rsidRPr="007C16A8">
        <w:instrText xml:space="preserve"> XE </w:instrText>
      </w:r>
      <w:r w:rsidR="008C61F8" w:rsidRPr="007C16A8">
        <w:instrText>"</w:instrText>
      </w:r>
      <w:r w:rsidR="003A335C" w:rsidRPr="007C16A8">
        <w:instrText>Menus:</w:instrText>
      </w:r>
      <w:r w:rsidR="00A313E2" w:rsidRPr="007C16A8">
        <w:instrText>Lock Manager Menu</w:instrText>
      </w:r>
      <w:r w:rsidR="008C61F8" w:rsidRPr="007C16A8">
        <w:instrText>"</w:instrText>
      </w:r>
      <w:r w:rsidR="003A335C" w:rsidRPr="007C16A8">
        <w:instrText xml:space="preserve"> </w:instrText>
      </w:r>
      <w:r w:rsidR="009E46F0" w:rsidRPr="007C16A8">
        <w:fldChar w:fldCharType="end"/>
      </w:r>
      <w:r w:rsidR="009E46F0" w:rsidRPr="007C16A8">
        <w:fldChar w:fldCharType="begin"/>
      </w:r>
      <w:r w:rsidR="003A335C" w:rsidRPr="007C16A8">
        <w:instrText xml:space="preserve"> XE </w:instrText>
      </w:r>
      <w:r w:rsidR="008C61F8" w:rsidRPr="007C16A8">
        <w:instrText>"</w:instrText>
      </w:r>
      <w:r w:rsidR="003A335C" w:rsidRPr="007C16A8">
        <w:instrText>Options:</w:instrText>
      </w:r>
      <w:r w:rsidR="00A313E2" w:rsidRPr="007C16A8">
        <w:instrText>Lock Manager Menu</w:instrText>
      </w:r>
      <w:r w:rsidR="008C61F8" w:rsidRPr="007C16A8">
        <w:instrText>"</w:instrText>
      </w:r>
      <w:r w:rsidR="003A335C" w:rsidRPr="007C16A8">
        <w:instrText xml:space="preserve"> </w:instrText>
      </w:r>
      <w:r w:rsidR="009E46F0" w:rsidRPr="007C16A8">
        <w:fldChar w:fldCharType="end"/>
      </w:r>
      <w:r w:rsidR="003A335C" w:rsidRPr="007C16A8">
        <w:t xml:space="preserve"> [</w:t>
      </w:r>
      <w:r w:rsidR="003A335C" w:rsidRPr="007C16A8">
        <w:rPr>
          <w:rFonts w:eastAsia="Calibri"/>
        </w:rPr>
        <w:t>XULM LOCK MANAGER MENU</w:t>
      </w:r>
      <w:r w:rsidR="009E46F0" w:rsidRPr="007C16A8">
        <w:rPr>
          <w:rFonts w:eastAsia="Calibri"/>
        </w:rPr>
        <w:fldChar w:fldCharType="begin"/>
      </w:r>
      <w:r w:rsidR="003A335C" w:rsidRPr="007C16A8">
        <w:instrText xml:space="preserve"> XE </w:instrText>
      </w:r>
      <w:r w:rsidR="008C61F8" w:rsidRPr="007C16A8">
        <w:instrText>"</w:instrText>
      </w:r>
      <w:r w:rsidR="003A335C" w:rsidRPr="007C16A8">
        <w:rPr>
          <w:rFonts w:eastAsia="Calibri"/>
        </w:rPr>
        <w:instrText>XULM LOCK MANAGER MENU</w:instrText>
      </w:r>
      <w:r w:rsidR="008C61F8" w:rsidRPr="007C16A8">
        <w:instrText>"</w:instrText>
      </w:r>
      <w:r w:rsidR="003A335C" w:rsidRPr="007C16A8">
        <w:instrText xml:space="preserve"> </w:instrText>
      </w:r>
      <w:r w:rsidR="009E46F0" w:rsidRPr="007C16A8">
        <w:rPr>
          <w:rFonts w:eastAsia="Calibri"/>
        </w:rPr>
        <w:fldChar w:fldCharType="end"/>
      </w:r>
      <w:r w:rsidR="009E46F0" w:rsidRPr="007C16A8">
        <w:rPr>
          <w:rFonts w:eastAsia="Calibri"/>
        </w:rPr>
        <w:fldChar w:fldCharType="begin"/>
      </w:r>
      <w:r w:rsidR="003A335C" w:rsidRPr="007C16A8">
        <w:instrText xml:space="preserve"> XE </w:instrText>
      </w:r>
      <w:r w:rsidR="008C61F8" w:rsidRPr="007C16A8">
        <w:instrText>"</w:instrText>
      </w:r>
      <w:r w:rsidR="003A335C" w:rsidRPr="007C16A8">
        <w:instrText>Menus:</w:instrText>
      </w:r>
      <w:r w:rsidR="003A335C" w:rsidRPr="007C16A8">
        <w:rPr>
          <w:rFonts w:eastAsia="Calibri"/>
        </w:rPr>
        <w:instrText>XULM LOCK MANAGER MENU</w:instrText>
      </w:r>
      <w:r w:rsidR="008C61F8" w:rsidRPr="007C16A8">
        <w:instrText>"</w:instrText>
      </w:r>
      <w:r w:rsidR="003A335C" w:rsidRPr="007C16A8">
        <w:instrText xml:space="preserve"> </w:instrText>
      </w:r>
      <w:r w:rsidR="009E46F0" w:rsidRPr="007C16A8">
        <w:rPr>
          <w:rFonts w:eastAsia="Calibri"/>
        </w:rPr>
        <w:fldChar w:fldCharType="end"/>
      </w:r>
      <w:r w:rsidR="009E46F0" w:rsidRPr="007C16A8">
        <w:rPr>
          <w:rFonts w:eastAsia="Calibri"/>
        </w:rPr>
        <w:fldChar w:fldCharType="begin"/>
      </w:r>
      <w:r w:rsidR="003A335C" w:rsidRPr="007C16A8">
        <w:instrText xml:space="preserve"> XE </w:instrText>
      </w:r>
      <w:r w:rsidR="008C61F8" w:rsidRPr="007C16A8">
        <w:instrText>"</w:instrText>
      </w:r>
      <w:r w:rsidR="003A335C" w:rsidRPr="007C16A8">
        <w:instrText>Options:</w:instrText>
      </w:r>
      <w:r w:rsidR="003A335C" w:rsidRPr="007C16A8">
        <w:rPr>
          <w:rFonts w:eastAsia="Calibri"/>
        </w:rPr>
        <w:instrText>XULM LOCK MANAGER MENU</w:instrText>
      </w:r>
      <w:r w:rsidR="008C61F8" w:rsidRPr="007C16A8">
        <w:instrText>"</w:instrText>
      </w:r>
      <w:r w:rsidR="003A335C" w:rsidRPr="007C16A8">
        <w:instrText xml:space="preserve"> </w:instrText>
      </w:r>
      <w:r w:rsidR="009E46F0" w:rsidRPr="007C16A8">
        <w:rPr>
          <w:rFonts w:eastAsia="Calibri"/>
        </w:rPr>
        <w:fldChar w:fldCharType="end"/>
      </w:r>
      <w:r w:rsidR="003A335C" w:rsidRPr="007C16A8">
        <w:t>]</w:t>
      </w:r>
      <w:r w:rsidRPr="007C16A8">
        <w:t xml:space="preserve"> includes the options</w:t>
      </w:r>
      <w:r w:rsidR="00B068A3" w:rsidRPr="007C16A8">
        <w:t xml:space="preserve"> listed in </w:t>
      </w:r>
      <w:r w:rsidR="00B068A3" w:rsidRPr="007C16A8">
        <w:rPr>
          <w:color w:val="0000FF"/>
          <w:u w:val="single"/>
        </w:rPr>
        <w:fldChar w:fldCharType="begin"/>
      </w:r>
      <w:r w:rsidR="00B068A3" w:rsidRPr="007C16A8">
        <w:rPr>
          <w:color w:val="0000FF"/>
          <w:u w:val="single"/>
        </w:rPr>
        <w:instrText xml:space="preserve"> REF _Ref508094065 \h  \* MERGEFORMAT </w:instrText>
      </w:r>
      <w:r w:rsidR="00B068A3" w:rsidRPr="007C16A8">
        <w:rPr>
          <w:color w:val="0000FF"/>
          <w:u w:val="single"/>
        </w:rPr>
      </w:r>
      <w:r w:rsidR="00B068A3" w:rsidRPr="007C16A8">
        <w:rPr>
          <w:color w:val="0000FF"/>
          <w:u w:val="single"/>
        </w:rPr>
        <w:fldChar w:fldCharType="separate"/>
      </w:r>
      <w:r w:rsidR="00E144B2" w:rsidRPr="007C16A8">
        <w:rPr>
          <w:color w:val="0000FF"/>
          <w:u w:val="single"/>
        </w:rPr>
        <w:t>Table 2</w:t>
      </w:r>
      <w:r w:rsidR="00B068A3" w:rsidRPr="007C16A8">
        <w:rPr>
          <w:color w:val="0000FF"/>
          <w:u w:val="single"/>
        </w:rPr>
        <w:fldChar w:fldCharType="end"/>
      </w:r>
      <w:r w:rsidR="00463C96" w:rsidRPr="007C16A8">
        <w:t>:</w:t>
      </w:r>
    </w:p>
    <w:p w:rsidR="001630AB" w:rsidRPr="007C16A8" w:rsidRDefault="008358A0" w:rsidP="002A10BC">
      <w:pPr>
        <w:pStyle w:val="Caption"/>
      </w:pPr>
      <w:bookmarkStart w:id="70" w:name="_Ref508094065"/>
      <w:bookmarkStart w:id="71" w:name="_Toc23169110"/>
      <w:r w:rsidRPr="007C16A8">
        <w:t xml:space="preserve">Table </w:t>
      </w:r>
      <w:r w:rsidR="009E46F0" w:rsidRPr="007C16A8">
        <w:fldChar w:fldCharType="begin"/>
      </w:r>
      <w:r w:rsidR="00662C4B" w:rsidRPr="007C16A8">
        <w:instrText xml:space="preserve"> SEQ Table \* ARABIC </w:instrText>
      </w:r>
      <w:r w:rsidR="009E46F0" w:rsidRPr="007C16A8">
        <w:fldChar w:fldCharType="separate"/>
      </w:r>
      <w:r w:rsidR="00E144B2" w:rsidRPr="007C16A8">
        <w:t>2</w:t>
      </w:r>
      <w:r w:rsidR="009E46F0" w:rsidRPr="007C16A8">
        <w:fldChar w:fldCharType="end"/>
      </w:r>
      <w:bookmarkEnd w:id="70"/>
      <w:r w:rsidR="00B73284" w:rsidRPr="007C16A8">
        <w:t>:</w:t>
      </w:r>
      <w:r w:rsidRPr="007C16A8">
        <w:t xml:space="preserve"> </w:t>
      </w:r>
      <w:r w:rsidR="004817D4" w:rsidRPr="007C16A8">
        <w:t>Lock Manager</w:t>
      </w:r>
      <w:r w:rsidRPr="007C16A8">
        <w:t>—Option</w:t>
      </w:r>
      <w:r w:rsidR="004817D4" w:rsidRPr="007C16A8">
        <w:t>s</w:t>
      </w:r>
      <w:bookmarkEnd w:id="7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574"/>
        <w:gridCol w:w="2700"/>
        <w:gridCol w:w="4158"/>
      </w:tblGrid>
      <w:tr w:rsidR="00463C96" w:rsidRPr="007C16A8" w:rsidTr="007477D0">
        <w:trPr>
          <w:tblHeader/>
        </w:trPr>
        <w:tc>
          <w:tcPr>
            <w:tcW w:w="2574" w:type="dxa"/>
            <w:shd w:val="pct12" w:color="auto" w:fill="auto"/>
          </w:tcPr>
          <w:p w:rsidR="00463C96" w:rsidRPr="007C16A8" w:rsidRDefault="00463C96" w:rsidP="00A313E2">
            <w:pPr>
              <w:pStyle w:val="TableHeading"/>
            </w:pPr>
            <w:bookmarkStart w:id="72" w:name="COL001_TBL002"/>
            <w:bookmarkEnd w:id="72"/>
            <w:r w:rsidRPr="007C16A8">
              <w:t xml:space="preserve">Option </w:t>
            </w:r>
            <w:r w:rsidR="00B51AC2" w:rsidRPr="007C16A8">
              <w:t>Name</w:t>
            </w:r>
          </w:p>
        </w:tc>
        <w:tc>
          <w:tcPr>
            <w:tcW w:w="2700" w:type="dxa"/>
            <w:shd w:val="pct12" w:color="auto" w:fill="auto"/>
          </w:tcPr>
          <w:p w:rsidR="00463C96" w:rsidRPr="007C16A8" w:rsidRDefault="00463C96" w:rsidP="00A313E2">
            <w:pPr>
              <w:pStyle w:val="TableHeading"/>
            </w:pPr>
            <w:r w:rsidRPr="007C16A8">
              <w:t xml:space="preserve">Option </w:t>
            </w:r>
            <w:r w:rsidR="00B51AC2" w:rsidRPr="007C16A8">
              <w:t>Menu Text</w:t>
            </w:r>
          </w:p>
        </w:tc>
        <w:tc>
          <w:tcPr>
            <w:tcW w:w="4158" w:type="dxa"/>
            <w:shd w:val="pct12" w:color="auto" w:fill="auto"/>
          </w:tcPr>
          <w:p w:rsidR="00463C96" w:rsidRPr="007C16A8" w:rsidRDefault="00463C96" w:rsidP="00A313E2">
            <w:pPr>
              <w:pStyle w:val="TableHeading"/>
            </w:pPr>
            <w:r w:rsidRPr="007C16A8">
              <w:t>Description</w:t>
            </w:r>
          </w:p>
        </w:tc>
      </w:tr>
      <w:tr w:rsidR="00463C96" w:rsidRPr="007C16A8" w:rsidTr="007477D0">
        <w:tc>
          <w:tcPr>
            <w:tcW w:w="2574" w:type="dxa"/>
          </w:tcPr>
          <w:p w:rsidR="00463C96" w:rsidRPr="007C16A8" w:rsidRDefault="00914730" w:rsidP="00A313E2">
            <w:pPr>
              <w:pStyle w:val="TableText"/>
              <w:keepNext/>
              <w:keepLines/>
            </w:pPr>
            <w:r w:rsidRPr="007C16A8">
              <w:t>XULM LOCK MANAGER</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LOCK MANAGER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LOCK MANAGER</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rsidR="00463C96" w:rsidRPr="007C16A8" w:rsidRDefault="00A313E2" w:rsidP="00A313E2">
            <w:pPr>
              <w:pStyle w:val="TableText"/>
              <w:keepNext/>
              <w:keepLines/>
            </w:pPr>
            <w:r w:rsidRPr="007C16A8">
              <w:rPr>
                <w:b/>
              </w:rPr>
              <w:t>Kernel Lock Manager</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Kernel Lock Manager</w:instrText>
            </w:r>
            <w:r w:rsidR="00817823"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w:instrText>
            </w:r>
            <w:r w:rsidRPr="007C16A8">
              <w:rPr>
                <w:rFonts w:ascii="Times New Roman" w:hAnsi="Times New Roman"/>
                <w:sz w:val="24"/>
              </w:rPr>
              <w:instrText>Kernel Lock Manager</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rsidR="00463C96" w:rsidRPr="007C16A8" w:rsidRDefault="00C46A12" w:rsidP="00A313E2">
            <w:pPr>
              <w:pStyle w:val="TableText"/>
              <w:keepNext/>
              <w:keepLines/>
            </w:pPr>
            <w:r w:rsidRPr="007C16A8">
              <w:t>Use t</w:t>
            </w:r>
            <w:r w:rsidR="00914730" w:rsidRPr="007C16A8">
              <w:t xml:space="preserve">his option </w:t>
            </w:r>
            <w:r w:rsidRPr="007C16A8">
              <w:t>to display the Lock T</w:t>
            </w:r>
            <w:r w:rsidR="00914730" w:rsidRPr="007C16A8">
              <w:t>able and terminate processes that hold problem locks.</w:t>
            </w:r>
          </w:p>
          <w:p w:rsidR="00BA1F09" w:rsidRPr="007C16A8" w:rsidRDefault="00BA1F09" w:rsidP="00A313E2">
            <w:pPr>
              <w:pStyle w:val="TableText"/>
              <w:keepNext/>
              <w:keepLines/>
            </w:pPr>
            <w:r w:rsidRPr="007C16A8">
              <w:t xml:space="preserve">This option is locked with the </w:t>
            </w:r>
            <w:r w:rsidRPr="007C16A8">
              <w:rPr>
                <w:rFonts w:eastAsia="Calibri"/>
              </w:rPr>
              <w:t>XULM LOCKS security key</w:t>
            </w:r>
            <w:r w:rsidR="009E46F0" w:rsidRPr="007C16A8">
              <w:rPr>
                <w:rFonts w:ascii="Times New Roman" w:eastAsia="Calibri"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6A12" w:rsidRPr="007C16A8">
              <w:rPr>
                <w:rFonts w:ascii="Times New Roman" w:eastAsia="Calibri" w:hAnsi="Times New Roman"/>
                <w:sz w:val="24"/>
              </w:rPr>
              <w:instrText>XULM LOCKS Security Key</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eastAsia="Calibri" w:hAnsi="Times New Roman"/>
                <w:sz w:val="24"/>
              </w:rPr>
              <w:fldChar w:fldCharType="end"/>
            </w:r>
            <w:r w:rsidR="009E46F0" w:rsidRPr="007C16A8">
              <w:rPr>
                <w:rFonts w:ascii="Times New Roman" w:eastAsia="Calibri"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6A12" w:rsidRPr="007C16A8">
              <w:rPr>
                <w:rFonts w:ascii="Times New Roman" w:eastAsia="Calibri" w:hAnsi="Times New Roman"/>
                <w:sz w:val="24"/>
              </w:rPr>
              <w:instrText>Security Keys:XULM LOCKS</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eastAsia="Calibri" w:hAnsi="Times New Roman"/>
                <w:sz w:val="24"/>
              </w:rPr>
              <w:fldChar w:fldCharType="end"/>
            </w:r>
            <w:r w:rsidRPr="007C16A8">
              <w:rPr>
                <w:rFonts w:eastAsia="Calibri"/>
              </w:rPr>
              <w:t>.</w:t>
            </w:r>
          </w:p>
        </w:tc>
      </w:tr>
      <w:tr w:rsidR="00463C96" w:rsidRPr="007C16A8" w:rsidTr="007477D0">
        <w:tc>
          <w:tcPr>
            <w:tcW w:w="2574" w:type="dxa"/>
          </w:tcPr>
          <w:p w:rsidR="00463C96" w:rsidRPr="007C16A8" w:rsidRDefault="00914730" w:rsidP="002D3684">
            <w:pPr>
              <w:pStyle w:val="TableText"/>
            </w:pPr>
            <w:r w:rsidRPr="007C16A8">
              <w:t>XULM EDIT LOCK DICTIONARY</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EDIT LOCK DICTIONARY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EDIT LOCK DICTIONARY</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rsidR="00463C96" w:rsidRPr="007C16A8" w:rsidRDefault="00A313E2" w:rsidP="002D3684">
            <w:pPr>
              <w:pStyle w:val="TableText"/>
            </w:pPr>
            <w:r w:rsidRPr="007C16A8">
              <w:rPr>
                <w:b/>
              </w:rPr>
              <w:t>Edit Lock Dictionary</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Dictionary</w:instrText>
            </w:r>
            <w:r w:rsidR="00817823"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w:instrText>
            </w:r>
            <w:r w:rsidRPr="007C16A8">
              <w:rPr>
                <w:rFonts w:ascii="Times New Roman" w:hAnsi="Times New Roman"/>
                <w:sz w:val="24"/>
              </w:rPr>
              <w:instrText>Edit Lock Dictionary</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rsidR="00463C96" w:rsidRPr="007C16A8" w:rsidRDefault="00C46A12" w:rsidP="002D3684">
            <w:pPr>
              <w:pStyle w:val="TableText"/>
            </w:pPr>
            <w:r w:rsidRPr="007C16A8">
              <w:t>User t</w:t>
            </w:r>
            <w:r w:rsidR="00914730" w:rsidRPr="007C16A8">
              <w:t xml:space="preserve">his option </w:t>
            </w:r>
            <w:r w:rsidRPr="007C16A8">
              <w:t>to add entries to the Lock D</w:t>
            </w:r>
            <w:r w:rsidR="00914730" w:rsidRPr="007C16A8">
              <w:t>ictionary</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Dictionary</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Manager:Lock Dictionary</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14730" w:rsidRPr="007C16A8">
              <w:t xml:space="preserve"> or edit existing entries.</w:t>
            </w:r>
          </w:p>
        </w:tc>
      </w:tr>
      <w:tr w:rsidR="00A313E2" w:rsidRPr="007C16A8" w:rsidTr="007477D0">
        <w:trPr>
          <w:cantSplit/>
        </w:trPr>
        <w:tc>
          <w:tcPr>
            <w:tcW w:w="2574" w:type="dxa"/>
          </w:tcPr>
          <w:p w:rsidR="00A313E2" w:rsidRPr="007C16A8" w:rsidRDefault="00A313E2" w:rsidP="00DE2D75">
            <w:pPr>
              <w:pStyle w:val="TableText"/>
            </w:pPr>
            <w:r w:rsidRPr="007C16A8">
              <w:t>XULM VIEW LOCK MANAGER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XULM VIEW LOCK MANAGER LOG Option</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Options:XULM VIEW 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rsidR="00A313E2" w:rsidRPr="007C16A8" w:rsidRDefault="00A313E2" w:rsidP="00DE2D75">
            <w:pPr>
              <w:pStyle w:val="TableText"/>
            </w:pPr>
            <w:r w:rsidRPr="007C16A8">
              <w:rPr>
                <w:b/>
              </w:rPr>
              <w:t>View Lock Manager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View Lock Manager Log Option</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Options:View 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rsidR="00A313E2" w:rsidRPr="007C16A8" w:rsidRDefault="00A313E2" w:rsidP="00DE2D75">
            <w:pPr>
              <w:pStyle w:val="TableText"/>
            </w:pPr>
            <w:r w:rsidRPr="007C16A8">
              <w:t>Use this option to view the Kernel Lock Manager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Manager:Log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Logs:Lock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t>.</w:t>
            </w:r>
          </w:p>
        </w:tc>
      </w:tr>
      <w:tr w:rsidR="00463C96" w:rsidRPr="007C16A8" w:rsidTr="007477D0">
        <w:tc>
          <w:tcPr>
            <w:tcW w:w="2574" w:type="dxa"/>
          </w:tcPr>
          <w:p w:rsidR="00463C96" w:rsidRPr="007C16A8" w:rsidRDefault="00914730" w:rsidP="00A313E2">
            <w:pPr>
              <w:pStyle w:val="TableText"/>
            </w:pPr>
            <w:r w:rsidRPr="007C16A8">
              <w:t>XULM EDIT PARAMETERS</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EDIT PARAMETERS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rsidR="00463C96" w:rsidRPr="007C16A8" w:rsidRDefault="00A313E2" w:rsidP="00A313E2">
            <w:pPr>
              <w:pStyle w:val="TableText"/>
            </w:pPr>
            <w:r w:rsidRPr="007C16A8">
              <w:rPr>
                <w:b/>
              </w:rPr>
              <w:t>Edit Lock Manager Parameters</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Manager Parameters</w:instrText>
            </w:r>
            <w:r w:rsidR="00817823"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w:instrText>
            </w:r>
            <w:r w:rsidRPr="007C16A8">
              <w:rPr>
                <w:rFonts w:ascii="Times New Roman" w:hAnsi="Times New Roman"/>
                <w:sz w:val="24"/>
              </w:rPr>
              <w:instrText>Edit Lock Manager Parameters</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rsidR="00463C96" w:rsidRPr="007C16A8" w:rsidRDefault="00C46A12" w:rsidP="00A313E2">
            <w:pPr>
              <w:pStyle w:val="TableText"/>
            </w:pPr>
            <w:r w:rsidRPr="007C16A8">
              <w:t>Use this option to edit</w:t>
            </w:r>
            <w:r w:rsidR="00914730" w:rsidRPr="007C16A8">
              <w:t xml:space="preserve"> the site parameters for the Kernel Lock Manager.</w:t>
            </w:r>
          </w:p>
        </w:tc>
      </w:tr>
      <w:tr w:rsidR="00463C96" w:rsidRPr="007C16A8" w:rsidTr="007477D0">
        <w:tc>
          <w:tcPr>
            <w:tcW w:w="2574" w:type="dxa"/>
          </w:tcPr>
          <w:p w:rsidR="00463C96" w:rsidRPr="007C16A8" w:rsidRDefault="00914730" w:rsidP="00A313E2">
            <w:pPr>
              <w:pStyle w:val="TableText"/>
            </w:pPr>
            <w:r w:rsidRPr="007C16A8">
              <w:t xml:space="preserve">XULM PURGE LOCK </w:t>
            </w:r>
            <w:r w:rsidRPr="007C16A8">
              <w:lastRenderedPageBreak/>
              <w:t>MANAGER LOG</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PURGE LOCK MANAGER LOG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PURGE LOCK MANAGER LOG</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rsidR="00463C96" w:rsidRPr="007C16A8" w:rsidRDefault="00A313E2" w:rsidP="00A313E2">
            <w:pPr>
              <w:pStyle w:val="TableText"/>
            </w:pPr>
            <w:r w:rsidRPr="007C16A8">
              <w:rPr>
                <w:b/>
              </w:rPr>
              <w:lastRenderedPageBreak/>
              <w:t xml:space="preserve">Purge Lock Manager </w:t>
            </w:r>
            <w:r w:rsidRPr="007C16A8">
              <w:rPr>
                <w:b/>
              </w:rPr>
              <w:lastRenderedPageBreak/>
              <w:t>Log</w:t>
            </w:r>
            <w:r w:rsidR="009E46F0" w:rsidRPr="007C16A8">
              <w:rPr>
                <w:rFonts w:ascii="Times New Roman"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Purge Lock Manager Log</w:instrText>
            </w:r>
            <w:r w:rsidR="00C46A12"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6A12" w:rsidRPr="007C16A8">
              <w:rPr>
                <w:rFonts w:ascii="Times New Roman" w:hAnsi="Times New Roman"/>
                <w:sz w:val="24"/>
              </w:rPr>
              <w:instrText>Options:</w:instrText>
            </w:r>
            <w:r w:rsidRPr="007C16A8">
              <w:rPr>
                <w:rFonts w:ascii="Times New Roman" w:hAnsi="Times New Roman"/>
                <w:sz w:val="24"/>
              </w:rPr>
              <w:instrText>Purge Lock Manager Log</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rsidR="00463C96" w:rsidRPr="007C16A8" w:rsidRDefault="00C46A12" w:rsidP="00A313E2">
            <w:pPr>
              <w:pStyle w:val="TableText"/>
            </w:pPr>
            <w:r w:rsidRPr="007C16A8">
              <w:lastRenderedPageBreak/>
              <w:t>Use t</w:t>
            </w:r>
            <w:r w:rsidR="00914730" w:rsidRPr="007C16A8">
              <w:t xml:space="preserve">his option to purge the Lock </w:t>
            </w:r>
            <w:r w:rsidR="00914730" w:rsidRPr="007C16A8">
              <w:lastRenderedPageBreak/>
              <w:t>Manger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Manager:Log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Logs:Lock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14730" w:rsidRPr="007C16A8">
              <w:t xml:space="preserve"> of old entries.</w:t>
            </w:r>
          </w:p>
        </w:tc>
      </w:tr>
    </w:tbl>
    <w:p w:rsidR="001630AB" w:rsidRPr="007C16A8" w:rsidRDefault="001630AB" w:rsidP="008920A2">
      <w:pPr>
        <w:pStyle w:val="BodyText6"/>
      </w:pPr>
    </w:p>
    <w:p w:rsidR="001630AB" w:rsidRPr="007C16A8" w:rsidRDefault="00575E09" w:rsidP="000120F7">
      <w:pPr>
        <w:pStyle w:val="Heading2"/>
      </w:pPr>
      <w:bookmarkStart w:id="73" w:name="_Toc331509267"/>
      <w:bookmarkStart w:id="74" w:name="_Toc23169063"/>
      <w:r w:rsidRPr="007C16A8">
        <w:t xml:space="preserve">Using </w:t>
      </w:r>
      <w:r w:rsidR="00454031" w:rsidRPr="007C16A8">
        <w:t xml:space="preserve">the </w:t>
      </w:r>
      <w:r w:rsidRPr="007C16A8">
        <w:t>Lock Manager</w:t>
      </w:r>
      <w:bookmarkEnd w:id="73"/>
      <w:bookmarkEnd w:id="74"/>
    </w:p>
    <w:p w:rsidR="001630AB" w:rsidRPr="007C16A8" w:rsidRDefault="007F5146" w:rsidP="00084422">
      <w:pPr>
        <w:pStyle w:val="Heading3"/>
      </w:pPr>
      <w:bookmarkStart w:id="75" w:name="_Toc331509268"/>
      <w:bookmarkStart w:id="76" w:name="_Toc23169064"/>
      <w:r w:rsidRPr="007C16A8">
        <w:t xml:space="preserve">List </w:t>
      </w:r>
      <w:r w:rsidR="00290D7D" w:rsidRPr="007C16A8">
        <w:t>Lo</w:t>
      </w:r>
      <w:r w:rsidRPr="007C16A8">
        <w:t xml:space="preserve">cks </w:t>
      </w:r>
      <w:r w:rsidR="00290D7D" w:rsidRPr="007C16A8">
        <w:t>Screen</w:t>
      </w:r>
      <w:bookmarkEnd w:id="75"/>
      <w:bookmarkEnd w:id="76"/>
    </w:p>
    <w:p w:rsidR="001630AB" w:rsidRPr="007C16A8" w:rsidRDefault="009E46F0" w:rsidP="002A10BC">
      <w:pPr>
        <w:pStyle w:val="BodyText"/>
        <w:keepNext/>
        <w:keepLines/>
        <w:rPr>
          <w:rFonts w:eastAsia="Calibri"/>
        </w:rPr>
      </w:pPr>
      <w:r w:rsidRPr="007C16A8">
        <w:fldChar w:fldCharType="begin"/>
      </w:r>
      <w:r w:rsidR="002A10BC" w:rsidRPr="007C16A8">
        <w:instrText xml:space="preserve"> XE </w:instrText>
      </w:r>
      <w:r w:rsidR="008C61F8" w:rsidRPr="007C16A8">
        <w:instrText>"</w:instrText>
      </w:r>
      <w:r w:rsidR="002A10BC" w:rsidRPr="007C16A8">
        <w:instrText>Using:Lock Manager</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Lock Manager:Using</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Locks List Screen</w:instrText>
      </w:r>
      <w:r w:rsidR="008C61F8" w:rsidRPr="007C16A8">
        <w:instrText>"</w:instrText>
      </w:r>
      <w:r w:rsidR="002A10BC" w:rsidRPr="007C16A8">
        <w:instrText xml:space="preserve"> </w:instrText>
      </w:r>
      <w:r w:rsidRPr="007C16A8">
        <w:fldChar w:fldCharType="end"/>
      </w:r>
      <w:r w:rsidR="00BA1F09" w:rsidRPr="007C16A8">
        <w:t>U</w:t>
      </w:r>
      <w:r w:rsidR="00212A78" w:rsidRPr="007C16A8">
        <w:t xml:space="preserve">se the </w:t>
      </w:r>
      <w:r w:rsidR="00A313E2" w:rsidRPr="007C16A8">
        <w:rPr>
          <w:b/>
        </w:rPr>
        <w:t>Kernel Lock Manager</w:t>
      </w:r>
      <w:r w:rsidRPr="007C16A8">
        <w:fldChar w:fldCharType="begin"/>
      </w:r>
      <w:r w:rsidR="004E28C9" w:rsidRPr="007C16A8">
        <w:instrText xml:space="preserve"> XE </w:instrText>
      </w:r>
      <w:r w:rsidR="008C61F8" w:rsidRPr="007C16A8">
        <w:instrText>"</w:instrText>
      </w:r>
      <w:r w:rsidR="00A313E2" w:rsidRPr="007C16A8">
        <w:instrText xml:space="preserve">Kernel Lock Manager </w:instrText>
      </w:r>
      <w:r w:rsidR="004E28C9" w:rsidRPr="007C16A8">
        <w:instrText>Option</w:instrText>
      </w:r>
      <w:r w:rsidR="008C61F8" w:rsidRPr="007C16A8">
        <w:instrText>"</w:instrText>
      </w:r>
      <w:r w:rsidR="004E28C9" w:rsidRPr="007C16A8">
        <w:instrText xml:space="preserve"> </w:instrText>
      </w:r>
      <w:r w:rsidRPr="007C16A8">
        <w:fldChar w:fldCharType="end"/>
      </w:r>
      <w:r w:rsidRPr="007C16A8">
        <w:fldChar w:fldCharType="begin"/>
      </w:r>
      <w:r w:rsidR="004E28C9" w:rsidRPr="007C16A8">
        <w:instrText xml:space="preserve"> XE </w:instrText>
      </w:r>
      <w:r w:rsidR="008C61F8" w:rsidRPr="007C16A8">
        <w:instrText>"</w:instrText>
      </w:r>
      <w:r w:rsidR="004E28C9" w:rsidRPr="007C16A8">
        <w:instrText>Options:</w:instrText>
      </w:r>
      <w:r w:rsidR="007B35BA" w:rsidRPr="007C16A8">
        <w:instrText>Kernel Lock Manager</w:instrText>
      </w:r>
      <w:r w:rsidR="008C61F8" w:rsidRPr="007C16A8">
        <w:instrText>"</w:instrText>
      </w:r>
      <w:r w:rsidR="004E28C9" w:rsidRPr="007C16A8">
        <w:instrText xml:space="preserve"> </w:instrText>
      </w:r>
      <w:r w:rsidRPr="007C16A8">
        <w:fldChar w:fldCharType="end"/>
      </w:r>
      <w:r w:rsidR="00212A78" w:rsidRPr="007C16A8">
        <w:t xml:space="preserve"> [</w:t>
      </w:r>
      <w:r w:rsidR="00B51AC2" w:rsidRPr="007C16A8">
        <w:t>XULM LOCK MANAGER</w:t>
      </w:r>
      <w:r w:rsidRPr="007C16A8">
        <w:fldChar w:fldCharType="begin"/>
      </w:r>
      <w:r w:rsidR="004E28C9" w:rsidRPr="007C16A8">
        <w:instrText xml:space="preserve"> XE </w:instrText>
      </w:r>
      <w:r w:rsidR="008C61F8" w:rsidRPr="007C16A8">
        <w:instrText>"</w:instrText>
      </w:r>
      <w:r w:rsidR="004E28C9" w:rsidRPr="007C16A8">
        <w:instrText>XULM LOCK MANAGER Option</w:instrText>
      </w:r>
      <w:r w:rsidR="008C61F8" w:rsidRPr="007C16A8">
        <w:instrText>"</w:instrText>
      </w:r>
      <w:r w:rsidR="004E28C9" w:rsidRPr="007C16A8">
        <w:instrText xml:space="preserve"> </w:instrText>
      </w:r>
      <w:r w:rsidRPr="007C16A8">
        <w:fldChar w:fldCharType="end"/>
      </w:r>
      <w:r w:rsidRPr="007C16A8">
        <w:fldChar w:fldCharType="begin"/>
      </w:r>
      <w:r w:rsidR="004E28C9" w:rsidRPr="007C16A8">
        <w:instrText xml:space="preserve"> XE </w:instrText>
      </w:r>
      <w:r w:rsidR="008C61F8" w:rsidRPr="007C16A8">
        <w:instrText>"</w:instrText>
      </w:r>
      <w:r w:rsidR="004E28C9" w:rsidRPr="007C16A8">
        <w:instrText>Options:XULM LOCK MANAGER</w:instrText>
      </w:r>
      <w:r w:rsidR="008C61F8" w:rsidRPr="007C16A8">
        <w:instrText>"</w:instrText>
      </w:r>
      <w:r w:rsidR="004E28C9" w:rsidRPr="007C16A8">
        <w:instrText xml:space="preserve"> </w:instrText>
      </w:r>
      <w:r w:rsidRPr="007C16A8">
        <w:fldChar w:fldCharType="end"/>
      </w:r>
      <w:r w:rsidR="00212A78" w:rsidRPr="007C16A8">
        <w:t>]</w:t>
      </w:r>
      <w:r w:rsidR="00645B29" w:rsidRPr="007C16A8">
        <w:t xml:space="preserve"> option</w:t>
      </w:r>
      <w:r w:rsidR="00BA1F09" w:rsidRPr="007C16A8">
        <w:t xml:space="preserve"> to view the lock table and the processes that own the locks</w:t>
      </w:r>
      <w:r w:rsidR="00212A78" w:rsidRPr="007C16A8">
        <w:t>.</w:t>
      </w:r>
      <w:r w:rsidR="001D7BAB" w:rsidRPr="007C16A8">
        <w:t xml:space="preserve"> </w:t>
      </w:r>
      <w:r w:rsidR="00BA1F09" w:rsidRPr="007C16A8">
        <w:t xml:space="preserve">This option is locked with the </w:t>
      </w:r>
      <w:r w:rsidR="00BA1F09" w:rsidRPr="007C16A8">
        <w:rPr>
          <w:rFonts w:eastAsia="Calibri"/>
        </w:rPr>
        <w:t>XULM LOCKS security key.</w:t>
      </w:r>
    </w:p>
    <w:p w:rsidR="001630AB" w:rsidRPr="007C16A8" w:rsidRDefault="00212A78" w:rsidP="002D3684">
      <w:pPr>
        <w:pStyle w:val="BodyText"/>
      </w:pPr>
      <w:r w:rsidRPr="007C16A8">
        <w:t>Upon entering the option, you may be asked to enter</w:t>
      </w:r>
      <w:r w:rsidR="003E0F6D" w:rsidRPr="007C16A8">
        <w:t xml:space="preserve"> your Access and V</w:t>
      </w:r>
      <w:r w:rsidRPr="007C16A8">
        <w:t>erify code.</w:t>
      </w:r>
      <w:r w:rsidR="001D7BAB" w:rsidRPr="007C16A8">
        <w:t xml:space="preserve"> </w:t>
      </w:r>
      <w:r w:rsidRPr="007C16A8">
        <w:t xml:space="preserve">The Lock Manager uses these </w:t>
      </w:r>
      <w:r w:rsidR="003E0F6D" w:rsidRPr="007C16A8">
        <w:t xml:space="preserve">codes </w:t>
      </w:r>
      <w:r w:rsidRPr="007C16A8">
        <w:t>to query each node for information regarding locks and processes, via the RPC Data Broker.</w:t>
      </w:r>
      <w:r w:rsidR="001D7BAB" w:rsidRPr="007C16A8">
        <w:t xml:space="preserve"> </w:t>
      </w:r>
      <w:r w:rsidRPr="007C16A8">
        <w:t>However, if the system consists of the single node on which you a</w:t>
      </w:r>
      <w:r w:rsidR="00D57CB4" w:rsidRPr="007C16A8">
        <w:t>re already logged onto, you</w:t>
      </w:r>
      <w:r w:rsidRPr="007C16A8">
        <w:t xml:space="preserve"> </w:t>
      </w:r>
      <w:r w:rsidR="00D57CB4" w:rsidRPr="007C16A8">
        <w:t xml:space="preserve">are </w:t>
      </w:r>
      <w:r w:rsidR="00D57CB4" w:rsidRPr="007C16A8">
        <w:rPr>
          <w:i/>
        </w:rPr>
        <w:t>not</w:t>
      </w:r>
      <w:r w:rsidRPr="007C16A8">
        <w:t xml:space="preserve"> as</w:t>
      </w:r>
      <w:r w:rsidR="003E0F6D" w:rsidRPr="007C16A8">
        <w:t>ked to enter your Access and Verify code.</w:t>
      </w:r>
    </w:p>
    <w:p w:rsidR="001630AB" w:rsidRPr="007C16A8" w:rsidRDefault="00BA1F09" w:rsidP="002A10BC">
      <w:pPr>
        <w:pStyle w:val="Caption"/>
      </w:pPr>
      <w:bookmarkStart w:id="77" w:name="_Toc23169097"/>
      <w:r w:rsidRPr="007C16A8">
        <w:t xml:space="preserve">Figure </w:t>
      </w:r>
      <w:r w:rsidR="009E46F0" w:rsidRPr="007C16A8">
        <w:fldChar w:fldCharType="begin"/>
      </w:r>
      <w:r w:rsidR="00662C4B" w:rsidRPr="007C16A8">
        <w:instrText xml:space="preserve"> SEQ Figure \* ARABIC </w:instrText>
      </w:r>
      <w:r w:rsidR="009E46F0" w:rsidRPr="007C16A8">
        <w:fldChar w:fldCharType="separate"/>
      </w:r>
      <w:r w:rsidR="00E144B2" w:rsidRPr="007C16A8">
        <w:t>8</w:t>
      </w:r>
      <w:r w:rsidR="009E46F0" w:rsidRPr="007C16A8">
        <w:fldChar w:fldCharType="end"/>
      </w:r>
      <w:r w:rsidR="00B73284" w:rsidRPr="007C16A8">
        <w:t>:</w:t>
      </w:r>
      <w:r w:rsidR="00134C89" w:rsidRPr="007C16A8">
        <w:t xml:space="preserve"> Using Kernel Lock Manager O</w:t>
      </w:r>
      <w:r w:rsidR="004817D4" w:rsidRPr="007C16A8">
        <w:t>ption [XULM LOCK MANAGER]</w:t>
      </w:r>
      <w:r w:rsidR="00E441E1" w:rsidRPr="007C16A8">
        <w:t>—</w:t>
      </w:r>
      <w:r w:rsidR="00134C89" w:rsidRPr="007C16A8">
        <w:t>Sample User Entries and R</w:t>
      </w:r>
      <w:r w:rsidRPr="007C16A8">
        <w:t>eport</w:t>
      </w:r>
      <w:bookmarkEnd w:id="77"/>
    </w:p>
    <w:p w:rsidR="001630AB" w:rsidRPr="007C16A8" w:rsidRDefault="004E28C9" w:rsidP="002A10BC">
      <w:pPr>
        <w:pStyle w:val="Dialogue"/>
        <w:rPr>
          <w:rFonts w:eastAsia="Calibri"/>
        </w:rPr>
      </w:pPr>
      <w:r w:rsidRPr="007C16A8">
        <w:rPr>
          <w:rFonts w:eastAsia="Calibri"/>
        </w:rPr>
        <w:t xml:space="preserve">Select Operations Management </w:t>
      </w:r>
      <w:r w:rsidR="009E3FF4" w:rsidRPr="007C16A8">
        <w:rPr>
          <w:rFonts w:eastAsia="Calibri"/>
        </w:rPr>
        <w:t xml:space="preserve">Option: </w:t>
      </w:r>
      <w:r w:rsidR="009E3FF4" w:rsidRPr="007C16A8">
        <w:rPr>
          <w:rFonts w:eastAsia="Calibri"/>
          <w:b/>
          <w:highlight w:val="yellow"/>
        </w:rPr>
        <w:t>LOCK &lt;Enter&gt;</w:t>
      </w:r>
      <w:r w:rsidR="00D1747E" w:rsidRPr="007C16A8">
        <w:rPr>
          <w:rFonts w:eastAsia="Calibri"/>
        </w:rPr>
        <w:t xml:space="preserve"> </w:t>
      </w:r>
      <w:r w:rsidR="00C830A7" w:rsidRPr="007C16A8">
        <w:rPr>
          <w:rFonts w:eastAsia="Calibri"/>
        </w:rPr>
        <w:t>Lock Manager Menu</w:t>
      </w:r>
    </w:p>
    <w:p w:rsidR="001630AB" w:rsidRPr="007C16A8" w:rsidRDefault="001630AB" w:rsidP="002A10BC">
      <w:pPr>
        <w:pStyle w:val="Dialogue"/>
        <w:rPr>
          <w:rFonts w:eastAsia="Calibri"/>
        </w:rPr>
      </w:pPr>
    </w:p>
    <w:p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highlight w:val="cyan"/>
        </w:rPr>
        <w:t>LM</w:t>
      </w:r>
      <w:r w:rsidRPr="007C16A8">
        <w:rPr>
          <w:rFonts w:eastAsia="Calibri"/>
          <w:highlight w:val="cyan"/>
        </w:rPr>
        <w:tab/>
      </w:r>
      <w:r w:rsidR="007B35BA" w:rsidRPr="007C16A8">
        <w:rPr>
          <w:rFonts w:eastAsia="Calibri"/>
          <w:highlight w:val="cyan"/>
        </w:rPr>
        <w:t>Kernel Lock Manager</w:t>
      </w:r>
    </w:p>
    <w:p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EDIT</w:t>
      </w:r>
      <w:r w:rsidRPr="007C16A8">
        <w:rPr>
          <w:rFonts w:eastAsia="Calibri"/>
        </w:rPr>
        <w:tab/>
      </w:r>
      <w:r w:rsidR="00C830A7" w:rsidRPr="007C16A8">
        <w:rPr>
          <w:rFonts w:eastAsia="Calibri"/>
        </w:rPr>
        <w:t>Edit Lock Dictionary</w:t>
      </w:r>
    </w:p>
    <w:p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LOG</w:t>
      </w:r>
      <w:r w:rsidRPr="007C16A8">
        <w:rPr>
          <w:rFonts w:eastAsia="Calibri"/>
        </w:rPr>
        <w:tab/>
      </w:r>
      <w:r w:rsidR="00C830A7" w:rsidRPr="007C16A8">
        <w:rPr>
          <w:rFonts w:eastAsia="Calibri"/>
        </w:rPr>
        <w:t>View Lock Manager Log</w:t>
      </w:r>
    </w:p>
    <w:p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SITE</w:t>
      </w:r>
      <w:r w:rsidRPr="007C16A8">
        <w:rPr>
          <w:rFonts w:eastAsia="Calibri"/>
        </w:rPr>
        <w:tab/>
      </w:r>
      <w:r w:rsidR="00C830A7" w:rsidRPr="007C16A8">
        <w:rPr>
          <w:rFonts w:eastAsia="Calibri"/>
        </w:rPr>
        <w:t>Edit Lock Manager Parameters</w:t>
      </w:r>
    </w:p>
    <w:p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PURG</w:t>
      </w:r>
      <w:r w:rsidRPr="007C16A8">
        <w:rPr>
          <w:rFonts w:eastAsia="Calibri"/>
        </w:rPr>
        <w:tab/>
      </w:r>
      <w:r w:rsidR="00C830A7" w:rsidRPr="007C16A8">
        <w:rPr>
          <w:rFonts w:eastAsia="Calibri"/>
        </w:rPr>
        <w:t>Purge Lock Manager Log</w:t>
      </w:r>
    </w:p>
    <w:p w:rsidR="001630AB" w:rsidRPr="007C16A8" w:rsidRDefault="001630AB" w:rsidP="002A10BC">
      <w:pPr>
        <w:pStyle w:val="Dialogue"/>
        <w:rPr>
          <w:rFonts w:eastAsia="Calibri"/>
        </w:rPr>
      </w:pPr>
    </w:p>
    <w:p w:rsidR="001630AB" w:rsidRPr="007C16A8" w:rsidRDefault="004E28C9" w:rsidP="002A10BC">
      <w:pPr>
        <w:pStyle w:val="Dialogue"/>
        <w:rPr>
          <w:rFonts w:eastAsia="Calibri"/>
        </w:rPr>
      </w:pPr>
      <w:r w:rsidRPr="007C16A8">
        <w:rPr>
          <w:rFonts w:eastAsia="Calibri"/>
        </w:rPr>
        <w:t xml:space="preserve">Select </w:t>
      </w:r>
      <w:r w:rsidR="00AD7544" w:rsidRPr="007C16A8">
        <w:rPr>
          <w:rFonts w:eastAsia="Calibri"/>
        </w:rPr>
        <w:t>Lock Manager Menu</w:t>
      </w:r>
      <w:r w:rsidRPr="007C16A8">
        <w:rPr>
          <w:rFonts w:eastAsia="Calibri"/>
        </w:rPr>
        <w:t xml:space="preserve"> Option: </w:t>
      </w:r>
      <w:r w:rsidRPr="007C16A8">
        <w:rPr>
          <w:rFonts w:eastAsia="Calibri"/>
          <w:b/>
          <w:highlight w:val="yellow"/>
        </w:rPr>
        <w:t>LM &lt;Enter&gt;</w:t>
      </w:r>
      <w:r w:rsidR="00D1747E" w:rsidRPr="007C16A8">
        <w:rPr>
          <w:rFonts w:eastAsia="Calibri"/>
        </w:rPr>
        <w:t xml:space="preserve"> </w:t>
      </w:r>
      <w:r w:rsidR="00C830A7" w:rsidRPr="007C16A8">
        <w:rPr>
          <w:rFonts w:eastAsia="Calibri"/>
        </w:rPr>
        <w:t>Kernel Lock Manager</w:t>
      </w:r>
    </w:p>
    <w:p w:rsidR="001630AB" w:rsidRPr="007C16A8" w:rsidRDefault="001630AB" w:rsidP="002A10BC">
      <w:pPr>
        <w:pStyle w:val="Dialogue"/>
        <w:rPr>
          <w:rFonts w:eastAsia="Calibri"/>
        </w:rPr>
      </w:pPr>
    </w:p>
    <w:p w:rsidR="001630AB" w:rsidRPr="007C16A8" w:rsidRDefault="0091550F" w:rsidP="002A10BC">
      <w:pPr>
        <w:pStyle w:val="Dialogue"/>
      </w:pPr>
      <w:r w:rsidRPr="007C16A8">
        <w:t>Please enter your VistA access and verify codes.</w:t>
      </w:r>
    </w:p>
    <w:p w:rsidR="001630AB" w:rsidRPr="007C16A8" w:rsidRDefault="001630AB" w:rsidP="002A10BC">
      <w:pPr>
        <w:pStyle w:val="Dialogue"/>
      </w:pPr>
    </w:p>
    <w:p w:rsidR="001630AB" w:rsidRPr="007C16A8" w:rsidRDefault="0091550F" w:rsidP="002A10BC">
      <w:pPr>
        <w:pStyle w:val="Dialogue"/>
      </w:pPr>
      <w:r w:rsidRPr="007C16A8">
        <w:t>ACCESS CODE:</w:t>
      </w:r>
      <w:r w:rsidRPr="007C16A8">
        <w:rPr>
          <w:b/>
          <w:highlight w:val="yellow"/>
        </w:rPr>
        <w:t>******</w:t>
      </w:r>
      <w:r w:rsidR="00BA1F09" w:rsidRPr="007C16A8">
        <w:rPr>
          <w:b/>
          <w:highlight w:val="yellow"/>
        </w:rPr>
        <w:t>**</w:t>
      </w:r>
    </w:p>
    <w:p w:rsidR="001630AB" w:rsidRPr="007C16A8" w:rsidRDefault="0091550F" w:rsidP="002A10BC">
      <w:pPr>
        <w:pStyle w:val="Dialogue"/>
      </w:pPr>
      <w:r w:rsidRPr="007C16A8">
        <w:t>VERIFY CODE:</w:t>
      </w:r>
      <w:r w:rsidR="00BA1F09" w:rsidRPr="007C16A8">
        <w:rPr>
          <w:b/>
          <w:highlight w:val="yellow"/>
        </w:rPr>
        <w:t>*********</w:t>
      </w:r>
    </w:p>
    <w:p w:rsidR="001630AB" w:rsidRPr="007C16A8" w:rsidRDefault="001630AB" w:rsidP="002A10BC">
      <w:pPr>
        <w:pStyle w:val="Dialogue"/>
      </w:pPr>
    </w:p>
    <w:p w:rsidR="001630AB" w:rsidRPr="007C16A8" w:rsidRDefault="0091550F" w:rsidP="002A10BC">
      <w:pPr>
        <w:pStyle w:val="Dialogue"/>
      </w:pPr>
      <w:r w:rsidRPr="007C16A8">
        <w:t>Compiling the locks...</w:t>
      </w:r>
    </w:p>
    <w:p w:rsidR="001630AB" w:rsidRPr="007C16A8" w:rsidRDefault="001630AB" w:rsidP="002A10BC">
      <w:pPr>
        <w:pStyle w:val="Dialogue"/>
      </w:pPr>
    </w:p>
    <w:p w:rsidR="001630AB" w:rsidRPr="007C16A8" w:rsidRDefault="0091550F" w:rsidP="002A10BC">
      <w:pPr>
        <w:pStyle w:val="Dialogue"/>
      </w:pPr>
      <w:r w:rsidRPr="007C16A8">
        <w:t>Bui</w:t>
      </w:r>
      <w:r w:rsidR="00D1747E" w:rsidRPr="007C16A8">
        <w:t>lding the display screen....</w:t>
      </w:r>
    </w:p>
    <w:p w:rsidR="00563214" w:rsidRPr="007C16A8" w:rsidRDefault="00CD4C29" w:rsidP="002A10BC">
      <w:pPr>
        <w:pStyle w:val="Dialogue"/>
      </w:pPr>
      <w:r w:rsidRPr="007C16A8">
        <mc:AlternateContent>
          <mc:Choice Requires="wps">
            <w:drawing>
              <wp:inline distT="0" distB="0" distL="0" distR="0" wp14:anchorId="29D9E2BF" wp14:editId="26DC7914">
                <wp:extent cx="1744980" cy="295275"/>
                <wp:effectExtent l="0" t="228600" r="26670" b="28575"/>
                <wp:docPr id="2" name="AutoShape 9" descr="Callout Text: This could take a minut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295275"/>
                        </a:xfrm>
                        <a:prstGeom prst="wedgeRoundRectCallout">
                          <a:avLst>
                            <a:gd name="adj1" fmla="val -8064"/>
                            <a:gd name="adj2" fmla="val -122259"/>
                            <a:gd name="adj3" fmla="val 16667"/>
                          </a:avLst>
                        </a:prstGeom>
                        <a:solidFill>
                          <a:srgbClr val="FFFFFF"/>
                        </a:solidFill>
                        <a:ln w="9525">
                          <a:solidFill>
                            <a:srgbClr val="000000"/>
                          </a:solidFill>
                          <a:miter lim="800000"/>
                          <a:headEnd/>
                          <a:tailEnd/>
                        </a:ln>
                      </wps:spPr>
                      <wps:txbx>
                        <w:txbxContent>
                          <w:p w:rsidR="0033684B" w:rsidRDefault="0033684B" w:rsidP="00563214">
                            <w:pPr>
                              <w:pStyle w:val="CalloutText"/>
                            </w:pPr>
                            <w:r>
                              <w:t>This could take a minute</w:t>
                            </w:r>
                            <w:r w:rsidRPr="004A5484">
                              <w:t>.</w:t>
                            </w:r>
                          </w:p>
                        </w:txbxContent>
                      </wps:txbx>
                      <wps:bodyPr rot="0" vert="horz" wrap="square" lIns="91440" tIns="45720" rIns="91440" bIns="45720" anchor="t" anchorCtr="0" upright="1">
                        <a:noAutofit/>
                      </wps:bodyPr>
                    </wps:wsp>
                  </a:graphicData>
                </a:graphic>
              </wp:inline>
            </w:drawing>
          </mc:Choice>
          <mc:Fallback>
            <w:pict>
              <v:shape w14:anchorId="29D9E2BF" id="AutoShape 9" o:spid="_x0000_s1028" type="#_x0000_t62" alt="Callout Text: This could take a minute." style="width:137.4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" adj="9058,-15608">
                <v:textbox>
                  <w:txbxContent>
                    <w:p w:rsidR="0033684B" w:rsidRDefault="0033684B" w:rsidP="00563214">
                      <w:pPr>
                        <w:pStyle w:val="CalloutText"/>
                      </w:pPr>
                      <w:r>
                        <w:t>This could take a minute</w:t>
                      </w:r>
                      <w:r w:rsidRPr="004A5484">
                        <w:t>.</w:t>
                      </w:r>
                    </w:p>
                  </w:txbxContent>
                </v:textbox>
                <w10:anchorlock/>
              </v:shape>
            </w:pict>
          </mc:Fallback>
        </mc:AlternateContent>
      </w:r>
    </w:p>
    <w:p w:rsidR="00563214" w:rsidRPr="007C16A8" w:rsidRDefault="00563214" w:rsidP="002A10BC">
      <w:pPr>
        <w:pStyle w:val="Dialogue"/>
      </w:pPr>
    </w:p>
    <w:p w:rsidR="001630AB" w:rsidRPr="007C16A8" w:rsidRDefault="001630AB" w:rsidP="002A10BC">
      <w:pPr>
        <w:pStyle w:val="Dialogue"/>
      </w:pPr>
    </w:p>
    <w:p w:rsidR="001630AB" w:rsidRPr="007C16A8" w:rsidRDefault="00C0389C" w:rsidP="00FF19CB">
      <w:pPr>
        <w:pStyle w:val="Dialogue"/>
        <w:tabs>
          <w:tab w:val="left" w:pos="3780"/>
          <w:tab w:val="left" w:pos="6930"/>
          <w:tab w:val="left" w:pos="8010"/>
          <w:tab w:val="left" w:pos="8820"/>
        </w:tabs>
        <w:rPr>
          <w:u w:val="single"/>
        </w:rPr>
      </w:pPr>
      <w:r w:rsidRPr="007C16A8">
        <w:rPr>
          <w:b/>
          <w:bCs/>
          <w:u w:val="single"/>
        </w:rPr>
        <w:t>KERNEL LOCK MANAGER</w:t>
      </w:r>
      <w:r w:rsidR="00FF19CB" w:rsidRPr="007C16A8">
        <w:rPr>
          <w:u w:val="single"/>
        </w:rPr>
        <w:tab/>
      </w:r>
      <w:r w:rsidR="00EE5046" w:rsidRPr="007C16A8">
        <w:rPr>
          <w:u w:val="single"/>
        </w:rPr>
        <w:t>Jul 26, 2012@12:31:51</w:t>
      </w:r>
      <w:r w:rsidR="00FF19CB" w:rsidRPr="007C16A8">
        <w:rPr>
          <w:u w:val="single"/>
        </w:rPr>
        <w:tab/>
      </w:r>
      <w:r w:rsidR="0091550F" w:rsidRPr="007C16A8">
        <w:rPr>
          <w:u w:val="single"/>
        </w:rPr>
        <w:t>Page:</w:t>
      </w:r>
      <w:r w:rsidR="00FF19CB" w:rsidRPr="007C16A8">
        <w:rPr>
          <w:u w:val="single"/>
        </w:rPr>
        <w:tab/>
      </w:r>
      <w:r w:rsidR="0091550F" w:rsidRPr="007C16A8">
        <w:rPr>
          <w:u w:val="single"/>
        </w:rPr>
        <w:t>1 of</w:t>
      </w:r>
      <w:r w:rsidR="00FF19CB" w:rsidRPr="007C16A8">
        <w:rPr>
          <w:u w:val="single"/>
        </w:rPr>
        <w:tab/>
      </w:r>
      <w:r w:rsidR="0091550F" w:rsidRPr="007C16A8">
        <w:rPr>
          <w:u w:val="single"/>
        </w:rPr>
        <w:t>4</w:t>
      </w:r>
      <w:r w:rsidR="008A72DB" w:rsidRPr="007C16A8">
        <w:rPr>
          <w:u w:val="single"/>
        </w:rPr>
        <w:t>_</w:t>
      </w:r>
    </w:p>
    <w:p w:rsidR="001630AB" w:rsidRPr="007C16A8" w:rsidRDefault="00FF19CB" w:rsidP="00FF19CB">
      <w:pPr>
        <w:pStyle w:val="Dialogue"/>
        <w:tabs>
          <w:tab w:val="left" w:pos="450"/>
          <w:tab w:val="left" w:pos="900"/>
          <w:tab w:val="left" w:pos="2610"/>
          <w:tab w:val="left" w:pos="6538"/>
        </w:tabs>
        <w:rPr>
          <w:u w:val="single"/>
        </w:rPr>
      </w:pPr>
      <w:r w:rsidRPr="007C16A8">
        <w:rPr>
          <w:u w:val="single"/>
        </w:rPr>
        <w:tab/>
      </w:r>
      <w:r w:rsidR="0080084E" w:rsidRPr="007C16A8">
        <w:rPr>
          <w:u w:val="single"/>
        </w:rPr>
        <w:t>#</w:t>
      </w:r>
      <w:r w:rsidRPr="007C16A8">
        <w:rPr>
          <w:u w:val="single"/>
        </w:rPr>
        <w:tab/>
      </w:r>
      <w:r w:rsidR="0080084E" w:rsidRPr="007C16A8">
        <w:rPr>
          <w:u w:val="single"/>
        </w:rPr>
        <w:t>Patient</w:t>
      </w:r>
      <w:r w:rsidRPr="007C16A8">
        <w:rPr>
          <w:u w:val="single"/>
        </w:rPr>
        <w:tab/>
      </w:r>
      <w:r w:rsidR="0080084E" w:rsidRPr="007C16A8">
        <w:rPr>
          <w:u w:val="single"/>
        </w:rPr>
        <w:t>Lock</w:t>
      </w:r>
      <w:r w:rsidRPr="007C16A8">
        <w:rPr>
          <w:u w:val="single"/>
        </w:rPr>
        <w:tab/>
      </w:r>
      <w:r w:rsidR="0080084E" w:rsidRPr="007C16A8">
        <w:rPr>
          <w:u w:val="single"/>
        </w:rPr>
        <w:t>User</w:t>
      </w:r>
    </w:p>
    <w:p w:rsidR="001630AB" w:rsidRPr="007C16A8" w:rsidRDefault="001630AB" w:rsidP="002A10BC">
      <w:pPr>
        <w:pStyle w:val="Dialogue"/>
      </w:pPr>
    </w:p>
    <w:p w:rsidR="001630AB" w:rsidRPr="007C16A8" w:rsidRDefault="00EE5046" w:rsidP="00FF19CB">
      <w:pPr>
        <w:pStyle w:val="Dialogue"/>
        <w:tabs>
          <w:tab w:val="left" w:pos="2610"/>
          <w:tab w:val="left" w:pos="6570"/>
        </w:tabs>
      </w:pPr>
      <w:r w:rsidRPr="007C16A8">
        <w:rPr>
          <w:rFonts w:eastAsia="Calibri"/>
          <w:b/>
          <w:bCs/>
        </w:rPr>
        <w:t xml:space="preserve">1 </w:t>
      </w:r>
      <w:r w:rsidRPr="007C16A8">
        <w:rPr>
          <w:rFonts w:eastAsia="Calibri"/>
        </w:rPr>
        <w:t>XUPATIENT,ONE</w:t>
      </w:r>
      <w:r w:rsidR="00FF19CB" w:rsidRPr="007C16A8">
        <w:rPr>
          <w:rFonts w:eastAsia="Calibri"/>
        </w:rPr>
        <w:tab/>
      </w:r>
      <w:r w:rsidRPr="007C16A8">
        <w:rPr>
          <w:rFonts w:eastAsia="Calibri"/>
        </w:rPr>
        <w:t>^DGPT(5,0)</w:t>
      </w:r>
      <w:r w:rsidR="00FF19CB" w:rsidRPr="007C16A8">
        <w:rPr>
          <w:rFonts w:eastAsia="Calibri"/>
        </w:rPr>
        <w:tab/>
      </w:r>
      <w:r w:rsidR="00563214" w:rsidRPr="007C16A8">
        <w:rPr>
          <w:rFonts w:eastAsia="Calibri"/>
        </w:rPr>
        <w:t>XUUSER,ONE</w:t>
      </w:r>
    </w:p>
    <w:p w:rsidR="001630AB" w:rsidRPr="007C16A8" w:rsidRDefault="0080084E" w:rsidP="00FF19CB">
      <w:pPr>
        <w:pStyle w:val="Dialogue"/>
        <w:tabs>
          <w:tab w:val="left" w:pos="2610"/>
          <w:tab w:val="left" w:pos="6570"/>
        </w:tabs>
      </w:pPr>
      <w:r w:rsidRPr="007C16A8">
        <w:rPr>
          <w:rFonts w:eastAsia="Calibri"/>
          <w:b/>
          <w:bCs/>
        </w:rPr>
        <w:t xml:space="preserve">2 </w:t>
      </w:r>
      <w:r w:rsidRPr="007C16A8">
        <w:rPr>
          <w:rFonts w:eastAsia="Calibri"/>
        </w:rPr>
        <w:t>XUPATIENT,TWO</w:t>
      </w:r>
      <w:r w:rsidR="00FF19CB" w:rsidRPr="007C16A8">
        <w:rPr>
          <w:rFonts w:eastAsia="Calibri"/>
        </w:rPr>
        <w:tab/>
      </w:r>
      <w:r w:rsidRPr="007C16A8">
        <w:rPr>
          <w:rFonts w:eastAsia="Calibri"/>
        </w:rPr>
        <w:t>^DPT(5,0)</w:t>
      </w:r>
      <w:r w:rsidR="00FF19CB" w:rsidRPr="007C16A8">
        <w:rPr>
          <w:rFonts w:eastAsia="Calibri"/>
        </w:rPr>
        <w:tab/>
      </w:r>
      <w:r w:rsidR="00563214" w:rsidRPr="007C16A8">
        <w:rPr>
          <w:rFonts w:eastAsia="Calibri"/>
        </w:rPr>
        <w:t>XUUSER,TWO</w:t>
      </w:r>
    </w:p>
    <w:p w:rsidR="001630AB" w:rsidRPr="007C16A8" w:rsidRDefault="001630AB" w:rsidP="002A10BC">
      <w:pPr>
        <w:pStyle w:val="Dialogue"/>
      </w:pPr>
    </w:p>
    <w:p w:rsidR="001630AB" w:rsidRPr="007C16A8" w:rsidRDefault="00EE5046" w:rsidP="00FF19CB">
      <w:pPr>
        <w:pStyle w:val="Dialogue"/>
        <w:shd w:val="clear" w:color="auto" w:fill="000000"/>
        <w:tabs>
          <w:tab w:val="left" w:pos="1350"/>
          <w:tab w:val="left" w:pos="8640"/>
        </w:tabs>
        <w:rPr>
          <w:color w:val="FFFFFF" w:themeColor="background1"/>
        </w:rPr>
      </w:pPr>
      <w:r w:rsidRPr="007C16A8">
        <w:rPr>
          <w:color w:val="FFFFFF" w:themeColor="background1"/>
        </w:rPr>
        <w:t>+</w:t>
      </w:r>
      <w:r w:rsidR="00FF19CB" w:rsidRPr="007C16A8">
        <w:rPr>
          <w:color w:val="FFFFFF" w:themeColor="background1"/>
        </w:rPr>
        <w:tab/>
      </w:r>
      <w:r w:rsidRPr="007C16A8">
        <w:rPr>
          <w:color w:val="FFFFFF" w:themeColor="background1"/>
        </w:rPr>
        <w:t>User</w:t>
      </w:r>
      <w:r w:rsidR="0091550F" w:rsidRPr="007C16A8">
        <w:rPr>
          <w:color w:val="FFFFFF" w:themeColor="background1"/>
        </w:rPr>
        <w:t xml:space="preserve"> Locks</w:t>
      </w:r>
      <w:r w:rsidRPr="007C16A8">
        <w:rPr>
          <w:color w:val="FFFFFF" w:themeColor="background1"/>
        </w:rPr>
        <w:t xml:space="preserve"> Sorted by Patient</w:t>
      </w:r>
      <w:r w:rsidR="00FF19CB" w:rsidRPr="007C16A8">
        <w:rPr>
          <w:color w:val="FFFFFF" w:themeColor="background1"/>
        </w:rPr>
        <w:tab/>
      </w:r>
      <w:r w:rsidR="0091550F" w:rsidRPr="007C16A8">
        <w:rPr>
          <w:color w:val="FFFFFF" w:themeColor="background1"/>
        </w:rPr>
        <w:t>&gt;&gt;&gt;</w:t>
      </w:r>
    </w:p>
    <w:p w:rsidR="001630AB" w:rsidRPr="007C16A8" w:rsidRDefault="001630AB" w:rsidP="002A10BC">
      <w:pPr>
        <w:pStyle w:val="Dialogue"/>
      </w:pPr>
    </w:p>
    <w:p w:rsidR="001630AB" w:rsidRPr="007C16A8" w:rsidRDefault="00EE5046" w:rsidP="00FF19CB">
      <w:pPr>
        <w:pStyle w:val="Dialogue"/>
        <w:tabs>
          <w:tab w:val="left" w:pos="3330"/>
          <w:tab w:val="left" w:pos="5580"/>
        </w:tabs>
        <w:rPr>
          <w:rFonts w:eastAsia="Calibri"/>
        </w:rPr>
      </w:pPr>
      <w:r w:rsidRPr="007C16A8">
        <w:rPr>
          <w:rFonts w:eastAsia="Calibri"/>
          <w:highlight w:val="cyan"/>
        </w:rPr>
        <w:t>SL  Select a Lock</w:t>
      </w:r>
      <w:r w:rsidR="00FF19CB" w:rsidRPr="007C16A8">
        <w:rPr>
          <w:rFonts w:eastAsia="Calibri"/>
        </w:rPr>
        <w:tab/>
      </w:r>
      <w:r w:rsidRPr="007C16A8">
        <w:rPr>
          <w:rFonts w:eastAsia="Calibri"/>
          <w:highlight w:val="cyan"/>
        </w:rPr>
        <w:t>RL  Refresh Locks</w:t>
      </w:r>
      <w:r w:rsidR="00FF19CB" w:rsidRPr="007C16A8">
        <w:rPr>
          <w:rFonts w:eastAsia="Calibri"/>
        </w:rPr>
        <w:tab/>
      </w:r>
      <w:r w:rsidRPr="007C16A8">
        <w:rPr>
          <w:rFonts w:eastAsia="Calibri"/>
          <w:highlight w:val="cyan"/>
        </w:rPr>
        <w:t>SS  Sort/Screen User Locks</w:t>
      </w:r>
    </w:p>
    <w:p w:rsidR="001630AB" w:rsidRPr="007C16A8" w:rsidRDefault="00EE5046" w:rsidP="00FF19CB">
      <w:pPr>
        <w:pStyle w:val="Dialogue"/>
        <w:tabs>
          <w:tab w:val="left" w:pos="3330"/>
          <w:tab w:val="left" w:pos="5580"/>
        </w:tabs>
      </w:pPr>
      <w:r w:rsidRPr="007C16A8">
        <w:rPr>
          <w:rFonts w:eastAsia="Calibri"/>
          <w:highlight w:val="cyan"/>
        </w:rPr>
        <w:t>GO  Go To a List Entry</w:t>
      </w:r>
      <w:r w:rsidR="00FF19CB" w:rsidRPr="007C16A8">
        <w:rPr>
          <w:rFonts w:eastAsia="Calibri"/>
        </w:rPr>
        <w:tab/>
      </w:r>
      <w:r w:rsidRPr="007C16A8">
        <w:rPr>
          <w:rFonts w:eastAsia="Calibri"/>
          <w:highlight w:val="cyan"/>
        </w:rPr>
        <w:t>SYS System Locks</w:t>
      </w:r>
      <w:r w:rsidR="00FF19CB" w:rsidRPr="007C16A8">
        <w:rPr>
          <w:rFonts w:eastAsia="Calibri"/>
        </w:rPr>
        <w:tab/>
      </w:r>
      <w:r w:rsidR="00183A7B" w:rsidRPr="007C16A8">
        <w:rPr>
          <w:rFonts w:eastAsia="Calibri"/>
          <w:highlight w:val="cyan"/>
        </w:rPr>
        <w:t>SN  Select Node</w:t>
      </w:r>
    </w:p>
    <w:p w:rsidR="001630AB" w:rsidRPr="007C16A8" w:rsidRDefault="00680D05" w:rsidP="002A10BC">
      <w:pPr>
        <w:pStyle w:val="Dialogue"/>
      </w:pPr>
      <w:r w:rsidRPr="007C16A8">
        <w:t>Select Action:</w:t>
      </w:r>
      <w:r w:rsidR="0091550F" w:rsidRPr="007C16A8">
        <w:t xml:space="preserve"> Next Screen// </w:t>
      </w:r>
    </w:p>
    <w:p w:rsidR="001630AB" w:rsidRPr="007C16A8" w:rsidRDefault="001630AB" w:rsidP="008920A2">
      <w:pPr>
        <w:pStyle w:val="BodyText6"/>
      </w:pPr>
    </w:p>
    <w:p w:rsidR="001630AB" w:rsidRPr="007C16A8" w:rsidRDefault="002861F8" w:rsidP="00DE2D75">
      <w:pPr>
        <w:pStyle w:val="BodyText"/>
      </w:pPr>
      <w:r w:rsidRPr="007C16A8">
        <w:lastRenderedPageBreak/>
        <w:t xml:space="preserve">The </w:t>
      </w:r>
      <w:r w:rsidR="00E447F2" w:rsidRPr="007C16A8">
        <w:t xml:space="preserve">main </w:t>
      </w:r>
      <w:r w:rsidR="00CC2387" w:rsidRPr="007C16A8">
        <w:t>“</w:t>
      </w:r>
      <w:r w:rsidR="00EE5046" w:rsidRPr="007C16A8">
        <w:t>User</w:t>
      </w:r>
      <w:r w:rsidR="00E447F2" w:rsidRPr="007C16A8">
        <w:t xml:space="preserve"> Locks</w:t>
      </w:r>
      <w:r w:rsidR="00CC2387" w:rsidRPr="007C16A8">
        <w:t>”</w:t>
      </w:r>
      <w:r w:rsidR="00E447F2" w:rsidRPr="007C16A8">
        <w:t xml:space="preserve"> screen</w:t>
      </w:r>
      <w:r w:rsidRPr="007C16A8">
        <w:t xml:space="preserve"> contain</w:t>
      </w:r>
      <w:r w:rsidR="00E447F2" w:rsidRPr="007C16A8">
        <w:t>s</w:t>
      </w:r>
      <w:r w:rsidR="00EE5046" w:rsidRPr="007C16A8">
        <w:t xml:space="preserve"> only user</w:t>
      </w:r>
      <w:r w:rsidRPr="007C16A8">
        <w:t xml:space="preserve"> locks, as opposed to system locks.</w:t>
      </w:r>
      <w:r w:rsidR="001D7BAB" w:rsidRPr="007C16A8">
        <w:t xml:space="preserve"> </w:t>
      </w:r>
      <w:r w:rsidRPr="007C16A8">
        <w:t>System locks are those locks used by infrastructure applications, such as the Kernel and HL7 packages, and are generally not of interest to users of the Lock Manager.</w:t>
      </w:r>
      <w:r w:rsidR="001D7BAB" w:rsidRPr="007C16A8">
        <w:t xml:space="preserve"> </w:t>
      </w:r>
      <w:r w:rsidRPr="007C16A8">
        <w:t xml:space="preserve">In order to see the system locks, you </w:t>
      </w:r>
      <w:r w:rsidR="00E441E1" w:rsidRPr="007C16A8">
        <w:t>can</w:t>
      </w:r>
      <w:r w:rsidRPr="007C16A8">
        <w:t xml:space="preserve"> use the </w:t>
      </w:r>
      <w:r w:rsidR="009E3FF4" w:rsidRPr="007C16A8">
        <w:rPr>
          <w:b/>
        </w:rPr>
        <w:t>SYS—System Locks</w:t>
      </w:r>
      <w:r w:rsidRPr="007C16A8">
        <w:t xml:space="preserve"> action</w:t>
      </w:r>
      <w:r w:rsidR="009E46F0" w:rsidRPr="007C16A8">
        <w:fldChar w:fldCharType="begin"/>
      </w:r>
      <w:r w:rsidR="007E74D1" w:rsidRPr="007C16A8">
        <w:instrText xml:space="preserve"> XE </w:instrText>
      </w:r>
      <w:r w:rsidR="008C61F8" w:rsidRPr="007C16A8">
        <w:instrText>"</w:instrText>
      </w:r>
      <w:r w:rsidR="007E74D1" w:rsidRPr="007C16A8">
        <w:instrText>System Locks Action</w:instrText>
      </w:r>
      <w:r w:rsidR="008C61F8" w:rsidRPr="007C16A8">
        <w:instrText>"</w:instrText>
      </w:r>
      <w:r w:rsidR="007E74D1" w:rsidRPr="007C16A8">
        <w:instrText xml:space="preserve"> </w:instrText>
      </w:r>
      <w:r w:rsidR="009E46F0" w:rsidRPr="007C16A8">
        <w:fldChar w:fldCharType="end"/>
      </w:r>
      <w:r w:rsidR="009E46F0" w:rsidRPr="007C16A8">
        <w:fldChar w:fldCharType="begin"/>
      </w:r>
      <w:r w:rsidR="007E74D1" w:rsidRPr="007C16A8">
        <w:instrText xml:space="preserve"> XE </w:instrText>
      </w:r>
      <w:r w:rsidR="008C61F8" w:rsidRPr="007C16A8">
        <w:instrText>"</w:instrText>
      </w:r>
      <w:r w:rsidR="007E74D1" w:rsidRPr="007C16A8">
        <w:instrText>Actions:System Locks</w:instrText>
      </w:r>
      <w:r w:rsidR="008C61F8" w:rsidRPr="007C16A8">
        <w:instrText>"</w:instrText>
      </w:r>
      <w:r w:rsidR="007E74D1" w:rsidRPr="007C16A8">
        <w:instrText xml:space="preserve"> </w:instrText>
      </w:r>
      <w:r w:rsidR="009E46F0" w:rsidRPr="007C16A8">
        <w:fldChar w:fldCharType="end"/>
      </w:r>
      <w:r w:rsidRPr="007C16A8">
        <w:t>.</w:t>
      </w:r>
    </w:p>
    <w:p w:rsidR="001630AB" w:rsidRPr="007C16A8" w:rsidRDefault="00C55646" w:rsidP="008920A2">
      <w:pPr>
        <w:pStyle w:val="BodyText"/>
        <w:keepNext/>
        <w:keepLines/>
      </w:pPr>
      <w:r w:rsidRPr="007C16A8">
        <w:rPr>
          <w:color w:val="0000FF"/>
          <w:u w:val="single"/>
        </w:rPr>
        <w:fldChar w:fldCharType="begin"/>
      </w:r>
      <w:r w:rsidRPr="007C16A8">
        <w:rPr>
          <w:color w:val="0000FF"/>
          <w:u w:val="single"/>
        </w:rPr>
        <w:instrText xml:space="preserve"> REF _Ref332363902 \h  \* MERGEFORMAT </w:instrText>
      </w:r>
      <w:r w:rsidRPr="007C16A8">
        <w:rPr>
          <w:color w:val="0000FF"/>
          <w:u w:val="single"/>
        </w:rPr>
      </w:r>
      <w:r w:rsidRPr="007C16A8">
        <w:rPr>
          <w:color w:val="0000FF"/>
          <w:u w:val="single"/>
        </w:rPr>
        <w:fldChar w:fldCharType="separate"/>
      </w:r>
      <w:r w:rsidR="00E144B2" w:rsidRPr="007C16A8">
        <w:rPr>
          <w:color w:val="0000FF"/>
          <w:u w:val="single"/>
        </w:rPr>
        <w:t>Table 3</w:t>
      </w:r>
      <w:r w:rsidRPr="007C16A8">
        <w:rPr>
          <w:color w:val="0000FF"/>
          <w:u w:val="single"/>
        </w:rPr>
        <w:fldChar w:fldCharType="end"/>
      </w:r>
      <w:r w:rsidR="009E3FF4" w:rsidRPr="007C16A8">
        <w:t xml:space="preserve"> lists the actions available o</w:t>
      </w:r>
      <w:r w:rsidR="00BB5623" w:rsidRPr="007C16A8">
        <w:t>n th</w:t>
      </w:r>
      <w:r w:rsidR="00E441E1" w:rsidRPr="007C16A8">
        <w:t xml:space="preserve">e </w:t>
      </w:r>
      <w:r w:rsidR="00CC2387" w:rsidRPr="007C16A8">
        <w:t>“</w:t>
      </w:r>
      <w:r w:rsidR="00625EAB" w:rsidRPr="007C16A8">
        <w:t>List</w:t>
      </w:r>
      <w:r w:rsidR="00E441E1" w:rsidRPr="007C16A8">
        <w:t xml:space="preserve"> Locks</w:t>
      </w:r>
      <w:r w:rsidR="00CC2387" w:rsidRPr="007C16A8">
        <w:t>”</w:t>
      </w:r>
      <w:r w:rsidR="00BB5623" w:rsidRPr="007C16A8">
        <w:t xml:space="preserve"> screen</w:t>
      </w:r>
      <w:r w:rsidR="009E3FF4" w:rsidRPr="007C16A8">
        <w:t>.</w:t>
      </w:r>
    </w:p>
    <w:p w:rsidR="001630AB" w:rsidRPr="007C16A8" w:rsidRDefault="00C65B9B" w:rsidP="002A10BC">
      <w:pPr>
        <w:pStyle w:val="Caption"/>
      </w:pPr>
      <w:bookmarkStart w:id="78" w:name="_Ref332363902"/>
      <w:bookmarkStart w:id="79" w:name="_Toc23169111"/>
      <w:r w:rsidRPr="007C16A8">
        <w:t xml:space="preserve">Table </w:t>
      </w:r>
      <w:r w:rsidR="009E46F0" w:rsidRPr="007C16A8">
        <w:fldChar w:fldCharType="begin"/>
      </w:r>
      <w:r w:rsidR="00662C4B" w:rsidRPr="007C16A8">
        <w:instrText xml:space="preserve"> SEQ Table \* ARABIC </w:instrText>
      </w:r>
      <w:r w:rsidR="009E46F0" w:rsidRPr="007C16A8">
        <w:fldChar w:fldCharType="separate"/>
      </w:r>
      <w:r w:rsidR="00E144B2" w:rsidRPr="007C16A8">
        <w:t>3</w:t>
      </w:r>
      <w:r w:rsidR="009E46F0" w:rsidRPr="007C16A8">
        <w:fldChar w:fldCharType="end"/>
      </w:r>
      <w:bookmarkEnd w:id="78"/>
      <w:r w:rsidR="00B73284" w:rsidRPr="007C16A8">
        <w:t>:</w:t>
      </w:r>
      <w:r w:rsidRPr="007C16A8">
        <w:t xml:space="preserve"> </w:t>
      </w:r>
      <w:r w:rsidR="00FD638A" w:rsidRPr="007C16A8">
        <w:t>Lock Manager—A</w:t>
      </w:r>
      <w:r w:rsidR="00E441E1" w:rsidRPr="007C16A8">
        <w:t>ction</w:t>
      </w:r>
      <w:r w:rsidR="004817D4" w:rsidRPr="007C16A8">
        <w:t>s</w:t>
      </w:r>
      <w:bookmarkEnd w:id="7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844"/>
        <w:gridCol w:w="6588"/>
      </w:tblGrid>
      <w:tr w:rsidR="00C65B9B" w:rsidRPr="007C16A8" w:rsidTr="007477D0">
        <w:trPr>
          <w:tblHeader/>
        </w:trPr>
        <w:tc>
          <w:tcPr>
            <w:tcW w:w="2844" w:type="dxa"/>
            <w:shd w:val="pct12" w:color="auto" w:fill="auto"/>
          </w:tcPr>
          <w:p w:rsidR="00C65B9B" w:rsidRPr="007C16A8" w:rsidRDefault="00C65B9B" w:rsidP="00C65B9B">
            <w:pPr>
              <w:pStyle w:val="TableHeading"/>
            </w:pPr>
            <w:bookmarkStart w:id="80" w:name="COL001_TBL003"/>
            <w:bookmarkEnd w:id="80"/>
            <w:r w:rsidRPr="007C16A8">
              <w:t>Lock Action</w:t>
            </w:r>
          </w:p>
        </w:tc>
        <w:tc>
          <w:tcPr>
            <w:tcW w:w="6588" w:type="dxa"/>
            <w:shd w:val="pct12" w:color="auto" w:fill="auto"/>
          </w:tcPr>
          <w:p w:rsidR="00C65B9B" w:rsidRPr="007C16A8" w:rsidRDefault="00C65B9B" w:rsidP="00C65B9B">
            <w:pPr>
              <w:pStyle w:val="TableHeading"/>
            </w:pPr>
            <w:r w:rsidRPr="007C16A8">
              <w:t>Description</w:t>
            </w:r>
          </w:p>
        </w:tc>
      </w:tr>
      <w:tr w:rsidR="00C65B9B" w:rsidRPr="007C16A8" w:rsidTr="007477D0">
        <w:tc>
          <w:tcPr>
            <w:tcW w:w="2844" w:type="dxa"/>
          </w:tcPr>
          <w:p w:rsidR="00C65B9B" w:rsidRPr="007C16A8" w:rsidRDefault="00C65B9B" w:rsidP="00DE2D75">
            <w:pPr>
              <w:pStyle w:val="TableText"/>
              <w:keepNext/>
              <w:keepLines/>
              <w:rPr>
                <w:rFonts w:cs="Arial"/>
              </w:rPr>
            </w:pPr>
            <w:r w:rsidRPr="007C16A8">
              <w:rPr>
                <w:rFonts w:cs="Arial"/>
                <w:b/>
              </w:rPr>
              <w:t>SL—Select a Lock</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Select a Lock Action</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Actions:Select a Lock</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rsidR="00C65B9B" w:rsidRPr="007C16A8" w:rsidRDefault="00C65B9B" w:rsidP="00DE2D75">
            <w:pPr>
              <w:pStyle w:val="TableText"/>
              <w:keepNext/>
              <w:keepLines/>
              <w:rPr>
                <w:rFonts w:cs="Arial"/>
              </w:rPr>
            </w:pPr>
            <w:r w:rsidRPr="007C16A8">
              <w:t>This action allows a user to select a lock from the list. It then displays a new screen with detailed information about the lock.</w:t>
            </w:r>
          </w:p>
        </w:tc>
      </w:tr>
      <w:tr w:rsidR="00C65B9B" w:rsidRPr="007C16A8" w:rsidTr="007477D0">
        <w:tc>
          <w:tcPr>
            <w:tcW w:w="2844" w:type="dxa"/>
          </w:tcPr>
          <w:p w:rsidR="00C65B9B" w:rsidRPr="007C16A8" w:rsidRDefault="00EE5046" w:rsidP="008A72DB">
            <w:pPr>
              <w:pStyle w:val="TableText"/>
              <w:rPr>
                <w:rFonts w:cs="Arial"/>
                <w:b/>
              </w:rPr>
            </w:pPr>
            <w:r w:rsidRPr="007C16A8">
              <w:rPr>
                <w:rFonts w:eastAsia="Calibri" w:cs="Arial"/>
                <w:b/>
              </w:rPr>
              <w:t>GO</w:t>
            </w:r>
            <w:r w:rsidR="0089134C" w:rsidRPr="007C16A8">
              <w:rPr>
                <w:rFonts w:eastAsia="Calibri" w:cs="Arial"/>
                <w:b/>
              </w:rPr>
              <w:t>—</w:t>
            </w:r>
            <w:r w:rsidRPr="007C16A8">
              <w:rPr>
                <w:rFonts w:eastAsia="Calibri" w:cs="Arial"/>
                <w:b/>
              </w:rPr>
              <w:t>Go To a List Entry</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Go To a List Entry</w:instrText>
            </w:r>
            <w:r w:rsidR="00C46A12" w:rsidRPr="007C16A8">
              <w:rPr>
                <w:rFonts w:ascii="Times New Roman" w:hAnsi="Times New Roman"/>
                <w:sz w:val="24"/>
                <w:szCs w:val="24"/>
              </w:rPr>
              <w:instrText xml:space="preserve"> Action</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w:instrText>
            </w:r>
            <w:r w:rsidR="008A72DB" w:rsidRPr="007C16A8">
              <w:rPr>
                <w:rFonts w:ascii="Times New Roman" w:hAnsi="Times New Roman"/>
                <w:sz w:val="24"/>
                <w:szCs w:val="24"/>
              </w:rPr>
              <w:instrText xml:space="preserve">Go To a List Entry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rsidR="00C65B9B" w:rsidRPr="007C16A8" w:rsidRDefault="007F5146" w:rsidP="00351423">
            <w:pPr>
              <w:pStyle w:val="TableText"/>
            </w:pPr>
            <w:r w:rsidRPr="007C16A8">
              <w:t>This List Manag</w:t>
            </w:r>
            <w:r w:rsidR="008A72DB" w:rsidRPr="007C16A8">
              <w:t>er action asks the user where he/she</w:t>
            </w:r>
            <w:r w:rsidRPr="007C16A8">
              <w:t xml:space="preserve"> wants to go to on the list and then shifts the display to that location</w:t>
            </w:r>
            <w:r w:rsidR="008A72DB" w:rsidRPr="007C16A8">
              <w:t>.</w:t>
            </w:r>
          </w:p>
        </w:tc>
      </w:tr>
      <w:tr w:rsidR="00C65B9B" w:rsidRPr="007C16A8" w:rsidTr="007477D0">
        <w:tc>
          <w:tcPr>
            <w:tcW w:w="2844" w:type="dxa"/>
          </w:tcPr>
          <w:p w:rsidR="00C65B9B" w:rsidRPr="007C16A8" w:rsidRDefault="007F5146" w:rsidP="008A72DB">
            <w:pPr>
              <w:pStyle w:val="TableText"/>
              <w:rPr>
                <w:rFonts w:cs="Arial"/>
              </w:rPr>
            </w:pPr>
            <w:r w:rsidRPr="007C16A8">
              <w:rPr>
                <w:rFonts w:cs="Arial"/>
                <w:b/>
              </w:rPr>
              <w:t>RL—Refresh Locks</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Refresh Locks</w:instrText>
            </w:r>
            <w:r w:rsidR="00C46A12" w:rsidRPr="007C16A8">
              <w:rPr>
                <w:rFonts w:ascii="Times New Roman" w:hAnsi="Times New Roman"/>
                <w:sz w:val="24"/>
                <w:szCs w:val="24"/>
              </w:rPr>
              <w:instrText xml:space="preserve"> Action</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w:instrText>
            </w:r>
            <w:r w:rsidR="008A72DB" w:rsidRPr="007C16A8">
              <w:rPr>
                <w:rFonts w:ascii="Times New Roman" w:hAnsi="Times New Roman"/>
                <w:sz w:val="24"/>
                <w:szCs w:val="24"/>
              </w:rPr>
              <w:instrText>Refresh Lock</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rsidR="00C65B9B" w:rsidRPr="007C16A8" w:rsidRDefault="007F5146" w:rsidP="00C65B9B">
            <w:pPr>
              <w:pStyle w:val="TableText"/>
              <w:rPr>
                <w:rFonts w:cs="Arial"/>
              </w:rPr>
            </w:pPr>
            <w:r w:rsidRPr="007C16A8">
              <w:rPr>
                <w:rFonts w:cs="Arial"/>
              </w:rPr>
              <w:t>This action rebuilds the list of locks by reading the lock table.</w:t>
            </w:r>
          </w:p>
        </w:tc>
      </w:tr>
      <w:tr w:rsidR="00C65B9B" w:rsidRPr="007C16A8" w:rsidTr="007477D0">
        <w:tc>
          <w:tcPr>
            <w:tcW w:w="2844" w:type="dxa"/>
          </w:tcPr>
          <w:p w:rsidR="00C65B9B" w:rsidRPr="007C16A8" w:rsidRDefault="00C65B9B" w:rsidP="00C65B9B">
            <w:pPr>
              <w:pStyle w:val="TableText"/>
              <w:rPr>
                <w:rFonts w:cs="Arial"/>
              </w:rPr>
            </w:pPr>
            <w:r w:rsidRPr="007C16A8">
              <w:rPr>
                <w:rFonts w:cs="Arial"/>
                <w:b/>
              </w:rPr>
              <w:t>SYS—System Locks</w:t>
            </w:r>
            <w:r w:rsidR="009E46F0" w:rsidRPr="007C16A8">
              <w:fldChar w:fldCharType="begin"/>
            </w:r>
            <w:r w:rsidR="00C46A12" w:rsidRPr="007C16A8">
              <w:instrText xml:space="preserve"> XE </w:instrText>
            </w:r>
            <w:r w:rsidR="008C61F8" w:rsidRPr="007C16A8">
              <w:instrText>"</w:instrText>
            </w:r>
            <w:r w:rsidR="00C46A12" w:rsidRPr="007C16A8">
              <w:instrText>System Locks Action</w:instrText>
            </w:r>
            <w:r w:rsidR="008C61F8" w:rsidRPr="007C16A8">
              <w:instrText>"</w:instrText>
            </w:r>
            <w:r w:rsidR="00C46A12" w:rsidRPr="007C16A8">
              <w:instrText xml:space="preserve"> </w:instrText>
            </w:r>
            <w:r w:rsidR="009E46F0" w:rsidRPr="007C16A8">
              <w:fldChar w:fldCharType="end"/>
            </w:r>
            <w:r w:rsidR="009E46F0" w:rsidRPr="007C16A8">
              <w:fldChar w:fldCharType="begin"/>
            </w:r>
            <w:r w:rsidR="00C46A12" w:rsidRPr="007C16A8">
              <w:instrText xml:space="preserve"> XE </w:instrText>
            </w:r>
            <w:r w:rsidR="008C61F8" w:rsidRPr="007C16A8">
              <w:instrText>"</w:instrText>
            </w:r>
            <w:r w:rsidR="00C46A12" w:rsidRPr="007C16A8">
              <w:instrText>Actions:System Locks</w:instrText>
            </w:r>
            <w:r w:rsidR="008C61F8" w:rsidRPr="007C16A8">
              <w:instrText>"</w:instrText>
            </w:r>
            <w:r w:rsidR="00C46A12" w:rsidRPr="007C16A8">
              <w:instrText xml:space="preserve"> </w:instrText>
            </w:r>
            <w:r w:rsidR="009E46F0" w:rsidRPr="007C16A8">
              <w:fldChar w:fldCharType="end"/>
            </w:r>
          </w:p>
        </w:tc>
        <w:tc>
          <w:tcPr>
            <w:tcW w:w="6588" w:type="dxa"/>
          </w:tcPr>
          <w:p w:rsidR="00C65B9B" w:rsidRPr="007C16A8" w:rsidRDefault="00C65B9B" w:rsidP="00C65B9B">
            <w:pPr>
              <w:pStyle w:val="TableText"/>
              <w:rPr>
                <w:rFonts w:cs="Arial"/>
              </w:rPr>
            </w:pPr>
            <w:r w:rsidRPr="007C16A8">
              <w:rPr>
                <w:rFonts w:cs="Arial"/>
              </w:rPr>
              <w:t>This action displays the list of the system locks. System locks are generally ignored within the Lock Manager. They are locks held by infrastructure packages, such as the Kernel or the HL7 package.</w:t>
            </w:r>
          </w:p>
          <w:p w:rsidR="00576B2C" w:rsidRPr="007C16A8" w:rsidRDefault="002A5506" w:rsidP="00576B2C">
            <w:pPr>
              <w:pStyle w:val="TableNote"/>
            </w:pPr>
            <w:r w:rsidRPr="007C16A8">
              <w:drawing>
                <wp:inline distT="0" distB="0" distL="0" distR="0" wp14:anchorId="731DB6E0" wp14:editId="55FD9B92">
                  <wp:extent cx="285750" cy="285750"/>
                  <wp:effectExtent l="0" t="0" r="0" b="0"/>
                  <wp:docPr id="42"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76B2C" w:rsidRPr="007C16A8">
              <w:t xml:space="preserve"> </w:t>
            </w:r>
            <w:r w:rsidR="00576B2C" w:rsidRPr="007C16A8">
              <w:rPr>
                <w:b/>
              </w:rPr>
              <w:t>NOTE:</w:t>
            </w:r>
            <w:r w:rsidR="00576B2C" w:rsidRPr="007C16A8">
              <w:t xml:space="preserve"> Only holders of the XULM SYSTEM LOCKS security key</w:t>
            </w:r>
            <w:r w:rsidR="004E524B" w:rsidRPr="007C16A8">
              <w:rPr>
                <w:rFonts w:ascii="Times New Roman" w:hAnsi="Times New Roman"/>
                <w:sz w:val="24"/>
                <w:szCs w:val="24"/>
              </w:rPr>
              <w:fldChar w:fldCharType="begin"/>
            </w:r>
            <w:r w:rsidR="004E524B" w:rsidRPr="007C16A8">
              <w:rPr>
                <w:rFonts w:ascii="Times New Roman" w:hAnsi="Times New Roman"/>
                <w:sz w:val="24"/>
                <w:szCs w:val="24"/>
              </w:rPr>
              <w:instrText xml:space="preserve"> XE "XULM SYSTEM LOCKS Security Key" </w:instrText>
            </w:r>
            <w:r w:rsidR="004E524B" w:rsidRPr="007C16A8">
              <w:rPr>
                <w:rFonts w:ascii="Times New Roman" w:hAnsi="Times New Roman"/>
                <w:sz w:val="24"/>
                <w:szCs w:val="24"/>
              </w:rPr>
              <w:fldChar w:fldCharType="end"/>
            </w:r>
            <w:r w:rsidR="004E524B" w:rsidRPr="007C16A8">
              <w:rPr>
                <w:rFonts w:ascii="Times New Roman" w:hAnsi="Times New Roman"/>
                <w:sz w:val="24"/>
                <w:szCs w:val="24"/>
              </w:rPr>
              <w:fldChar w:fldCharType="begin"/>
            </w:r>
            <w:r w:rsidR="004E524B" w:rsidRPr="007C16A8">
              <w:rPr>
                <w:rFonts w:ascii="Times New Roman" w:hAnsi="Times New Roman"/>
                <w:sz w:val="24"/>
                <w:szCs w:val="24"/>
              </w:rPr>
              <w:instrText xml:space="preserve"> XE "Security Keys:XULM SYSTEM LOCKS " </w:instrText>
            </w:r>
            <w:r w:rsidR="004E524B" w:rsidRPr="007C16A8">
              <w:rPr>
                <w:rFonts w:ascii="Times New Roman" w:hAnsi="Times New Roman"/>
                <w:sz w:val="24"/>
                <w:szCs w:val="24"/>
              </w:rPr>
              <w:fldChar w:fldCharType="end"/>
            </w:r>
            <w:r w:rsidR="00576B2C" w:rsidRPr="007C16A8">
              <w:t xml:space="preserve"> can use this option.</w:t>
            </w:r>
          </w:p>
        </w:tc>
      </w:tr>
      <w:tr w:rsidR="00C65B9B" w:rsidRPr="007C16A8" w:rsidTr="007477D0">
        <w:tc>
          <w:tcPr>
            <w:tcW w:w="2844" w:type="dxa"/>
          </w:tcPr>
          <w:p w:rsidR="00C65B9B" w:rsidRPr="007C16A8" w:rsidRDefault="007F5146" w:rsidP="008A72DB">
            <w:pPr>
              <w:pStyle w:val="TableText"/>
              <w:rPr>
                <w:rFonts w:cs="Arial"/>
                <w:b/>
              </w:rPr>
            </w:pPr>
            <w:r w:rsidRPr="007C16A8">
              <w:rPr>
                <w:rFonts w:eastAsia="Calibri" w:cs="Arial"/>
                <w:b/>
              </w:rPr>
              <w:t>SS</w:t>
            </w:r>
            <w:r w:rsidR="0089134C" w:rsidRPr="007C16A8">
              <w:rPr>
                <w:rFonts w:eastAsia="Calibri" w:cs="Arial"/>
                <w:b/>
              </w:rPr>
              <w:t>—</w:t>
            </w:r>
            <w:r w:rsidRPr="007C16A8">
              <w:rPr>
                <w:rFonts w:eastAsia="Calibri" w:cs="Arial"/>
                <w:b/>
              </w:rPr>
              <w:t>Sort/Screen User Locks</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Sort/Screen User</w:instrText>
            </w:r>
            <w:r w:rsidR="00C46A12" w:rsidRPr="007C16A8">
              <w:rPr>
                <w:rFonts w:ascii="Times New Roman" w:hAnsi="Times New Roman"/>
                <w:sz w:val="24"/>
                <w:szCs w:val="24"/>
              </w:rPr>
              <w:instrText xml:space="preserve"> Actions</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w:instrText>
            </w:r>
            <w:r w:rsidR="008A72DB" w:rsidRPr="007C16A8">
              <w:rPr>
                <w:rFonts w:ascii="Times New Roman" w:hAnsi="Times New Roman"/>
                <w:sz w:val="24"/>
                <w:szCs w:val="24"/>
              </w:rPr>
              <w:instrText>Sort/Screen User</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rsidR="008A72DB" w:rsidRPr="007C16A8" w:rsidRDefault="007F5146" w:rsidP="00351423">
            <w:pPr>
              <w:pStyle w:val="TableText"/>
            </w:pPr>
            <w:r w:rsidRPr="007C16A8">
              <w:t>This action provides the user with several options for how the l</w:t>
            </w:r>
            <w:r w:rsidR="008A72DB" w:rsidRPr="007C16A8">
              <w:t xml:space="preserve">ist locks should be displayed. </w:t>
            </w:r>
            <w:r w:rsidRPr="007C16A8">
              <w:t xml:space="preserve">The options include sorting the list by </w:t>
            </w:r>
            <w:r w:rsidR="008A72DB" w:rsidRPr="007C16A8">
              <w:t>the following:</w:t>
            </w:r>
          </w:p>
          <w:p w:rsidR="008A72DB" w:rsidRPr="007C16A8" w:rsidRDefault="008A72DB" w:rsidP="00351423">
            <w:pPr>
              <w:pStyle w:val="TableListBullet"/>
              <w:rPr>
                <w:rFonts w:eastAsia="Calibri"/>
              </w:rPr>
            </w:pPr>
            <w:r w:rsidRPr="007C16A8">
              <w:rPr>
                <w:rFonts w:eastAsia="Calibri"/>
              </w:rPr>
              <w:t>Patient N</w:t>
            </w:r>
            <w:r w:rsidR="007F5146" w:rsidRPr="007C16A8">
              <w:rPr>
                <w:rFonts w:eastAsia="Calibri"/>
              </w:rPr>
              <w:t>ame</w:t>
            </w:r>
          </w:p>
          <w:p w:rsidR="008A72DB" w:rsidRPr="007C16A8" w:rsidRDefault="008A72DB" w:rsidP="00351423">
            <w:pPr>
              <w:pStyle w:val="TableListBullet"/>
              <w:rPr>
                <w:rFonts w:eastAsia="Calibri"/>
              </w:rPr>
            </w:pPr>
            <w:r w:rsidRPr="007C16A8">
              <w:rPr>
                <w:rFonts w:eastAsia="Calibri"/>
              </w:rPr>
              <w:t>User Name</w:t>
            </w:r>
          </w:p>
          <w:p w:rsidR="00C65B9B" w:rsidRPr="007C16A8" w:rsidRDefault="008A72DB" w:rsidP="00351423">
            <w:pPr>
              <w:pStyle w:val="TableListBullet"/>
              <w:rPr>
                <w:rFonts w:eastAsia="Calibri"/>
              </w:rPr>
            </w:pPr>
            <w:r w:rsidRPr="007C16A8">
              <w:rPr>
                <w:rFonts w:eastAsia="Calibri"/>
              </w:rPr>
              <w:t>L</w:t>
            </w:r>
            <w:r w:rsidR="007F5146" w:rsidRPr="007C16A8">
              <w:rPr>
                <w:rFonts w:eastAsia="Calibri"/>
              </w:rPr>
              <w:t xml:space="preserve">ock string, or screening the entries by lock reference, which means that only locks that relate to a specific file </w:t>
            </w:r>
            <w:r w:rsidR="00D57CB4" w:rsidRPr="007C16A8">
              <w:rPr>
                <w:rFonts w:eastAsia="Calibri"/>
              </w:rPr>
              <w:t>are</w:t>
            </w:r>
            <w:r w:rsidR="007F5146" w:rsidRPr="007C16A8">
              <w:rPr>
                <w:rFonts w:eastAsia="Calibri"/>
              </w:rPr>
              <w:t xml:space="preserve"> included in the display.</w:t>
            </w:r>
          </w:p>
        </w:tc>
      </w:tr>
      <w:tr w:rsidR="0089134C" w:rsidRPr="007C16A8" w:rsidTr="007477D0">
        <w:tc>
          <w:tcPr>
            <w:tcW w:w="2844" w:type="dxa"/>
          </w:tcPr>
          <w:p w:rsidR="0089134C" w:rsidRPr="007C16A8" w:rsidRDefault="0089134C" w:rsidP="008A72DB">
            <w:pPr>
              <w:pStyle w:val="TableText"/>
              <w:rPr>
                <w:rFonts w:eastAsia="Calibri" w:cs="Arial"/>
                <w:b/>
              </w:rPr>
            </w:pPr>
            <w:r w:rsidRPr="007C16A8">
              <w:rPr>
                <w:rFonts w:eastAsia="Calibri" w:cs="Arial"/>
                <w:b/>
              </w:rPr>
              <w:t>SN—Select Node</w:t>
            </w:r>
            <w:r w:rsidR="009E46F0" w:rsidRPr="007C16A8">
              <w:rPr>
                <w:rFonts w:ascii="Times New Roman" w:hAnsi="Times New Roman"/>
                <w:sz w:val="24"/>
                <w:szCs w:val="24"/>
              </w:rPr>
              <w:fldChar w:fldCharType="begin"/>
            </w:r>
            <w:r w:rsidR="008A72DB"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Select Node Actions</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8A72DB"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Actions:Select Node</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rsidR="0089134C" w:rsidRPr="007C16A8" w:rsidRDefault="0089134C" w:rsidP="00351423">
            <w:pPr>
              <w:pStyle w:val="TableText"/>
            </w:pPr>
            <w:r w:rsidRPr="007C16A8">
              <w:t>This action allows the user to select e</w:t>
            </w:r>
            <w:r w:rsidR="008A72DB" w:rsidRPr="007C16A8">
              <w:t>ither a single computer node or all computer nodes.</w:t>
            </w:r>
            <w:r w:rsidRPr="007C16A8">
              <w:t xml:space="preserve"> If the user</w:t>
            </w:r>
            <w:r w:rsidR="008A72DB" w:rsidRPr="007C16A8">
              <w:t xml:space="preserve"> selects a single node, then the </w:t>
            </w:r>
            <w:r w:rsidRPr="007C16A8">
              <w:t>display of locks includ</w:t>
            </w:r>
            <w:r w:rsidR="008A72DB" w:rsidRPr="007C16A8">
              <w:t>e</w:t>
            </w:r>
            <w:r w:rsidR="00D57CB4" w:rsidRPr="007C16A8">
              <w:t>s</w:t>
            </w:r>
            <w:r w:rsidR="008A72DB" w:rsidRPr="007C16A8">
              <w:t xml:space="preserve"> only locks placed by processe</w:t>
            </w:r>
            <w:r w:rsidRPr="007C16A8">
              <w:t>s running on that node.</w:t>
            </w:r>
          </w:p>
        </w:tc>
      </w:tr>
    </w:tbl>
    <w:p w:rsidR="001630AB" w:rsidRPr="007C16A8" w:rsidRDefault="001630AB" w:rsidP="008920A2">
      <w:pPr>
        <w:pStyle w:val="BodyText6"/>
      </w:pPr>
    </w:p>
    <w:p w:rsidR="001630AB" w:rsidRPr="007C16A8" w:rsidRDefault="00290D7D" w:rsidP="00084422">
      <w:pPr>
        <w:pStyle w:val="Heading3"/>
      </w:pPr>
      <w:bookmarkStart w:id="81" w:name="_Toc331509269"/>
      <w:bookmarkStart w:id="82" w:name="_Toc23169065"/>
      <w:r w:rsidRPr="007C16A8">
        <w:t>Single Lock Details Screen</w:t>
      </w:r>
      <w:bookmarkEnd w:id="81"/>
      <w:bookmarkEnd w:id="82"/>
    </w:p>
    <w:p w:rsidR="001630AB" w:rsidRPr="007C16A8" w:rsidRDefault="009E46F0" w:rsidP="000C2418">
      <w:pPr>
        <w:pStyle w:val="BodyText"/>
        <w:keepNext/>
        <w:keepLines/>
      </w:pPr>
      <w:r w:rsidRPr="007C16A8">
        <w:fldChar w:fldCharType="begin"/>
      </w:r>
      <w:r w:rsidR="000C2418" w:rsidRPr="007C16A8">
        <w:instrText xml:space="preserve"> XE </w:instrText>
      </w:r>
      <w:r w:rsidR="008C61F8" w:rsidRPr="007C16A8">
        <w:instrText>"</w:instrText>
      </w:r>
      <w:r w:rsidR="000C2418" w:rsidRPr="007C16A8">
        <w:instrText>Single Lock Details Screen</w:instrText>
      </w:r>
      <w:r w:rsidR="008C61F8" w:rsidRPr="007C16A8">
        <w:instrText>"</w:instrText>
      </w:r>
      <w:r w:rsidR="000C2418" w:rsidRPr="007C16A8">
        <w:instrText xml:space="preserve"> </w:instrText>
      </w:r>
      <w:r w:rsidRPr="007C16A8">
        <w:fldChar w:fldCharType="end"/>
      </w:r>
      <w:r w:rsidR="00CB7400" w:rsidRPr="007C16A8">
        <w:t xml:space="preserve">Use the </w:t>
      </w:r>
      <w:r w:rsidR="003919C5" w:rsidRPr="007C16A8">
        <w:rPr>
          <w:b/>
        </w:rPr>
        <w:t>SL—</w:t>
      </w:r>
      <w:r w:rsidR="00CB7400" w:rsidRPr="007C16A8">
        <w:rPr>
          <w:b/>
        </w:rPr>
        <w:t>Select a Lock</w:t>
      </w:r>
      <w:r w:rsidR="00CB7400" w:rsidRPr="007C16A8">
        <w:t xml:space="preserve"> action</w:t>
      </w:r>
      <w:r w:rsidRPr="007C16A8">
        <w:fldChar w:fldCharType="begin"/>
      </w:r>
      <w:r w:rsidR="009055FE" w:rsidRPr="007C16A8">
        <w:instrText xml:space="preserve"> XE </w:instrText>
      </w:r>
      <w:r w:rsidR="008C61F8" w:rsidRPr="007C16A8">
        <w:instrText>"</w:instrText>
      </w:r>
      <w:r w:rsidR="009055FE" w:rsidRPr="007C16A8">
        <w:instrText>Select a Lock Action</w:instrText>
      </w:r>
      <w:r w:rsidR="008C61F8" w:rsidRPr="007C16A8">
        <w:instrText>"</w:instrText>
      </w:r>
      <w:r w:rsidR="009055FE" w:rsidRPr="007C16A8">
        <w:instrText xml:space="preserve"> </w:instrText>
      </w:r>
      <w:r w:rsidRPr="007C16A8">
        <w:fldChar w:fldCharType="end"/>
      </w:r>
      <w:r w:rsidRPr="007C16A8">
        <w:fldChar w:fldCharType="begin"/>
      </w:r>
      <w:r w:rsidR="009055FE" w:rsidRPr="007C16A8">
        <w:instrText xml:space="preserve"> XE </w:instrText>
      </w:r>
      <w:r w:rsidR="008C61F8" w:rsidRPr="007C16A8">
        <w:instrText>"</w:instrText>
      </w:r>
      <w:r w:rsidR="009055FE" w:rsidRPr="007C16A8">
        <w:instrText>Actions:Select a Lock</w:instrText>
      </w:r>
      <w:r w:rsidR="008C61F8" w:rsidRPr="007C16A8">
        <w:instrText>"</w:instrText>
      </w:r>
      <w:r w:rsidR="009055FE" w:rsidRPr="007C16A8">
        <w:instrText xml:space="preserve"> </w:instrText>
      </w:r>
      <w:r w:rsidRPr="007C16A8">
        <w:fldChar w:fldCharType="end"/>
      </w:r>
      <w:r w:rsidR="00CB7400" w:rsidRPr="007C16A8">
        <w:t xml:space="preserve"> to vie</w:t>
      </w:r>
      <w:r w:rsidR="00C80BBF" w:rsidRPr="007C16A8">
        <w:t>w</w:t>
      </w:r>
      <w:r w:rsidR="00CB7400" w:rsidRPr="007C16A8">
        <w:t xml:space="preserve"> </w:t>
      </w:r>
      <w:r w:rsidR="00C80BBF" w:rsidRPr="007C16A8">
        <w:t xml:space="preserve">the </w:t>
      </w:r>
      <w:r w:rsidR="00CB7400" w:rsidRPr="007C16A8">
        <w:t>lock details</w:t>
      </w:r>
      <w:r w:rsidR="00C80BBF" w:rsidRPr="007C16A8">
        <w:t xml:space="preserve"> (</w:t>
      </w:r>
      <w:r w:rsidR="00C55646" w:rsidRPr="007C16A8">
        <w:fldChar w:fldCharType="begin"/>
      </w:r>
      <w:r w:rsidR="00C55646" w:rsidRPr="007C16A8">
        <w:instrText xml:space="preserve"> REF _Ref343777312 \h  \* MERGEFORMAT </w:instrText>
      </w:r>
      <w:r w:rsidR="00C55646" w:rsidRPr="007C16A8">
        <w:fldChar w:fldCharType="separate"/>
      </w:r>
      <w:r w:rsidR="00E144B2" w:rsidRPr="007C16A8">
        <w:rPr>
          <w:color w:val="0000FF"/>
          <w:u w:val="single"/>
        </w:rPr>
        <w:t>Figure 9</w:t>
      </w:r>
      <w:r w:rsidR="00C55646" w:rsidRPr="007C16A8">
        <w:fldChar w:fldCharType="end"/>
      </w:r>
      <w:r w:rsidR="00C80BBF" w:rsidRPr="007C16A8">
        <w:t>). T</w:t>
      </w:r>
      <w:r w:rsidR="00290D7D" w:rsidRPr="007C16A8">
        <w:t>he detailed information</w:t>
      </w:r>
      <w:r w:rsidR="00C80BBF" w:rsidRPr="007C16A8">
        <w:t xml:space="preserve"> includes the following information:</w:t>
      </w:r>
    </w:p>
    <w:p w:rsidR="001630AB" w:rsidRPr="007C16A8" w:rsidRDefault="00C80BBF" w:rsidP="000C2418">
      <w:pPr>
        <w:pStyle w:val="ListBullet"/>
        <w:keepNext/>
        <w:keepLines/>
      </w:pPr>
      <w:r w:rsidRPr="007C16A8">
        <w:t>Node Information</w:t>
      </w:r>
    </w:p>
    <w:p w:rsidR="001630AB" w:rsidRPr="007C16A8" w:rsidRDefault="00C80BBF" w:rsidP="00DD619F">
      <w:pPr>
        <w:pStyle w:val="ListBullet"/>
      </w:pPr>
      <w:r w:rsidRPr="007C16A8">
        <w:t>Lock ID</w:t>
      </w:r>
    </w:p>
    <w:p w:rsidR="001630AB" w:rsidRPr="007C16A8" w:rsidRDefault="00C80BBF" w:rsidP="00DD619F">
      <w:pPr>
        <w:pStyle w:val="ListBullet"/>
      </w:pPr>
      <w:r w:rsidRPr="007C16A8">
        <w:t>Process ID (decimal and Hex)—Process that owns the lock.</w:t>
      </w:r>
    </w:p>
    <w:p w:rsidR="001630AB" w:rsidRPr="007C16A8" w:rsidRDefault="00C80BBF" w:rsidP="00DD619F">
      <w:pPr>
        <w:pStyle w:val="ListBullet"/>
      </w:pPr>
      <w:r w:rsidRPr="007C16A8">
        <w:t>User Name</w:t>
      </w:r>
    </w:p>
    <w:p w:rsidR="001630AB" w:rsidRPr="007C16A8" w:rsidRDefault="00C80BBF" w:rsidP="00DD619F">
      <w:pPr>
        <w:pStyle w:val="ListBullet"/>
      </w:pPr>
      <w:r w:rsidRPr="007C16A8">
        <w:lastRenderedPageBreak/>
        <w:t>Task Information</w:t>
      </w:r>
    </w:p>
    <w:p w:rsidR="001630AB" w:rsidRPr="007C16A8" w:rsidRDefault="00C80BBF" w:rsidP="00DD619F">
      <w:pPr>
        <w:pStyle w:val="ListBullet"/>
      </w:pPr>
      <w:r w:rsidRPr="007C16A8">
        <w:t>Lock Usage</w:t>
      </w:r>
    </w:p>
    <w:p w:rsidR="001630AB" w:rsidRPr="007C16A8" w:rsidRDefault="00C80BBF" w:rsidP="00DD619F">
      <w:pPr>
        <w:pStyle w:val="ListBullet"/>
      </w:pPr>
      <w:r w:rsidRPr="007C16A8">
        <w:t>File References—F</w:t>
      </w:r>
      <w:r w:rsidR="00290D7D" w:rsidRPr="007C16A8">
        <w:t>iles that the lock references</w:t>
      </w:r>
    </w:p>
    <w:p w:rsidR="001630AB" w:rsidRPr="007C16A8" w:rsidRDefault="00C80BBF" w:rsidP="000C2418">
      <w:pPr>
        <w:pStyle w:val="ListBullet"/>
      </w:pPr>
      <w:r w:rsidRPr="007C16A8">
        <w:rPr>
          <w:bCs/>
        </w:rPr>
        <w:t>Other locks held by process</w:t>
      </w:r>
    </w:p>
    <w:p w:rsidR="00F53C33" w:rsidRPr="007C16A8" w:rsidRDefault="00F53C33" w:rsidP="00F53C33">
      <w:pPr>
        <w:pStyle w:val="Caption"/>
      </w:pPr>
      <w:bookmarkStart w:id="83" w:name="_Ref343777312"/>
      <w:bookmarkStart w:id="84" w:name="_Toc23169098"/>
      <w:r w:rsidRPr="007C16A8">
        <w:t xml:space="preserve">Figure </w:t>
      </w:r>
      <w:fldSimple w:instr=" SEQ Figure \* ARABIC ">
        <w:r w:rsidR="00E144B2" w:rsidRPr="007C16A8">
          <w:t>9</w:t>
        </w:r>
      </w:fldSimple>
      <w:bookmarkEnd w:id="83"/>
      <w:r w:rsidR="00B73284" w:rsidRPr="007C16A8">
        <w:t>:</w:t>
      </w:r>
      <w:r w:rsidR="00134C89" w:rsidRPr="007C16A8">
        <w:t xml:space="preserve"> Select a Lock A</w:t>
      </w:r>
      <w:r w:rsidRPr="007C16A8">
        <w:t>ction—Sample Detailed Lock Information</w:t>
      </w:r>
      <w:bookmarkEnd w:id="84"/>
    </w:p>
    <w:p w:rsidR="001630AB" w:rsidRPr="007C16A8" w:rsidRDefault="00D45908" w:rsidP="001D10F4">
      <w:pPr>
        <w:pStyle w:val="Dialogue"/>
        <w:tabs>
          <w:tab w:val="left" w:pos="3330"/>
          <w:tab w:val="left" w:pos="6660"/>
          <w:tab w:val="left" w:pos="7650"/>
          <w:tab w:val="left" w:pos="8460"/>
        </w:tabs>
      </w:pPr>
      <w:r w:rsidRPr="007C16A8">
        <w:rPr>
          <w:b/>
          <w:bCs/>
        </w:rPr>
        <w:t>DETAILED LOCK INFORMATION</w:t>
      </w:r>
      <w:r w:rsidR="001D10F4" w:rsidRPr="007C16A8">
        <w:tab/>
      </w:r>
      <w:r w:rsidRPr="007C16A8">
        <w:t>Jul 27, 2012@10:30:47</w:t>
      </w:r>
      <w:r w:rsidR="001D10F4" w:rsidRPr="007C16A8">
        <w:tab/>
      </w:r>
      <w:r w:rsidRPr="007C16A8">
        <w:t>Page:</w:t>
      </w:r>
      <w:r w:rsidR="001D10F4" w:rsidRPr="007C16A8">
        <w:tab/>
      </w:r>
      <w:r w:rsidRPr="007C16A8">
        <w:t>1 of</w:t>
      </w:r>
      <w:r w:rsidR="001D10F4" w:rsidRPr="007C16A8">
        <w:tab/>
        <w:t>2</w:t>
      </w:r>
    </w:p>
    <w:p w:rsidR="001630AB" w:rsidRPr="007C16A8" w:rsidRDefault="00D45908" w:rsidP="000C2418">
      <w:pPr>
        <w:pStyle w:val="Dialogue"/>
      </w:pPr>
      <w:r w:rsidRPr="007C16A8">
        <w:rPr>
          <w:b/>
          <w:bCs/>
        </w:rPr>
        <w:t>Node:</w:t>
      </w:r>
      <w:r w:rsidR="001D10F4" w:rsidRPr="007C16A8">
        <w:t xml:space="preserve"> </w:t>
      </w:r>
      <w:r w:rsidR="001D10F4" w:rsidRPr="007C16A8">
        <w:rPr>
          <w:i/>
        </w:rPr>
        <w:t>A</w:t>
      </w:r>
      <w:r w:rsidR="009A1FC1" w:rsidRPr="007C16A8">
        <w:rPr>
          <w:i/>
        </w:rPr>
        <w:t>ABC999</w:t>
      </w:r>
    </w:p>
    <w:p w:rsidR="001630AB" w:rsidRPr="007C16A8" w:rsidRDefault="00D45908" w:rsidP="000C2418">
      <w:pPr>
        <w:pStyle w:val="Dialogue"/>
      </w:pPr>
      <w:r w:rsidRPr="007C16A8">
        <w:rPr>
          <w:b/>
          <w:bCs/>
        </w:rPr>
        <w:t>Lock:</w:t>
      </w:r>
      <w:r w:rsidR="001D10F4" w:rsidRPr="007C16A8">
        <w:t xml:space="preserve">  ^DGBT(392,3120311.080346,0)</w:t>
      </w:r>
    </w:p>
    <w:p w:rsidR="001630AB" w:rsidRPr="007C16A8" w:rsidRDefault="00D45908" w:rsidP="000C2418">
      <w:pPr>
        <w:pStyle w:val="Dialogue"/>
      </w:pPr>
      <w:r w:rsidRPr="007C16A8">
        <w:rPr>
          <w:b/>
          <w:bCs/>
        </w:rPr>
        <w:t>Full Reference:</w:t>
      </w:r>
      <w:r w:rsidRPr="007C16A8">
        <w:t xml:space="preserve"> ^[^</w:t>
      </w:r>
      <w:r w:rsidR="00F90C1E" w:rsidRPr="007C16A8">
        <w:t>”</w:t>
      </w:r>
      <w:r w:rsidRPr="007C16A8">
        <w:t>^_$1$DGA4:[</w:t>
      </w:r>
      <w:r w:rsidR="00C73071" w:rsidRPr="007C16A8">
        <w:rPr>
          <w:i/>
        </w:rPr>
        <w:t xml:space="preserve"> XXX.YYY</w:t>
      </w:r>
      <w:r w:rsidRPr="007C16A8">
        <w:t>]</w:t>
      </w:r>
      <w:r w:rsidR="00F90C1E" w:rsidRPr="007C16A8">
        <w:t>”</w:t>
      </w:r>
      <w:r w:rsidR="001D10F4" w:rsidRPr="007C16A8">
        <w:t>]DGBT(392,3120311.080346,0)</w:t>
      </w:r>
    </w:p>
    <w:p w:rsidR="001630AB" w:rsidRPr="007C16A8" w:rsidRDefault="00D45908" w:rsidP="000C2418">
      <w:pPr>
        <w:pStyle w:val="Dialogue"/>
      </w:pPr>
      <w:r w:rsidRPr="007C16A8">
        <w:rPr>
          <w:b/>
          <w:bCs/>
        </w:rPr>
        <w:t>Process ID (decimal):</w:t>
      </w:r>
      <w:r w:rsidR="001D10F4" w:rsidRPr="007C16A8">
        <w:t xml:space="preserve"> 542188409</w:t>
      </w:r>
    </w:p>
    <w:p w:rsidR="001630AB" w:rsidRPr="007C16A8" w:rsidRDefault="00D45908" w:rsidP="000C2418">
      <w:pPr>
        <w:pStyle w:val="Dialogue"/>
      </w:pPr>
      <w:r w:rsidRPr="007C16A8">
        <w:rPr>
          <w:b/>
          <w:bCs/>
        </w:rPr>
        <w:t>Process ID (hex):</w:t>
      </w:r>
      <w:r w:rsidRPr="007C16A8">
        <w:t xml:space="preserve"> 20512379</w:t>
      </w:r>
    </w:p>
    <w:p w:rsidR="001630AB" w:rsidRPr="007C16A8" w:rsidRDefault="00D45908" w:rsidP="001D10F4">
      <w:pPr>
        <w:pStyle w:val="Dialogue"/>
        <w:tabs>
          <w:tab w:val="left" w:pos="6030"/>
        </w:tabs>
      </w:pPr>
      <w:r w:rsidRPr="007C16A8">
        <w:rPr>
          <w:b/>
          <w:bCs/>
        </w:rPr>
        <w:t>User Name:</w:t>
      </w:r>
      <w:r w:rsidRPr="007C16A8">
        <w:t xml:space="preserve"> </w:t>
      </w:r>
      <w:r w:rsidR="00CB7400" w:rsidRPr="007C16A8">
        <w:t>XUUSER,ONE</w:t>
      </w:r>
      <w:r w:rsidR="001D10F4" w:rsidRPr="007C16A8">
        <w:tab/>
      </w:r>
      <w:r w:rsidRPr="007C16A8">
        <w:rPr>
          <w:b/>
          <w:bCs/>
        </w:rPr>
        <w:t>DUZ:</w:t>
      </w:r>
      <w:r w:rsidRPr="007C16A8">
        <w:t xml:space="preserve"> 53</w:t>
      </w:r>
    </w:p>
    <w:p w:rsidR="001630AB" w:rsidRPr="007C16A8" w:rsidRDefault="00D45908" w:rsidP="000C2418">
      <w:pPr>
        <w:pStyle w:val="Dialogue"/>
      </w:pPr>
      <w:r w:rsidRPr="007C16A8">
        <w:rPr>
          <w:b/>
          <w:bCs/>
        </w:rPr>
        <w:t>Task Information:</w:t>
      </w:r>
    </w:p>
    <w:p w:rsidR="001630AB" w:rsidRPr="007C16A8" w:rsidRDefault="001D10F4" w:rsidP="001D10F4">
      <w:pPr>
        <w:pStyle w:val="Dialogue"/>
        <w:tabs>
          <w:tab w:val="left" w:pos="630"/>
        </w:tabs>
      </w:pPr>
      <w:r w:rsidRPr="007C16A8">
        <w:tab/>
      </w:r>
      <w:r w:rsidR="00D45908" w:rsidRPr="007C16A8">
        <w:rPr>
          <w:b/>
          <w:bCs/>
        </w:rPr>
        <w:t>Task#:</w:t>
      </w:r>
      <w:r w:rsidRPr="007C16A8">
        <w:t xml:space="preserve"> 3808610</w:t>
      </w:r>
    </w:p>
    <w:p w:rsidR="001630AB" w:rsidRPr="007C16A8" w:rsidRDefault="001D10F4" w:rsidP="001D10F4">
      <w:pPr>
        <w:pStyle w:val="Dialogue"/>
        <w:tabs>
          <w:tab w:val="left" w:pos="630"/>
        </w:tabs>
      </w:pPr>
      <w:r w:rsidRPr="007C16A8">
        <w:tab/>
      </w:r>
      <w:r w:rsidR="00D45908" w:rsidRPr="007C16A8">
        <w:rPr>
          <w:b/>
          <w:bCs/>
        </w:rPr>
        <w:t>Started:</w:t>
      </w:r>
      <w:r w:rsidRPr="007C16A8">
        <w:t xml:space="preserve"> Jul 27, 2012@10:26:29</w:t>
      </w:r>
    </w:p>
    <w:p w:rsidR="001630AB" w:rsidRPr="007C16A8" w:rsidRDefault="001D10F4" w:rsidP="001D10F4">
      <w:pPr>
        <w:pStyle w:val="Dialogue"/>
        <w:tabs>
          <w:tab w:val="left" w:pos="630"/>
        </w:tabs>
      </w:pPr>
      <w:r w:rsidRPr="007C16A8">
        <w:tab/>
      </w:r>
      <w:r w:rsidR="00D45908" w:rsidRPr="007C16A8">
        <w:rPr>
          <w:b/>
          <w:bCs/>
        </w:rPr>
        <w:t>Option:</w:t>
      </w:r>
    </w:p>
    <w:p w:rsidR="001630AB" w:rsidRPr="007C16A8" w:rsidRDefault="001D10F4" w:rsidP="001D10F4">
      <w:pPr>
        <w:pStyle w:val="Dialogue"/>
        <w:tabs>
          <w:tab w:val="left" w:pos="630"/>
        </w:tabs>
      </w:pPr>
      <w:r w:rsidRPr="007C16A8">
        <w:tab/>
      </w:r>
      <w:r w:rsidR="00D45908" w:rsidRPr="007C16A8">
        <w:rPr>
          <w:b/>
          <w:bCs/>
        </w:rPr>
        <w:t xml:space="preserve">Description: </w:t>
      </w:r>
      <w:r w:rsidRPr="007C16A8">
        <w:t>No Description (%ZTLOAD)</w:t>
      </w:r>
    </w:p>
    <w:p w:rsidR="001630AB" w:rsidRPr="007C16A8" w:rsidRDefault="00D45908" w:rsidP="000C2418">
      <w:pPr>
        <w:pStyle w:val="Dialogue"/>
      </w:pPr>
      <w:r w:rsidRPr="007C16A8">
        <w:rPr>
          <w:b/>
          <w:bCs/>
        </w:rPr>
        <w:t>Lock Usage:</w:t>
      </w:r>
    </w:p>
    <w:p w:rsidR="001630AB" w:rsidRPr="007C16A8" w:rsidRDefault="00D45908" w:rsidP="000C2418">
      <w:pPr>
        <w:pStyle w:val="Dialogue"/>
      </w:pPr>
      <w:r w:rsidRPr="007C16A8">
        <w:t>This lock is on a record in the BENEFICIARY TRAVEL CLAIM file (#392).</w:t>
      </w:r>
    </w:p>
    <w:p w:rsidR="001630AB" w:rsidRPr="007C16A8" w:rsidRDefault="00D45908" w:rsidP="000C2418">
      <w:pPr>
        <w:pStyle w:val="Dialogue"/>
      </w:pPr>
      <w:r w:rsidRPr="007C16A8">
        <w:rPr>
          <w:b/>
          <w:bCs/>
        </w:rPr>
        <w:t>File References:</w:t>
      </w:r>
    </w:p>
    <w:p w:rsidR="001630AB" w:rsidRPr="007C16A8" w:rsidRDefault="001D10F4" w:rsidP="001D10F4">
      <w:pPr>
        <w:pStyle w:val="Dialogue"/>
        <w:tabs>
          <w:tab w:val="left" w:pos="540"/>
        </w:tabs>
      </w:pPr>
      <w:r w:rsidRPr="007C16A8">
        <w:tab/>
      </w:r>
      <w:r w:rsidR="00D45908" w:rsidRPr="007C16A8">
        <w:rPr>
          <w:b/>
          <w:bCs/>
        </w:rPr>
        <w:t>PATIENT FILE RECORD:</w:t>
      </w:r>
    </w:p>
    <w:p w:rsidR="001630AB" w:rsidRPr="007C16A8" w:rsidRDefault="001D10F4" w:rsidP="001D10F4">
      <w:pPr>
        <w:pStyle w:val="Dialogue"/>
        <w:tabs>
          <w:tab w:val="left" w:pos="810"/>
        </w:tabs>
      </w:pPr>
      <w:r w:rsidRPr="007C16A8">
        <w:tab/>
      </w:r>
      <w:r w:rsidR="00D45908" w:rsidRPr="007C16A8">
        <w:rPr>
          <w:b/>
          <w:bCs/>
        </w:rPr>
        <w:t>Patient Name:</w:t>
      </w:r>
      <w:r w:rsidR="00D45908" w:rsidRPr="007C16A8">
        <w:t xml:space="preserve">  </w:t>
      </w:r>
      <w:r w:rsidR="00CB7400" w:rsidRPr="007C16A8">
        <w:t>XUPATIENT,ONE</w:t>
      </w:r>
    </w:p>
    <w:p w:rsidR="001630AB" w:rsidRPr="007C16A8" w:rsidRDefault="001D10F4" w:rsidP="001D10F4">
      <w:pPr>
        <w:pStyle w:val="Dialogue"/>
        <w:tabs>
          <w:tab w:val="left" w:pos="810"/>
        </w:tabs>
      </w:pPr>
      <w:r w:rsidRPr="007C16A8">
        <w:tab/>
      </w:r>
      <w:r w:rsidR="00D45908" w:rsidRPr="007C16A8">
        <w:rPr>
          <w:b/>
          <w:bCs/>
        </w:rPr>
        <w:t>Sex:</w:t>
      </w:r>
      <w:r w:rsidR="00D45908" w:rsidRPr="007C16A8">
        <w:t xml:space="preserve">  FEMALE</w:t>
      </w:r>
    </w:p>
    <w:p w:rsidR="001630AB" w:rsidRPr="007C16A8" w:rsidRDefault="001D10F4" w:rsidP="001D10F4">
      <w:pPr>
        <w:pStyle w:val="Dialogue"/>
        <w:tabs>
          <w:tab w:val="left" w:pos="810"/>
        </w:tabs>
      </w:pPr>
      <w:r w:rsidRPr="007C16A8">
        <w:tab/>
      </w:r>
      <w:r w:rsidR="00D45908" w:rsidRPr="007C16A8">
        <w:rPr>
          <w:b/>
          <w:bCs/>
        </w:rPr>
        <w:t>DOB:</w:t>
      </w:r>
      <w:r w:rsidR="00D45908" w:rsidRPr="007C16A8">
        <w:t xml:space="preserve">  Mar 03, 1955</w:t>
      </w:r>
    </w:p>
    <w:p w:rsidR="001630AB" w:rsidRPr="007C16A8" w:rsidRDefault="001D10F4" w:rsidP="001D10F4">
      <w:pPr>
        <w:pStyle w:val="Dialogue"/>
        <w:tabs>
          <w:tab w:val="left" w:pos="810"/>
        </w:tabs>
      </w:pPr>
      <w:r w:rsidRPr="007C16A8">
        <w:tab/>
      </w:r>
      <w:r w:rsidR="00D45908" w:rsidRPr="007C16A8">
        <w:rPr>
          <w:b/>
          <w:bCs/>
        </w:rPr>
        <w:t>SSN:</w:t>
      </w:r>
      <w:r w:rsidR="00D45908" w:rsidRPr="007C16A8">
        <w:t xml:space="preserve">  </w:t>
      </w:r>
      <w:r w:rsidR="00C73071" w:rsidRPr="007C16A8">
        <w:t>000</w:t>
      </w:r>
      <w:r w:rsidR="00D45908" w:rsidRPr="007C16A8">
        <w:t>567987</w:t>
      </w:r>
    </w:p>
    <w:p w:rsidR="001630AB" w:rsidRPr="007C16A8" w:rsidRDefault="001D10F4" w:rsidP="001D10F4">
      <w:pPr>
        <w:pStyle w:val="Dialogue"/>
        <w:tabs>
          <w:tab w:val="left" w:pos="540"/>
        </w:tabs>
      </w:pPr>
      <w:r w:rsidRPr="007C16A8">
        <w:tab/>
      </w:r>
      <w:r w:rsidR="00D45908" w:rsidRPr="007C16A8">
        <w:rPr>
          <w:b/>
          <w:bCs/>
        </w:rPr>
        <w:t>BENEFICIARY TRAVEL CLAIM FILE RECORD:</w:t>
      </w:r>
    </w:p>
    <w:p w:rsidR="001630AB" w:rsidRPr="007C16A8" w:rsidRDefault="001D10F4" w:rsidP="001D10F4">
      <w:pPr>
        <w:pStyle w:val="Dialogue"/>
        <w:tabs>
          <w:tab w:val="left" w:pos="720"/>
        </w:tabs>
      </w:pPr>
      <w:r w:rsidRPr="007C16A8">
        <w:rPr>
          <w:b/>
          <w:bCs/>
        </w:rPr>
        <w:tab/>
      </w:r>
      <w:r w:rsidR="00D45908" w:rsidRPr="007C16A8">
        <w:rPr>
          <w:b/>
          <w:bCs/>
        </w:rPr>
        <w:t>Claim Dt/Tm:</w:t>
      </w:r>
      <w:r w:rsidR="00D45908" w:rsidRPr="007C16A8">
        <w:t xml:space="preserve">  Mar 11, 2012@08:03:46</w:t>
      </w:r>
    </w:p>
    <w:p w:rsidR="001630AB" w:rsidRPr="007C16A8" w:rsidRDefault="001D10F4" w:rsidP="001D10F4">
      <w:pPr>
        <w:pStyle w:val="Dialogue"/>
        <w:tabs>
          <w:tab w:val="left" w:pos="810"/>
        </w:tabs>
      </w:pPr>
      <w:r w:rsidRPr="007C16A8">
        <w:tab/>
      </w:r>
      <w:r w:rsidR="00D45908" w:rsidRPr="007C16A8">
        <w:rPr>
          <w:b/>
          <w:bCs/>
        </w:rPr>
        <w:t>Account#:</w:t>
      </w:r>
      <w:r w:rsidR="00D45908" w:rsidRPr="007C16A8">
        <w:t xml:space="preserve">  111 CAR,TRAINS, AND PLACES</w:t>
      </w:r>
    </w:p>
    <w:p w:rsidR="001630AB" w:rsidRPr="007C16A8" w:rsidRDefault="001D10F4" w:rsidP="001D10F4">
      <w:pPr>
        <w:pStyle w:val="Dialogue"/>
        <w:tabs>
          <w:tab w:val="left" w:pos="810"/>
        </w:tabs>
      </w:pPr>
      <w:r w:rsidRPr="007C16A8">
        <w:tab/>
      </w:r>
      <w:r w:rsidR="00D45908" w:rsidRPr="007C16A8">
        <w:rPr>
          <w:b/>
          <w:bCs/>
        </w:rPr>
        <w:t>Patient Name:</w:t>
      </w:r>
      <w:r w:rsidR="00D45908" w:rsidRPr="007C16A8">
        <w:t xml:space="preserve">  </w:t>
      </w:r>
      <w:r w:rsidR="00CB7400" w:rsidRPr="007C16A8">
        <w:t>XUPATIENT,ONE</w:t>
      </w:r>
    </w:p>
    <w:p w:rsidR="001630AB" w:rsidRPr="007C16A8" w:rsidRDefault="001D10F4" w:rsidP="001D10F4">
      <w:pPr>
        <w:pStyle w:val="Dialogue"/>
        <w:tabs>
          <w:tab w:val="left" w:pos="810"/>
        </w:tabs>
      </w:pPr>
      <w:r w:rsidRPr="007C16A8">
        <w:tab/>
      </w:r>
      <w:r w:rsidR="00D45908" w:rsidRPr="007C16A8">
        <w:rPr>
          <w:b/>
          <w:bCs/>
        </w:rPr>
        <w:t>Sex:</w:t>
      </w:r>
      <w:r w:rsidR="00D45908" w:rsidRPr="007C16A8">
        <w:t xml:space="preserve">  FEMALE</w:t>
      </w:r>
    </w:p>
    <w:p w:rsidR="001630AB" w:rsidRPr="007C16A8" w:rsidRDefault="001D10F4" w:rsidP="001D10F4">
      <w:pPr>
        <w:pStyle w:val="Dialogue"/>
        <w:tabs>
          <w:tab w:val="left" w:pos="810"/>
        </w:tabs>
      </w:pPr>
      <w:r w:rsidRPr="007C16A8">
        <w:tab/>
      </w:r>
      <w:r w:rsidR="00D45908" w:rsidRPr="007C16A8">
        <w:rPr>
          <w:b/>
          <w:bCs/>
        </w:rPr>
        <w:t>DOB:</w:t>
      </w:r>
      <w:r w:rsidR="00D45908" w:rsidRPr="007C16A8">
        <w:t xml:space="preserve">  Mar 03, 1955</w:t>
      </w:r>
    </w:p>
    <w:p w:rsidR="001630AB" w:rsidRPr="007C16A8" w:rsidRDefault="001D10F4" w:rsidP="001D10F4">
      <w:pPr>
        <w:pStyle w:val="Dialogue"/>
        <w:tabs>
          <w:tab w:val="left" w:pos="810"/>
        </w:tabs>
      </w:pPr>
      <w:r w:rsidRPr="007C16A8">
        <w:tab/>
      </w:r>
      <w:r w:rsidR="00D45908" w:rsidRPr="007C16A8">
        <w:rPr>
          <w:b/>
          <w:bCs/>
        </w:rPr>
        <w:t>SSN:</w:t>
      </w:r>
      <w:r w:rsidR="00D45908" w:rsidRPr="007C16A8">
        <w:t xml:space="preserve">  </w:t>
      </w:r>
      <w:r w:rsidR="00F619F1" w:rsidRPr="007C16A8">
        <w:t>000</w:t>
      </w:r>
      <w:r w:rsidR="00D45908" w:rsidRPr="007C16A8">
        <w:t>567987</w:t>
      </w:r>
    </w:p>
    <w:p w:rsidR="001630AB" w:rsidRPr="007C16A8" w:rsidRDefault="001630AB" w:rsidP="000C2418">
      <w:pPr>
        <w:pStyle w:val="Dialogue"/>
      </w:pPr>
    </w:p>
    <w:p w:rsidR="001630AB" w:rsidRPr="007C16A8" w:rsidRDefault="00D45908" w:rsidP="000C2418">
      <w:pPr>
        <w:pStyle w:val="Dialogue"/>
      </w:pPr>
      <w:r w:rsidRPr="007C16A8">
        <w:rPr>
          <w:b/>
          <w:bCs/>
        </w:rPr>
        <w:t>Other locks held by process:</w:t>
      </w:r>
    </w:p>
    <w:p w:rsidR="001630AB" w:rsidRPr="007C16A8" w:rsidRDefault="001D10F4" w:rsidP="001D10F4">
      <w:pPr>
        <w:pStyle w:val="Dialogue"/>
        <w:tabs>
          <w:tab w:val="left" w:pos="950"/>
        </w:tabs>
      </w:pPr>
      <w:r w:rsidRPr="007C16A8">
        <w:tab/>
      </w:r>
      <w:r w:rsidR="00D45908" w:rsidRPr="007C16A8">
        <w:t>^%ZTSCH(</w:t>
      </w:r>
      <w:r w:rsidR="00F90C1E" w:rsidRPr="007C16A8">
        <w:t>“</w:t>
      </w:r>
      <w:r w:rsidR="00D45908" w:rsidRPr="007C16A8">
        <w:t>TASK</w:t>
      </w:r>
      <w:r w:rsidR="00F90C1E" w:rsidRPr="007C16A8">
        <w:t>”</w:t>
      </w:r>
      <w:r w:rsidR="00D45908" w:rsidRPr="007C16A8">
        <w:t>,3808610)</w:t>
      </w:r>
    </w:p>
    <w:p w:rsidR="001630AB" w:rsidRPr="007C16A8" w:rsidRDefault="001630AB" w:rsidP="000C2418">
      <w:pPr>
        <w:pStyle w:val="Dialogue"/>
      </w:pPr>
    </w:p>
    <w:p w:rsidR="001630AB" w:rsidRPr="007C16A8" w:rsidRDefault="001D10F4" w:rsidP="001D10F4">
      <w:pPr>
        <w:pStyle w:val="Dialogue"/>
        <w:tabs>
          <w:tab w:val="left" w:pos="950"/>
        </w:tabs>
      </w:pPr>
      <w:r w:rsidRPr="007C16A8">
        <w:tab/>
      </w:r>
      <w:r w:rsidR="00D45908" w:rsidRPr="007C16A8">
        <w:t>^DPT(27,0)</w:t>
      </w:r>
    </w:p>
    <w:p w:rsidR="001630AB" w:rsidRPr="007C16A8" w:rsidRDefault="001630AB" w:rsidP="000C2418">
      <w:pPr>
        <w:pStyle w:val="Dialogue"/>
      </w:pPr>
    </w:p>
    <w:p w:rsidR="001630AB" w:rsidRPr="007C16A8" w:rsidRDefault="00D45908" w:rsidP="001D10F4">
      <w:pPr>
        <w:pStyle w:val="Dialogue"/>
        <w:shd w:val="clear" w:color="auto" w:fill="000000"/>
        <w:tabs>
          <w:tab w:val="left" w:pos="1260"/>
          <w:tab w:val="left" w:pos="8550"/>
        </w:tabs>
        <w:rPr>
          <w:color w:val="FFFFFF" w:themeColor="background1"/>
        </w:rPr>
      </w:pPr>
      <w:r w:rsidRPr="007C16A8">
        <w:rPr>
          <w:color w:val="FFFFFF" w:themeColor="background1"/>
        </w:rPr>
        <w:t>+</w:t>
      </w:r>
      <w:r w:rsidR="001D10F4" w:rsidRPr="007C16A8">
        <w:rPr>
          <w:color w:val="FFFFFF" w:themeColor="background1"/>
        </w:rPr>
        <w:tab/>
      </w:r>
      <w:r w:rsidRPr="007C16A8">
        <w:rPr>
          <w:color w:val="FFFFFF" w:themeColor="background1"/>
        </w:rPr>
        <w:t>Enter ?? for more actions</w:t>
      </w:r>
      <w:r w:rsidR="001D10F4" w:rsidRPr="007C16A8">
        <w:rPr>
          <w:color w:val="FFFFFF" w:themeColor="background1"/>
        </w:rPr>
        <w:tab/>
      </w:r>
      <w:r w:rsidRPr="007C16A8">
        <w:rPr>
          <w:color w:val="FFFFFF" w:themeColor="background1"/>
        </w:rPr>
        <w:t>&gt;&gt;&gt;</w:t>
      </w:r>
    </w:p>
    <w:p w:rsidR="001630AB" w:rsidRPr="007C16A8" w:rsidRDefault="00D45908" w:rsidP="000C2418">
      <w:pPr>
        <w:pStyle w:val="Dialogue"/>
      </w:pPr>
      <w:r w:rsidRPr="007C16A8">
        <w:t>KILL  Terminate this Process</w:t>
      </w:r>
    </w:p>
    <w:p w:rsidR="001630AB" w:rsidRPr="007C16A8" w:rsidRDefault="00D45908" w:rsidP="000C2418">
      <w:pPr>
        <w:pStyle w:val="Dialogue"/>
      </w:pPr>
      <w:r w:rsidRPr="007C16A8">
        <w:t>Select Action: Next Screen//</w:t>
      </w:r>
      <w:r w:rsidR="00C65B9B" w:rsidRPr="007C16A8">
        <w:t xml:space="preserve"> </w:t>
      </w:r>
    </w:p>
    <w:p w:rsidR="001630AB" w:rsidRPr="007C16A8" w:rsidRDefault="001630AB" w:rsidP="008920A2">
      <w:pPr>
        <w:pStyle w:val="BodyText6"/>
      </w:pPr>
    </w:p>
    <w:p w:rsidR="001630AB" w:rsidRPr="007C16A8" w:rsidRDefault="00E63550" w:rsidP="003A1109">
      <w:pPr>
        <w:pStyle w:val="Heading4"/>
        <w:rPr>
          <w:lang w:val="en-US"/>
        </w:rPr>
      </w:pPr>
      <w:bookmarkStart w:id="85" w:name="_Toc23169066"/>
      <w:r w:rsidRPr="007C16A8">
        <w:rPr>
          <w:lang w:val="en-US"/>
        </w:rPr>
        <w:t xml:space="preserve">Terminate this Process </w:t>
      </w:r>
      <w:r w:rsidR="00C80BBF" w:rsidRPr="007C16A8">
        <w:rPr>
          <w:lang w:val="en-US"/>
        </w:rPr>
        <w:t>Action</w:t>
      </w:r>
      <w:bookmarkEnd w:id="85"/>
    </w:p>
    <w:p w:rsidR="001630AB" w:rsidRPr="007C16A8" w:rsidRDefault="00C80BBF" w:rsidP="000C2418">
      <w:pPr>
        <w:pStyle w:val="BodyText"/>
        <w:keepNext/>
        <w:keepLines/>
      </w:pPr>
      <w:r w:rsidRPr="007C16A8">
        <w:t xml:space="preserve">Use the </w:t>
      </w:r>
      <w:r w:rsidRPr="007C16A8">
        <w:rPr>
          <w:b/>
        </w:rPr>
        <w:t>KILL—Terminate this Process</w:t>
      </w:r>
      <w:r w:rsidRPr="007C16A8">
        <w:t xml:space="preserve"> action</w:t>
      </w:r>
      <w:r w:rsidR="009E46F0" w:rsidRPr="007C16A8">
        <w:fldChar w:fldCharType="begin"/>
      </w:r>
      <w:r w:rsidR="00B51AC2" w:rsidRPr="007C16A8">
        <w:instrText xml:space="preserve"> XE </w:instrText>
      </w:r>
      <w:r w:rsidR="008C61F8" w:rsidRPr="007C16A8">
        <w:instrText>"</w:instrText>
      </w:r>
      <w:r w:rsidR="00725129" w:rsidRPr="007C16A8">
        <w:instrText>Terminate this Process A</w:instrText>
      </w:r>
      <w:r w:rsidR="00B51AC2" w:rsidRPr="007C16A8">
        <w:instrText>ction</w:instrText>
      </w:r>
      <w:r w:rsidR="008C61F8" w:rsidRPr="007C16A8">
        <w:instrText>"</w:instrText>
      </w:r>
      <w:r w:rsidR="00B51AC2" w:rsidRPr="007C16A8">
        <w:instrText xml:space="preserve"> </w:instrText>
      </w:r>
      <w:r w:rsidR="009E46F0" w:rsidRPr="007C16A8">
        <w:fldChar w:fldCharType="end"/>
      </w:r>
      <w:r w:rsidR="009E46F0" w:rsidRPr="007C16A8">
        <w:fldChar w:fldCharType="begin"/>
      </w:r>
      <w:r w:rsidR="00725129" w:rsidRPr="007C16A8">
        <w:instrText xml:space="preserve"> XE </w:instrText>
      </w:r>
      <w:r w:rsidR="008C61F8" w:rsidRPr="007C16A8">
        <w:instrText>"</w:instrText>
      </w:r>
      <w:r w:rsidR="00725129" w:rsidRPr="007C16A8">
        <w:instrText>Actions:Terminate this Process action</w:instrText>
      </w:r>
      <w:r w:rsidR="008C61F8" w:rsidRPr="007C16A8">
        <w:instrText>"</w:instrText>
      </w:r>
      <w:r w:rsidR="00725129" w:rsidRPr="007C16A8">
        <w:instrText xml:space="preserve"> </w:instrText>
      </w:r>
      <w:r w:rsidR="009E46F0" w:rsidRPr="007C16A8">
        <w:fldChar w:fldCharType="end"/>
      </w:r>
      <w:r w:rsidRPr="007C16A8">
        <w:t xml:space="preserve"> to terminate the process,</w:t>
      </w:r>
      <w:r w:rsidR="00E63550" w:rsidRPr="007C16A8">
        <w:t xml:space="preserve"> thereby releasing all the locks held by it.</w:t>
      </w:r>
    </w:p>
    <w:p w:rsidR="00886532" w:rsidRPr="007C16A8" w:rsidRDefault="00CD4C29" w:rsidP="00886532">
      <w:pPr>
        <w:pStyle w:val="Caution"/>
      </w:pPr>
      <w:r w:rsidRPr="007C16A8">
        <w:rPr>
          <w:lang w:eastAsia="en-US"/>
        </w:rPr>
        <w:drawing>
          <wp:inline distT="0" distB="0" distL="0" distR="0" wp14:anchorId="7D4614F7" wp14:editId="049F3B46">
            <wp:extent cx="409575" cy="409575"/>
            <wp:effectExtent l="0" t="0" r="9525" b="9525"/>
            <wp:docPr id="22" name="Picture 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86532" w:rsidRPr="007C16A8">
        <w:tab/>
        <w:t xml:space="preserve">CAUTION: This action is irreversible! Before terminating a process, examine all the information provided on the screen. Do </w:t>
      </w:r>
      <w:r w:rsidR="00886532" w:rsidRPr="007C16A8">
        <w:rPr>
          <w:i/>
        </w:rPr>
        <w:t>not</w:t>
      </w:r>
      <w:r w:rsidR="00886532" w:rsidRPr="007C16A8">
        <w:t xml:space="preserve"> terminate the process unless you are sure the user is no longer active.</w:t>
      </w:r>
      <w:r w:rsidR="00886532" w:rsidRPr="007C16A8">
        <w:br/>
      </w:r>
      <w:r w:rsidR="00886532" w:rsidRPr="007C16A8">
        <w:br/>
        <w:t xml:space="preserve">Do </w:t>
      </w:r>
      <w:r w:rsidR="00886532" w:rsidRPr="007C16A8">
        <w:rPr>
          <w:i/>
        </w:rPr>
        <w:t>not</w:t>
      </w:r>
      <w:r w:rsidR="00886532" w:rsidRPr="007C16A8">
        <w:t xml:space="preserve"> terminate a system process unless you have the expertise to ascertain the effect. </w:t>
      </w:r>
      <w:r w:rsidR="00886532" w:rsidRPr="007C16A8">
        <w:lastRenderedPageBreak/>
        <w:t>Incorrectly terminating a system process could have adverse effects on multiple users or applications.</w:t>
      </w:r>
    </w:p>
    <w:p w:rsidR="001630AB" w:rsidRPr="007C16A8" w:rsidRDefault="00E63550" w:rsidP="000C2418">
      <w:pPr>
        <w:pStyle w:val="BodyText"/>
        <w:keepNext/>
        <w:keepLines/>
      </w:pPr>
      <w:r w:rsidRPr="007C16A8">
        <w:t>When a process is terminated, an entry is made in the XULM LOCK MANAGER LO</w:t>
      </w:r>
      <w:r w:rsidR="004F3370" w:rsidRPr="007C16A8">
        <w:t>G</w:t>
      </w:r>
      <w:r w:rsidR="008E01D3" w:rsidRPr="007C16A8">
        <w:t xml:space="preserve"> (#8993.2)</w:t>
      </w:r>
      <w:r w:rsidR="004F3370" w:rsidRPr="007C16A8">
        <w:t xml:space="preserve"> file</w:t>
      </w:r>
      <w:r w:rsidR="009E46F0" w:rsidRPr="007C16A8">
        <w:fldChar w:fldCharType="begin"/>
      </w:r>
      <w:r w:rsidR="00BB507D" w:rsidRPr="007C16A8">
        <w:instrText xml:space="preserve"> XE </w:instrText>
      </w:r>
      <w:r w:rsidR="008C61F8" w:rsidRPr="007C16A8">
        <w:instrText>"</w:instrText>
      </w:r>
      <w:r w:rsidR="00BB507D" w:rsidRPr="007C16A8">
        <w:instrText>XULM LOCK MANAGER LOG</w:instrText>
      </w:r>
      <w:r w:rsidR="008E01D3" w:rsidRPr="007C16A8">
        <w:instrText xml:space="preserve"> (#8993.2)</w:instrText>
      </w:r>
      <w:r w:rsidR="00BB507D" w:rsidRPr="007C16A8">
        <w:instrText xml:space="preserve"> File</w:instrText>
      </w:r>
      <w:r w:rsidR="008C61F8" w:rsidRPr="007C16A8">
        <w:instrText>"</w:instrText>
      </w:r>
      <w:r w:rsidR="00BB507D" w:rsidRPr="007C16A8">
        <w:instrText xml:space="preserve"> </w:instrText>
      </w:r>
      <w:r w:rsidR="009E46F0" w:rsidRPr="007C16A8">
        <w:fldChar w:fldCharType="end"/>
      </w:r>
      <w:r w:rsidR="009E46F0" w:rsidRPr="007C16A8">
        <w:fldChar w:fldCharType="begin"/>
      </w:r>
      <w:r w:rsidR="00BB507D" w:rsidRPr="007C16A8">
        <w:instrText xml:space="preserve"> XE </w:instrText>
      </w:r>
      <w:r w:rsidR="008C61F8" w:rsidRPr="007C16A8">
        <w:instrText>"</w:instrText>
      </w:r>
      <w:r w:rsidR="00BB507D" w:rsidRPr="007C16A8">
        <w:instrText>Files:XULM LOCK MANAGER LOG (#8993.2)</w:instrText>
      </w:r>
      <w:r w:rsidR="008C61F8" w:rsidRPr="007C16A8">
        <w:instrText>"</w:instrText>
      </w:r>
      <w:r w:rsidR="00BB507D" w:rsidRPr="007C16A8">
        <w:instrText xml:space="preserve"> </w:instrText>
      </w:r>
      <w:r w:rsidR="009E46F0" w:rsidRPr="007C16A8">
        <w:fldChar w:fldCharType="end"/>
      </w:r>
      <w:r w:rsidR="004F3370" w:rsidRPr="007C16A8">
        <w:t xml:space="preserve">. </w:t>
      </w:r>
      <w:r w:rsidRPr="007C16A8">
        <w:t xml:space="preserve">It consists of the </w:t>
      </w:r>
      <w:r w:rsidR="00C4015D" w:rsidRPr="007C16A8">
        <w:t>following data:</w:t>
      </w:r>
    </w:p>
    <w:p w:rsidR="001630AB" w:rsidRPr="007C16A8" w:rsidRDefault="00C4015D" w:rsidP="000C2418">
      <w:pPr>
        <w:pStyle w:val="ListBullet"/>
        <w:keepNext/>
        <w:keepLines/>
      </w:pPr>
      <w:r w:rsidRPr="007C16A8">
        <w:t>U</w:t>
      </w:r>
      <w:r w:rsidR="00E63550" w:rsidRPr="007C16A8">
        <w:t>ser</w:t>
      </w:r>
      <w:r w:rsidR="00F8418D" w:rsidRPr="007C16A8">
        <w:t>’</w:t>
      </w:r>
      <w:r w:rsidRPr="007C16A8">
        <w:t>s N</w:t>
      </w:r>
      <w:r w:rsidR="00E63550" w:rsidRPr="007C16A8">
        <w:t>ame</w:t>
      </w:r>
    </w:p>
    <w:p w:rsidR="001630AB" w:rsidRPr="007C16A8" w:rsidRDefault="00C4015D" w:rsidP="00DD619F">
      <w:pPr>
        <w:pStyle w:val="ListBullet"/>
      </w:pPr>
      <w:r w:rsidRPr="007C16A8">
        <w:t>Date/T</w:t>
      </w:r>
      <w:r w:rsidR="00E63550" w:rsidRPr="007C16A8">
        <w:t xml:space="preserve">ime </w:t>
      </w:r>
      <w:r w:rsidRPr="007C16A8">
        <w:t>of A</w:t>
      </w:r>
      <w:r w:rsidR="00E63550" w:rsidRPr="007C16A8">
        <w:t>ction</w:t>
      </w:r>
    </w:p>
    <w:p w:rsidR="001630AB" w:rsidRPr="007C16A8" w:rsidRDefault="00C4015D" w:rsidP="000C2418">
      <w:pPr>
        <w:pStyle w:val="ListBullet"/>
      </w:pPr>
      <w:r w:rsidRPr="007C16A8">
        <w:t>D</w:t>
      </w:r>
      <w:r w:rsidR="00A7527B" w:rsidRPr="007C16A8">
        <w:t>etai</w:t>
      </w:r>
      <w:r w:rsidRPr="007C16A8">
        <w:t>led Lock Information</w:t>
      </w:r>
    </w:p>
    <w:p w:rsidR="001630AB" w:rsidRPr="007C16A8" w:rsidRDefault="00575E09" w:rsidP="000120F7">
      <w:pPr>
        <w:pStyle w:val="Heading2"/>
      </w:pPr>
      <w:bookmarkStart w:id="86" w:name="_Toc331509270"/>
      <w:bookmarkStart w:id="87" w:name="_Toc23169067"/>
      <w:r w:rsidRPr="007C16A8">
        <w:t xml:space="preserve">Managing </w:t>
      </w:r>
      <w:r w:rsidR="0099385A" w:rsidRPr="007C16A8">
        <w:t xml:space="preserve">the </w:t>
      </w:r>
      <w:r w:rsidRPr="007C16A8">
        <w:t>Lock Manager</w:t>
      </w:r>
      <w:bookmarkEnd w:id="86"/>
      <w:bookmarkEnd w:id="87"/>
    </w:p>
    <w:p w:rsidR="001630AB" w:rsidRPr="007C16A8" w:rsidRDefault="009E46F0" w:rsidP="000C2418">
      <w:pPr>
        <w:pStyle w:val="BodyText"/>
        <w:keepNext/>
        <w:keepLines/>
      </w:pPr>
      <w:r w:rsidRPr="007C16A8">
        <w:fldChar w:fldCharType="begin"/>
      </w:r>
      <w:r w:rsidR="000C2418" w:rsidRPr="007C16A8">
        <w:instrText xml:space="preserve"> XE </w:instrText>
      </w:r>
      <w:r w:rsidR="008C61F8" w:rsidRPr="007C16A8">
        <w:instrText>"</w:instrText>
      </w:r>
      <w:r w:rsidR="000C2418" w:rsidRPr="007C16A8">
        <w:instrText>Managing:Lock Manager</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Manager:Managing</w:instrText>
      </w:r>
      <w:r w:rsidR="008C61F8" w:rsidRPr="007C16A8">
        <w:instrText>"</w:instrText>
      </w:r>
      <w:r w:rsidR="000C2418" w:rsidRPr="007C16A8">
        <w:instrText xml:space="preserve"> </w:instrText>
      </w:r>
      <w:r w:rsidRPr="007C16A8">
        <w:fldChar w:fldCharType="end"/>
      </w:r>
      <w:r w:rsidR="00C55646" w:rsidRPr="007C16A8">
        <w:rPr>
          <w:color w:val="0000FF"/>
          <w:u w:val="single"/>
        </w:rPr>
        <w:fldChar w:fldCharType="begin"/>
      </w:r>
      <w:r w:rsidR="00C55646" w:rsidRPr="007C16A8">
        <w:rPr>
          <w:color w:val="0000FF"/>
          <w:u w:val="single"/>
        </w:rPr>
        <w:instrText xml:space="preserve"> REF _Ref332297969 \h  \* MERGEFORMAT </w:instrText>
      </w:r>
      <w:r w:rsidR="00C55646" w:rsidRPr="007C16A8">
        <w:rPr>
          <w:color w:val="0000FF"/>
          <w:u w:val="single"/>
        </w:rPr>
      </w:r>
      <w:r w:rsidR="00C55646" w:rsidRPr="007C16A8">
        <w:rPr>
          <w:color w:val="0000FF"/>
          <w:u w:val="single"/>
        </w:rPr>
        <w:fldChar w:fldCharType="separate"/>
      </w:r>
      <w:r w:rsidR="00E144B2" w:rsidRPr="007C16A8">
        <w:rPr>
          <w:color w:val="0000FF"/>
          <w:u w:val="single"/>
        </w:rPr>
        <w:t>Table 4</w:t>
      </w:r>
      <w:r w:rsidR="00C55646" w:rsidRPr="007C16A8">
        <w:rPr>
          <w:color w:val="0000FF"/>
          <w:u w:val="single"/>
        </w:rPr>
        <w:fldChar w:fldCharType="end"/>
      </w:r>
      <w:r w:rsidR="00CD1329" w:rsidRPr="007C16A8">
        <w:t xml:space="preserve"> reviews the various management functions available within the Lock Manager and the corresponding option where</w:t>
      </w:r>
      <w:r w:rsidR="00B51AC2" w:rsidRPr="007C16A8">
        <w:t xml:space="preserve"> the function can be performed.</w:t>
      </w:r>
    </w:p>
    <w:p w:rsidR="001630AB" w:rsidRPr="007C16A8" w:rsidRDefault="00FD17EE" w:rsidP="000C2418">
      <w:pPr>
        <w:pStyle w:val="Caption"/>
      </w:pPr>
      <w:bookmarkStart w:id="88" w:name="_Ref332297969"/>
      <w:bookmarkStart w:id="89" w:name="_Toc23169112"/>
      <w:r w:rsidRPr="007C16A8">
        <w:t xml:space="preserve">Table </w:t>
      </w:r>
      <w:r w:rsidR="009E46F0" w:rsidRPr="007C16A8">
        <w:fldChar w:fldCharType="begin"/>
      </w:r>
      <w:r w:rsidR="00662C4B" w:rsidRPr="007C16A8">
        <w:instrText xml:space="preserve"> SEQ Table \* ARABIC </w:instrText>
      </w:r>
      <w:r w:rsidR="009E46F0" w:rsidRPr="007C16A8">
        <w:fldChar w:fldCharType="separate"/>
      </w:r>
      <w:r w:rsidR="00E144B2" w:rsidRPr="007C16A8">
        <w:t>4</w:t>
      </w:r>
      <w:r w:rsidR="009E46F0" w:rsidRPr="007C16A8">
        <w:fldChar w:fldCharType="end"/>
      </w:r>
      <w:bookmarkEnd w:id="88"/>
      <w:r w:rsidR="00B73284" w:rsidRPr="007C16A8">
        <w:t>:</w:t>
      </w:r>
      <w:r w:rsidR="00FD638A" w:rsidRPr="007C16A8">
        <w:t xml:space="preserve"> Lock Manager—M</w:t>
      </w:r>
      <w:r w:rsidR="00134C89" w:rsidRPr="007C16A8">
        <w:t>anagement F</w:t>
      </w:r>
      <w:r w:rsidRPr="007C16A8">
        <w:t>unctions</w:t>
      </w:r>
      <w:bookmarkEnd w:id="8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6"/>
        <w:gridCol w:w="4726"/>
      </w:tblGrid>
      <w:tr w:rsidR="00CD1329" w:rsidRPr="007C16A8" w:rsidTr="007477D0">
        <w:trPr>
          <w:tblHeader/>
        </w:trPr>
        <w:tc>
          <w:tcPr>
            <w:tcW w:w="5508" w:type="dxa"/>
            <w:shd w:val="pct12" w:color="auto" w:fill="auto"/>
            <w:vAlign w:val="center"/>
          </w:tcPr>
          <w:p w:rsidR="00CD1329" w:rsidRPr="007C16A8" w:rsidRDefault="00CD1329" w:rsidP="00DD619F">
            <w:pPr>
              <w:pStyle w:val="TableHeading"/>
            </w:pPr>
            <w:bookmarkStart w:id="90" w:name="COL001_TBL004"/>
            <w:bookmarkEnd w:id="90"/>
            <w:r w:rsidRPr="007C16A8">
              <w:t>Function</w:t>
            </w:r>
          </w:p>
        </w:tc>
        <w:tc>
          <w:tcPr>
            <w:tcW w:w="5508" w:type="dxa"/>
            <w:shd w:val="pct12" w:color="auto" w:fill="auto"/>
            <w:vAlign w:val="center"/>
          </w:tcPr>
          <w:p w:rsidR="00CD1329" w:rsidRPr="007C16A8" w:rsidRDefault="00CD1329" w:rsidP="00DD619F">
            <w:pPr>
              <w:pStyle w:val="TableHeading"/>
            </w:pPr>
            <w:r w:rsidRPr="007C16A8">
              <w:t>Option</w:t>
            </w:r>
          </w:p>
        </w:tc>
      </w:tr>
      <w:tr w:rsidR="00CD1329" w:rsidRPr="007C16A8" w:rsidTr="007477D0">
        <w:tc>
          <w:tcPr>
            <w:tcW w:w="5508" w:type="dxa"/>
          </w:tcPr>
          <w:p w:rsidR="00CD1329" w:rsidRPr="007C16A8" w:rsidRDefault="00CD1329" w:rsidP="00DD619F">
            <w:pPr>
              <w:pStyle w:val="TableText"/>
              <w:keepNext/>
              <w:keepLines/>
            </w:pPr>
            <w:r w:rsidRPr="007C16A8">
              <w:t>Enable/Disable the Lock Manager</w:t>
            </w:r>
          </w:p>
        </w:tc>
        <w:tc>
          <w:tcPr>
            <w:tcW w:w="5508" w:type="dxa"/>
          </w:tcPr>
          <w:p w:rsidR="005D663C" w:rsidRPr="007C16A8" w:rsidRDefault="00C830A7" w:rsidP="00DD619F">
            <w:pPr>
              <w:pStyle w:val="TableText"/>
              <w:keepNext/>
              <w:keepLines/>
              <w:rPr>
                <w:rFonts w:cs="Arial"/>
              </w:rPr>
            </w:pPr>
            <w:r w:rsidRPr="007C16A8">
              <w:rPr>
                <w:rFonts w:cs="Arial"/>
                <w:b/>
              </w:rPr>
              <w:t>Edit Lock Manager Parameters</w:t>
            </w:r>
            <w:r w:rsidR="009E46F0" w:rsidRPr="007C16A8">
              <w:rPr>
                <w:rFonts w:ascii="Times New Roman" w:hAnsi="Times New Roman"/>
                <w:sz w:val="24"/>
                <w:szCs w:val="24"/>
              </w:rPr>
              <w:fldChar w:fldCharType="begin"/>
            </w:r>
            <w:r w:rsidR="00C4015D"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Pr="007C16A8">
              <w:rPr>
                <w:rFonts w:ascii="Times New Roman" w:hAnsi="Times New Roman"/>
                <w:sz w:val="24"/>
                <w:szCs w:val="24"/>
              </w:rPr>
              <w:instrText>Edit Lock Manager Parameters</w:instrText>
            </w:r>
            <w:r w:rsidR="00C4015D" w:rsidRPr="007C16A8">
              <w:rPr>
                <w:rFonts w:ascii="Times New Roman" w:hAnsi="Times New Roman"/>
                <w:sz w:val="24"/>
                <w:szCs w:val="24"/>
              </w:rPr>
              <w:instrText xml:space="preserve"> Opton</w:instrText>
            </w:r>
            <w:r w:rsidR="008C61F8" w:rsidRPr="007C16A8">
              <w:rPr>
                <w:rFonts w:ascii="Times New Roman" w:hAnsi="Times New Roman"/>
                <w:sz w:val="24"/>
                <w:szCs w:val="24"/>
              </w:rPr>
              <w:instrText>"</w:instrText>
            </w:r>
            <w:r w:rsidR="00C4015D"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015D"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015D" w:rsidRPr="007C16A8">
              <w:rPr>
                <w:rFonts w:ascii="Times New Roman" w:hAnsi="Times New Roman"/>
                <w:sz w:val="24"/>
                <w:szCs w:val="24"/>
              </w:rPr>
              <w:instrText>Options:</w:instrText>
            </w:r>
            <w:r w:rsidRPr="007C16A8">
              <w:rPr>
                <w:rFonts w:ascii="Times New Roman" w:hAnsi="Times New Roman"/>
                <w:sz w:val="24"/>
                <w:szCs w:val="24"/>
              </w:rPr>
              <w:instrText>Edit Lock Manager Parameters</w:instrText>
            </w:r>
            <w:r w:rsidR="008C61F8" w:rsidRPr="007C16A8">
              <w:rPr>
                <w:rFonts w:ascii="Times New Roman" w:hAnsi="Times New Roman"/>
                <w:sz w:val="24"/>
                <w:szCs w:val="24"/>
              </w:rPr>
              <w:instrText>"</w:instrText>
            </w:r>
            <w:r w:rsidR="00C4015D"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p w:rsidR="00CD1329" w:rsidRPr="007C16A8" w:rsidRDefault="005D663C" w:rsidP="00DD619F">
            <w:pPr>
              <w:pStyle w:val="TableText"/>
              <w:keepNext/>
              <w:keepLines/>
              <w:rPr>
                <w:rFonts w:cs="Arial"/>
              </w:rPr>
            </w:pPr>
            <w:r w:rsidRPr="007C16A8">
              <w:rPr>
                <w:rFonts w:cs="Arial"/>
              </w:rPr>
              <w:t>[</w:t>
            </w:r>
            <w:r w:rsidR="00B51AC2" w:rsidRPr="007C16A8">
              <w:rPr>
                <w:rFonts w:cs="Arial"/>
              </w:rPr>
              <w:t>XULM EDIT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rsidTr="007477D0">
        <w:tc>
          <w:tcPr>
            <w:tcW w:w="5508" w:type="dxa"/>
          </w:tcPr>
          <w:p w:rsidR="005D663C" w:rsidRPr="007C16A8" w:rsidRDefault="005D663C" w:rsidP="00FD17EE">
            <w:pPr>
              <w:pStyle w:val="TableText"/>
            </w:pPr>
            <w:r w:rsidRPr="007C16A8">
              <w:t>Edit IP address and port numbers of RPC Data Broker on the system nodes.</w:t>
            </w:r>
          </w:p>
        </w:tc>
        <w:tc>
          <w:tcPr>
            <w:tcW w:w="5508" w:type="dxa"/>
          </w:tcPr>
          <w:p w:rsidR="005D663C" w:rsidRPr="007C16A8" w:rsidRDefault="00C830A7" w:rsidP="00FD17EE">
            <w:pPr>
              <w:pStyle w:val="TableText"/>
              <w:rPr>
                <w:rFonts w:cs="Arial"/>
              </w:rPr>
            </w:pPr>
            <w:r w:rsidRPr="007C16A8">
              <w:rPr>
                <w:rFonts w:cs="Arial"/>
                <w:b/>
              </w:rPr>
              <w:t>Edit Lock Manager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Manager Parameters</w:instrText>
            </w:r>
            <w:r w:rsidR="00C4015D" w:rsidRPr="007C16A8">
              <w:rPr>
                <w:rFonts w:ascii="Times New Roman" w:hAnsi="Times New Roman"/>
                <w:sz w:val="24"/>
              </w:rPr>
              <w:instrText xml:space="preserve"> Opton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Edit Lock Manager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rsidR="005D663C" w:rsidRPr="007C16A8" w:rsidRDefault="005D663C" w:rsidP="00B51AC2">
            <w:pPr>
              <w:pStyle w:val="TableText"/>
              <w:rPr>
                <w:rFonts w:cs="Arial"/>
              </w:rPr>
            </w:pPr>
            <w:r w:rsidRPr="007C16A8">
              <w:rPr>
                <w:rFonts w:cs="Arial"/>
              </w:rPr>
              <w:t>[</w:t>
            </w:r>
            <w:r w:rsidR="00511A5F" w:rsidRPr="007C16A8">
              <w:rPr>
                <w:rFonts w:cs="Arial"/>
              </w:rPr>
              <w:t>XULM EDIT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511A5F" w:rsidRPr="007C16A8">
              <w:rPr>
                <w:rFonts w:cs="Arial"/>
              </w:rPr>
              <w:t>]</w:t>
            </w:r>
          </w:p>
        </w:tc>
      </w:tr>
      <w:tr w:rsidR="005D663C" w:rsidRPr="007C16A8" w:rsidTr="007477D0">
        <w:tc>
          <w:tcPr>
            <w:tcW w:w="5508" w:type="dxa"/>
          </w:tcPr>
          <w:p w:rsidR="005D663C" w:rsidRPr="007C16A8" w:rsidRDefault="005D663C" w:rsidP="00FD17EE">
            <w:pPr>
              <w:pStyle w:val="TableText"/>
            </w:pPr>
            <w:r w:rsidRPr="007C16A8">
              <w:t>Edit the list of system locks.</w:t>
            </w:r>
          </w:p>
          <w:p w:rsidR="009157A3" w:rsidRPr="007C16A8" w:rsidRDefault="009157A3" w:rsidP="00FD17EE">
            <w:pPr>
              <w:pStyle w:val="TableText"/>
              <w:rPr>
                <w:i/>
              </w:rPr>
            </w:pPr>
            <w:r w:rsidRPr="007C16A8">
              <w:t>System locks are generally excluded from view within the Lock Manager</w:t>
            </w:r>
            <w:r w:rsidR="00C63C4C" w:rsidRPr="007C16A8">
              <w:t xml:space="preserve">, which makes it easier for </w:t>
            </w:r>
            <w:r w:rsidR="00BB507D" w:rsidRPr="007C16A8">
              <w:t>users to review the lock table.</w:t>
            </w:r>
          </w:p>
        </w:tc>
        <w:tc>
          <w:tcPr>
            <w:tcW w:w="5508" w:type="dxa"/>
          </w:tcPr>
          <w:p w:rsidR="005D663C" w:rsidRPr="007C16A8" w:rsidRDefault="00C830A7" w:rsidP="00FD17EE">
            <w:pPr>
              <w:pStyle w:val="TableText"/>
              <w:rPr>
                <w:rFonts w:cs="Arial"/>
              </w:rPr>
            </w:pPr>
            <w:r w:rsidRPr="007C16A8">
              <w:rPr>
                <w:rFonts w:cs="Arial"/>
                <w:b/>
              </w:rPr>
              <w:t>Edit Lock Manager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Manager Parameters</w:instrText>
            </w:r>
            <w:r w:rsidR="00C4015D" w:rsidRPr="007C16A8">
              <w:rPr>
                <w:rFonts w:ascii="Times New Roman" w:hAnsi="Times New Roman"/>
                <w:sz w:val="24"/>
              </w:rPr>
              <w:instrText xml:space="preserve"> Opton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Edit Lock Manager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rsidR="005D663C" w:rsidRPr="007C16A8" w:rsidRDefault="005D663C" w:rsidP="00511A5F">
            <w:pPr>
              <w:pStyle w:val="TableText"/>
              <w:rPr>
                <w:rFonts w:cs="Arial"/>
              </w:rPr>
            </w:pPr>
            <w:r w:rsidRPr="007C16A8">
              <w:rPr>
                <w:rFonts w:cs="Arial"/>
              </w:rPr>
              <w:t>[</w:t>
            </w:r>
            <w:r w:rsidR="00511A5F" w:rsidRPr="007C16A8">
              <w:rPr>
                <w:rFonts w:cs="Arial"/>
              </w:rPr>
              <w:t>XULM EDIT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rsidTr="007477D0">
        <w:tc>
          <w:tcPr>
            <w:tcW w:w="5508" w:type="dxa"/>
          </w:tcPr>
          <w:p w:rsidR="005D663C" w:rsidRPr="007C16A8" w:rsidRDefault="005D663C" w:rsidP="00FD17EE">
            <w:pPr>
              <w:pStyle w:val="TableText"/>
            </w:pPr>
            <w:r w:rsidRPr="007C16A8">
              <w:t xml:space="preserve">View the </w:t>
            </w:r>
            <w:r w:rsidR="0089134C" w:rsidRPr="007C16A8">
              <w:t>L</w:t>
            </w:r>
            <w:r w:rsidRPr="007C16A8">
              <w:t xml:space="preserve">ock </w:t>
            </w:r>
            <w:r w:rsidR="008A72DB" w:rsidRPr="007C16A8">
              <w:t xml:space="preserve">Manager: </w:t>
            </w:r>
            <w:r w:rsidRPr="007C16A8">
              <w:t>use log</w:t>
            </w:r>
            <w:r w:rsidR="0089134C" w:rsidRPr="007C16A8">
              <w:t xml:space="preserve"> that records each instance of a process being terminated</w:t>
            </w:r>
            <w:r w:rsidRPr="007C16A8">
              <w:t>.</w:t>
            </w:r>
          </w:p>
        </w:tc>
        <w:tc>
          <w:tcPr>
            <w:tcW w:w="5508" w:type="dxa"/>
          </w:tcPr>
          <w:p w:rsidR="005D663C" w:rsidRPr="007C16A8" w:rsidRDefault="00C830A7" w:rsidP="00FD17EE">
            <w:pPr>
              <w:pStyle w:val="TableText"/>
              <w:rPr>
                <w:rFonts w:cs="Arial"/>
              </w:rPr>
            </w:pPr>
            <w:r w:rsidRPr="007C16A8">
              <w:rPr>
                <w:rFonts w:cs="Arial"/>
                <w:b/>
              </w:rPr>
              <w:t>View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View Lock Manager Log</w:instrText>
            </w:r>
            <w:r w:rsidR="00C4015D"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View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rsidR="005D663C" w:rsidRPr="007C16A8" w:rsidRDefault="005D663C" w:rsidP="00B51AC2">
            <w:pPr>
              <w:pStyle w:val="TableText"/>
              <w:rPr>
                <w:rFonts w:cs="Arial"/>
              </w:rPr>
            </w:pPr>
            <w:r w:rsidRPr="007C16A8">
              <w:rPr>
                <w:rFonts w:cs="Arial"/>
              </w:rPr>
              <w:t>[</w:t>
            </w:r>
            <w:r w:rsidR="00B51AC2" w:rsidRPr="007C16A8">
              <w:rPr>
                <w:rFonts w:cs="Arial"/>
              </w:rPr>
              <w:t>XULM VIEW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VIEW LOCK MANAGER LOG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VIEW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rsidTr="007477D0">
        <w:tc>
          <w:tcPr>
            <w:tcW w:w="5508" w:type="dxa"/>
          </w:tcPr>
          <w:p w:rsidR="005D663C" w:rsidRPr="007C16A8" w:rsidRDefault="005D663C" w:rsidP="00FD17EE">
            <w:pPr>
              <w:pStyle w:val="TableText"/>
            </w:pPr>
            <w:r w:rsidRPr="007C16A8">
              <w:t>Pu</w:t>
            </w:r>
            <w:bookmarkStart w:id="91" w:name="_GoBack"/>
            <w:bookmarkEnd w:id="91"/>
            <w:r w:rsidRPr="007C16A8">
              <w:t xml:space="preserve">rge the </w:t>
            </w:r>
            <w:r w:rsidR="0089134C" w:rsidRPr="007C16A8">
              <w:t>L</w:t>
            </w:r>
            <w:r w:rsidRPr="007C16A8">
              <w:t xml:space="preserve">ock </w:t>
            </w:r>
            <w:r w:rsidR="00F962D1" w:rsidRPr="007C16A8">
              <w:t>Manager use</w:t>
            </w:r>
            <w:r w:rsidRPr="007C16A8">
              <w:t xml:space="preserve"> log.</w:t>
            </w:r>
          </w:p>
        </w:tc>
        <w:tc>
          <w:tcPr>
            <w:tcW w:w="5508" w:type="dxa"/>
          </w:tcPr>
          <w:p w:rsidR="005D663C" w:rsidRPr="007C16A8" w:rsidRDefault="00C830A7" w:rsidP="00FD17EE">
            <w:pPr>
              <w:pStyle w:val="TableText"/>
              <w:rPr>
                <w:rFonts w:cs="Arial"/>
              </w:rPr>
            </w:pPr>
            <w:r w:rsidRPr="007C16A8">
              <w:rPr>
                <w:rFonts w:cs="Arial"/>
                <w:b/>
              </w:rPr>
              <w:t>Purge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Purge Lock Manager Log</w:instrText>
            </w:r>
            <w:r w:rsidR="00C4015D"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Purge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rsidR="005D663C" w:rsidRPr="007C16A8" w:rsidRDefault="005D663C" w:rsidP="00511A5F">
            <w:pPr>
              <w:pStyle w:val="TableText"/>
              <w:rPr>
                <w:rFonts w:cs="Arial"/>
              </w:rPr>
            </w:pPr>
            <w:r w:rsidRPr="007C16A8">
              <w:rPr>
                <w:rFonts w:cs="Arial"/>
              </w:rPr>
              <w:t>[</w:t>
            </w:r>
            <w:r w:rsidR="00511A5F" w:rsidRPr="007C16A8">
              <w:rPr>
                <w:rFonts w:cs="Arial"/>
              </w:rPr>
              <w:t>XULM PURGE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PURGE LOCK MANAGER LOG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Opitons:XULM PURGE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rsidTr="007477D0">
        <w:tc>
          <w:tcPr>
            <w:tcW w:w="5508" w:type="dxa"/>
          </w:tcPr>
          <w:p w:rsidR="005D663C" w:rsidRPr="007C16A8" w:rsidRDefault="005D663C" w:rsidP="00FD17EE">
            <w:pPr>
              <w:pStyle w:val="TableText"/>
            </w:pPr>
            <w:r w:rsidRPr="007C16A8">
              <w:t>A</w:t>
            </w:r>
            <w:r w:rsidR="003919C5" w:rsidRPr="007C16A8">
              <w:t>dd or Edit entries in the Lock D</w:t>
            </w:r>
            <w:r w:rsidRPr="007C16A8">
              <w:t>ictionar</w:t>
            </w:r>
            <w:r w:rsidR="0099385A" w:rsidRPr="007C16A8">
              <w:t>y</w:t>
            </w:r>
            <w:r w:rsidR="009E46F0" w:rsidRPr="007C16A8">
              <w:rPr>
                <w:rFonts w:ascii="Times New Roman" w:hAnsi="Times New Roman"/>
                <w:sz w:val="24"/>
              </w:rPr>
              <w:fldChar w:fldCharType="begin"/>
            </w:r>
            <w:r w:rsidR="003919C5" w:rsidRPr="007C16A8">
              <w:rPr>
                <w:rFonts w:ascii="Times New Roman" w:hAnsi="Times New Roman"/>
                <w:sz w:val="24"/>
              </w:rPr>
              <w:instrText xml:space="preserve"> XE </w:instrText>
            </w:r>
            <w:r w:rsidR="008C61F8" w:rsidRPr="007C16A8">
              <w:rPr>
                <w:rFonts w:ascii="Times New Roman" w:hAnsi="Times New Roman"/>
                <w:sz w:val="24"/>
              </w:rPr>
              <w:instrText>"</w:instrText>
            </w:r>
            <w:r w:rsidR="003919C5" w:rsidRPr="007C16A8">
              <w:rPr>
                <w:rFonts w:ascii="Times New Roman" w:hAnsi="Times New Roman"/>
                <w:sz w:val="24"/>
              </w:rPr>
              <w:instrText>Lock Dictionary</w:instrText>
            </w:r>
            <w:r w:rsidR="008C61F8" w:rsidRPr="007C16A8">
              <w:rPr>
                <w:rFonts w:ascii="Times New Roman" w:hAnsi="Times New Roman"/>
                <w:sz w:val="24"/>
              </w:rPr>
              <w:instrText>"</w:instrText>
            </w:r>
            <w:r w:rsidR="003919C5"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3919C5" w:rsidRPr="007C16A8">
              <w:rPr>
                <w:rFonts w:ascii="Times New Roman" w:hAnsi="Times New Roman"/>
                <w:sz w:val="24"/>
              </w:rPr>
              <w:instrText xml:space="preserve"> XE </w:instrText>
            </w:r>
            <w:r w:rsidR="008C61F8" w:rsidRPr="007C16A8">
              <w:rPr>
                <w:rFonts w:ascii="Times New Roman" w:hAnsi="Times New Roman"/>
                <w:sz w:val="24"/>
              </w:rPr>
              <w:instrText>"</w:instrText>
            </w:r>
            <w:r w:rsidR="003919C5" w:rsidRPr="007C16A8">
              <w:rPr>
                <w:rFonts w:ascii="Times New Roman" w:hAnsi="Times New Roman"/>
                <w:sz w:val="24"/>
              </w:rPr>
              <w:instrText>Lock Manager:Lock Dictionary</w:instrText>
            </w:r>
            <w:r w:rsidR="008C61F8" w:rsidRPr="007C16A8">
              <w:rPr>
                <w:rFonts w:ascii="Times New Roman" w:hAnsi="Times New Roman"/>
                <w:sz w:val="24"/>
              </w:rPr>
              <w:instrText>"</w:instrText>
            </w:r>
            <w:r w:rsidR="003919C5"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9385A" w:rsidRPr="007C16A8">
              <w:t>.</w:t>
            </w:r>
          </w:p>
        </w:tc>
        <w:tc>
          <w:tcPr>
            <w:tcW w:w="5508" w:type="dxa"/>
          </w:tcPr>
          <w:p w:rsidR="005D663C" w:rsidRPr="007C16A8" w:rsidRDefault="00C830A7" w:rsidP="00FD17EE">
            <w:pPr>
              <w:pStyle w:val="TableText"/>
              <w:rPr>
                <w:rFonts w:cs="Arial"/>
              </w:rPr>
            </w:pPr>
            <w:r w:rsidRPr="007C16A8">
              <w:rPr>
                <w:rFonts w:cs="Arial"/>
                <w:b/>
              </w:rPr>
              <w:t>Edit Lock Dictionary</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Dictionary</w:instrText>
            </w:r>
            <w:r w:rsidR="00C4015D"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Edit Lock Dictionary</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rsidR="005D663C" w:rsidRPr="007C16A8" w:rsidRDefault="005D663C" w:rsidP="00511A5F">
            <w:pPr>
              <w:pStyle w:val="TableText"/>
              <w:rPr>
                <w:rFonts w:cs="Arial"/>
              </w:rPr>
            </w:pPr>
            <w:r w:rsidRPr="007C16A8">
              <w:rPr>
                <w:rFonts w:cs="Arial"/>
              </w:rPr>
              <w:t>[</w:t>
            </w:r>
            <w:r w:rsidR="00511A5F" w:rsidRPr="007C16A8">
              <w:rPr>
                <w:rFonts w:cs="Arial"/>
              </w:rPr>
              <w:t>XULM EDIT LOCK DICTIONARY</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LOCK DICTIONARY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LOCK DICTIONARY</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bl>
    <w:p w:rsidR="001630AB" w:rsidRPr="007C16A8" w:rsidRDefault="001630AB" w:rsidP="008920A2">
      <w:pPr>
        <w:pStyle w:val="BodyText6"/>
      </w:pPr>
    </w:p>
    <w:p w:rsidR="001630AB" w:rsidRPr="007C16A8" w:rsidRDefault="00575E09" w:rsidP="000120F7">
      <w:pPr>
        <w:pStyle w:val="Heading2"/>
      </w:pPr>
      <w:bookmarkStart w:id="92" w:name="_Toc331509271"/>
      <w:bookmarkStart w:id="93" w:name="_Toc23169068"/>
      <w:r w:rsidRPr="007C16A8">
        <w:t>Maintaining the Lock Dictionary</w:t>
      </w:r>
      <w:bookmarkEnd w:id="92"/>
      <w:bookmarkEnd w:id="93"/>
    </w:p>
    <w:p w:rsidR="001630AB" w:rsidRPr="007C16A8" w:rsidRDefault="00D73FF5" w:rsidP="00084422">
      <w:pPr>
        <w:pStyle w:val="Heading3"/>
      </w:pPr>
      <w:bookmarkStart w:id="94" w:name="_Ref343763935"/>
      <w:bookmarkStart w:id="95" w:name="_Toc23169069"/>
      <w:r w:rsidRPr="007C16A8">
        <w:t xml:space="preserve">Adding Lock </w:t>
      </w:r>
      <w:r w:rsidR="003C1D64" w:rsidRPr="007C16A8">
        <w:t>Templates</w:t>
      </w:r>
      <w:r w:rsidRPr="007C16A8">
        <w:t>—</w:t>
      </w:r>
      <w:r w:rsidR="00F66FCC" w:rsidRPr="007C16A8">
        <w:t>Edit Lock Dictionary Option</w:t>
      </w:r>
      <w:bookmarkEnd w:id="94"/>
      <w:bookmarkEnd w:id="95"/>
    </w:p>
    <w:p w:rsidR="001630AB" w:rsidRPr="007C16A8" w:rsidRDefault="009E46F0" w:rsidP="000C2418">
      <w:pPr>
        <w:pStyle w:val="BodyText"/>
        <w:keepNext/>
        <w:keepLines/>
      </w:pPr>
      <w:r w:rsidRPr="007C16A8">
        <w:fldChar w:fldCharType="begin"/>
      </w:r>
      <w:r w:rsidR="000C2418" w:rsidRPr="007C16A8">
        <w:instrText xml:space="preserve"> XE </w:instrText>
      </w:r>
      <w:r w:rsidR="008C61F8" w:rsidRPr="007C16A8">
        <w:instrText>"</w:instrText>
      </w:r>
      <w:r w:rsidR="000C2418" w:rsidRPr="007C16A8">
        <w:instrText>Maintaining the 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Dictionary:Maintaining</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Manager:Lock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Edit Lock Dictionary Option</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Options:Edit 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Adding Lock Templates to the 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Dictionary:Adding Lock Templates</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 xml:space="preserve">Templates:Adding Lock Templates to the Lock Dictionary </w:instrText>
      </w:r>
      <w:r w:rsidR="008C61F8" w:rsidRPr="007C16A8">
        <w:instrText>"</w:instrText>
      </w:r>
      <w:r w:rsidR="000C2418" w:rsidRPr="007C16A8">
        <w:instrText xml:space="preserve"> </w:instrText>
      </w:r>
      <w:r w:rsidRPr="007C16A8">
        <w:fldChar w:fldCharType="end"/>
      </w:r>
      <w:r w:rsidR="004817D4" w:rsidRPr="007C16A8">
        <w:t>Use the</w:t>
      </w:r>
      <w:r w:rsidR="004817D4" w:rsidRPr="007C16A8">
        <w:rPr>
          <w:b/>
        </w:rPr>
        <w:t xml:space="preserve"> Edit Lock Dictionary</w:t>
      </w:r>
      <w:r w:rsidRPr="007C16A8">
        <w:fldChar w:fldCharType="begin"/>
      </w:r>
      <w:r w:rsidR="004817D4" w:rsidRPr="007C16A8">
        <w:instrText xml:space="preserve"> XE </w:instrText>
      </w:r>
      <w:r w:rsidR="008C61F8" w:rsidRPr="007C16A8">
        <w:instrText>"</w:instrText>
      </w:r>
      <w:r w:rsidR="004817D4" w:rsidRPr="007C16A8">
        <w:instrText>Edit Lock Dictionary Option</w:instrText>
      </w:r>
      <w:r w:rsidR="008C61F8" w:rsidRPr="007C16A8">
        <w:instrText>"</w:instrText>
      </w:r>
      <w:r w:rsidR="004817D4" w:rsidRPr="007C16A8">
        <w:instrText xml:space="preserve"> </w:instrText>
      </w:r>
      <w:r w:rsidRPr="007C16A8">
        <w:fldChar w:fldCharType="end"/>
      </w:r>
      <w:r w:rsidRPr="007C16A8">
        <w:fldChar w:fldCharType="begin"/>
      </w:r>
      <w:r w:rsidR="004817D4" w:rsidRPr="007C16A8">
        <w:instrText xml:space="preserve"> XE </w:instrText>
      </w:r>
      <w:r w:rsidR="008C61F8" w:rsidRPr="007C16A8">
        <w:instrText>"</w:instrText>
      </w:r>
      <w:r w:rsidR="004817D4" w:rsidRPr="007C16A8">
        <w:instrText>Options:Edit Lock Dictionary</w:instrText>
      </w:r>
      <w:r w:rsidR="008C61F8" w:rsidRPr="007C16A8">
        <w:instrText>"</w:instrText>
      </w:r>
      <w:r w:rsidR="004817D4" w:rsidRPr="007C16A8">
        <w:instrText xml:space="preserve"> </w:instrText>
      </w:r>
      <w:r w:rsidRPr="007C16A8">
        <w:fldChar w:fldCharType="end"/>
      </w:r>
      <w:r w:rsidR="004817D4" w:rsidRPr="007C16A8">
        <w:t xml:space="preserve"> [XULM EDIT LOCK DICTIONARY</w:t>
      </w:r>
      <w:r w:rsidRPr="007C16A8">
        <w:fldChar w:fldCharType="begin"/>
      </w:r>
      <w:r w:rsidR="004817D4" w:rsidRPr="007C16A8">
        <w:instrText xml:space="preserve"> XE </w:instrText>
      </w:r>
      <w:r w:rsidR="008C61F8" w:rsidRPr="007C16A8">
        <w:instrText>"</w:instrText>
      </w:r>
      <w:r w:rsidR="004817D4" w:rsidRPr="007C16A8">
        <w:instrText>XULM EDIT LOCK DICTIONARY Option</w:instrText>
      </w:r>
      <w:r w:rsidR="008C61F8" w:rsidRPr="007C16A8">
        <w:instrText>"</w:instrText>
      </w:r>
      <w:r w:rsidR="004817D4" w:rsidRPr="007C16A8">
        <w:instrText xml:space="preserve"> </w:instrText>
      </w:r>
      <w:r w:rsidRPr="007C16A8">
        <w:fldChar w:fldCharType="end"/>
      </w:r>
      <w:r w:rsidRPr="007C16A8">
        <w:fldChar w:fldCharType="begin"/>
      </w:r>
      <w:r w:rsidR="004817D4" w:rsidRPr="007C16A8">
        <w:instrText xml:space="preserve"> XE </w:instrText>
      </w:r>
      <w:r w:rsidR="008C61F8" w:rsidRPr="007C16A8">
        <w:instrText>"</w:instrText>
      </w:r>
      <w:r w:rsidR="004817D4" w:rsidRPr="007C16A8">
        <w:instrText>Options:XULM EDIT LOCK DICTIONARY</w:instrText>
      </w:r>
      <w:r w:rsidR="008C61F8" w:rsidRPr="007C16A8">
        <w:instrText>"</w:instrText>
      </w:r>
      <w:r w:rsidR="004817D4" w:rsidRPr="007C16A8">
        <w:instrText xml:space="preserve"> </w:instrText>
      </w:r>
      <w:r w:rsidRPr="007C16A8">
        <w:fldChar w:fldCharType="end"/>
      </w:r>
      <w:r w:rsidR="004817D4" w:rsidRPr="007C16A8">
        <w:t>]</w:t>
      </w:r>
      <w:r w:rsidR="00D94A1F" w:rsidRPr="007C16A8">
        <w:t xml:space="preserve"> option</w:t>
      </w:r>
      <w:r w:rsidR="004817D4" w:rsidRPr="007C16A8">
        <w:t xml:space="preserve"> to add </w:t>
      </w:r>
      <w:r w:rsidR="00F66FCC" w:rsidRPr="007C16A8">
        <w:t xml:space="preserve">to </w:t>
      </w:r>
      <w:r w:rsidR="004817D4" w:rsidRPr="007C16A8">
        <w:t>or edit e</w:t>
      </w:r>
      <w:r w:rsidR="0099385A" w:rsidRPr="007C16A8">
        <w:t>ntries in t</w:t>
      </w:r>
      <w:r w:rsidR="000E3521" w:rsidRPr="007C16A8">
        <w:t>he XULM LOCK DICTIONARY</w:t>
      </w:r>
      <w:r w:rsidR="008E01D3" w:rsidRPr="007C16A8">
        <w:t xml:space="preserve"> (#8993)</w:t>
      </w:r>
      <w:r w:rsidR="000E3521" w:rsidRPr="007C16A8">
        <w:t xml:space="preserve"> file</w:t>
      </w:r>
      <w:r w:rsidRPr="007C16A8">
        <w:fldChar w:fldCharType="begin"/>
      </w:r>
      <w:r w:rsidR="00BB507D" w:rsidRPr="007C16A8">
        <w:instrText xml:space="preserve"> XE </w:instrText>
      </w:r>
      <w:r w:rsidR="008C61F8" w:rsidRPr="007C16A8">
        <w:instrText>"</w:instrText>
      </w:r>
      <w:r w:rsidR="00BB507D" w:rsidRPr="007C16A8">
        <w:instrText>XULM LOCK DICTIONARY</w:instrText>
      </w:r>
      <w:r w:rsidR="008E01D3" w:rsidRPr="007C16A8">
        <w:instrText xml:space="preserve"> (#8993)</w:instrText>
      </w:r>
      <w:r w:rsidR="00BB507D" w:rsidRPr="007C16A8">
        <w:instrText xml:space="preserve"> File</w:instrText>
      </w:r>
      <w:r w:rsidR="008C61F8" w:rsidRPr="007C16A8">
        <w:instrText>"</w:instrText>
      </w:r>
      <w:r w:rsidR="00BB507D" w:rsidRPr="007C16A8">
        <w:instrText xml:space="preserve"> </w:instrText>
      </w:r>
      <w:r w:rsidRPr="007C16A8">
        <w:fldChar w:fldCharType="end"/>
      </w:r>
      <w:r w:rsidRPr="007C16A8">
        <w:fldChar w:fldCharType="begin"/>
      </w:r>
      <w:r w:rsidR="00BB507D" w:rsidRPr="007C16A8">
        <w:instrText xml:space="preserve"> XE </w:instrText>
      </w:r>
      <w:r w:rsidR="008C61F8" w:rsidRPr="007C16A8">
        <w:instrText>"</w:instrText>
      </w:r>
      <w:r w:rsidR="00BB507D" w:rsidRPr="007C16A8">
        <w:instrText>Files:XULM LOCK DICTIONARY (#8993)</w:instrText>
      </w:r>
      <w:r w:rsidR="008C61F8" w:rsidRPr="007C16A8">
        <w:instrText>"</w:instrText>
      </w:r>
      <w:r w:rsidR="00BB507D" w:rsidRPr="007C16A8">
        <w:instrText xml:space="preserve"> </w:instrText>
      </w:r>
      <w:r w:rsidRPr="007C16A8">
        <w:fldChar w:fldCharType="end"/>
      </w:r>
      <w:r w:rsidR="00FD17EE" w:rsidRPr="007C16A8">
        <w:t>.</w:t>
      </w:r>
    </w:p>
    <w:p w:rsidR="001630AB" w:rsidRPr="007C16A8" w:rsidRDefault="00495AC8" w:rsidP="000C2418">
      <w:pPr>
        <w:pStyle w:val="BodyText"/>
      </w:pPr>
      <w:r w:rsidRPr="007C16A8">
        <w:t xml:space="preserve">A </w:t>
      </w:r>
      <w:r w:rsidR="00F90C1E" w:rsidRPr="007C16A8">
        <w:t>“</w:t>
      </w:r>
      <w:r w:rsidRPr="007C16A8">
        <w:t>Lock Template</w:t>
      </w:r>
      <w:r w:rsidR="009E46F0" w:rsidRPr="007C16A8">
        <w:fldChar w:fldCharType="begin"/>
      </w:r>
      <w:r w:rsidR="000C2418" w:rsidRPr="007C16A8">
        <w:instrText xml:space="preserve"> XE </w:instrText>
      </w:r>
      <w:r w:rsidR="008C61F8" w:rsidRPr="007C16A8">
        <w:instrText>"</w:instrText>
      </w:r>
      <w:r w:rsidR="000C2418" w:rsidRPr="007C16A8">
        <w:instrText xml:space="preserve">Lock Template </w:instrText>
      </w:r>
      <w:r w:rsidR="008C61F8" w:rsidRPr="007C16A8">
        <w:instrText>"</w:instrText>
      </w:r>
      <w:r w:rsidR="000C2418" w:rsidRPr="007C16A8">
        <w:instrText xml:space="preserve"> </w:instrText>
      </w:r>
      <w:r w:rsidR="009E46F0" w:rsidRPr="007C16A8">
        <w:fldChar w:fldCharType="end"/>
      </w:r>
      <w:r w:rsidR="009E46F0" w:rsidRPr="007C16A8">
        <w:fldChar w:fldCharType="begin"/>
      </w:r>
      <w:r w:rsidR="000C2418" w:rsidRPr="007C16A8">
        <w:instrText xml:space="preserve"> XE </w:instrText>
      </w:r>
      <w:r w:rsidR="008C61F8" w:rsidRPr="007C16A8">
        <w:instrText>"</w:instrText>
      </w:r>
      <w:r w:rsidR="000C2418" w:rsidRPr="007C16A8">
        <w:instrText>Templates:Lock Template</w:instrText>
      </w:r>
      <w:r w:rsidR="008C61F8" w:rsidRPr="007C16A8">
        <w:instrText>"</w:instrText>
      </w:r>
      <w:r w:rsidR="000C2418" w:rsidRPr="007C16A8">
        <w:instrText xml:space="preserve"> </w:instrText>
      </w:r>
      <w:r w:rsidR="009E46F0" w:rsidRPr="007C16A8">
        <w:fldChar w:fldCharType="end"/>
      </w:r>
      <w:r w:rsidR="00F90C1E" w:rsidRPr="007C16A8">
        <w:t>”</w:t>
      </w:r>
      <w:r w:rsidRPr="007C16A8">
        <w:t xml:space="preserve"> is a description of the lock. It looks like the entry in the lock table, except that it can contain a variable in place of a subscript. A variable is used when the actual subscript value is </w:t>
      </w:r>
      <w:r w:rsidRPr="007C16A8">
        <w:rPr>
          <w:i/>
        </w:rPr>
        <w:t>not</w:t>
      </w:r>
      <w:r w:rsidRPr="007C16A8">
        <w:t xml:space="preserve"> known in advance. Usually, it represents the internal entry number (IEN) of the record that is being locked. Variables are important, because they can be used in M code</w:t>
      </w:r>
      <w:r w:rsidR="00F619F1" w:rsidRPr="007C16A8">
        <w:t xml:space="preserve"> (see</w:t>
      </w:r>
      <w:r w:rsidR="00D57CB4" w:rsidRPr="007C16A8">
        <w:t xml:space="preserve"> </w:t>
      </w:r>
      <w:r w:rsidR="00D57CB4" w:rsidRPr="007C16A8">
        <w:rPr>
          <w:color w:val="0000FF"/>
          <w:u w:val="single"/>
        </w:rPr>
        <w:fldChar w:fldCharType="begin"/>
      </w:r>
      <w:r w:rsidR="00D57CB4" w:rsidRPr="007C16A8">
        <w:rPr>
          <w:color w:val="0000FF"/>
          <w:u w:val="single"/>
        </w:rPr>
        <w:instrText xml:space="preserve"> REF _Ref343771372 \h  \* MERGEFORMAT </w:instrText>
      </w:r>
      <w:r w:rsidR="00D57CB4" w:rsidRPr="007C16A8">
        <w:rPr>
          <w:color w:val="0000FF"/>
          <w:u w:val="single"/>
        </w:rPr>
      </w:r>
      <w:r w:rsidR="00D57CB4" w:rsidRPr="007C16A8">
        <w:rPr>
          <w:color w:val="0000FF"/>
          <w:u w:val="single"/>
        </w:rPr>
        <w:fldChar w:fldCharType="separate"/>
      </w:r>
      <w:r w:rsidR="00E144B2" w:rsidRPr="007C16A8">
        <w:rPr>
          <w:color w:val="0000FF"/>
          <w:u w:val="single"/>
        </w:rPr>
        <w:t>Figure 10</w:t>
      </w:r>
      <w:r w:rsidR="00D57CB4" w:rsidRPr="007C16A8">
        <w:rPr>
          <w:color w:val="0000FF"/>
          <w:u w:val="single"/>
        </w:rPr>
        <w:fldChar w:fldCharType="end"/>
      </w:r>
      <w:r w:rsidR="00F619F1" w:rsidRPr="007C16A8">
        <w:t>).</w:t>
      </w:r>
    </w:p>
    <w:p w:rsidR="001630AB" w:rsidRPr="007C16A8" w:rsidRDefault="00C830A7" w:rsidP="00125532">
      <w:pPr>
        <w:pStyle w:val="BodyText"/>
        <w:keepNext/>
        <w:keepLines/>
      </w:pPr>
      <w:r w:rsidRPr="007C16A8">
        <w:lastRenderedPageBreak/>
        <w:t>To add a</w:t>
      </w:r>
      <w:r w:rsidR="00495AC8" w:rsidRPr="007C16A8">
        <w:t>n entry</w:t>
      </w:r>
      <w:r w:rsidR="0099385A" w:rsidRPr="007C16A8">
        <w:t xml:space="preserve"> to the XULM LOCK DICTIONARY</w:t>
      </w:r>
      <w:r w:rsidR="008E01D3" w:rsidRPr="007C16A8">
        <w:t xml:space="preserve"> (#8993)</w:t>
      </w:r>
      <w:r w:rsidR="0099385A" w:rsidRPr="007C16A8">
        <w:t xml:space="preserve"> file</w:t>
      </w:r>
      <w:r w:rsidR="009E46F0" w:rsidRPr="007C16A8">
        <w:fldChar w:fldCharType="begin"/>
      </w:r>
      <w:r w:rsidR="00BB507D" w:rsidRPr="007C16A8">
        <w:instrText xml:space="preserve"> XE </w:instrText>
      </w:r>
      <w:r w:rsidR="008C61F8" w:rsidRPr="007C16A8">
        <w:instrText>"</w:instrText>
      </w:r>
      <w:r w:rsidR="00BB507D" w:rsidRPr="007C16A8">
        <w:instrText>XULM LOCK DICTIONARY</w:instrText>
      </w:r>
      <w:r w:rsidR="008E01D3" w:rsidRPr="007C16A8">
        <w:instrText xml:space="preserve"> (#8993)</w:instrText>
      </w:r>
      <w:r w:rsidR="00BB507D" w:rsidRPr="007C16A8">
        <w:instrText xml:space="preserve"> File</w:instrText>
      </w:r>
      <w:r w:rsidR="008C61F8" w:rsidRPr="007C16A8">
        <w:instrText>"</w:instrText>
      </w:r>
      <w:r w:rsidR="00BB507D" w:rsidRPr="007C16A8">
        <w:instrText xml:space="preserve"> </w:instrText>
      </w:r>
      <w:r w:rsidR="009E46F0" w:rsidRPr="007C16A8">
        <w:fldChar w:fldCharType="end"/>
      </w:r>
      <w:r w:rsidR="009E46F0" w:rsidRPr="007C16A8">
        <w:fldChar w:fldCharType="begin"/>
      </w:r>
      <w:r w:rsidR="00BB507D" w:rsidRPr="007C16A8">
        <w:instrText xml:space="preserve"> XE </w:instrText>
      </w:r>
      <w:r w:rsidR="008C61F8" w:rsidRPr="007C16A8">
        <w:instrText>"</w:instrText>
      </w:r>
      <w:r w:rsidR="00BB507D" w:rsidRPr="007C16A8">
        <w:instrText>Files:XULM LOCK DICTIONARY (#8993)</w:instrText>
      </w:r>
      <w:r w:rsidR="008C61F8" w:rsidRPr="007C16A8">
        <w:instrText>"</w:instrText>
      </w:r>
      <w:r w:rsidR="00BB507D" w:rsidRPr="007C16A8">
        <w:instrText xml:space="preserve"> </w:instrText>
      </w:r>
      <w:r w:rsidR="009E46F0" w:rsidRPr="007C16A8">
        <w:fldChar w:fldCharType="end"/>
      </w:r>
      <w:r w:rsidR="000C2418" w:rsidRPr="007C16A8">
        <w:t>,</w:t>
      </w:r>
      <w:r w:rsidR="0099385A" w:rsidRPr="007C16A8">
        <w:t xml:space="preserve"> perform the following procedure:</w:t>
      </w:r>
    </w:p>
    <w:p w:rsidR="001630AB" w:rsidRPr="007C16A8" w:rsidRDefault="0099385A" w:rsidP="00667AE7">
      <w:pPr>
        <w:pStyle w:val="ListNumber"/>
        <w:keepNext/>
        <w:keepLines/>
        <w:numPr>
          <w:ilvl w:val="0"/>
          <w:numId w:val="16"/>
        </w:numPr>
        <w:ind w:left="720"/>
      </w:pPr>
      <w:r w:rsidRPr="007C16A8">
        <w:t xml:space="preserve">From the </w:t>
      </w:r>
      <w:r w:rsidR="00C830A7" w:rsidRPr="007C16A8">
        <w:rPr>
          <w:b/>
        </w:rPr>
        <w:t>Lock Manager Menu</w:t>
      </w:r>
      <w:r w:rsidRPr="007C16A8">
        <w:t xml:space="preserve"> [</w:t>
      </w:r>
      <w:r w:rsidR="00C830A7" w:rsidRPr="007C16A8">
        <w:rPr>
          <w:rFonts w:eastAsia="Calibri"/>
        </w:rPr>
        <w:t>XULM LOCK MANAGER MENU</w:t>
      </w:r>
      <w:r w:rsidRPr="007C16A8">
        <w:t>]</w:t>
      </w:r>
      <w:r w:rsidR="0026481E" w:rsidRPr="007C16A8">
        <w:t xml:space="preserve"> at the </w:t>
      </w:r>
      <w:r w:rsidR="00F90C1E" w:rsidRPr="007C16A8">
        <w:t>“</w:t>
      </w:r>
      <w:r w:rsidR="0026481E" w:rsidRPr="007C16A8">
        <w:t>Select Lock Manager Menu Option:</w:t>
      </w:r>
      <w:r w:rsidR="00F90C1E" w:rsidRPr="007C16A8">
        <w:t>”</w:t>
      </w:r>
      <w:r w:rsidR="0026481E" w:rsidRPr="007C16A8">
        <w:t xml:space="preserve"> prompt</w:t>
      </w:r>
      <w:r w:rsidRPr="007C16A8">
        <w:t xml:space="preserve">, select the </w:t>
      </w:r>
      <w:r w:rsidR="00C830A7" w:rsidRPr="007C16A8">
        <w:rPr>
          <w:b/>
        </w:rPr>
        <w:t>Edit Lock Dictionary</w:t>
      </w:r>
      <w:r w:rsidRPr="007C16A8">
        <w:t xml:space="preserve"> [</w:t>
      </w:r>
      <w:r w:rsidR="00B51AC2" w:rsidRPr="007C16A8">
        <w:t>XULM EDIT LOCK DICTIONARY</w:t>
      </w:r>
      <w:r w:rsidRPr="007C16A8">
        <w:t>]</w:t>
      </w:r>
      <w:r w:rsidR="00D94A1F" w:rsidRPr="007C16A8">
        <w:t xml:space="preserve"> option</w:t>
      </w:r>
      <w:r w:rsidRPr="007C16A8">
        <w:t>.</w:t>
      </w:r>
    </w:p>
    <w:p w:rsidR="000C2418" w:rsidRPr="007C16A8" w:rsidRDefault="00F67B7F" w:rsidP="00125532">
      <w:pPr>
        <w:pStyle w:val="ListNumber"/>
        <w:keepNext/>
        <w:keepLines/>
      </w:pPr>
      <w:r w:rsidRPr="007C16A8">
        <w:t xml:space="preserve">At the </w:t>
      </w:r>
      <w:r w:rsidR="00F90C1E" w:rsidRPr="007C16A8">
        <w:t>“</w:t>
      </w:r>
      <w:r w:rsidR="009A1FF8" w:rsidRPr="007C16A8">
        <w:t>Enter response: E//</w:t>
      </w:r>
      <w:r w:rsidR="00F90C1E" w:rsidRPr="007C16A8">
        <w:t>”</w:t>
      </w:r>
      <w:r w:rsidRPr="007C16A8">
        <w:t xml:space="preserve"> prompt,</w:t>
      </w:r>
      <w:r w:rsidR="00495AC8" w:rsidRPr="007C16A8">
        <w:t xml:space="preserve"> </w:t>
      </w:r>
      <w:r w:rsidRPr="007C16A8">
        <w:t xml:space="preserve">enter </w:t>
      </w:r>
      <w:r w:rsidR="000C2418" w:rsidRPr="007C16A8">
        <w:t>one of the following values</w:t>
      </w:r>
      <w:r w:rsidR="009A1FF8" w:rsidRPr="007C16A8">
        <w:t xml:space="preserve"> related to entries in the lock dictionary</w:t>
      </w:r>
      <w:r w:rsidR="000C2418" w:rsidRPr="007C16A8">
        <w:t>:</w:t>
      </w:r>
    </w:p>
    <w:p w:rsidR="009A1FF8" w:rsidRPr="007C16A8" w:rsidRDefault="009A1FF8" w:rsidP="008920A2">
      <w:pPr>
        <w:pStyle w:val="ListBulletIndent2"/>
        <w:keepNext/>
        <w:keepLines/>
      </w:pPr>
      <w:r w:rsidRPr="007C16A8">
        <w:rPr>
          <w:b/>
        </w:rPr>
        <w:t>E</w:t>
      </w:r>
      <w:r w:rsidRPr="007C16A8">
        <w:t>—Edit an existing entry.</w:t>
      </w:r>
    </w:p>
    <w:p w:rsidR="009A1FF8" w:rsidRPr="007C16A8" w:rsidRDefault="009A1FF8" w:rsidP="008920A2">
      <w:pPr>
        <w:pStyle w:val="ListBulletIndent2"/>
      </w:pPr>
      <w:r w:rsidRPr="007C16A8">
        <w:rPr>
          <w:b/>
        </w:rPr>
        <w:t>D</w:t>
      </w:r>
      <w:r w:rsidRPr="007C16A8">
        <w:t>—Delete an existing entry.</w:t>
      </w:r>
    </w:p>
    <w:p w:rsidR="000C2418" w:rsidRPr="007C16A8" w:rsidRDefault="00183A7B" w:rsidP="008920A2">
      <w:pPr>
        <w:pStyle w:val="ListBulletIndent2"/>
      </w:pPr>
      <w:r w:rsidRPr="007C16A8">
        <w:rPr>
          <w:b/>
        </w:rPr>
        <w:t>A</w:t>
      </w:r>
      <w:r w:rsidR="00602B01" w:rsidRPr="007C16A8">
        <w:t>—A</w:t>
      </w:r>
      <w:r w:rsidR="00F67B7F" w:rsidRPr="007C16A8">
        <w:t>dd a new entry</w:t>
      </w:r>
      <w:r w:rsidR="000C2418" w:rsidRPr="007C16A8">
        <w:t>.</w:t>
      </w:r>
    </w:p>
    <w:p w:rsidR="001630AB" w:rsidRPr="007C16A8" w:rsidRDefault="00495AC8" w:rsidP="00DD619F">
      <w:pPr>
        <w:pStyle w:val="BodyText3"/>
      </w:pPr>
      <w:r w:rsidRPr="007C16A8">
        <w:t>In this example</w:t>
      </w:r>
      <w:r w:rsidR="00996BEB" w:rsidRPr="007C16A8">
        <w:t>,</w:t>
      </w:r>
      <w:r w:rsidRPr="007C16A8">
        <w:t xml:space="preserve"> </w:t>
      </w:r>
      <w:r w:rsidR="009A1FF8" w:rsidRPr="007C16A8">
        <w:t>the user is</w:t>
      </w:r>
      <w:r w:rsidRPr="007C16A8">
        <w:t xml:space="preserve"> adding a new entry</w:t>
      </w:r>
      <w:r w:rsidR="00996BEB" w:rsidRPr="007C16A8">
        <w:t>;</w:t>
      </w:r>
      <w:r w:rsidR="009A1FF8" w:rsidRPr="007C16A8">
        <w:t xml:space="preserve"> so</w:t>
      </w:r>
      <w:r w:rsidR="00996BEB" w:rsidRPr="007C16A8">
        <w:t>,</w:t>
      </w:r>
      <w:r w:rsidR="009A1FF8" w:rsidRPr="007C16A8">
        <w:t xml:space="preserve"> she selected </w:t>
      </w:r>
      <w:r w:rsidR="009A1FF8" w:rsidRPr="007C16A8">
        <w:rPr>
          <w:b/>
        </w:rPr>
        <w:t>A—Add a new entry</w:t>
      </w:r>
      <w:r w:rsidRPr="007C16A8">
        <w:t>.</w:t>
      </w:r>
    </w:p>
    <w:p w:rsidR="001630AB" w:rsidRPr="007C16A8" w:rsidRDefault="00CC77DD" w:rsidP="00125532">
      <w:pPr>
        <w:pStyle w:val="ListNumber"/>
        <w:keepNext/>
        <w:keepLines/>
      </w:pPr>
      <w:r w:rsidRPr="007C16A8">
        <w:t xml:space="preserve">At the </w:t>
      </w:r>
      <w:r w:rsidR="00F90C1E" w:rsidRPr="007C16A8">
        <w:t>“</w:t>
      </w:r>
      <w:r w:rsidRPr="007C16A8">
        <w:t>LOCK TEMPLATE:</w:t>
      </w:r>
      <w:r w:rsidR="00F90C1E" w:rsidRPr="007C16A8">
        <w:t>”</w:t>
      </w:r>
      <w:r w:rsidRPr="007C16A8">
        <w:t xml:space="preserve"> prompt, </w:t>
      </w:r>
      <w:r w:rsidR="00495AC8" w:rsidRPr="007C16A8">
        <w:t>enter a</w:t>
      </w:r>
      <w:r w:rsidR="008A72DB" w:rsidRPr="007C16A8">
        <w:t xml:space="preserve"> lock template based on the</w:t>
      </w:r>
      <w:r w:rsidR="00495AC8" w:rsidRPr="007C16A8">
        <w:t xml:space="preserve"> following rules:</w:t>
      </w:r>
    </w:p>
    <w:p w:rsidR="001630AB" w:rsidRPr="007C16A8" w:rsidRDefault="00CC77DD" w:rsidP="008920A2">
      <w:pPr>
        <w:pStyle w:val="ListBulletIndent2"/>
        <w:keepNext/>
        <w:keepLines/>
      </w:pPr>
      <w:r w:rsidRPr="007C16A8">
        <w:t>Locks are almost always on a global</w:t>
      </w:r>
      <w:r w:rsidR="000C2418" w:rsidRPr="007C16A8">
        <w:t>;</w:t>
      </w:r>
      <w:r w:rsidR="00397815" w:rsidRPr="007C16A8">
        <w:t xml:space="preserve"> thou</w:t>
      </w:r>
      <w:r w:rsidR="00A65981" w:rsidRPr="007C16A8">
        <w:t>gh</w:t>
      </w:r>
      <w:r w:rsidR="000C2418" w:rsidRPr="007C16A8">
        <w:t>,</w:t>
      </w:r>
      <w:r w:rsidR="00397815" w:rsidRPr="007C16A8">
        <w:t xml:space="preserve"> it is allowable to lock a local variable. For the</w:t>
      </w:r>
      <w:r w:rsidRPr="007C16A8">
        <w:t xml:space="preserve"> case</w:t>
      </w:r>
      <w:r w:rsidR="00397815" w:rsidRPr="007C16A8">
        <w:t xml:space="preserve"> of a global lock</w:t>
      </w:r>
      <w:r w:rsidRPr="007C16A8">
        <w:t xml:space="preserve">, enter a space as the first character, since VA FileMan does </w:t>
      </w:r>
      <w:r w:rsidRPr="007C16A8">
        <w:rPr>
          <w:i/>
        </w:rPr>
        <w:t>not</w:t>
      </w:r>
      <w:r w:rsidRPr="007C16A8">
        <w:t xml:space="preserve"> allow </w:t>
      </w:r>
      <w:r w:rsidR="00996BEB" w:rsidRPr="007C16A8">
        <w:t>a caret (</w:t>
      </w:r>
      <w:r w:rsidR="00996BEB" w:rsidRPr="007C16A8">
        <w:rPr>
          <w:b/>
        </w:rPr>
        <w:t>^</w:t>
      </w:r>
      <w:r w:rsidR="00996BEB" w:rsidRPr="007C16A8">
        <w:t>)</w:t>
      </w:r>
      <w:r w:rsidR="00D1747E" w:rsidRPr="007C16A8">
        <w:t xml:space="preserve"> as the first character (e.g., </w:t>
      </w:r>
      <w:r w:rsidRPr="007C16A8">
        <w:rPr>
          <w:b/>
        </w:rPr>
        <w:t>^DGCR(399,IEN</w:t>
      </w:r>
      <w:r w:rsidRPr="007C16A8">
        <w:t xml:space="preserve">; </w:t>
      </w:r>
      <w:r w:rsidR="0026481E" w:rsidRPr="007C16A8">
        <w:t xml:space="preserve">this </w:t>
      </w:r>
      <w:r w:rsidRPr="007C16A8">
        <w:t xml:space="preserve">sample includes a leading space before the </w:t>
      </w:r>
      <w:r w:rsidRPr="007C16A8">
        <w:rPr>
          <w:b/>
        </w:rPr>
        <w:t>^</w:t>
      </w:r>
      <w:r w:rsidRPr="007C16A8">
        <w:t>).</w:t>
      </w:r>
    </w:p>
    <w:p w:rsidR="001630AB" w:rsidRPr="007C16A8" w:rsidRDefault="00495AC8" w:rsidP="008920A2">
      <w:pPr>
        <w:pStyle w:val="ListBulletIndent2"/>
      </w:pPr>
      <w:r w:rsidRPr="007C16A8">
        <w:t xml:space="preserve">Subscripts that are </w:t>
      </w:r>
      <w:r w:rsidRPr="007C16A8">
        <w:rPr>
          <w:i/>
        </w:rPr>
        <w:t>not</w:t>
      </w:r>
      <w:r w:rsidRPr="007C16A8">
        <w:t xml:space="preserve"> variables should include quotes unless they are numbers.</w:t>
      </w:r>
    </w:p>
    <w:p w:rsidR="001630AB" w:rsidRPr="007C16A8" w:rsidRDefault="00495AC8" w:rsidP="008920A2">
      <w:pPr>
        <w:pStyle w:val="ListBulletIndent2"/>
      </w:pPr>
      <w:r w:rsidRPr="007C16A8">
        <w:t>Variables should start with a letter and should not be quoted.</w:t>
      </w:r>
    </w:p>
    <w:p w:rsidR="001630AB" w:rsidRPr="007C16A8" w:rsidRDefault="007477D0" w:rsidP="003C7906">
      <w:pPr>
        <w:pStyle w:val="ListNumber"/>
      </w:pPr>
      <w:r w:rsidRPr="007C16A8">
        <w:t xml:space="preserve">At the </w:t>
      </w:r>
      <w:r w:rsidR="00F90C1E" w:rsidRPr="007C16A8">
        <w:t>“</w:t>
      </w:r>
      <w:r w:rsidR="008760F2" w:rsidRPr="007C16A8">
        <w:t>G</w:t>
      </w:r>
      <w:r w:rsidRPr="007C16A8">
        <w:t>LOBAL LOCK?: YES//</w:t>
      </w:r>
      <w:r w:rsidR="00F90C1E" w:rsidRPr="007C16A8">
        <w:t>”</w:t>
      </w:r>
      <w:r w:rsidRPr="007C16A8">
        <w:t xml:space="preserve"> prompt, press </w:t>
      </w:r>
      <w:r w:rsidRPr="007C16A8">
        <w:rPr>
          <w:b/>
        </w:rPr>
        <w:t>Enter</w:t>
      </w:r>
      <w:r w:rsidRPr="007C16A8">
        <w:t xml:space="preserve"> to accept the </w:t>
      </w:r>
      <w:r w:rsidRPr="007C16A8">
        <w:rPr>
          <w:b/>
        </w:rPr>
        <w:t>YES</w:t>
      </w:r>
      <w:r w:rsidRPr="007C16A8">
        <w:t xml:space="preserve"> default. Locks are usually on globals, but it is possible to lock a local variable too.</w:t>
      </w:r>
    </w:p>
    <w:p w:rsidR="009A1FF8" w:rsidRPr="007C16A8" w:rsidRDefault="009A1FF8" w:rsidP="003C7906">
      <w:pPr>
        <w:pStyle w:val="ListNumber"/>
      </w:pPr>
      <w:r w:rsidRPr="007C16A8">
        <w:t xml:space="preserve">At the </w:t>
      </w:r>
      <w:r w:rsidR="00F90C1E" w:rsidRPr="007C16A8">
        <w:t>“</w:t>
      </w:r>
      <w:r w:rsidRPr="007C16A8">
        <w:t>XULM LOCK DICTIONARY GLOBAL LOCK?: YES//</w:t>
      </w:r>
      <w:r w:rsidR="00F90C1E" w:rsidRPr="007C16A8">
        <w:t>”</w:t>
      </w:r>
      <w:r w:rsidRPr="007C16A8">
        <w:t xml:space="preserve"> prompt, press </w:t>
      </w:r>
      <w:r w:rsidRPr="007C16A8">
        <w:rPr>
          <w:b/>
        </w:rPr>
        <w:t>Enter</w:t>
      </w:r>
      <w:r w:rsidRPr="007C16A8">
        <w:t xml:space="preserve"> to accept the </w:t>
      </w:r>
      <w:r w:rsidRPr="007C16A8">
        <w:rPr>
          <w:b/>
        </w:rPr>
        <w:t>YES</w:t>
      </w:r>
      <w:r w:rsidRPr="007C16A8">
        <w:t xml:space="preserve"> default.</w:t>
      </w:r>
    </w:p>
    <w:p w:rsidR="00125532" w:rsidRPr="007C16A8" w:rsidRDefault="007477D0" w:rsidP="003C7906">
      <w:pPr>
        <w:pStyle w:val="ListNumber"/>
      </w:pPr>
      <w:r w:rsidRPr="007C16A8">
        <w:t xml:space="preserve">At the </w:t>
      </w:r>
      <w:r w:rsidR="00F90C1E" w:rsidRPr="007C16A8">
        <w:t>“</w:t>
      </w:r>
      <w:r w:rsidR="009A1FF8" w:rsidRPr="007C16A8">
        <w:t xml:space="preserve">XULM LOCK DICTIONARY </w:t>
      </w:r>
      <w:r w:rsidRPr="007C16A8">
        <w:t>PACKAGE:</w:t>
      </w:r>
      <w:r w:rsidR="00F90C1E" w:rsidRPr="007C16A8">
        <w:t>”</w:t>
      </w:r>
      <w:r w:rsidRPr="007C16A8">
        <w:t xml:space="preserve"> prompt, enter the package that is responsible for the lock</w:t>
      </w:r>
      <w:r w:rsidR="00894B98" w:rsidRPr="007C16A8">
        <w:t xml:space="preserve"> (e.g., Integrated Billing [sample])</w:t>
      </w:r>
      <w:r w:rsidRPr="007C16A8">
        <w:t>.</w:t>
      </w:r>
    </w:p>
    <w:p w:rsidR="006A23DD" w:rsidRPr="007C16A8" w:rsidRDefault="006A23DD" w:rsidP="003C7906">
      <w:pPr>
        <w:pStyle w:val="ListNumber"/>
      </w:pPr>
      <w:r w:rsidRPr="007C16A8">
        <w:t xml:space="preserve">At the </w:t>
      </w:r>
      <w:r w:rsidR="00F90C1E" w:rsidRPr="007C16A8">
        <w:t>“</w:t>
      </w:r>
      <w:r w:rsidRPr="007C16A8">
        <w:t>PARTIAL MATCH ALLOWED?:</w:t>
      </w:r>
      <w:r w:rsidR="00F90C1E" w:rsidRPr="007C16A8">
        <w:t>”</w:t>
      </w:r>
      <w:r w:rsidRPr="007C16A8">
        <w:t xml:space="preserve"> prompt, enter </w:t>
      </w:r>
      <w:r w:rsidRPr="007C16A8">
        <w:rPr>
          <w:b/>
        </w:rPr>
        <w:t>YES</w:t>
      </w:r>
      <w:r w:rsidRPr="007C16A8">
        <w:t xml:space="preserve">. This means that a lock table entry with additional subscripts </w:t>
      </w:r>
      <w:r w:rsidR="00D57CB4" w:rsidRPr="007C16A8">
        <w:t>is</w:t>
      </w:r>
      <w:r w:rsidRPr="007C16A8">
        <w:t xml:space="preserve"> still</w:t>
      </w:r>
      <w:r w:rsidR="00D57CB4" w:rsidRPr="007C16A8">
        <w:t xml:space="preserve"> </w:t>
      </w:r>
      <w:r w:rsidR="003919C5" w:rsidRPr="007C16A8">
        <w:t>considered as matching the Lock t</w:t>
      </w:r>
      <w:r w:rsidRPr="007C16A8">
        <w: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 xml:space="preserve">. For example, by answering </w:t>
      </w:r>
      <w:r w:rsidRPr="007C16A8">
        <w:rPr>
          <w:b/>
        </w:rPr>
        <w:t>YES</w:t>
      </w:r>
      <w:r w:rsidRPr="007C16A8">
        <w:t xml:space="preserve"> to this prompt the lock on </w:t>
      </w:r>
      <w:r w:rsidRPr="007C16A8">
        <w:rPr>
          <w:b/>
        </w:rPr>
        <w:t>^DGCR(399,1,0)</w:t>
      </w:r>
      <w:r w:rsidRPr="007C16A8">
        <w:t xml:space="preserve"> would be considered a match; otherwise, the additional subscript </w:t>
      </w:r>
      <w:r w:rsidRPr="007C16A8">
        <w:rPr>
          <w:b/>
        </w:rPr>
        <w:t>0</w:t>
      </w:r>
      <w:r w:rsidRPr="007C16A8">
        <w:t xml:space="preserve"> would rule it out as a match.</w:t>
      </w:r>
    </w:p>
    <w:p w:rsidR="006A23DD" w:rsidRPr="007C16A8" w:rsidRDefault="006A23DD" w:rsidP="003C7906">
      <w:pPr>
        <w:pStyle w:val="ListNumber"/>
      </w:pPr>
      <w:r w:rsidRPr="007C16A8">
        <w:t xml:space="preserve">At the </w:t>
      </w:r>
      <w:r w:rsidR="00F90C1E" w:rsidRPr="007C16A8">
        <w:t>“</w:t>
      </w:r>
      <w:r w:rsidRPr="007C16A8">
        <w:t>Edit? NO//</w:t>
      </w:r>
      <w:r w:rsidR="00F90C1E" w:rsidRPr="007C16A8">
        <w:t>”</w:t>
      </w:r>
      <w:r w:rsidRPr="007C16A8">
        <w:t xml:space="preserve"> prompt, enter a description for the </w:t>
      </w:r>
      <w:r w:rsidR="00EF3EBA" w:rsidRPr="007C16A8">
        <w:t xml:space="preserve">purpose of the </w:t>
      </w:r>
      <w:r w:rsidR="003919C5" w:rsidRPr="007C16A8">
        <w:t>L</w:t>
      </w:r>
      <w:r w:rsidRPr="007C16A8">
        <w:t>ock 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w:t>
      </w:r>
    </w:p>
    <w:p w:rsidR="006A23DD" w:rsidRPr="007C16A8" w:rsidRDefault="000C0996" w:rsidP="00125532">
      <w:pPr>
        <w:pStyle w:val="ListNumber"/>
        <w:keepNext/>
        <w:keepLines/>
      </w:pPr>
      <w:r w:rsidRPr="007C16A8">
        <w:t>(O</w:t>
      </w:r>
      <w:r w:rsidR="006A23DD" w:rsidRPr="007C16A8">
        <w:t xml:space="preserve">ptional) At the </w:t>
      </w:r>
      <w:r w:rsidR="00F90C1E" w:rsidRPr="007C16A8">
        <w:t>“</w:t>
      </w:r>
      <w:r w:rsidR="00C830A7" w:rsidRPr="007C16A8">
        <w:t xml:space="preserve">Executable </w:t>
      </w:r>
      <w:r w:rsidR="006A23DD" w:rsidRPr="007C16A8">
        <w:t>check logic for variable IEN (optional):</w:t>
      </w:r>
      <w:r w:rsidR="00F90C1E" w:rsidRPr="007C16A8">
        <w:t>”</w:t>
      </w:r>
      <w:r w:rsidR="006A23DD" w:rsidRPr="007C16A8">
        <w:t xml:space="preserve"> prompt, enter M code to verify that the variable IEN has a permissible value. It should set </w:t>
      </w:r>
      <w:r w:rsidR="006A23DD" w:rsidRPr="007C16A8">
        <w:rPr>
          <w:b/>
        </w:rPr>
        <w:t>Y=0</w:t>
      </w:r>
      <w:r w:rsidR="006A23DD" w:rsidRPr="007C16A8">
        <w:t xml:space="preserve"> if </w:t>
      </w:r>
      <w:r w:rsidR="006A23DD" w:rsidRPr="007C16A8">
        <w:rPr>
          <w:i/>
        </w:rPr>
        <w:t>not</w:t>
      </w:r>
      <w:r w:rsidR="006A23DD" w:rsidRPr="007C16A8">
        <w:t xml:space="preserve"> </w:t>
      </w:r>
      <w:r w:rsidRPr="007C16A8">
        <w:t>OK</w:t>
      </w:r>
      <w:r w:rsidR="006A23DD" w:rsidRPr="007C16A8">
        <w:t xml:space="preserve">, </w:t>
      </w:r>
      <w:r w:rsidRPr="007C16A8">
        <w:t xml:space="preserve">and </w:t>
      </w:r>
      <w:r w:rsidRPr="007C16A8">
        <w:rPr>
          <w:b/>
        </w:rPr>
        <w:t>Y=1</w:t>
      </w:r>
      <w:r w:rsidRPr="007C16A8">
        <w:t xml:space="preserve"> if OK</w:t>
      </w:r>
      <w:r w:rsidR="006A23DD" w:rsidRPr="007C16A8">
        <w:t>.</w:t>
      </w:r>
      <w:r w:rsidRPr="007C16A8">
        <w:t xml:space="preserve"> For example:</w:t>
      </w:r>
    </w:p>
    <w:p w:rsidR="000C0996" w:rsidRPr="007C16A8" w:rsidRDefault="00894B98" w:rsidP="00894B98">
      <w:pPr>
        <w:pStyle w:val="BodyTextIndent3"/>
        <w:rPr>
          <w:rFonts w:ascii="Courier New" w:hAnsi="Courier New"/>
          <w:b/>
          <w:sz w:val="18"/>
        </w:rPr>
      </w:pPr>
      <w:r w:rsidRPr="007C16A8">
        <w:rPr>
          <w:rFonts w:ascii="Courier New" w:hAnsi="Courier New"/>
          <w:b/>
          <w:sz w:val="18"/>
        </w:rPr>
        <w:t>S Y=$S($D(^DGCR(399,IEN,0)):1,1:0)</w:t>
      </w:r>
    </w:p>
    <w:p w:rsidR="000C0996" w:rsidRPr="007C16A8" w:rsidRDefault="000C0996" w:rsidP="00125532">
      <w:pPr>
        <w:pStyle w:val="BodyText3"/>
      </w:pPr>
      <w:r w:rsidRPr="007C16A8">
        <w:t>In this example, you can check that the record actually exists</w:t>
      </w:r>
      <w:r w:rsidR="003919C5" w:rsidRPr="007C16A8">
        <w:t>. If the check fails, then the L</w:t>
      </w:r>
      <w:r w:rsidRPr="007C16A8">
        <w:t>ock 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 xml:space="preserve"> </w:t>
      </w:r>
      <w:r w:rsidR="00D57CB4" w:rsidRPr="007C16A8">
        <w:t>is</w:t>
      </w:r>
      <w:r w:rsidRPr="007C16A8">
        <w:t xml:space="preserve"> ruled </w:t>
      </w:r>
      <w:r w:rsidRPr="007C16A8">
        <w:rPr>
          <w:i/>
        </w:rPr>
        <w:t>not</w:t>
      </w:r>
      <w:r w:rsidRPr="007C16A8">
        <w:t xml:space="preserve"> to match the lock. The M code should set </w:t>
      </w:r>
      <w:r w:rsidRPr="007C16A8">
        <w:rPr>
          <w:b/>
        </w:rPr>
        <w:t>Y=1</w:t>
      </w:r>
      <w:r w:rsidRPr="007C16A8">
        <w:t xml:space="preserve"> if the value is acceptable, or </w:t>
      </w:r>
      <w:r w:rsidRPr="007C16A8">
        <w:rPr>
          <w:b/>
        </w:rPr>
        <w:t>0</w:t>
      </w:r>
      <w:r w:rsidRPr="007C16A8">
        <w:t xml:space="preserve"> if the value is </w:t>
      </w:r>
      <w:r w:rsidRPr="007C16A8">
        <w:rPr>
          <w:i/>
        </w:rPr>
        <w:t>not</w:t>
      </w:r>
      <w:r w:rsidRPr="007C16A8">
        <w:t xml:space="preserve"> acceptable. Setting </w:t>
      </w:r>
      <w:r w:rsidRPr="007C16A8">
        <w:rPr>
          <w:b/>
        </w:rPr>
        <w:t>Y=0</w:t>
      </w:r>
      <w:r w:rsidRPr="007C16A8">
        <w:t xml:space="preserve"> means that the lock table entry </w:t>
      </w:r>
      <w:r w:rsidR="00D57CB4" w:rsidRPr="007C16A8">
        <w:t>is</w:t>
      </w:r>
      <w:r w:rsidRPr="007C16A8">
        <w:t xml:space="preserve"> considered </w:t>
      </w:r>
      <w:r w:rsidRPr="007C16A8">
        <w:rPr>
          <w:i/>
        </w:rPr>
        <w:t>not</w:t>
      </w:r>
      <w:r w:rsidR="003919C5" w:rsidRPr="007C16A8">
        <w:t xml:space="preserve"> to match the L</w:t>
      </w:r>
      <w:r w:rsidRPr="007C16A8">
        <w:t>ock 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w:t>
      </w:r>
    </w:p>
    <w:p w:rsidR="001630AB" w:rsidRPr="007C16A8" w:rsidRDefault="007477D0" w:rsidP="00DD619F">
      <w:pPr>
        <w:pStyle w:val="ListNumber"/>
      </w:pPr>
      <w:r w:rsidRPr="007C16A8">
        <w:lastRenderedPageBreak/>
        <w:t xml:space="preserve">(Optional) At the </w:t>
      </w:r>
      <w:r w:rsidR="00F90C1E" w:rsidRPr="007C16A8">
        <w:t>“</w:t>
      </w:r>
      <w:r w:rsidRPr="007C16A8">
        <w:t>Select FILE:</w:t>
      </w:r>
      <w:r w:rsidR="00F90C1E" w:rsidRPr="007C16A8">
        <w:t>”</w:t>
      </w:r>
      <w:r w:rsidRPr="007C16A8">
        <w:t xml:space="preserve"> prompt, </w:t>
      </w:r>
      <w:r w:rsidR="00952FCE" w:rsidRPr="007C16A8">
        <w:t xml:space="preserve">you can </w:t>
      </w:r>
      <w:r w:rsidRPr="007C16A8">
        <w:t>enter a f</w:t>
      </w:r>
      <w:r w:rsidR="00952FCE" w:rsidRPr="007C16A8">
        <w:t>ile that is related to the lock</w:t>
      </w:r>
      <w:r w:rsidRPr="007C16A8">
        <w:t xml:space="preserve"> (e.g., PATIENT</w:t>
      </w:r>
      <w:r w:rsidR="008E01D3" w:rsidRPr="007C16A8">
        <w:t xml:space="preserve"> [#2]</w:t>
      </w:r>
      <w:r w:rsidRPr="007C16A8">
        <w:t xml:space="preserve"> file</w:t>
      </w:r>
      <w:r w:rsidR="009E46F0" w:rsidRPr="007C16A8">
        <w:fldChar w:fldCharType="begin"/>
      </w:r>
      <w:r w:rsidRPr="007C16A8">
        <w:instrText xml:space="preserve"> XE </w:instrText>
      </w:r>
      <w:r w:rsidR="008C61F8" w:rsidRPr="007C16A8">
        <w:instrText>"</w:instrText>
      </w:r>
      <w:r w:rsidRPr="007C16A8">
        <w:instrText>PATIENT</w:instrText>
      </w:r>
      <w:r w:rsidR="008E01D3" w:rsidRPr="007C16A8">
        <w:instrText xml:space="preserve"> (#2)</w:instrText>
      </w:r>
      <w:r w:rsidRPr="007C16A8">
        <w:instrText xml:space="preserve"> File</w:instrText>
      </w:r>
      <w:r w:rsidR="008C61F8" w:rsidRPr="007C16A8">
        <w:instrText>"</w:instrText>
      </w:r>
      <w:r w:rsidRPr="007C16A8">
        <w:instrText xml:space="preserve"> </w:instrText>
      </w:r>
      <w:r w:rsidR="009E46F0" w:rsidRPr="007C16A8">
        <w:fldChar w:fldCharType="end"/>
      </w:r>
      <w:r w:rsidR="009E46F0" w:rsidRPr="007C16A8">
        <w:fldChar w:fldCharType="begin"/>
      </w:r>
      <w:r w:rsidRPr="007C16A8">
        <w:instrText xml:space="preserve"> XE </w:instrText>
      </w:r>
      <w:r w:rsidR="008C61F8" w:rsidRPr="007C16A8">
        <w:instrText>"</w:instrText>
      </w:r>
      <w:r w:rsidRPr="007C16A8">
        <w:instrText>Files:PATIENT (#2)</w:instrText>
      </w:r>
      <w:r w:rsidR="008C61F8" w:rsidRPr="007C16A8">
        <w:instrText>"</w:instrText>
      </w:r>
      <w:r w:rsidRPr="007C16A8">
        <w:instrText xml:space="preserve"> </w:instrText>
      </w:r>
      <w:r w:rsidR="009E46F0" w:rsidRPr="007C16A8">
        <w:fldChar w:fldCharType="end"/>
      </w:r>
      <w:r w:rsidRPr="007C16A8">
        <w:t>)</w:t>
      </w:r>
      <w:r w:rsidR="00952FCE" w:rsidRPr="007C16A8">
        <w:t xml:space="preserve"> in some way</w:t>
      </w:r>
      <w:r w:rsidR="00125532" w:rsidRPr="007C16A8">
        <w:t xml:space="preserve">. </w:t>
      </w:r>
      <w:r w:rsidR="00952FCE" w:rsidRPr="007C16A8">
        <w:t>E</w:t>
      </w:r>
      <w:r w:rsidRPr="007C16A8">
        <w:t xml:space="preserve">ither the lock is on </w:t>
      </w:r>
      <w:r w:rsidR="00952FCE" w:rsidRPr="007C16A8">
        <w:t xml:space="preserve">a record in the file, or a record in the </w:t>
      </w:r>
      <w:r w:rsidRPr="007C16A8">
        <w:t xml:space="preserve">file can be navigated to based on </w:t>
      </w:r>
      <w:r w:rsidR="00125532" w:rsidRPr="007C16A8">
        <w:t xml:space="preserve">the </w:t>
      </w:r>
      <w:r w:rsidRPr="007C16A8">
        <w:t>information contained wi</w:t>
      </w:r>
      <w:r w:rsidR="00125532" w:rsidRPr="007C16A8">
        <w:t>thin the lock.</w:t>
      </w:r>
    </w:p>
    <w:p w:rsidR="001630AB" w:rsidRPr="007C16A8" w:rsidRDefault="00952FCE" w:rsidP="00DE2D75">
      <w:pPr>
        <w:pStyle w:val="BodyText3"/>
      </w:pPr>
      <w:r w:rsidRPr="007C16A8">
        <w:t>If you enter a file, then y</w:t>
      </w:r>
      <w:r w:rsidR="000C0996" w:rsidRPr="007C16A8">
        <w:t>ou can enter M code that returns identifiers f</w:t>
      </w:r>
      <w:r w:rsidRPr="007C16A8">
        <w:t>rom a record in that file</w:t>
      </w:r>
      <w:r w:rsidR="000C0996" w:rsidRPr="007C16A8">
        <w:t xml:space="preserve"> that </w:t>
      </w:r>
      <w:r w:rsidR="00453121" w:rsidRPr="007C16A8">
        <w:t>can</w:t>
      </w:r>
      <w:r w:rsidR="000C0996" w:rsidRPr="007C16A8">
        <w:t xml:space="preserve"> help user</w:t>
      </w:r>
      <w:r w:rsidRPr="007C16A8">
        <w:t>s</w:t>
      </w:r>
      <w:r w:rsidR="000C0996" w:rsidRPr="007C16A8">
        <w:t xml:space="preserve"> identify the problem lock. If there are identifiers that you would like to display to the user, first select the file, </w:t>
      </w:r>
      <w:r w:rsidR="001336C5" w:rsidRPr="007C16A8">
        <w:t>and then</w:t>
      </w:r>
      <w:r w:rsidR="000C0996" w:rsidRPr="007C16A8">
        <w:t xml:space="preserve"> enter the M code that retrieves the identifiers from the file.</w:t>
      </w:r>
    </w:p>
    <w:p w:rsidR="001630AB" w:rsidRPr="007C16A8" w:rsidRDefault="000C0996" w:rsidP="00125532">
      <w:pPr>
        <w:pStyle w:val="BodyText3"/>
      </w:pPr>
      <w:r w:rsidRPr="007C16A8">
        <w:t xml:space="preserve">Users of the Lock Manager search for the problem lock by the file or files that it is related to. Entering </w:t>
      </w:r>
      <w:r w:rsidR="00F90C1E" w:rsidRPr="007C16A8">
        <w:t>“</w:t>
      </w:r>
      <w:r w:rsidRPr="007C16A8">
        <w:t>COMPUTABLE FILE REFERENCES</w:t>
      </w:r>
      <w:r w:rsidR="00F90C1E" w:rsidRPr="007C16A8">
        <w:t>”</w:t>
      </w:r>
      <w:r w:rsidRPr="007C16A8">
        <w:t xml:space="preserve"> is what makes this possible. Most locks of interest are related in some w</w:t>
      </w:r>
      <w:r w:rsidR="003919C5" w:rsidRPr="007C16A8">
        <w:t>ay to a particular patient, so</w:t>
      </w:r>
      <w:r w:rsidR="00952FCE" w:rsidRPr="007C16A8">
        <w:t xml:space="preserve"> entries in the Lock Dictionary</w:t>
      </w:r>
      <w:r w:rsidR="009E46F0" w:rsidRPr="007C16A8">
        <w:fldChar w:fldCharType="begin"/>
      </w:r>
      <w:r w:rsidR="003919C5" w:rsidRPr="007C16A8">
        <w:instrText xml:space="preserve"> XE </w:instrText>
      </w:r>
      <w:r w:rsidR="008C61F8" w:rsidRPr="007C16A8">
        <w:instrText>"</w:instrText>
      </w:r>
      <w:r w:rsidR="003919C5" w:rsidRPr="007C16A8">
        <w:instrText xml:space="preserve">Lock </w:instrText>
      </w:r>
      <w:r w:rsidR="00125532" w:rsidRPr="007C16A8">
        <w:instrText>Dictionary</w:instrText>
      </w:r>
      <w:r w:rsidR="003919C5" w:rsidRPr="007C16A8">
        <w:instrText xml:space="preserve"> </w:instrText>
      </w:r>
      <w:r w:rsidR="008C61F8" w:rsidRPr="007C16A8">
        <w:instrText>"</w:instrText>
      </w:r>
      <w:r w:rsidR="003919C5" w:rsidRPr="007C16A8">
        <w:instrText xml:space="preserve"> </w:instrText>
      </w:r>
      <w:r w:rsidR="009E46F0" w:rsidRPr="007C16A8">
        <w:fldChar w:fldCharType="end"/>
      </w:r>
      <w:r w:rsidRPr="007C16A8">
        <w:t xml:space="preserve"> should almost always contain a computable file reference to the PATIENT</w:t>
      </w:r>
      <w:r w:rsidR="008E01D3"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8E01D3"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but other computable file references should </w:t>
      </w:r>
      <w:r w:rsidR="00952FCE" w:rsidRPr="007C16A8">
        <w:t xml:space="preserve">also </w:t>
      </w:r>
      <w:r w:rsidRPr="007C16A8">
        <w:t>be included when appropriate.</w:t>
      </w:r>
    </w:p>
    <w:p w:rsidR="000C0996" w:rsidRPr="007C16A8" w:rsidRDefault="009B5DAE" w:rsidP="003C7906">
      <w:pPr>
        <w:pStyle w:val="ListNumber"/>
      </w:pPr>
      <w:r w:rsidRPr="007C16A8">
        <w:t xml:space="preserve">At the </w:t>
      </w:r>
      <w:r w:rsidR="00F90C1E" w:rsidRPr="007C16A8">
        <w:t>“</w:t>
      </w:r>
      <w:r w:rsidRPr="007C16A8">
        <w:t xml:space="preserve">Are you adding </w:t>
      </w:r>
      <w:r w:rsidR="00F8418D" w:rsidRPr="007C16A8">
        <w:t>‘</w:t>
      </w:r>
      <w:r w:rsidR="00E34A88" w:rsidRPr="007C16A8">
        <w:rPr>
          <w:i/>
        </w:rPr>
        <w:t>XXXXXXXX</w:t>
      </w:r>
      <w:r w:rsidR="00E34A88" w:rsidRPr="007C16A8">
        <w:t>’</w:t>
      </w:r>
      <w:r w:rsidRPr="007C16A8">
        <w:t xml:space="preserve"> as a new COMPUTABLE FILE REFERENCES (the </w:t>
      </w:r>
      <w:r w:rsidRPr="007C16A8">
        <w:rPr>
          <w:i/>
        </w:rPr>
        <w:t>n</w:t>
      </w:r>
      <w:r w:rsidR="00F962D1" w:rsidRPr="007C16A8">
        <w:rPr>
          <w:i/>
        </w:rPr>
        <w:t>XX</w:t>
      </w:r>
      <w:r w:rsidRPr="007C16A8">
        <w:t xml:space="preserve"> for this XULM LOCK DICTIONARY)? No//</w:t>
      </w:r>
      <w:r w:rsidR="00F90C1E" w:rsidRPr="007C16A8">
        <w:t>”</w:t>
      </w:r>
      <w:r w:rsidRPr="007C16A8">
        <w:t xml:space="preserve"> prompt, enter </w:t>
      </w:r>
      <w:r w:rsidRPr="007C16A8">
        <w:rPr>
          <w:b/>
        </w:rPr>
        <w:t>YES</w:t>
      </w:r>
      <w:r w:rsidRPr="007C16A8">
        <w:t>.</w:t>
      </w:r>
    </w:p>
    <w:p w:rsidR="009B5DAE" w:rsidRPr="007C16A8" w:rsidRDefault="00E44B85" w:rsidP="003C7906">
      <w:pPr>
        <w:pStyle w:val="ListNumber"/>
      </w:pPr>
      <w:r w:rsidRPr="007C16A8">
        <w:t xml:space="preserve">At the </w:t>
      </w:r>
      <w:r w:rsidR="00F90C1E" w:rsidRPr="007C16A8">
        <w:t>“</w:t>
      </w:r>
      <w:r w:rsidRPr="007C16A8">
        <w:t xml:space="preserve">COMPUTABLE FILE REFERENCES FILE: </w:t>
      </w:r>
      <w:r w:rsidR="00BA510F" w:rsidRPr="007C16A8">
        <w:rPr>
          <w:i/>
        </w:rPr>
        <w:t>XXXXXXXX</w:t>
      </w:r>
      <w:r w:rsidRPr="007C16A8">
        <w:t>//</w:t>
      </w:r>
      <w:r w:rsidR="00F90C1E" w:rsidRPr="007C16A8">
        <w:t>”</w:t>
      </w:r>
      <w:r w:rsidRPr="007C16A8">
        <w:t xml:space="preserve"> prompt, </w:t>
      </w:r>
      <w:r w:rsidR="00BA510F" w:rsidRPr="007C16A8">
        <w:t xml:space="preserve">press </w:t>
      </w:r>
      <w:r w:rsidR="00BA510F" w:rsidRPr="007C16A8">
        <w:rPr>
          <w:b/>
        </w:rPr>
        <w:t>Enter</w:t>
      </w:r>
      <w:r w:rsidR="00BA510F" w:rsidRPr="007C16A8">
        <w:t xml:space="preserve"> to accept the default response.</w:t>
      </w:r>
    </w:p>
    <w:p w:rsidR="00BA510F" w:rsidRPr="007C16A8" w:rsidRDefault="00BA510F" w:rsidP="00DE2D75">
      <w:pPr>
        <w:pStyle w:val="ListNumber"/>
        <w:keepNext/>
        <w:keepLines/>
      </w:pPr>
      <w:r w:rsidRPr="007C16A8">
        <w:t xml:space="preserve">At the </w:t>
      </w:r>
      <w:r w:rsidR="00F90C1E" w:rsidRPr="007C16A8">
        <w:t>“</w:t>
      </w:r>
      <w:r w:rsidRPr="007C16A8">
        <w:t>Enter MUMPS code that returns identifiers for the file:</w:t>
      </w:r>
      <w:r w:rsidR="00F90C1E" w:rsidRPr="007C16A8">
        <w:t>”</w:t>
      </w:r>
      <w:r w:rsidRPr="007C16A8">
        <w:t xml:space="preserve"> prompt, enter M code that returns identifiers for the file references. In order to return identifiers for the PATIENT</w:t>
      </w:r>
      <w:r w:rsidR="00DD619F"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DD619F"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the application should call the </w:t>
      </w:r>
      <w:hyperlink w:anchor="pat_xulmu" w:history="1">
        <w:r w:rsidRPr="007C16A8">
          <w:rPr>
            <w:rStyle w:val="Hyperlink"/>
          </w:rPr>
          <w:t>PAT^XULMU</w:t>
        </w:r>
      </w:hyperlink>
      <w:r w:rsidRPr="007C16A8">
        <w:t xml:space="preserve"> API. It tak</w:t>
      </w:r>
      <w:r w:rsidR="000073D3" w:rsidRPr="007C16A8">
        <w:t>es the patient DFN as the input. For example:</w:t>
      </w:r>
    </w:p>
    <w:p w:rsidR="000073D3" w:rsidRPr="007C16A8" w:rsidRDefault="000073D3" w:rsidP="000073D3">
      <w:pPr>
        <w:pStyle w:val="BodyTextIndent3"/>
        <w:rPr>
          <w:rFonts w:ascii="Courier New" w:hAnsi="Courier New"/>
          <w:sz w:val="18"/>
        </w:rPr>
      </w:pPr>
      <w:r w:rsidRPr="007C16A8">
        <w:rPr>
          <w:rFonts w:ascii="Courier New" w:hAnsi="Courier New"/>
          <w:b/>
          <w:sz w:val="18"/>
        </w:rPr>
        <w:t>D PAT^XULMU($P($G(^DGCR(399,IEN,0)),</w:t>
      </w:r>
      <w:r w:rsidR="008C61F8" w:rsidRPr="007C16A8">
        <w:rPr>
          <w:rFonts w:ascii="Courier New" w:hAnsi="Courier New"/>
          <w:b/>
          <w:sz w:val="18"/>
        </w:rPr>
        <w:t>"</w:t>
      </w:r>
      <w:r w:rsidRPr="007C16A8">
        <w:rPr>
          <w:rFonts w:ascii="Courier New" w:hAnsi="Courier New"/>
          <w:b/>
          <w:sz w:val="18"/>
        </w:rPr>
        <w:t>^</w:t>
      </w:r>
      <w:r w:rsidR="008C61F8" w:rsidRPr="007C16A8">
        <w:rPr>
          <w:rFonts w:ascii="Courier New" w:hAnsi="Courier New"/>
          <w:b/>
          <w:sz w:val="18"/>
        </w:rPr>
        <w:t>"</w:t>
      </w:r>
      <w:r w:rsidRPr="007C16A8">
        <w:rPr>
          <w:rFonts w:ascii="Courier New" w:hAnsi="Courier New"/>
          <w:b/>
          <w:sz w:val="18"/>
        </w:rPr>
        <w:t>,2))</w:t>
      </w:r>
    </w:p>
    <w:p w:rsidR="00112CB4" w:rsidRPr="007C16A8" w:rsidRDefault="00112CB4" w:rsidP="003C7906">
      <w:pPr>
        <w:pStyle w:val="ListNumber"/>
      </w:pPr>
      <w:r w:rsidRPr="007C16A8">
        <w:t xml:space="preserve">At the </w:t>
      </w:r>
      <w:r w:rsidR="00F90C1E" w:rsidRPr="007C16A8">
        <w:t>“</w:t>
      </w:r>
      <w:r w:rsidRPr="007C16A8">
        <w:t>Edit? NO//</w:t>
      </w:r>
      <w:r w:rsidR="00F90C1E" w:rsidRPr="007C16A8">
        <w:t>”</w:t>
      </w:r>
      <w:r w:rsidRPr="007C16A8">
        <w:t xml:space="preserve"> </w:t>
      </w:r>
      <w:r w:rsidR="006548E8" w:rsidRPr="007C16A8">
        <w:t xml:space="preserve">prompt, </w:t>
      </w:r>
      <w:r w:rsidR="00F5570A" w:rsidRPr="007C16A8">
        <w:t xml:space="preserve">enter </w:t>
      </w:r>
      <w:r w:rsidR="00F5570A" w:rsidRPr="007C16A8">
        <w:rPr>
          <w:b/>
        </w:rPr>
        <w:t>YES</w:t>
      </w:r>
      <w:r w:rsidR="00F5570A" w:rsidRPr="007C16A8">
        <w:t xml:space="preserve"> and then enter a description </w:t>
      </w:r>
      <w:r w:rsidR="00886532" w:rsidRPr="007C16A8">
        <w:t>to list the identifiers that are returned for this file reference (e.g., Name, Sex, Date of Birth [DOB], and Social Security Number [SSN])</w:t>
      </w:r>
      <w:r w:rsidR="00F5570A" w:rsidRPr="007C16A8">
        <w:t>.</w:t>
      </w:r>
    </w:p>
    <w:p w:rsidR="00112CB4" w:rsidRPr="007C16A8" w:rsidRDefault="00112CB4" w:rsidP="003C7906">
      <w:pPr>
        <w:pStyle w:val="ListNumber"/>
      </w:pPr>
      <w:r w:rsidRPr="007C16A8">
        <w:t xml:space="preserve">At the </w:t>
      </w:r>
      <w:r w:rsidR="00F90C1E" w:rsidRPr="007C16A8">
        <w:t>“</w:t>
      </w:r>
      <w:r w:rsidRPr="007C16A8">
        <w:t>Select FILE:</w:t>
      </w:r>
      <w:r w:rsidR="00F90C1E" w:rsidRPr="007C16A8">
        <w:t>”</w:t>
      </w:r>
      <w:r w:rsidRPr="007C16A8">
        <w:t xml:space="preserve"> prompt, </w:t>
      </w:r>
      <w:r w:rsidR="006548E8" w:rsidRPr="007C16A8">
        <w:t xml:space="preserve">enter </w:t>
      </w:r>
      <w:r w:rsidR="005962D0" w:rsidRPr="007C16A8">
        <w:t>another computable file identifier (e.g., BILL/CLAIMS</w:t>
      </w:r>
      <w:r w:rsidR="00B61B00" w:rsidRPr="007C16A8">
        <w:t xml:space="preserve"> [#399]</w:t>
      </w:r>
      <w:r w:rsidR="005962D0" w:rsidRPr="007C16A8">
        <w:t xml:space="preserve"> file).</w:t>
      </w:r>
    </w:p>
    <w:p w:rsidR="00112CB4" w:rsidRPr="007C16A8" w:rsidRDefault="00112CB4" w:rsidP="003C7906">
      <w:pPr>
        <w:pStyle w:val="ListNumber"/>
      </w:pPr>
      <w:r w:rsidRPr="007C16A8">
        <w:t xml:space="preserve">At the </w:t>
      </w:r>
      <w:r w:rsidR="00F90C1E" w:rsidRPr="007C16A8">
        <w:t>“</w:t>
      </w:r>
      <w:r w:rsidR="005962D0" w:rsidRPr="007C16A8">
        <w:t xml:space="preserve">Are you adding </w:t>
      </w:r>
      <w:r w:rsidR="00F8418D" w:rsidRPr="007C16A8">
        <w:t>‘</w:t>
      </w:r>
      <w:r w:rsidR="005962D0" w:rsidRPr="007C16A8">
        <w:rPr>
          <w:i/>
        </w:rPr>
        <w:t>XXXXXXXX</w:t>
      </w:r>
      <w:r w:rsidR="00F8418D" w:rsidRPr="007C16A8">
        <w:t>’</w:t>
      </w:r>
      <w:r w:rsidR="005962D0" w:rsidRPr="007C16A8">
        <w:t xml:space="preserve"> as a new COMPUTABLE FILE REFERENCES (the </w:t>
      </w:r>
      <w:r w:rsidR="005962D0" w:rsidRPr="007C16A8">
        <w:rPr>
          <w:i/>
        </w:rPr>
        <w:t>n</w:t>
      </w:r>
      <w:r w:rsidR="00F962D1" w:rsidRPr="007C16A8">
        <w:rPr>
          <w:i/>
        </w:rPr>
        <w:t>XX</w:t>
      </w:r>
      <w:r w:rsidR="005962D0" w:rsidRPr="007C16A8">
        <w:t xml:space="preserve"> for this XULM LOCK DICTIONARY)? No//</w:t>
      </w:r>
      <w:r w:rsidR="00F90C1E" w:rsidRPr="007C16A8">
        <w:t>”</w:t>
      </w:r>
      <w:r w:rsidRPr="007C16A8">
        <w:t xml:space="preserve"> prompt, enter </w:t>
      </w:r>
      <w:r w:rsidR="005962D0" w:rsidRPr="007C16A8">
        <w:rPr>
          <w:b/>
        </w:rPr>
        <w:t>YES</w:t>
      </w:r>
      <w:r w:rsidR="005962D0" w:rsidRPr="007C16A8">
        <w:t>.</w:t>
      </w:r>
    </w:p>
    <w:p w:rsidR="005962D0" w:rsidRPr="007C16A8" w:rsidRDefault="006548E8" w:rsidP="003C7906">
      <w:pPr>
        <w:pStyle w:val="ListNumber"/>
      </w:pPr>
      <w:r w:rsidRPr="007C16A8">
        <w:t xml:space="preserve">At the </w:t>
      </w:r>
      <w:r w:rsidR="00F90C1E" w:rsidRPr="007C16A8">
        <w:t>“</w:t>
      </w:r>
      <w:r w:rsidRPr="007C16A8">
        <w:t>COMPUTABLE FILE REFERENCES FILE: //</w:t>
      </w:r>
      <w:r w:rsidR="00F90C1E" w:rsidRPr="007C16A8">
        <w:t>”</w:t>
      </w:r>
      <w:r w:rsidRPr="007C16A8">
        <w:t xml:space="preserve"> prompt, press </w:t>
      </w:r>
      <w:r w:rsidRPr="007C16A8">
        <w:rPr>
          <w:b/>
        </w:rPr>
        <w:t>Enter</w:t>
      </w:r>
      <w:r w:rsidRPr="007C16A8">
        <w:t>.</w:t>
      </w:r>
    </w:p>
    <w:p w:rsidR="006548E8" w:rsidRPr="007C16A8" w:rsidRDefault="006548E8" w:rsidP="00886532">
      <w:pPr>
        <w:pStyle w:val="ListNumber"/>
        <w:keepNext/>
        <w:keepLines/>
      </w:pPr>
      <w:r w:rsidRPr="007C16A8">
        <w:t xml:space="preserve">At the </w:t>
      </w:r>
      <w:r w:rsidR="00F90C1E" w:rsidRPr="007C16A8">
        <w:t>“</w:t>
      </w:r>
      <w:r w:rsidRPr="007C16A8">
        <w:t>Enter MUMPS code that r</w:t>
      </w:r>
      <w:r w:rsidR="000073D3" w:rsidRPr="007C16A8">
        <w:t>et</w:t>
      </w:r>
      <w:r w:rsidR="00D1747E" w:rsidRPr="007C16A8">
        <w:t xml:space="preserve">urns identifiers for the file. </w:t>
      </w:r>
      <w:r w:rsidR="000073D3" w:rsidRPr="007C16A8">
        <w:t>MUMPS CODE:</w:t>
      </w:r>
      <w:r w:rsidR="00F90C1E" w:rsidRPr="007C16A8">
        <w:t>”</w:t>
      </w:r>
      <w:r w:rsidRPr="007C16A8">
        <w:t xml:space="preserve"> prompt, enter M code that returns identifiers for the file references. This file returns identifiers from the PATIENT</w:t>
      </w:r>
      <w:r w:rsidR="00DD619F"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DD619F"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as well as the bill number. In order to obtain the patient identifiers when the referenced file is </w:t>
      </w:r>
      <w:r w:rsidRPr="007C16A8">
        <w:rPr>
          <w:i/>
        </w:rPr>
        <w:t>not</w:t>
      </w:r>
      <w:r w:rsidRPr="007C16A8">
        <w:t xml:space="preserve"> the PATIENT</w:t>
      </w:r>
      <w:r w:rsidR="008E01D3"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8E01D3"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use the </w:t>
      </w:r>
      <w:hyperlink w:anchor="addpat_xulmu" w:history="1">
        <w:r w:rsidRPr="007C16A8">
          <w:rPr>
            <w:rStyle w:val="Hyperlink"/>
          </w:rPr>
          <w:t>ADDPAT^XULMU</w:t>
        </w:r>
      </w:hyperlink>
      <w:r w:rsidRPr="007C16A8">
        <w:t xml:space="preserve"> API. The input parameter is the patient DFN.</w:t>
      </w:r>
      <w:r w:rsidR="00886532" w:rsidRPr="007C16A8">
        <w:t xml:space="preserve"> For example:</w:t>
      </w:r>
    </w:p>
    <w:p w:rsidR="00886532" w:rsidRPr="007C16A8" w:rsidRDefault="00886532" w:rsidP="00886532">
      <w:pPr>
        <w:pStyle w:val="BodyTextIndent3"/>
        <w:rPr>
          <w:rFonts w:ascii="Courier New" w:hAnsi="Courier New"/>
          <w:sz w:val="18"/>
        </w:rPr>
      </w:pPr>
      <w:r w:rsidRPr="007C16A8">
        <w:rPr>
          <w:rFonts w:ascii="Courier New" w:hAnsi="Courier New"/>
          <w:b/>
          <w:sz w:val="18"/>
        </w:rPr>
        <w:t>N ND S ND=$G(^DGCR(399,IEN,0)),ID(</w:t>
      </w:r>
      <w:r w:rsidR="00F90C1E" w:rsidRPr="007C16A8">
        <w:rPr>
          <w:rFonts w:ascii="Courier New" w:hAnsi="Courier New"/>
          <w:b/>
          <w:sz w:val="18"/>
        </w:rPr>
        <w:t>“</w:t>
      </w:r>
      <w:r w:rsidRPr="007C16A8">
        <w:rPr>
          <w:rFonts w:ascii="Courier New" w:hAnsi="Courier New"/>
          <w:b/>
          <w:sz w:val="18"/>
        </w:rPr>
        <w:t>IEN</w:t>
      </w:r>
      <w:r w:rsidR="00F90C1E" w:rsidRPr="007C16A8">
        <w:rPr>
          <w:rFonts w:ascii="Courier New" w:hAnsi="Courier New"/>
          <w:b/>
          <w:sz w:val="18"/>
        </w:rPr>
        <w:t>”</w:t>
      </w:r>
      <w:r w:rsidRPr="007C16A8">
        <w:rPr>
          <w:rFonts w:ascii="Courier New" w:hAnsi="Courier New"/>
          <w:b/>
          <w:sz w:val="18"/>
        </w:rPr>
        <w:t>)=IEN D ADDPAT^XULMU(+$P(ND,</w:t>
      </w:r>
      <w:r w:rsidR="00F90C1E" w:rsidRPr="007C16A8">
        <w:rPr>
          <w:rFonts w:ascii="Courier New" w:hAnsi="Courier New"/>
          <w:b/>
          <w:sz w:val="18"/>
        </w:rPr>
        <w:t>”</w:t>
      </w:r>
      <w:r w:rsidRPr="007C16A8">
        <w:rPr>
          <w:rFonts w:ascii="Courier New" w:hAnsi="Courier New"/>
          <w:b/>
          <w:sz w:val="18"/>
        </w:rPr>
        <w:t>^</w:t>
      </w:r>
      <w:r w:rsidR="00F90C1E" w:rsidRPr="007C16A8">
        <w:rPr>
          <w:rFonts w:ascii="Courier New" w:hAnsi="Courier New"/>
          <w:b/>
          <w:sz w:val="18"/>
        </w:rPr>
        <w:t>”</w:t>
      </w:r>
      <w:r w:rsidRPr="007C16A8">
        <w:rPr>
          <w:rFonts w:ascii="Courier New" w:hAnsi="Courier New"/>
          <w:b/>
          <w:sz w:val="18"/>
        </w:rPr>
        <w:t>,2)) S ID(0)=ID(0)+1,ID(ID(0))=</w:t>
      </w:r>
      <w:r w:rsidR="00F90C1E" w:rsidRPr="007C16A8">
        <w:rPr>
          <w:rFonts w:ascii="Courier New" w:hAnsi="Courier New"/>
          <w:b/>
          <w:sz w:val="18"/>
        </w:rPr>
        <w:t>”</w:t>
      </w:r>
      <w:r w:rsidRPr="007C16A8">
        <w:rPr>
          <w:rFonts w:ascii="Courier New" w:hAnsi="Courier New"/>
          <w:b/>
          <w:sz w:val="18"/>
        </w:rPr>
        <w:t>BILL NUMBER:</w:t>
      </w:r>
      <w:r w:rsidR="00F90C1E" w:rsidRPr="007C16A8">
        <w:rPr>
          <w:rFonts w:ascii="Courier New" w:hAnsi="Courier New"/>
          <w:b/>
          <w:sz w:val="18"/>
        </w:rPr>
        <w:t>”</w:t>
      </w:r>
      <w:r w:rsidRPr="007C16A8">
        <w:rPr>
          <w:rFonts w:ascii="Courier New" w:hAnsi="Courier New"/>
          <w:b/>
          <w:sz w:val="18"/>
        </w:rPr>
        <w:t>_$P(ND,</w:t>
      </w:r>
      <w:r w:rsidR="00F90C1E" w:rsidRPr="007C16A8">
        <w:rPr>
          <w:rFonts w:ascii="Courier New" w:hAnsi="Courier New"/>
          <w:b/>
          <w:sz w:val="18"/>
        </w:rPr>
        <w:t>”</w:t>
      </w:r>
      <w:r w:rsidRPr="007C16A8">
        <w:rPr>
          <w:rFonts w:ascii="Courier New" w:hAnsi="Courier New"/>
          <w:b/>
          <w:sz w:val="18"/>
        </w:rPr>
        <w:t>^</w:t>
      </w:r>
      <w:r w:rsidR="00F90C1E" w:rsidRPr="007C16A8">
        <w:rPr>
          <w:rFonts w:ascii="Courier New" w:hAnsi="Courier New"/>
          <w:b/>
          <w:sz w:val="18"/>
        </w:rPr>
        <w:t>”</w:t>
      </w:r>
      <w:r w:rsidRPr="007C16A8">
        <w:rPr>
          <w:rFonts w:ascii="Courier New" w:hAnsi="Courier New"/>
          <w:b/>
          <w:sz w:val="18"/>
        </w:rPr>
        <w:t>)</w:t>
      </w:r>
    </w:p>
    <w:p w:rsidR="006548E8" w:rsidRPr="007C16A8" w:rsidRDefault="006548E8" w:rsidP="00DD619F">
      <w:pPr>
        <w:pStyle w:val="ListNumber"/>
      </w:pPr>
      <w:r w:rsidRPr="007C16A8">
        <w:t xml:space="preserve">At the </w:t>
      </w:r>
      <w:r w:rsidR="00F90C1E" w:rsidRPr="007C16A8">
        <w:t>“</w:t>
      </w:r>
      <w:r w:rsidRPr="007C16A8">
        <w:t>Edit? NO//</w:t>
      </w:r>
      <w:r w:rsidR="00F90C1E" w:rsidRPr="007C16A8">
        <w:t>”</w:t>
      </w:r>
      <w:r w:rsidRPr="007C16A8">
        <w:t xml:space="preserve"> prompt, enter </w:t>
      </w:r>
      <w:r w:rsidR="007A0ACC" w:rsidRPr="007C16A8">
        <w:rPr>
          <w:b/>
        </w:rPr>
        <w:t>YES</w:t>
      </w:r>
      <w:r w:rsidR="007A0ACC" w:rsidRPr="007C16A8">
        <w:t xml:space="preserve"> and then enter </w:t>
      </w:r>
      <w:r w:rsidR="00886532" w:rsidRPr="007C16A8">
        <w:t>a description to list the identifiers that are returned for this file reference (e.g., Name, Sex, Date of Birth [DOB], Social Security Number [SSN], and Bill Number).</w:t>
      </w:r>
    </w:p>
    <w:p w:rsidR="00F53C33" w:rsidRPr="007C16A8" w:rsidRDefault="00F53C33" w:rsidP="00B0498F">
      <w:pPr>
        <w:pStyle w:val="Caption"/>
      </w:pPr>
      <w:bookmarkStart w:id="96" w:name="_Ref343771372"/>
      <w:bookmarkStart w:id="97" w:name="_Toc23169099"/>
      <w:r w:rsidRPr="007C16A8">
        <w:lastRenderedPageBreak/>
        <w:t xml:space="preserve">Figure </w:t>
      </w:r>
      <w:fldSimple w:instr=" SEQ Figure \* ARABIC ">
        <w:r w:rsidR="00E144B2" w:rsidRPr="007C16A8">
          <w:t>10</w:t>
        </w:r>
      </w:fldSimple>
      <w:bookmarkEnd w:id="96"/>
      <w:r w:rsidR="00130D1A" w:rsidRPr="007C16A8">
        <w:t>:</w:t>
      </w:r>
      <w:r w:rsidR="00134C89" w:rsidRPr="007C16A8">
        <w:t xml:space="preserve"> Adding New Entry to XULM LOCK DICTIONARY</w:t>
      </w:r>
      <w:r w:rsidR="008E01D3" w:rsidRPr="007C16A8">
        <w:t xml:space="preserve"> (#8993)</w:t>
      </w:r>
      <w:r w:rsidR="00134C89" w:rsidRPr="007C16A8">
        <w:t xml:space="preserve"> F</w:t>
      </w:r>
      <w:r w:rsidRPr="007C16A8">
        <w:t>ile</w:t>
      </w:r>
      <w:r w:rsidR="00134C89" w:rsidRPr="007C16A8">
        <w:t>—Sample ^DGCR(399,IEN) T</w:t>
      </w:r>
      <w:r w:rsidRPr="007C16A8">
        <w:t>emplate</w:t>
      </w:r>
      <w:bookmarkEnd w:id="97"/>
    </w:p>
    <w:p w:rsidR="006312DE" w:rsidRPr="007C16A8" w:rsidRDefault="006312DE" w:rsidP="00B0498F">
      <w:pPr>
        <w:pStyle w:val="Dialogue"/>
      </w:pPr>
      <w:r w:rsidRPr="007C16A8">
        <w:t>Select Operations Manageme</w:t>
      </w:r>
      <w:r w:rsidR="0099385A" w:rsidRPr="007C16A8">
        <w:t>nt</w:t>
      </w:r>
      <w:r w:rsidR="008E463B" w:rsidRPr="007C16A8">
        <w:t xml:space="preserve"> Option: </w:t>
      </w:r>
      <w:r w:rsidRPr="007C16A8">
        <w:rPr>
          <w:b/>
          <w:highlight w:val="yellow"/>
        </w:rPr>
        <w:t>LOCK MANAGER MENU</w:t>
      </w:r>
    </w:p>
    <w:p w:rsidR="006312DE" w:rsidRPr="007C16A8" w:rsidRDefault="006312DE" w:rsidP="00B0498F">
      <w:pPr>
        <w:pStyle w:val="Dialogue"/>
      </w:pPr>
    </w:p>
    <w:p w:rsidR="006312DE" w:rsidRPr="007C16A8" w:rsidRDefault="001D10F4" w:rsidP="00B0498F">
      <w:pPr>
        <w:pStyle w:val="Dialogue"/>
      </w:pPr>
      <w:r w:rsidRPr="007C16A8">
        <w:tab/>
      </w:r>
      <w:r w:rsidR="006312DE" w:rsidRPr="007C16A8">
        <w:t>LM</w:t>
      </w:r>
      <w:r w:rsidRPr="007C16A8">
        <w:tab/>
      </w:r>
      <w:r w:rsidR="00C12C48" w:rsidRPr="007C16A8">
        <w:t>Kernel Lock Manager</w:t>
      </w:r>
    </w:p>
    <w:p w:rsidR="006312DE" w:rsidRPr="007C16A8" w:rsidRDefault="001D10F4" w:rsidP="00B0498F">
      <w:pPr>
        <w:pStyle w:val="Dialogue"/>
      </w:pPr>
      <w:r w:rsidRPr="007C16A8">
        <w:tab/>
      </w:r>
      <w:r w:rsidR="006312DE" w:rsidRPr="007C16A8">
        <w:rPr>
          <w:highlight w:val="cyan"/>
        </w:rPr>
        <w:t>EDIT</w:t>
      </w:r>
      <w:r w:rsidRPr="007C16A8">
        <w:rPr>
          <w:highlight w:val="cyan"/>
        </w:rPr>
        <w:tab/>
      </w:r>
      <w:r w:rsidR="00C12C48" w:rsidRPr="007C16A8">
        <w:rPr>
          <w:highlight w:val="cyan"/>
        </w:rPr>
        <w:t>Edit Lock Dictionary</w:t>
      </w:r>
    </w:p>
    <w:p w:rsidR="006312DE" w:rsidRPr="007C16A8" w:rsidRDefault="001D10F4" w:rsidP="00B0498F">
      <w:pPr>
        <w:pStyle w:val="Dialogue"/>
      </w:pPr>
      <w:r w:rsidRPr="007C16A8">
        <w:tab/>
      </w:r>
      <w:r w:rsidR="006312DE" w:rsidRPr="007C16A8">
        <w:t>LOG</w:t>
      </w:r>
      <w:r w:rsidRPr="007C16A8">
        <w:tab/>
      </w:r>
      <w:r w:rsidR="00C12C48" w:rsidRPr="007C16A8">
        <w:t>View Lock Manager Log</w:t>
      </w:r>
    </w:p>
    <w:p w:rsidR="006312DE" w:rsidRPr="007C16A8" w:rsidRDefault="001D10F4" w:rsidP="00B0498F">
      <w:pPr>
        <w:pStyle w:val="Dialogue"/>
      </w:pPr>
      <w:r w:rsidRPr="007C16A8">
        <w:tab/>
      </w:r>
      <w:r w:rsidR="006312DE" w:rsidRPr="007C16A8">
        <w:t>SITE</w:t>
      </w:r>
      <w:r w:rsidRPr="007C16A8">
        <w:tab/>
      </w:r>
      <w:r w:rsidR="00C12C48" w:rsidRPr="007C16A8">
        <w:t>Edit Lock Manager Parameters</w:t>
      </w:r>
    </w:p>
    <w:p w:rsidR="006312DE" w:rsidRPr="007C16A8" w:rsidRDefault="001D10F4" w:rsidP="00B0498F">
      <w:pPr>
        <w:pStyle w:val="Dialogue"/>
      </w:pPr>
      <w:r w:rsidRPr="007C16A8">
        <w:tab/>
      </w:r>
      <w:r w:rsidR="006312DE" w:rsidRPr="007C16A8">
        <w:t>PURG</w:t>
      </w:r>
      <w:r w:rsidRPr="007C16A8">
        <w:tab/>
      </w:r>
      <w:r w:rsidR="00C12C48" w:rsidRPr="007C16A8">
        <w:t>Purge Lock Manager Log</w:t>
      </w:r>
    </w:p>
    <w:p w:rsidR="006312DE" w:rsidRPr="007C16A8" w:rsidRDefault="006312DE" w:rsidP="00B0498F">
      <w:pPr>
        <w:pStyle w:val="Dialogue"/>
      </w:pPr>
    </w:p>
    <w:p w:rsidR="006312DE" w:rsidRPr="007C16A8" w:rsidRDefault="006312DE" w:rsidP="00B0498F">
      <w:pPr>
        <w:pStyle w:val="Dialogue"/>
      </w:pPr>
      <w:r w:rsidRPr="007C16A8">
        <w:t xml:space="preserve">Select </w:t>
      </w:r>
      <w:r w:rsidR="00C12C48" w:rsidRPr="007C16A8">
        <w:t>Lock Manager Menu</w:t>
      </w:r>
      <w:r w:rsidR="008E463B" w:rsidRPr="007C16A8">
        <w:t xml:space="preserve"> Option: </w:t>
      </w:r>
      <w:r w:rsidRPr="007C16A8">
        <w:rPr>
          <w:b/>
          <w:highlight w:val="yellow"/>
        </w:rPr>
        <w:t>EDIT LOCK DICTIONARY</w:t>
      </w:r>
    </w:p>
    <w:p w:rsidR="00FD17EE" w:rsidRPr="007C16A8" w:rsidRDefault="00FD17EE" w:rsidP="00B0498F">
      <w:pPr>
        <w:pStyle w:val="Dialogue"/>
      </w:pPr>
    </w:p>
    <w:p w:rsidR="00484225" w:rsidRPr="007C16A8" w:rsidRDefault="00484225" w:rsidP="00B0498F">
      <w:pPr>
        <w:pStyle w:val="Dialogue"/>
      </w:pPr>
    </w:p>
    <w:p w:rsidR="00484225" w:rsidRPr="007C16A8" w:rsidRDefault="00484225" w:rsidP="00B0498F">
      <w:pPr>
        <w:pStyle w:val="Dialogue"/>
      </w:pPr>
      <w:r w:rsidRPr="007C16A8">
        <w:t>Do you want to edit an existing entry in the lock dicti</w:t>
      </w:r>
      <w:r w:rsidR="00125532" w:rsidRPr="007C16A8">
        <w:t>o</w:t>
      </w:r>
      <w:r w:rsidRPr="007C16A8">
        <w:t>nary or add a new one?</w:t>
      </w:r>
    </w:p>
    <w:p w:rsidR="00484225" w:rsidRPr="007C16A8" w:rsidRDefault="00484225" w:rsidP="00B0498F">
      <w:pPr>
        <w:pStyle w:val="Dialogue"/>
      </w:pPr>
    </w:p>
    <w:p w:rsidR="00484225" w:rsidRPr="007C16A8" w:rsidRDefault="001D10F4" w:rsidP="00B0498F">
      <w:pPr>
        <w:pStyle w:val="Dialogue"/>
      </w:pPr>
      <w:r w:rsidRPr="007C16A8">
        <w:tab/>
      </w:r>
      <w:r w:rsidR="00484225" w:rsidRPr="007C16A8">
        <w:t>Select one of the following:</w:t>
      </w:r>
    </w:p>
    <w:p w:rsidR="00484225" w:rsidRPr="007C16A8" w:rsidRDefault="00484225" w:rsidP="00B0498F">
      <w:pPr>
        <w:pStyle w:val="Dialogue"/>
      </w:pPr>
    </w:p>
    <w:p w:rsidR="00484225" w:rsidRPr="007C16A8" w:rsidRDefault="001D10F4" w:rsidP="00B0498F">
      <w:pPr>
        <w:pStyle w:val="Dialogue"/>
      </w:pPr>
      <w:r w:rsidRPr="007C16A8">
        <w:tab/>
      </w:r>
      <w:r w:rsidR="00484225" w:rsidRPr="007C16A8">
        <w:t>E</w:t>
      </w:r>
      <w:r w:rsidRPr="007C16A8">
        <w:tab/>
      </w:r>
      <w:r w:rsidR="00484225" w:rsidRPr="007C16A8">
        <w:t>Edit an entry</w:t>
      </w:r>
    </w:p>
    <w:p w:rsidR="00AC00C1" w:rsidRPr="007C16A8" w:rsidRDefault="001D10F4" w:rsidP="00B0498F">
      <w:pPr>
        <w:pStyle w:val="Dialogue"/>
      </w:pPr>
      <w:r w:rsidRPr="007C16A8">
        <w:tab/>
      </w:r>
      <w:r w:rsidR="00AC00C1" w:rsidRPr="007C16A8">
        <w:t>D</w:t>
      </w:r>
      <w:r w:rsidRPr="007C16A8">
        <w:tab/>
      </w:r>
      <w:r w:rsidR="00AC00C1" w:rsidRPr="007C16A8">
        <w:t>Delete an entry</w:t>
      </w:r>
    </w:p>
    <w:p w:rsidR="00484225" w:rsidRPr="007C16A8" w:rsidRDefault="001D10F4" w:rsidP="00B0498F">
      <w:pPr>
        <w:pStyle w:val="Dialogue"/>
      </w:pPr>
      <w:r w:rsidRPr="007C16A8">
        <w:tab/>
      </w:r>
      <w:r w:rsidR="00484225" w:rsidRPr="007C16A8">
        <w:t>A</w:t>
      </w:r>
      <w:r w:rsidRPr="007C16A8">
        <w:tab/>
      </w:r>
      <w:r w:rsidR="00484225" w:rsidRPr="007C16A8">
        <w:t>Add a new entry</w:t>
      </w:r>
    </w:p>
    <w:p w:rsidR="00484225" w:rsidRPr="007C16A8" w:rsidRDefault="00484225" w:rsidP="00B0498F">
      <w:pPr>
        <w:pStyle w:val="Dialogue"/>
      </w:pPr>
    </w:p>
    <w:p w:rsidR="00484225" w:rsidRPr="007C16A8" w:rsidRDefault="00484225" w:rsidP="00B0498F">
      <w:pPr>
        <w:pStyle w:val="Dialogue"/>
        <w:rPr>
          <w:b/>
        </w:rPr>
      </w:pPr>
      <w:r w:rsidRPr="007C16A8">
        <w:t xml:space="preserve">Enter response: E// </w:t>
      </w:r>
      <w:r w:rsidR="00125532" w:rsidRPr="007C16A8">
        <w:rPr>
          <w:b/>
          <w:highlight w:val="yellow"/>
        </w:rPr>
        <w:t>ADD A NEW ENTRY</w:t>
      </w:r>
    </w:p>
    <w:p w:rsidR="00F67B7F" w:rsidRPr="007C16A8" w:rsidRDefault="00F67B7F" w:rsidP="00B0498F">
      <w:pPr>
        <w:pStyle w:val="Dialogue"/>
      </w:pPr>
    </w:p>
    <w:p w:rsidR="00F67B7F" w:rsidRPr="007C16A8" w:rsidRDefault="00F67B7F" w:rsidP="00B0498F">
      <w:pPr>
        <w:pStyle w:val="Dialogue"/>
      </w:pPr>
      <w:r w:rsidRPr="007C16A8">
        <w:t xml:space="preserve">* You cannot enter the </w:t>
      </w:r>
      <w:r w:rsidR="00F8418D" w:rsidRPr="007C16A8">
        <w:t>‘</w:t>
      </w:r>
      <w:r w:rsidRPr="007C16A8">
        <w:t>^</w:t>
      </w:r>
      <w:r w:rsidR="00F8418D" w:rsidRPr="007C16A8">
        <w:t>’</w:t>
      </w:r>
      <w:r w:rsidRPr="007C16A8">
        <w:t xml:space="preserve"> prefix when selecting a lock template. **</w:t>
      </w:r>
    </w:p>
    <w:p w:rsidR="00484225" w:rsidRPr="007C16A8" w:rsidRDefault="00484225" w:rsidP="00B0498F">
      <w:pPr>
        <w:pStyle w:val="Dialogue"/>
      </w:pPr>
      <w:r w:rsidRPr="007C16A8">
        <w:t xml:space="preserve">LOCK TEMPLATE: </w:t>
      </w:r>
      <w:r w:rsidRPr="007C16A8">
        <w:rPr>
          <w:b/>
          <w:highlight w:val="yellow"/>
        </w:rPr>
        <w:t>^DGCR(399,IEN)</w:t>
      </w:r>
    </w:p>
    <w:p w:rsidR="00A554DF" w:rsidRPr="007C16A8" w:rsidRDefault="00A554DF" w:rsidP="00B0498F">
      <w:pPr>
        <w:pStyle w:val="Dialogue"/>
      </w:pPr>
      <w:r w:rsidRPr="007C16A8">
        <w:t xml:space="preserve">LOCK TEMPLATE: </w:t>
      </w:r>
      <w:r w:rsidRPr="007C16A8">
        <w:rPr>
          <w:b/>
          <w:highlight w:val="yellow"/>
        </w:rPr>
        <w:t>_^DGCR(399,IEN)</w:t>
      </w:r>
    </w:p>
    <w:p w:rsidR="00631EE0" w:rsidRPr="007C16A8" w:rsidRDefault="00CD4C29" w:rsidP="00B0498F">
      <w:pPr>
        <w:pStyle w:val="Dialogue"/>
      </w:pPr>
      <w:r w:rsidRPr="007C16A8">
        <mc:AlternateContent>
          <mc:Choice Requires="wps">
            <w:drawing>
              <wp:inline distT="0" distB="0" distL="0" distR="0" wp14:anchorId="2E186901" wp14:editId="79810475">
                <wp:extent cx="5138420" cy="464820"/>
                <wp:effectExtent l="0" t="285750" r="24130" b="11430"/>
                <wp:docPr id="1" name="AutoShape 14" descr="Callout Text: VA FileMan does not allow ^ as the first character! Re-enter the value with a leading spac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8420" cy="464820"/>
                        </a:xfrm>
                        <a:prstGeom prst="wedgeRoundRectCallout">
                          <a:avLst>
                            <a:gd name="adj1" fmla="val -25060"/>
                            <a:gd name="adj2" fmla="val -112023"/>
                            <a:gd name="adj3" fmla="val 16667"/>
                          </a:avLst>
                        </a:prstGeom>
                        <a:solidFill>
                          <a:srgbClr val="FFFFFF"/>
                        </a:solidFill>
                        <a:ln w="9525">
                          <a:solidFill>
                            <a:srgbClr val="000000"/>
                          </a:solidFill>
                          <a:miter lim="800000"/>
                          <a:headEnd/>
                          <a:tailEnd/>
                        </a:ln>
                      </wps:spPr>
                      <wps:txbx>
                        <w:txbxContent>
                          <w:p w:rsidR="0033684B" w:rsidRDefault="0033684B" w:rsidP="00631EE0">
                            <w:pPr>
                              <w:pStyle w:val="CalloutText"/>
                            </w:pPr>
                            <w:r>
                              <w:t xml:space="preserve">VA FileMan does </w:t>
                            </w:r>
                            <w:r w:rsidRPr="00FD17EE">
                              <w:rPr>
                                <w:i/>
                              </w:rPr>
                              <w:t>not</w:t>
                            </w:r>
                            <w:r>
                              <w:t xml:space="preserve"> allow ^ as the first character! Re-enter the value with a leading space.</w:t>
                            </w:r>
                          </w:p>
                        </w:txbxContent>
                      </wps:txbx>
                      <wps:bodyPr rot="0" vert="horz" wrap="square" lIns="91440" tIns="45720" rIns="91440" bIns="45720" anchor="t" anchorCtr="0" upright="1">
                        <a:noAutofit/>
                      </wps:bodyPr>
                    </wps:wsp>
                  </a:graphicData>
                </a:graphic>
              </wp:inline>
            </w:drawing>
          </mc:Choice>
          <mc:Fallback>
            <w:pict>
              <v:shape w14:anchorId="2E186901" id="AutoShape 14" o:spid="_x0000_s1029" type="#_x0000_t62" alt="Callout Text: VA FileMan does not allow ^ as the first character! Re-enter the value with a leading space." style="width:404.6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" adj="5387,-13397">
                <v:textbox>
                  <w:txbxContent>
                    <w:p w:rsidR="0033684B" w:rsidRDefault="0033684B" w:rsidP="00631EE0">
                      <w:pPr>
                        <w:pStyle w:val="CalloutText"/>
                      </w:pPr>
                      <w:r>
                        <w:t xml:space="preserve">VA FileMan does </w:t>
                      </w:r>
                      <w:r w:rsidRPr="00FD17EE">
                        <w:rPr>
                          <w:i/>
                        </w:rPr>
                        <w:t>not</w:t>
                      </w:r>
                      <w:r>
                        <w:t xml:space="preserve"> allow ^ as the first character! Re-enter the value with a leading space.</w:t>
                      </w:r>
                    </w:p>
                  </w:txbxContent>
                </v:textbox>
                <w10:anchorlock/>
              </v:shape>
            </w:pict>
          </mc:Fallback>
        </mc:AlternateContent>
      </w:r>
    </w:p>
    <w:p w:rsidR="00A554DF" w:rsidRPr="007C16A8" w:rsidRDefault="00A554DF" w:rsidP="00B0498F">
      <w:pPr>
        <w:pStyle w:val="Dialogue"/>
      </w:pPr>
    </w:p>
    <w:p w:rsidR="00D721C7" w:rsidRPr="007C16A8" w:rsidRDefault="00D721C7" w:rsidP="00B0498F">
      <w:pPr>
        <w:pStyle w:val="Dialogue"/>
      </w:pPr>
    </w:p>
    <w:p w:rsidR="00484225" w:rsidRPr="007C16A8" w:rsidRDefault="00484225" w:rsidP="00B0498F">
      <w:pPr>
        <w:pStyle w:val="Dialogue"/>
      </w:pPr>
      <w:r w:rsidRPr="007C16A8">
        <w:t xml:space="preserve">LOCK TEMPLATE: ^DGCR(399,IEN)// </w:t>
      </w:r>
      <w:r w:rsidR="00125532" w:rsidRPr="007C16A8">
        <w:rPr>
          <w:b/>
          <w:highlight w:val="yellow"/>
        </w:rPr>
        <w:t>&lt;Enter&gt;</w:t>
      </w:r>
    </w:p>
    <w:p w:rsidR="00484225" w:rsidRPr="007C16A8" w:rsidRDefault="00484225" w:rsidP="00B0498F">
      <w:pPr>
        <w:pStyle w:val="Dialogue"/>
      </w:pPr>
      <w:r w:rsidRPr="007C16A8">
        <w:t xml:space="preserve">GLOBAL LOCK?: YES// </w:t>
      </w:r>
      <w:r w:rsidR="00125532" w:rsidRPr="007C16A8">
        <w:rPr>
          <w:b/>
          <w:highlight w:val="yellow"/>
        </w:rPr>
        <w:t>&lt;Enter&gt;</w:t>
      </w:r>
    </w:p>
    <w:p w:rsidR="00FD17EE" w:rsidRPr="007C16A8" w:rsidRDefault="00FD17EE" w:rsidP="00B0498F">
      <w:pPr>
        <w:pStyle w:val="Dialogue"/>
      </w:pPr>
    </w:p>
    <w:p w:rsidR="00FD17EE" w:rsidRPr="007C16A8" w:rsidRDefault="001D10F4" w:rsidP="00B0498F">
      <w:pPr>
        <w:pStyle w:val="Dialogue"/>
      </w:pPr>
      <w:r w:rsidRPr="007C16A8">
        <w:tab/>
      </w:r>
      <w:r w:rsidR="006312DE" w:rsidRPr="007C16A8">
        <w:t xml:space="preserve">XULM LOCK DICTIONARY GLOBAL LOCK?: YES// </w:t>
      </w:r>
      <w:r w:rsidR="00FD17EE" w:rsidRPr="007C16A8">
        <w:rPr>
          <w:b/>
          <w:highlight w:val="yellow"/>
        </w:rPr>
        <w:t>&lt;Enter&gt;</w:t>
      </w:r>
      <w:r w:rsidR="006312DE" w:rsidRPr="007C16A8">
        <w:t xml:space="preserve"> YES</w:t>
      </w:r>
    </w:p>
    <w:p w:rsidR="00FD17EE" w:rsidRPr="007C16A8" w:rsidRDefault="00FD17EE" w:rsidP="00B0498F">
      <w:pPr>
        <w:pStyle w:val="Dialogue"/>
      </w:pPr>
    </w:p>
    <w:p w:rsidR="005F3251" w:rsidRPr="007C16A8" w:rsidRDefault="001D10F4" w:rsidP="00B0498F">
      <w:pPr>
        <w:pStyle w:val="Dialogue"/>
      </w:pPr>
      <w:r w:rsidRPr="007C16A8">
        <w:tab/>
      </w:r>
      <w:r w:rsidR="006312DE" w:rsidRPr="007C16A8">
        <w:t>XU</w:t>
      </w:r>
      <w:r w:rsidR="008E463B" w:rsidRPr="007C16A8">
        <w:t xml:space="preserve">LM LOCK DICTIONARY PACKAGE: </w:t>
      </w:r>
      <w:r w:rsidR="008E463B" w:rsidRPr="007C16A8">
        <w:rPr>
          <w:b/>
          <w:highlight w:val="yellow"/>
        </w:rPr>
        <w:t>INTEGRATED BILLING</w:t>
      </w:r>
    </w:p>
    <w:p w:rsidR="003C1545" w:rsidRPr="007C16A8" w:rsidRDefault="003C1545" w:rsidP="00B0498F">
      <w:pPr>
        <w:pStyle w:val="Dialogue"/>
      </w:pPr>
    </w:p>
    <w:p w:rsidR="006312DE" w:rsidRPr="007C16A8" w:rsidRDefault="008E463B" w:rsidP="00B0498F">
      <w:pPr>
        <w:pStyle w:val="Dialogue"/>
      </w:pPr>
      <w:r w:rsidRPr="007C16A8">
        <w:t>PARTIAL MATCH ALLOWED?:</w:t>
      </w:r>
      <w:r w:rsidR="005F3251" w:rsidRPr="007C16A8">
        <w:t xml:space="preserve"> </w:t>
      </w:r>
      <w:r w:rsidR="006312DE" w:rsidRPr="007C16A8">
        <w:rPr>
          <w:b/>
          <w:highlight w:val="yellow"/>
        </w:rPr>
        <w:t>YES</w:t>
      </w:r>
    </w:p>
    <w:p w:rsidR="005F3251" w:rsidRPr="007C16A8" w:rsidRDefault="005F3251" w:rsidP="00B0498F">
      <w:pPr>
        <w:pStyle w:val="Dialogue"/>
      </w:pPr>
    </w:p>
    <w:p w:rsidR="006312DE" w:rsidRPr="007C16A8" w:rsidRDefault="006312DE" w:rsidP="00B0498F">
      <w:pPr>
        <w:pStyle w:val="Dialogue"/>
      </w:pPr>
      <w:r w:rsidRPr="007C16A8">
        <w:t>What is the purpose of this lock?:</w:t>
      </w:r>
    </w:p>
    <w:p w:rsidR="006312DE" w:rsidRPr="007C16A8" w:rsidRDefault="006312DE" w:rsidP="00B0498F">
      <w:pPr>
        <w:pStyle w:val="Dialogue"/>
      </w:pPr>
      <w:r w:rsidRPr="007C16A8">
        <w:t xml:space="preserve">  No existing text</w:t>
      </w:r>
    </w:p>
    <w:p w:rsidR="006312DE" w:rsidRPr="007C16A8" w:rsidRDefault="006312DE" w:rsidP="00B0498F">
      <w:pPr>
        <w:pStyle w:val="Dialogue"/>
      </w:pPr>
      <w:r w:rsidRPr="007C16A8">
        <w:t xml:space="preserve">  Edit? NO// </w:t>
      </w:r>
      <w:r w:rsidRPr="007C16A8">
        <w:rPr>
          <w:b/>
          <w:highlight w:val="yellow"/>
        </w:rPr>
        <w:t>YES</w:t>
      </w:r>
    </w:p>
    <w:p w:rsidR="006312DE" w:rsidRPr="007C16A8" w:rsidRDefault="006312DE" w:rsidP="00B0498F">
      <w:pPr>
        <w:pStyle w:val="Dialogue"/>
      </w:pPr>
    </w:p>
    <w:p w:rsidR="006312DE" w:rsidRPr="007C16A8" w:rsidRDefault="006312DE" w:rsidP="00B0498F">
      <w:pPr>
        <w:pStyle w:val="Dialogue"/>
        <w:rPr>
          <w:b/>
        </w:rPr>
      </w:pPr>
      <w:r w:rsidRPr="007C16A8">
        <w:rPr>
          <w:b/>
          <w:highlight w:val="cyan"/>
        </w:rPr>
        <w:t>This lock is on a record in the BILL/CLAIMS file (#399).</w:t>
      </w:r>
    </w:p>
    <w:p w:rsidR="008E463B" w:rsidRPr="007C16A8" w:rsidRDefault="008E463B" w:rsidP="00B0498F">
      <w:pPr>
        <w:pStyle w:val="Dialogue"/>
      </w:pPr>
    </w:p>
    <w:p w:rsidR="006312DE" w:rsidRPr="007C16A8" w:rsidRDefault="006312DE" w:rsidP="00B0498F">
      <w:pPr>
        <w:pStyle w:val="Dialogue"/>
      </w:pPr>
      <w:r w:rsidRPr="007C16A8">
        <w:t>You can optionally enter MUMPS code to verify that the variable IEN</w:t>
      </w:r>
    </w:p>
    <w:p w:rsidR="006312DE" w:rsidRPr="007C16A8" w:rsidRDefault="006312DE" w:rsidP="00B0498F">
      <w:pPr>
        <w:pStyle w:val="Dialogue"/>
      </w:pPr>
      <w:r w:rsidRPr="007C16A8">
        <w:t>has a permissible value. It should set Y=0 if not ok, Y=1 if ok.</w:t>
      </w:r>
    </w:p>
    <w:p w:rsidR="006312DE" w:rsidRPr="007C16A8" w:rsidRDefault="006312DE" w:rsidP="00B0498F">
      <w:pPr>
        <w:pStyle w:val="Dialogue"/>
      </w:pPr>
    </w:p>
    <w:p w:rsidR="00CC77DD" w:rsidRPr="007C16A8" w:rsidRDefault="006312DE" w:rsidP="00B0498F">
      <w:pPr>
        <w:pStyle w:val="Dialogue"/>
        <w:rPr>
          <w:b/>
        </w:rPr>
      </w:pPr>
      <w:r w:rsidRPr="007C16A8">
        <w:t>Execut</w:t>
      </w:r>
      <w:r w:rsidR="00C12C48" w:rsidRPr="007C16A8">
        <w:t>a</w:t>
      </w:r>
      <w:r w:rsidRPr="007C16A8">
        <w:t xml:space="preserve">ble check logic for variable IEN (optional): </w:t>
      </w:r>
      <w:r w:rsidR="00447096" w:rsidRPr="007C16A8">
        <w:rPr>
          <w:b/>
          <w:highlight w:val="yellow"/>
        </w:rPr>
        <w:t xml:space="preserve">S </w:t>
      </w:r>
      <w:r w:rsidR="001E6BFE" w:rsidRPr="007C16A8">
        <w:rPr>
          <w:b/>
          <w:highlight w:val="yellow"/>
        </w:rPr>
        <w:t>Y=$S($D(^DGCR(399,IEN,0)):1,1:0)</w:t>
      </w:r>
    </w:p>
    <w:p w:rsidR="005F3251" w:rsidRPr="007C16A8" w:rsidRDefault="005F3251" w:rsidP="00B0498F">
      <w:pPr>
        <w:pStyle w:val="Dialogue"/>
      </w:pPr>
    </w:p>
    <w:p w:rsidR="00A626AD" w:rsidRPr="007C16A8" w:rsidRDefault="00A626AD" w:rsidP="00B0498F">
      <w:pPr>
        <w:pStyle w:val="Dialogue"/>
      </w:pPr>
      <w:r w:rsidRPr="007C16A8">
        <w:t>You can display file identifiers for the locked record, or for a record in</w:t>
      </w:r>
    </w:p>
    <w:p w:rsidR="00A626AD" w:rsidRPr="007C16A8" w:rsidRDefault="00A626AD" w:rsidP="00B0498F">
      <w:pPr>
        <w:pStyle w:val="Dialogue"/>
      </w:pPr>
      <w:r w:rsidRPr="007C16A8">
        <w:t>another file related to the locked record.  Most locks are related to a</w:t>
      </w:r>
    </w:p>
    <w:p w:rsidR="00A626AD" w:rsidRPr="007C16A8" w:rsidRDefault="00A626AD" w:rsidP="00B0498F">
      <w:pPr>
        <w:pStyle w:val="Dialogue"/>
      </w:pPr>
      <w:r w:rsidRPr="007C16A8">
        <w:t>specific patient, so most entries in the lock dictionary should include a</w:t>
      </w:r>
    </w:p>
    <w:p w:rsidR="00A626AD" w:rsidRPr="007C16A8" w:rsidRDefault="00A626AD" w:rsidP="00B0498F">
      <w:pPr>
        <w:pStyle w:val="Dialogue"/>
      </w:pPr>
      <w:r w:rsidRPr="007C16A8">
        <w:t>file reference to the PATIENT file (#2) and to the file of the locked record,</w:t>
      </w:r>
    </w:p>
    <w:p w:rsidR="00A626AD" w:rsidRPr="007C16A8" w:rsidRDefault="00A626AD" w:rsidP="00B0498F">
      <w:pPr>
        <w:pStyle w:val="Dialogue"/>
      </w:pPr>
      <w:r w:rsidRPr="007C16A8">
        <w:t>and perhaps other files as well.</w:t>
      </w:r>
    </w:p>
    <w:p w:rsidR="00A626AD" w:rsidRPr="007C16A8" w:rsidRDefault="00A626AD" w:rsidP="00B0498F">
      <w:pPr>
        <w:pStyle w:val="Dialogue"/>
      </w:pPr>
    </w:p>
    <w:p w:rsidR="00A626AD" w:rsidRPr="007C16A8" w:rsidRDefault="00A626AD" w:rsidP="00B0498F">
      <w:pPr>
        <w:pStyle w:val="Dialogue"/>
      </w:pPr>
      <w:r w:rsidRPr="007C16A8">
        <w:t>If you would like to include file references, first select the file, and then</w:t>
      </w:r>
    </w:p>
    <w:p w:rsidR="005F3251" w:rsidRPr="007C16A8" w:rsidRDefault="00A626AD" w:rsidP="00B0498F">
      <w:pPr>
        <w:pStyle w:val="Dialogue"/>
      </w:pPr>
      <w:r w:rsidRPr="007C16A8">
        <w:lastRenderedPageBreak/>
        <w:t>enter the MUMPS code that will retrieve the file identifiers from that file.</w:t>
      </w:r>
    </w:p>
    <w:p w:rsidR="00E16B9D" w:rsidRPr="007C16A8" w:rsidRDefault="00E16B9D" w:rsidP="00B0498F">
      <w:pPr>
        <w:pStyle w:val="Dialogue"/>
      </w:pPr>
    </w:p>
    <w:p w:rsidR="006312DE" w:rsidRPr="007C16A8" w:rsidRDefault="005250BF" w:rsidP="00B0498F">
      <w:pPr>
        <w:pStyle w:val="Dialogue"/>
      </w:pPr>
      <w:r w:rsidRPr="007C16A8">
        <w:t xml:space="preserve">Select FILE: </w:t>
      </w:r>
      <w:r w:rsidRPr="007C16A8">
        <w:rPr>
          <w:b/>
          <w:i/>
          <w:highlight w:val="yellow"/>
        </w:rPr>
        <w:t>2</w:t>
      </w:r>
      <w:r w:rsidR="005F3251" w:rsidRPr="007C16A8">
        <w:rPr>
          <w:b/>
          <w:highlight w:val="yellow"/>
        </w:rPr>
        <w:t xml:space="preserve"> &lt;Enter&gt;</w:t>
      </w:r>
      <w:r w:rsidRPr="007C16A8">
        <w:t xml:space="preserve"> </w:t>
      </w:r>
      <w:r w:rsidRPr="007C16A8">
        <w:rPr>
          <w:i/>
        </w:rPr>
        <w:t>PATIENT</w:t>
      </w:r>
    </w:p>
    <w:p w:rsidR="006312DE" w:rsidRPr="007C16A8" w:rsidRDefault="006312DE" w:rsidP="00B0498F">
      <w:pPr>
        <w:pStyle w:val="Dialogue"/>
      </w:pPr>
      <w:r w:rsidRPr="007C16A8">
        <w:t xml:space="preserve">  Are you adding </w:t>
      </w:r>
      <w:r w:rsidR="00F8418D" w:rsidRPr="007C16A8">
        <w:t>‘</w:t>
      </w:r>
      <w:r w:rsidRPr="007C16A8">
        <w:rPr>
          <w:i/>
        </w:rPr>
        <w:t>PATIENT</w:t>
      </w:r>
      <w:r w:rsidR="00F8418D" w:rsidRPr="007C16A8">
        <w:t>’</w:t>
      </w:r>
      <w:r w:rsidRPr="007C16A8">
        <w:t xml:space="preserve"> as </w:t>
      </w:r>
    </w:p>
    <w:p w:rsidR="006312DE" w:rsidRPr="007C16A8" w:rsidRDefault="001D10F4" w:rsidP="00B0498F">
      <w:pPr>
        <w:pStyle w:val="Dialogue"/>
      </w:pPr>
      <w:r w:rsidRPr="007C16A8">
        <w:tab/>
      </w:r>
      <w:r w:rsidR="006312DE" w:rsidRPr="007C16A8">
        <w:t>a new COMPUTABLE FILE REFERENCES (the 1ST for this XULM LOCK DICTIONARY)? No</w:t>
      </w:r>
    </w:p>
    <w:p w:rsidR="006312DE" w:rsidRPr="007C16A8" w:rsidRDefault="0048168B" w:rsidP="00B0498F">
      <w:pPr>
        <w:pStyle w:val="Dialogue"/>
      </w:pPr>
      <w:r w:rsidRPr="007C16A8">
        <w:t xml:space="preserve">// </w:t>
      </w:r>
      <w:r w:rsidRPr="007C16A8">
        <w:rPr>
          <w:b/>
          <w:highlight w:val="yellow"/>
        </w:rPr>
        <w:t>YES</w:t>
      </w:r>
    </w:p>
    <w:p w:rsidR="006312DE" w:rsidRPr="007C16A8" w:rsidRDefault="001D10F4" w:rsidP="00B0498F">
      <w:pPr>
        <w:pStyle w:val="Dialogue"/>
        <w:rPr>
          <w:b/>
        </w:rPr>
      </w:pPr>
      <w:r w:rsidRPr="007C16A8">
        <w:tab/>
      </w:r>
      <w:r w:rsidR="006312DE" w:rsidRPr="007C16A8">
        <w:t xml:space="preserve">COMPUTABLE FILE REFERENCES FILE: PATIENT// </w:t>
      </w:r>
      <w:r w:rsidR="005F3251" w:rsidRPr="007C16A8">
        <w:rPr>
          <w:b/>
          <w:highlight w:val="yellow"/>
        </w:rPr>
        <w:t>&lt;Enter&gt;</w:t>
      </w:r>
    </w:p>
    <w:p w:rsidR="009F3C48" w:rsidRPr="007C16A8" w:rsidRDefault="009F3C48" w:rsidP="00B0498F">
      <w:pPr>
        <w:pStyle w:val="Dialogue"/>
      </w:pPr>
    </w:p>
    <w:p w:rsidR="0048168B" w:rsidRPr="007C16A8" w:rsidRDefault="001D10F4" w:rsidP="00B0498F">
      <w:pPr>
        <w:pStyle w:val="Dialogue"/>
      </w:pPr>
      <w:r w:rsidRPr="007C16A8">
        <w:tab/>
      </w:r>
      <w:r w:rsidR="006312DE" w:rsidRPr="007C16A8">
        <w:t>Enter MUMPS c</w:t>
      </w:r>
      <w:r w:rsidR="00454E79" w:rsidRPr="007C16A8">
        <w:t>ode that returns identifiers for the file</w:t>
      </w:r>
      <w:r w:rsidR="006312DE" w:rsidRPr="007C16A8">
        <w:t>:</w:t>
      </w:r>
    </w:p>
    <w:p w:rsidR="009F3C48" w:rsidRPr="007C16A8" w:rsidRDefault="009F3C48" w:rsidP="00B0498F">
      <w:pPr>
        <w:pStyle w:val="Dialogue"/>
      </w:pPr>
    </w:p>
    <w:p w:rsidR="006312DE" w:rsidRPr="007C16A8" w:rsidRDefault="0048168B" w:rsidP="00B0498F">
      <w:pPr>
        <w:pStyle w:val="Dialogue"/>
      </w:pPr>
      <w:r w:rsidRPr="007C16A8">
        <w:rPr>
          <w:b/>
          <w:highlight w:val="yellow"/>
        </w:rPr>
        <w:t>D PAT^XULMU($P($G(^DGCR(399,IEN,0)),</w:t>
      </w:r>
      <w:r w:rsidR="00F90C1E" w:rsidRPr="007C16A8">
        <w:rPr>
          <w:b/>
          <w:highlight w:val="yellow"/>
        </w:rPr>
        <w:t>”</w:t>
      </w:r>
      <w:r w:rsidRPr="007C16A8">
        <w:rPr>
          <w:b/>
          <w:highlight w:val="yellow"/>
        </w:rPr>
        <w:t>^</w:t>
      </w:r>
      <w:r w:rsidR="00F90C1E" w:rsidRPr="007C16A8">
        <w:rPr>
          <w:b/>
          <w:highlight w:val="yellow"/>
        </w:rPr>
        <w:t>”</w:t>
      </w:r>
      <w:r w:rsidRPr="007C16A8">
        <w:rPr>
          <w:b/>
          <w:highlight w:val="yellow"/>
        </w:rPr>
        <w:t>,2))</w:t>
      </w:r>
    </w:p>
    <w:p w:rsidR="0076138C" w:rsidRPr="007C16A8" w:rsidRDefault="0076138C" w:rsidP="00B0498F">
      <w:pPr>
        <w:pStyle w:val="Dialogue"/>
      </w:pPr>
    </w:p>
    <w:p w:rsidR="009F3C48" w:rsidRPr="007C16A8" w:rsidRDefault="001D10F4" w:rsidP="00B0498F">
      <w:pPr>
        <w:pStyle w:val="Dialogue"/>
      </w:pPr>
      <w:r w:rsidRPr="007C16A8">
        <w:tab/>
      </w:r>
      <w:r w:rsidR="009F3C48" w:rsidRPr="007C16A8">
        <w:t>List the identifiers that are returned for this file reference.</w:t>
      </w:r>
    </w:p>
    <w:p w:rsidR="009F3C48" w:rsidRPr="007C16A8" w:rsidRDefault="009F3C48" w:rsidP="00B0498F">
      <w:pPr>
        <w:pStyle w:val="Dialogue"/>
      </w:pPr>
    </w:p>
    <w:p w:rsidR="009F3C48" w:rsidRPr="007C16A8" w:rsidRDefault="001D10F4" w:rsidP="00B0498F">
      <w:pPr>
        <w:pStyle w:val="Dialogue"/>
      </w:pPr>
      <w:r w:rsidRPr="007C16A8">
        <w:tab/>
      </w:r>
      <w:r w:rsidR="009F3C48" w:rsidRPr="007C16A8">
        <w:t>Identifiers:</w:t>
      </w:r>
    </w:p>
    <w:p w:rsidR="009F3C48" w:rsidRPr="007C16A8" w:rsidRDefault="001D10F4" w:rsidP="00B0498F">
      <w:pPr>
        <w:pStyle w:val="Dialogue"/>
      </w:pPr>
      <w:r w:rsidRPr="007C16A8">
        <w:tab/>
      </w:r>
      <w:r w:rsidR="009F3C48" w:rsidRPr="007C16A8">
        <w:t>No existing text</w:t>
      </w:r>
    </w:p>
    <w:p w:rsidR="001630AB" w:rsidRPr="007C16A8" w:rsidRDefault="001D10F4" w:rsidP="00B0498F">
      <w:pPr>
        <w:pStyle w:val="Dialogue"/>
      </w:pPr>
      <w:r w:rsidRPr="007C16A8">
        <w:tab/>
      </w:r>
      <w:r w:rsidR="009F3C48" w:rsidRPr="007C16A8">
        <w:t xml:space="preserve">Edit? NO// </w:t>
      </w:r>
      <w:r w:rsidR="00183A7B" w:rsidRPr="007C16A8">
        <w:rPr>
          <w:b/>
          <w:highlight w:val="yellow"/>
        </w:rPr>
        <w:t>YES</w:t>
      </w:r>
    </w:p>
    <w:p w:rsidR="006312DE" w:rsidRPr="007C16A8" w:rsidRDefault="006312DE" w:rsidP="00B0498F">
      <w:pPr>
        <w:pStyle w:val="Dialogue"/>
      </w:pPr>
    </w:p>
    <w:p w:rsidR="006312DE" w:rsidRPr="007C16A8" w:rsidRDefault="006312DE" w:rsidP="00B0498F">
      <w:pPr>
        <w:pStyle w:val="Dialogue"/>
        <w:rPr>
          <w:b/>
        </w:rPr>
      </w:pPr>
      <w:r w:rsidRPr="007C16A8">
        <w:rPr>
          <w:b/>
          <w:highlight w:val="yellow"/>
        </w:rPr>
        <w:t>Returns the patient</w:t>
      </w:r>
      <w:r w:rsidR="00F8418D" w:rsidRPr="007C16A8">
        <w:rPr>
          <w:b/>
          <w:highlight w:val="yellow"/>
        </w:rPr>
        <w:t>’</w:t>
      </w:r>
      <w:r w:rsidRPr="007C16A8">
        <w:rPr>
          <w:b/>
          <w:highlight w:val="yellow"/>
        </w:rPr>
        <w:t>s name, sex, date of birth, and Social Security Number.</w:t>
      </w:r>
    </w:p>
    <w:p w:rsidR="006312DE" w:rsidRPr="007C16A8" w:rsidRDefault="006312DE" w:rsidP="00B0498F">
      <w:pPr>
        <w:pStyle w:val="Dialogue"/>
      </w:pPr>
    </w:p>
    <w:p w:rsidR="006312DE" w:rsidRPr="007C16A8" w:rsidRDefault="0048168B" w:rsidP="00B0498F">
      <w:pPr>
        <w:pStyle w:val="Dialogue"/>
      </w:pPr>
      <w:r w:rsidRPr="007C16A8">
        <w:t xml:space="preserve">Select FILE: </w:t>
      </w:r>
      <w:r w:rsidRPr="007C16A8">
        <w:rPr>
          <w:b/>
          <w:i/>
          <w:highlight w:val="yellow"/>
        </w:rPr>
        <w:t>399</w:t>
      </w:r>
      <w:r w:rsidR="0076138C" w:rsidRPr="007C16A8">
        <w:rPr>
          <w:b/>
          <w:highlight w:val="yellow"/>
        </w:rPr>
        <w:t xml:space="preserve"> &lt;Enter&gt;</w:t>
      </w:r>
      <w:r w:rsidR="005C584E" w:rsidRPr="007C16A8">
        <w:t xml:space="preserve"> </w:t>
      </w:r>
      <w:r w:rsidRPr="007C16A8">
        <w:rPr>
          <w:i/>
        </w:rPr>
        <w:t>BILL/CLAIMS</w:t>
      </w:r>
    </w:p>
    <w:p w:rsidR="006312DE" w:rsidRPr="007C16A8" w:rsidRDefault="006312DE" w:rsidP="00B0498F">
      <w:pPr>
        <w:pStyle w:val="Dialogue"/>
      </w:pPr>
    </w:p>
    <w:p w:rsidR="006312DE" w:rsidRPr="007C16A8" w:rsidRDefault="006E6657" w:rsidP="00B0498F">
      <w:pPr>
        <w:pStyle w:val="Dialogue"/>
      </w:pPr>
      <w:r w:rsidRPr="007C16A8">
        <w:tab/>
      </w:r>
      <w:r w:rsidR="0048168B" w:rsidRPr="007C16A8">
        <w:t xml:space="preserve">Are you adding </w:t>
      </w:r>
      <w:r w:rsidR="00F8418D" w:rsidRPr="007C16A8">
        <w:t>‘</w:t>
      </w:r>
      <w:r w:rsidR="0048168B" w:rsidRPr="007C16A8">
        <w:rPr>
          <w:i/>
        </w:rPr>
        <w:t>BILL/CLAIMS</w:t>
      </w:r>
      <w:r w:rsidR="0048168B" w:rsidRPr="007C16A8">
        <w:t xml:space="preserve"> </w:t>
      </w:r>
      <w:r w:rsidR="00F8418D" w:rsidRPr="007C16A8">
        <w:t>‘</w:t>
      </w:r>
      <w:r w:rsidR="006312DE" w:rsidRPr="007C16A8">
        <w:t xml:space="preserve"> as a new COMPUTABLE FILE R</w:t>
      </w:r>
      <w:r w:rsidR="0076138C" w:rsidRPr="007C16A8">
        <w:t>EFERENCES (the 2ND for this XUL</w:t>
      </w:r>
      <w:r w:rsidR="006312DE" w:rsidRPr="007C16A8">
        <w:t xml:space="preserve">M LOCK DICTIONARY)? No// </w:t>
      </w:r>
      <w:r w:rsidR="006312DE" w:rsidRPr="007C16A8">
        <w:rPr>
          <w:b/>
          <w:highlight w:val="yellow"/>
        </w:rPr>
        <w:t>Y</w:t>
      </w:r>
      <w:r w:rsidR="0048168B" w:rsidRPr="007C16A8">
        <w:rPr>
          <w:b/>
          <w:highlight w:val="yellow"/>
        </w:rPr>
        <w:t>ES</w:t>
      </w:r>
    </w:p>
    <w:p w:rsidR="006312DE" w:rsidRPr="007C16A8" w:rsidRDefault="006E6657" w:rsidP="00B0498F">
      <w:pPr>
        <w:pStyle w:val="Dialogue"/>
        <w:rPr>
          <w:b/>
        </w:rPr>
      </w:pPr>
      <w:r w:rsidRPr="007C16A8">
        <w:tab/>
      </w:r>
      <w:r w:rsidR="006312DE" w:rsidRPr="007C16A8">
        <w:t>COMP</w:t>
      </w:r>
      <w:r w:rsidR="005250BF" w:rsidRPr="007C16A8">
        <w:t xml:space="preserve">UTABLE FILE REFERENCES FILE: </w:t>
      </w:r>
      <w:r w:rsidR="006312DE" w:rsidRPr="007C16A8">
        <w:t xml:space="preserve">// </w:t>
      </w:r>
      <w:r w:rsidR="0076138C" w:rsidRPr="007C16A8">
        <w:rPr>
          <w:b/>
          <w:highlight w:val="yellow"/>
        </w:rPr>
        <w:t>&lt;Enter&gt;</w:t>
      </w:r>
    </w:p>
    <w:p w:rsidR="009C45B8" w:rsidRPr="007C16A8" w:rsidRDefault="009C45B8" w:rsidP="00B0498F">
      <w:pPr>
        <w:pStyle w:val="Dialogue"/>
      </w:pPr>
    </w:p>
    <w:p w:rsidR="009C45B8" w:rsidRPr="007C16A8" w:rsidRDefault="006312DE" w:rsidP="00B0498F">
      <w:pPr>
        <w:pStyle w:val="Dialogue"/>
      </w:pPr>
      <w:r w:rsidRPr="007C16A8">
        <w:t>Enter MUMPS code that r</w:t>
      </w:r>
      <w:r w:rsidR="00454E79" w:rsidRPr="007C16A8">
        <w:t>eturns identifiers for the file</w:t>
      </w:r>
      <w:r w:rsidR="009C45B8" w:rsidRPr="007C16A8">
        <w:t>.</w:t>
      </w:r>
    </w:p>
    <w:p w:rsidR="009C45B8" w:rsidRPr="007C16A8" w:rsidRDefault="009C45B8" w:rsidP="00B0498F">
      <w:pPr>
        <w:pStyle w:val="Dialogue"/>
      </w:pPr>
    </w:p>
    <w:p w:rsidR="005250BF" w:rsidRPr="007C16A8" w:rsidRDefault="006E6657" w:rsidP="00B0498F">
      <w:pPr>
        <w:pStyle w:val="Dialogue"/>
      </w:pPr>
      <w:r w:rsidRPr="007C16A8">
        <w:tab/>
      </w:r>
      <w:r w:rsidR="009C45B8" w:rsidRPr="007C16A8">
        <w:t>MUMPS CODE:</w:t>
      </w:r>
      <w:r w:rsidR="005250BF" w:rsidRPr="007C16A8">
        <w:t xml:space="preserve"> </w:t>
      </w:r>
      <w:r w:rsidR="005250BF" w:rsidRPr="007C16A8">
        <w:rPr>
          <w:b/>
          <w:highlight w:val="yellow"/>
        </w:rPr>
        <w:t>N ND S ND=$G(^DGCR(399,IEN,0)),ID(</w:t>
      </w:r>
      <w:r w:rsidR="00F90C1E" w:rsidRPr="007C16A8">
        <w:rPr>
          <w:b/>
          <w:highlight w:val="yellow"/>
        </w:rPr>
        <w:t>“</w:t>
      </w:r>
      <w:r w:rsidR="005250BF" w:rsidRPr="007C16A8">
        <w:rPr>
          <w:b/>
          <w:highlight w:val="yellow"/>
        </w:rPr>
        <w:t>IEN</w:t>
      </w:r>
      <w:r w:rsidR="00F90C1E" w:rsidRPr="007C16A8">
        <w:rPr>
          <w:b/>
          <w:highlight w:val="yellow"/>
        </w:rPr>
        <w:t>”</w:t>
      </w:r>
      <w:r w:rsidR="005250BF" w:rsidRPr="007C16A8">
        <w:rPr>
          <w:b/>
          <w:highlight w:val="yellow"/>
        </w:rPr>
        <w:t>)=IEN D ADDPAT^XULMU(+$P(ND,</w:t>
      </w:r>
      <w:r w:rsidR="00F90C1E" w:rsidRPr="007C16A8">
        <w:rPr>
          <w:b/>
          <w:highlight w:val="yellow"/>
        </w:rPr>
        <w:t>”</w:t>
      </w:r>
      <w:r w:rsidR="005250BF" w:rsidRPr="007C16A8">
        <w:rPr>
          <w:b/>
          <w:highlight w:val="yellow"/>
        </w:rPr>
        <w:t>^</w:t>
      </w:r>
      <w:r w:rsidR="00F90C1E" w:rsidRPr="007C16A8">
        <w:rPr>
          <w:b/>
          <w:highlight w:val="yellow"/>
        </w:rPr>
        <w:t>”</w:t>
      </w:r>
      <w:r w:rsidR="005250BF" w:rsidRPr="007C16A8">
        <w:rPr>
          <w:b/>
          <w:highlight w:val="yellow"/>
        </w:rPr>
        <w:t>,2)) S ID(0)=ID(0)+1,ID(ID(0))=</w:t>
      </w:r>
      <w:r w:rsidR="00F90C1E" w:rsidRPr="007C16A8">
        <w:rPr>
          <w:b/>
          <w:highlight w:val="yellow"/>
        </w:rPr>
        <w:t>”</w:t>
      </w:r>
      <w:r w:rsidR="005250BF" w:rsidRPr="007C16A8">
        <w:rPr>
          <w:b/>
          <w:highlight w:val="yellow"/>
        </w:rPr>
        <w:t>BILL NUMBER:</w:t>
      </w:r>
      <w:r w:rsidR="00F90C1E" w:rsidRPr="007C16A8">
        <w:rPr>
          <w:b/>
          <w:highlight w:val="yellow"/>
        </w:rPr>
        <w:t>”</w:t>
      </w:r>
      <w:r w:rsidR="005250BF" w:rsidRPr="007C16A8">
        <w:rPr>
          <w:b/>
          <w:highlight w:val="yellow"/>
        </w:rPr>
        <w:t>_$P(ND,</w:t>
      </w:r>
      <w:r w:rsidR="00F90C1E" w:rsidRPr="007C16A8">
        <w:rPr>
          <w:b/>
          <w:highlight w:val="yellow"/>
        </w:rPr>
        <w:t>”</w:t>
      </w:r>
      <w:r w:rsidR="005250BF" w:rsidRPr="007C16A8">
        <w:rPr>
          <w:b/>
          <w:highlight w:val="yellow"/>
        </w:rPr>
        <w:t>^</w:t>
      </w:r>
      <w:r w:rsidR="00F90C1E" w:rsidRPr="007C16A8">
        <w:rPr>
          <w:b/>
          <w:highlight w:val="yellow"/>
        </w:rPr>
        <w:t>”</w:t>
      </w:r>
      <w:r w:rsidR="005250BF" w:rsidRPr="007C16A8">
        <w:rPr>
          <w:b/>
          <w:highlight w:val="yellow"/>
        </w:rPr>
        <w:t>)</w:t>
      </w:r>
    </w:p>
    <w:p w:rsidR="0076138C" w:rsidRPr="007C16A8" w:rsidRDefault="0076138C" w:rsidP="00B0498F">
      <w:pPr>
        <w:pStyle w:val="Dialogue"/>
      </w:pPr>
    </w:p>
    <w:p w:rsidR="009C45B8" w:rsidRPr="007C16A8" w:rsidRDefault="009C45B8" w:rsidP="00B0498F">
      <w:pPr>
        <w:pStyle w:val="Dialogue"/>
      </w:pPr>
      <w:r w:rsidRPr="007C16A8">
        <w:t>List the identifiers that are returned for this file reference.</w:t>
      </w:r>
    </w:p>
    <w:p w:rsidR="009C45B8" w:rsidRPr="007C16A8" w:rsidRDefault="009C45B8" w:rsidP="00B0498F">
      <w:pPr>
        <w:pStyle w:val="Dialogue"/>
      </w:pPr>
    </w:p>
    <w:p w:rsidR="009C45B8" w:rsidRPr="007C16A8" w:rsidRDefault="006E6657" w:rsidP="00B0498F">
      <w:pPr>
        <w:pStyle w:val="Dialogue"/>
      </w:pPr>
      <w:r w:rsidRPr="007C16A8">
        <w:tab/>
      </w:r>
      <w:r w:rsidR="009C45B8" w:rsidRPr="007C16A8">
        <w:t>Identifiers:</w:t>
      </w:r>
    </w:p>
    <w:p w:rsidR="009C45B8" w:rsidRPr="007C16A8" w:rsidRDefault="006E6657" w:rsidP="00B0498F">
      <w:pPr>
        <w:pStyle w:val="Dialogue"/>
      </w:pPr>
      <w:r w:rsidRPr="007C16A8">
        <w:tab/>
      </w:r>
      <w:r w:rsidR="009C45B8" w:rsidRPr="007C16A8">
        <w:t>No existing text</w:t>
      </w:r>
    </w:p>
    <w:p w:rsidR="009C45B8" w:rsidRPr="007C16A8" w:rsidRDefault="006E6657" w:rsidP="00B0498F">
      <w:pPr>
        <w:pStyle w:val="Dialogue"/>
      </w:pPr>
      <w:r w:rsidRPr="007C16A8">
        <w:tab/>
      </w:r>
      <w:r w:rsidR="009C45B8" w:rsidRPr="007C16A8">
        <w:t xml:space="preserve">Edit? NO// </w:t>
      </w:r>
      <w:r w:rsidR="009C45B8" w:rsidRPr="007C16A8">
        <w:rPr>
          <w:b/>
          <w:highlight w:val="yellow"/>
        </w:rPr>
        <w:t>YES</w:t>
      </w:r>
    </w:p>
    <w:p w:rsidR="006312DE" w:rsidRPr="007C16A8" w:rsidRDefault="006312DE" w:rsidP="00B0498F">
      <w:pPr>
        <w:pStyle w:val="Dialogue"/>
      </w:pPr>
    </w:p>
    <w:p w:rsidR="006312DE" w:rsidRPr="007C16A8" w:rsidRDefault="006312DE" w:rsidP="00B0498F">
      <w:pPr>
        <w:pStyle w:val="Dialogue"/>
        <w:rPr>
          <w:b/>
          <w:highlight w:val="yellow"/>
        </w:rPr>
      </w:pPr>
      <w:r w:rsidRPr="007C16A8">
        <w:rPr>
          <w:b/>
          <w:highlight w:val="yellow"/>
        </w:rPr>
        <w:t>This file reference returns the patient name, date of birth, sex,</w:t>
      </w:r>
    </w:p>
    <w:p w:rsidR="006312DE" w:rsidRPr="007C16A8" w:rsidRDefault="006312DE" w:rsidP="00B0498F">
      <w:pPr>
        <w:pStyle w:val="Dialogue"/>
      </w:pPr>
      <w:r w:rsidRPr="007C16A8">
        <w:rPr>
          <w:b/>
          <w:highlight w:val="yellow"/>
        </w:rPr>
        <w:t>Social Security Number, and BILL NUMBER.</w:t>
      </w:r>
    </w:p>
    <w:p w:rsidR="006312DE" w:rsidRPr="007C16A8" w:rsidRDefault="006312DE" w:rsidP="008920A2">
      <w:pPr>
        <w:pStyle w:val="BodyText6"/>
      </w:pPr>
    </w:p>
    <w:p w:rsidR="00FB42B2" w:rsidRPr="007C16A8" w:rsidRDefault="00FB42B2" w:rsidP="00084422">
      <w:pPr>
        <w:pStyle w:val="Heading3"/>
      </w:pPr>
      <w:bookmarkStart w:id="98" w:name="_Toc331509273"/>
      <w:bookmarkStart w:id="99" w:name="_Toc23169070"/>
      <w:r w:rsidRPr="007C16A8">
        <w:t>Exporting Lock Templates</w:t>
      </w:r>
      <w:bookmarkEnd w:id="98"/>
      <w:bookmarkEnd w:id="99"/>
    </w:p>
    <w:p w:rsidR="00FB42B2" w:rsidRPr="007C16A8" w:rsidRDefault="009E46F0" w:rsidP="00B6716F">
      <w:pPr>
        <w:pStyle w:val="BodyText"/>
      </w:pPr>
      <w:r w:rsidRPr="007C16A8">
        <w:fldChar w:fldCharType="begin"/>
      </w:r>
      <w:r w:rsidR="00125532" w:rsidRPr="007C16A8">
        <w:instrText xml:space="preserve"> XE </w:instrText>
      </w:r>
      <w:r w:rsidR="008C61F8" w:rsidRPr="007C16A8">
        <w:instrText>"</w:instrText>
      </w:r>
      <w:r w:rsidR="00125532" w:rsidRPr="007C16A8">
        <w:instrText>Exporting:Lock Templates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Lock Templates:Exporting</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Templates:Exporting Lock Templates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Templates:Lock Template</w:instrText>
      </w:r>
      <w:r w:rsidR="008C61F8" w:rsidRPr="007C16A8">
        <w:instrText>"</w:instrText>
      </w:r>
      <w:r w:rsidR="00125532" w:rsidRPr="007C16A8">
        <w:instrText xml:space="preserve"> </w:instrText>
      </w:r>
      <w:r w:rsidRPr="007C16A8">
        <w:fldChar w:fldCharType="end"/>
      </w:r>
      <w:r w:rsidR="00FB42B2" w:rsidRPr="007C16A8">
        <w:t>Entries in the Lock Dictionary</w:t>
      </w:r>
      <w:r w:rsidRPr="007C16A8">
        <w:fldChar w:fldCharType="begin"/>
      </w:r>
      <w:r w:rsidR="00FB42B2" w:rsidRPr="007C16A8">
        <w:instrText xml:space="preserve"> XE </w:instrText>
      </w:r>
      <w:r w:rsidR="008C61F8" w:rsidRPr="007C16A8">
        <w:instrText>"</w:instrText>
      </w:r>
      <w:r w:rsidR="00FB42B2" w:rsidRPr="007C16A8">
        <w:instrText>Lock Dictionary</w:instrText>
      </w:r>
      <w:r w:rsidR="008C61F8" w:rsidRPr="007C16A8">
        <w:instrText>"</w:instrText>
      </w:r>
      <w:r w:rsidR="00FB42B2" w:rsidRPr="007C16A8">
        <w:instrText xml:space="preserve"> </w:instrText>
      </w:r>
      <w:r w:rsidRPr="007C16A8">
        <w:fldChar w:fldCharType="end"/>
      </w:r>
      <w:r w:rsidRPr="007C16A8">
        <w:fldChar w:fldCharType="begin"/>
      </w:r>
      <w:r w:rsidR="00FB42B2" w:rsidRPr="007C16A8">
        <w:instrText xml:space="preserve"> XE </w:instrText>
      </w:r>
      <w:r w:rsidR="008C61F8" w:rsidRPr="007C16A8">
        <w:instrText>"</w:instrText>
      </w:r>
      <w:r w:rsidR="00FB42B2" w:rsidRPr="007C16A8">
        <w:instrText>Lock Manager:Lock Dictionary</w:instrText>
      </w:r>
      <w:r w:rsidR="008C61F8" w:rsidRPr="007C16A8">
        <w:instrText>"</w:instrText>
      </w:r>
      <w:r w:rsidR="00FB42B2" w:rsidRPr="007C16A8">
        <w:instrText xml:space="preserve"> </w:instrText>
      </w:r>
      <w:r w:rsidRPr="007C16A8">
        <w:fldChar w:fldCharType="end"/>
      </w:r>
      <w:r w:rsidR="00FB42B2" w:rsidRPr="007C16A8">
        <w:t xml:space="preserve"> can be included in a KIDS distribution. The KIDS enhancement that adds LOCK TEMPLATES as a new component</w:t>
      </w:r>
      <w:r w:rsidRPr="007C16A8">
        <w:fldChar w:fldCharType="begin"/>
      </w:r>
      <w:r w:rsidR="00FB42B2" w:rsidRPr="007C16A8">
        <w:instrText xml:space="preserve"> XE </w:instrText>
      </w:r>
      <w:r w:rsidR="008C61F8" w:rsidRPr="007C16A8">
        <w:instrText>"</w:instrText>
      </w:r>
      <w:r w:rsidR="00FB42B2" w:rsidRPr="007C16A8">
        <w:instrText>LOCK TEMPLATE Component</w:instrText>
      </w:r>
      <w:r w:rsidR="008C61F8" w:rsidRPr="007C16A8">
        <w:instrText>"</w:instrText>
      </w:r>
      <w:r w:rsidR="00FB42B2" w:rsidRPr="007C16A8">
        <w:instrText xml:space="preserve"> </w:instrText>
      </w:r>
      <w:r w:rsidRPr="007C16A8">
        <w:fldChar w:fldCharType="end"/>
      </w:r>
      <w:r w:rsidRPr="007C16A8">
        <w:fldChar w:fldCharType="begin"/>
      </w:r>
      <w:r w:rsidR="00FB42B2" w:rsidRPr="007C16A8">
        <w:instrText xml:space="preserve"> XE </w:instrText>
      </w:r>
      <w:r w:rsidR="008C61F8" w:rsidRPr="007C16A8">
        <w:instrText>"</w:instrText>
      </w:r>
      <w:r w:rsidR="00FB42B2" w:rsidRPr="007C16A8">
        <w:instrText>Components:LOCK TEMPLATE</w:instrText>
      </w:r>
      <w:r w:rsidR="008C61F8" w:rsidRPr="007C16A8">
        <w:instrText>"</w:instrText>
      </w:r>
      <w:r w:rsidR="00FB42B2" w:rsidRPr="007C16A8">
        <w:instrText xml:space="preserve"> </w:instrText>
      </w:r>
      <w:r w:rsidRPr="007C16A8">
        <w:fldChar w:fldCharType="end"/>
      </w:r>
      <w:r w:rsidR="00FB42B2" w:rsidRPr="007C16A8">
        <w:t xml:space="preserve"> </w:t>
      </w:r>
      <w:r w:rsidR="00D57CB4" w:rsidRPr="007C16A8">
        <w:t>are</w:t>
      </w:r>
      <w:r w:rsidR="00DD619F" w:rsidRPr="007C16A8">
        <w:t xml:space="preserve"> released in Kernel P</w:t>
      </w:r>
      <w:r w:rsidR="00262C1F" w:rsidRPr="007C16A8">
        <w:t>atch XU*8.0*672</w:t>
      </w:r>
      <w:r w:rsidR="00FB42B2" w:rsidRPr="007C16A8">
        <w:t>.</w:t>
      </w:r>
    </w:p>
    <w:p w:rsidR="00F1089D" w:rsidRPr="007C16A8" w:rsidRDefault="00F1089D" w:rsidP="000120F7">
      <w:pPr>
        <w:pStyle w:val="Heading2"/>
      </w:pPr>
      <w:bookmarkStart w:id="100" w:name="_Ref332725530"/>
      <w:bookmarkStart w:id="101" w:name="_Toc23169071"/>
      <w:r w:rsidRPr="007C16A8">
        <w:lastRenderedPageBreak/>
        <w:t xml:space="preserve">Viewing </w:t>
      </w:r>
      <w:r w:rsidR="00FB42B2" w:rsidRPr="007C16A8">
        <w:t xml:space="preserve">and Purging </w:t>
      </w:r>
      <w:r w:rsidRPr="007C16A8">
        <w:t>Lock Manager Logs</w:t>
      </w:r>
      <w:bookmarkEnd w:id="100"/>
      <w:bookmarkEnd w:id="101"/>
    </w:p>
    <w:p w:rsidR="00F1089D" w:rsidRPr="007C16A8" w:rsidRDefault="00F1089D" w:rsidP="00084422">
      <w:pPr>
        <w:pStyle w:val="Heading3"/>
      </w:pPr>
      <w:bookmarkStart w:id="102" w:name="_Ref332725555"/>
      <w:bookmarkStart w:id="103" w:name="_Toc23169072"/>
      <w:r w:rsidRPr="007C16A8">
        <w:t>View Lock Manager Log Option</w:t>
      </w:r>
      <w:bookmarkEnd w:id="102"/>
      <w:bookmarkEnd w:id="103"/>
    </w:p>
    <w:p w:rsidR="00F1089D" w:rsidRPr="007C16A8" w:rsidRDefault="009E46F0" w:rsidP="00F1089D">
      <w:pPr>
        <w:pStyle w:val="BodyText"/>
        <w:keepNext/>
        <w:keepLines/>
      </w:pPr>
      <w:r w:rsidRPr="007C16A8">
        <w:fldChar w:fldCharType="begin"/>
      </w:r>
      <w:r w:rsidR="00125532" w:rsidRPr="007C16A8">
        <w:instrText xml:space="preserve"> XE </w:instrText>
      </w:r>
      <w:r w:rsidR="008C61F8" w:rsidRPr="007C16A8">
        <w:instrText>"</w:instrText>
      </w:r>
      <w:r w:rsidR="00125532" w:rsidRPr="007C16A8">
        <w:instrText>Viewing:Lock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Purging:Lock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Lock Manager:Viewing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Lock Manager:Purging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Logs:Viewing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Logs:Purging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View Lock Manager Log Option</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Options:View Lock Manager Log</w:instrText>
      </w:r>
      <w:r w:rsidR="008C61F8" w:rsidRPr="007C16A8">
        <w:instrText>"</w:instrText>
      </w:r>
      <w:r w:rsidR="00125532" w:rsidRPr="007C16A8">
        <w:instrText xml:space="preserve"> </w:instrText>
      </w:r>
      <w:r w:rsidRPr="007C16A8">
        <w:fldChar w:fldCharType="end"/>
      </w:r>
      <w:r w:rsidR="00F1089D" w:rsidRPr="007C16A8">
        <w:t xml:space="preserve">Use the </w:t>
      </w:r>
      <w:r w:rsidR="00F1089D" w:rsidRPr="007C16A8">
        <w:rPr>
          <w:b/>
        </w:rPr>
        <w:t>View Lock Manager Log</w:t>
      </w:r>
      <w:r w:rsidRPr="007C16A8">
        <w:fldChar w:fldCharType="begin"/>
      </w:r>
      <w:r w:rsidR="00D57B7A" w:rsidRPr="007C16A8">
        <w:instrText xml:space="preserve"> XE </w:instrText>
      </w:r>
      <w:r w:rsidR="008C61F8" w:rsidRPr="007C16A8">
        <w:instrText>"</w:instrText>
      </w:r>
      <w:r w:rsidR="00D57B7A" w:rsidRPr="007C16A8">
        <w:instrText>View Lock Manager Log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Options:View Lock Manager Log</w:instrText>
      </w:r>
      <w:r w:rsidR="008C61F8" w:rsidRPr="007C16A8">
        <w:instrText>"</w:instrText>
      </w:r>
      <w:r w:rsidR="00D57B7A" w:rsidRPr="007C16A8">
        <w:instrText xml:space="preserve"> </w:instrText>
      </w:r>
      <w:r w:rsidRPr="007C16A8">
        <w:fldChar w:fldCharType="end"/>
      </w:r>
      <w:r w:rsidR="003C1D64" w:rsidRPr="007C16A8">
        <w:t xml:space="preserve"> [</w:t>
      </w:r>
      <w:r w:rsidR="00F1089D" w:rsidRPr="007C16A8">
        <w:t>XULM VIEW LOCK MANAGER LOG</w:t>
      </w:r>
      <w:r w:rsidRPr="007C16A8">
        <w:fldChar w:fldCharType="begin"/>
      </w:r>
      <w:r w:rsidR="00D57B7A" w:rsidRPr="007C16A8">
        <w:instrText xml:space="preserve"> XE </w:instrText>
      </w:r>
      <w:r w:rsidR="008C61F8" w:rsidRPr="007C16A8">
        <w:instrText>"</w:instrText>
      </w:r>
      <w:r w:rsidR="00D57B7A" w:rsidRPr="007C16A8">
        <w:instrText>XULM VIEW LOCK MANAGER LOG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Options:XULM VIEW LOCK MANAGER LOG</w:instrText>
      </w:r>
      <w:r w:rsidR="008C61F8" w:rsidRPr="007C16A8">
        <w:instrText>"</w:instrText>
      </w:r>
      <w:r w:rsidR="00D57B7A" w:rsidRPr="007C16A8">
        <w:instrText xml:space="preserve"> </w:instrText>
      </w:r>
      <w:r w:rsidRPr="007C16A8">
        <w:fldChar w:fldCharType="end"/>
      </w:r>
      <w:r w:rsidR="003C1D64" w:rsidRPr="007C16A8">
        <w:t>]</w:t>
      </w:r>
      <w:r w:rsidR="00D94A1F" w:rsidRPr="007C16A8">
        <w:t xml:space="preserve"> option</w:t>
      </w:r>
      <w:r w:rsidR="00FB42B2" w:rsidRPr="007C16A8">
        <w:t xml:space="preserve"> to </w:t>
      </w:r>
      <w:r w:rsidR="00CB2D29" w:rsidRPr="007C16A8">
        <w:t>display</w:t>
      </w:r>
      <w:r w:rsidR="00FB42B2" w:rsidRPr="007C16A8">
        <w:t xml:space="preserve"> the </w:t>
      </w:r>
      <w:r w:rsidR="00CB2D29" w:rsidRPr="007C16A8">
        <w:t xml:space="preserve">entries for the terminated lock processes in the </w:t>
      </w:r>
      <w:r w:rsidR="00CB2D29" w:rsidRPr="007C16A8">
        <w:rPr>
          <w:rFonts w:eastAsia="Calibri"/>
        </w:rPr>
        <w:t>XULM LOCK MANAGER LOG</w:t>
      </w:r>
      <w:r w:rsidR="00B61B00" w:rsidRPr="007C16A8">
        <w:t xml:space="preserve"> (#8993.2)</w:t>
      </w:r>
      <w:r w:rsidR="00CB2D29" w:rsidRPr="007C16A8">
        <w:t xml:space="preserve"> file</w:t>
      </w:r>
      <w:r w:rsidR="00B61B00" w:rsidRPr="007C16A8">
        <w:fldChar w:fldCharType="begin"/>
      </w:r>
      <w:r w:rsidR="00B61B00" w:rsidRPr="007C16A8">
        <w:instrText xml:space="preserve"> XE "</w:instrText>
      </w:r>
      <w:r w:rsidR="00B61B00" w:rsidRPr="007C16A8">
        <w:rPr>
          <w:rFonts w:eastAsia="Calibri"/>
        </w:rPr>
        <w:instrText>XULM LOCK MANAGER LOG</w:instrText>
      </w:r>
      <w:r w:rsidR="00B61B00" w:rsidRPr="007C16A8">
        <w:instrText xml:space="preserve"> (#8993.2) File" </w:instrText>
      </w:r>
      <w:r w:rsidR="00B61B00" w:rsidRPr="007C16A8">
        <w:fldChar w:fldCharType="end"/>
      </w:r>
      <w:r w:rsidR="00B61B00" w:rsidRPr="007C16A8">
        <w:fldChar w:fldCharType="begin"/>
      </w:r>
      <w:r w:rsidR="00B61B00" w:rsidRPr="007C16A8">
        <w:instrText xml:space="preserve"> XE "Files:</w:instrText>
      </w:r>
      <w:r w:rsidR="00B61B00" w:rsidRPr="007C16A8">
        <w:rPr>
          <w:rFonts w:eastAsia="Calibri"/>
        </w:rPr>
        <w:instrText>XULM LOCK MANAGER LOG</w:instrText>
      </w:r>
      <w:r w:rsidR="00B61B00" w:rsidRPr="007C16A8">
        <w:instrText xml:space="preserve"> (#8993.2)" </w:instrText>
      </w:r>
      <w:r w:rsidR="00B61B00" w:rsidRPr="007C16A8">
        <w:fldChar w:fldCharType="end"/>
      </w:r>
      <w:r w:rsidR="00FB42B2" w:rsidRPr="007C16A8">
        <w:t>.</w:t>
      </w:r>
    </w:p>
    <w:p w:rsidR="00AB1775" w:rsidRPr="007C16A8" w:rsidRDefault="00AB1775" w:rsidP="00C0654C">
      <w:pPr>
        <w:pStyle w:val="BodyText"/>
        <w:keepNext/>
        <w:keepLines/>
      </w:pPr>
      <w:r w:rsidRPr="007C16A8">
        <w:t>To view the Lock Manager log, perform the following procedure:</w:t>
      </w:r>
    </w:p>
    <w:p w:rsidR="00AB1775" w:rsidRPr="007C16A8" w:rsidRDefault="00AB1775" w:rsidP="00667AE7">
      <w:pPr>
        <w:pStyle w:val="ListNumber"/>
        <w:keepNext/>
        <w:keepLines/>
        <w:numPr>
          <w:ilvl w:val="0"/>
          <w:numId w:val="17"/>
        </w:numPr>
        <w:ind w:left="720"/>
      </w:pPr>
      <w:r w:rsidRPr="007C16A8">
        <w:t xml:space="preserve">From the </w:t>
      </w:r>
      <w:r w:rsidRPr="007C16A8">
        <w:rPr>
          <w:b/>
        </w:rPr>
        <w:t>Lock Manager Menu</w:t>
      </w:r>
      <w:r w:rsidRPr="007C16A8">
        <w:t xml:space="preserve"> [XULM LOCK MANAGER MENU], select the </w:t>
      </w:r>
      <w:r w:rsidR="007D52F3" w:rsidRPr="007C16A8">
        <w:rPr>
          <w:b/>
        </w:rPr>
        <w:t>View Lock Manager Log</w:t>
      </w:r>
      <w:r w:rsidR="007D52F3" w:rsidRPr="007C16A8">
        <w:t xml:space="preserve"> [XULM VIEW LOCK MANAGER LOG]</w:t>
      </w:r>
      <w:r w:rsidR="00D94A1F" w:rsidRPr="007C16A8">
        <w:t xml:space="preserve"> option</w:t>
      </w:r>
      <w:r w:rsidRPr="007C16A8">
        <w:t>.</w:t>
      </w:r>
    </w:p>
    <w:p w:rsidR="00AB1775" w:rsidRPr="007C16A8" w:rsidRDefault="00AB1775" w:rsidP="00DD619F">
      <w:pPr>
        <w:pStyle w:val="ListNumber"/>
      </w:pPr>
      <w:r w:rsidRPr="007C16A8">
        <w:t xml:space="preserve">At the </w:t>
      </w:r>
      <w:r w:rsidR="00F90C1E" w:rsidRPr="007C16A8">
        <w:t>“</w:t>
      </w:r>
      <w:r w:rsidRPr="007C16A8">
        <w:rPr>
          <w:rFonts w:eastAsia="Calibri"/>
        </w:rPr>
        <w:t>Select XULM LOCK MANAGER LOG DATE/TIME PROCESS TERMINATED:</w:t>
      </w:r>
      <w:r w:rsidR="00F90C1E" w:rsidRPr="007C16A8">
        <w:t>”</w:t>
      </w:r>
      <w:r w:rsidRPr="007C16A8">
        <w:t xml:space="preserve"> prompt, enter a specific date/time or two question marks (</w:t>
      </w:r>
      <w:r w:rsidRPr="007C16A8">
        <w:rPr>
          <w:b/>
        </w:rPr>
        <w:t>??</w:t>
      </w:r>
      <w:r w:rsidRPr="007C16A8">
        <w:t>) to get a list.</w:t>
      </w:r>
    </w:p>
    <w:p w:rsidR="00AB1775" w:rsidRPr="007C16A8" w:rsidRDefault="00AB1775" w:rsidP="003E0F6D">
      <w:pPr>
        <w:pStyle w:val="ListNumber"/>
      </w:pPr>
      <w:r w:rsidRPr="007C16A8">
        <w:t xml:space="preserve">.At the </w:t>
      </w:r>
      <w:r w:rsidR="00F90C1E" w:rsidRPr="007C16A8">
        <w:t>“</w:t>
      </w:r>
      <w:r w:rsidRPr="007C16A8">
        <w:rPr>
          <w:rFonts w:eastAsia="Calibri"/>
        </w:rPr>
        <w:t>DEVICE:</w:t>
      </w:r>
      <w:r w:rsidR="00F90C1E" w:rsidRPr="007C16A8">
        <w:t>”</w:t>
      </w:r>
      <w:r w:rsidRPr="007C16A8">
        <w:t xml:space="preserve"> prompt, enter a device to display the </w:t>
      </w:r>
      <w:r w:rsidR="007D52F3" w:rsidRPr="007C16A8">
        <w:t>log for th</w:t>
      </w:r>
      <w:r w:rsidR="003C1D64" w:rsidRPr="007C16A8">
        <w:t>e</w:t>
      </w:r>
      <w:r w:rsidR="007D52F3" w:rsidRPr="007C16A8">
        <w:t xml:space="preserve"> specific entry selected</w:t>
      </w:r>
      <w:r w:rsidRPr="007C16A8">
        <w:t>.</w:t>
      </w:r>
    </w:p>
    <w:p w:rsidR="00F53C33" w:rsidRPr="007C16A8" w:rsidRDefault="00F53C33" w:rsidP="00F53C33">
      <w:pPr>
        <w:pStyle w:val="Caption"/>
      </w:pPr>
      <w:bookmarkStart w:id="104" w:name="_Toc23169100"/>
      <w:r w:rsidRPr="007C16A8">
        <w:lastRenderedPageBreak/>
        <w:t xml:space="preserve">Figure </w:t>
      </w:r>
      <w:fldSimple w:instr=" SEQ Figure \* ARABIC ">
        <w:r w:rsidR="00E144B2" w:rsidRPr="007C16A8">
          <w:t>11</w:t>
        </w:r>
      </w:fldSimple>
      <w:r w:rsidR="005065BE" w:rsidRPr="007C16A8">
        <w:t>:</w:t>
      </w:r>
      <w:r w:rsidR="00134C89" w:rsidRPr="007C16A8">
        <w:t xml:space="preserve"> View Lock Manager Log O</w:t>
      </w:r>
      <w:r w:rsidRPr="007C16A8">
        <w:t>ption [XULM VIEW LOCK MANAGER LOG]—</w:t>
      </w:r>
      <w:r w:rsidR="00134C89" w:rsidRPr="007C16A8">
        <w:t>Sample User Entries and R</w:t>
      </w:r>
      <w:r w:rsidRPr="007C16A8">
        <w:t>eport</w:t>
      </w:r>
      <w:bookmarkEnd w:id="104"/>
    </w:p>
    <w:p w:rsidR="00F1089D" w:rsidRPr="007C16A8" w:rsidRDefault="00F1089D" w:rsidP="00F1089D">
      <w:pPr>
        <w:pStyle w:val="Dialogue"/>
        <w:rPr>
          <w:rFonts w:eastAsia="Calibri"/>
        </w:rPr>
      </w:pPr>
      <w:r w:rsidRPr="007C16A8">
        <w:rPr>
          <w:rFonts w:eastAsia="Calibri"/>
        </w:rPr>
        <w:t xml:space="preserve">Select Lock Manager Menu Option: </w:t>
      </w:r>
      <w:r w:rsidRPr="007C16A8">
        <w:rPr>
          <w:rFonts w:eastAsia="Calibri"/>
          <w:b/>
          <w:highlight w:val="yellow"/>
        </w:rPr>
        <w:t>VIEW &lt;Enter&gt;</w:t>
      </w:r>
      <w:r w:rsidRPr="007C16A8">
        <w:rPr>
          <w:rFonts w:eastAsia="Calibri"/>
        </w:rPr>
        <w:t xml:space="preserve"> Lock Manager Log</w:t>
      </w:r>
    </w:p>
    <w:p w:rsidR="00F1089D" w:rsidRPr="007C16A8" w:rsidRDefault="00F1089D" w:rsidP="00F1089D">
      <w:pPr>
        <w:pStyle w:val="Dialogue"/>
        <w:rPr>
          <w:rFonts w:eastAsia="Calibri"/>
        </w:rPr>
      </w:pPr>
      <w:r w:rsidRPr="007C16A8">
        <w:rPr>
          <w:rFonts w:eastAsia="Calibri"/>
        </w:rPr>
        <w:t>Kernel Lock Manager Log</w:t>
      </w:r>
    </w:p>
    <w:p w:rsidR="00F1089D" w:rsidRPr="007C16A8" w:rsidRDefault="00F1089D" w:rsidP="00F1089D">
      <w:pPr>
        <w:pStyle w:val="Dialogue"/>
        <w:rPr>
          <w:rFonts w:eastAsia="Calibri"/>
        </w:rPr>
      </w:pPr>
    </w:p>
    <w:p w:rsidR="00F1089D" w:rsidRPr="007C16A8" w:rsidRDefault="00F1089D" w:rsidP="00F1089D">
      <w:pPr>
        <w:pStyle w:val="Dialogue"/>
        <w:rPr>
          <w:rFonts w:eastAsia="Calibri"/>
        </w:rPr>
      </w:pPr>
      <w:r w:rsidRPr="007C16A8">
        <w:rPr>
          <w:rFonts w:eastAsia="Calibri"/>
        </w:rPr>
        <w:t xml:space="preserve">Select XULM LOCK MANAGER LOG DATE/TIME PROCESS TERMINATED: </w:t>
      </w:r>
      <w:r w:rsidRPr="007C16A8">
        <w:rPr>
          <w:rFonts w:eastAsia="Calibri"/>
          <w:b/>
          <w:highlight w:val="yellow"/>
        </w:rPr>
        <w:t>??</w:t>
      </w:r>
    </w:p>
    <w:p w:rsidR="00F1089D" w:rsidRPr="007C16A8" w:rsidRDefault="00F1089D" w:rsidP="00F1089D">
      <w:pPr>
        <w:pStyle w:val="Dialogue"/>
        <w:rPr>
          <w:rFonts w:eastAsia="Calibri"/>
        </w:rPr>
      </w:pP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Choose from:</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18, 2012@17:14:23</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18, 2012@17:22:32</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18, 2012@17:33:27</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2012@09:03:58</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2012@09:04:43</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2012@09:45:49</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2012@11:04:16</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2012@11:06:47</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2012@12:33:43</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2012@12:35:36</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2012@12:47:21</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2012@12:48:48</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2012@12:50:42</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2012@12:53:16</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2012@12:55:59</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20, 2012@06:40:46</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24, 2012@09:14:55</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24, 2012@09:21:43</w:t>
      </w:r>
    </w:p>
    <w:p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24, 2012@09:22:50</w:t>
      </w:r>
    </w:p>
    <w:p w:rsidR="00F1089D" w:rsidRPr="007C16A8" w:rsidRDefault="00F1089D" w:rsidP="00F1089D">
      <w:pPr>
        <w:pStyle w:val="Dialogue"/>
        <w:rPr>
          <w:rFonts w:eastAsia="Calibri"/>
          <w:b/>
        </w:rPr>
      </w:pPr>
      <w:r w:rsidRPr="007C16A8">
        <w:rPr>
          <w:rFonts w:eastAsia="Calibri"/>
          <w:b/>
          <w:highlight w:val="yellow"/>
        </w:rPr>
        <w:t>^</w:t>
      </w:r>
    </w:p>
    <w:p w:rsidR="00F1089D" w:rsidRPr="007C16A8" w:rsidRDefault="00F1089D" w:rsidP="00F1089D">
      <w:pPr>
        <w:pStyle w:val="Dialogue"/>
        <w:rPr>
          <w:rFonts w:eastAsia="Calibri"/>
        </w:rPr>
      </w:pPr>
      <w:r w:rsidRPr="007C16A8">
        <w:rPr>
          <w:rFonts w:eastAsia="Calibri"/>
        </w:rPr>
        <w:t xml:space="preserve">Select XULM LOCK MANAGER LOG DATE/TIME PROCESS TERMINATED: </w:t>
      </w:r>
      <w:r w:rsidRPr="007C16A8">
        <w:rPr>
          <w:rFonts w:eastAsia="Calibri"/>
          <w:b/>
          <w:highlight w:val="yellow"/>
        </w:rPr>
        <w:t>JUNE 18 &lt;Enter&gt;</w:t>
      </w:r>
      <w:r w:rsidR="00D1747E" w:rsidRPr="007C16A8">
        <w:rPr>
          <w:rFonts w:eastAsia="Calibri"/>
        </w:rPr>
        <w:t xml:space="preserve"> </w:t>
      </w:r>
      <w:r w:rsidR="00AB1775" w:rsidRPr="007C16A8">
        <w:rPr>
          <w:rFonts w:eastAsia="Calibri"/>
        </w:rPr>
        <w:t>JUN 18, 201</w:t>
      </w:r>
      <w:r w:rsidRPr="007C16A8">
        <w:rPr>
          <w:rFonts w:eastAsia="Calibri"/>
        </w:rPr>
        <w:t>2</w:t>
      </w:r>
    </w:p>
    <w:p w:rsidR="00F1089D" w:rsidRPr="007C16A8" w:rsidRDefault="006E6657" w:rsidP="006E6657">
      <w:pPr>
        <w:pStyle w:val="Dialogue"/>
        <w:tabs>
          <w:tab w:val="left" w:pos="706"/>
          <w:tab w:val="left" w:pos="1138"/>
        </w:tabs>
        <w:rPr>
          <w:rFonts w:eastAsia="Calibri"/>
        </w:rPr>
      </w:pPr>
      <w:r w:rsidRPr="007C16A8">
        <w:rPr>
          <w:rFonts w:eastAsia="Calibri"/>
        </w:rPr>
        <w:tab/>
      </w:r>
      <w:r w:rsidR="00F1089D" w:rsidRPr="007C16A8">
        <w:rPr>
          <w:rFonts w:eastAsia="Calibri"/>
        </w:rPr>
        <w:t>1</w:t>
      </w:r>
      <w:r w:rsidRPr="007C16A8">
        <w:rPr>
          <w:rFonts w:eastAsia="Calibri"/>
        </w:rPr>
        <w:tab/>
      </w:r>
      <w:r w:rsidR="00F1089D" w:rsidRPr="007C16A8">
        <w:rPr>
          <w:rFonts w:eastAsia="Calibri"/>
        </w:rPr>
        <w:t>6-18-2012@17:14:23</w:t>
      </w:r>
    </w:p>
    <w:p w:rsidR="00F1089D" w:rsidRPr="007C16A8" w:rsidRDefault="006E6657" w:rsidP="006E6657">
      <w:pPr>
        <w:pStyle w:val="Dialogue"/>
        <w:tabs>
          <w:tab w:val="left" w:pos="706"/>
          <w:tab w:val="left" w:pos="1138"/>
        </w:tabs>
        <w:rPr>
          <w:rFonts w:eastAsia="Calibri"/>
        </w:rPr>
      </w:pPr>
      <w:r w:rsidRPr="007C16A8">
        <w:rPr>
          <w:rFonts w:eastAsia="Calibri"/>
        </w:rPr>
        <w:tab/>
      </w:r>
      <w:r w:rsidR="00F1089D" w:rsidRPr="007C16A8">
        <w:rPr>
          <w:rFonts w:eastAsia="Calibri"/>
        </w:rPr>
        <w:t>2</w:t>
      </w:r>
      <w:r w:rsidRPr="007C16A8">
        <w:rPr>
          <w:rFonts w:eastAsia="Calibri"/>
        </w:rPr>
        <w:tab/>
      </w:r>
      <w:r w:rsidR="00F1089D" w:rsidRPr="007C16A8">
        <w:rPr>
          <w:rFonts w:eastAsia="Calibri"/>
        </w:rPr>
        <w:t>6-18-2012@17:22:32</w:t>
      </w:r>
    </w:p>
    <w:p w:rsidR="00F1089D" w:rsidRPr="007C16A8" w:rsidRDefault="006E6657" w:rsidP="006E6657">
      <w:pPr>
        <w:pStyle w:val="Dialogue"/>
        <w:tabs>
          <w:tab w:val="left" w:pos="706"/>
          <w:tab w:val="left" w:pos="1138"/>
        </w:tabs>
        <w:rPr>
          <w:rFonts w:eastAsia="Calibri"/>
        </w:rPr>
      </w:pPr>
      <w:r w:rsidRPr="007C16A8">
        <w:rPr>
          <w:rFonts w:eastAsia="Calibri"/>
        </w:rPr>
        <w:tab/>
      </w:r>
      <w:r w:rsidR="00F1089D" w:rsidRPr="007C16A8">
        <w:rPr>
          <w:rFonts w:eastAsia="Calibri"/>
        </w:rPr>
        <w:t>3</w:t>
      </w:r>
      <w:r w:rsidRPr="007C16A8">
        <w:rPr>
          <w:rFonts w:eastAsia="Calibri"/>
        </w:rPr>
        <w:tab/>
        <w:t>6-18-2012@17:33:27</w:t>
      </w:r>
    </w:p>
    <w:p w:rsidR="00F1089D" w:rsidRPr="007C16A8" w:rsidRDefault="00F1089D" w:rsidP="00F1089D">
      <w:pPr>
        <w:pStyle w:val="Dialogue"/>
        <w:rPr>
          <w:rFonts w:eastAsia="Calibri"/>
        </w:rPr>
      </w:pPr>
      <w:r w:rsidRPr="007C16A8">
        <w:rPr>
          <w:rFonts w:eastAsia="Calibri"/>
        </w:rPr>
        <w:t xml:space="preserve">CHOOSE 1-3: </w:t>
      </w:r>
      <w:r w:rsidRPr="007C16A8">
        <w:rPr>
          <w:rFonts w:eastAsia="Calibri"/>
          <w:b/>
          <w:highlight w:val="yellow"/>
        </w:rPr>
        <w:t>1 &lt;Enter&gt;</w:t>
      </w:r>
      <w:r w:rsidR="00D1747E" w:rsidRPr="007C16A8">
        <w:rPr>
          <w:rFonts w:eastAsia="Calibri"/>
        </w:rPr>
        <w:t xml:space="preserve"> </w:t>
      </w:r>
      <w:r w:rsidRPr="007C16A8">
        <w:rPr>
          <w:rFonts w:eastAsia="Calibri"/>
        </w:rPr>
        <w:t>6-18-2012@17:14:23</w:t>
      </w:r>
    </w:p>
    <w:p w:rsidR="00F1089D" w:rsidRPr="007C16A8" w:rsidRDefault="00F1089D" w:rsidP="00F1089D">
      <w:pPr>
        <w:pStyle w:val="Dialogue"/>
        <w:rPr>
          <w:rFonts w:eastAsia="Calibri"/>
        </w:rPr>
      </w:pPr>
    </w:p>
    <w:p w:rsidR="00F1089D" w:rsidRPr="007C16A8" w:rsidRDefault="00F1089D" w:rsidP="00756D6C">
      <w:pPr>
        <w:pStyle w:val="Dialogue"/>
        <w:tabs>
          <w:tab w:val="left" w:pos="4061"/>
        </w:tabs>
        <w:rPr>
          <w:rFonts w:eastAsia="Calibri"/>
        </w:rPr>
      </w:pPr>
      <w:r w:rsidRPr="007C16A8">
        <w:rPr>
          <w:rFonts w:eastAsia="Calibri"/>
        </w:rPr>
        <w:t xml:space="preserve">DEVICE: </w:t>
      </w:r>
      <w:r w:rsidRPr="007C16A8">
        <w:rPr>
          <w:rFonts w:eastAsia="Calibri"/>
          <w:b/>
          <w:highlight w:val="yellow"/>
        </w:rPr>
        <w:t>&lt;Enter&gt;</w:t>
      </w:r>
      <w:r w:rsidRPr="007C16A8">
        <w:rPr>
          <w:rFonts w:eastAsia="Calibri"/>
        </w:rPr>
        <w:t xml:space="preserve">  Telnet Terminal</w:t>
      </w:r>
      <w:r w:rsidR="00756D6C" w:rsidRPr="007C16A8">
        <w:rPr>
          <w:rFonts w:eastAsia="Calibri"/>
        </w:rPr>
        <w:tab/>
      </w:r>
      <w:r w:rsidRPr="007C16A8">
        <w:rPr>
          <w:rFonts w:eastAsia="Calibri"/>
        </w:rPr>
        <w:t xml:space="preserve">Right Margin: 80// </w:t>
      </w:r>
      <w:r w:rsidRPr="007C16A8">
        <w:rPr>
          <w:rFonts w:eastAsia="Calibri"/>
          <w:b/>
          <w:highlight w:val="yellow"/>
        </w:rPr>
        <w:t>&lt;Enter&gt;</w:t>
      </w:r>
    </w:p>
    <w:p w:rsidR="00F1089D" w:rsidRPr="007C16A8" w:rsidRDefault="00F1089D" w:rsidP="00F1089D">
      <w:pPr>
        <w:pStyle w:val="Dialogue"/>
        <w:rPr>
          <w:rFonts w:eastAsia="Calibri"/>
        </w:rPr>
      </w:pPr>
    </w:p>
    <w:p w:rsidR="00F1089D" w:rsidRPr="007C16A8" w:rsidRDefault="00F1089D" w:rsidP="006E6657">
      <w:pPr>
        <w:pStyle w:val="Dialogue"/>
        <w:tabs>
          <w:tab w:val="left" w:pos="5227"/>
          <w:tab w:val="left" w:pos="7618"/>
        </w:tabs>
        <w:rPr>
          <w:rFonts w:eastAsia="Calibri"/>
        </w:rPr>
      </w:pPr>
      <w:r w:rsidRPr="007C16A8">
        <w:rPr>
          <w:rFonts w:eastAsia="Calibri"/>
          <w:highlight w:val="cyan"/>
        </w:rPr>
        <w:t>XULM LOCK MANAGER LOG LIST</w:t>
      </w:r>
      <w:r w:rsidR="006E6657" w:rsidRPr="007C16A8">
        <w:rPr>
          <w:rFonts w:eastAsia="Calibri"/>
        </w:rPr>
        <w:tab/>
      </w:r>
      <w:r w:rsidRPr="007C16A8">
        <w:rPr>
          <w:rFonts w:eastAsia="Calibri"/>
        </w:rPr>
        <w:t>AUG 14,2012  16:12</w:t>
      </w:r>
      <w:r w:rsidR="006E6657" w:rsidRPr="007C16A8">
        <w:rPr>
          <w:rFonts w:eastAsia="Calibri"/>
        </w:rPr>
        <w:tab/>
      </w:r>
      <w:r w:rsidRPr="007C16A8">
        <w:rPr>
          <w:rFonts w:eastAsia="Calibri"/>
        </w:rPr>
        <w:t>PAGE 1</w:t>
      </w:r>
    </w:p>
    <w:p w:rsidR="00F1089D" w:rsidRPr="007C16A8" w:rsidRDefault="00F1089D" w:rsidP="00F1089D">
      <w:pPr>
        <w:pStyle w:val="Dialogue"/>
        <w:rPr>
          <w:rFonts w:eastAsia="Calibri"/>
        </w:rPr>
      </w:pPr>
      <w:r w:rsidRPr="007C16A8">
        <w:rPr>
          <w:rFonts w:eastAsia="Calibri"/>
        </w:rPr>
        <w:t>--------------------------------------------------------------------------------</w:t>
      </w:r>
    </w:p>
    <w:p w:rsidR="00F1089D" w:rsidRPr="007C16A8" w:rsidRDefault="00F1089D" w:rsidP="00F1089D">
      <w:pPr>
        <w:pStyle w:val="Dialogue"/>
        <w:rPr>
          <w:rFonts w:eastAsia="Calibri"/>
        </w:rPr>
      </w:pPr>
    </w:p>
    <w:p w:rsidR="00F1089D" w:rsidRPr="007C16A8" w:rsidRDefault="00F1089D" w:rsidP="00F1089D">
      <w:pPr>
        <w:pStyle w:val="Dialogue"/>
        <w:rPr>
          <w:rFonts w:eastAsia="Calibri"/>
        </w:rPr>
      </w:pPr>
      <w:r w:rsidRPr="007C16A8">
        <w:rPr>
          <w:rFonts w:eastAsia="Calibri"/>
          <w:highlight w:val="cyan"/>
        </w:rPr>
        <w:t>DATE/TIME PROCESS TERMINATED: JUN 18, 2012@17:14:23</w:t>
      </w:r>
    </w:p>
    <w:p w:rsidR="00F1089D" w:rsidRPr="007C16A8" w:rsidRDefault="00F1089D" w:rsidP="00F1089D">
      <w:pPr>
        <w:pStyle w:val="Dialogue"/>
        <w:rPr>
          <w:rFonts w:eastAsia="Calibri"/>
        </w:rPr>
      </w:pPr>
      <w:r w:rsidRPr="007C16A8">
        <w:rPr>
          <w:rFonts w:eastAsia="Calibri"/>
        </w:rPr>
        <w:t xml:space="preserve">  THE TERMINATOR: XUUSER,ONE</w:t>
      </w:r>
    </w:p>
    <w:p w:rsidR="00F1089D" w:rsidRPr="007C16A8" w:rsidRDefault="00F1089D" w:rsidP="00F1089D">
      <w:pPr>
        <w:pStyle w:val="Dialogue"/>
        <w:rPr>
          <w:rFonts w:eastAsia="Calibri"/>
        </w:rPr>
      </w:pPr>
      <w:r w:rsidRPr="007C16A8">
        <w:rPr>
          <w:rFonts w:eastAsia="Calibri"/>
        </w:rPr>
        <w:t xml:space="preserve"> PROCESS DESCRIPTION:</w:t>
      </w:r>
      <w:r w:rsidR="006E6657" w:rsidRPr="007C16A8">
        <w:rPr>
          <w:rFonts w:eastAsia="Calibri"/>
        </w:rPr>
        <w:t xml:space="preserve"> </w:t>
      </w:r>
    </w:p>
    <w:p w:rsidR="00F1089D" w:rsidRPr="007C16A8" w:rsidRDefault="00F1089D" w:rsidP="00F1089D">
      <w:pPr>
        <w:pStyle w:val="Dialogue"/>
        <w:rPr>
          <w:rFonts w:eastAsia="Calibri"/>
        </w:rPr>
      </w:pPr>
      <w:r w:rsidRPr="007C16A8">
        <w:rPr>
          <w:rFonts w:eastAsia="Calibri"/>
        </w:rPr>
        <w:t xml:space="preserve"> Lock:  ^DGBT(1,0)</w:t>
      </w:r>
    </w:p>
    <w:p w:rsidR="00F1089D" w:rsidRPr="007C16A8" w:rsidRDefault="00F1089D" w:rsidP="00F1089D">
      <w:pPr>
        <w:pStyle w:val="Dialogue"/>
        <w:rPr>
          <w:rFonts w:eastAsia="Calibri"/>
        </w:rPr>
      </w:pPr>
      <w:r w:rsidRPr="007C16A8">
        <w:rPr>
          <w:rFonts w:eastAsia="Calibri"/>
        </w:rPr>
        <w:t xml:space="preserve"> Node: </w:t>
      </w:r>
      <w:r w:rsidRPr="007C16A8">
        <w:rPr>
          <w:rFonts w:eastAsia="Calibri"/>
          <w:i/>
        </w:rPr>
        <w:t>A</w:t>
      </w:r>
      <w:r w:rsidR="009A1FC1" w:rsidRPr="007C16A8">
        <w:rPr>
          <w:rFonts w:eastAsia="Calibri"/>
          <w:i/>
        </w:rPr>
        <w:t>ABC999</w:t>
      </w:r>
    </w:p>
    <w:p w:rsidR="00F1089D" w:rsidRPr="007C16A8" w:rsidRDefault="00F1089D" w:rsidP="00F1089D">
      <w:pPr>
        <w:pStyle w:val="Dialogue"/>
        <w:rPr>
          <w:rFonts w:eastAsia="Calibri"/>
        </w:rPr>
      </w:pPr>
      <w:r w:rsidRPr="007C16A8">
        <w:rPr>
          <w:rFonts w:eastAsia="Calibri"/>
        </w:rPr>
        <w:t xml:space="preserve"> Full Reference: ^[</w:t>
      </w:r>
      <w:r w:rsidR="00F90C1E" w:rsidRPr="007C16A8">
        <w:rPr>
          <w:rFonts w:eastAsia="Calibri"/>
        </w:rPr>
        <w:t>“</w:t>
      </w:r>
      <w:r w:rsidRPr="007C16A8">
        <w:rPr>
          <w:rFonts w:eastAsia="Calibri"/>
        </w:rPr>
        <w:t>^^_$1$DGA4:[NXT.NXT]</w:t>
      </w:r>
      <w:r w:rsidR="00F90C1E" w:rsidRPr="007C16A8">
        <w:rPr>
          <w:rFonts w:eastAsia="Calibri"/>
        </w:rPr>
        <w:t>”</w:t>
      </w:r>
      <w:r w:rsidRPr="007C16A8">
        <w:rPr>
          <w:rFonts w:eastAsia="Calibri"/>
        </w:rPr>
        <w:t>]DGBT(1,0)</w:t>
      </w:r>
    </w:p>
    <w:p w:rsidR="00F1089D" w:rsidRPr="007C16A8" w:rsidRDefault="00F1089D" w:rsidP="00F1089D">
      <w:pPr>
        <w:pStyle w:val="Dialogue"/>
        <w:rPr>
          <w:rFonts w:eastAsia="Calibri"/>
        </w:rPr>
      </w:pPr>
      <w:r w:rsidRPr="007C16A8">
        <w:rPr>
          <w:rFonts w:eastAsia="Calibri"/>
        </w:rPr>
        <w:t xml:space="preserve"> Process ID (decimal): 540943078</w:t>
      </w:r>
    </w:p>
    <w:p w:rsidR="00F1089D" w:rsidRPr="007C16A8" w:rsidRDefault="00F1089D" w:rsidP="00F1089D">
      <w:pPr>
        <w:pStyle w:val="Dialogue"/>
        <w:rPr>
          <w:rFonts w:eastAsia="Calibri"/>
        </w:rPr>
      </w:pPr>
      <w:r w:rsidRPr="007C16A8">
        <w:rPr>
          <w:rFonts w:eastAsia="Calibri"/>
        </w:rPr>
        <w:t xml:space="preserve"> Process ID (hex): 203E22E6</w:t>
      </w:r>
    </w:p>
    <w:p w:rsidR="00F1089D" w:rsidRPr="007C16A8" w:rsidRDefault="00F1089D" w:rsidP="006E6657">
      <w:pPr>
        <w:pStyle w:val="Dialogue"/>
        <w:tabs>
          <w:tab w:val="left" w:pos="6120"/>
        </w:tabs>
        <w:rPr>
          <w:rFonts w:eastAsia="Calibri"/>
        </w:rPr>
      </w:pPr>
      <w:r w:rsidRPr="007C16A8">
        <w:rPr>
          <w:rFonts w:eastAsia="Calibri"/>
        </w:rPr>
        <w:t xml:space="preserve"> User Name: UNKNOWN</w:t>
      </w:r>
      <w:r w:rsidR="006E6657" w:rsidRPr="007C16A8">
        <w:rPr>
          <w:rFonts w:eastAsia="Calibri"/>
        </w:rPr>
        <w:tab/>
      </w:r>
      <w:r w:rsidRPr="007C16A8">
        <w:rPr>
          <w:rFonts w:eastAsia="Calibri"/>
        </w:rPr>
        <w:t xml:space="preserve">DUZ: </w:t>
      </w:r>
    </w:p>
    <w:p w:rsidR="00F1089D" w:rsidRPr="007C16A8" w:rsidRDefault="00F1089D" w:rsidP="00F1089D">
      <w:pPr>
        <w:pStyle w:val="Dialogue"/>
        <w:rPr>
          <w:rFonts w:eastAsia="Calibri"/>
        </w:rPr>
      </w:pPr>
      <w:r w:rsidRPr="007C16A8">
        <w:rPr>
          <w:rFonts w:eastAsia="Calibri"/>
        </w:rPr>
        <w:t xml:space="preserve"> Task Information: not available</w:t>
      </w:r>
    </w:p>
    <w:p w:rsidR="00F1089D" w:rsidRPr="007C16A8" w:rsidRDefault="00F1089D" w:rsidP="00F1089D">
      <w:pPr>
        <w:pStyle w:val="Dialogue"/>
        <w:rPr>
          <w:rFonts w:eastAsia="Calibri"/>
        </w:rPr>
      </w:pPr>
      <w:r w:rsidRPr="007C16A8">
        <w:rPr>
          <w:rFonts w:eastAsia="Calibri"/>
        </w:rPr>
        <w:t xml:space="preserve"> Lock Usage:  not available</w:t>
      </w:r>
    </w:p>
    <w:p w:rsidR="00F1089D" w:rsidRPr="007C16A8" w:rsidRDefault="00F1089D" w:rsidP="00F1089D">
      <w:pPr>
        <w:pStyle w:val="Dialogue"/>
        <w:rPr>
          <w:rFonts w:eastAsia="Calibri"/>
        </w:rPr>
      </w:pPr>
      <w:r w:rsidRPr="007C16A8">
        <w:rPr>
          <w:rFonts w:eastAsia="Calibri"/>
        </w:rPr>
        <w:t xml:space="preserve"> File References: not available</w:t>
      </w:r>
    </w:p>
    <w:p w:rsidR="00F1089D" w:rsidRPr="007C16A8" w:rsidRDefault="00F1089D" w:rsidP="00F1089D">
      <w:pPr>
        <w:pStyle w:val="Dialogue"/>
        <w:rPr>
          <w:rFonts w:eastAsia="Calibri"/>
        </w:rPr>
      </w:pPr>
    </w:p>
    <w:p w:rsidR="00F1089D" w:rsidRPr="007C16A8" w:rsidRDefault="00F1089D" w:rsidP="00F1089D">
      <w:pPr>
        <w:pStyle w:val="Dialogue"/>
        <w:rPr>
          <w:rFonts w:eastAsia="Calibri"/>
        </w:rPr>
      </w:pPr>
      <w:r w:rsidRPr="007C16A8">
        <w:rPr>
          <w:rFonts w:eastAsia="Calibri"/>
        </w:rPr>
        <w:t xml:space="preserve"> Other locks held by process:</w:t>
      </w:r>
    </w:p>
    <w:p w:rsidR="00F1089D" w:rsidRPr="007C16A8" w:rsidRDefault="006E6657" w:rsidP="006E6657">
      <w:pPr>
        <w:pStyle w:val="Dialogue"/>
        <w:tabs>
          <w:tab w:val="left" w:pos="1051"/>
        </w:tabs>
        <w:rPr>
          <w:rFonts w:eastAsia="Calibri"/>
        </w:rPr>
      </w:pPr>
      <w:r w:rsidRPr="007C16A8">
        <w:rPr>
          <w:rFonts w:eastAsia="Calibri"/>
        </w:rPr>
        <w:tab/>
      </w:r>
      <w:r w:rsidR="00F1089D" w:rsidRPr="007C16A8">
        <w:rPr>
          <w:rFonts w:eastAsia="Calibri"/>
        </w:rPr>
        <w:t>^DGPT(1,0)</w:t>
      </w:r>
    </w:p>
    <w:p w:rsidR="00F1089D" w:rsidRPr="007C16A8" w:rsidRDefault="00F1089D" w:rsidP="00F1089D">
      <w:pPr>
        <w:pStyle w:val="Dialogue"/>
        <w:rPr>
          <w:rFonts w:eastAsia="Calibri"/>
        </w:rPr>
      </w:pPr>
    </w:p>
    <w:p w:rsidR="00F1089D" w:rsidRPr="007C16A8" w:rsidRDefault="006E6657" w:rsidP="006E6657">
      <w:pPr>
        <w:pStyle w:val="Dialogue"/>
        <w:tabs>
          <w:tab w:val="left" w:pos="1051"/>
        </w:tabs>
        <w:rPr>
          <w:rFonts w:eastAsia="Calibri"/>
        </w:rPr>
      </w:pPr>
      <w:r w:rsidRPr="007C16A8">
        <w:rPr>
          <w:rFonts w:eastAsia="Calibri"/>
        </w:rPr>
        <w:tab/>
      </w:r>
      <w:r w:rsidR="00F1089D" w:rsidRPr="007C16A8">
        <w:rPr>
          <w:rFonts w:eastAsia="Calibri"/>
        </w:rPr>
        <w:t>^DPT(4,0)</w:t>
      </w:r>
    </w:p>
    <w:p w:rsidR="00F1089D" w:rsidRPr="007C16A8" w:rsidRDefault="00F1089D" w:rsidP="00F1089D">
      <w:pPr>
        <w:pStyle w:val="Dialogue"/>
        <w:rPr>
          <w:rFonts w:eastAsia="Calibri"/>
        </w:rPr>
      </w:pPr>
    </w:p>
    <w:p w:rsidR="00F1089D" w:rsidRPr="007C16A8" w:rsidRDefault="00F1089D" w:rsidP="00F1089D">
      <w:pPr>
        <w:pStyle w:val="Dialogue"/>
        <w:rPr>
          <w:rFonts w:eastAsia="Calibri"/>
          <w:b/>
        </w:rPr>
      </w:pPr>
      <w:r w:rsidRPr="007C16A8">
        <w:rPr>
          <w:rFonts w:eastAsia="Calibri"/>
          <w:b/>
          <w:highlight w:val="yellow"/>
        </w:rPr>
        <w:t>&lt;Enter&gt;</w:t>
      </w:r>
    </w:p>
    <w:p w:rsidR="00F1089D" w:rsidRPr="007C16A8" w:rsidRDefault="00F1089D" w:rsidP="00F1089D">
      <w:pPr>
        <w:pStyle w:val="Dialogue"/>
        <w:rPr>
          <w:rFonts w:eastAsia="Calibri"/>
        </w:rPr>
      </w:pPr>
    </w:p>
    <w:p w:rsidR="00F1089D" w:rsidRPr="007C16A8" w:rsidRDefault="00F1089D" w:rsidP="006E6657">
      <w:pPr>
        <w:pStyle w:val="Dialogue"/>
        <w:tabs>
          <w:tab w:val="left" w:pos="0"/>
          <w:tab w:val="left" w:pos="5220"/>
          <w:tab w:val="left" w:pos="7618"/>
        </w:tabs>
        <w:rPr>
          <w:rFonts w:eastAsia="Calibri"/>
        </w:rPr>
      </w:pPr>
      <w:r w:rsidRPr="007C16A8">
        <w:rPr>
          <w:rFonts w:eastAsia="Calibri"/>
        </w:rPr>
        <w:t>XULM LOCK MANAGER LOG LIST</w:t>
      </w:r>
      <w:r w:rsidR="006E6657" w:rsidRPr="007C16A8">
        <w:rPr>
          <w:rFonts w:eastAsia="Calibri"/>
        </w:rPr>
        <w:tab/>
      </w:r>
      <w:r w:rsidRPr="007C16A8">
        <w:rPr>
          <w:rFonts w:eastAsia="Calibri"/>
        </w:rPr>
        <w:t>AUG 14,2012  16:12</w:t>
      </w:r>
      <w:r w:rsidR="006E6657" w:rsidRPr="007C16A8">
        <w:rPr>
          <w:rFonts w:eastAsia="Calibri"/>
        </w:rPr>
        <w:tab/>
      </w:r>
      <w:r w:rsidRPr="007C16A8">
        <w:rPr>
          <w:rFonts w:eastAsia="Calibri"/>
        </w:rPr>
        <w:t>PAGE 2</w:t>
      </w:r>
    </w:p>
    <w:p w:rsidR="00F1089D" w:rsidRPr="007C16A8" w:rsidRDefault="00F1089D" w:rsidP="00F1089D">
      <w:pPr>
        <w:pStyle w:val="Dialogue"/>
        <w:rPr>
          <w:rFonts w:eastAsia="Calibri"/>
        </w:rPr>
      </w:pPr>
      <w:r w:rsidRPr="007C16A8">
        <w:rPr>
          <w:rFonts w:eastAsia="Calibri"/>
        </w:rPr>
        <w:t>--------------------------------------------------------------------------------</w:t>
      </w:r>
    </w:p>
    <w:p w:rsidR="00F1089D" w:rsidRPr="007C16A8" w:rsidRDefault="00F1089D" w:rsidP="00F1089D">
      <w:pPr>
        <w:pStyle w:val="Dialogue"/>
        <w:rPr>
          <w:rFonts w:eastAsia="Calibri"/>
        </w:rPr>
      </w:pPr>
    </w:p>
    <w:p w:rsidR="00F1089D" w:rsidRPr="007C16A8" w:rsidRDefault="006E6657" w:rsidP="006E6657">
      <w:pPr>
        <w:pStyle w:val="Dialogue"/>
        <w:tabs>
          <w:tab w:val="left" w:pos="1051"/>
        </w:tabs>
        <w:rPr>
          <w:rFonts w:eastAsia="Calibri"/>
        </w:rPr>
      </w:pPr>
      <w:r w:rsidRPr="007C16A8">
        <w:rPr>
          <w:rFonts w:eastAsia="Calibri"/>
        </w:rPr>
        <w:tab/>
      </w:r>
      <w:r w:rsidR="00F1089D" w:rsidRPr="007C16A8">
        <w:rPr>
          <w:rFonts w:eastAsia="Calibri"/>
        </w:rPr>
        <w:t>^DPT(5,0)</w:t>
      </w:r>
    </w:p>
    <w:p w:rsidR="00F1089D" w:rsidRPr="007C16A8" w:rsidRDefault="00F1089D" w:rsidP="00F1089D">
      <w:pPr>
        <w:pStyle w:val="Dialogue"/>
        <w:rPr>
          <w:rFonts w:eastAsia="Calibri"/>
        </w:rPr>
      </w:pPr>
    </w:p>
    <w:p w:rsidR="00F1089D" w:rsidRPr="007C16A8" w:rsidRDefault="00F1089D" w:rsidP="00F1089D">
      <w:pPr>
        <w:pStyle w:val="Dialogue"/>
      </w:pPr>
      <w:r w:rsidRPr="007C16A8">
        <w:rPr>
          <w:rFonts w:eastAsia="Calibri"/>
        </w:rPr>
        <w:t xml:space="preserve">Select XULM LOCK MANAGER LOG DATE/TIME PROCESS TERMINATED: </w:t>
      </w:r>
    </w:p>
    <w:p w:rsidR="00FB42B2" w:rsidRPr="007C16A8" w:rsidRDefault="00FB42B2" w:rsidP="008920A2">
      <w:pPr>
        <w:pStyle w:val="BodyText6"/>
      </w:pPr>
    </w:p>
    <w:p w:rsidR="00FB42B2" w:rsidRPr="007C16A8" w:rsidRDefault="00FB42B2" w:rsidP="00084422">
      <w:pPr>
        <w:pStyle w:val="Heading3"/>
      </w:pPr>
      <w:bookmarkStart w:id="105" w:name="_Ref332725577"/>
      <w:bookmarkStart w:id="106" w:name="_Toc23169073"/>
      <w:r w:rsidRPr="007C16A8">
        <w:t>Purge Lock Manager Log Option</w:t>
      </w:r>
      <w:bookmarkEnd w:id="105"/>
      <w:bookmarkEnd w:id="106"/>
    </w:p>
    <w:p w:rsidR="00FB42B2" w:rsidRPr="007C16A8" w:rsidRDefault="009E46F0" w:rsidP="00C0654C">
      <w:pPr>
        <w:pStyle w:val="BodyText"/>
        <w:keepNext/>
        <w:keepLines/>
      </w:pPr>
      <w:r w:rsidRPr="007C16A8">
        <w:fldChar w:fldCharType="begin"/>
      </w:r>
      <w:r w:rsidR="00602B01" w:rsidRPr="007C16A8">
        <w:instrText xml:space="preserve"> XE </w:instrText>
      </w:r>
      <w:r w:rsidR="008C61F8" w:rsidRPr="007C16A8">
        <w:instrText>"</w:instrText>
      </w:r>
      <w:r w:rsidR="00602B01" w:rsidRPr="007C16A8">
        <w:instrText>Purge Lock Manager Log Option</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Options:Purge Lock Manager Log</w:instrText>
      </w:r>
      <w:r w:rsidR="008C61F8" w:rsidRPr="007C16A8">
        <w:instrText>"</w:instrText>
      </w:r>
      <w:r w:rsidR="00602B01" w:rsidRPr="007C16A8">
        <w:instrText xml:space="preserve"> </w:instrText>
      </w:r>
      <w:r w:rsidRPr="007C16A8">
        <w:fldChar w:fldCharType="end"/>
      </w:r>
      <w:r w:rsidR="00FB42B2" w:rsidRPr="007C16A8">
        <w:t xml:space="preserve">Use the </w:t>
      </w:r>
      <w:r w:rsidR="00FB42B2" w:rsidRPr="007C16A8">
        <w:rPr>
          <w:b/>
        </w:rPr>
        <w:t>Purge Lock Manager Log</w:t>
      </w:r>
      <w:r w:rsidRPr="007C16A8">
        <w:fldChar w:fldCharType="begin"/>
      </w:r>
      <w:r w:rsidR="00D57B7A" w:rsidRPr="007C16A8">
        <w:instrText xml:space="preserve"> XE </w:instrText>
      </w:r>
      <w:r w:rsidR="008C61F8" w:rsidRPr="007C16A8">
        <w:instrText>"</w:instrText>
      </w:r>
      <w:r w:rsidR="00D57B7A" w:rsidRPr="007C16A8">
        <w:instrText>Purge Lock Manager Log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Options:Purge Lock Manager Log</w:instrText>
      </w:r>
      <w:r w:rsidR="008C61F8" w:rsidRPr="007C16A8">
        <w:instrText>"</w:instrText>
      </w:r>
      <w:r w:rsidR="00D57B7A" w:rsidRPr="007C16A8">
        <w:instrText xml:space="preserve"> </w:instrText>
      </w:r>
      <w:r w:rsidRPr="007C16A8">
        <w:fldChar w:fldCharType="end"/>
      </w:r>
      <w:r w:rsidR="003C1D64" w:rsidRPr="007C16A8">
        <w:t xml:space="preserve"> [</w:t>
      </w:r>
      <w:r w:rsidR="00FB42B2" w:rsidRPr="007C16A8">
        <w:rPr>
          <w:rFonts w:eastAsia="Calibri"/>
        </w:rPr>
        <w:t>XULM PURGE LOCK MANAGER LOG</w:t>
      </w:r>
      <w:r w:rsidRPr="007C16A8">
        <w:fldChar w:fldCharType="begin"/>
      </w:r>
      <w:r w:rsidR="00D57B7A" w:rsidRPr="007C16A8">
        <w:instrText xml:space="preserve"> XE </w:instrText>
      </w:r>
      <w:r w:rsidR="008C61F8" w:rsidRPr="007C16A8">
        <w:instrText>"</w:instrText>
      </w:r>
      <w:r w:rsidR="00D57B7A" w:rsidRPr="007C16A8">
        <w:rPr>
          <w:rFonts w:eastAsia="Calibri"/>
        </w:rPr>
        <w:instrText>XULM PURGE LOCK MANAGER LOG</w:instrText>
      </w:r>
      <w:r w:rsidR="00D57B7A" w:rsidRPr="007C16A8">
        <w:instrText xml:space="preserve">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w:instrText>
      </w:r>
      <w:r w:rsidR="00D57B7A" w:rsidRPr="007C16A8">
        <w:rPr>
          <w:rFonts w:eastAsia="Calibri"/>
        </w:rPr>
        <w:instrText>XULM PURGE LOCK MANAGER LOG</w:instrText>
      </w:r>
      <w:r w:rsidR="008C61F8" w:rsidRPr="007C16A8">
        <w:instrText>"</w:instrText>
      </w:r>
      <w:r w:rsidR="00D57B7A" w:rsidRPr="007C16A8">
        <w:instrText xml:space="preserve"> </w:instrText>
      </w:r>
      <w:r w:rsidRPr="007C16A8">
        <w:fldChar w:fldCharType="end"/>
      </w:r>
      <w:r w:rsidR="003C1D64" w:rsidRPr="007C16A8">
        <w:rPr>
          <w:rFonts w:eastAsia="Calibri"/>
        </w:rPr>
        <w:t>]</w:t>
      </w:r>
      <w:r w:rsidR="00D94A1F" w:rsidRPr="007C16A8">
        <w:t xml:space="preserve"> option</w:t>
      </w:r>
      <w:r w:rsidR="00FB42B2" w:rsidRPr="007C16A8">
        <w:t xml:space="preserve"> to purge the Lock Manager log.</w:t>
      </w:r>
    </w:p>
    <w:p w:rsidR="007D52F3" w:rsidRPr="007C16A8" w:rsidRDefault="007D52F3" w:rsidP="00C0654C">
      <w:pPr>
        <w:pStyle w:val="BodyText"/>
        <w:keepNext/>
        <w:keepLines/>
      </w:pPr>
      <w:r w:rsidRPr="007C16A8">
        <w:t>To purge the Lock Manager log, perform the following procedure:</w:t>
      </w:r>
    </w:p>
    <w:p w:rsidR="007D52F3" w:rsidRPr="007C16A8" w:rsidRDefault="007D52F3" w:rsidP="00667AE7">
      <w:pPr>
        <w:pStyle w:val="ListNumber"/>
        <w:keepNext/>
        <w:keepLines/>
        <w:numPr>
          <w:ilvl w:val="0"/>
          <w:numId w:val="18"/>
        </w:numPr>
        <w:ind w:left="720"/>
      </w:pPr>
      <w:r w:rsidRPr="007C16A8">
        <w:t xml:space="preserve">From the </w:t>
      </w:r>
      <w:r w:rsidRPr="007C16A8">
        <w:rPr>
          <w:b/>
        </w:rPr>
        <w:t>Lock Manager Menu</w:t>
      </w:r>
      <w:r w:rsidRPr="007C16A8">
        <w:t xml:space="preserve"> [XULM LOCK MANAGER MENU], select the </w:t>
      </w:r>
      <w:r w:rsidRPr="007C16A8">
        <w:rPr>
          <w:b/>
        </w:rPr>
        <w:t>Purge Lock Manager Log</w:t>
      </w:r>
      <w:r w:rsidRPr="007C16A8">
        <w:t xml:space="preserve"> [XULM PURGE LOCK MANAGER LOG]</w:t>
      </w:r>
      <w:r w:rsidR="00D94A1F" w:rsidRPr="007C16A8">
        <w:t xml:space="preserve"> option</w:t>
      </w:r>
      <w:r w:rsidRPr="007C16A8">
        <w:t>.</w:t>
      </w:r>
    </w:p>
    <w:p w:rsidR="007D52F3" w:rsidRPr="007C16A8" w:rsidRDefault="007D52F3" w:rsidP="00DD619F">
      <w:pPr>
        <w:pStyle w:val="ListNumber"/>
      </w:pPr>
      <w:r w:rsidRPr="007C16A8">
        <w:t xml:space="preserve">At the </w:t>
      </w:r>
      <w:r w:rsidR="00F90C1E" w:rsidRPr="007C16A8">
        <w:t>“</w:t>
      </w:r>
      <w:r w:rsidRPr="007C16A8">
        <w:rPr>
          <w:rFonts w:eastAsia="Calibri"/>
        </w:rPr>
        <w:t>How many days of data should be retained:  (0-365): 30//</w:t>
      </w:r>
      <w:r w:rsidR="00F90C1E" w:rsidRPr="007C16A8">
        <w:t>”</w:t>
      </w:r>
      <w:r w:rsidRPr="007C16A8">
        <w:t xml:space="preserve"> prompt, enter the number of days to </w:t>
      </w:r>
      <w:r w:rsidRPr="007C16A8">
        <w:rPr>
          <w:i/>
        </w:rPr>
        <w:t>retain</w:t>
      </w:r>
      <w:r w:rsidRPr="007C16A8">
        <w:t xml:space="preserve"> the log data (e.g., </w:t>
      </w:r>
      <w:r w:rsidRPr="007C16A8">
        <w:rPr>
          <w:b/>
        </w:rPr>
        <w:t>30</w:t>
      </w:r>
      <w:r w:rsidRPr="007C16A8">
        <w:t xml:space="preserve"> days). Any log data older than the value entered </w:t>
      </w:r>
      <w:r w:rsidR="00D57CB4" w:rsidRPr="007C16A8">
        <w:t>is</w:t>
      </w:r>
      <w:r w:rsidRPr="007C16A8">
        <w:t xml:space="preserve"> purged (e.g., </w:t>
      </w:r>
      <w:r w:rsidRPr="007C16A8">
        <w:rPr>
          <w:b/>
        </w:rPr>
        <w:t>31</w:t>
      </w:r>
      <w:r w:rsidRPr="007C16A8">
        <w:t xml:space="preserve"> or more days). The default is </w:t>
      </w:r>
      <w:r w:rsidRPr="007C16A8">
        <w:rPr>
          <w:b/>
        </w:rPr>
        <w:t>30</w:t>
      </w:r>
      <w:r w:rsidRPr="007C16A8">
        <w:t xml:space="preserve"> days with a maximum of </w:t>
      </w:r>
      <w:r w:rsidRPr="007C16A8">
        <w:rPr>
          <w:b/>
        </w:rPr>
        <w:t>1</w:t>
      </w:r>
      <w:r w:rsidRPr="007C16A8">
        <w:t xml:space="preserve"> year (</w:t>
      </w:r>
      <w:r w:rsidRPr="007C16A8">
        <w:rPr>
          <w:b/>
        </w:rPr>
        <w:t>365</w:t>
      </w:r>
      <w:r w:rsidRPr="007C16A8">
        <w:t xml:space="preserve"> days).</w:t>
      </w:r>
    </w:p>
    <w:p w:rsidR="00D57B7A" w:rsidRPr="007C16A8" w:rsidRDefault="00D57B7A" w:rsidP="00DD619F">
      <w:pPr>
        <w:pStyle w:val="ListNumber"/>
      </w:pPr>
      <w:r w:rsidRPr="007C16A8">
        <w:t xml:space="preserve">When the data purge is complete, the system displays: </w:t>
      </w:r>
      <w:r w:rsidRPr="007C16A8">
        <w:rPr>
          <w:b/>
        </w:rPr>
        <w:t>DONE!</w:t>
      </w:r>
    </w:p>
    <w:p w:rsidR="00F53C33" w:rsidRPr="007C16A8" w:rsidRDefault="00F53C33" w:rsidP="00F53C33">
      <w:pPr>
        <w:pStyle w:val="Caption"/>
      </w:pPr>
      <w:bookmarkStart w:id="107" w:name="_Toc23169101"/>
      <w:r w:rsidRPr="007C16A8">
        <w:t xml:space="preserve">Figure </w:t>
      </w:r>
      <w:fldSimple w:instr=" SEQ Figure \* ARABIC ">
        <w:r w:rsidR="00E144B2" w:rsidRPr="007C16A8">
          <w:t>12</w:t>
        </w:r>
      </w:fldSimple>
      <w:r w:rsidR="005065BE" w:rsidRPr="007C16A8">
        <w:t>:</w:t>
      </w:r>
      <w:r w:rsidR="00134C89" w:rsidRPr="007C16A8">
        <w:t xml:space="preserve"> Purge Lock Manager Log O</w:t>
      </w:r>
      <w:r w:rsidRPr="007C16A8">
        <w:t xml:space="preserve">ption [XULM </w:t>
      </w:r>
      <w:r w:rsidR="00134C89" w:rsidRPr="007C16A8">
        <w:t xml:space="preserve">PURGE LOCK MANAGER LOG]—Sample User Entries and </w:t>
      </w:r>
      <w:r w:rsidR="004A7FCB" w:rsidRPr="007C16A8">
        <w:t>System Responses</w:t>
      </w:r>
      <w:bookmarkEnd w:id="107"/>
    </w:p>
    <w:p w:rsidR="00FB42B2" w:rsidRPr="007C16A8" w:rsidRDefault="00FB42B2" w:rsidP="00FB42B2">
      <w:pPr>
        <w:pStyle w:val="Dialogue"/>
        <w:rPr>
          <w:rFonts w:eastAsia="Calibri"/>
        </w:rPr>
      </w:pPr>
      <w:r w:rsidRPr="007C16A8">
        <w:rPr>
          <w:rFonts w:eastAsia="Calibri"/>
        </w:rPr>
        <w:t xml:space="preserve">Select Lock Manager Menu Option: </w:t>
      </w:r>
      <w:r w:rsidRPr="007C16A8">
        <w:rPr>
          <w:rFonts w:eastAsia="Calibri"/>
          <w:b/>
          <w:highlight w:val="yellow"/>
        </w:rPr>
        <w:t>PURG &lt;Enter&gt;</w:t>
      </w:r>
      <w:r w:rsidR="00D1747E" w:rsidRPr="007C16A8">
        <w:rPr>
          <w:rFonts w:eastAsia="Calibri"/>
        </w:rPr>
        <w:t xml:space="preserve"> </w:t>
      </w:r>
      <w:r w:rsidRPr="007C16A8">
        <w:rPr>
          <w:rFonts w:eastAsia="Calibri"/>
        </w:rPr>
        <w:t>Purge Lock Manager Log</w:t>
      </w:r>
    </w:p>
    <w:p w:rsidR="00FB42B2" w:rsidRPr="007C16A8" w:rsidRDefault="00FB42B2" w:rsidP="00FB42B2">
      <w:pPr>
        <w:pStyle w:val="Dialogue"/>
        <w:rPr>
          <w:rFonts w:eastAsia="Calibri"/>
        </w:rPr>
      </w:pPr>
      <w:r w:rsidRPr="007C16A8">
        <w:rPr>
          <w:rFonts w:eastAsia="Calibri"/>
        </w:rPr>
        <w:t xml:space="preserve">How many days of data should be retained:  (0-365): 30// </w:t>
      </w:r>
      <w:r w:rsidRPr="007C16A8">
        <w:rPr>
          <w:rFonts w:eastAsia="Calibri"/>
          <w:b/>
          <w:highlight w:val="yellow"/>
        </w:rPr>
        <w:t>364</w:t>
      </w:r>
    </w:p>
    <w:p w:rsidR="00FB42B2" w:rsidRPr="007C16A8" w:rsidRDefault="00FB42B2" w:rsidP="00FB42B2">
      <w:pPr>
        <w:pStyle w:val="Dialogue"/>
        <w:rPr>
          <w:rFonts w:eastAsia="Calibri"/>
        </w:rPr>
      </w:pPr>
      <w:r w:rsidRPr="007C16A8">
        <w:rPr>
          <w:rFonts w:eastAsia="Calibri"/>
          <w:highlight w:val="cyan"/>
        </w:rPr>
        <w:t>DONE!</w:t>
      </w:r>
    </w:p>
    <w:p w:rsidR="00FB42B2" w:rsidRPr="007C16A8" w:rsidRDefault="00FB42B2" w:rsidP="00FB42B2">
      <w:pPr>
        <w:pStyle w:val="Dialogue"/>
      </w:pPr>
      <w:r w:rsidRPr="007C16A8">
        <w:rPr>
          <w:rFonts w:eastAsia="Calibri"/>
        </w:rPr>
        <w:t xml:space="preserve">Enter RETURN to continue or </w:t>
      </w:r>
      <w:r w:rsidR="00F8418D" w:rsidRPr="007C16A8">
        <w:rPr>
          <w:rFonts w:eastAsia="Calibri"/>
        </w:rPr>
        <w:t>‘</w:t>
      </w:r>
      <w:r w:rsidRPr="007C16A8">
        <w:rPr>
          <w:rFonts w:eastAsia="Calibri"/>
        </w:rPr>
        <w:t>^</w:t>
      </w:r>
      <w:r w:rsidR="00F8418D" w:rsidRPr="007C16A8">
        <w:rPr>
          <w:rFonts w:eastAsia="Calibri"/>
        </w:rPr>
        <w:t>’</w:t>
      </w:r>
      <w:r w:rsidRPr="007C16A8">
        <w:rPr>
          <w:rFonts w:eastAsia="Calibri"/>
        </w:rPr>
        <w:t xml:space="preserve"> to exit: </w:t>
      </w:r>
    </w:p>
    <w:p w:rsidR="00AF0B1A" w:rsidRPr="007C16A8" w:rsidRDefault="00AF0B1A" w:rsidP="00AF0B1A">
      <w:pPr>
        <w:pStyle w:val="BodyText"/>
        <w:rPr>
          <w:rFonts w:eastAsiaTheme="majorEastAsia" w:cs="Times New Roman"/>
          <w:szCs w:val="24"/>
        </w:rPr>
      </w:pPr>
      <w:bookmarkStart w:id="108" w:name="_Toc331509274"/>
      <w:r w:rsidRPr="007C16A8">
        <w:rPr>
          <w:rFonts w:cs="Times New Roman"/>
          <w:szCs w:val="24"/>
        </w:rPr>
        <w:br w:type="page"/>
      </w:r>
    </w:p>
    <w:p w:rsidR="0099385A" w:rsidRPr="007C16A8" w:rsidRDefault="0099385A" w:rsidP="00783059">
      <w:pPr>
        <w:pStyle w:val="Heading1"/>
      </w:pPr>
      <w:bookmarkStart w:id="109" w:name="_Toc23169074"/>
      <w:r w:rsidRPr="007C16A8">
        <w:lastRenderedPageBreak/>
        <w:t>Developer</w:t>
      </w:r>
      <w:r w:rsidR="00F8418D" w:rsidRPr="007C16A8">
        <w:t>’</w:t>
      </w:r>
      <w:r w:rsidRPr="007C16A8">
        <w:t>s Guide Insert—Lock Manager</w:t>
      </w:r>
      <w:bookmarkEnd w:id="109"/>
    </w:p>
    <w:p w:rsidR="0099385A" w:rsidRPr="007C16A8" w:rsidRDefault="0095377D" w:rsidP="000120F7">
      <w:pPr>
        <w:pStyle w:val="Heading2"/>
      </w:pPr>
      <w:bookmarkStart w:id="110" w:name="_Toc357522061"/>
      <w:bookmarkStart w:id="111" w:name="_Toc410814348"/>
      <w:bookmarkStart w:id="112" w:name="_Toc331509275"/>
      <w:bookmarkStart w:id="113" w:name="_Toc23169075"/>
      <w:bookmarkEnd w:id="108"/>
      <w:r w:rsidRPr="007C16A8">
        <w:t>Application Programming Interface (API)—Housekeeping</w:t>
      </w:r>
      <w:bookmarkEnd w:id="110"/>
      <w:bookmarkEnd w:id="111"/>
      <w:bookmarkEnd w:id="113"/>
    </w:p>
    <w:bookmarkEnd w:id="112"/>
    <w:p w:rsidR="001645CF" w:rsidRPr="007C16A8" w:rsidRDefault="009E46F0" w:rsidP="00175144">
      <w:pPr>
        <w:pStyle w:val="BodyText"/>
        <w:keepNext/>
        <w:keepLines/>
      </w:pPr>
      <w:r w:rsidRPr="007C16A8">
        <w:fldChar w:fldCharType="begin"/>
      </w:r>
      <w:r w:rsidR="00602B01" w:rsidRPr="007C16A8">
        <w:instrText xml:space="preserve"> XE </w:instrText>
      </w:r>
      <w:r w:rsidR="008C61F8" w:rsidRPr="007C16A8">
        <w:instrText>"</w:instrText>
      </w:r>
      <w:r w:rsidR="00602B01" w:rsidRPr="007C16A8">
        <w:instrText>Application Program Interfaces (APIs)</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APIs</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Lock Manager:Housekeeping:APIs</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APIs:Lock Manager:Housekeeping</w:instrText>
      </w:r>
      <w:r w:rsidR="008C61F8" w:rsidRPr="007C16A8">
        <w:instrText>"</w:instrText>
      </w:r>
      <w:r w:rsidR="00602B01" w:rsidRPr="007C16A8">
        <w:instrText xml:space="preserve"> </w:instrText>
      </w:r>
      <w:r w:rsidRPr="007C16A8">
        <w:fldChar w:fldCharType="end"/>
      </w:r>
      <w:r w:rsidR="001645CF" w:rsidRPr="007C16A8">
        <w:t>When an application terminates, there</w:t>
      </w:r>
      <w:r w:rsidR="00175144" w:rsidRPr="007C16A8">
        <w:t xml:space="preserve"> may be housekeeping required. </w:t>
      </w:r>
      <w:r w:rsidR="001645CF" w:rsidRPr="007C16A8">
        <w:t>A</w:t>
      </w:r>
      <w:r w:rsidR="00175144" w:rsidRPr="007C16A8">
        <w:t xml:space="preserve"> </w:t>
      </w:r>
      <w:r w:rsidR="001645CF" w:rsidRPr="007C16A8">
        <w:t>prime example is the need to delete temp</w:t>
      </w:r>
      <w:r w:rsidR="00175144" w:rsidRPr="007C16A8">
        <w:t xml:space="preserve">orary data kept in the </w:t>
      </w:r>
      <w:r w:rsidR="00175144" w:rsidRPr="007C16A8">
        <w:rPr>
          <w:b/>
        </w:rPr>
        <w:t>^TMP</w:t>
      </w:r>
      <w:r w:rsidR="00175144" w:rsidRPr="007C16A8">
        <w:t xml:space="preserve"> and </w:t>
      </w:r>
      <w:r w:rsidR="00175144" w:rsidRPr="007C16A8">
        <w:rPr>
          <w:b/>
        </w:rPr>
        <w:t>^XTMP</w:t>
      </w:r>
      <w:r w:rsidR="00175144" w:rsidRPr="007C16A8">
        <w:t xml:space="preserve"> globals. </w:t>
      </w:r>
      <w:r w:rsidR="001645CF" w:rsidRPr="007C16A8">
        <w:t>An application that is t</w:t>
      </w:r>
      <w:r w:rsidR="00975421" w:rsidRPr="007C16A8">
        <w:t>erminated by the Lock M</w:t>
      </w:r>
      <w:r w:rsidR="00175144" w:rsidRPr="007C16A8">
        <w:t xml:space="preserve">anager </w:t>
      </w:r>
      <w:r w:rsidR="00975421" w:rsidRPr="007C16A8">
        <w:t>does</w:t>
      </w:r>
      <w:r w:rsidR="00175144" w:rsidRPr="007C16A8">
        <w:t xml:space="preserve"> </w:t>
      </w:r>
      <w:r w:rsidR="001645CF" w:rsidRPr="007C16A8">
        <w:rPr>
          <w:i/>
        </w:rPr>
        <w:t>n</w:t>
      </w:r>
      <w:r w:rsidR="00175144" w:rsidRPr="007C16A8">
        <w:rPr>
          <w:i/>
        </w:rPr>
        <w:t>ot</w:t>
      </w:r>
      <w:r w:rsidR="00175144" w:rsidRPr="007C16A8">
        <w:t xml:space="preserve"> </w:t>
      </w:r>
      <w:r w:rsidR="001645CF" w:rsidRPr="007C16A8">
        <w:t>have the o</w:t>
      </w:r>
      <w:r w:rsidR="0086490A" w:rsidRPr="007C16A8">
        <w:t xml:space="preserve">pportunity to do </w:t>
      </w:r>
      <w:r w:rsidR="00975421" w:rsidRPr="007C16A8">
        <w:t>its own housecleaning, but the Lock M</w:t>
      </w:r>
      <w:r w:rsidR="0086490A" w:rsidRPr="007C16A8">
        <w:t>anager can</w:t>
      </w:r>
      <w:r w:rsidR="00175144" w:rsidRPr="007C16A8">
        <w:t xml:space="preserve"> do it </w:t>
      </w:r>
      <w:r w:rsidR="001645CF" w:rsidRPr="007C16A8">
        <w:t xml:space="preserve">for </w:t>
      </w:r>
      <w:r w:rsidR="0086490A" w:rsidRPr="007C16A8">
        <w:t>the application if it registers a houseclea</w:t>
      </w:r>
      <w:r w:rsidR="00175144" w:rsidRPr="007C16A8">
        <w:t>n</w:t>
      </w:r>
      <w:r w:rsidR="0086490A" w:rsidRPr="007C16A8">
        <w:t>ing</w:t>
      </w:r>
      <w:r w:rsidR="00175144" w:rsidRPr="007C16A8">
        <w:t xml:space="preserve"> routine via the API</w:t>
      </w:r>
      <w:r w:rsidR="002F0968" w:rsidRPr="007C16A8">
        <w:t>s</w:t>
      </w:r>
      <w:r w:rsidR="00175144" w:rsidRPr="007C16A8">
        <w:t xml:space="preserve"> </w:t>
      </w:r>
      <w:r w:rsidR="001645CF" w:rsidRPr="007C16A8">
        <w:t>described below.</w:t>
      </w:r>
    </w:p>
    <w:p w:rsidR="00D93454" w:rsidRPr="007C16A8" w:rsidRDefault="00D93454" w:rsidP="00084422">
      <w:pPr>
        <w:pStyle w:val="Heading3"/>
      </w:pPr>
      <w:bookmarkStart w:id="114" w:name="cleanup_xulmu"/>
      <w:bookmarkStart w:id="115" w:name="_Ref332367333"/>
      <w:bookmarkStart w:id="116" w:name="_Toc23169076"/>
      <w:r w:rsidRPr="007C16A8">
        <w:t>CLEANUP^XULMU</w:t>
      </w:r>
      <w:bookmarkEnd w:id="114"/>
      <w:r w:rsidRPr="007C16A8">
        <w:t>(): Execute the Housecleaning Stack</w:t>
      </w:r>
      <w:bookmarkEnd w:id="116"/>
    </w:p>
    <w:p w:rsidR="005065BE" w:rsidRPr="007C16A8" w:rsidRDefault="005065BE" w:rsidP="005065BE">
      <w:pPr>
        <w:pStyle w:val="APIText"/>
        <w:keepNext/>
        <w:keepLines/>
      </w:pPr>
      <w:r w:rsidRPr="007C16A8">
        <w:rPr>
          <w:b/>
        </w:rPr>
        <w:t>Reference Type:</w:t>
      </w:r>
      <w:r w:rsidRPr="007C16A8">
        <w:rPr>
          <w:b/>
        </w:rPr>
        <w:tab/>
      </w:r>
      <w:r w:rsidR="00BD4BD0" w:rsidRPr="007C16A8">
        <w:t>Supported</w:t>
      </w:r>
      <w:r w:rsidR="00BD4BD0" w:rsidRPr="007C16A8">
        <w:fldChar w:fldCharType="begin"/>
      </w:r>
      <w:r w:rsidR="00BD4BD0" w:rsidRPr="007C16A8">
        <w:instrText>XE "XULMU:CLEANUP^XULMU"</w:instrText>
      </w:r>
      <w:r w:rsidR="00BD4BD0" w:rsidRPr="007C16A8">
        <w:fldChar w:fldCharType="end"/>
      </w:r>
      <w:r w:rsidR="00BD4BD0" w:rsidRPr="007C16A8">
        <w:fldChar w:fldCharType="begin"/>
      </w:r>
      <w:r w:rsidR="00BD4BD0" w:rsidRPr="007C16A8">
        <w:instrText>XE "CLEANUP^XULMU"</w:instrText>
      </w:r>
      <w:r w:rsidR="00BD4BD0" w:rsidRPr="007C16A8">
        <w:fldChar w:fldCharType="end"/>
      </w:r>
      <w:r w:rsidR="00BD4BD0" w:rsidRPr="007C16A8">
        <w:fldChar w:fldCharType="begin"/>
      </w:r>
      <w:r w:rsidR="00BD4BD0" w:rsidRPr="007C16A8">
        <w:instrText>XE "Lock Manager:CLEANUP^XULMU"</w:instrText>
      </w:r>
      <w:r w:rsidR="00BD4BD0" w:rsidRPr="007C16A8">
        <w:fldChar w:fldCharType="end"/>
      </w:r>
      <w:r w:rsidR="00BD4BD0" w:rsidRPr="007C16A8">
        <w:rPr>
          <w:vanish/>
        </w:rPr>
        <w:fldChar w:fldCharType="begin"/>
      </w:r>
      <w:r w:rsidR="00BD4BD0" w:rsidRPr="007C16A8">
        <w:rPr>
          <w:vanish/>
        </w:rPr>
        <w:instrText xml:space="preserve"> XE "</w:instrText>
      </w:r>
      <w:r w:rsidR="00BD4BD0" w:rsidRPr="007C16A8">
        <w:instrText xml:space="preserve">Reference Type:Supported:CLEANUP^XULMU" </w:instrText>
      </w:r>
      <w:r w:rsidR="00BD4BD0" w:rsidRPr="007C16A8">
        <w:rPr>
          <w:vanish/>
        </w:rPr>
        <w:fldChar w:fldCharType="end"/>
      </w:r>
    </w:p>
    <w:p w:rsidR="005065BE" w:rsidRPr="007C16A8" w:rsidRDefault="005065BE" w:rsidP="005065BE">
      <w:pPr>
        <w:pStyle w:val="APIText"/>
        <w:keepNext/>
        <w:keepLines/>
      </w:pPr>
      <w:r w:rsidRPr="007C16A8">
        <w:rPr>
          <w:b/>
        </w:rPr>
        <w:t>Category:</w:t>
      </w:r>
      <w:r w:rsidRPr="007C16A8">
        <w:rPr>
          <w:b/>
        </w:rPr>
        <w:tab/>
      </w:r>
      <w:r w:rsidR="00BD4BD0" w:rsidRPr="007C16A8">
        <w:t>Lock Manager</w:t>
      </w:r>
    </w:p>
    <w:p w:rsidR="005065BE" w:rsidRPr="007C16A8" w:rsidRDefault="005065BE" w:rsidP="005065BE">
      <w:pPr>
        <w:pStyle w:val="APIText"/>
        <w:keepNext/>
        <w:keepLines/>
      </w:pPr>
      <w:r w:rsidRPr="007C16A8">
        <w:rPr>
          <w:b/>
        </w:rPr>
        <w:t>ICR #:</w:t>
      </w:r>
      <w:r w:rsidRPr="007C16A8">
        <w:tab/>
      </w:r>
      <w:r w:rsidR="00BD4BD0" w:rsidRPr="007C16A8">
        <w:t>5832</w:t>
      </w:r>
    </w:p>
    <w:p w:rsidR="005065BE" w:rsidRPr="007C16A8" w:rsidRDefault="005065BE" w:rsidP="005065BE">
      <w:pPr>
        <w:pStyle w:val="APIText"/>
        <w:keepNext/>
        <w:keepLines/>
      </w:pPr>
      <w:r w:rsidRPr="007C16A8">
        <w:rPr>
          <w:b/>
        </w:rPr>
        <w:t>Description:</w:t>
      </w:r>
      <w:r w:rsidRPr="007C16A8">
        <w:tab/>
      </w:r>
      <w:r w:rsidR="00DD619F" w:rsidRPr="007C16A8">
        <w:t>The CLEANUP^XULMU</w:t>
      </w:r>
      <w:r w:rsidR="00BD4BD0" w:rsidRPr="007C16A8">
        <w:t xml:space="preserve"> API executes the housecleaning stack set by the process identified by </w:t>
      </w:r>
      <w:r w:rsidR="00BD4BD0" w:rsidRPr="007C16A8">
        <w:rPr>
          <w:b/>
        </w:rPr>
        <w:t>DOLLARJ</w:t>
      </w:r>
      <w:r w:rsidR="00BD4BD0" w:rsidRPr="007C16A8">
        <w:t xml:space="preserve">. Entries are executed in the first-in-first-out (FIFO) order, with the last entry added being the first to be executed, and </w:t>
      </w:r>
      <w:r w:rsidR="00DD619F" w:rsidRPr="007C16A8">
        <w:rPr>
          <w:b/>
        </w:rPr>
        <w:t>last</w:t>
      </w:r>
      <w:r w:rsidR="00BD4BD0" w:rsidRPr="007C16A8">
        <w:t xml:space="preserve"> being the last entry executed. If the </w:t>
      </w:r>
      <w:r w:rsidR="00DD619F" w:rsidRPr="007C16A8">
        <w:rPr>
          <w:b/>
        </w:rPr>
        <w:t>last</w:t>
      </w:r>
      <w:r w:rsidR="00BD4BD0" w:rsidRPr="007C16A8">
        <w:t xml:space="preserve"> parameter is </w:t>
      </w:r>
      <w:r w:rsidR="00BD4BD0" w:rsidRPr="007C16A8">
        <w:rPr>
          <w:i/>
        </w:rPr>
        <w:t>not</w:t>
      </w:r>
      <w:r w:rsidR="00BD4BD0" w:rsidRPr="007C16A8">
        <w:t xml:space="preserve"> passed in, then the entire stack is executed.</w:t>
      </w:r>
    </w:p>
    <w:p w:rsidR="00BD4BD0" w:rsidRPr="007C16A8" w:rsidRDefault="00BD4BD0" w:rsidP="00BD4BD0">
      <w:pPr>
        <w:pStyle w:val="APIDescriptionNote"/>
        <w:rPr>
          <w:noProof w:val="0"/>
        </w:rPr>
      </w:pPr>
      <w:r w:rsidRPr="007C16A8">
        <w:rPr>
          <w:noProof w:val="0"/>
        </w:rPr>
        <w:drawing>
          <wp:inline distT="0" distB="0" distL="0" distR="0" wp14:anchorId="6594E613" wp14:editId="1C4B648F">
            <wp:extent cx="285750" cy="285750"/>
            <wp:effectExtent l="0" t="0" r="0" b="0"/>
            <wp:docPr id="600" name="Picture 60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This API was released with Kernel </w:t>
      </w:r>
      <w:r w:rsidR="00602E33" w:rsidRPr="007C16A8">
        <w:rPr>
          <w:noProof w:val="0"/>
        </w:rPr>
        <w:t>P</w:t>
      </w:r>
      <w:r w:rsidRPr="007C16A8">
        <w:rPr>
          <w:noProof w:val="0"/>
        </w:rPr>
        <w:t>atch XU*8.0*608.</w:t>
      </w:r>
    </w:p>
    <w:p w:rsidR="005065BE" w:rsidRPr="007C16A8" w:rsidRDefault="005065BE" w:rsidP="005065BE">
      <w:pPr>
        <w:pStyle w:val="APIText"/>
        <w:rPr>
          <w:rFonts w:ascii="Courier New" w:hAnsi="Courier New" w:cs="Courier New"/>
          <w:sz w:val="18"/>
          <w:szCs w:val="18"/>
        </w:rPr>
      </w:pPr>
      <w:r w:rsidRPr="007C16A8">
        <w:rPr>
          <w:b/>
        </w:rPr>
        <w:t>Format:</w:t>
      </w:r>
      <w:r w:rsidRPr="007C16A8">
        <w:tab/>
      </w:r>
      <w:r w:rsidR="00BD4BD0" w:rsidRPr="007C16A8">
        <w:rPr>
          <w:rFonts w:ascii="Courier New" w:hAnsi="Courier New" w:cs="Courier New"/>
          <w:sz w:val="18"/>
          <w:szCs w:val="18"/>
        </w:rPr>
        <w:t>CLEANUP^XULMU([last])</w:t>
      </w:r>
    </w:p>
    <w:p w:rsidR="005065BE" w:rsidRPr="007C16A8" w:rsidRDefault="005065BE" w:rsidP="00DD619F">
      <w:pPr>
        <w:pStyle w:val="APIParameters"/>
        <w:ind w:left="4147" w:hanging="4147"/>
      </w:pPr>
      <w:r w:rsidRPr="007C16A8">
        <w:rPr>
          <w:b/>
        </w:rPr>
        <w:t>Input Parameters:</w:t>
      </w:r>
      <w:r w:rsidRPr="007C16A8">
        <w:rPr>
          <w:b/>
        </w:rPr>
        <w:tab/>
      </w:r>
      <w:r w:rsidR="00BD4BD0" w:rsidRPr="007C16A8">
        <w:t>last</w:t>
      </w:r>
      <w:r w:rsidRPr="007C16A8">
        <w:t>:</w:t>
      </w:r>
      <w:r w:rsidRPr="007C16A8">
        <w:rPr>
          <w:b/>
        </w:rPr>
        <w:tab/>
      </w:r>
      <w:r w:rsidR="00BD4BD0" w:rsidRPr="007C16A8">
        <w:t xml:space="preserve">(optional) This is the last entry that is executed. If </w:t>
      </w:r>
      <w:r w:rsidR="00BD4BD0" w:rsidRPr="007C16A8">
        <w:rPr>
          <w:i/>
        </w:rPr>
        <w:t>not</w:t>
      </w:r>
      <w:r w:rsidR="00BD4BD0" w:rsidRPr="007C16A8">
        <w:t xml:space="preserve"> passed in, then the entire housecleaning stack is executed.</w:t>
      </w:r>
    </w:p>
    <w:p w:rsidR="005065BE" w:rsidRPr="007C16A8" w:rsidRDefault="005065BE" w:rsidP="00DE2D75">
      <w:pPr>
        <w:pStyle w:val="APIParameters"/>
        <w:ind w:left="4147" w:hanging="4147"/>
      </w:pPr>
      <w:r w:rsidRPr="007C16A8">
        <w:rPr>
          <w:b/>
        </w:rPr>
        <w:t>Output:</w:t>
      </w:r>
      <w:r w:rsidRPr="007C16A8">
        <w:rPr>
          <w:b/>
        </w:rPr>
        <w:tab/>
      </w:r>
      <w:r w:rsidR="00BD4BD0" w:rsidRPr="007C16A8">
        <w:t>returns</w:t>
      </w:r>
      <w:r w:rsidRPr="007C16A8">
        <w:t>:</w:t>
      </w:r>
      <w:r w:rsidRPr="007C16A8">
        <w:rPr>
          <w:b/>
        </w:rPr>
        <w:tab/>
      </w:r>
      <w:r w:rsidR="00BD4BD0" w:rsidRPr="007C16A8">
        <w:t>None.</w:t>
      </w:r>
    </w:p>
    <w:p w:rsidR="00D93454" w:rsidRPr="007C16A8" w:rsidRDefault="00D93454" w:rsidP="008920A2">
      <w:pPr>
        <w:pStyle w:val="BodyText6"/>
      </w:pPr>
    </w:p>
    <w:p w:rsidR="00D93454" w:rsidRPr="007C16A8" w:rsidRDefault="00D93454" w:rsidP="003A1109">
      <w:pPr>
        <w:pStyle w:val="Heading4"/>
        <w:rPr>
          <w:lang w:val="en-US"/>
        </w:rPr>
      </w:pPr>
      <w:bookmarkStart w:id="117" w:name="_Toc23169077"/>
      <w:r w:rsidRPr="007C16A8">
        <w:rPr>
          <w:lang w:val="en-US"/>
        </w:rPr>
        <w:t>Examples</w:t>
      </w:r>
      <w:bookmarkEnd w:id="117"/>
    </w:p>
    <w:p w:rsidR="00D93454" w:rsidRPr="007C16A8" w:rsidRDefault="00D93454" w:rsidP="00E54DD0">
      <w:pPr>
        <w:pStyle w:val="Heading5"/>
      </w:pPr>
      <w:bookmarkStart w:id="118" w:name="_Toc23169078"/>
      <w:r w:rsidRPr="007C16A8">
        <w:t>Example 1</w:t>
      </w:r>
      <w:bookmarkEnd w:id="118"/>
    </w:p>
    <w:p w:rsidR="00D93454" w:rsidRPr="007C16A8" w:rsidRDefault="00D93454" w:rsidP="00D93454">
      <w:pPr>
        <w:pStyle w:val="BodyText"/>
        <w:keepNext/>
        <w:keepLines/>
      </w:pPr>
      <w:r w:rsidRPr="007C16A8">
        <w:t>An application can execute the entire housecleaning stack with the code</w:t>
      </w:r>
      <w:r w:rsidR="00AA3D35" w:rsidRPr="007C16A8">
        <w:t xml:space="preserve"> shown in </w:t>
      </w:r>
      <w:r w:rsidR="00AA3D35" w:rsidRPr="007C16A8">
        <w:rPr>
          <w:color w:val="0000FF"/>
          <w:u w:val="single"/>
        </w:rPr>
        <w:fldChar w:fldCharType="begin"/>
      </w:r>
      <w:r w:rsidR="00AA3D35" w:rsidRPr="007C16A8">
        <w:rPr>
          <w:color w:val="0000FF"/>
          <w:u w:val="single"/>
        </w:rPr>
        <w:instrText xml:space="preserve"> REF _Ref508103371 \h  \* MERGEFORMAT </w:instrText>
      </w:r>
      <w:r w:rsidR="00AA3D35" w:rsidRPr="007C16A8">
        <w:rPr>
          <w:color w:val="0000FF"/>
          <w:u w:val="single"/>
        </w:rPr>
      </w:r>
      <w:r w:rsidR="00AA3D35" w:rsidRPr="007C16A8">
        <w:rPr>
          <w:color w:val="0000FF"/>
          <w:u w:val="single"/>
        </w:rPr>
        <w:fldChar w:fldCharType="separate"/>
      </w:r>
      <w:r w:rsidR="00E144B2" w:rsidRPr="007C16A8">
        <w:rPr>
          <w:color w:val="0000FF"/>
          <w:u w:val="single"/>
        </w:rPr>
        <w:t>Figure 13</w:t>
      </w:r>
      <w:r w:rsidR="00AA3D35" w:rsidRPr="007C16A8">
        <w:rPr>
          <w:color w:val="0000FF"/>
          <w:u w:val="single"/>
        </w:rPr>
        <w:fldChar w:fldCharType="end"/>
      </w:r>
      <w:r w:rsidRPr="007C16A8">
        <w:t>:</w:t>
      </w:r>
    </w:p>
    <w:p w:rsidR="004D07BF" w:rsidRPr="007C16A8" w:rsidRDefault="004D07BF" w:rsidP="004D07BF">
      <w:pPr>
        <w:pStyle w:val="Caption"/>
      </w:pPr>
      <w:bookmarkStart w:id="119" w:name="_Ref508103371"/>
      <w:bookmarkStart w:id="120" w:name="_Toc23169102"/>
      <w:r w:rsidRPr="007C16A8">
        <w:t xml:space="preserve">Figure </w:t>
      </w:r>
      <w:fldSimple w:instr=" SEQ Figure \* ARABIC ">
        <w:r w:rsidR="00E144B2" w:rsidRPr="007C16A8">
          <w:t>13</w:t>
        </w:r>
      </w:fldSimple>
      <w:bookmarkEnd w:id="119"/>
      <w:r w:rsidRPr="007C16A8">
        <w:t>: CLEANUP^XULMU API—Example 1</w:t>
      </w:r>
      <w:bookmarkEnd w:id="120"/>
    </w:p>
    <w:p w:rsidR="004D07BF" w:rsidRPr="007C16A8" w:rsidRDefault="004D07BF" w:rsidP="004D07BF">
      <w:pPr>
        <w:pStyle w:val="CodeExamplewBox"/>
      </w:pPr>
      <w:r w:rsidRPr="007C16A8">
        <w:rPr>
          <w:b/>
        </w:rPr>
        <w:t>DO CLEANUP^XULMU</w:t>
      </w:r>
    </w:p>
    <w:p w:rsidR="004D07BF" w:rsidRPr="007C16A8" w:rsidRDefault="004D07BF" w:rsidP="008920A2">
      <w:pPr>
        <w:pStyle w:val="BodyText6"/>
      </w:pPr>
    </w:p>
    <w:p w:rsidR="00D93454" w:rsidRPr="007C16A8" w:rsidRDefault="00D93454" w:rsidP="00E54DD0">
      <w:pPr>
        <w:pStyle w:val="Heading5"/>
      </w:pPr>
      <w:bookmarkStart w:id="121" w:name="_Toc23169079"/>
      <w:r w:rsidRPr="007C16A8">
        <w:lastRenderedPageBreak/>
        <w:t>Example 2</w:t>
      </w:r>
      <w:bookmarkEnd w:id="121"/>
    </w:p>
    <w:p w:rsidR="00D93454" w:rsidRPr="007C16A8" w:rsidRDefault="00D93454" w:rsidP="00D93454">
      <w:pPr>
        <w:pStyle w:val="BodyText"/>
        <w:keepNext/>
        <w:keepLines/>
      </w:pPr>
      <w:r w:rsidRPr="007C16A8">
        <w:t xml:space="preserve">If an application is called by another application, then the first application may have already placed entries of its own on the stack. So, the </w:t>
      </w:r>
      <w:r w:rsidR="00DD619F" w:rsidRPr="007C16A8">
        <w:rPr>
          <w:b/>
        </w:rPr>
        <w:t>last</w:t>
      </w:r>
      <w:r w:rsidR="00DD619F" w:rsidRPr="007C16A8">
        <w:t xml:space="preserve"> parameter</w:t>
      </w:r>
      <w:r w:rsidRPr="007C16A8">
        <w:t xml:space="preserve"> needs to be passed, with </w:t>
      </w:r>
      <w:r w:rsidR="00DD619F" w:rsidRPr="007C16A8">
        <w:rPr>
          <w:b/>
        </w:rPr>
        <w:t>last</w:t>
      </w:r>
      <w:r w:rsidRPr="007C16A8">
        <w:t xml:space="preserve"> being the first entry placed on the stack. It is the last entry executed, since that stack is executed in FIFO order.</w:t>
      </w:r>
    </w:p>
    <w:p w:rsidR="004D07BF" w:rsidRPr="007C16A8" w:rsidRDefault="004D07BF" w:rsidP="004D07BF">
      <w:pPr>
        <w:pStyle w:val="Caption"/>
      </w:pPr>
      <w:bookmarkStart w:id="122" w:name="setclean_xulmu"/>
      <w:bookmarkStart w:id="123" w:name="_Ref464565719"/>
      <w:bookmarkStart w:id="124" w:name="_Toc23169103"/>
      <w:r w:rsidRPr="007C16A8">
        <w:t xml:space="preserve">Figure </w:t>
      </w:r>
      <w:fldSimple w:instr=" SEQ Figure \* ARABIC ">
        <w:r w:rsidR="00E144B2" w:rsidRPr="007C16A8">
          <w:t>14</w:t>
        </w:r>
      </w:fldSimple>
      <w:r w:rsidRPr="007C16A8">
        <w:t>: CLEANUP^XULMU API—Example 2</w:t>
      </w:r>
      <w:bookmarkEnd w:id="124"/>
    </w:p>
    <w:p w:rsidR="004D07BF" w:rsidRPr="007C16A8" w:rsidRDefault="004D07BF" w:rsidP="004D07BF">
      <w:pPr>
        <w:pStyle w:val="CodeExamplewBox"/>
      </w:pPr>
      <w:r w:rsidRPr="007C16A8">
        <w:rPr>
          <w:b/>
        </w:rPr>
        <w:t>DO CLEANUP^XULMU(last)</w:t>
      </w:r>
    </w:p>
    <w:p w:rsidR="004D07BF" w:rsidRPr="007C16A8" w:rsidRDefault="004D07BF" w:rsidP="008920A2">
      <w:pPr>
        <w:pStyle w:val="BodyText6"/>
      </w:pPr>
    </w:p>
    <w:p w:rsidR="001645CF" w:rsidRPr="007C16A8" w:rsidRDefault="001645CF" w:rsidP="00084422">
      <w:pPr>
        <w:pStyle w:val="Heading3"/>
      </w:pPr>
      <w:bookmarkStart w:id="125" w:name="_Ref508103574"/>
      <w:bookmarkStart w:id="126" w:name="_Toc23169080"/>
      <w:r w:rsidRPr="007C16A8">
        <w:t>SETCLEAN^XULMU</w:t>
      </w:r>
      <w:bookmarkEnd w:id="122"/>
      <w:r w:rsidRPr="007C16A8">
        <w:t>()</w:t>
      </w:r>
      <w:r w:rsidR="001B1BC1" w:rsidRPr="007C16A8">
        <w:t>: Register a Cleanup Routine</w:t>
      </w:r>
      <w:bookmarkEnd w:id="115"/>
      <w:bookmarkEnd w:id="123"/>
      <w:bookmarkEnd w:id="125"/>
      <w:bookmarkEnd w:id="126"/>
    </w:p>
    <w:p w:rsidR="005065BE" w:rsidRPr="007C16A8" w:rsidRDefault="005065BE" w:rsidP="005065BE">
      <w:pPr>
        <w:pStyle w:val="APIText"/>
        <w:keepNext/>
        <w:keepLines/>
      </w:pPr>
      <w:r w:rsidRPr="007C16A8">
        <w:rPr>
          <w:b/>
        </w:rPr>
        <w:t>Reference Type:</w:t>
      </w:r>
      <w:r w:rsidRPr="007C16A8">
        <w:rPr>
          <w:b/>
        </w:rPr>
        <w:tab/>
      </w:r>
      <w:r w:rsidR="00251D70" w:rsidRPr="007C16A8">
        <w:t>Supported</w:t>
      </w:r>
      <w:r w:rsidR="00251D70" w:rsidRPr="007C16A8">
        <w:fldChar w:fldCharType="begin"/>
      </w:r>
      <w:r w:rsidR="00251D70" w:rsidRPr="007C16A8">
        <w:instrText>XE "XULMU:SETCLEAN^XULMU"</w:instrText>
      </w:r>
      <w:r w:rsidR="00251D70" w:rsidRPr="007C16A8">
        <w:fldChar w:fldCharType="end"/>
      </w:r>
      <w:r w:rsidR="00251D70" w:rsidRPr="007C16A8">
        <w:fldChar w:fldCharType="begin"/>
      </w:r>
      <w:r w:rsidR="00251D70" w:rsidRPr="007C16A8">
        <w:instrText>XE "SETCLEAN^XULMU"</w:instrText>
      </w:r>
      <w:r w:rsidR="00251D70" w:rsidRPr="007C16A8">
        <w:fldChar w:fldCharType="end"/>
      </w:r>
      <w:r w:rsidR="00251D70" w:rsidRPr="007C16A8">
        <w:fldChar w:fldCharType="begin"/>
      </w:r>
      <w:r w:rsidR="00251D70" w:rsidRPr="007C16A8">
        <w:instrText>XE "Lock Manager:SETCLEAN^XULMU"</w:instrText>
      </w:r>
      <w:r w:rsidR="00251D70" w:rsidRPr="007C16A8">
        <w:fldChar w:fldCharType="end"/>
      </w:r>
      <w:r w:rsidR="00251D70" w:rsidRPr="007C16A8">
        <w:rPr>
          <w:vanish/>
        </w:rPr>
        <w:fldChar w:fldCharType="begin"/>
      </w:r>
      <w:r w:rsidR="00251D70" w:rsidRPr="007C16A8">
        <w:rPr>
          <w:vanish/>
        </w:rPr>
        <w:instrText xml:space="preserve"> XE "</w:instrText>
      </w:r>
      <w:r w:rsidR="00251D70" w:rsidRPr="007C16A8">
        <w:instrText xml:space="preserve">Reference Type:Supported:SETCLEAN^XULMU" </w:instrText>
      </w:r>
      <w:r w:rsidR="00251D70" w:rsidRPr="007C16A8">
        <w:rPr>
          <w:vanish/>
        </w:rPr>
        <w:fldChar w:fldCharType="end"/>
      </w:r>
    </w:p>
    <w:p w:rsidR="005065BE" w:rsidRPr="007C16A8" w:rsidRDefault="005065BE" w:rsidP="005065BE">
      <w:pPr>
        <w:pStyle w:val="APIText"/>
        <w:keepNext/>
        <w:keepLines/>
      </w:pPr>
      <w:r w:rsidRPr="007C16A8">
        <w:rPr>
          <w:b/>
        </w:rPr>
        <w:t>Category:</w:t>
      </w:r>
      <w:r w:rsidRPr="007C16A8">
        <w:rPr>
          <w:b/>
        </w:rPr>
        <w:tab/>
      </w:r>
      <w:r w:rsidR="00251D70" w:rsidRPr="007C16A8">
        <w:t>Lock Manager</w:t>
      </w:r>
    </w:p>
    <w:p w:rsidR="005065BE" w:rsidRPr="007C16A8" w:rsidRDefault="005065BE" w:rsidP="005065BE">
      <w:pPr>
        <w:pStyle w:val="APIText"/>
        <w:keepNext/>
        <w:keepLines/>
      </w:pPr>
      <w:r w:rsidRPr="007C16A8">
        <w:rPr>
          <w:b/>
        </w:rPr>
        <w:t>ICR #:</w:t>
      </w:r>
      <w:r w:rsidRPr="007C16A8">
        <w:tab/>
      </w:r>
      <w:r w:rsidR="00251D70" w:rsidRPr="007C16A8">
        <w:t>5832</w:t>
      </w:r>
    </w:p>
    <w:p w:rsidR="002F0968" w:rsidRPr="007C16A8" w:rsidRDefault="005065BE" w:rsidP="005065BE">
      <w:pPr>
        <w:pStyle w:val="APIText"/>
        <w:keepNext/>
        <w:keepLines/>
      </w:pPr>
      <w:r w:rsidRPr="007C16A8">
        <w:rPr>
          <w:b/>
        </w:rPr>
        <w:t>Description:</w:t>
      </w:r>
      <w:r w:rsidRPr="007C16A8">
        <w:tab/>
      </w:r>
      <w:r w:rsidR="00DD619F" w:rsidRPr="007C16A8">
        <w:t>The SETCLEAN^XULMU</w:t>
      </w:r>
      <w:r w:rsidR="00251D70" w:rsidRPr="007C16A8">
        <w:t xml:space="preserve"> API registers a cleanup routine that should be executed when the process is terminated by the Kernel Lock Manager. An entry is created on a stack kept f</w:t>
      </w:r>
      <w:r w:rsidR="002F0968" w:rsidRPr="007C16A8">
        <w:t>or the process. The location is:</w:t>
      </w:r>
    </w:p>
    <w:p w:rsidR="002F0968" w:rsidRPr="007C16A8" w:rsidRDefault="002F0968" w:rsidP="002F0968">
      <w:pPr>
        <w:pStyle w:val="APIDescriptionTextIndent"/>
        <w:rPr>
          <w:b/>
        </w:rPr>
      </w:pPr>
      <w:r w:rsidRPr="007C16A8">
        <w:rPr>
          <w:b/>
        </w:rPr>
        <w:t>^XTMP(“XULM CLEANUP_”_$J)</w:t>
      </w:r>
    </w:p>
    <w:p w:rsidR="002F0968" w:rsidRPr="007C16A8" w:rsidRDefault="002F0968" w:rsidP="002F0968">
      <w:pPr>
        <w:pStyle w:val="APIDescriptionText"/>
      </w:pPr>
      <w:r w:rsidRPr="007C16A8">
        <w:t xml:space="preserve">Where </w:t>
      </w:r>
      <w:r w:rsidRPr="007C16A8">
        <w:rPr>
          <w:b/>
        </w:rPr>
        <w:t>$J</w:t>
      </w:r>
      <w:r w:rsidRPr="007C16A8">
        <w:t xml:space="preserve"> uniquely identifies the process.</w:t>
      </w:r>
    </w:p>
    <w:p w:rsidR="002F0968" w:rsidRPr="007C16A8" w:rsidRDefault="002F0968" w:rsidP="002F0968">
      <w:pPr>
        <w:pStyle w:val="APIDescriptionText"/>
      </w:pPr>
      <w:r w:rsidRPr="007C16A8">
        <w:t>A process can call SETCLEAN^XULMU repeatedly, and each time a new entry is placed on the stack.</w:t>
      </w:r>
    </w:p>
    <w:p w:rsidR="00251D70" w:rsidRPr="007C16A8" w:rsidRDefault="00251D70" w:rsidP="00251D70">
      <w:pPr>
        <w:pStyle w:val="APIDescriptionCaution"/>
        <w:rPr>
          <w:noProof w:val="0"/>
        </w:rPr>
      </w:pPr>
      <w:r w:rsidRPr="007C16A8">
        <w:rPr>
          <w:noProof w:val="0"/>
        </w:rPr>
        <w:drawing>
          <wp:inline distT="0" distB="0" distL="0" distR="0" wp14:anchorId="354E89FC" wp14:editId="211046AA">
            <wp:extent cx="409575" cy="409575"/>
            <wp:effectExtent l="0" t="0" r="9525" b="9525"/>
            <wp:docPr id="1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C16A8">
        <w:rPr>
          <w:noProof w:val="0"/>
        </w:rPr>
        <w:tab/>
        <w:t xml:space="preserve">CAUTION: Once an application calls SETCLEAN, upon exiting it </w:t>
      </w:r>
      <w:r w:rsidRPr="007C16A8">
        <w:rPr>
          <w:i/>
          <w:noProof w:val="0"/>
        </w:rPr>
        <w:t>must</w:t>
      </w:r>
      <w:r w:rsidRPr="007C16A8">
        <w:rPr>
          <w:noProof w:val="0"/>
        </w:rPr>
        <w:t xml:space="preserve"> either execute its housecleaning stack or delete it using the APIs CLEAN or UNCLEAN.</w:t>
      </w:r>
    </w:p>
    <w:p w:rsidR="00251D70" w:rsidRPr="007C16A8" w:rsidRDefault="00251D70" w:rsidP="00251D70">
      <w:pPr>
        <w:pStyle w:val="APIDescriptionNote"/>
        <w:rPr>
          <w:noProof w:val="0"/>
        </w:rPr>
      </w:pPr>
      <w:r w:rsidRPr="007C16A8">
        <w:rPr>
          <w:noProof w:val="0"/>
        </w:rPr>
        <w:drawing>
          <wp:inline distT="0" distB="0" distL="0" distR="0" wp14:anchorId="0873B17E" wp14:editId="596CD80F">
            <wp:extent cx="285750" cy="285750"/>
            <wp:effectExtent l="0" t="0" r="0" b="0"/>
            <wp:docPr id="4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rsidR="005065BE" w:rsidRPr="007C16A8" w:rsidRDefault="005065BE" w:rsidP="005065BE">
      <w:pPr>
        <w:pStyle w:val="APIText"/>
        <w:rPr>
          <w:rFonts w:ascii="Courier New" w:hAnsi="Courier New" w:cs="Courier New"/>
          <w:sz w:val="18"/>
          <w:szCs w:val="18"/>
        </w:rPr>
      </w:pPr>
      <w:r w:rsidRPr="007C16A8">
        <w:rPr>
          <w:b/>
        </w:rPr>
        <w:t>Format:</w:t>
      </w:r>
      <w:r w:rsidRPr="007C16A8">
        <w:tab/>
      </w:r>
      <w:r w:rsidR="00251D70" w:rsidRPr="007C16A8">
        <w:rPr>
          <w:rFonts w:ascii="Courier New" w:hAnsi="Courier New" w:cs="Courier New"/>
          <w:sz w:val="18"/>
          <w:szCs w:val="18"/>
        </w:rPr>
        <w:t>SETCLEAN^XULMU(rtn,.var)</w:t>
      </w:r>
    </w:p>
    <w:p w:rsidR="005065BE" w:rsidRPr="007C16A8" w:rsidRDefault="005065BE" w:rsidP="005065BE">
      <w:pPr>
        <w:pStyle w:val="APIParameters"/>
        <w:keepNext/>
        <w:keepLines/>
        <w:ind w:left="4147" w:hanging="4147"/>
      </w:pPr>
      <w:r w:rsidRPr="007C16A8">
        <w:rPr>
          <w:b/>
        </w:rPr>
        <w:t>Input Parameters:</w:t>
      </w:r>
      <w:r w:rsidRPr="007C16A8">
        <w:rPr>
          <w:b/>
        </w:rPr>
        <w:tab/>
      </w:r>
      <w:r w:rsidR="00451A8C" w:rsidRPr="007C16A8">
        <w:t>rtn</w:t>
      </w:r>
      <w:r w:rsidRPr="007C16A8">
        <w:t>:</w:t>
      </w:r>
      <w:r w:rsidRPr="007C16A8">
        <w:rPr>
          <w:b/>
        </w:rPr>
        <w:tab/>
      </w:r>
      <w:r w:rsidR="00451A8C" w:rsidRPr="007C16A8">
        <w:t>(required) The routine to be executed when the process is terminated.</w:t>
      </w:r>
    </w:p>
    <w:p w:rsidR="005065BE" w:rsidRPr="007C16A8" w:rsidRDefault="005065BE" w:rsidP="00DD619F">
      <w:pPr>
        <w:pStyle w:val="APIParameters"/>
        <w:ind w:left="4147" w:hanging="4147"/>
      </w:pPr>
      <w:r w:rsidRPr="007C16A8">
        <w:tab/>
      </w:r>
      <w:r w:rsidR="00451A8C" w:rsidRPr="007C16A8">
        <w:t>.var:</w:t>
      </w:r>
      <w:r w:rsidRPr="007C16A8">
        <w:tab/>
      </w:r>
      <w:r w:rsidR="00451A8C" w:rsidRPr="007C16A8">
        <w:t xml:space="preserve">(required) An input array containing a list of variables that should be defined when the routine is executed. It is up to the application to ensure that all the required variables are defined when </w:t>
      </w:r>
      <w:hyperlink w:anchor="cleanup_xulmu" w:history="1">
        <w:r w:rsidR="00451A8C" w:rsidRPr="007C16A8">
          <w:rPr>
            <w:rStyle w:val="Hyperlink"/>
          </w:rPr>
          <w:t>CLEAN</w:t>
        </w:r>
        <w:r w:rsidR="00F379FB" w:rsidRPr="007C16A8">
          <w:rPr>
            <w:rStyle w:val="Hyperlink"/>
          </w:rPr>
          <w:t>UP</w:t>
        </w:r>
        <w:r w:rsidR="00451A8C" w:rsidRPr="007C16A8">
          <w:rPr>
            <w:rStyle w:val="Hyperlink"/>
          </w:rPr>
          <w:t>^XULMU</w:t>
        </w:r>
      </w:hyperlink>
      <w:r w:rsidR="00451A8C" w:rsidRPr="007C16A8">
        <w:t xml:space="preserve"> is called.</w:t>
      </w:r>
    </w:p>
    <w:p w:rsidR="005065BE" w:rsidRPr="007C16A8" w:rsidRDefault="005065BE" w:rsidP="00DE2D75">
      <w:pPr>
        <w:pStyle w:val="APIParameters"/>
        <w:ind w:left="4147" w:hanging="4147"/>
      </w:pPr>
      <w:r w:rsidRPr="007C16A8">
        <w:rPr>
          <w:b/>
        </w:rPr>
        <w:t>Output:</w:t>
      </w:r>
      <w:r w:rsidRPr="007C16A8">
        <w:rPr>
          <w:b/>
        </w:rPr>
        <w:tab/>
      </w:r>
      <w:r w:rsidR="00451A8C" w:rsidRPr="007C16A8">
        <w:t>returns:</w:t>
      </w:r>
      <w:r w:rsidRPr="007C16A8">
        <w:rPr>
          <w:b/>
        </w:rPr>
        <w:tab/>
      </w:r>
      <w:r w:rsidRPr="007C16A8">
        <w:rPr>
          <w:rFonts w:ascii="Times" w:hAnsi="Times"/>
        </w:rPr>
        <w:t>Returns:</w:t>
      </w:r>
      <w:r w:rsidR="00451A8C" w:rsidRPr="007C16A8">
        <w:t xml:space="preserve"> An integer that identifies the entry created on the stack. The application needs to retain the value in order to either execute the entry on the housecleaning stack or to remove it.</w:t>
      </w:r>
    </w:p>
    <w:p w:rsidR="00175144" w:rsidRPr="007C16A8" w:rsidRDefault="00D93454" w:rsidP="003A1109">
      <w:pPr>
        <w:pStyle w:val="Heading4"/>
        <w:rPr>
          <w:lang w:val="en-US"/>
        </w:rPr>
      </w:pPr>
      <w:bookmarkStart w:id="127" w:name="_Toc23169081"/>
      <w:r w:rsidRPr="007C16A8">
        <w:rPr>
          <w:lang w:val="en-US"/>
        </w:rPr>
        <w:lastRenderedPageBreak/>
        <w:t>Example</w:t>
      </w:r>
      <w:bookmarkEnd w:id="127"/>
    </w:p>
    <w:p w:rsidR="001645CF" w:rsidRPr="007C16A8" w:rsidRDefault="001645CF" w:rsidP="00DE2D75">
      <w:pPr>
        <w:pStyle w:val="BodyText"/>
        <w:keepNext/>
        <w:keepLines/>
      </w:pPr>
      <w:r w:rsidRPr="007C16A8">
        <w:t>Suppose the app</w:t>
      </w:r>
      <w:r w:rsidR="00175144" w:rsidRPr="007C16A8">
        <w:t xml:space="preserve">lication has a cleanup routine </w:t>
      </w:r>
      <w:r w:rsidRPr="007C16A8">
        <w:t xml:space="preserve">CLEANUP^XXAPP, and it needs </w:t>
      </w:r>
      <w:r w:rsidR="00175144" w:rsidRPr="007C16A8">
        <w:t xml:space="preserve">to be executed with DFN defined with its present valued. </w:t>
      </w:r>
      <w:r w:rsidRPr="007C16A8">
        <w:t>The application would use th</w:t>
      </w:r>
      <w:r w:rsidR="00175144" w:rsidRPr="007C16A8">
        <w:t xml:space="preserve">is API </w:t>
      </w:r>
      <w:r w:rsidRPr="007C16A8">
        <w:t xml:space="preserve">as </w:t>
      </w:r>
      <w:r w:rsidR="008A121D" w:rsidRPr="007C16A8">
        <w:t xml:space="preserve">shown in </w:t>
      </w:r>
      <w:r w:rsidR="008A121D" w:rsidRPr="007C16A8">
        <w:rPr>
          <w:color w:val="0000FF"/>
          <w:u w:val="single"/>
        </w:rPr>
        <w:fldChar w:fldCharType="begin"/>
      </w:r>
      <w:r w:rsidR="008A121D" w:rsidRPr="007C16A8">
        <w:rPr>
          <w:color w:val="0000FF"/>
          <w:u w:val="single"/>
        </w:rPr>
        <w:instrText xml:space="preserve"> REF _Ref508102816 \h  \* MERGEFORMAT </w:instrText>
      </w:r>
      <w:r w:rsidR="008A121D" w:rsidRPr="007C16A8">
        <w:rPr>
          <w:color w:val="0000FF"/>
          <w:u w:val="single"/>
        </w:rPr>
      </w:r>
      <w:r w:rsidR="008A121D" w:rsidRPr="007C16A8">
        <w:rPr>
          <w:color w:val="0000FF"/>
          <w:u w:val="single"/>
        </w:rPr>
        <w:fldChar w:fldCharType="separate"/>
      </w:r>
      <w:r w:rsidR="00E144B2" w:rsidRPr="007C16A8">
        <w:rPr>
          <w:color w:val="0000FF"/>
          <w:u w:val="single"/>
        </w:rPr>
        <w:t>Figure 15</w:t>
      </w:r>
      <w:r w:rsidR="008A121D" w:rsidRPr="007C16A8">
        <w:rPr>
          <w:color w:val="0000FF"/>
          <w:u w:val="single"/>
        </w:rPr>
        <w:fldChar w:fldCharType="end"/>
      </w:r>
      <w:r w:rsidRPr="007C16A8">
        <w:t>:</w:t>
      </w:r>
    </w:p>
    <w:p w:rsidR="00F379FB" w:rsidRPr="007C16A8" w:rsidRDefault="00F379FB" w:rsidP="00F379FB">
      <w:pPr>
        <w:pStyle w:val="Caption"/>
      </w:pPr>
      <w:bookmarkStart w:id="128" w:name="_Ref508102816"/>
      <w:bookmarkStart w:id="129" w:name="_Toc503333951"/>
      <w:bookmarkStart w:id="130" w:name="_Toc23169104"/>
      <w:r w:rsidRPr="007C16A8">
        <w:t xml:space="preserve">Figure </w:t>
      </w:r>
      <w:fldSimple w:instr=" SEQ Figure \* ARABIC ">
        <w:r w:rsidR="00E144B2" w:rsidRPr="007C16A8">
          <w:t>15</w:t>
        </w:r>
      </w:fldSimple>
      <w:bookmarkEnd w:id="128"/>
      <w:r w:rsidRPr="007C16A8">
        <w:t>: SETCLEAN^XULMU API—Example</w:t>
      </w:r>
      <w:bookmarkEnd w:id="129"/>
      <w:bookmarkEnd w:id="130"/>
    </w:p>
    <w:p w:rsidR="00F379FB" w:rsidRPr="007C16A8" w:rsidRDefault="00F379FB" w:rsidP="00F379FB">
      <w:pPr>
        <w:pStyle w:val="CodeExamplewBox"/>
      </w:pPr>
      <w:r w:rsidRPr="007C16A8">
        <w:t>N VAR,CLEANUP</w:t>
      </w:r>
    </w:p>
    <w:p w:rsidR="00F379FB" w:rsidRPr="007C16A8" w:rsidRDefault="00F379FB" w:rsidP="00F379FB">
      <w:pPr>
        <w:pStyle w:val="CodeExamplewBox"/>
      </w:pPr>
      <w:r w:rsidRPr="007C16A8">
        <w:t>S VAR(“DFN”)=DFN</w:t>
      </w:r>
    </w:p>
    <w:p w:rsidR="00F379FB" w:rsidRPr="007C16A8" w:rsidRDefault="00F379FB" w:rsidP="00F379FB">
      <w:pPr>
        <w:pStyle w:val="CodeExamplewBox"/>
      </w:pPr>
      <w:r w:rsidRPr="007C16A8">
        <w:t>S CLEANUP=$$SETCLEAN^XULMU(“CLEANUP^XXAPP”,.VAR)</w:t>
      </w:r>
    </w:p>
    <w:p w:rsidR="00F379FB" w:rsidRPr="007C16A8" w:rsidRDefault="00F379FB" w:rsidP="008920A2">
      <w:pPr>
        <w:pStyle w:val="BodyText6"/>
      </w:pPr>
    </w:p>
    <w:p w:rsidR="001645CF" w:rsidRPr="007C16A8" w:rsidRDefault="00175144" w:rsidP="00DE2D75">
      <w:pPr>
        <w:pStyle w:val="BodyText"/>
        <w:keepNext/>
        <w:keepLines/>
      </w:pPr>
      <w:r w:rsidRPr="007C16A8">
        <w:t>The appl</w:t>
      </w:r>
      <w:r w:rsidR="001645CF" w:rsidRPr="007C16A8">
        <w:t>ication</w:t>
      </w:r>
      <w:r w:rsidR="00F8418D" w:rsidRPr="007C16A8">
        <w:t>’</w:t>
      </w:r>
      <w:r w:rsidR="001645CF" w:rsidRPr="007C16A8">
        <w:t xml:space="preserve">s housekeeping stack would look like </w:t>
      </w:r>
      <w:r w:rsidR="00AA3D35" w:rsidRPr="007C16A8">
        <w:rPr>
          <w:color w:val="0000FF"/>
          <w:u w:val="single"/>
        </w:rPr>
        <w:fldChar w:fldCharType="begin"/>
      </w:r>
      <w:r w:rsidR="00AA3D35" w:rsidRPr="007C16A8">
        <w:rPr>
          <w:color w:val="0000FF"/>
          <w:u w:val="single"/>
        </w:rPr>
        <w:instrText xml:space="preserve"> REF _Ref508103332 \h  \* MERGEFORMAT </w:instrText>
      </w:r>
      <w:r w:rsidR="00AA3D35" w:rsidRPr="007C16A8">
        <w:rPr>
          <w:color w:val="0000FF"/>
          <w:u w:val="single"/>
        </w:rPr>
      </w:r>
      <w:r w:rsidR="00AA3D35" w:rsidRPr="007C16A8">
        <w:rPr>
          <w:color w:val="0000FF"/>
          <w:u w:val="single"/>
        </w:rPr>
        <w:fldChar w:fldCharType="separate"/>
      </w:r>
      <w:r w:rsidR="00E144B2" w:rsidRPr="007C16A8">
        <w:rPr>
          <w:color w:val="0000FF"/>
          <w:u w:val="single"/>
        </w:rPr>
        <w:t>Figure 16</w:t>
      </w:r>
      <w:r w:rsidR="00AA3D35" w:rsidRPr="007C16A8">
        <w:rPr>
          <w:color w:val="0000FF"/>
          <w:u w:val="single"/>
        </w:rPr>
        <w:fldChar w:fldCharType="end"/>
      </w:r>
      <w:r w:rsidR="001645CF" w:rsidRPr="007C16A8">
        <w:t>:</w:t>
      </w:r>
    </w:p>
    <w:p w:rsidR="00F379FB" w:rsidRPr="007C16A8" w:rsidRDefault="00F379FB" w:rsidP="00F379FB">
      <w:pPr>
        <w:pStyle w:val="Caption"/>
      </w:pPr>
      <w:bookmarkStart w:id="131" w:name="_Ref508103332"/>
      <w:bookmarkStart w:id="132" w:name="_Toc503333952"/>
      <w:bookmarkStart w:id="133" w:name="_Toc23169105"/>
      <w:r w:rsidRPr="007C16A8">
        <w:t xml:space="preserve">Figure </w:t>
      </w:r>
      <w:fldSimple w:instr=" SEQ Figure \* ARABIC ">
        <w:r w:rsidR="00E144B2" w:rsidRPr="007C16A8">
          <w:t>16</w:t>
        </w:r>
      </w:fldSimple>
      <w:bookmarkEnd w:id="131"/>
      <w:r w:rsidRPr="007C16A8">
        <w:t>: SETCLEAN^XULMU API—Sample Stack</w:t>
      </w:r>
      <w:bookmarkEnd w:id="132"/>
      <w:bookmarkEnd w:id="133"/>
    </w:p>
    <w:p w:rsidR="00F379FB" w:rsidRPr="007C16A8" w:rsidRDefault="00F379FB" w:rsidP="00F379FB">
      <w:pPr>
        <w:pStyle w:val="CodeExamplewBox"/>
      </w:pPr>
      <w:r w:rsidRPr="007C16A8">
        <w:t>^XTMP(“XULM CLEANUP”,$J,1,“ROUTINE”)=“CLEANUP^XXAPP”</w:t>
      </w:r>
    </w:p>
    <w:p w:rsidR="00F379FB" w:rsidRPr="007C16A8" w:rsidRDefault="00F379FB" w:rsidP="00F379FB">
      <w:pPr>
        <w:pStyle w:val="CodeExamplewBox"/>
      </w:pPr>
      <w:r w:rsidRPr="007C16A8">
        <w:t>^XTMP(“XULM CLEANUP”,$J,1,“VARIABLES”,”DFN”)=1000061</w:t>
      </w:r>
    </w:p>
    <w:p w:rsidR="00F379FB" w:rsidRPr="007C16A8" w:rsidRDefault="00F379FB" w:rsidP="008920A2">
      <w:pPr>
        <w:pStyle w:val="BodyText6"/>
      </w:pPr>
    </w:p>
    <w:p w:rsidR="001645CF" w:rsidRPr="007C16A8" w:rsidRDefault="001645CF" w:rsidP="00084422">
      <w:pPr>
        <w:pStyle w:val="Heading3"/>
      </w:pPr>
      <w:bookmarkStart w:id="134" w:name="unclean_xulmu"/>
      <w:bookmarkStart w:id="135" w:name="_Toc23169082"/>
      <w:r w:rsidRPr="007C16A8">
        <w:t>UNCLEAN^XULMU</w:t>
      </w:r>
      <w:bookmarkEnd w:id="134"/>
      <w:r w:rsidRPr="007C16A8">
        <w:t>()</w:t>
      </w:r>
      <w:r w:rsidR="001B1BC1" w:rsidRPr="007C16A8">
        <w:t>:</w:t>
      </w:r>
      <w:r w:rsidR="001336C5" w:rsidRPr="007C16A8">
        <w:t xml:space="preserve"> </w:t>
      </w:r>
      <w:r w:rsidR="00975421" w:rsidRPr="007C16A8">
        <w:t>Remove Entries from the Housecleaning Stack</w:t>
      </w:r>
      <w:bookmarkEnd w:id="135"/>
    </w:p>
    <w:p w:rsidR="005065BE" w:rsidRPr="007C16A8" w:rsidRDefault="005065BE" w:rsidP="005065BE">
      <w:pPr>
        <w:pStyle w:val="APIText"/>
        <w:keepNext/>
        <w:keepLines/>
      </w:pPr>
      <w:r w:rsidRPr="007C16A8">
        <w:rPr>
          <w:b/>
        </w:rPr>
        <w:t>Reference Type:</w:t>
      </w:r>
      <w:r w:rsidRPr="007C16A8">
        <w:rPr>
          <w:b/>
        </w:rPr>
        <w:tab/>
      </w:r>
      <w:r w:rsidR="009522AE" w:rsidRPr="007C16A8">
        <w:t>Supported</w:t>
      </w:r>
      <w:r w:rsidR="009522AE" w:rsidRPr="007C16A8">
        <w:fldChar w:fldCharType="begin"/>
      </w:r>
      <w:r w:rsidR="009522AE" w:rsidRPr="007C16A8">
        <w:instrText>XE "XULMU:UNCLEAN^XULMU"</w:instrText>
      </w:r>
      <w:r w:rsidR="009522AE" w:rsidRPr="007C16A8">
        <w:fldChar w:fldCharType="end"/>
      </w:r>
      <w:r w:rsidR="009522AE" w:rsidRPr="007C16A8">
        <w:fldChar w:fldCharType="begin"/>
      </w:r>
      <w:r w:rsidR="009522AE" w:rsidRPr="007C16A8">
        <w:instrText>XE "UNCLEAN^XULMU"</w:instrText>
      </w:r>
      <w:r w:rsidR="009522AE" w:rsidRPr="007C16A8">
        <w:fldChar w:fldCharType="end"/>
      </w:r>
      <w:r w:rsidR="009522AE" w:rsidRPr="007C16A8">
        <w:fldChar w:fldCharType="begin"/>
      </w:r>
      <w:r w:rsidR="009522AE" w:rsidRPr="007C16A8">
        <w:instrText>XE "Lock Manager:UNCLEAN^XULMU"</w:instrText>
      </w:r>
      <w:r w:rsidR="009522AE" w:rsidRPr="007C16A8">
        <w:fldChar w:fldCharType="end"/>
      </w:r>
      <w:r w:rsidR="009522AE" w:rsidRPr="007C16A8">
        <w:rPr>
          <w:vanish/>
        </w:rPr>
        <w:fldChar w:fldCharType="begin"/>
      </w:r>
      <w:r w:rsidR="009522AE" w:rsidRPr="007C16A8">
        <w:rPr>
          <w:vanish/>
        </w:rPr>
        <w:instrText xml:space="preserve"> XE "</w:instrText>
      </w:r>
      <w:r w:rsidR="009522AE" w:rsidRPr="007C16A8">
        <w:instrText xml:space="preserve">Reference Type:Supported:UNCLEAN^XULMU" </w:instrText>
      </w:r>
      <w:r w:rsidR="009522AE" w:rsidRPr="007C16A8">
        <w:rPr>
          <w:vanish/>
        </w:rPr>
        <w:fldChar w:fldCharType="end"/>
      </w:r>
    </w:p>
    <w:p w:rsidR="005065BE" w:rsidRPr="007C16A8" w:rsidRDefault="005065BE" w:rsidP="005065BE">
      <w:pPr>
        <w:pStyle w:val="APIText"/>
        <w:keepNext/>
        <w:keepLines/>
      </w:pPr>
      <w:r w:rsidRPr="007C16A8">
        <w:rPr>
          <w:b/>
        </w:rPr>
        <w:t>Category:</w:t>
      </w:r>
      <w:r w:rsidRPr="007C16A8">
        <w:rPr>
          <w:b/>
        </w:rPr>
        <w:tab/>
      </w:r>
      <w:r w:rsidR="009522AE" w:rsidRPr="007C16A8">
        <w:t>Lock Manager</w:t>
      </w:r>
    </w:p>
    <w:p w:rsidR="005065BE" w:rsidRPr="007C16A8" w:rsidRDefault="005065BE" w:rsidP="005065BE">
      <w:pPr>
        <w:pStyle w:val="APIText"/>
        <w:keepNext/>
        <w:keepLines/>
      </w:pPr>
      <w:r w:rsidRPr="007C16A8">
        <w:rPr>
          <w:b/>
        </w:rPr>
        <w:t>ICR #:</w:t>
      </w:r>
      <w:r w:rsidRPr="007C16A8">
        <w:tab/>
      </w:r>
      <w:r w:rsidR="009522AE" w:rsidRPr="007C16A8">
        <w:t>5832</w:t>
      </w:r>
    </w:p>
    <w:p w:rsidR="005065BE" w:rsidRPr="007C16A8" w:rsidRDefault="005065BE" w:rsidP="00015B17">
      <w:pPr>
        <w:pStyle w:val="APIText"/>
      </w:pPr>
      <w:r w:rsidRPr="007C16A8">
        <w:rPr>
          <w:b/>
        </w:rPr>
        <w:t>Description:</w:t>
      </w:r>
      <w:r w:rsidRPr="007C16A8">
        <w:tab/>
      </w:r>
      <w:r w:rsidR="00DD619F" w:rsidRPr="007C16A8">
        <w:t>The UNCLEAN^XULMU</w:t>
      </w:r>
      <w:r w:rsidR="009522AE" w:rsidRPr="007C16A8">
        <w:t xml:space="preserve"> API removes entries from the housecleaning stack set by calling</w:t>
      </w:r>
      <w:r w:rsidR="00015B17" w:rsidRPr="007C16A8">
        <w:t xml:space="preserve"> the</w:t>
      </w:r>
      <w:r w:rsidR="009522AE" w:rsidRPr="007C16A8">
        <w:t xml:space="preserve"> </w:t>
      </w:r>
      <w:r w:rsidR="00015B17" w:rsidRPr="007C16A8">
        <w:rPr>
          <w:color w:val="0000FF"/>
          <w:u w:val="single"/>
        </w:rPr>
        <w:fldChar w:fldCharType="begin"/>
      </w:r>
      <w:r w:rsidR="00015B17" w:rsidRPr="007C16A8">
        <w:rPr>
          <w:color w:val="0000FF"/>
          <w:u w:val="single"/>
        </w:rPr>
        <w:instrText xml:space="preserve"> REF _Ref508103574 \h  \* MERGEFORMAT </w:instrText>
      </w:r>
      <w:r w:rsidR="00015B17" w:rsidRPr="007C16A8">
        <w:rPr>
          <w:color w:val="0000FF"/>
          <w:u w:val="single"/>
        </w:rPr>
      </w:r>
      <w:r w:rsidR="00015B17" w:rsidRPr="007C16A8">
        <w:rPr>
          <w:color w:val="0000FF"/>
          <w:u w:val="single"/>
        </w:rPr>
        <w:fldChar w:fldCharType="separate"/>
      </w:r>
      <w:r w:rsidR="00E144B2" w:rsidRPr="007C16A8">
        <w:rPr>
          <w:color w:val="0000FF"/>
          <w:u w:val="single"/>
        </w:rPr>
        <w:t>SETCLEAN^XULMU(): Register a Cleanup Routine</w:t>
      </w:r>
      <w:r w:rsidR="00015B17" w:rsidRPr="007C16A8">
        <w:rPr>
          <w:color w:val="0000FF"/>
          <w:u w:val="single"/>
        </w:rPr>
        <w:fldChar w:fldCharType="end"/>
      </w:r>
      <w:r w:rsidR="00015B17" w:rsidRPr="007C16A8">
        <w:t xml:space="preserve"> </w:t>
      </w:r>
      <w:r w:rsidR="009522AE" w:rsidRPr="007C16A8">
        <w:t xml:space="preserve">API. Entries are removed in First-In-First-Out (FIFO) order. If the </w:t>
      </w:r>
      <w:r w:rsidR="00DD619F" w:rsidRPr="007C16A8">
        <w:rPr>
          <w:b/>
        </w:rPr>
        <w:t>last</w:t>
      </w:r>
      <w:r w:rsidR="009522AE" w:rsidRPr="007C16A8">
        <w:t xml:space="preserve"> parameter is </w:t>
      </w:r>
      <w:r w:rsidR="009522AE" w:rsidRPr="007C16A8">
        <w:rPr>
          <w:i/>
        </w:rPr>
        <w:t>not</w:t>
      </w:r>
      <w:r w:rsidR="009522AE" w:rsidRPr="007C16A8">
        <w:t xml:space="preserve"> passed in, then the entire stack is deleted; otherwise, just the entries back to </w:t>
      </w:r>
      <w:r w:rsidR="00DD619F" w:rsidRPr="007C16A8">
        <w:rPr>
          <w:b/>
        </w:rPr>
        <w:t>last</w:t>
      </w:r>
      <w:r w:rsidR="009522AE" w:rsidRPr="007C16A8">
        <w:t xml:space="preserve"> are removed.</w:t>
      </w:r>
    </w:p>
    <w:p w:rsidR="009522AE" w:rsidRPr="007C16A8" w:rsidRDefault="009522AE" w:rsidP="009522AE">
      <w:pPr>
        <w:pStyle w:val="APIDescriptionNote"/>
        <w:rPr>
          <w:noProof w:val="0"/>
        </w:rPr>
      </w:pPr>
      <w:r w:rsidRPr="007C16A8">
        <w:rPr>
          <w:noProof w:val="0"/>
        </w:rPr>
        <w:drawing>
          <wp:inline distT="0" distB="0" distL="0" distR="0" wp14:anchorId="3FA99483" wp14:editId="67B32FFE">
            <wp:extent cx="285750" cy="285750"/>
            <wp:effectExtent l="0" t="0" r="0" b="0"/>
            <wp:docPr id="44"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rsidR="005065BE" w:rsidRPr="007C16A8" w:rsidRDefault="005065BE" w:rsidP="005065BE">
      <w:pPr>
        <w:pStyle w:val="APIText"/>
        <w:rPr>
          <w:rFonts w:ascii="Courier New" w:hAnsi="Courier New" w:cs="Courier New"/>
          <w:sz w:val="18"/>
          <w:szCs w:val="18"/>
        </w:rPr>
      </w:pPr>
      <w:r w:rsidRPr="007C16A8">
        <w:rPr>
          <w:b/>
        </w:rPr>
        <w:t>Format:</w:t>
      </w:r>
      <w:r w:rsidRPr="007C16A8">
        <w:tab/>
      </w:r>
      <w:r w:rsidR="009522AE" w:rsidRPr="007C16A8">
        <w:rPr>
          <w:rFonts w:ascii="Courier New" w:hAnsi="Courier New" w:cs="Courier New"/>
          <w:sz w:val="18"/>
          <w:szCs w:val="18"/>
        </w:rPr>
        <w:t>UNCLEAN^XULMU([last])</w:t>
      </w:r>
    </w:p>
    <w:p w:rsidR="005065BE" w:rsidRPr="007C16A8" w:rsidRDefault="005065BE" w:rsidP="008A121D">
      <w:pPr>
        <w:pStyle w:val="APIParameters"/>
        <w:ind w:left="4147" w:hanging="4147"/>
      </w:pPr>
      <w:r w:rsidRPr="007C16A8">
        <w:rPr>
          <w:b/>
        </w:rPr>
        <w:t>Input Parameters:</w:t>
      </w:r>
      <w:r w:rsidRPr="007C16A8">
        <w:rPr>
          <w:b/>
        </w:rPr>
        <w:tab/>
      </w:r>
      <w:r w:rsidR="009522AE" w:rsidRPr="007C16A8">
        <w:t>last</w:t>
      </w:r>
      <w:r w:rsidRPr="007C16A8">
        <w:t>:</w:t>
      </w:r>
      <w:r w:rsidRPr="007C16A8">
        <w:rPr>
          <w:b/>
        </w:rPr>
        <w:tab/>
      </w:r>
      <w:r w:rsidR="009522AE" w:rsidRPr="007C16A8">
        <w:t xml:space="preserve">(optional) Identifies the last entry on the housekeeping stack to remove. Entries are removed in FIFO order. Therefore, the first entry removed is the last entry that was added, and the last entry removed is </w:t>
      </w:r>
      <w:r w:rsidR="00DD619F" w:rsidRPr="007C16A8">
        <w:rPr>
          <w:b/>
        </w:rPr>
        <w:t>last</w:t>
      </w:r>
      <w:r w:rsidR="009522AE" w:rsidRPr="007C16A8">
        <w:t xml:space="preserve">. If </w:t>
      </w:r>
      <w:r w:rsidR="009522AE" w:rsidRPr="007C16A8">
        <w:rPr>
          <w:i/>
        </w:rPr>
        <w:t>not</w:t>
      </w:r>
      <w:r w:rsidR="009522AE" w:rsidRPr="007C16A8">
        <w:t xml:space="preserve"> passed in, the entire housecleaning stack is deleted.</w:t>
      </w:r>
    </w:p>
    <w:p w:rsidR="005065BE" w:rsidRPr="007C16A8" w:rsidRDefault="005065BE" w:rsidP="00DE2D75">
      <w:pPr>
        <w:pStyle w:val="APIParameters"/>
        <w:ind w:left="4147" w:hanging="4147"/>
      </w:pPr>
      <w:r w:rsidRPr="007C16A8">
        <w:rPr>
          <w:b/>
        </w:rPr>
        <w:t>Output:</w:t>
      </w:r>
      <w:r w:rsidRPr="007C16A8">
        <w:rPr>
          <w:b/>
        </w:rPr>
        <w:tab/>
      </w:r>
      <w:r w:rsidR="009522AE" w:rsidRPr="007C16A8">
        <w:t>returns</w:t>
      </w:r>
      <w:r w:rsidRPr="007C16A8">
        <w:t>:</w:t>
      </w:r>
      <w:r w:rsidRPr="007C16A8">
        <w:rPr>
          <w:b/>
        </w:rPr>
        <w:tab/>
      </w:r>
      <w:r w:rsidR="009522AE" w:rsidRPr="007C16A8">
        <w:t>None.</w:t>
      </w:r>
    </w:p>
    <w:p w:rsidR="00D93454" w:rsidRPr="007C16A8" w:rsidRDefault="00D93454" w:rsidP="003A1109">
      <w:pPr>
        <w:pStyle w:val="Heading4"/>
        <w:rPr>
          <w:lang w:val="en-US"/>
        </w:rPr>
      </w:pPr>
      <w:bookmarkStart w:id="136" w:name="_Toc23169083"/>
      <w:r w:rsidRPr="007C16A8">
        <w:rPr>
          <w:lang w:val="en-US"/>
        </w:rPr>
        <w:lastRenderedPageBreak/>
        <w:t>Examples</w:t>
      </w:r>
      <w:bookmarkEnd w:id="136"/>
    </w:p>
    <w:p w:rsidR="00175144" w:rsidRPr="007C16A8" w:rsidRDefault="00175144" w:rsidP="00E54DD0">
      <w:pPr>
        <w:pStyle w:val="Heading5"/>
      </w:pPr>
      <w:bookmarkStart w:id="137" w:name="_Toc23169084"/>
      <w:r w:rsidRPr="007C16A8">
        <w:t>Example</w:t>
      </w:r>
      <w:r w:rsidR="00C436B2" w:rsidRPr="007C16A8">
        <w:t xml:space="preserve"> 1</w:t>
      </w:r>
      <w:bookmarkEnd w:id="137"/>
    </w:p>
    <w:p w:rsidR="001645CF" w:rsidRPr="007C16A8" w:rsidRDefault="001645CF" w:rsidP="00C436B2">
      <w:pPr>
        <w:pStyle w:val="BodyText"/>
        <w:keepNext/>
        <w:keepLines/>
      </w:pPr>
      <w:r w:rsidRPr="007C16A8">
        <w:t>Th</w:t>
      </w:r>
      <w:r w:rsidR="008A121D" w:rsidRPr="007C16A8">
        <w:t>e</w:t>
      </w:r>
      <w:r w:rsidRPr="007C16A8">
        <w:t xml:space="preserve"> </w:t>
      </w:r>
      <w:r w:rsidR="00C0511C" w:rsidRPr="007C16A8">
        <w:t xml:space="preserve">example </w:t>
      </w:r>
      <w:r w:rsidR="008A121D" w:rsidRPr="007C16A8">
        <w:t xml:space="preserve">in </w:t>
      </w:r>
      <w:r w:rsidR="008A121D" w:rsidRPr="007C16A8">
        <w:rPr>
          <w:color w:val="0000FF"/>
          <w:u w:val="single"/>
        </w:rPr>
        <w:fldChar w:fldCharType="begin"/>
      </w:r>
      <w:r w:rsidR="008A121D" w:rsidRPr="007C16A8">
        <w:rPr>
          <w:color w:val="0000FF"/>
          <w:u w:val="single"/>
        </w:rPr>
        <w:instrText xml:space="preserve"> REF _Ref501631060 \h  \* MERGEFORMAT </w:instrText>
      </w:r>
      <w:r w:rsidR="008A121D" w:rsidRPr="007C16A8">
        <w:rPr>
          <w:color w:val="0000FF"/>
          <w:u w:val="single"/>
        </w:rPr>
      </w:r>
      <w:r w:rsidR="008A121D" w:rsidRPr="007C16A8">
        <w:rPr>
          <w:color w:val="0000FF"/>
          <w:u w:val="single"/>
        </w:rPr>
        <w:fldChar w:fldCharType="separate"/>
      </w:r>
      <w:r w:rsidR="00E144B2" w:rsidRPr="007C16A8">
        <w:rPr>
          <w:color w:val="0000FF"/>
          <w:u w:val="single"/>
        </w:rPr>
        <w:t>Figure 17</w:t>
      </w:r>
      <w:r w:rsidR="008A121D" w:rsidRPr="007C16A8">
        <w:rPr>
          <w:color w:val="0000FF"/>
          <w:u w:val="single"/>
        </w:rPr>
        <w:fldChar w:fldCharType="end"/>
      </w:r>
      <w:r w:rsidR="008A121D" w:rsidRPr="007C16A8">
        <w:t xml:space="preserve"> would</w:t>
      </w:r>
      <w:r w:rsidRPr="007C16A8">
        <w:t xml:space="preserve"> remove </w:t>
      </w:r>
      <w:r w:rsidR="00C436B2" w:rsidRPr="007C16A8">
        <w:t>the entire housecleaning stack:</w:t>
      </w:r>
    </w:p>
    <w:p w:rsidR="008A121D" w:rsidRPr="007C16A8" w:rsidRDefault="008A121D" w:rsidP="008A121D">
      <w:pPr>
        <w:pStyle w:val="Caption"/>
      </w:pPr>
      <w:bookmarkStart w:id="138" w:name="_Ref501631060"/>
      <w:bookmarkStart w:id="139" w:name="_Toc503333953"/>
      <w:bookmarkStart w:id="140" w:name="_Toc23169106"/>
      <w:r w:rsidRPr="007C16A8">
        <w:t xml:space="preserve">Figure </w:t>
      </w:r>
      <w:fldSimple w:instr=" SEQ Figure \* ARABIC ">
        <w:r w:rsidR="00E144B2" w:rsidRPr="007C16A8">
          <w:t>17</w:t>
        </w:r>
      </w:fldSimple>
      <w:bookmarkEnd w:id="138"/>
      <w:r w:rsidRPr="007C16A8">
        <w:t>: UNCLEAN^XULMU API—Example 1</w:t>
      </w:r>
      <w:bookmarkEnd w:id="139"/>
      <w:bookmarkEnd w:id="140"/>
    </w:p>
    <w:p w:rsidR="008A121D" w:rsidRPr="007C16A8" w:rsidRDefault="008A121D" w:rsidP="008A121D">
      <w:pPr>
        <w:pStyle w:val="CodeExamplewBox"/>
        <w:rPr>
          <w:b/>
        </w:rPr>
      </w:pPr>
      <w:r w:rsidRPr="007C16A8">
        <w:rPr>
          <w:b/>
        </w:rPr>
        <w:t>DO UNCLEAN^XULMU</w:t>
      </w:r>
    </w:p>
    <w:p w:rsidR="008A121D" w:rsidRPr="007C16A8" w:rsidRDefault="008A121D" w:rsidP="008920A2">
      <w:pPr>
        <w:pStyle w:val="BodyText6"/>
      </w:pPr>
    </w:p>
    <w:p w:rsidR="00C436B2" w:rsidRPr="007C16A8" w:rsidRDefault="00D93454" w:rsidP="00E54DD0">
      <w:pPr>
        <w:pStyle w:val="Heading5"/>
      </w:pPr>
      <w:bookmarkStart w:id="141" w:name="_Toc23169085"/>
      <w:r w:rsidRPr="007C16A8">
        <w:t>Example 2</w:t>
      </w:r>
      <w:bookmarkEnd w:id="141"/>
    </w:p>
    <w:p w:rsidR="001645CF" w:rsidRPr="007C16A8" w:rsidRDefault="001645CF" w:rsidP="00C436B2">
      <w:pPr>
        <w:pStyle w:val="BodyText"/>
        <w:keepNext/>
        <w:keepLines/>
      </w:pPr>
      <w:r w:rsidRPr="007C16A8">
        <w:t>If an application is called b</w:t>
      </w:r>
      <w:r w:rsidR="00C436B2" w:rsidRPr="007C16A8">
        <w:t xml:space="preserve">y another application, then the </w:t>
      </w:r>
      <w:r w:rsidRPr="007C16A8">
        <w:t>first application may hav</w:t>
      </w:r>
      <w:r w:rsidR="00C436B2" w:rsidRPr="007C16A8">
        <w:t xml:space="preserve">e already placed entries of its own on the stack. </w:t>
      </w:r>
      <w:r w:rsidRPr="007C16A8">
        <w:t>So</w:t>
      </w:r>
      <w:r w:rsidR="00770EED" w:rsidRPr="007C16A8">
        <w:t>,</w:t>
      </w:r>
      <w:r w:rsidRPr="007C16A8">
        <w:t xml:space="preserve"> the par</w:t>
      </w:r>
      <w:r w:rsidR="00C436B2" w:rsidRPr="007C16A8">
        <w:t xml:space="preserve">ameter </w:t>
      </w:r>
      <w:r w:rsidR="00DD619F" w:rsidRPr="007C16A8">
        <w:rPr>
          <w:b/>
        </w:rPr>
        <w:t>last</w:t>
      </w:r>
      <w:r w:rsidR="00DD619F" w:rsidRPr="007C16A8">
        <w:t xml:space="preserve"> </w:t>
      </w:r>
      <w:r w:rsidR="00C436B2" w:rsidRPr="007C16A8">
        <w:t xml:space="preserve">needs to be passed, </w:t>
      </w:r>
      <w:r w:rsidRPr="007C16A8">
        <w:t xml:space="preserve">with </w:t>
      </w:r>
      <w:r w:rsidR="006C2F4F" w:rsidRPr="007C16A8">
        <w:rPr>
          <w:b/>
        </w:rPr>
        <w:t>last</w:t>
      </w:r>
      <w:r w:rsidRPr="007C16A8">
        <w:t xml:space="preserve"> being the first entry placed on t</w:t>
      </w:r>
      <w:r w:rsidR="00C436B2" w:rsidRPr="007C16A8">
        <w:t xml:space="preserve">he stack. It </w:t>
      </w:r>
      <w:r w:rsidR="00D57CB4" w:rsidRPr="007C16A8">
        <w:t>is</w:t>
      </w:r>
      <w:r w:rsidRPr="007C16A8">
        <w:t xml:space="preserve"> the last entry deleted, s</w:t>
      </w:r>
      <w:r w:rsidR="00C436B2" w:rsidRPr="007C16A8">
        <w:t xml:space="preserve">ince that stack is executed in </w:t>
      </w:r>
      <w:r w:rsidR="00414C33" w:rsidRPr="007C16A8">
        <w:t>first-in-first-out (FIFO)</w:t>
      </w:r>
      <w:r w:rsidRPr="007C16A8">
        <w:t xml:space="preserve"> order.</w:t>
      </w:r>
    </w:p>
    <w:p w:rsidR="00015B17" w:rsidRPr="007C16A8" w:rsidRDefault="00015B17" w:rsidP="00015B17">
      <w:pPr>
        <w:pStyle w:val="Caption"/>
      </w:pPr>
      <w:bookmarkStart w:id="142" w:name="_Toc508103427"/>
      <w:bookmarkStart w:id="143" w:name="_Toc331509276"/>
      <w:bookmarkStart w:id="144" w:name="_Toc357522065"/>
      <w:bookmarkStart w:id="145" w:name="_Toc410814352"/>
      <w:bookmarkStart w:id="146" w:name="_Toc23169107"/>
      <w:r w:rsidRPr="007C16A8">
        <w:t xml:space="preserve">Figure </w:t>
      </w:r>
      <w:fldSimple w:instr=" SEQ Figure \* ARABIC ">
        <w:r w:rsidR="00E144B2" w:rsidRPr="007C16A8">
          <w:t>18</w:t>
        </w:r>
      </w:fldSimple>
      <w:r w:rsidRPr="007C16A8">
        <w:t>: UNCLEAN^XULMU API—Example 2</w:t>
      </w:r>
      <w:bookmarkEnd w:id="142"/>
      <w:bookmarkEnd w:id="146"/>
    </w:p>
    <w:p w:rsidR="00015B17" w:rsidRPr="007C16A8" w:rsidRDefault="00015B17" w:rsidP="00015B17">
      <w:pPr>
        <w:pStyle w:val="CodeExamplewBox"/>
        <w:rPr>
          <w:b/>
        </w:rPr>
      </w:pPr>
      <w:r w:rsidRPr="007C16A8">
        <w:rPr>
          <w:b/>
        </w:rPr>
        <w:t>DO UNCLEAN^XULMU(last)</w:t>
      </w:r>
    </w:p>
    <w:p w:rsidR="00015B17" w:rsidRPr="007C16A8" w:rsidRDefault="00015B17" w:rsidP="008920A2">
      <w:pPr>
        <w:pStyle w:val="BodyText6"/>
      </w:pPr>
    </w:p>
    <w:p w:rsidR="001645CF" w:rsidRPr="007C16A8" w:rsidRDefault="0095377D" w:rsidP="000120F7">
      <w:pPr>
        <w:pStyle w:val="Heading2"/>
      </w:pPr>
      <w:bookmarkStart w:id="147" w:name="_Toc23169086"/>
      <w:r w:rsidRPr="007C16A8">
        <w:t>Application Programming Interface (API)—Lock Dictionary</w:t>
      </w:r>
      <w:bookmarkEnd w:id="143"/>
      <w:bookmarkEnd w:id="144"/>
      <w:bookmarkEnd w:id="145"/>
      <w:bookmarkEnd w:id="147"/>
    </w:p>
    <w:p w:rsidR="00D90E5A" w:rsidRPr="007C16A8" w:rsidRDefault="00D90E5A" w:rsidP="00084422">
      <w:pPr>
        <w:pStyle w:val="Heading3"/>
      </w:pPr>
      <w:bookmarkStart w:id="148" w:name="addpat_xulmu"/>
      <w:bookmarkStart w:id="149" w:name="_Toc23169087"/>
      <w:r w:rsidRPr="007C16A8">
        <w:t>ADDPAT^XULM</w:t>
      </w:r>
      <w:r w:rsidR="001807EF" w:rsidRPr="007C16A8">
        <w:t>U</w:t>
      </w:r>
      <w:bookmarkEnd w:id="148"/>
      <w:r w:rsidR="001807EF" w:rsidRPr="007C16A8">
        <w:t>()</w:t>
      </w:r>
      <w:r w:rsidR="00230C61" w:rsidRPr="007C16A8">
        <w:t>:</w:t>
      </w:r>
      <w:r w:rsidR="001336C5" w:rsidRPr="007C16A8">
        <w:t xml:space="preserve"> </w:t>
      </w:r>
      <w:r w:rsidR="00230C61" w:rsidRPr="007C16A8">
        <w:t>Add Patient Identifiers for a Computable File Reference</w:t>
      </w:r>
      <w:bookmarkEnd w:id="149"/>
    </w:p>
    <w:p w:rsidR="005065BE" w:rsidRPr="007C16A8" w:rsidRDefault="005065BE" w:rsidP="005065BE">
      <w:pPr>
        <w:pStyle w:val="APIText"/>
        <w:keepNext/>
        <w:keepLines/>
      </w:pPr>
      <w:r w:rsidRPr="007C16A8">
        <w:rPr>
          <w:b/>
        </w:rPr>
        <w:t>Reference Type:</w:t>
      </w:r>
      <w:r w:rsidRPr="007C16A8">
        <w:rPr>
          <w:b/>
        </w:rPr>
        <w:tab/>
      </w:r>
      <w:r w:rsidR="00F70424" w:rsidRPr="007C16A8">
        <w:t>Supported</w:t>
      </w:r>
      <w:r w:rsidR="00F70424" w:rsidRPr="007C16A8">
        <w:fldChar w:fldCharType="begin"/>
      </w:r>
      <w:r w:rsidR="00F70424" w:rsidRPr="007C16A8">
        <w:instrText>XE "XULMU:ADDPAT^XULMU"</w:instrText>
      </w:r>
      <w:r w:rsidR="00F70424" w:rsidRPr="007C16A8">
        <w:fldChar w:fldCharType="end"/>
      </w:r>
      <w:r w:rsidR="00F70424" w:rsidRPr="007C16A8">
        <w:fldChar w:fldCharType="begin"/>
      </w:r>
      <w:r w:rsidR="00F70424" w:rsidRPr="007C16A8">
        <w:instrText>XE "ADDPAT^XULMU"</w:instrText>
      </w:r>
      <w:r w:rsidR="00F70424" w:rsidRPr="007C16A8">
        <w:fldChar w:fldCharType="end"/>
      </w:r>
      <w:r w:rsidR="00F70424" w:rsidRPr="007C16A8">
        <w:fldChar w:fldCharType="begin"/>
      </w:r>
      <w:r w:rsidR="00F70424" w:rsidRPr="007C16A8">
        <w:instrText>XE "Lock Manager:ADDPAT^XULMU"</w:instrText>
      </w:r>
      <w:r w:rsidR="00F70424" w:rsidRPr="007C16A8">
        <w:fldChar w:fldCharType="end"/>
      </w:r>
      <w:r w:rsidR="00F70424" w:rsidRPr="007C16A8">
        <w:rPr>
          <w:vanish/>
        </w:rPr>
        <w:fldChar w:fldCharType="begin"/>
      </w:r>
      <w:r w:rsidR="00F70424" w:rsidRPr="007C16A8">
        <w:rPr>
          <w:vanish/>
        </w:rPr>
        <w:instrText xml:space="preserve"> XE "</w:instrText>
      </w:r>
      <w:r w:rsidR="00F70424" w:rsidRPr="007C16A8">
        <w:instrText xml:space="preserve">Reference Type:Supported:ADDPAT^XULMU" </w:instrText>
      </w:r>
      <w:r w:rsidR="00F70424" w:rsidRPr="007C16A8">
        <w:rPr>
          <w:vanish/>
        </w:rPr>
        <w:fldChar w:fldCharType="end"/>
      </w:r>
    </w:p>
    <w:p w:rsidR="005065BE" w:rsidRPr="007C16A8" w:rsidRDefault="005065BE" w:rsidP="005065BE">
      <w:pPr>
        <w:pStyle w:val="APIText"/>
        <w:keepNext/>
        <w:keepLines/>
      </w:pPr>
      <w:r w:rsidRPr="007C16A8">
        <w:rPr>
          <w:b/>
        </w:rPr>
        <w:t>Category:</w:t>
      </w:r>
      <w:r w:rsidRPr="007C16A8">
        <w:rPr>
          <w:b/>
        </w:rPr>
        <w:tab/>
      </w:r>
      <w:r w:rsidR="00F70424" w:rsidRPr="007C16A8">
        <w:t>Lock Manager</w:t>
      </w:r>
    </w:p>
    <w:p w:rsidR="005065BE" w:rsidRPr="007C16A8" w:rsidRDefault="005065BE" w:rsidP="005065BE">
      <w:pPr>
        <w:pStyle w:val="APIText"/>
        <w:keepNext/>
        <w:keepLines/>
      </w:pPr>
      <w:r w:rsidRPr="007C16A8">
        <w:rPr>
          <w:b/>
        </w:rPr>
        <w:t>ICR #:</w:t>
      </w:r>
      <w:r w:rsidRPr="007C16A8">
        <w:tab/>
      </w:r>
      <w:r w:rsidR="00F70424" w:rsidRPr="007C16A8">
        <w:t>5832</w:t>
      </w:r>
    </w:p>
    <w:p w:rsidR="005065BE" w:rsidRPr="007C16A8" w:rsidRDefault="005065BE" w:rsidP="005065BE">
      <w:pPr>
        <w:pStyle w:val="APIText"/>
        <w:keepNext/>
        <w:keepLines/>
      </w:pPr>
      <w:r w:rsidRPr="007C16A8">
        <w:rPr>
          <w:b/>
        </w:rPr>
        <w:t>Description:</w:t>
      </w:r>
      <w:r w:rsidRPr="007C16A8">
        <w:tab/>
      </w:r>
      <w:r w:rsidR="00F70424" w:rsidRPr="007C16A8">
        <w:t>Th</w:t>
      </w:r>
      <w:r w:rsidR="006C2F4F" w:rsidRPr="007C16A8">
        <w:t>e ADDPAT^XULMU</w:t>
      </w:r>
      <w:r w:rsidR="00F70424" w:rsidRPr="007C16A8">
        <w:t xml:space="preserve"> API is very similar to the </w:t>
      </w:r>
      <w:r w:rsidR="00F70424" w:rsidRPr="007C16A8">
        <w:rPr>
          <w:color w:val="0000FF"/>
          <w:u w:val="single"/>
        </w:rPr>
        <w:fldChar w:fldCharType="begin"/>
      </w:r>
      <w:r w:rsidR="00F70424" w:rsidRPr="007C16A8">
        <w:rPr>
          <w:color w:val="0000FF"/>
          <w:u w:val="single"/>
        </w:rPr>
        <w:instrText xml:space="preserve"> REF _Ref464565832 \h  \* MERGEFORMAT </w:instrText>
      </w:r>
      <w:r w:rsidR="00F70424" w:rsidRPr="007C16A8">
        <w:rPr>
          <w:color w:val="0000FF"/>
          <w:u w:val="single"/>
        </w:rPr>
      </w:r>
      <w:r w:rsidR="00F70424" w:rsidRPr="007C16A8">
        <w:rPr>
          <w:color w:val="0000FF"/>
          <w:u w:val="single"/>
        </w:rPr>
        <w:fldChar w:fldCharType="separate"/>
      </w:r>
      <w:r w:rsidR="00E144B2" w:rsidRPr="007C16A8">
        <w:rPr>
          <w:color w:val="0000FF"/>
          <w:u w:val="single"/>
        </w:rPr>
        <w:t>PAT^XULMU(): Get a Standard Set of Patient Identifiers</w:t>
      </w:r>
      <w:r w:rsidR="00F70424" w:rsidRPr="007C16A8">
        <w:rPr>
          <w:color w:val="0000FF"/>
          <w:u w:val="single"/>
        </w:rPr>
        <w:fldChar w:fldCharType="end"/>
      </w:r>
      <w:r w:rsidR="00F70424" w:rsidRPr="007C16A8">
        <w:t xml:space="preserve"> API, except that it is used to </w:t>
      </w:r>
      <w:r w:rsidR="00F70424" w:rsidRPr="007C16A8">
        <w:rPr>
          <w:i/>
        </w:rPr>
        <w:t>add</w:t>
      </w:r>
      <w:r w:rsidR="00F70424" w:rsidRPr="007C16A8">
        <w:t xml:space="preserve"> the patient identifiers for a computable file reference for a file that is </w:t>
      </w:r>
      <w:r w:rsidR="00F70424" w:rsidRPr="007C16A8">
        <w:rPr>
          <w:i/>
        </w:rPr>
        <w:t>not</w:t>
      </w:r>
      <w:r w:rsidR="00F70424" w:rsidRPr="007C16A8">
        <w:t xml:space="preserve"> the PATIENT</w:t>
      </w:r>
      <w:r w:rsidR="006C2F4F" w:rsidRPr="007C16A8">
        <w:t xml:space="preserve"> (#2)</w:t>
      </w:r>
      <w:r w:rsidR="00F70424" w:rsidRPr="007C16A8">
        <w:t xml:space="preserve"> file</w:t>
      </w:r>
      <w:r w:rsidR="00F70424" w:rsidRPr="007C16A8">
        <w:fldChar w:fldCharType="begin"/>
      </w:r>
      <w:r w:rsidR="00F70424" w:rsidRPr="007C16A8">
        <w:instrText xml:space="preserve"> XE "PATIENT</w:instrText>
      </w:r>
      <w:r w:rsidR="006C2F4F" w:rsidRPr="007C16A8">
        <w:instrText xml:space="preserve"> (#2)</w:instrText>
      </w:r>
      <w:r w:rsidR="00F70424" w:rsidRPr="007C16A8">
        <w:instrText xml:space="preserve"> File" </w:instrText>
      </w:r>
      <w:r w:rsidR="00F70424" w:rsidRPr="007C16A8">
        <w:fldChar w:fldCharType="end"/>
      </w:r>
      <w:r w:rsidR="00F70424" w:rsidRPr="007C16A8">
        <w:fldChar w:fldCharType="begin"/>
      </w:r>
      <w:r w:rsidR="00F70424" w:rsidRPr="007C16A8">
        <w:instrText xml:space="preserve"> XE "Files:PATIENT (#2)" </w:instrText>
      </w:r>
      <w:r w:rsidR="00F70424" w:rsidRPr="007C16A8">
        <w:fldChar w:fldCharType="end"/>
      </w:r>
      <w:r w:rsidR="00F70424" w:rsidRPr="007C16A8">
        <w:t>. The computable file references can include additional identifiers. For example, a computable file reference for a billing file can contain the bill number as an identifier as well as the patient identifiers returned by the ADDPAT^XULMU API.</w:t>
      </w:r>
    </w:p>
    <w:p w:rsidR="00F70424" w:rsidRPr="007C16A8" w:rsidRDefault="00F70424" w:rsidP="00F70424">
      <w:pPr>
        <w:pStyle w:val="APIDescriptionNote"/>
        <w:rPr>
          <w:noProof w:val="0"/>
        </w:rPr>
      </w:pPr>
      <w:r w:rsidRPr="007C16A8">
        <w:rPr>
          <w:noProof w:val="0"/>
        </w:rPr>
        <w:drawing>
          <wp:inline distT="0" distB="0" distL="0" distR="0" wp14:anchorId="6AED8AD0" wp14:editId="35F34A05">
            <wp:extent cx="285750" cy="285750"/>
            <wp:effectExtent l="0" t="0" r="0" b="0"/>
            <wp:docPr id="47"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 xml:space="preserve"> </w:t>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rsidR="005065BE" w:rsidRPr="007C16A8" w:rsidRDefault="005065BE" w:rsidP="005065BE">
      <w:pPr>
        <w:pStyle w:val="APIText"/>
        <w:rPr>
          <w:rFonts w:ascii="Courier New" w:hAnsi="Courier New" w:cs="Courier New"/>
          <w:sz w:val="18"/>
          <w:szCs w:val="18"/>
        </w:rPr>
      </w:pPr>
      <w:r w:rsidRPr="007C16A8">
        <w:rPr>
          <w:b/>
        </w:rPr>
        <w:t>Format:</w:t>
      </w:r>
      <w:r w:rsidRPr="007C16A8">
        <w:tab/>
      </w:r>
      <w:r w:rsidR="00F70424" w:rsidRPr="007C16A8">
        <w:rPr>
          <w:rFonts w:ascii="Courier New" w:hAnsi="Courier New" w:cs="Courier New"/>
          <w:sz w:val="18"/>
          <w:szCs w:val="18"/>
        </w:rPr>
        <w:t>ADDPAT^XULMU(dfn)</w:t>
      </w:r>
    </w:p>
    <w:p w:rsidR="005065BE" w:rsidRPr="007C16A8" w:rsidRDefault="005065BE" w:rsidP="006C2F4F">
      <w:pPr>
        <w:pStyle w:val="APIParameters"/>
        <w:ind w:left="4147" w:hanging="4147"/>
      </w:pPr>
      <w:r w:rsidRPr="007C16A8">
        <w:rPr>
          <w:b/>
        </w:rPr>
        <w:t>Input Parameters:</w:t>
      </w:r>
      <w:r w:rsidRPr="007C16A8">
        <w:rPr>
          <w:b/>
        </w:rPr>
        <w:tab/>
      </w:r>
      <w:r w:rsidR="00F70424" w:rsidRPr="007C16A8">
        <w:t>dfn</w:t>
      </w:r>
      <w:r w:rsidRPr="007C16A8">
        <w:t>:</w:t>
      </w:r>
      <w:r w:rsidRPr="007C16A8">
        <w:rPr>
          <w:b/>
        </w:rPr>
        <w:tab/>
      </w:r>
      <w:r w:rsidR="00F70424" w:rsidRPr="007C16A8">
        <w:t>(required) The IEN of a record in the PATIENT</w:t>
      </w:r>
      <w:r w:rsidR="006C2F4F" w:rsidRPr="007C16A8">
        <w:t xml:space="preserve"> (#2)</w:t>
      </w:r>
      <w:r w:rsidR="00F70424" w:rsidRPr="007C16A8">
        <w:t xml:space="preserve"> file</w:t>
      </w:r>
      <w:r w:rsidR="00F70424" w:rsidRPr="007C16A8">
        <w:fldChar w:fldCharType="begin"/>
      </w:r>
      <w:r w:rsidR="00F70424" w:rsidRPr="007C16A8">
        <w:instrText xml:space="preserve"> XE "PATIENT</w:instrText>
      </w:r>
      <w:r w:rsidR="006C2F4F" w:rsidRPr="007C16A8">
        <w:instrText xml:space="preserve"> (#2)</w:instrText>
      </w:r>
      <w:r w:rsidR="00F70424" w:rsidRPr="007C16A8">
        <w:instrText xml:space="preserve"> File" </w:instrText>
      </w:r>
      <w:r w:rsidR="00F70424" w:rsidRPr="007C16A8">
        <w:fldChar w:fldCharType="end"/>
      </w:r>
      <w:r w:rsidR="00F70424" w:rsidRPr="007C16A8">
        <w:fldChar w:fldCharType="begin"/>
      </w:r>
      <w:r w:rsidR="00F70424" w:rsidRPr="007C16A8">
        <w:instrText xml:space="preserve"> XE "Files:PATIENT (#2)" </w:instrText>
      </w:r>
      <w:r w:rsidR="00F70424" w:rsidRPr="007C16A8">
        <w:fldChar w:fldCharType="end"/>
      </w:r>
      <w:r w:rsidR="00F70424" w:rsidRPr="007C16A8">
        <w:t>.</w:t>
      </w:r>
    </w:p>
    <w:p w:rsidR="005065BE" w:rsidRPr="007C16A8" w:rsidRDefault="005065BE" w:rsidP="00F70424">
      <w:pPr>
        <w:pStyle w:val="APIParameters"/>
        <w:keepNext/>
        <w:keepLines/>
      </w:pPr>
      <w:r w:rsidRPr="007C16A8">
        <w:rPr>
          <w:b/>
        </w:rPr>
        <w:lastRenderedPageBreak/>
        <w:t>Output:</w:t>
      </w:r>
      <w:r w:rsidRPr="007C16A8">
        <w:rPr>
          <w:b/>
        </w:rPr>
        <w:tab/>
      </w:r>
      <w:r w:rsidR="00F70424" w:rsidRPr="007C16A8">
        <w:t>returns</w:t>
      </w:r>
      <w:r w:rsidRPr="007C16A8">
        <w:t>:</w:t>
      </w:r>
      <w:r w:rsidRPr="007C16A8">
        <w:rPr>
          <w:b/>
        </w:rPr>
        <w:tab/>
      </w:r>
      <w:r w:rsidR="00F70424" w:rsidRPr="007C16A8">
        <w:t xml:space="preserve">Returns: </w:t>
      </w:r>
      <w:r w:rsidR="00F70424" w:rsidRPr="007C16A8">
        <w:rPr>
          <w:b/>
        </w:rPr>
        <w:t>ID(0)</w:t>
      </w:r>
      <w:r w:rsidR="00F70424" w:rsidRPr="007C16A8">
        <w:t xml:space="preserve">: If </w:t>
      </w:r>
      <w:r w:rsidR="00F70424" w:rsidRPr="007C16A8">
        <w:rPr>
          <w:i/>
        </w:rPr>
        <w:t>not</w:t>
      </w:r>
      <w:r w:rsidR="00F70424" w:rsidRPr="007C16A8">
        <w:t xml:space="preserve"> defined at the point the ADDPAT^XULMU API is called, it is initially set to</w:t>
      </w:r>
      <w:r w:rsidR="003E4EFF" w:rsidRPr="007C16A8">
        <w:t xml:space="preserve"> </w:t>
      </w:r>
      <w:r w:rsidR="003E4EFF" w:rsidRPr="007C16A8">
        <w:rPr>
          <w:b/>
        </w:rPr>
        <w:t>zero</w:t>
      </w:r>
      <w:r w:rsidR="003E4EFF" w:rsidRPr="007C16A8">
        <w:t xml:space="preserve"> (</w:t>
      </w:r>
      <w:r w:rsidR="00F70424" w:rsidRPr="007C16A8">
        <w:rPr>
          <w:b/>
        </w:rPr>
        <w:t>0</w:t>
      </w:r>
      <w:r w:rsidR="003E4EFF" w:rsidRPr="007C16A8">
        <w:t>)</w:t>
      </w:r>
      <w:r w:rsidR="00F70424" w:rsidRPr="007C16A8">
        <w:t xml:space="preserve">. When the ADDPAT^XULMU API returns, the </w:t>
      </w:r>
      <w:r w:rsidR="00F70424" w:rsidRPr="007C16A8">
        <w:rPr>
          <w:b/>
        </w:rPr>
        <w:t>ID(0)</w:t>
      </w:r>
      <w:r w:rsidR="00F70424" w:rsidRPr="007C16A8">
        <w:t xml:space="preserve"> is incremented by </w:t>
      </w:r>
      <w:r w:rsidR="00F70424" w:rsidRPr="007C16A8">
        <w:rPr>
          <w:b/>
        </w:rPr>
        <w:t>4</w:t>
      </w:r>
      <w:r w:rsidR="00F70424" w:rsidRPr="007C16A8">
        <w:t>.</w:t>
      </w:r>
    </w:p>
    <w:p w:rsidR="003E4EFF" w:rsidRPr="007C16A8" w:rsidRDefault="003E4EFF" w:rsidP="003E4EFF">
      <w:pPr>
        <w:pStyle w:val="APIParametersCode"/>
        <w:keepNext/>
        <w:keepLines/>
      </w:pPr>
      <w:bookmarkStart w:id="150" w:name="_Ref332352284"/>
      <w:bookmarkStart w:id="151" w:name="_Ref332368590"/>
      <w:r w:rsidRPr="007C16A8">
        <w:t>ID(ID(0)+1)=</w:t>
      </w:r>
      <w:r w:rsidRPr="007C16A8">
        <w:rPr>
          <w:i/>
        </w:rPr>
        <w:t>&lt;patient name&gt;</w:t>
      </w:r>
    </w:p>
    <w:p w:rsidR="003E4EFF" w:rsidRPr="007C16A8" w:rsidRDefault="003E4EFF" w:rsidP="003E4EFF">
      <w:pPr>
        <w:pStyle w:val="APIParametersCode"/>
        <w:keepNext/>
        <w:keepLines/>
      </w:pPr>
      <w:r w:rsidRPr="007C16A8">
        <w:t>ID(ID(0)+2)=</w:t>
      </w:r>
      <w:r w:rsidRPr="007C16A8">
        <w:rPr>
          <w:i/>
        </w:rPr>
        <w:t>&lt;patient sex&gt;</w:t>
      </w:r>
    </w:p>
    <w:p w:rsidR="003E4EFF" w:rsidRPr="007C16A8" w:rsidRDefault="003E4EFF" w:rsidP="003E4EFF">
      <w:pPr>
        <w:pStyle w:val="APIParametersCode"/>
        <w:keepNext/>
        <w:keepLines/>
      </w:pPr>
      <w:r w:rsidRPr="007C16A8">
        <w:t>ID(ID(0)+3)=</w:t>
      </w:r>
      <w:r w:rsidRPr="007C16A8">
        <w:rPr>
          <w:i/>
        </w:rPr>
        <w:t>&lt;patient date of birth&gt;</w:t>
      </w:r>
    </w:p>
    <w:p w:rsidR="003E4EFF" w:rsidRPr="007C16A8" w:rsidRDefault="003E4EFF" w:rsidP="003E4EFF">
      <w:pPr>
        <w:pStyle w:val="APIParametersCode"/>
      </w:pPr>
      <w:r w:rsidRPr="007C16A8">
        <w:t>ID(ID(0)+4)=</w:t>
      </w:r>
      <w:r w:rsidRPr="007C16A8">
        <w:rPr>
          <w:i/>
        </w:rPr>
        <w:t>&lt;patient Social Security Number&gt;</w:t>
      </w:r>
    </w:p>
    <w:p w:rsidR="00D93454" w:rsidRPr="007C16A8" w:rsidRDefault="00D93454" w:rsidP="008920A2">
      <w:pPr>
        <w:pStyle w:val="BodyText6"/>
      </w:pPr>
    </w:p>
    <w:p w:rsidR="00D93454" w:rsidRPr="007C16A8" w:rsidRDefault="00D93454" w:rsidP="00084422">
      <w:pPr>
        <w:pStyle w:val="Heading3"/>
      </w:pPr>
      <w:bookmarkStart w:id="152" w:name="pat_xulmu"/>
      <w:bookmarkStart w:id="153" w:name="_Ref464565832"/>
      <w:bookmarkStart w:id="154" w:name="_Toc23169088"/>
      <w:r w:rsidRPr="007C16A8">
        <w:t>PAT^XULMU</w:t>
      </w:r>
      <w:bookmarkEnd w:id="152"/>
      <w:r w:rsidRPr="007C16A8">
        <w:t>()</w:t>
      </w:r>
      <w:bookmarkEnd w:id="150"/>
      <w:r w:rsidRPr="007C16A8">
        <w:t>: Get a Standard Set of Patient Identifiers</w:t>
      </w:r>
      <w:bookmarkEnd w:id="151"/>
      <w:bookmarkEnd w:id="153"/>
      <w:bookmarkEnd w:id="154"/>
    </w:p>
    <w:p w:rsidR="005065BE" w:rsidRPr="007C16A8" w:rsidRDefault="005065BE" w:rsidP="005065BE">
      <w:pPr>
        <w:pStyle w:val="APIText"/>
        <w:keepNext/>
        <w:keepLines/>
      </w:pPr>
      <w:r w:rsidRPr="007C16A8">
        <w:rPr>
          <w:b/>
        </w:rPr>
        <w:t>Reference Type:</w:t>
      </w:r>
      <w:r w:rsidRPr="007C16A8">
        <w:rPr>
          <w:b/>
        </w:rPr>
        <w:tab/>
      </w:r>
      <w:r w:rsidR="0046355B" w:rsidRPr="007C16A8">
        <w:t>Supported</w:t>
      </w:r>
      <w:r w:rsidR="0046355B" w:rsidRPr="007C16A8">
        <w:fldChar w:fldCharType="begin"/>
      </w:r>
      <w:r w:rsidR="0046355B" w:rsidRPr="007C16A8">
        <w:instrText xml:space="preserve"> XE "Lock Manager:Lock Dictionary:APIs" </w:instrText>
      </w:r>
      <w:r w:rsidR="0046355B" w:rsidRPr="007C16A8">
        <w:fldChar w:fldCharType="end"/>
      </w:r>
      <w:r w:rsidR="0046355B" w:rsidRPr="007C16A8">
        <w:fldChar w:fldCharType="begin"/>
      </w:r>
      <w:r w:rsidR="0046355B" w:rsidRPr="007C16A8">
        <w:instrText xml:space="preserve"> XE "Lock Manager:APIs:Lock Dictionary" </w:instrText>
      </w:r>
      <w:r w:rsidR="0046355B" w:rsidRPr="007C16A8">
        <w:fldChar w:fldCharType="end"/>
      </w:r>
      <w:r w:rsidR="0046355B" w:rsidRPr="007C16A8">
        <w:fldChar w:fldCharType="begin"/>
      </w:r>
      <w:r w:rsidR="0046355B" w:rsidRPr="007C16A8">
        <w:instrText>XE "XULMU:PAT^XULMU"</w:instrText>
      </w:r>
      <w:r w:rsidR="0046355B" w:rsidRPr="007C16A8">
        <w:fldChar w:fldCharType="end"/>
      </w:r>
      <w:r w:rsidR="0046355B" w:rsidRPr="007C16A8">
        <w:fldChar w:fldCharType="begin"/>
      </w:r>
      <w:r w:rsidR="0046355B" w:rsidRPr="007C16A8">
        <w:instrText>XE "PAT^XULMU"</w:instrText>
      </w:r>
      <w:r w:rsidR="0046355B" w:rsidRPr="007C16A8">
        <w:fldChar w:fldCharType="end"/>
      </w:r>
      <w:r w:rsidR="0046355B" w:rsidRPr="007C16A8">
        <w:fldChar w:fldCharType="begin"/>
      </w:r>
      <w:r w:rsidR="0046355B" w:rsidRPr="007C16A8">
        <w:instrText>XE "Lock Manager:PAT^XULMU"</w:instrText>
      </w:r>
      <w:r w:rsidR="0046355B" w:rsidRPr="007C16A8">
        <w:fldChar w:fldCharType="end"/>
      </w:r>
      <w:r w:rsidR="0046355B" w:rsidRPr="007C16A8">
        <w:rPr>
          <w:vanish/>
        </w:rPr>
        <w:fldChar w:fldCharType="begin"/>
      </w:r>
      <w:r w:rsidR="0046355B" w:rsidRPr="007C16A8">
        <w:rPr>
          <w:vanish/>
        </w:rPr>
        <w:instrText xml:space="preserve"> XE "</w:instrText>
      </w:r>
      <w:r w:rsidR="0046355B" w:rsidRPr="007C16A8">
        <w:instrText xml:space="preserve">Reference Type:Supported:PAT^XULMU" </w:instrText>
      </w:r>
      <w:r w:rsidR="0046355B" w:rsidRPr="007C16A8">
        <w:rPr>
          <w:vanish/>
        </w:rPr>
        <w:fldChar w:fldCharType="end"/>
      </w:r>
    </w:p>
    <w:p w:rsidR="005065BE" w:rsidRPr="007C16A8" w:rsidRDefault="005065BE" w:rsidP="005065BE">
      <w:pPr>
        <w:pStyle w:val="APIText"/>
        <w:keepNext/>
        <w:keepLines/>
      </w:pPr>
      <w:r w:rsidRPr="007C16A8">
        <w:rPr>
          <w:b/>
        </w:rPr>
        <w:t>Category:</w:t>
      </w:r>
      <w:r w:rsidRPr="007C16A8">
        <w:rPr>
          <w:b/>
        </w:rPr>
        <w:tab/>
      </w:r>
      <w:r w:rsidR="0046355B" w:rsidRPr="007C16A8">
        <w:t>Lock Manager</w:t>
      </w:r>
    </w:p>
    <w:p w:rsidR="005065BE" w:rsidRPr="007C16A8" w:rsidRDefault="005065BE" w:rsidP="005065BE">
      <w:pPr>
        <w:pStyle w:val="APIText"/>
        <w:keepNext/>
        <w:keepLines/>
      </w:pPr>
      <w:r w:rsidRPr="007C16A8">
        <w:rPr>
          <w:b/>
        </w:rPr>
        <w:t>ICR #:</w:t>
      </w:r>
      <w:r w:rsidRPr="007C16A8">
        <w:tab/>
      </w:r>
      <w:r w:rsidR="0046355B" w:rsidRPr="007C16A8">
        <w:t>5832</w:t>
      </w:r>
    </w:p>
    <w:p w:rsidR="005065BE" w:rsidRPr="007C16A8" w:rsidRDefault="005065BE" w:rsidP="005065BE">
      <w:pPr>
        <w:pStyle w:val="APIText"/>
        <w:keepNext/>
        <w:keepLines/>
      </w:pPr>
      <w:r w:rsidRPr="007C16A8">
        <w:rPr>
          <w:b/>
        </w:rPr>
        <w:t>Description:</w:t>
      </w:r>
      <w:r w:rsidRPr="007C16A8">
        <w:tab/>
      </w:r>
      <w:r w:rsidR="006C2F4F" w:rsidRPr="007C16A8">
        <w:t>The PAT^XULMU</w:t>
      </w:r>
      <w:r w:rsidR="0046355B" w:rsidRPr="007C16A8">
        <w:t xml:space="preserve"> API is for use within the M code for a computable file reference to the PATIENT</w:t>
      </w:r>
      <w:r w:rsidR="00B61B00" w:rsidRPr="007C16A8">
        <w:t xml:space="preserve"> (#2)</w:t>
      </w:r>
      <w:r w:rsidR="0046355B" w:rsidRPr="007C16A8">
        <w:t xml:space="preserve"> file</w:t>
      </w:r>
      <w:r w:rsidR="0046355B" w:rsidRPr="007C16A8">
        <w:fldChar w:fldCharType="begin"/>
      </w:r>
      <w:r w:rsidR="0046355B" w:rsidRPr="007C16A8">
        <w:instrText xml:space="preserve"> XE "PATIENT</w:instrText>
      </w:r>
      <w:r w:rsidR="00B61B00" w:rsidRPr="007C16A8">
        <w:instrText xml:space="preserve"> (#2)</w:instrText>
      </w:r>
      <w:r w:rsidR="0046355B" w:rsidRPr="007C16A8">
        <w:instrText xml:space="preserve"> File" </w:instrText>
      </w:r>
      <w:r w:rsidR="0046355B" w:rsidRPr="007C16A8">
        <w:fldChar w:fldCharType="end"/>
      </w:r>
      <w:r w:rsidR="0046355B" w:rsidRPr="007C16A8">
        <w:fldChar w:fldCharType="begin"/>
      </w:r>
      <w:r w:rsidR="0046355B" w:rsidRPr="007C16A8">
        <w:instrText xml:space="preserve"> XE "Files:PATIENT (#2)" </w:instrText>
      </w:r>
      <w:r w:rsidR="0046355B" w:rsidRPr="007C16A8">
        <w:fldChar w:fldCharType="end"/>
      </w:r>
      <w:r w:rsidR="0046355B" w:rsidRPr="007C16A8">
        <w:t>. It returns a standard set of patient identifiers.</w:t>
      </w:r>
    </w:p>
    <w:p w:rsidR="0046355B" w:rsidRPr="007C16A8" w:rsidRDefault="0046355B" w:rsidP="0046355B">
      <w:pPr>
        <w:pStyle w:val="APIDescriptionNote"/>
        <w:rPr>
          <w:noProof w:val="0"/>
        </w:rPr>
      </w:pPr>
      <w:r w:rsidRPr="007C16A8">
        <w:rPr>
          <w:noProof w:val="0"/>
        </w:rPr>
        <w:drawing>
          <wp:inline distT="0" distB="0" distL="0" distR="0" wp14:anchorId="516B706A" wp14:editId="21C4811B">
            <wp:extent cx="285750" cy="285750"/>
            <wp:effectExtent l="0" t="0" r="0" b="0"/>
            <wp:docPr id="46"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rsidR="005065BE" w:rsidRPr="007C16A8" w:rsidRDefault="005065BE" w:rsidP="005065BE">
      <w:pPr>
        <w:pStyle w:val="APIText"/>
        <w:rPr>
          <w:rFonts w:ascii="Courier New" w:hAnsi="Courier New" w:cs="Courier New"/>
          <w:sz w:val="18"/>
          <w:szCs w:val="18"/>
        </w:rPr>
      </w:pPr>
      <w:r w:rsidRPr="007C16A8">
        <w:rPr>
          <w:b/>
        </w:rPr>
        <w:t>Format:</w:t>
      </w:r>
      <w:r w:rsidRPr="007C16A8">
        <w:tab/>
      </w:r>
      <w:r w:rsidR="0046355B" w:rsidRPr="007C16A8">
        <w:rPr>
          <w:rFonts w:ascii="Courier New" w:hAnsi="Courier New" w:cs="Courier New"/>
          <w:sz w:val="18"/>
          <w:szCs w:val="18"/>
        </w:rPr>
        <w:t>PAT^XULMU(dfn)</w:t>
      </w:r>
    </w:p>
    <w:p w:rsidR="005065BE" w:rsidRPr="007C16A8" w:rsidRDefault="005065BE" w:rsidP="005065BE">
      <w:pPr>
        <w:pStyle w:val="APIParameters"/>
        <w:keepNext/>
        <w:keepLines/>
        <w:ind w:left="4147" w:hanging="4147"/>
      </w:pPr>
      <w:r w:rsidRPr="007C16A8">
        <w:rPr>
          <w:b/>
        </w:rPr>
        <w:t>Input Parameters:</w:t>
      </w:r>
      <w:r w:rsidRPr="007C16A8">
        <w:rPr>
          <w:b/>
        </w:rPr>
        <w:tab/>
      </w:r>
      <w:r w:rsidR="0046355B" w:rsidRPr="007C16A8">
        <w:t>dfn:</w:t>
      </w:r>
      <w:r w:rsidRPr="007C16A8">
        <w:rPr>
          <w:b/>
        </w:rPr>
        <w:tab/>
      </w:r>
      <w:r w:rsidR="0046355B" w:rsidRPr="007C16A8">
        <w:t>(required) The IEN of a record in the PATIENT</w:t>
      </w:r>
      <w:r w:rsidR="006C2F4F" w:rsidRPr="007C16A8">
        <w:t xml:space="preserve"> (#2)</w:t>
      </w:r>
      <w:r w:rsidR="0046355B" w:rsidRPr="007C16A8">
        <w:t xml:space="preserve"> file</w:t>
      </w:r>
      <w:r w:rsidR="0046355B" w:rsidRPr="007C16A8">
        <w:fldChar w:fldCharType="begin"/>
      </w:r>
      <w:r w:rsidR="0046355B" w:rsidRPr="007C16A8">
        <w:instrText xml:space="preserve"> XE "PATIENT</w:instrText>
      </w:r>
      <w:r w:rsidR="006C2F4F" w:rsidRPr="007C16A8">
        <w:instrText xml:space="preserve"> (#2)</w:instrText>
      </w:r>
      <w:r w:rsidR="0046355B" w:rsidRPr="007C16A8">
        <w:instrText xml:space="preserve"> File" </w:instrText>
      </w:r>
      <w:r w:rsidR="0046355B" w:rsidRPr="007C16A8">
        <w:fldChar w:fldCharType="end"/>
      </w:r>
      <w:r w:rsidR="0046355B" w:rsidRPr="007C16A8">
        <w:fldChar w:fldCharType="begin"/>
      </w:r>
      <w:r w:rsidR="0046355B" w:rsidRPr="007C16A8">
        <w:instrText xml:space="preserve"> XE "Files:PATIENT (#2)" </w:instrText>
      </w:r>
      <w:r w:rsidR="0046355B" w:rsidRPr="007C16A8">
        <w:fldChar w:fldCharType="end"/>
      </w:r>
      <w:r w:rsidR="0046355B" w:rsidRPr="007C16A8">
        <w:t>.</w:t>
      </w:r>
    </w:p>
    <w:p w:rsidR="005065BE" w:rsidRPr="007C16A8" w:rsidRDefault="005065BE" w:rsidP="00D943EF">
      <w:pPr>
        <w:pStyle w:val="APIParameters"/>
        <w:keepNext/>
        <w:keepLines/>
      </w:pPr>
      <w:r w:rsidRPr="007C16A8">
        <w:rPr>
          <w:b/>
        </w:rPr>
        <w:t>Output:</w:t>
      </w:r>
      <w:r w:rsidRPr="007C16A8">
        <w:rPr>
          <w:b/>
        </w:rPr>
        <w:tab/>
      </w:r>
      <w:r w:rsidR="0046355B" w:rsidRPr="007C16A8">
        <w:t>returns</w:t>
      </w:r>
      <w:r w:rsidRPr="007C16A8">
        <w:t>:</w:t>
      </w:r>
      <w:r w:rsidRPr="007C16A8">
        <w:rPr>
          <w:b/>
        </w:rPr>
        <w:tab/>
      </w:r>
      <w:r w:rsidRPr="007C16A8">
        <w:rPr>
          <w:rFonts w:ascii="Times" w:hAnsi="Times"/>
        </w:rPr>
        <w:t>Return</w:t>
      </w:r>
      <w:r w:rsidR="0046355B" w:rsidRPr="007C16A8">
        <w:rPr>
          <w:rFonts w:ascii="Times" w:hAnsi="Times"/>
        </w:rPr>
        <w:t>s</w:t>
      </w:r>
      <w:r w:rsidR="0046355B" w:rsidRPr="007C16A8">
        <w:t xml:space="preserve"> the following variables:</w:t>
      </w:r>
    </w:p>
    <w:p w:rsidR="0046355B" w:rsidRPr="007C16A8" w:rsidRDefault="0046355B" w:rsidP="00D943EF">
      <w:pPr>
        <w:pStyle w:val="APIParametersListBullet"/>
        <w:keepNext/>
        <w:keepLines/>
        <w:rPr>
          <w:sz w:val="24"/>
        </w:rPr>
      </w:pPr>
      <w:r w:rsidRPr="007C16A8">
        <w:rPr>
          <w:b/>
          <w:sz w:val="24"/>
        </w:rPr>
        <w:t>ID(“IEN”)</w:t>
      </w:r>
      <w:r w:rsidRPr="007C16A8">
        <w:rPr>
          <w:sz w:val="24"/>
        </w:rPr>
        <w:t>=DFN</w:t>
      </w:r>
    </w:p>
    <w:p w:rsidR="0046355B" w:rsidRPr="007C16A8" w:rsidRDefault="0046355B" w:rsidP="00D943EF">
      <w:pPr>
        <w:pStyle w:val="APIParametersListBullet"/>
        <w:keepNext/>
        <w:keepLines/>
        <w:rPr>
          <w:sz w:val="24"/>
        </w:rPr>
      </w:pPr>
      <w:r w:rsidRPr="007C16A8">
        <w:rPr>
          <w:b/>
          <w:sz w:val="24"/>
        </w:rPr>
        <w:t>ID(0)</w:t>
      </w:r>
      <w:r w:rsidRPr="007C16A8">
        <w:rPr>
          <w:sz w:val="24"/>
        </w:rPr>
        <w:t>=</w:t>
      </w:r>
      <w:r w:rsidRPr="007C16A8">
        <w:rPr>
          <w:b/>
          <w:sz w:val="24"/>
        </w:rPr>
        <w:t>4</w:t>
      </w:r>
    </w:p>
    <w:p w:rsidR="0046355B" w:rsidRPr="007C16A8" w:rsidRDefault="0046355B" w:rsidP="00D943EF">
      <w:pPr>
        <w:pStyle w:val="APIParametersListBullet"/>
        <w:keepNext/>
        <w:keepLines/>
        <w:rPr>
          <w:sz w:val="24"/>
        </w:rPr>
      </w:pPr>
      <w:r w:rsidRPr="007C16A8">
        <w:rPr>
          <w:b/>
          <w:sz w:val="24"/>
        </w:rPr>
        <w:t>ID(1)</w:t>
      </w:r>
      <w:r w:rsidRPr="007C16A8">
        <w:rPr>
          <w:sz w:val="24"/>
        </w:rPr>
        <w:t>=</w:t>
      </w:r>
      <w:r w:rsidRPr="007C16A8">
        <w:rPr>
          <w:i/>
          <w:sz w:val="24"/>
        </w:rPr>
        <w:t>&lt;patient name&gt;</w:t>
      </w:r>
    </w:p>
    <w:p w:rsidR="0046355B" w:rsidRPr="007C16A8" w:rsidRDefault="0046355B" w:rsidP="00D943EF">
      <w:pPr>
        <w:pStyle w:val="APIParametersListBullet"/>
        <w:keepNext/>
        <w:keepLines/>
        <w:rPr>
          <w:sz w:val="24"/>
        </w:rPr>
      </w:pPr>
      <w:r w:rsidRPr="007C16A8">
        <w:rPr>
          <w:b/>
          <w:sz w:val="24"/>
        </w:rPr>
        <w:t>ID(2)</w:t>
      </w:r>
      <w:r w:rsidRPr="007C16A8">
        <w:rPr>
          <w:sz w:val="24"/>
        </w:rPr>
        <w:t>=</w:t>
      </w:r>
      <w:r w:rsidRPr="007C16A8">
        <w:rPr>
          <w:i/>
          <w:sz w:val="24"/>
        </w:rPr>
        <w:t>&lt;patient sex&gt;</w:t>
      </w:r>
    </w:p>
    <w:p w:rsidR="0046355B" w:rsidRPr="007C16A8" w:rsidRDefault="0046355B" w:rsidP="00D943EF">
      <w:pPr>
        <w:pStyle w:val="APIParametersListBullet"/>
        <w:keepNext/>
        <w:keepLines/>
        <w:rPr>
          <w:sz w:val="24"/>
        </w:rPr>
      </w:pPr>
      <w:r w:rsidRPr="007C16A8">
        <w:rPr>
          <w:b/>
          <w:sz w:val="24"/>
        </w:rPr>
        <w:t>ID(3)</w:t>
      </w:r>
      <w:r w:rsidRPr="007C16A8">
        <w:rPr>
          <w:sz w:val="24"/>
        </w:rPr>
        <w:t>=</w:t>
      </w:r>
      <w:r w:rsidRPr="007C16A8">
        <w:rPr>
          <w:i/>
          <w:sz w:val="24"/>
        </w:rPr>
        <w:t>&lt;patient date of birth&gt;</w:t>
      </w:r>
    </w:p>
    <w:p w:rsidR="005065BE" w:rsidRPr="007C16A8" w:rsidRDefault="0046355B" w:rsidP="0046355B">
      <w:pPr>
        <w:pStyle w:val="APIParametersListBullet"/>
        <w:rPr>
          <w:sz w:val="24"/>
        </w:rPr>
      </w:pPr>
      <w:r w:rsidRPr="007C16A8">
        <w:rPr>
          <w:b/>
          <w:sz w:val="24"/>
        </w:rPr>
        <w:t>ID(4)</w:t>
      </w:r>
      <w:r w:rsidRPr="007C16A8">
        <w:rPr>
          <w:sz w:val="24"/>
        </w:rPr>
        <w:t>=</w:t>
      </w:r>
      <w:r w:rsidRPr="007C16A8">
        <w:rPr>
          <w:i/>
          <w:sz w:val="24"/>
        </w:rPr>
        <w:t>&lt;patient Social Security Number&gt;</w:t>
      </w:r>
    </w:p>
    <w:p w:rsidR="00D93454" w:rsidRPr="007C16A8" w:rsidRDefault="00D93454" w:rsidP="003A1109">
      <w:pPr>
        <w:pStyle w:val="Heading4"/>
        <w:rPr>
          <w:lang w:val="en-US"/>
        </w:rPr>
      </w:pPr>
      <w:bookmarkStart w:id="155" w:name="_Toc23169089"/>
      <w:r w:rsidRPr="007C16A8">
        <w:rPr>
          <w:lang w:val="en-US"/>
        </w:rPr>
        <w:t>Example</w:t>
      </w:r>
      <w:bookmarkEnd w:id="155"/>
    </w:p>
    <w:p w:rsidR="00D93454" w:rsidRPr="007C16A8" w:rsidRDefault="00D93454" w:rsidP="00D93454">
      <w:pPr>
        <w:pStyle w:val="BodyText"/>
        <w:keepNext/>
        <w:keepLines/>
      </w:pPr>
      <w:r w:rsidRPr="007C16A8">
        <w:t xml:space="preserve">Assuming that </w:t>
      </w:r>
      <w:r w:rsidRPr="007C16A8">
        <w:rPr>
          <w:b/>
        </w:rPr>
        <w:t>DFN</w:t>
      </w:r>
      <w:r w:rsidRPr="007C16A8">
        <w:t xml:space="preserve"> is a variable defined within the Lock template</w:t>
      </w:r>
      <w:r w:rsidRPr="007C16A8">
        <w:fldChar w:fldCharType="begin"/>
      </w:r>
      <w:r w:rsidRPr="007C16A8">
        <w:instrText xml:space="preserve"> XE "Lock Template " </w:instrText>
      </w:r>
      <w:r w:rsidRPr="007C16A8">
        <w:fldChar w:fldCharType="end"/>
      </w:r>
      <w:r w:rsidRPr="007C16A8">
        <w:fldChar w:fldCharType="begin"/>
      </w:r>
      <w:r w:rsidRPr="007C16A8">
        <w:instrText xml:space="preserve"> XE "Templates:Lock Template" </w:instrText>
      </w:r>
      <w:r w:rsidRPr="007C16A8">
        <w:fldChar w:fldCharType="end"/>
      </w:r>
      <w:r w:rsidRPr="007C16A8">
        <w:t>, then the M code for a computable file reference to the PATIENT</w:t>
      </w:r>
      <w:r w:rsidR="006C2F4F" w:rsidRPr="007C16A8">
        <w:t xml:space="preserve"> (#2)</w:t>
      </w:r>
      <w:r w:rsidRPr="007C16A8">
        <w:t xml:space="preserve"> file</w:t>
      </w:r>
      <w:r w:rsidRPr="007C16A8">
        <w:fldChar w:fldCharType="begin"/>
      </w:r>
      <w:r w:rsidRPr="007C16A8">
        <w:instrText xml:space="preserve"> XE "PATIENT</w:instrText>
      </w:r>
      <w:r w:rsidR="006C2F4F" w:rsidRPr="007C16A8">
        <w:instrText xml:space="preserve"> (#2)</w:instrText>
      </w:r>
      <w:r w:rsidRPr="007C16A8">
        <w:instrText xml:space="preserve"> File" </w:instrText>
      </w:r>
      <w:r w:rsidRPr="007C16A8">
        <w:fldChar w:fldCharType="end"/>
      </w:r>
      <w:r w:rsidRPr="007C16A8">
        <w:fldChar w:fldCharType="begin"/>
      </w:r>
      <w:r w:rsidRPr="007C16A8">
        <w:instrText xml:space="preserve"> XE "Files:PATIENT (#2)" </w:instrText>
      </w:r>
      <w:r w:rsidRPr="007C16A8">
        <w:fldChar w:fldCharType="end"/>
      </w:r>
      <w:r w:rsidRPr="007C16A8">
        <w:t xml:space="preserve"> </w:t>
      </w:r>
      <w:r w:rsidR="003E4EFF" w:rsidRPr="007C16A8">
        <w:t xml:space="preserve">is shown in </w:t>
      </w:r>
      <w:r w:rsidR="003E4EFF" w:rsidRPr="007C16A8">
        <w:rPr>
          <w:color w:val="0000FF"/>
          <w:u w:val="single"/>
        </w:rPr>
        <w:fldChar w:fldCharType="begin"/>
      </w:r>
      <w:r w:rsidR="003E4EFF" w:rsidRPr="007C16A8">
        <w:rPr>
          <w:color w:val="0000FF"/>
          <w:u w:val="single"/>
        </w:rPr>
        <w:instrText xml:space="preserve"> REF _Ref508104060 \h  \* MERGEFORMAT </w:instrText>
      </w:r>
      <w:r w:rsidR="003E4EFF" w:rsidRPr="007C16A8">
        <w:rPr>
          <w:color w:val="0000FF"/>
          <w:u w:val="single"/>
        </w:rPr>
      </w:r>
      <w:r w:rsidR="003E4EFF" w:rsidRPr="007C16A8">
        <w:rPr>
          <w:color w:val="0000FF"/>
          <w:u w:val="single"/>
        </w:rPr>
        <w:fldChar w:fldCharType="separate"/>
      </w:r>
      <w:r w:rsidR="00E144B2" w:rsidRPr="007C16A8">
        <w:rPr>
          <w:color w:val="0000FF"/>
          <w:u w:val="single"/>
        </w:rPr>
        <w:t>Figure 19</w:t>
      </w:r>
      <w:r w:rsidR="003E4EFF" w:rsidRPr="007C16A8">
        <w:rPr>
          <w:color w:val="0000FF"/>
          <w:u w:val="single"/>
        </w:rPr>
        <w:fldChar w:fldCharType="end"/>
      </w:r>
      <w:r w:rsidRPr="007C16A8">
        <w:t>:</w:t>
      </w:r>
    </w:p>
    <w:p w:rsidR="003E4EFF" w:rsidRPr="007C16A8" w:rsidRDefault="003E4EFF" w:rsidP="003E4EFF">
      <w:pPr>
        <w:pStyle w:val="Caption"/>
      </w:pPr>
      <w:bookmarkStart w:id="156" w:name="_Ref508104060"/>
      <w:bookmarkStart w:id="157" w:name="_Toc508103926"/>
      <w:bookmarkStart w:id="158" w:name="_Toc23169108"/>
      <w:r w:rsidRPr="007C16A8">
        <w:t xml:space="preserve">Figure </w:t>
      </w:r>
      <w:fldSimple w:instr=" SEQ Figure \* ARABIC ">
        <w:r w:rsidR="00E144B2" w:rsidRPr="007C16A8">
          <w:t>19</w:t>
        </w:r>
      </w:fldSimple>
      <w:bookmarkEnd w:id="156"/>
      <w:r w:rsidRPr="007C16A8">
        <w:t>: PAT^XULMU API—Example</w:t>
      </w:r>
      <w:bookmarkEnd w:id="157"/>
      <w:bookmarkEnd w:id="158"/>
    </w:p>
    <w:p w:rsidR="003E4EFF" w:rsidRPr="007C16A8" w:rsidRDefault="003E4EFF" w:rsidP="003E4EFF">
      <w:pPr>
        <w:pStyle w:val="CodeExamplewBox"/>
        <w:rPr>
          <w:b/>
        </w:rPr>
      </w:pPr>
      <w:r w:rsidRPr="007C16A8">
        <w:rPr>
          <w:b/>
        </w:rPr>
        <w:t>DO PAT^XULMU(DFN)</w:t>
      </w:r>
    </w:p>
    <w:p w:rsidR="00C75142" w:rsidRPr="007C16A8" w:rsidRDefault="00C75142" w:rsidP="00AF0B1A">
      <w:pPr>
        <w:pStyle w:val="BodyText"/>
      </w:pPr>
    </w:p>
    <w:sectPr w:rsidR="00C75142" w:rsidRPr="007C16A8" w:rsidSect="0083645A">
      <w:headerReference w:type="even" r:id="rId27"/>
      <w:headerReference w:type="default" r:id="rId28"/>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FBB" w:rsidRDefault="00AD4FBB" w:rsidP="00A61699">
      <w:r>
        <w:separator/>
      </w:r>
    </w:p>
  </w:endnote>
  <w:endnote w:type="continuationSeparator" w:id="0">
    <w:p w:rsidR="00AD4FBB" w:rsidRDefault="00AD4FBB" w:rsidP="00A6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r_symbol">
    <w:panose1 w:val="020B0609020202020204"/>
    <w:charset w:val="02"/>
    <w:family w:val="modern"/>
    <w:pitch w:val="fixed"/>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Pr="004F5DBC" w:rsidRDefault="0033684B" w:rsidP="00463C96">
    <w:pPr>
      <w:pStyle w:val="Footer"/>
      <w:rPr>
        <w:rStyle w:val="PageNumber"/>
      </w:rPr>
    </w:pPr>
    <w:r w:rsidRPr="004F5DBC">
      <w:rPr>
        <w:rStyle w:val="PageNumber"/>
      </w:rPr>
      <w:t xml:space="preserve"> </w:t>
    </w:r>
    <w:r w:rsidRPr="004F5DBC">
      <w:rPr>
        <w:rStyle w:val="PageNumber"/>
      </w:rPr>
      <w:fldChar w:fldCharType="begin"/>
    </w:r>
    <w:r w:rsidRPr="004F5DBC">
      <w:rPr>
        <w:rStyle w:val="PageNumber"/>
      </w:rPr>
      <w:instrText xml:space="preserve">PAGE  </w:instrText>
    </w:r>
    <w:r w:rsidRPr="004F5DBC">
      <w:rPr>
        <w:rStyle w:val="PageNumber"/>
      </w:rPr>
      <w:fldChar w:fldCharType="separate"/>
    </w:r>
    <w:r>
      <w:rPr>
        <w:rStyle w:val="PageNumber"/>
        <w:noProof/>
      </w:rPr>
      <w:t>33</w:t>
    </w:r>
    <w:r w:rsidRPr="004F5DBC">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Pr="00351423" w:rsidRDefault="0033684B" w:rsidP="00463C96">
    <w:pPr>
      <w:pStyle w:val="Footer"/>
      <w:rPr>
        <w:rStyle w:val="PageNumber"/>
        <w:szCs w:val="20"/>
      </w:rPr>
    </w:pPr>
    <w:r w:rsidRPr="00351423">
      <w:rPr>
        <w:rStyle w:val="PageNumber"/>
        <w:szCs w:val="20"/>
      </w:rPr>
      <w:fldChar w:fldCharType="begin"/>
    </w:r>
    <w:r w:rsidRPr="00351423">
      <w:rPr>
        <w:rStyle w:val="PageNumber"/>
        <w:szCs w:val="20"/>
      </w:rPr>
      <w:instrText xml:space="preserve"> PAGE </w:instrText>
    </w:r>
    <w:r w:rsidRPr="00351423">
      <w:rPr>
        <w:rStyle w:val="PageNumber"/>
        <w:szCs w:val="20"/>
      </w:rPr>
      <w:fldChar w:fldCharType="separate"/>
    </w:r>
    <w:r w:rsidRPr="00351423">
      <w:rPr>
        <w:rStyle w:val="PageNumber"/>
        <w:noProof/>
        <w:szCs w:val="20"/>
      </w:rPr>
      <w:t>30</w:t>
    </w:r>
    <w:r w:rsidRPr="00351423">
      <w:rPr>
        <w:rStyle w:val="PageNumber"/>
        <w:szCs w:val="20"/>
      </w:rPr>
      <w:fldChar w:fldCharType="end"/>
    </w:r>
    <w:r w:rsidRPr="00351423">
      <w:rPr>
        <w:sz w:val="20"/>
        <w:szCs w:val="20"/>
      </w:rPr>
      <w:tab/>
      <w:t>Kernel Lock Manager</w:t>
    </w:r>
    <w:r w:rsidRPr="00351423">
      <w:rPr>
        <w:sz w:val="20"/>
        <w:szCs w:val="20"/>
      </w:rPr>
      <w:tab/>
      <w:t>October 2019</w:t>
    </w:r>
  </w:p>
  <w:p w:rsidR="0033684B" w:rsidRDefault="0033684B" w:rsidP="00463C96">
    <w:pPr>
      <w:pStyle w:val="Footer"/>
      <w:rPr>
        <w:rStyle w:val="PageNumber"/>
      </w:rPr>
    </w:pPr>
    <w:r>
      <w:rPr>
        <w:rStyle w:val="PageNumber"/>
      </w:rPr>
      <w:tab/>
      <w:t>Supplement to Patch Description</w:t>
    </w:r>
  </w:p>
  <w:p w:rsidR="0033684B" w:rsidRDefault="0033684B" w:rsidP="00463C96">
    <w:pPr>
      <w:pStyle w:val="Footer"/>
    </w:pPr>
    <w:r>
      <w:rPr>
        <w:rStyle w:val="PageNumber"/>
      </w:rPr>
      <w:tab/>
      <w:t>Kernel Patch XU*8.0*608, 607, and 672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Pr="00603EE5" w:rsidRDefault="0033684B" w:rsidP="00603EE5">
    <w:pPr>
      <w:pStyle w:val="Footer"/>
    </w:pPr>
    <w:r>
      <w:t xml:space="preserve">Kernel 8.0: </w:t>
    </w:r>
    <w:r w:rsidRPr="00603EE5">
      <w:rPr>
        <w:rStyle w:val="PageNumber"/>
      </w:rPr>
      <w:t>Patch</w:t>
    </w:r>
    <w:r>
      <w:rPr>
        <w:rStyle w:val="PageNumber"/>
      </w:rPr>
      <w:t>es XU*8.0*608, 607, and 672</w:t>
    </w:r>
  </w:p>
  <w:p w:rsidR="0033684B" w:rsidRPr="00603EE5" w:rsidRDefault="0033684B" w:rsidP="00603EE5">
    <w:pPr>
      <w:pStyle w:val="Footer"/>
    </w:pPr>
    <w:r>
      <w:rPr>
        <w:rStyle w:val="PageNumber"/>
      </w:rPr>
      <w:t xml:space="preserve">Lock Manager </w:t>
    </w:r>
    <w:r w:rsidRPr="00603EE5">
      <w:rPr>
        <w:rStyle w:val="PageNumber"/>
      </w:rPr>
      <w:t>Supplement to Patch Description</w:t>
    </w:r>
    <w:r>
      <w:tab/>
    </w:r>
    <w:r w:rsidRPr="00603EE5">
      <w:pgNum/>
    </w:r>
    <w:r w:rsidRPr="00603EE5">
      <w:tab/>
    </w:r>
    <w:r>
      <w:t>October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rsidP="00463C96">
    <w:pPr>
      <w:pStyle w:val="Footer"/>
      <w:rPr>
        <w:rStyle w:val="PageNumber"/>
      </w:rPr>
    </w:pPr>
    <w:r>
      <w:t>October 2019</w:t>
    </w:r>
    <w:r>
      <w:tab/>
    </w:r>
    <w:r w:rsidRPr="007A2218">
      <w:t>Kernel Lock Manager</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p w:rsidR="0033684B" w:rsidRDefault="0033684B" w:rsidP="00463C96">
    <w:pPr>
      <w:pStyle w:val="Footer"/>
      <w:rPr>
        <w:rStyle w:val="PageNumber"/>
      </w:rPr>
    </w:pPr>
    <w:r>
      <w:rPr>
        <w:rStyle w:val="PageNumber"/>
      </w:rPr>
      <w:tab/>
      <w:t>Supplement to Patch Description</w:t>
    </w:r>
  </w:p>
  <w:p w:rsidR="0033684B" w:rsidRDefault="0033684B" w:rsidP="00463C96">
    <w:pPr>
      <w:pStyle w:val="Footer"/>
    </w:pPr>
    <w:r>
      <w:rPr>
        <w:rStyle w:val="PageNumber"/>
      </w:rPr>
      <w:tab/>
      <w:t>Kernel Patch XU*8.0*608, 607, and 672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FBB" w:rsidRDefault="00AD4FBB" w:rsidP="00A61699">
      <w:r>
        <w:separator/>
      </w:r>
    </w:p>
  </w:footnote>
  <w:footnote w:type="continuationSeparator" w:id="0">
    <w:p w:rsidR="00AD4FBB" w:rsidRDefault="00AD4FBB" w:rsidP="00A61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rsidP="00463C96">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rsidP="00463C96">
    <w:pPr>
      <w:pStyle w:val="Header"/>
    </w:pPr>
    <w:r>
      <w:t>Appendix A—Privilege Issues on Linux Platforms that affect the Lock Manager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rsidP="00463C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rsidP="00463C96">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pPr>
      <w:pStyle w:val="Header"/>
    </w:pPr>
    <w:r>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84B" w:rsidRDefault="00336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2C7C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0075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F224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6CEC14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34A7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10EB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061324"/>
    <w:lvl w:ilvl="0">
      <w:start w:val="1"/>
      <w:numFmt w:val="bullet"/>
      <w:pStyle w:val="NormalInden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DEA0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7E27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907E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F0EA4"/>
    <w:multiLevelType w:val="hybridMultilevel"/>
    <w:tmpl w:val="C1DEE990"/>
    <w:lvl w:ilvl="0" w:tplc="CA42FE34">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A3C80"/>
    <w:multiLevelType w:val="hybridMultilevel"/>
    <w:tmpl w:val="1B2242C8"/>
    <w:lvl w:ilvl="0" w:tplc="40624E08">
      <w:start w:val="1"/>
      <w:numFmt w:val="bullet"/>
      <w:pStyle w:val="List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E52FE8"/>
    <w:multiLevelType w:val="hybridMultilevel"/>
    <w:tmpl w:val="E4681B7C"/>
    <w:lvl w:ilvl="0" w:tplc="CBB6B9DE">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A7209E"/>
    <w:multiLevelType w:val="hybridMultilevel"/>
    <w:tmpl w:val="5BC40220"/>
    <w:lvl w:ilvl="0" w:tplc="CAB2BB8A">
      <w:start w:val="1"/>
      <w:numFmt w:val="lowerLetter"/>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D5318"/>
    <w:multiLevelType w:val="hybridMultilevel"/>
    <w:tmpl w:val="C568A382"/>
    <w:lvl w:ilvl="0" w:tplc="07C450B8">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719F9"/>
    <w:multiLevelType w:val="hybridMultilevel"/>
    <w:tmpl w:val="8CDE82E2"/>
    <w:lvl w:ilvl="0" w:tplc="7C3EB7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4564C1F"/>
    <w:multiLevelType w:val="hybridMultilevel"/>
    <w:tmpl w:val="296EED58"/>
    <w:lvl w:ilvl="0" w:tplc="27D6B7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B5DE6"/>
    <w:multiLevelType w:val="hybridMultilevel"/>
    <w:tmpl w:val="9FF28498"/>
    <w:lvl w:ilvl="0" w:tplc="FBEE88A2">
      <w:start w:val="1"/>
      <w:numFmt w:val="bullet"/>
      <w:pStyle w:val="TableLsitBullet2"/>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03E2711"/>
    <w:multiLevelType w:val="hybridMultilevel"/>
    <w:tmpl w:val="FE186E96"/>
    <w:lvl w:ilvl="0" w:tplc="D2AE0AFA">
      <w:start w:val="1"/>
      <w:numFmt w:val="bullet"/>
      <w:pStyle w:val="ListBullet3"/>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9B4C49"/>
    <w:multiLevelType w:val="hybridMultilevel"/>
    <w:tmpl w:val="5712C1F6"/>
    <w:lvl w:ilvl="0" w:tplc="7168FFD0">
      <w:start w:val="1"/>
      <w:numFmt w:val="bullet"/>
      <w:pStyle w:val="APITableList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BA701D"/>
    <w:multiLevelType w:val="hybridMultilevel"/>
    <w:tmpl w:val="4DE25684"/>
    <w:lvl w:ilvl="0" w:tplc="0D92D436">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81349"/>
    <w:multiLevelType w:val="hybridMultilevel"/>
    <w:tmpl w:val="DB1C7FF2"/>
    <w:lvl w:ilvl="0" w:tplc="E6B0ABB4">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05A9C"/>
    <w:multiLevelType w:val="hybridMultilevel"/>
    <w:tmpl w:val="F9BA0DF4"/>
    <w:lvl w:ilvl="0" w:tplc="62CEDAFC">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0"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A43BB7"/>
    <w:multiLevelType w:val="hybridMultilevel"/>
    <w:tmpl w:val="421446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BCD3758"/>
    <w:multiLevelType w:val="multilevel"/>
    <w:tmpl w:val="C7DCDA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2"/>
  </w:num>
  <w:num w:numId="2">
    <w:abstractNumId w:val="31"/>
  </w:num>
  <w:num w:numId="3">
    <w:abstractNumId w:val="24"/>
  </w:num>
  <w:num w:numId="4">
    <w:abstractNumId w:val="9"/>
  </w:num>
  <w:num w:numId="5">
    <w:abstractNumId w:val="14"/>
  </w:num>
  <w:num w:numId="6">
    <w:abstractNumId w:val="20"/>
  </w:num>
  <w:num w:numId="7">
    <w:abstractNumId w:val="17"/>
  </w:num>
  <w:num w:numId="8">
    <w:abstractNumId w:val="30"/>
  </w:num>
  <w:num w:numId="9">
    <w:abstractNumId w:val="6"/>
  </w:num>
  <w:num w:numId="10">
    <w:abstractNumId w:val="29"/>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27"/>
  </w:num>
  <w:num w:numId="21">
    <w:abstractNumId w:val="15"/>
  </w:num>
  <w:num w:numId="22">
    <w:abstractNumId w:val="26"/>
  </w:num>
  <w:num w:numId="23">
    <w:abstractNumId w:val="13"/>
    <w:lvlOverride w:ilvl="0">
      <w:startOverride w:val="1"/>
    </w:lvlOverride>
  </w:num>
  <w:num w:numId="24">
    <w:abstractNumId w:val="4"/>
  </w:num>
  <w:num w:numId="25">
    <w:abstractNumId w:val="8"/>
  </w:num>
  <w:num w:numId="26">
    <w:abstractNumId w:val="2"/>
  </w:num>
  <w:num w:numId="27">
    <w:abstractNumId w:val="11"/>
  </w:num>
  <w:num w:numId="28">
    <w:abstractNumId w:val="23"/>
  </w:num>
  <w:num w:numId="29">
    <w:abstractNumId w:val="12"/>
  </w:num>
  <w:num w:numId="30">
    <w:abstractNumId w:val="16"/>
  </w:num>
  <w:num w:numId="31">
    <w:abstractNumId w:val="33"/>
  </w:num>
  <w:num w:numId="32">
    <w:abstractNumId w:val="21"/>
  </w:num>
  <w:num w:numId="33">
    <w:abstractNumId w:val="19"/>
  </w:num>
  <w:num w:numId="34">
    <w:abstractNumId w:val="28"/>
  </w:num>
  <w:num w:numId="35">
    <w:abstractNumId w:val="18"/>
  </w:num>
  <w:num w:numId="36">
    <w:abstractNumId w:val="25"/>
  </w:num>
  <w:num w:numId="37">
    <w:abstractNumId w:val="10"/>
  </w:num>
  <w:num w:numId="38">
    <w:abstractNumId w:val="7"/>
  </w:num>
  <w:num w:numId="39">
    <w:abstractNumId w:val="5"/>
  </w:num>
  <w:num w:numId="40">
    <w:abstractNumId w:val="3"/>
  </w:num>
  <w:num w:numId="41">
    <w:abstractNumId w:val="1"/>
  </w:num>
  <w:num w:numId="42">
    <w:abstractNumId w:val="0"/>
  </w:num>
  <w:num w:numId="43">
    <w:abstractNumId w:val="32"/>
  </w:num>
  <w:num w:numId="44">
    <w:abstractNumId w:val="33"/>
  </w:num>
  <w:num w:numId="45">
    <w:abstractNumId w:val="33"/>
  </w:num>
  <w:num w:numId="46">
    <w:abstractNumId w:val="33"/>
  </w:num>
  <w:num w:numId="47">
    <w:abstractNumId w:val="33"/>
  </w:num>
  <w:num w:numId="48">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rawingGridVerticalSpacing w:val="299"/>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E09"/>
    <w:rsid w:val="00000436"/>
    <w:rsid w:val="000073D3"/>
    <w:rsid w:val="000120F7"/>
    <w:rsid w:val="0001243D"/>
    <w:rsid w:val="00015B17"/>
    <w:rsid w:val="000239D2"/>
    <w:rsid w:val="00026719"/>
    <w:rsid w:val="0002674F"/>
    <w:rsid w:val="00033E29"/>
    <w:rsid w:val="000402CD"/>
    <w:rsid w:val="0004559A"/>
    <w:rsid w:val="0004646F"/>
    <w:rsid w:val="00047E87"/>
    <w:rsid w:val="00055337"/>
    <w:rsid w:val="00070DCD"/>
    <w:rsid w:val="00071DA1"/>
    <w:rsid w:val="000812C9"/>
    <w:rsid w:val="00082E0F"/>
    <w:rsid w:val="00083C86"/>
    <w:rsid w:val="00084422"/>
    <w:rsid w:val="00097A92"/>
    <w:rsid w:val="000A3C81"/>
    <w:rsid w:val="000A5FA7"/>
    <w:rsid w:val="000A7830"/>
    <w:rsid w:val="000C0996"/>
    <w:rsid w:val="000C16F5"/>
    <w:rsid w:val="000C2418"/>
    <w:rsid w:val="000C4BE4"/>
    <w:rsid w:val="000C7B6A"/>
    <w:rsid w:val="000D0A7D"/>
    <w:rsid w:val="000D4D25"/>
    <w:rsid w:val="000D5B0E"/>
    <w:rsid w:val="000E27E5"/>
    <w:rsid w:val="000E3521"/>
    <w:rsid w:val="000E3E71"/>
    <w:rsid w:val="000E53C5"/>
    <w:rsid w:val="000F398C"/>
    <w:rsid w:val="00105331"/>
    <w:rsid w:val="00112CB4"/>
    <w:rsid w:val="00122235"/>
    <w:rsid w:val="00125532"/>
    <w:rsid w:val="00130B24"/>
    <w:rsid w:val="00130D1A"/>
    <w:rsid w:val="001315CA"/>
    <w:rsid w:val="001336C5"/>
    <w:rsid w:val="00134C89"/>
    <w:rsid w:val="001466F8"/>
    <w:rsid w:val="00154214"/>
    <w:rsid w:val="00154D0F"/>
    <w:rsid w:val="00155B07"/>
    <w:rsid w:val="001630AB"/>
    <w:rsid w:val="00164140"/>
    <w:rsid w:val="001645CF"/>
    <w:rsid w:val="00165512"/>
    <w:rsid w:val="00165802"/>
    <w:rsid w:val="00175144"/>
    <w:rsid w:val="001807EF"/>
    <w:rsid w:val="00181762"/>
    <w:rsid w:val="00183A7B"/>
    <w:rsid w:val="00186C7A"/>
    <w:rsid w:val="00186E47"/>
    <w:rsid w:val="00187267"/>
    <w:rsid w:val="001938A4"/>
    <w:rsid w:val="00193F57"/>
    <w:rsid w:val="001A2693"/>
    <w:rsid w:val="001B1BC1"/>
    <w:rsid w:val="001B22A1"/>
    <w:rsid w:val="001B5241"/>
    <w:rsid w:val="001D10F4"/>
    <w:rsid w:val="001D1A2C"/>
    <w:rsid w:val="001D3CF2"/>
    <w:rsid w:val="001D7BAB"/>
    <w:rsid w:val="001E257B"/>
    <w:rsid w:val="001E6BFE"/>
    <w:rsid w:val="001E71EA"/>
    <w:rsid w:val="001F47D0"/>
    <w:rsid w:val="001F59CE"/>
    <w:rsid w:val="002060A4"/>
    <w:rsid w:val="00212A78"/>
    <w:rsid w:val="00213735"/>
    <w:rsid w:val="002225F6"/>
    <w:rsid w:val="00226943"/>
    <w:rsid w:val="00230C61"/>
    <w:rsid w:val="00232F5D"/>
    <w:rsid w:val="00236A57"/>
    <w:rsid w:val="00236EE5"/>
    <w:rsid w:val="002374A2"/>
    <w:rsid w:val="002411ED"/>
    <w:rsid w:val="00241AD9"/>
    <w:rsid w:val="00241F26"/>
    <w:rsid w:val="002466E9"/>
    <w:rsid w:val="00251D70"/>
    <w:rsid w:val="00262C1F"/>
    <w:rsid w:val="0026481E"/>
    <w:rsid w:val="00270FF0"/>
    <w:rsid w:val="00272074"/>
    <w:rsid w:val="002769FE"/>
    <w:rsid w:val="0028245D"/>
    <w:rsid w:val="002861F8"/>
    <w:rsid w:val="00290D7D"/>
    <w:rsid w:val="002937DE"/>
    <w:rsid w:val="002A10BC"/>
    <w:rsid w:val="002A48D0"/>
    <w:rsid w:val="002A5506"/>
    <w:rsid w:val="002B0EAC"/>
    <w:rsid w:val="002B1BB7"/>
    <w:rsid w:val="002B4204"/>
    <w:rsid w:val="002B5D84"/>
    <w:rsid w:val="002C096B"/>
    <w:rsid w:val="002C26DD"/>
    <w:rsid w:val="002D3684"/>
    <w:rsid w:val="002D7ECC"/>
    <w:rsid w:val="002E0626"/>
    <w:rsid w:val="002E384E"/>
    <w:rsid w:val="002E3ECB"/>
    <w:rsid w:val="002E4CF2"/>
    <w:rsid w:val="002F07DF"/>
    <w:rsid w:val="002F0968"/>
    <w:rsid w:val="002F2E00"/>
    <w:rsid w:val="002F62D7"/>
    <w:rsid w:val="00300BE3"/>
    <w:rsid w:val="0030125D"/>
    <w:rsid w:val="00301828"/>
    <w:rsid w:val="003027E5"/>
    <w:rsid w:val="00303C5A"/>
    <w:rsid w:val="00321E24"/>
    <w:rsid w:val="0033684B"/>
    <w:rsid w:val="00343034"/>
    <w:rsid w:val="0034765C"/>
    <w:rsid w:val="00351423"/>
    <w:rsid w:val="00353711"/>
    <w:rsid w:val="0035695F"/>
    <w:rsid w:val="0035748F"/>
    <w:rsid w:val="00361A59"/>
    <w:rsid w:val="00364C03"/>
    <w:rsid w:val="003658AE"/>
    <w:rsid w:val="003666EB"/>
    <w:rsid w:val="00381F22"/>
    <w:rsid w:val="00384DE0"/>
    <w:rsid w:val="003901F8"/>
    <w:rsid w:val="0039126F"/>
    <w:rsid w:val="003919C5"/>
    <w:rsid w:val="00391D8E"/>
    <w:rsid w:val="00397815"/>
    <w:rsid w:val="003A1109"/>
    <w:rsid w:val="003A335C"/>
    <w:rsid w:val="003A76DC"/>
    <w:rsid w:val="003C1545"/>
    <w:rsid w:val="003C1D64"/>
    <w:rsid w:val="003C28F8"/>
    <w:rsid w:val="003C2C88"/>
    <w:rsid w:val="003C3715"/>
    <w:rsid w:val="003C5204"/>
    <w:rsid w:val="003C706C"/>
    <w:rsid w:val="003C7906"/>
    <w:rsid w:val="003E0F6D"/>
    <w:rsid w:val="003E29A1"/>
    <w:rsid w:val="003E3ECA"/>
    <w:rsid w:val="003E4EFF"/>
    <w:rsid w:val="003F3420"/>
    <w:rsid w:val="003F3A3A"/>
    <w:rsid w:val="00412864"/>
    <w:rsid w:val="00414C33"/>
    <w:rsid w:val="00431B19"/>
    <w:rsid w:val="00437C0B"/>
    <w:rsid w:val="00447096"/>
    <w:rsid w:val="00451274"/>
    <w:rsid w:val="00451A8C"/>
    <w:rsid w:val="00453121"/>
    <w:rsid w:val="00454031"/>
    <w:rsid w:val="00454E79"/>
    <w:rsid w:val="00462482"/>
    <w:rsid w:val="0046355B"/>
    <w:rsid w:val="00463C96"/>
    <w:rsid w:val="00466D3F"/>
    <w:rsid w:val="00475E05"/>
    <w:rsid w:val="00476DB2"/>
    <w:rsid w:val="00477A51"/>
    <w:rsid w:val="0048168B"/>
    <w:rsid w:val="004817D4"/>
    <w:rsid w:val="00483E3E"/>
    <w:rsid w:val="00484225"/>
    <w:rsid w:val="00487431"/>
    <w:rsid w:val="0049108C"/>
    <w:rsid w:val="0049517A"/>
    <w:rsid w:val="00495AC8"/>
    <w:rsid w:val="004A1F4A"/>
    <w:rsid w:val="004A3A0C"/>
    <w:rsid w:val="004A5484"/>
    <w:rsid w:val="004A7FCB"/>
    <w:rsid w:val="004C6687"/>
    <w:rsid w:val="004C7B6A"/>
    <w:rsid w:val="004D07BF"/>
    <w:rsid w:val="004D5054"/>
    <w:rsid w:val="004E28C9"/>
    <w:rsid w:val="004E524B"/>
    <w:rsid w:val="004F3370"/>
    <w:rsid w:val="005026E9"/>
    <w:rsid w:val="005065BE"/>
    <w:rsid w:val="00511A5F"/>
    <w:rsid w:val="00512D1E"/>
    <w:rsid w:val="005250BF"/>
    <w:rsid w:val="00536EFE"/>
    <w:rsid w:val="00537258"/>
    <w:rsid w:val="0054423A"/>
    <w:rsid w:val="00545D6A"/>
    <w:rsid w:val="005465D2"/>
    <w:rsid w:val="00550BA9"/>
    <w:rsid w:val="00554551"/>
    <w:rsid w:val="00563214"/>
    <w:rsid w:val="005703F4"/>
    <w:rsid w:val="00575E09"/>
    <w:rsid w:val="00576B2C"/>
    <w:rsid w:val="00577548"/>
    <w:rsid w:val="00577747"/>
    <w:rsid w:val="005852E1"/>
    <w:rsid w:val="00587047"/>
    <w:rsid w:val="005900BA"/>
    <w:rsid w:val="00590C92"/>
    <w:rsid w:val="0059365E"/>
    <w:rsid w:val="005962D0"/>
    <w:rsid w:val="005A01DF"/>
    <w:rsid w:val="005A0A04"/>
    <w:rsid w:val="005C584E"/>
    <w:rsid w:val="005D1B1A"/>
    <w:rsid w:val="005D663C"/>
    <w:rsid w:val="005E0B2F"/>
    <w:rsid w:val="005E70A7"/>
    <w:rsid w:val="005F3251"/>
    <w:rsid w:val="005F33B4"/>
    <w:rsid w:val="00601169"/>
    <w:rsid w:val="00602B01"/>
    <w:rsid w:val="00602E33"/>
    <w:rsid w:val="00603EE5"/>
    <w:rsid w:val="00612BB1"/>
    <w:rsid w:val="006154DA"/>
    <w:rsid w:val="006224A7"/>
    <w:rsid w:val="00625EAB"/>
    <w:rsid w:val="006266F1"/>
    <w:rsid w:val="006311F1"/>
    <w:rsid w:val="006312DE"/>
    <w:rsid w:val="00631EE0"/>
    <w:rsid w:val="00642237"/>
    <w:rsid w:val="00645B29"/>
    <w:rsid w:val="00651A50"/>
    <w:rsid w:val="00652D85"/>
    <w:rsid w:val="006548E8"/>
    <w:rsid w:val="00661BBA"/>
    <w:rsid w:val="00662C4B"/>
    <w:rsid w:val="00667AE7"/>
    <w:rsid w:val="00667D8C"/>
    <w:rsid w:val="00680D05"/>
    <w:rsid w:val="00691AA7"/>
    <w:rsid w:val="00691E9A"/>
    <w:rsid w:val="006A23DD"/>
    <w:rsid w:val="006A5101"/>
    <w:rsid w:val="006B07B7"/>
    <w:rsid w:val="006B1C34"/>
    <w:rsid w:val="006B3546"/>
    <w:rsid w:val="006C2F4F"/>
    <w:rsid w:val="006E17ED"/>
    <w:rsid w:val="006E6657"/>
    <w:rsid w:val="006E72CD"/>
    <w:rsid w:val="006F3FBE"/>
    <w:rsid w:val="006F5EA2"/>
    <w:rsid w:val="00704754"/>
    <w:rsid w:val="00722772"/>
    <w:rsid w:val="00722EA6"/>
    <w:rsid w:val="007244C6"/>
    <w:rsid w:val="00724FBB"/>
    <w:rsid w:val="00725129"/>
    <w:rsid w:val="0072549F"/>
    <w:rsid w:val="007325AE"/>
    <w:rsid w:val="0073443D"/>
    <w:rsid w:val="00734DB9"/>
    <w:rsid w:val="00745C0A"/>
    <w:rsid w:val="00746C02"/>
    <w:rsid w:val="007477D0"/>
    <w:rsid w:val="00750221"/>
    <w:rsid w:val="007526B4"/>
    <w:rsid w:val="00754E59"/>
    <w:rsid w:val="00756D6C"/>
    <w:rsid w:val="0076138C"/>
    <w:rsid w:val="00770EED"/>
    <w:rsid w:val="00783059"/>
    <w:rsid w:val="007834C8"/>
    <w:rsid w:val="007943BE"/>
    <w:rsid w:val="007961F0"/>
    <w:rsid w:val="007A0ACC"/>
    <w:rsid w:val="007A2218"/>
    <w:rsid w:val="007A3280"/>
    <w:rsid w:val="007B35BA"/>
    <w:rsid w:val="007C16A8"/>
    <w:rsid w:val="007C2EDE"/>
    <w:rsid w:val="007C5E6A"/>
    <w:rsid w:val="007D016B"/>
    <w:rsid w:val="007D52F3"/>
    <w:rsid w:val="007D7B74"/>
    <w:rsid w:val="007E74D1"/>
    <w:rsid w:val="007F17F4"/>
    <w:rsid w:val="007F2B61"/>
    <w:rsid w:val="007F5146"/>
    <w:rsid w:val="007F5A19"/>
    <w:rsid w:val="0080084E"/>
    <w:rsid w:val="00801AFB"/>
    <w:rsid w:val="008104C0"/>
    <w:rsid w:val="0081666C"/>
    <w:rsid w:val="008175D4"/>
    <w:rsid w:val="00817823"/>
    <w:rsid w:val="00824FA6"/>
    <w:rsid w:val="00834319"/>
    <w:rsid w:val="008353CE"/>
    <w:rsid w:val="008356D8"/>
    <w:rsid w:val="008358A0"/>
    <w:rsid w:val="0083645A"/>
    <w:rsid w:val="00837D42"/>
    <w:rsid w:val="00843324"/>
    <w:rsid w:val="00851F9F"/>
    <w:rsid w:val="0086490A"/>
    <w:rsid w:val="00865E5A"/>
    <w:rsid w:val="00866226"/>
    <w:rsid w:val="00873460"/>
    <w:rsid w:val="008760F2"/>
    <w:rsid w:val="008813C4"/>
    <w:rsid w:val="00886532"/>
    <w:rsid w:val="0089134C"/>
    <w:rsid w:val="008920A2"/>
    <w:rsid w:val="00894B98"/>
    <w:rsid w:val="00897E3D"/>
    <w:rsid w:val="008A121D"/>
    <w:rsid w:val="008A72DB"/>
    <w:rsid w:val="008C20B1"/>
    <w:rsid w:val="008C61F8"/>
    <w:rsid w:val="008C6426"/>
    <w:rsid w:val="008D2D1D"/>
    <w:rsid w:val="008E01D3"/>
    <w:rsid w:val="008E463B"/>
    <w:rsid w:val="008E6EFD"/>
    <w:rsid w:val="00903341"/>
    <w:rsid w:val="009055FE"/>
    <w:rsid w:val="009068A1"/>
    <w:rsid w:val="00914730"/>
    <w:rsid w:val="00914CB6"/>
    <w:rsid w:val="0091550F"/>
    <w:rsid w:val="009157A3"/>
    <w:rsid w:val="009201F8"/>
    <w:rsid w:val="0092097B"/>
    <w:rsid w:val="009214FE"/>
    <w:rsid w:val="00922989"/>
    <w:rsid w:val="00940B9B"/>
    <w:rsid w:val="00943988"/>
    <w:rsid w:val="009517DE"/>
    <w:rsid w:val="009522AE"/>
    <w:rsid w:val="00952FCE"/>
    <w:rsid w:val="0095377D"/>
    <w:rsid w:val="00953AC9"/>
    <w:rsid w:val="00954E4D"/>
    <w:rsid w:val="00956026"/>
    <w:rsid w:val="009604BB"/>
    <w:rsid w:val="0096116D"/>
    <w:rsid w:val="00975421"/>
    <w:rsid w:val="00983ED9"/>
    <w:rsid w:val="00992092"/>
    <w:rsid w:val="009924B4"/>
    <w:rsid w:val="0099385A"/>
    <w:rsid w:val="00996BEB"/>
    <w:rsid w:val="009A1FC1"/>
    <w:rsid w:val="009A1FF8"/>
    <w:rsid w:val="009A3A93"/>
    <w:rsid w:val="009B024A"/>
    <w:rsid w:val="009B5DAE"/>
    <w:rsid w:val="009C022B"/>
    <w:rsid w:val="009C45B8"/>
    <w:rsid w:val="009D12D4"/>
    <w:rsid w:val="009D136E"/>
    <w:rsid w:val="009E34D5"/>
    <w:rsid w:val="009E3FF4"/>
    <w:rsid w:val="009E46F0"/>
    <w:rsid w:val="009E4D11"/>
    <w:rsid w:val="009E7795"/>
    <w:rsid w:val="009F3C48"/>
    <w:rsid w:val="00A00228"/>
    <w:rsid w:val="00A00353"/>
    <w:rsid w:val="00A06E98"/>
    <w:rsid w:val="00A13B11"/>
    <w:rsid w:val="00A313E2"/>
    <w:rsid w:val="00A43E48"/>
    <w:rsid w:val="00A54D96"/>
    <w:rsid w:val="00A554DF"/>
    <w:rsid w:val="00A570C6"/>
    <w:rsid w:val="00A60A9F"/>
    <w:rsid w:val="00A61699"/>
    <w:rsid w:val="00A626AD"/>
    <w:rsid w:val="00A6291C"/>
    <w:rsid w:val="00A62AC1"/>
    <w:rsid w:val="00A65981"/>
    <w:rsid w:val="00A7527B"/>
    <w:rsid w:val="00A81E80"/>
    <w:rsid w:val="00A842C6"/>
    <w:rsid w:val="00A907CB"/>
    <w:rsid w:val="00AA3D35"/>
    <w:rsid w:val="00AA3FF1"/>
    <w:rsid w:val="00AA67DA"/>
    <w:rsid w:val="00AB13A6"/>
    <w:rsid w:val="00AB1775"/>
    <w:rsid w:val="00AB6EAD"/>
    <w:rsid w:val="00AC00C1"/>
    <w:rsid w:val="00AC212F"/>
    <w:rsid w:val="00AC4D79"/>
    <w:rsid w:val="00AD4FBB"/>
    <w:rsid w:val="00AD7544"/>
    <w:rsid w:val="00AF0B1A"/>
    <w:rsid w:val="00AF164A"/>
    <w:rsid w:val="00B02EE9"/>
    <w:rsid w:val="00B02EEA"/>
    <w:rsid w:val="00B0498F"/>
    <w:rsid w:val="00B068A3"/>
    <w:rsid w:val="00B10566"/>
    <w:rsid w:val="00B131F2"/>
    <w:rsid w:val="00B15E00"/>
    <w:rsid w:val="00B168C8"/>
    <w:rsid w:val="00B17229"/>
    <w:rsid w:val="00B431F9"/>
    <w:rsid w:val="00B454DC"/>
    <w:rsid w:val="00B46A61"/>
    <w:rsid w:val="00B51AC2"/>
    <w:rsid w:val="00B552FB"/>
    <w:rsid w:val="00B60B9D"/>
    <w:rsid w:val="00B61B00"/>
    <w:rsid w:val="00B6716F"/>
    <w:rsid w:val="00B70E3D"/>
    <w:rsid w:val="00B73284"/>
    <w:rsid w:val="00BA1F09"/>
    <w:rsid w:val="00BA45A1"/>
    <w:rsid w:val="00BA510F"/>
    <w:rsid w:val="00BB1C13"/>
    <w:rsid w:val="00BB507D"/>
    <w:rsid w:val="00BB5623"/>
    <w:rsid w:val="00BD4BD0"/>
    <w:rsid w:val="00BD676B"/>
    <w:rsid w:val="00BF45CA"/>
    <w:rsid w:val="00BF571B"/>
    <w:rsid w:val="00BF585B"/>
    <w:rsid w:val="00C0389C"/>
    <w:rsid w:val="00C0511C"/>
    <w:rsid w:val="00C0654C"/>
    <w:rsid w:val="00C07C0A"/>
    <w:rsid w:val="00C12C48"/>
    <w:rsid w:val="00C16E94"/>
    <w:rsid w:val="00C215ED"/>
    <w:rsid w:val="00C32986"/>
    <w:rsid w:val="00C33B64"/>
    <w:rsid w:val="00C35893"/>
    <w:rsid w:val="00C366AB"/>
    <w:rsid w:val="00C4015D"/>
    <w:rsid w:val="00C4068B"/>
    <w:rsid w:val="00C41E5A"/>
    <w:rsid w:val="00C436B2"/>
    <w:rsid w:val="00C46807"/>
    <w:rsid w:val="00C46A12"/>
    <w:rsid w:val="00C51AB0"/>
    <w:rsid w:val="00C55646"/>
    <w:rsid w:val="00C63C4C"/>
    <w:rsid w:val="00C65B9B"/>
    <w:rsid w:val="00C73071"/>
    <w:rsid w:val="00C73317"/>
    <w:rsid w:val="00C75142"/>
    <w:rsid w:val="00C77D4A"/>
    <w:rsid w:val="00C80BBF"/>
    <w:rsid w:val="00C826DB"/>
    <w:rsid w:val="00C830A7"/>
    <w:rsid w:val="00C85E36"/>
    <w:rsid w:val="00CA45CC"/>
    <w:rsid w:val="00CA6C4C"/>
    <w:rsid w:val="00CB051B"/>
    <w:rsid w:val="00CB1115"/>
    <w:rsid w:val="00CB2D29"/>
    <w:rsid w:val="00CB32B8"/>
    <w:rsid w:val="00CB7400"/>
    <w:rsid w:val="00CC02E9"/>
    <w:rsid w:val="00CC2387"/>
    <w:rsid w:val="00CC6D6E"/>
    <w:rsid w:val="00CC77DD"/>
    <w:rsid w:val="00CD1329"/>
    <w:rsid w:val="00CD4C29"/>
    <w:rsid w:val="00CE382A"/>
    <w:rsid w:val="00CE4403"/>
    <w:rsid w:val="00D05BD5"/>
    <w:rsid w:val="00D1747E"/>
    <w:rsid w:val="00D20257"/>
    <w:rsid w:val="00D260E9"/>
    <w:rsid w:val="00D45908"/>
    <w:rsid w:val="00D479BD"/>
    <w:rsid w:val="00D545FC"/>
    <w:rsid w:val="00D57B7A"/>
    <w:rsid w:val="00D57CB4"/>
    <w:rsid w:val="00D62258"/>
    <w:rsid w:val="00D62401"/>
    <w:rsid w:val="00D64DB0"/>
    <w:rsid w:val="00D66EE9"/>
    <w:rsid w:val="00D70C23"/>
    <w:rsid w:val="00D721C7"/>
    <w:rsid w:val="00D73FF5"/>
    <w:rsid w:val="00D74139"/>
    <w:rsid w:val="00D85D1F"/>
    <w:rsid w:val="00D8659E"/>
    <w:rsid w:val="00D87AD6"/>
    <w:rsid w:val="00D90E5A"/>
    <w:rsid w:val="00D93454"/>
    <w:rsid w:val="00D943EF"/>
    <w:rsid w:val="00D94A1F"/>
    <w:rsid w:val="00DA5509"/>
    <w:rsid w:val="00DA7BB9"/>
    <w:rsid w:val="00DB45D2"/>
    <w:rsid w:val="00DB4E3B"/>
    <w:rsid w:val="00DC246A"/>
    <w:rsid w:val="00DC3B83"/>
    <w:rsid w:val="00DD619F"/>
    <w:rsid w:val="00DE2D75"/>
    <w:rsid w:val="00DE4215"/>
    <w:rsid w:val="00DE530D"/>
    <w:rsid w:val="00DE7636"/>
    <w:rsid w:val="00E02EBE"/>
    <w:rsid w:val="00E04039"/>
    <w:rsid w:val="00E04B11"/>
    <w:rsid w:val="00E06A8A"/>
    <w:rsid w:val="00E144B2"/>
    <w:rsid w:val="00E16B9D"/>
    <w:rsid w:val="00E21A0D"/>
    <w:rsid w:val="00E234B5"/>
    <w:rsid w:val="00E30706"/>
    <w:rsid w:val="00E31791"/>
    <w:rsid w:val="00E34A88"/>
    <w:rsid w:val="00E4180D"/>
    <w:rsid w:val="00E427B9"/>
    <w:rsid w:val="00E441E1"/>
    <w:rsid w:val="00E4423D"/>
    <w:rsid w:val="00E447F2"/>
    <w:rsid w:val="00E44B85"/>
    <w:rsid w:val="00E54BB6"/>
    <w:rsid w:val="00E54DD0"/>
    <w:rsid w:val="00E62348"/>
    <w:rsid w:val="00E63550"/>
    <w:rsid w:val="00E81751"/>
    <w:rsid w:val="00E97D36"/>
    <w:rsid w:val="00EA7CF5"/>
    <w:rsid w:val="00EB177A"/>
    <w:rsid w:val="00EB18E2"/>
    <w:rsid w:val="00EB35D5"/>
    <w:rsid w:val="00EC2DDA"/>
    <w:rsid w:val="00EC3026"/>
    <w:rsid w:val="00EC5408"/>
    <w:rsid w:val="00ED1D8B"/>
    <w:rsid w:val="00ED448C"/>
    <w:rsid w:val="00ED61C2"/>
    <w:rsid w:val="00EE07C4"/>
    <w:rsid w:val="00EE123D"/>
    <w:rsid w:val="00EE2550"/>
    <w:rsid w:val="00EE452D"/>
    <w:rsid w:val="00EE5046"/>
    <w:rsid w:val="00EE6C17"/>
    <w:rsid w:val="00EF3AA7"/>
    <w:rsid w:val="00EF3EBA"/>
    <w:rsid w:val="00F02221"/>
    <w:rsid w:val="00F03E02"/>
    <w:rsid w:val="00F102AA"/>
    <w:rsid w:val="00F1089D"/>
    <w:rsid w:val="00F23AFB"/>
    <w:rsid w:val="00F23CD3"/>
    <w:rsid w:val="00F260A8"/>
    <w:rsid w:val="00F267CA"/>
    <w:rsid w:val="00F3324F"/>
    <w:rsid w:val="00F33D5E"/>
    <w:rsid w:val="00F372E4"/>
    <w:rsid w:val="00F379FB"/>
    <w:rsid w:val="00F4313D"/>
    <w:rsid w:val="00F50AE8"/>
    <w:rsid w:val="00F53A9D"/>
    <w:rsid w:val="00F53C33"/>
    <w:rsid w:val="00F540B7"/>
    <w:rsid w:val="00F5570A"/>
    <w:rsid w:val="00F577FC"/>
    <w:rsid w:val="00F57A86"/>
    <w:rsid w:val="00F60FC6"/>
    <w:rsid w:val="00F619F1"/>
    <w:rsid w:val="00F66FCC"/>
    <w:rsid w:val="00F67B7F"/>
    <w:rsid w:val="00F70424"/>
    <w:rsid w:val="00F725AF"/>
    <w:rsid w:val="00F77DBE"/>
    <w:rsid w:val="00F81956"/>
    <w:rsid w:val="00F8418D"/>
    <w:rsid w:val="00F87522"/>
    <w:rsid w:val="00F90C1E"/>
    <w:rsid w:val="00F94BC0"/>
    <w:rsid w:val="00F962D1"/>
    <w:rsid w:val="00FA24A4"/>
    <w:rsid w:val="00FA3BB2"/>
    <w:rsid w:val="00FA5E49"/>
    <w:rsid w:val="00FB1B9A"/>
    <w:rsid w:val="00FB42B2"/>
    <w:rsid w:val="00FC07D5"/>
    <w:rsid w:val="00FC18C3"/>
    <w:rsid w:val="00FC1C31"/>
    <w:rsid w:val="00FC257F"/>
    <w:rsid w:val="00FC400D"/>
    <w:rsid w:val="00FC53ED"/>
    <w:rsid w:val="00FC79EE"/>
    <w:rsid w:val="00FD1742"/>
    <w:rsid w:val="00FD17EE"/>
    <w:rsid w:val="00FD5DD7"/>
    <w:rsid w:val="00FD638A"/>
    <w:rsid w:val="00FD7349"/>
    <w:rsid w:val="00FE185C"/>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fillcolor="white">
      <v:fill color="white"/>
    </o:shapedefaults>
    <o:shapelayout v:ext="edit">
      <o:idmap v:ext="edit" data="1"/>
    </o:shapelayout>
  </w:shapeDefaults>
  <w:decimalSymbol w:val="."/>
  <w:listSeparator w:val=","/>
  <w14:docId w14:val="52BDB737"/>
  <w15:docId w15:val="{563A6778-7436-4769-88C0-6FED2568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iPriority="9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iPriority="99" w:unhideWhenUsed="1" w:qFormat="1"/>
    <w:lsdException w:name="List Number 2" w:semiHidden="1" w:uiPriority="99" w:unhideWhenUsed="1" w:qFormat="1"/>
    <w:lsdException w:name="List Number 3" w:semiHidden="1" w:uiPriority="99" w:unhideWhenUsed="1" w:qFormat="1"/>
    <w:lsdException w:name="List Number 4" w:semiHidden="1" w:unhideWhenUsed="1"/>
    <w:lsdException w:name="List Number 5" w:semiHidden="1" w:unhideWhenUsed="1" w:qFormat="1"/>
    <w:lsdException w:name="Title" w:uiPriority="10"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4422"/>
    <w:rPr>
      <w:rFonts w:ascii="Times New Roman" w:eastAsiaTheme="minorHAnsi" w:hAnsi="Times New Roman" w:cstheme="minorBidi"/>
      <w:color w:val="000000" w:themeColor="text1"/>
      <w:sz w:val="24"/>
      <w:szCs w:val="22"/>
    </w:rPr>
  </w:style>
  <w:style w:type="paragraph" w:styleId="Heading1">
    <w:name w:val="heading 1"/>
    <w:basedOn w:val="Normal"/>
    <w:next w:val="Normal"/>
    <w:link w:val="Heading1Char"/>
    <w:autoRedefine/>
    <w:qFormat/>
    <w:rsid w:val="00084422"/>
    <w:pPr>
      <w:keepNext/>
      <w:keepLines/>
      <w:numPr>
        <w:numId w:val="31"/>
      </w:numPr>
      <w:tabs>
        <w:tab w:val="left" w:pos="540"/>
      </w:tabs>
      <w:spacing w:after="120"/>
      <w:outlineLvl w:val="0"/>
    </w:pPr>
    <w:rPr>
      <w:rFonts w:ascii="Arial" w:eastAsiaTheme="majorEastAsia" w:hAnsi="Arial" w:cs="Arial"/>
      <w:b/>
      <w:bCs/>
      <w:sz w:val="36"/>
      <w:szCs w:val="36"/>
    </w:rPr>
  </w:style>
  <w:style w:type="paragraph" w:styleId="Heading2">
    <w:name w:val="heading 2"/>
    <w:basedOn w:val="Normal"/>
    <w:next w:val="Normal"/>
    <w:link w:val="Heading2Char"/>
    <w:autoRedefine/>
    <w:qFormat/>
    <w:rsid w:val="000120F7"/>
    <w:pPr>
      <w:keepNext/>
      <w:keepLines/>
      <w:numPr>
        <w:ilvl w:val="1"/>
        <w:numId w:val="31"/>
      </w:numPr>
      <w:tabs>
        <w:tab w:val="clear" w:pos="576"/>
        <w:tab w:val="num" w:pos="720"/>
      </w:tabs>
      <w:spacing w:before="120" w:after="120"/>
      <w:ind w:left="720" w:hanging="720"/>
      <w:outlineLvl w:val="1"/>
    </w:pPr>
    <w:rPr>
      <w:rFonts w:ascii="Arial" w:eastAsia="Batang" w:hAnsi="Arial" w:cs="Arial"/>
      <w:b/>
      <w:bCs/>
      <w:iCs/>
      <w:color w:val="000000"/>
      <w:sz w:val="32"/>
      <w:szCs w:val="28"/>
      <w:lang w:eastAsia="ko-KR"/>
    </w:rPr>
  </w:style>
  <w:style w:type="paragraph" w:styleId="Heading3">
    <w:name w:val="heading 3"/>
    <w:basedOn w:val="Normal"/>
    <w:next w:val="Normal"/>
    <w:link w:val="Heading3Char"/>
    <w:autoRedefine/>
    <w:qFormat/>
    <w:rsid w:val="00084422"/>
    <w:pPr>
      <w:keepNext/>
      <w:keepLines/>
      <w:numPr>
        <w:ilvl w:val="2"/>
        <w:numId w:val="31"/>
      </w:numPr>
      <w:tabs>
        <w:tab w:val="clear" w:pos="4320"/>
        <w:tab w:val="left" w:pos="900"/>
      </w:tabs>
      <w:spacing w:before="120" w:after="120"/>
      <w:ind w:left="900" w:hanging="900"/>
      <w:outlineLvl w:val="2"/>
    </w:pPr>
    <w:rPr>
      <w:rFonts w:ascii="Arial" w:eastAsia="Batang" w:hAnsi="Arial" w:cs="Arial"/>
      <w:b/>
      <w:bCs/>
      <w:color w:val="000000"/>
      <w:sz w:val="28"/>
      <w:szCs w:val="26"/>
      <w:lang w:eastAsia="ko-KR"/>
    </w:rPr>
  </w:style>
  <w:style w:type="paragraph" w:styleId="Heading4">
    <w:name w:val="heading 4"/>
    <w:basedOn w:val="Normal"/>
    <w:next w:val="Normal"/>
    <w:link w:val="Heading4Char"/>
    <w:autoRedefine/>
    <w:qFormat/>
    <w:rsid w:val="003A1109"/>
    <w:pPr>
      <w:keepNext/>
      <w:keepLines/>
      <w:numPr>
        <w:ilvl w:val="3"/>
        <w:numId w:val="31"/>
      </w:numPr>
      <w:tabs>
        <w:tab w:val="clear" w:pos="1494"/>
        <w:tab w:val="num" w:pos="900"/>
      </w:tabs>
      <w:spacing w:before="120" w:after="120"/>
      <w:ind w:left="900" w:hanging="900"/>
      <w:outlineLvl w:val="3"/>
    </w:pPr>
    <w:rPr>
      <w:rFonts w:ascii="Arial" w:eastAsia="Batang" w:hAnsi="Arial"/>
      <w:b/>
      <w:bCs/>
      <w:color w:val="000000"/>
      <w:szCs w:val="24"/>
      <w:lang w:val="fr-CA" w:eastAsia="ko-KR" w:bidi="hi-IN"/>
    </w:rPr>
  </w:style>
  <w:style w:type="paragraph" w:styleId="Heading5">
    <w:name w:val="heading 5"/>
    <w:basedOn w:val="Normal"/>
    <w:next w:val="Normal"/>
    <w:link w:val="Heading5Char"/>
    <w:autoRedefine/>
    <w:qFormat/>
    <w:rsid w:val="00E54DD0"/>
    <w:pPr>
      <w:keepNext/>
      <w:keepLines/>
      <w:numPr>
        <w:ilvl w:val="4"/>
        <w:numId w:val="31"/>
      </w:numPr>
      <w:tabs>
        <w:tab w:val="clear" w:pos="1008"/>
        <w:tab w:val="num" w:pos="1080"/>
      </w:tabs>
      <w:spacing w:before="120" w:after="120"/>
      <w:ind w:left="1080" w:hanging="1080"/>
      <w:outlineLvl w:val="4"/>
    </w:pPr>
    <w:rPr>
      <w:rFonts w:ascii="Arial" w:eastAsia="Batang" w:hAnsi="Arial"/>
      <w:b/>
      <w:color w:val="000000"/>
      <w:szCs w:val="24"/>
      <w:lang w:eastAsia="ko-KR"/>
    </w:rPr>
  </w:style>
  <w:style w:type="paragraph" w:styleId="Heading6">
    <w:name w:val="heading 6"/>
    <w:basedOn w:val="Normal"/>
    <w:next w:val="Normal"/>
    <w:link w:val="Heading6Char"/>
    <w:autoRedefine/>
    <w:qFormat/>
    <w:rsid w:val="00084422"/>
    <w:pPr>
      <w:keepNext/>
      <w:keepLines/>
      <w:tabs>
        <w:tab w:val="num" w:pos="1260"/>
      </w:tabs>
      <w:spacing w:before="120" w:after="120"/>
      <w:ind w:left="1267" w:hanging="1267"/>
      <w:outlineLvl w:val="5"/>
    </w:pPr>
    <w:rPr>
      <w:rFonts w:ascii="Arial" w:eastAsia="Batang" w:hAnsi="Arial"/>
      <w:b/>
      <w:color w:val="000000"/>
      <w:szCs w:val="24"/>
      <w:lang w:eastAsia="ko-KR"/>
    </w:rPr>
  </w:style>
  <w:style w:type="paragraph" w:styleId="Heading7">
    <w:name w:val="heading 7"/>
    <w:basedOn w:val="Normal"/>
    <w:next w:val="Normal"/>
    <w:link w:val="Heading7Char"/>
    <w:autoRedefine/>
    <w:qFormat/>
    <w:rsid w:val="00084422"/>
    <w:pPr>
      <w:keepNext/>
      <w:keepLines/>
      <w:numPr>
        <w:ilvl w:val="6"/>
        <w:numId w:val="31"/>
      </w:numPr>
      <w:spacing w:before="240" w:after="120"/>
      <w:outlineLvl w:val="6"/>
    </w:pPr>
    <w:rPr>
      <w:rFonts w:ascii="Arial" w:eastAsia="Batang" w:hAnsi="Arial" w:cs="Times New Roman"/>
      <w:color w:val="000000"/>
      <w:szCs w:val="24"/>
      <w:lang w:eastAsia="ko-KR"/>
    </w:rPr>
  </w:style>
  <w:style w:type="paragraph" w:styleId="Heading8">
    <w:name w:val="heading 8"/>
    <w:basedOn w:val="Normal"/>
    <w:next w:val="Normal"/>
    <w:link w:val="Heading8Char"/>
    <w:autoRedefine/>
    <w:qFormat/>
    <w:rsid w:val="00084422"/>
    <w:pPr>
      <w:keepNext/>
      <w:keepLines/>
      <w:numPr>
        <w:ilvl w:val="7"/>
        <w:numId w:val="31"/>
      </w:numPr>
      <w:spacing w:before="240" w:after="120"/>
      <w:outlineLvl w:val="7"/>
    </w:pPr>
    <w:rPr>
      <w:rFonts w:ascii="Arial" w:eastAsia="Batang" w:hAnsi="Arial" w:cs="Times New Roman"/>
      <w:b/>
      <w:iCs/>
      <w:color w:val="000000"/>
      <w:szCs w:val="24"/>
      <w:lang w:eastAsia="ko-KR"/>
    </w:rPr>
  </w:style>
  <w:style w:type="paragraph" w:styleId="Heading9">
    <w:name w:val="heading 9"/>
    <w:basedOn w:val="Normal"/>
    <w:next w:val="Normal"/>
    <w:link w:val="Heading9Char"/>
    <w:autoRedefine/>
    <w:qFormat/>
    <w:rsid w:val="00084422"/>
    <w:pPr>
      <w:keepNext/>
      <w:keepLines/>
      <w:numPr>
        <w:ilvl w:val="8"/>
        <w:numId w:val="31"/>
      </w:numPr>
      <w:spacing w:before="240" w:after="120"/>
      <w:outlineLvl w:val="8"/>
    </w:pPr>
    <w:rPr>
      <w:rFonts w:ascii="Arial" w:eastAsia="Batang" w:hAnsi="Arial" w:cs="Arial"/>
      <w:b/>
      <w:color w:val="00000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422"/>
    <w:rPr>
      <w:rFonts w:ascii="Arial" w:eastAsiaTheme="majorEastAsia" w:hAnsi="Arial" w:cs="Arial"/>
      <w:b/>
      <w:bCs/>
      <w:color w:val="000000" w:themeColor="text1"/>
      <w:sz w:val="36"/>
      <w:szCs w:val="36"/>
    </w:rPr>
  </w:style>
  <w:style w:type="character" w:customStyle="1" w:styleId="Heading2Char">
    <w:name w:val="Heading 2 Char"/>
    <w:basedOn w:val="DefaultParagraphFont"/>
    <w:link w:val="Heading2"/>
    <w:rsid w:val="000120F7"/>
    <w:rPr>
      <w:rFonts w:ascii="Arial" w:eastAsia="Batang" w:hAnsi="Arial" w:cs="Arial"/>
      <w:b/>
      <w:bCs/>
      <w:iCs/>
      <w:color w:val="000000"/>
      <w:sz w:val="32"/>
      <w:szCs w:val="28"/>
      <w:lang w:eastAsia="ko-KR"/>
    </w:rPr>
  </w:style>
  <w:style w:type="paragraph" w:styleId="Title">
    <w:name w:val="Title"/>
    <w:basedOn w:val="Normal"/>
    <w:next w:val="Normal"/>
    <w:link w:val="TitleChar"/>
    <w:autoRedefine/>
    <w:uiPriority w:val="10"/>
    <w:qFormat/>
    <w:rsid w:val="00084422"/>
    <w:pPr>
      <w:spacing w:after="360"/>
      <w:jc w:val="center"/>
    </w:pPr>
    <w:rPr>
      <w:rFonts w:ascii="Arial" w:eastAsiaTheme="majorEastAsia" w:hAnsi="Arial" w:cstheme="majorBidi"/>
      <w:b/>
      <w:spacing w:val="5"/>
      <w:kern w:val="28"/>
      <w:sz w:val="36"/>
      <w:szCs w:val="52"/>
    </w:rPr>
  </w:style>
  <w:style w:type="character" w:customStyle="1" w:styleId="TitleChar">
    <w:name w:val="Title Char"/>
    <w:basedOn w:val="DefaultParagraphFont"/>
    <w:link w:val="Title"/>
    <w:uiPriority w:val="10"/>
    <w:rsid w:val="00084422"/>
    <w:rPr>
      <w:rFonts w:ascii="Arial" w:eastAsiaTheme="majorEastAsia" w:hAnsi="Arial" w:cstheme="majorBidi"/>
      <w:b/>
      <w:color w:val="000000" w:themeColor="text1"/>
      <w:spacing w:val="5"/>
      <w:kern w:val="28"/>
      <w:sz w:val="36"/>
      <w:szCs w:val="52"/>
    </w:rPr>
  </w:style>
  <w:style w:type="table" w:styleId="TableGrid">
    <w:name w:val="Table Grid"/>
    <w:basedOn w:val="TableNormal"/>
    <w:rsid w:val="008920A2"/>
    <w:pPr>
      <w:spacing w:before="60" w:after="60" w:line="26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084422"/>
    <w:rPr>
      <w:rFonts w:ascii="Tahoma" w:hAnsi="Tahoma" w:cs="Tahoma"/>
      <w:sz w:val="16"/>
      <w:szCs w:val="16"/>
    </w:rPr>
  </w:style>
  <w:style w:type="character" w:customStyle="1" w:styleId="BalloonTextChar">
    <w:name w:val="Balloon Text Char"/>
    <w:basedOn w:val="DefaultParagraphFont"/>
    <w:link w:val="BalloonText"/>
    <w:uiPriority w:val="99"/>
    <w:rsid w:val="00084422"/>
    <w:rPr>
      <w:rFonts w:ascii="Tahoma" w:eastAsiaTheme="minorHAnsi" w:hAnsi="Tahoma" w:cs="Tahoma"/>
      <w:color w:val="000000" w:themeColor="text1"/>
      <w:sz w:val="16"/>
      <w:szCs w:val="16"/>
    </w:rPr>
  </w:style>
  <w:style w:type="paragraph" w:styleId="TOCHeading">
    <w:name w:val="TOC Heading"/>
    <w:basedOn w:val="Title2"/>
    <w:next w:val="Normal"/>
    <w:uiPriority w:val="39"/>
    <w:unhideWhenUsed/>
    <w:qFormat/>
    <w:rsid w:val="00084422"/>
  </w:style>
  <w:style w:type="paragraph" w:styleId="TOC1">
    <w:name w:val="toc 1"/>
    <w:basedOn w:val="Normal"/>
    <w:next w:val="Normal"/>
    <w:autoRedefine/>
    <w:uiPriority w:val="39"/>
    <w:unhideWhenUsed/>
    <w:qFormat/>
    <w:rsid w:val="00084422"/>
    <w:pPr>
      <w:keepNext/>
      <w:keepLines/>
      <w:tabs>
        <w:tab w:val="left" w:pos="540"/>
        <w:tab w:val="right" w:leader="dot" w:pos="9360"/>
      </w:tabs>
      <w:spacing w:before="60" w:after="60"/>
      <w:ind w:left="547" w:hanging="547"/>
    </w:pPr>
    <w:rPr>
      <w:rFonts w:ascii="Arial" w:hAnsi="Arial" w:cs="Arial"/>
      <w:b/>
    </w:rPr>
  </w:style>
  <w:style w:type="paragraph" w:styleId="TOC2">
    <w:name w:val="toc 2"/>
    <w:basedOn w:val="Normal"/>
    <w:next w:val="Normal"/>
    <w:autoRedefine/>
    <w:uiPriority w:val="39"/>
    <w:unhideWhenUsed/>
    <w:qFormat/>
    <w:rsid w:val="00084422"/>
    <w:pPr>
      <w:tabs>
        <w:tab w:val="left" w:pos="1080"/>
        <w:tab w:val="right" w:leader="dot" w:pos="9360"/>
      </w:tabs>
      <w:spacing w:before="40" w:after="40"/>
      <w:ind w:left="1080" w:hanging="720"/>
    </w:pPr>
    <w:rPr>
      <w:rFonts w:ascii="Arial" w:hAnsi="Arial" w:cs="Arial"/>
      <w:noProof/>
    </w:rPr>
  </w:style>
  <w:style w:type="character" w:styleId="Hyperlink">
    <w:name w:val="Hyperlink"/>
    <w:uiPriority w:val="99"/>
    <w:rsid w:val="00084422"/>
    <w:rPr>
      <w:color w:val="0000FF"/>
      <w:u w:val="single"/>
    </w:rPr>
  </w:style>
  <w:style w:type="paragraph" w:styleId="Header">
    <w:name w:val="header"/>
    <w:basedOn w:val="PageHeader"/>
    <w:link w:val="HeaderChar"/>
    <w:qFormat/>
    <w:rsid w:val="008920A2"/>
    <w:pPr>
      <w:tabs>
        <w:tab w:val="right" w:pos="9360"/>
      </w:tabs>
      <w:jc w:val="left"/>
    </w:pPr>
    <w:rPr>
      <w:rFonts w:ascii="Times New Roman" w:hAnsi="Times New Roman"/>
      <w:b w:val="0"/>
    </w:rPr>
  </w:style>
  <w:style w:type="character" w:customStyle="1" w:styleId="HeaderChar">
    <w:name w:val="Header Char"/>
    <w:basedOn w:val="DefaultParagraphFont"/>
    <w:link w:val="Header"/>
    <w:rsid w:val="006A5101"/>
    <w:rPr>
      <w:rFonts w:ascii="Times New Roman" w:eastAsia="Batang" w:hAnsi="Times New Roman"/>
      <w:color w:val="000000"/>
      <w:szCs w:val="24"/>
      <w:lang w:eastAsia="ko-KR"/>
    </w:rPr>
  </w:style>
  <w:style w:type="paragraph" w:styleId="Footer">
    <w:name w:val="footer"/>
    <w:basedOn w:val="Normal"/>
    <w:link w:val="FooterChar"/>
    <w:uiPriority w:val="99"/>
    <w:qFormat/>
    <w:rsid w:val="00084422"/>
    <w:pPr>
      <w:tabs>
        <w:tab w:val="center" w:pos="4680"/>
        <w:tab w:val="right" w:pos="9360"/>
      </w:tabs>
    </w:pPr>
    <w:rPr>
      <w:rFonts w:eastAsia="Batang"/>
      <w:color w:val="000000"/>
      <w:sz w:val="22"/>
      <w:szCs w:val="24"/>
      <w:lang w:eastAsia="ko-KR"/>
    </w:rPr>
  </w:style>
  <w:style w:type="character" w:customStyle="1" w:styleId="FooterChar">
    <w:name w:val="Footer Char"/>
    <w:link w:val="Footer"/>
    <w:uiPriority w:val="99"/>
    <w:rsid w:val="00084422"/>
    <w:rPr>
      <w:rFonts w:ascii="Times New Roman" w:eastAsia="Batang" w:hAnsi="Times New Roman" w:cstheme="minorBidi"/>
      <w:color w:val="000000"/>
      <w:sz w:val="22"/>
      <w:szCs w:val="24"/>
      <w:lang w:eastAsia="ko-KR"/>
    </w:rPr>
  </w:style>
  <w:style w:type="character" w:styleId="PageNumber">
    <w:name w:val="page number"/>
    <w:rsid w:val="008920A2"/>
    <w:rPr>
      <w:rFonts w:ascii="Times New Roman" w:hAnsi="Times New Roman"/>
      <w:sz w:val="20"/>
    </w:rPr>
  </w:style>
  <w:style w:type="paragraph" w:styleId="TOC3">
    <w:name w:val="toc 3"/>
    <w:basedOn w:val="Normal"/>
    <w:next w:val="Normal"/>
    <w:autoRedefine/>
    <w:uiPriority w:val="39"/>
    <w:unhideWhenUsed/>
    <w:qFormat/>
    <w:rsid w:val="00084422"/>
    <w:pPr>
      <w:tabs>
        <w:tab w:val="left" w:pos="1620"/>
        <w:tab w:val="right" w:leader="dot" w:pos="9360"/>
      </w:tabs>
      <w:spacing w:before="40" w:after="40"/>
      <w:ind w:left="1627" w:hanging="907"/>
    </w:pPr>
    <w:rPr>
      <w:rFonts w:ascii="Arial" w:hAnsi="Arial" w:cs="Arial"/>
      <w:noProof/>
    </w:rPr>
  </w:style>
  <w:style w:type="paragraph" w:styleId="Caption">
    <w:name w:val="caption"/>
    <w:basedOn w:val="Normal"/>
    <w:next w:val="Normal"/>
    <w:link w:val="CaptionChar"/>
    <w:uiPriority w:val="35"/>
    <w:unhideWhenUsed/>
    <w:qFormat/>
    <w:rsid w:val="00084422"/>
    <w:pPr>
      <w:keepNext/>
      <w:keepLines/>
      <w:spacing w:before="120" w:after="60"/>
      <w:jc w:val="center"/>
    </w:pPr>
    <w:rPr>
      <w:rFonts w:ascii="Arial" w:hAnsi="Arial"/>
      <w:b/>
      <w:bCs/>
      <w:sz w:val="20"/>
      <w:szCs w:val="18"/>
    </w:rPr>
  </w:style>
  <w:style w:type="paragraph" w:customStyle="1" w:styleId="TableText">
    <w:name w:val="Table Text"/>
    <w:basedOn w:val="Normal"/>
    <w:link w:val="TableTextChar1"/>
    <w:qFormat/>
    <w:rsid w:val="00351423"/>
    <w:pPr>
      <w:spacing w:before="60" w:after="60"/>
    </w:pPr>
    <w:rPr>
      <w:rFonts w:ascii="Arial" w:hAnsi="Arial"/>
      <w:sz w:val="22"/>
    </w:rPr>
  </w:style>
  <w:style w:type="character" w:customStyle="1" w:styleId="CaptionChar">
    <w:name w:val="Caption Char"/>
    <w:link w:val="Caption"/>
    <w:uiPriority w:val="35"/>
    <w:rsid w:val="009E4D11"/>
    <w:rPr>
      <w:rFonts w:ascii="Arial" w:eastAsiaTheme="minorHAnsi" w:hAnsi="Arial" w:cstheme="minorBidi"/>
      <w:b/>
      <w:bCs/>
      <w:color w:val="000000" w:themeColor="text1"/>
      <w:szCs w:val="18"/>
    </w:rPr>
  </w:style>
  <w:style w:type="paragraph" w:styleId="TOC4">
    <w:name w:val="toc 4"/>
    <w:basedOn w:val="Normal"/>
    <w:next w:val="Normal"/>
    <w:autoRedefine/>
    <w:uiPriority w:val="39"/>
    <w:unhideWhenUsed/>
    <w:qFormat/>
    <w:rsid w:val="00084422"/>
    <w:pPr>
      <w:tabs>
        <w:tab w:val="left" w:pos="2340"/>
        <w:tab w:val="right" w:leader="dot" w:pos="9360"/>
      </w:tabs>
      <w:spacing w:before="40" w:after="40"/>
      <w:ind w:left="2340" w:hanging="1080"/>
    </w:pPr>
    <w:rPr>
      <w:rFonts w:ascii="Arial" w:hAnsi="Arial" w:cs="Arial"/>
      <w:noProof/>
    </w:rPr>
  </w:style>
  <w:style w:type="paragraph" w:styleId="TOC5">
    <w:name w:val="toc 5"/>
    <w:basedOn w:val="Normal"/>
    <w:next w:val="Normal"/>
    <w:autoRedefine/>
    <w:uiPriority w:val="39"/>
    <w:qFormat/>
    <w:rsid w:val="000120F7"/>
    <w:pPr>
      <w:tabs>
        <w:tab w:val="left" w:pos="3060"/>
        <w:tab w:val="right" w:leader="dot" w:pos="9360"/>
      </w:tabs>
      <w:spacing w:before="40" w:after="40"/>
      <w:ind w:left="3060" w:hanging="1080"/>
    </w:pPr>
    <w:rPr>
      <w:rFonts w:ascii="Arial" w:hAnsi="Arial" w:cs="Arial"/>
    </w:rPr>
  </w:style>
  <w:style w:type="paragraph" w:styleId="ListBullet">
    <w:name w:val="List Bullet"/>
    <w:basedOn w:val="Normal"/>
    <w:link w:val="ListBulletChar"/>
    <w:uiPriority w:val="99"/>
    <w:unhideWhenUsed/>
    <w:qFormat/>
    <w:rsid w:val="00084422"/>
    <w:pPr>
      <w:numPr>
        <w:numId w:val="4"/>
      </w:numPr>
      <w:tabs>
        <w:tab w:val="clear" w:pos="360"/>
        <w:tab w:val="left" w:pos="720"/>
      </w:tabs>
      <w:spacing w:before="120"/>
      <w:ind w:left="720"/>
    </w:pPr>
  </w:style>
  <w:style w:type="paragraph" w:styleId="BodyText">
    <w:name w:val="Body Text"/>
    <w:basedOn w:val="Normal"/>
    <w:link w:val="BodyTextChar"/>
    <w:uiPriority w:val="99"/>
    <w:unhideWhenUsed/>
    <w:qFormat/>
    <w:rsid w:val="00084422"/>
    <w:pPr>
      <w:spacing w:before="120" w:after="120"/>
    </w:pPr>
  </w:style>
  <w:style w:type="character" w:customStyle="1" w:styleId="BodyTextChar">
    <w:name w:val="Body Text Char"/>
    <w:basedOn w:val="DefaultParagraphFont"/>
    <w:link w:val="BodyText"/>
    <w:uiPriority w:val="99"/>
    <w:rsid w:val="00084422"/>
    <w:rPr>
      <w:rFonts w:ascii="Times New Roman" w:eastAsiaTheme="minorHAnsi" w:hAnsi="Times New Roman" w:cstheme="minorBidi"/>
      <w:color w:val="000000" w:themeColor="text1"/>
      <w:sz w:val="24"/>
      <w:szCs w:val="22"/>
    </w:rPr>
  </w:style>
  <w:style w:type="paragraph" w:customStyle="1" w:styleId="Title2">
    <w:name w:val="Title 2"/>
    <w:basedOn w:val="Normal"/>
    <w:qFormat/>
    <w:rsid w:val="00084422"/>
    <w:pPr>
      <w:spacing w:after="360"/>
      <w:jc w:val="center"/>
    </w:pPr>
    <w:rPr>
      <w:rFonts w:ascii="Arial" w:hAnsi="Arial" w:cs="Arial"/>
      <w:b/>
      <w:sz w:val="28"/>
      <w:szCs w:val="28"/>
    </w:rPr>
  </w:style>
  <w:style w:type="character" w:customStyle="1" w:styleId="ListBullet2Char">
    <w:name w:val="List Bullet 2 Char"/>
    <w:link w:val="ListBullet2"/>
    <w:uiPriority w:val="99"/>
    <w:rsid w:val="008920A2"/>
    <w:rPr>
      <w:rFonts w:ascii="Times New Roman" w:eastAsiaTheme="minorHAnsi" w:hAnsi="Times New Roman"/>
      <w:color w:val="000000" w:themeColor="text1"/>
      <w:sz w:val="24"/>
      <w:szCs w:val="24"/>
    </w:rPr>
  </w:style>
  <w:style w:type="paragraph" w:customStyle="1" w:styleId="HeadingFront-BackMatter">
    <w:name w:val="Heading Front-Back_Matter"/>
    <w:basedOn w:val="Title2"/>
    <w:autoRedefine/>
    <w:qFormat/>
    <w:rsid w:val="00351423"/>
    <w:pPr>
      <w:keepNext/>
      <w:keepLines/>
    </w:pPr>
    <w:rPr>
      <w:rFonts w:eastAsia="Batang"/>
      <w:color w:val="000000"/>
      <w:szCs w:val="24"/>
      <w:lang w:eastAsia="ko-KR"/>
    </w:rPr>
  </w:style>
  <w:style w:type="paragraph" w:styleId="TOC9">
    <w:name w:val="toc 9"/>
    <w:basedOn w:val="Normal"/>
    <w:next w:val="Normal"/>
    <w:autoRedefine/>
    <w:uiPriority w:val="39"/>
    <w:unhideWhenUsed/>
    <w:qFormat/>
    <w:rsid w:val="00084422"/>
    <w:pPr>
      <w:tabs>
        <w:tab w:val="right" w:leader="dot" w:pos="9360"/>
      </w:tabs>
      <w:spacing w:before="40" w:after="40"/>
    </w:pPr>
    <w:rPr>
      <w:rFonts w:ascii="Arial" w:hAnsi="Arial" w:cs="Arial"/>
      <w:noProof/>
    </w:rPr>
  </w:style>
  <w:style w:type="paragraph" w:customStyle="1" w:styleId="TableListBullet">
    <w:name w:val="Table List Bullet"/>
    <w:basedOn w:val="ListBullet"/>
    <w:qFormat/>
    <w:rsid w:val="00351423"/>
    <w:pPr>
      <w:numPr>
        <w:numId w:val="37"/>
      </w:numPr>
      <w:tabs>
        <w:tab w:val="clear" w:pos="720"/>
      </w:tabs>
      <w:spacing w:before="60" w:after="60"/>
    </w:pPr>
    <w:rPr>
      <w:rFonts w:ascii="Arial" w:eastAsia="Times New Roman" w:hAnsi="Arial" w:cs="Arial"/>
      <w:color w:val="000000"/>
      <w:sz w:val="22"/>
      <w:szCs w:val="20"/>
    </w:rPr>
  </w:style>
  <w:style w:type="paragraph" w:customStyle="1" w:styleId="GraphicInsert">
    <w:name w:val="Graphic Insert"/>
    <w:basedOn w:val="Normal"/>
    <w:qFormat/>
    <w:rsid w:val="00084422"/>
    <w:pPr>
      <w:jc w:val="center"/>
    </w:pPr>
    <w:rPr>
      <w:rFonts w:eastAsia="Times New Roman" w:cs="Times New Roman"/>
      <w:color w:val="000000"/>
    </w:rPr>
  </w:style>
  <w:style w:type="paragraph" w:customStyle="1" w:styleId="AltHeading2">
    <w:name w:val="Alt Heading 2"/>
    <w:basedOn w:val="Normal"/>
    <w:autoRedefine/>
    <w:qFormat/>
    <w:rsid w:val="00084422"/>
    <w:pPr>
      <w:keepNext/>
      <w:keepLines/>
      <w:spacing w:before="120" w:after="120"/>
    </w:pPr>
    <w:rPr>
      <w:rFonts w:ascii="Arial" w:eastAsia="Times New Roman" w:hAnsi="Arial" w:cs="Times New Roman"/>
      <w:b/>
      <w:bCs/>
      <w:color w:val="000000"/>
      <w:sz w:val="32"/>
      <w:szCs w:val="20"/>
    </w:rPr>
  </w:style>
  <w:style w:type="paragraph" w:customStyle="1" w:styleId="TableHeading">
    <w:name w:val="Table Heading"/>
    <w:basedOn w:val="TOC1"/>
    <w:qFormat/>
    <w:rsid w:val="00351423"/>
    <w:pPr>
      <w:spacing w:before="120" w:after="120"/>
    </w:pPr>
    <w:rPr>
      <w:sz w:val="22"/>
    </w:rPr>
  </w:style>
  <w:style w:type="character" w:customStyle="1" w:styleId="TableTextChar1">
    <w:name w:val="Table Text Char1"/>
    <w:link w:val="TableText"/>
    <w:locked/>
    <w:rsid w:val="00351423"/>
    <w:rPr>
      <w:rFonts w:ascii="Arial" w:eastAsiaTheme="minorHAnsi" w:hAnsi="Arial" w:cstheme="minorBidi"/>
      <w:color w:val="000000" w:themeColor="text1"/>
      <w:sz w:val="22"/>
      <w:szCs w:val="22"/>
    </w:rPr>
  </w:style>
  <w:style w:type="paragraph" w:customStyle="1" w:styleId="TableLsitBullet2">
    <w:name w:val="Table Lsit Bullet 2"/>
    <w:basedOn w:val="TableListBullet"/>
    <w:qFormat/>
    <w:rsid w:val="00851F9F"/>
    <w:pPr>
      <w:numPr>
        <w:numId w:val="1"/>
      </w:numPr>
    </w:pPr>
    <w:rPr>
      <w:i/>
    </w:rPr>
  </w:style>
  <w:style w:type="paragraph" w:customStyle="1" w:styleId="AltHeading3">
    <w:name w:val="Alt Heading 3"/>
    <w:basedOn w:val="Normal"/>
    <w:autoRedefine/>
    <w:qFormat/>
    <w:rsid w:val="00084422"/>
    <w:pPr>
      <w:keepNext/>
      <w:keepLines/>
      <w:spacing w:before="120" w:after="120"/>
    </w:pPr>
    <w:rPr>
      <w:rFonts w:ascii="Arial" w:eastAsia="Times New Roman" w:hAnsi="Arial" w:cs="Times New Roman"/>
      <w:b/>
      <w:color w:val="000000"/>
      <w:sz w:val="28"/>
      <w:szCs w:val="28"/>
    </w:rPr>
  </w:style>
  <w:style w:type="paragraph" w:customStyle="1" w:styleId="AltHeading5">
    <w:name w:val="Alt Heading 5"/>
    <w:basedOn w:val="Heading5"/>
    <w:autoRedefine/>
    <w:qFormat/>
    <w:rsid w:val="00084422"/>
    <w:pPr>
      <w:numPr>
        <w:numId w:val="0"/>
      </w:numPr>
    </w:pPr>
  </w:style>
  <w:style w:type="paragraph" w:customStyle="1" w:styleId="APITable">
    <w:name w:val="API_Table"/>
    <w:basedOn w:val="Normal"/>
    <w:rsid w:val="001D7BAB"/>
    <w:pPr>
      <w:spacing w:before="120"/>
    </w:pPr>
  </w:style>
  <w:style w:type="paragraph" w:customStyle="1" w:styleId="APITableListBullet2">
    <w:name w:val="API Table List Bullet 2"/>
    <w:basedOn w:val="APITable"/>
    <w:qFormat/>
    <w:rsid w:val="001D7BAB"/>
    <w:pPr>
      <w:numPr>
        <w:numId w:val="2"/>
      </w:numPr>
    </w:pPr>
  </w:style>
  <w:style w:type="paragraph" w:customStyle="1" w:styleId="APITableCaution">
    <w:name w:val="API_Table Caution"/>
    <w:basedOn w:val="Normal"/>
    <w:qFormat/>
    <w:rsid w:val="002F62D7"/>
    <w:pPr>
      <w:spacing w:before="60" w:after="60"/>
    </w:pPr>
    <w:rPr>
      <w:rFonts w:ascii="Arial Bold" w:hAnsi="Arial Bold"/>
      <w:b/>
      <w:sz w:val="20"/>
    </w:rPr>
  </w:style>
  <w:style w:type="paragraph" w:customStyle="1" w:styleId="APITableCode">
    <w:name w:val="API_Table Code"/>
    <w:basedOn w:val="APITable"/>
    <w:qFormat/>
    <w:rsid w:val="001D7BAB"/>
    <w:pPr>
      <w:spacing w:before="0"/>
      <w:ind w:left="360"/>
    </w:pPr>
    <w:rPr>
      <w:rFonts w:ascii="Courier New" w:hAnsi="Courier New" w:cs="Courier New"/>
      <w:sz w:val="18"/>
      <w:szCs w:val="18"/>
    </w:rPr>
  </w:style>
  <w:style w:type="paragraph" w:customStyle="1" w:styleId="APITableFormat">
    <w:name w:val="API_Table Format"/>
    <w:basedOn w:val="Normal"/>
    <w:qFormat/>
    <w:rsid w:val="001D7BAB"/>
    <w:pPr>
      <w:spacing w:before="120"/>
    </w:pPr>
    <w:rPr>
      <w:rFonts w:ascii="Courier New" w:hAnsi="Courier New" w:cs="Courier New"/>
      <w:sz w:val="18"/>
      <w:szCs w:val="18"/>
    </w:rPr>
  </w:style>
  <w:style w:type="paragraph" w:customStyle="1" w:styleId="APITableListBullet">
    <w:name w:val="API_Table List Bullet"/>
    <w:basedOn w:val="APITable"/>
    <w:qFormat/>
    <w:rsid w:val="001D7BAB"/>
    <w:pPr>
      <w:numPr>
        <w:numId w:val="3"/>
      </w:numPr>
      <w:spacing w:before="60" w:after="60"/>
    </w:pPr>
  </w:style>
  <w:style w:type="paragraph" w:styleId="ListNumber">
    <w:name w:val="List Number"/>
    <w:basedOn w:val="Normal"/>
    <w:link w:val="ListNumberChar"/>
    <w:uiPriority w:val="99"/>
    <w:unhideWhenUsed/>
    <w:qFormat/>
    <w:rsid w:val="00084422"/>
    <w:pPr>
      <w:numPr>
        <w:numId w:val="25"/>
      </w:numPr>
      <w:tabs>
        <w:tab w:val="clear" w:pos="360"/>
        <w:tab w:val="num" w:pos="720"/>
      </w:tabs>
      <w:spacing w:before="120"/>
      <w:ind w:left="720"/>
    </w:pPr>
  </w:style>
  <w:style w:type="paragraph" w:customStyle="1" w:styleId="APITableListNumber">
    <w:name w:val="API_Table List Number"/>
    <w:basedOn w:val="ListNumber"/>
    <w:qFormat/>
    <w:rsid w:val="001D7BAB"/>
    <w:pPr>
      <w:numPr>
        <w:numId w:val="0"/>
      </w:numPr>
    </w:pPr>
  </w:style>
  <w:style w:type="paragraph" w:customStyle="1" w:styleId="APITableNote">
    <w:name w:val="API_Table Note"/>
    <w:basedOn w:val="APITable"/>
    <w:qFormat/>
    <w:rsid w:val="002F62D7"/>
    <w:pPr>
      <w:spacing w:before="60" w:after="60"/>
    </w:pPr>
  </w:style>
  <w:style w:type="character" w:customStyle="1" w:styleId="Heading3Char">
    <w:name w:val="Heading 3 Char"/>
    <w:basedOn w:val="DefaultParagraphFont"/>
    <w:link w:val="Heading3"/>
    <w:rsid w:val="00084422"/>
    <w:rPr>
      <w:rFonts w:ascii="Arial" w:eastAsia="Batang" w:hAnsi="Arial" w:cs="Arial"/>
      <w:b/>
      <w:bCs/>
      <w:color w:val="000000"/>
      <w:sz w:val="28"/>
      <w:szCs w:val="26"/>
      <w:lang w:eastAsia="ko-KR"/>
    </w:rPr>
  </w:style>
  <w:style w:type="character" w:customStyle="1" w:styleId="Heading4Char">
    <w:name w:val="Heading 4 Char"/>
    <w:basedOn w:val="DefaultParagraphFont"/>
    <w:link w:val="Heading4"/>
    <w:rsid w:val="003A1109"/>
    <w:rPr>
      <w:rFonts w:ascii="Arial" w:eastAsia="Batang" w:hAnsi="Arial" w:cstheme="minorBidi"/>
      <w:b/>
      <w:bCs/>
      <w:color w:val="000000"/>
      <w:sz w:val="24"/>
      <w:szCs w:val="24"/>
      <w:lang w:val="fr-CA" w:eastAsia="ko-KR" w:bidi="hi-IN"/>
    </w:rPr>
  </w:style>
  <w:style w:type="character" w:customStyle="1" w:styleId="Heading5Char">
    <w:name w:val="Heading 5 Char"/>
    <w:basedOn w:val="DefaultParagraphFont"/>
    <w:link w:val="Heading5"/>
    <w:rsid w:val="00E54DD0"/>
    <w:rPr>
      <w:rFonts w:ascii="Arial" w:eastAsia="Batang" w:hAnsi="Arial" w:cstheme="minorBidi"/>
      <w:b/>
      <w:color w:val="000000"/>
      <w:sz w:val="24"/>
      <w:szCs w:val="24"/>
      <w:lang w:eastAsia="ko-KR"/>
    </w:rPr>
  </w:style>
  <w:style w:type="character" w:customStyle="1" w:styleId="Heading6Char">
    <w:name w:val="Heading 6 Char"/>
    <w:link w:val="Heading6"/>
    <w:rsid w:val="00084422"/>
    <w:rPr>
      <w:rFonts w:ascii="Arial" w:eastAsia="Batang" w:hAnsi="Arial" w:cstheme="minorBidi"/>
      <w:b/>
      <w:color w:val="000000"/>
      <w:sz w:val="24"/>
      <w:szCs w:val="24"/>
      <w:lang w:eastAsia="ko-KR"/>
    </w:rPr>
  </w:style>
  <w:style w:type="character" w:customStyle="1" w:styleId="Heading7Char">
    <w:name w:val="Heading 7 Char"/>
    <w:basedOn w:val="DefaultParagraphFont"/>
    <w:link w:val="Heading7"/>
    <w:rsid w:val="00084422"/>
    <w:rPr>
      <w:rFonts w:ascii="Arial" w:eastAsia="Batang" w:hAnsi="Arial"/>
      <w:color w:val="000000"/>
      <w:sz w:val="24"/>
      <w:szCs w:val="24"/>
      <w:lang w:eastAsia="ko-KR"/>
    </w:rPr>
  </w:style>
  <w:style w:type="character" w:customStyle="1" w:styleId="Heading8Char">
    <w:name w:val="Heading 8 Char"/>
    <w:basedOn w:val="DefaultParagraphFont"/>
    <w:link w:val="Heading8"/>
    <w:rsid w:val="00084422"/>
    <w:rPr>
      <w:rFonts w:ascii="Arial" w:eastAsia="Batang" w:hAnsi="Arial"/>
      <w:b/>
      <w:iCs/>
      <w:color w:val="000000"/>
      <w:sz w:val="24"/>
      <w:szCs w:val="24"/>
      <w:lang w:eastAsia="ko-KR"/>
    </w:rPr>
  </w:style>
  <w:style w:type="character" w:customStyle="1" w:styleId="Heading9Char">
    <w:name w:val="Heading 9 Char"/>
    <w:basedOn w:val="DefaultParagraphFont"/>
    <w:link w:val="Heading9"/>
    <w:rsid w:val="00084422"/>
    <w:rPr>
      <w:rFonts w:ascii="Arial" w:eastAsia="Batang" w:hAnsi="Arial" w:cs="Arial"/>
      <w:b/>
      <w:color w:val="000000"/>
      <w:sz w:val="24"/>
      <w:szCs w:val="22"/>
      <w:lang w:eastAsia="ko-KR"/>
    </w:rPr>
  </w:style>
  <w:style w:type="numbering" w:styleId="ArticleSection">
    <w:name w:val="Outline List 3"/>
    <w:basedOn w:val="NoList"/>
    <w:uiPriority w:val="99"/>
    <w:unhideWhenUsed/>
    <w:rsid w:val="008920A2"/>
    <w:pPr>
      <w:numPr>
        <w:numId w:val="6"/>
      </w:numPr>
    </w:pPr>
  </w:style>
  <w:style w:type="paragraph" w:styleId="BlockText">
    <w:name w:val="Block Text"/>
    <w:basedOn w:val="Normal"/>
    <w:uiPriority w:val="99"/>
    <w:qFormat/>
    <w:rsid w:val="008920A2"/>
    <w:pPr>
      <w:ind w:left="1440" w:right="1440"/>
    </w:pPr>
    <w:rPr>
      <w:rFonts w:eastAsia="Times New Roman"/>
    </w:rPr>
  </w:style>
  <w:style w:type="paragraph" w:styleId="BodyText2">
    <w:name w:val="Body Text 2"/>
    <w:basedOn w:val="BodyText"/>
    <w:link w:val="BodyText2Char"/>
    <w:uiPriority w:val="99"/>
    <w:unhideWhenUsed/>
    <w:qFormat/>
    <w:rsid w:val="00084422"/>
    <w:pPr>
      <w:ind w:left="360"/>
    </w:pPr>
  </w:style>
  <w:style w:type="character" w:customStyle="1" w:styleId="BodyText2Char">
    <w:name w:val="Body Text 2 Char"/>
    <w:basedOn w:val="DefaultParagraphFont"/>
    <w:link w:val="BodyText2"/>
    <w:uiPriority w:val="99"/>
    <w:rsid w:val="00084422"/>
    <w:rPr>
      <w:rFonts w:ascii="Times New Roman" w:eastAsiaTheme="minorHAnsi" w:hAnsi="Times New Roman" w:cstheme="minorBidi"/>
      <w:color w:val="000000" w:themeColor="text1"/>
      <w:sz w:val="24"/>
      <w:szCs w:val="22"/>
    </w:rPr>
  </w:style>
  <w:style w:type="paragraph" w:styleId="BodyText3">
    <w:name w:val="Body Text 3"/>
    <w:basedOn w:val="BodyText2"/>
    <w:link w:val="BodyText3Char"/>
    <w:uiPriority w:val="99"/>
    <w:unhideWhenUsed/>
    <w:qFormat/>
    <w:rsid w:val="00084422"/>
    <w:pPr>
      <w:ind w:left="720"/>
    </w:pPr>
  </w:style>
  <w:style w:type="character" w:customStyle="1" w:styleId="BodyText3Char">
    <w:name w:val="Body Text 3 Char"/>
    <w:basedOn w:val="DefaultParagraphFont"/>
    <w:link w:val="BodyText3"/>
    <w:uiPriority w:val="99"/>
    <w:rsid w:val="00084422"/>
    <w:rPr>
      <w:rFonts w:ascii="Times New Roman" w:eastAsiaTheme="minorHAnsi" w:hAnsi="Times New Roman" w:cstheme="minorBidi"/>
      <w:color w:val="000000" w:themeColor="text1"/>
      <w:sz w:val="24"/>
      <w:szCs w:val="22"/>
    </w:rPr>
  </w:style>
  <w:style w:type="paragraph" w:customStyle="1" w:styleId="BodyText4">
    <w:name w:val="Body Text 4"/>
    <w:basedOn w:val="BodyText3"/>
    <w:qFormat/>
    <w:rsid w:val="00084422"/>
    <w:pPr>
      <w:ind w:left="1080"/>
    </w:pPr>
  </w:style>
  <w:style w:type="paragraph" w:customStyle="1" w:styleId="BodyText5">
    <w:name w:val="Body Text 5"/>
    <w:basedOn w:val="BodyText4"/>
    <w:qFormat/>
    <w:rsid w:val="00084422"/>
    <w:pPr>
      <w:ind w:left="1440"/>
    </w:pPr>
  </w:style>
  <w:style w:type="paragraph" w:styleId="BodyTextFirstIndent">
    <w:name w:val="Body Text First Indent"/>
    <w:basedOn w:val="BodyText"/>
    <w:link w:val="BodyTextFirstIndentChar"/>
    <w:uiPriority w:val="99"/>
    <w:unhideWhenUsed/>
    <w:rsid w:val="00084422"/>
    <w:pPr>
      <w:spacing w:before="0" w:after="0"/>
      <w:ind w:firstLine="360"/>
    </w:pPr>
  </w:style>
  <w:style w:type="character" w:customStyle="1" w:styleId="BodyTextFirstIndentChar">
    <w:name w:val="Body Text First Indent Char"/>
    <w:basedOn w:val="BodyTextChar"/>
    <w:link w:val="BodyTextFirstIndent"/>
    <w:uiPriority w:val="99"/>
    <w:rsid w:val="00084422"/>
    <w:rPr>
      <w:rFonts w:ascii="Times New Roman" w:eastAsiaTheme="minorHAnsi" w:hAnsi="Times New Roman" w:cstheme="minorBidi"/>
      <w:color w:val="000000" w:themeColor="text1"/>
      <w:sz w:val="24"/>
      <w:szCs w:val="22"/>
    </w:rPr>
  </w:style>
  <w:style w:type="paragraph" w:styleId="BodyTextIndent">
    <w:name w:val="Body Text Indent"/>
    <w:basedOn w:val="Normal"/>
    <w:link w:val="BodyTextIndentChar"/>
    <w:uiPriority w:val="99"/>
    <w:unhideWhenUsed/>
    <w:rsid w:val="00084422"/>
    <w:pPr>
      <w:spacing w:before="120"/>
      <w:ind w:left="360"/>
    </w:pPr>
  </w:style>
  <w:style w:type="character" w:customStyle="1" w:styleId="BodyTextIndentChar">
    <w:name w:val="Body Text Indent Char"/>
    <w:basedOn w:val="DefaultParagraphFont"/>
    <w:link w:val="BodyTextIndent"/>
    <w:uiPriority w:val="99"/>
    <w:rsid w:val="00084422"/>
    <w:rPr>
      <w:rFonts w:ascii="Times New Roman" w:eastAsiaTheme="minorHAnsi" w:hAnsi="Times New Roman" w:cstheme="minorBidi"/>
      <w:color w:val="000000" w:themeColor="text1"/>
      <w:sz w:val="24"/>
      <w:szCs w:val="22"/>
    </w:rPr>
  </w:style>
  <w:style w:type="paragraph" w:styleId="BodyTextFirstIndent2">
    <w:name w:val="Body Text First Indent 2"/>
    <w:basedOn w:val="BodyTextIndent"/>
    <w:link w:val="BodyTextFirstIndent2Char"/>
    <w:uiPriority w:val="99"/>
    <w:unhideWhenUsed/>
    <w:rsid w:val="00084422"/>
    <w:pPr>
      <w:ind w:firstLine="360"/>
    </w:pPr>
  </w:style>
  <w:style w:type="character" w:customStyle="1" w:styleId="BodyTextFirstIndent2Char">
    <w:name w:val="Body Text First Indent 2 Char"/>
    <w:basedOn w:val="BodyTextIndentChar"/>
    <w:link w:val="BodyTextFirstIndent2"/>
    <w:uiPriority w:val="99"/>
    <w:rsid w:val="00084422"/>
    <w:rPr>
      <w:rFonts w:ascii="Times New Roman" w:eastAsiaTheme="minorHAnsi" w:hAnsi="Times New Roman" w:cstheme="minorBidi"/>
      <w:color w:val="000000" w:themeColor="text1"/>
      <w:sz w:val="24"/>
      <w:szCs w:val="22"/>
    </w:rPr>
  </w:style>
  <w:style w:type="paragraph" w:styleId="BodyTextIndent2">
    <w:name w:val="Body Text Indent 2"/>
    <w:basedOn w:val="Normal"/>
    <w:link w:val="BodyTextIndent2Char"/>
    <w:uiPriority w:val="99"/>
    <w:unhideWhenUsed/>
    <w:rsid w:val="00084422"/>
    <w:pPr>
      <w:spacing w:before="120"/>
      <w:ind w:left="720"/>
    </w:pPr>
  </w:style>
  <w:style w:type="character" w:customStyle="1" w:styleId="BodyTextIndent2Char">
    <w:name w:val="Body Text Indent 2 Char"/>
    <w:basedOn w:val="DefaultParagraphFont"/>
    <w:link w:val="BodyTextIndent2"/>
    <w:uiPriority w:val="99"/>
    <w:rsid w:val="00084422"/>
    <w:rPr>
      <w:rFonts w:ascii="Times New Roman" w:eastAsiaTheme="minorHAnsi" w:hAnsi="Times New Roman" w:cstheme="minorBidi"/>
      <w:color w:val="000000" w:themeColor="text1"/>
      <w:sz w:val="24"/>
      <w:szCs w:val="22"/>
    </w:rPr>
  </w:style>
  <w:style w:type="paragraph" w:styleId="BodyTextIndent3">
    <w:name w:val="Body Text Indent 3"/>
    <w:basedOn w:val="Normal"/>
    <w:link w:val="BodyTextIndent3Char"/>
    <w:uiPriority w:val="99"/>
    <w:unhideWhenUsed/>
    <w:rsid w:val="00084422"/>
    <w:pPr>
      <w:spacing w:before="120"/>
      <w:ind w:left="1080"/>
    </w:pPr>
    <w:rPr>
      <w:szCs w:val="24"/>
    </w:rPr>
  </w:style>
  <w:style w:type="character" w:customStyle="1" w:styleId="BodyTextIndent3Char">
    <w:name w:val="Body Text Indent 3 Char"/>
    <w:basedOn w:val="DefaultParagraphFont"/>
    <w:link w:val="BodyTextIndent3"/>
    <w:uiPriority w:val="99"/>
    <w:rsid w:val="00084422"/>
    <w:rPr>
      <w:rFonts w:ascii="Times New Roman" w:eastAsiaTheme="minorHAnsi" w:hAnsi="Times New Roman" w:cstheme="minorBidi"/>
      <w:color w:val="000000" w:themeColor="text1"/>
      <w:sz w:val="24"/>
      <w:szCs w:val="24"/>
    </w:rPr>
  </w:style>
  <w:style w:type="paragraph" w:customStyle="1" w:styleId="BodyTextIndent4">
    <w:name w:val="Body Text Indent 4"/>
    <w:basedOn w:val="BodyTextIndent3"/>
    <w:qFormat/>
    <w:rsid w:val="008920A2"/>
    <w:pPr>
      <w:ind w:left="1440"/>
    </w:pPr>
  </w:style>
  <w:style w:type="paragraph" w:customStyle="1" w:styleId="CalloutText">
    <w:name w:val="Callout Text"/>
    <w:basedOn w:val="Normal"/>
    <w:qFormat/>
    <w:rsid w:val="008920A2"/>
    <w:rPr>
      <w:rFonts w:ascii="Arial" w:eastAsia="Times New Roman" w:hAnsi="Arial"/>
      <w:b/>
      <w:sz w:val="20"/>
    </w:rPr>
  </w:style>
  <w:style w:type="paragraph" w:customStyle="1" w:styleId="CalloutTextSmall">
    <w:name w:val="Callout Text Small"/>
    <w:basedOn w:val="Normal"/>
    <w:qFormat/>
    <w:rsid w:val="001D7BAB"/>
    <w:rPr>
      <w:rFonts w:ascii="Arial" w:hAnsi="Arial" w:cs="Arial"/>
      <w:b/>
      <w:sz w:val="14"/>
      <w:szCs w:val="14"/>
    </w:rPr>
  </w:style>
  <w:style w:type="paragraph" w:customStyle="1" w:styleId="Caution">
    <w:name w:val="Caution"/>
    <w:basedOn w:val="BodyText"/>
    <w:link w:val="CautionChar"/>
    <w:qFormat/>
    <w:rsid w:val="00084422"/>
    <w:pPr>
      <w:ind w:left="907" w:hanging="907"/>
    </w:pPr>
    <w:rPr>
      <w:rFonts w:ascii="Arial" w:eastAsia="Batang" w:hAnsi="Arial" w:cs="Arial"/>
      <w:b/>
      <w:color w:val="000000"/>
      <w:sz w:val="20"/>
      <w:szCs w:val="20"/>
      <w:lang w:eastAsia="ko-KR"/>
    </w:rPr>
  </w:style>
  <w:style w:type="paragraph" w:customStyle="1" w:styleId="Code">
    <w:name w:val="Code"/>
    <w:basedOn w:val="Normal"/>
    <w:qFormat/>
    <w:rsid w:val="008920A2"/>
    <w:pPr>
      <w:keepNext/>
      <w:keepLines/>
      <w:pBdr>
        <w:top w:val="single" w:sz="8" w:space="3" w:color="auto"/>
        <w:left w:val="single" w:sz="8" w:space="3" w:color="auto"/>
        <w:bottom w:val="single" w:sz="8" w:space="3" w:color="auto"/>
        <w:right w:val="single" w:sz="8" w:space="3" w:color="auto"/>
      </w:pBdr>
      <w:ind w:left="187" w:right="187"/>
    </w:pPr>
    <w:rPr>
      <w:rFonts w:ascii="Courier New" w:eastAsia="Times New Roman" w:hAnsi="Courier New" w:cs="Courier New"/>
      <w:sz w:val="18"/>
      <w:szCs w:val="18"/>
    </w:rPr>
  </w:style>
  <w:style w:type="paragraph" w:customStyle="1" w:styleId="CodeExample">
    <w:name w:val="Code Example"/>
    <w:basedOn w:val="Normal"/>
    <w:qFormat/>
    <w:rsid w:val="001D7BAB"/>
    <w:pPr>
      <w:keepNext/>
      <w:keepLines/>
      <w:ind w:left="360"/>
    </w:pPr>
    <w:rPr>
      <w:rFonts w:ascii="Courier New" w:hAnsi="Courier New" w:cs="Courier New"/>
      <w:sz w:val="18"/>
    </w:rPr>
  </w:style>
  <w:style w:type="paragraph" w:customStyle="1" w:styleId="CodeExampleIndent">
    <w:name w:val="Code Example Indent"/>
    <w:basedOn w:val="CodeExample"/>
    <w:qFormat/>
    <w:rsid w:val="001D7BAB"/>
    <w:pPr>
      <w:ind w:left="1080"/>
    </w:pPr>
  </w:style>
  <w:style w:type="character" w:styleId="CommentReference">
    <w:name w:val="annotation reference"/>
    <w:rsid w:val="008920A2"/>
    <w:rPr>
      <w:sz w:val="16"/>
      <w:szCs w:val="16"/>
    </w:rPr>
  </w:style>
  <w:style w:type="paragraph" w:styleId="CommentText">
    <w:name w:val="annotation text"/>
    <w:basedOn w:val="Normal"/>
    <w:link w:val="CommentTextChar"/>
    <w:rsid w:val="008920A2"/>
    <w:rPr>
      <w:sz w:val="20"/>
    </w:rPr>
  </w:style>
  <w:style w:type="character" w:customStyle="1" w:styleId="CommentTextChar">
    <w:name w:val="Comment Text Char"/>
    <w:link w:val="CommentText"/>
    <w:rsid w:val="008920A2"/>
    <w:rPr>
      <w:rFonts w:ascii="Times New Roman" w:eastAsia="Batang" w:hAnsi="Times New Roman"/>
      <w:color w:val="000000"/>
      <w:szCs w:val="24"/>
      <w:lang w:eastAsia="ko-KR"/>
    </w:rPr>
  </w:style>
  <w:style w:type="paragraph" w:styleId="CommentSubject">
    <w:name w:val="annotation subject"/>
    <w:basedOn w:val="CommentText"/>
    <w:next w:val="CommentText"/>
    <w:link w:val="CommentSubjectChar"/>
    <w:rsid w:val="008920A2"/>
    <w:rPr>
      <w:b/>
      <w:bCs/>
    </w:rPr>
  </w:style>
  <w:style w:type="character" w:customStyle="1" w:styleId="CommentSubjectChar">
    <w:name w:val="Comment Subject Char"/>
    <w:link w:val="CommentSubject"/>
    <w:rsid w:val="008920A2"/>
    <w:rPr>
      <w:rFonts w:ascii="Times New Roman" w:eastAsia="Batang" w:hAnsi="Times New Roman"/>
      <w:b/>
      <w:bCs/>
      <w:color w:val="000000"/>
      <w:szCs w:val="24"/>
      <w:lang w:eastAsia="ko-KR"/>
    </w:rPr>
  </w:style>
  <w:style w:type="paragraph" w:customStyle="1" w:styleId="NoteIndent">
    <w:name w:val="Note Indent"/>
    <w:basedOn w:val="Note"/>
    <w:qFormat/>
    <w:rsid w:val="00084422"/>
    <w:pPr>
      <w:ind w:left="1080"/>
    </w:pPr>
  </w:style>
  <w:style w:type="paragraph" w:customStyle="1" w:styleId="Dialogue">
    <w:name w:val="Dialogue"/>
    <w:basedOn w:val="Normal"/>
    <w:qFormat/>
    <w:rsid w:val="00084422"/>
    <w:pPr>
      <w:keepNext/>
      <w:keepLines/>
      <w:pBdr>
        <w:top w:val="single" w:sz="8" w:space="5" w:color="auto"/>
        <w:left w:val="single" w:sz="8" w:space="5" w:color="auto"/>
        <w:bottom w:val="single" w:sz="8" w:space="5" w:color="auto"/>
        <w:right w:val="single" w:sz="8" w:space="5" w:color="auto"/>
      </w:pBdr>
      <w:ind w:left="180" w:right="187"/>
    </w:pPr>
    <w:rPr>
      <w:rFonts w:ascii="Courier New" w:eastAsia="Times New Roman" w:hAnsi="Courier New" w:cs="Times New Roman"/>
      <w:color w:val="000000"/>
      <w:sz w:val="18"/>
    </w:rPr>
  </w:style>
  <w:style w:type="paragraph" w:customStyle="1" w:styleId="NoteIndent2">
    <w:name w:val="Note Indent 2"/>
    <w:basedOn w:val="NoteIndent"/>
    <w:qFormat/>
    <w:rsid w:val="00084422"/>
    <w:pPr>
      <w:ind w:left="1440"/>
    </w:pPr>
  </w:style>
  <w:style w:type="paragraph" w:customStyle="1" w:styleId="NoteIndent3">
    <w:name w:val="Note Indent 3"/>
    <w:basedOn w:val="Note"/>
    <w:qFormat/>
    <w:rsid w:val="008920A2"/>
    <w:pPr>
      <w:ind w:left="1620"/>
    </w:pPr>
  </w:style>
  <w:style w:type="paragraph" w:styleId="E-mailSignature">
    <w:name w:val="E-mail Signature"/>
    <w:basedOn w:val="Normal"/>
    <w:link w:val="E-mailSignatureChar"/>
    <w:rsid w:val="008920A2"/>
  </w:style>
  <w:style w:type="character" w:customStyle="1" w:styleId="E-mailSignatureChar">
    <w:name w:val="E-mail Signature Char"/>
    <w:link w:val="E-mailSignature"/>
    <w:rsid w:val="008920A2"/>
    <w:rPr>
      <w:rFonts w:ascii="Times New Roman" w:eastAsia="Batang" w:hAnsi="Times New Roman"/>
      <w:color w:val="000000"/>
      <w:sz w:val="22"/>
      <w:szCs w:val="24"/>
      <w:lang w:eastAsia="ko-KR"/>
    </w:rPr>
  </w:style>
  <w:style w:type="character" w:styleId="Emphasis">
    <w:name w:val="Emphasis"/>
    <w:qFormat/>
    <w:rsid w:val="008920A2"/>
    <w:rPr>
      <w:i/>
      <w:iCs/>
    </w:rPr>
  </w:style>
  <w:style w:type="paragraph" w:styleId="EndnoteText">
    <w:name w:val="endnote text"/>
    <w:basedOn w:val="Normal"/>
    <w:link w:val="EndnoteTextChar"/>
    <w:rsid w:val="008920A2"/>
    <w:rPr>
      <w:sz w:val="20"/>
    </w:rPr>
  </w:style>
  <w:style w:type="character" w:customStyle="1" w:styleId="EndnoteTextChar">
    <w:name w:val="Endnote Text Char"/>
    <w:link w:val="EndnoteText"/>
    <w:rsid w:val="008920A2"/>
    <w:rPr>
      <w:rFonts w:ascii="Times New Roman" w:eastAsia="Batang" w:hAnsi="Times New Roman"/>
      <w:color w:val="000000"/>
      <w:szCs w:val="24"/>
      <w:lang w:eastAsia="ko-KR"/>
    </w:rPr>
  </w:style>
  <w:style w:type="paragraph" w:styleId="EnvelopeAddress">
    <w:name w:val="envelope address"/>
    <w:basedOn w:val="Normal"/>
    <w:rsid w:val="008920A2"/>
    <w:pPr>
      <w:framePr w:w="7920" w:h="1980" w:hRule="exact" w:hSpace="180" w:wrap="auto" w:hAnchor="page" w:xAlign="center" w:yAlign="bottom"/>
      <w:ind w:left="2880"/>
    </w:pPr>
  </w:style>
  <w:style w:type="paragraph" w:styleId="EnvelopeReturn">
    <w:name w:val="envelope return"/>
    <w:basedOn w:val="Normal"/>
    <w:rsid w:val="008920A2"/>
  </w:style>
  <w:style w:type="character" w:styleId="FollowedHyperlink">
    <w:name w:val="FollowedHyperlink"/>
    <w:basedOn w:val="DefaultParagraphFont"/>
    <w:uiPriority w:val="99"/>
    <w:unhideWhenUsed/>
    <w:rsid w:val="00084422"/>
    <w:rPr>
      <w:color w:val="800080" w:themeColor="followedHyperlink"/>
      <w:u w:val="single"/>
    </w:rPr>
  </w:style>
  <w:style w:type="character" w:styleId="FootnoteReference">
    <w:name w:val="footnote reference"/>
    <w:uiPriority w:val="99"/>
    <w:rsid w:val="008920A2"/>
    <w:rPr>
      <w:rFonts w:cs="Times New Roman"/>
      <w:vertAlign w:val="superscript"/>
    </w:rPr>
  </w:style>
  <w:style w:type="paragraph" w:styleId="FootnoteText">
    <w:name w:val="footnote text"/>
    <w:basedOn w:val="Normal"/>
    <w:link w:val="FootnoteTextChar"/>
    <w:uiPriority w:val="99"/>
    <w:rsid w:val="008920A2"/>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8920A2"/>
    <w:rPr>
      <w:rFonts w:ascii="Times New Roman" w:eastAsia="Batang" w:hAnsi="Times New Roman"/>
      <w:color w:val="000000"/>
      <w:lang w:eastAsia="ko-KR"/>
    </w:rPr>
  </w:style>
  <w:style w:type="paragraph" w:customStyle="1" w:styleId="GlossaryTable">
    <w:name w:val="Glossary Table"/>
    <w:basedOn w:val="Normal"/>
    <w:qFormat/>
    <w:rsid w:val="001630AB"/>
    <w:pPr>
      <w:spacing w:before="120"/>
    </w:pPr>
  </w:style>
  <w:style w:type="paragraph" w:customStyle="1" w:styleId="HeadingSection">
    <w:name w:val="Heading Section"/>
    <w:basedOn w:val="Heading1"/>
    <w:autoRedefine/>
    <w:qFormat/>
    <w:rsid w:val="008920A2"/>
    <w:pPr>
      <w:numPr>
        <w:numId w:val="7"/>
      </w:numPr>
      <w:tabs>
        <w:tab w:val="clear" w:pos="540"/>
        <w:tab w:val="left" w:pos="720"/>
      </w:tabs>
    </w:pPr>
    <w:rPr>
      <w:sz w:val="48"/>
      <w:szCs w:val="48"/>
    </w:rPr>
  </w:style>
  <w:style w:type="character" w:styleId="HTMLAcronym">
    <w:name w:val="HTML Acronym"/>
    <w:basedOn w:val="DefaultParagraphFont"/>
    <w:rsid w:val="008920A2"/>
  </w:style>
  <w:style w:type="paragraph" w:styleId="HTMLAddress">
    <w:name w:val="HTML Address"/>
    <w:basedOn w:val="Normal"/>
    <w:link w:val="HTMLAddressChar"/>
    <w:rsid w:val="008920A2"/>
    <w:rPr>
      <w:i/>
      <w:iCs/>
    </w:rPr>
  </w:style>
  <w:style w:type="character" w:customStyle="1" w:styleId="HTMLAddressChar">
    <w:name w:val="HTML Address Char"/>
    <w:link w:val="HTMLAddress"/>
    <w:rsid w:val="008920A2"/>
    <w:rPr>
      <w:rFonts w:ascii="Times New Roman" w:eastAsia="Batang" w:hAnsi="Times New Roman"/>
      <w:i/>
      <w:iCs/>
      <w:color w:val="000000"/>
      <w:sz w:val="22"/>
      <w:szCs w:val="24"/>
      <w:lang w:eastAsia="ko-KR"/>
    </w:rPr>
  </w:style>
  <w:style w:type="paragraph" w:styleId="HTMLPreformatted">
    <w:name w:val="HTML Preformatted"/>
    <w:basedOn w:val="Normal"/>
    <w:link w:val="HTMLPreformattedChar"/>
    <w:uiPriority w:val="99"/>
    <w:rsid w:val="008920A2"/>
    <w:rPr>
      <w:rFonts w:ascii="Courier New" w:hAnsi="Courier New"/>
    </w:rPr>
  </w:style>
  <w:style w:type="character" w:customStyle="1" w:styleId="HTMLPreformattedChar">
    <w:name w:val="HTML Preformatted Char"/>
    <w:link w:val="HTMLPreformatted"/>
    <w:uiPriority w:val="99"/>
    <w:rsid w:val="008920A2"/>
    <w:rPr>
      <w:rFonts w:ascii="Courier New" w:eastAsia="Batang" w:hAnsi="Courier New"/>
      <w:color w:val="000000"/>
      <w:sz w:val="22"/>
      <w:szCs w:val="24"/>
      <w:lang w:eastAsia="ko-KR"/>
    </w:rPr>
  </w:style>
  <w:style w:type="paragraph" w:styleId="Index1">
    <w:name w:val="index 1"/>
    <w:basedOn w:val="Normal"/>
    <w:autoRedefine/>
    <w:uiPriority w:val="99"/>
    <w:qFormat/>
    <w:rsid w:val="008920A2"/>
    <w:pPr>
      <w:tabs>
        <w:tab w:val="right" w:leader="dot" w:pos="4310"/>
      </w:tabs>
      <w:ind w:left="220" w:hanging="220"/>
    </w:pPr>
    <w:rPr>
      <w:rFonts w:cs="Calibri"/>
      <w:noProof/>
      <w:szCs w:val="18"/>
    </w:rPr>
  </w:style>
  <w:style w:type="paragraph" w:styleId="Index2">
    <w:name w:val="index 2"/>
    <w:basedOn w:val="Index1"/>
    <w:autoRedefine/>
    <w:uiPriority w:val="99"/>
    <w:qFormat/>
    <w:rsid w:val="008920A2"/>
    <w:pPr>
      <w:ind w:left="440"/>
    </w:pPr>
  </w:style>
  <w:style w:type="paragraph" w:styleId="Index3">
    <w:name w:val="index 3"/>
    <w:basedOn w:val="Index1"/>
    <w:autoRedefine/>
    <w:uiPriority w:val="99"/>
    <w:qFormat/>
    <w:rsid w:val="008920A2"/>
    <w:pPr>
      <w:ind w:left="660"/>
    </w:pPr>
  </w:style>
  <w:style w:type="paragraph" w:styleId="Index4">
    <w:name w:val="index 4"/>
    <w:basedOn w:val="Normal"/>
    <w:next w:val="Normal"/>
    <w:autoRedefine/>
    <w:uiPriority w:val="99"/>
    <w:qFormat/>
    <w:rsid w:val="008920A2"/>
    <w:pPr>
      <w:ind w:left="880" w:hanging="220"/>
    </w:pPr>
    <w:rPr>
      <w:rFonts w:cs="Calibri"/>
      <w:szCs w:val="18"/>
    </w:rPr>
  </w:style>
  <w:style w:type="paragraph" w:styleId="Index5">
    <w:name w:val="index 5"/>
    <w:basedOn w:val="Normal"/>
    <w:next w:val="Normal"/>
    <w:autoRedefine/>
    <w:uiPriority w:val="99"/>
    <w:qFormat/>
    <w:rsid w:val="008920A2"/>
    <w:pPr>
      <w:ind w:left="1100" w:hanging="220"/>
    </w:pPr>
    <w:rPr>
      <w:rFonts w:cs="Calibri"/>
      <w:szCs w:val="18"/>
    </w:rPr>
  </w:style>
  <w:style w:type="paragraph" w:styleId="Index6">
    <w:name w:val="index 6"/>
    <w:basedOn w:val="Normal"/>
    <w:next w:val="Normal"/>
    <w:autoRedefine/>
    <w:uiPriority w:val="99"/>
    <w:qFormat/>
    <w:rsid w:val="008920A2"/>
    <w:pPr>
      <w:ind w:left="1320" w:hanging="220"/>
    </w:pPr>
    <w:rPr>
      <w:rFonts w:cs="Calibri"/>
      <w:szCs w:val="18"/>
    </w:rPr>
  </w:style>
  <w:style w:type="paragraph" w:styleId="Index7">
    <w:name w:val="index 7"/>
    <w:basedOn w:val="Normal"/>
    <w:next w:val="Normal"/>
    <w:autoRedefine/>
    <w:uiPriority w:val="99"/>
    <w:qFormat/>
    <w:rsid w:val="008920A2"/>
    <w:pPr>
      <w:ind w:left="1540" w:hanging="220"/>
    </w:pPr>
    <w:rPr>
      <w:rFonts w:cs="Calibri"/>
      <w:szCs w:val="18"/>
    </w:rPr>
  </w:style>
  <w:style w:type="paragraph" w:styleId="Index8">
    <w:name w:val="index 8"/>
    <w:basedOn w:val="Normal"/>
    <w:next w:val="Normal"/>
    <w:autoRedefine/>
    <w:uiPriority w:val="99"/>
    <w:qFormat/>
    <w:rsid w:val="008920A2"/>
    <w:pPr>
      <w:ind w:left="1760" w:hanging="220"/>
    </w:pPr>
    <w:rPr>
      <w:rFonts w:cs="Calibri"/>
      <w:szCs w:val="18"/>
    </w:rPr>
  </w:style>
  <w:style w:type="paragraph" w:styleId="Index9">
    <w:name w:val="index 9"/>
    <w:basedOn w:val="Normal"/>
    <w:next w:val="Normal"/>
    <w:autoRedefine/>
    <w:uiPriority w:val="99"/>
    <w:qFormat/>
    <w:rsid w:val="008920A2"/>
    <w:pPr>
      <w:ind w:left="1980" w:hanging="220"/>
    </w:pPr>
    <w:rPr>
      <w:rFonts w:cs="Calibri"/>
      <w:szCs w:val="18"/>
    </w:rPr>
  </w:style>
  <w:style w:type="paragraph" w:styleId="IndexHeading">
    <w:name w:val="index heading"/>
    <w:basedOn w:val="Heading1"/>
    <w:next w:val="Index1"/>
    <w:autoRedefine/>
    <w:uiPriority w:val="99"/>
    <w:qFormat/>
    <w:rsid w:val="008920A2"/>
    <w:pPr>
      <w:keepLines w:val="0"/>
      <w:numPr>
        <w:numId w:val="0"/>
      </w:numPr>
      <w:tabs>
        <w:tab w:val="clear" w:pos="540"/>
        <w:tab w:val="right" w:pos="4310"/>
      </w:tabs>
      <w:ind w:left="140"/>
      <w:outlineLvl w:val="9"/>
    </w:pPr>
    <w:rPr>
      <w:rFonts w:eastAsia="Batang" w:cs="Times New Roman"/>
      <w:noProof/>
      <w:sz w:val="28"/>
      <w:szCs w:val="28"/>
      <w:lang w:eastAsia="ko-KR"/>
    </w:rPr>
  </w:style>
  <w:style w:type="character" w:styleId="LineNumber">
    <w:name w:val="line number"/>
    <w:basedOn w:val="DefaultParagraphFont"/>
    <w:rsid w:val="008920A2"/>
  </w:style>
  <w:style w:type="paragraph" w:styleId="List">
    <w:name w:val="List"/>
    <w:basedOn w:val="Normal"/>
    <w:rsid w:val="008920A2"/>
    <w:pPr>
      <w:ind w:left="360" w:hanging="360"/>
    </w:pPr>
  </w:style>
  <w:style w:type="paragraph" w:styleId="List2">
    <w:name w:val="List 2"/>
    <w:basedOn w:val="Normal"/>
    <w:rsid w:val="008920A2"/>
    <w:pPr>
      <w:ind w:left="720" w:hanging="360"/>
    </w:pPr>
  </w:style>
  <w:style w:type="paragraph" w:styleId="List3">
    <w:name w:val="List 3"/>
    <w:basedOn w:val="Normal"/>
    <w:rsid w:val="008920A2"/>
    <w:pPr>
      <w:ind w:left="1080" w:hanging="360"/>
    </w:pPr>
  </w:style>
  <w:style w:type="paragraph" w:styleId="List4">
    <w:name w:val="List 4"/>
    <w:basedOn w:val="Normal"/>
    <w:rsid w:val="008920A2"/>
    <w:pPr>
      <w:ind w:left="1440" w:hanging="360"/>
    </w:pPr>
  </w:style>
  <w:style w:type="paragraph" w:styleId="List5">
    <w:name w:val="List 5"/>
    <w:basedOn w:val="Normal"/>
    <w:rsid w:val="008920A2"/>
    <w:pPr>
      <w:ind w:left="1800" w:hanging="360"/>
    </w:pPr>
  </w:style>
  <w:style w:type="paragraph" w:styleId="ListBullet2">
    <w:name w:val="List Bullet 2"/>
    <w:basedOn w:val="Normal"/>
    <w:link w:val="ListBullet2Char"/>
    <w:uiPriority w:val="99"/>
    <w:unhideWhenUsed/>
    <w:qFormat/>
    <w:rsid w:val="00084422"/>
    <w:pPr>
      <w:numPr>
        <w:numId w:val="27"/>
      </w:numPr>
      <w:tabs>
        <w:tab w:val="left" w:pos="1080"/>
      </w:tabs>
      <w:spacing w:before="120"/>
      <w:ind w:left="1080"/>
    </w:pPr>
    <w:rPr>
      <w:rFonts w:cs="Times New Roman"/>
      <w:szCs w:val="24"/>
    </w:rPr>
  </w:style>
  <w:style w:type="paragraph" w:styleId="ListBullet3">
    <w:name w:val="List Bullet 3"/>
    <w:basedOn w:val="Normal"/>
    <w:uiPriority w:val="99"/>
    <w:unhideWhenUsed/>
    <w:qFormat/>
    <w:rsid w:val="00084422"/>
    <w:pPr>
      <w:numPr>
        <w:numId w:val="28"/>
      </w:numPr>
      <w:tabs>
        <w:tab w:val="left" w:pos="1440"/>
      </w:tabs>
      <w:spacing w:before="120"/>
      <w:ind w:left="1440"/>
    </w:pPr>
  </w:style>
  <w:style w:type="paragraph" w:styleId="ListBullet4">
    <w:name w:val="List Bullet 4"/>
    <w:basedOn w:val="Normal"/>
    <w:uiPriority w:val="99"/>
    <w:unhideWhenUsed/>
    <w:qFormat/>
    <w:rsid w:val="00084422"/>
    <w:pPr>
      <w:numPr>
        <w:numId w:val="29"/>
      </w:numPr>
      <w:tabs>
        <w:tab w:val="left" w:pos="1800"/>
      </w:tabs>
      <w:spacing w:before="120"/>
      <w:ind w:left="1800"/>
    </w:pPr>
  </w:style>
  <w:style w:type="paragraph" w:styleId="ListBullet5">
    <w:name w:val="List Bullet 5"/>
    <w:basedOn w:val="Normal"/>
    <w:uiPriority w:val="99"/>
    <w:unhideWhenUsed/>
    <w:qFormat/>
    <w:rsid w:val="00084422"/>
    <w:pPr>
      <w:numPr>
        <w:numId w:val="24"/>
      </w:numPr>
      <w:contextualSpacing/>
    </w:pPr>
  </w:style>
  <w:style w:type="paragraph" w:styleId="ListNumber2">
    <w:name w:val="List Number 2"/>
    <w:basedOn w:val="Normal"/>
    <w:uiPriority w:val="99"/>
    <w:unhideWhenUsed/>
    <w:qFormat/>
    <w:rsid w:val="00084422"/>
    <w:pPr>
      <w:numPr>
        <w:numId w:val="30"/>
      </w:numPr>
      <w:tabs>
        <w:tab w:val="left" w:pos="1080"/>
      </w:tabs>
      <w:spacing w:before="120"/>
      <w:ind w:left="1080"/>
    </w:pPr>
    <w:rPr>
      <w:rFonts w:cs="Times New Roman"/>
      <w:szCs w:val="24"/>
    </w:rPr>
  </w:style>
  <w:style w:type="paragraph" w:styleId="ListNumber3">
    <w:name w:val="List Number 3"/>
    <w:basedOn w:val="Normal"/>
    <w:uiPriority w:val="99"/>
    <w:unhideWhenUsed/>
    <w:qFormat/>
    <w:rsid w:val="00084422"/>
    <w:pPr>
      <w:numPr>
        <w:numId w:val="26"/>
      </w:numPr>
      <w:tabs>
        <w:tab w:val="left" w:pos="1440"/>
      </w:tabs>
      <w:spacing w:before="120"/>
      <w:ind w:left="1440"/>
    </w:pPr>
    <w:rPr>
      <w:rFonts w:cs="Times New Roman"/>
      <w:szCs w:val="24"/>
    </w:rPr>
  </w:style>
  <w:style w:type="paragraph" w:styleId="ListNumber4">
    <w:name w:val="List Number 4"/>
    <w:basedOn w:val="Normal"/>
    <w:rsid w:val="008920A2"/>
    <w:pPr>
      <w:numPr>
        <w:numId w:val="8"/>
      </w:numPr>
      <w:tabs>
        <w:tab w:val="left" w:pos="1800"/>
      </w:tabs>
      <w:spacing w:before="120"/>
    </w:pPr>
  </w:style>
  <w:style w:type="paragraph" w:styleId="ListNumber5">
    <w:name w:val="List Number 5"/>
    <w:basedOn w:val="Normal"/>
    <w:rsid w:val="008920A2"/>
  </w:style>
  <w:style w:type="paragraph" w:styleId="MacroText">
    <w:name w:val="macro"/>
    <w:link w:val="MacroTextChar"/>
    <w:rsid w:val="008920A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napToGrid w:val="0"/>
    </w:rPr>
  </w:style>
  <w:style w:type="character" w:customStyle="1" w:styleId="MacroTextChar">
    <w:name w:val="Macro Text Char"/>
    <w:link w:val="MacroText"/>
    <w:rsid w:val="008920A2"/>
    <w:rPr>
      <w:rFonts w:ascii="Courier New" w:eastAsia="Times New Roman" w:hAnsi="Courier New" w:cs="Courier New"/>
      <w:snapToGrid w:val="0"/>
    </w:rPr>
  </w:style>
  <w:style w:type="paragraph" w:customStyle="1" w:styleId="MenuBox">
    <w:name w:val="Menu Box"/>
    <w:basedOn w:val="Normal"/>
    <w:rsid w:val="006A5101"/>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8920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8920A2"/>
    <w:rPr>
      <w:rFonts w:ascii="Arial" w:eastAsia="Batang" w:hAnsi="Arial" w:cs="Arial"/>
      <w:color w:val="000000"/>
      <w:sz w:val="22"/>
      <w:szCs w:val="24"/>
      <w:shd w:val="pct20" w:color="auto" w:fill="auto"/>
      <w:lang w:eastAsia="ko-KR"/>
    </w:rPr>
  </w:style>
  <w:style w:type="paragraph" w:styleId="NoSpacing">
    <w:name w:val="No Spacing"/>
    <w:uiPriority w:val="1"/>
    <w:qFormat/>
    <w:rsid w:val="006A5101"/>
    <w:rPr>
      <w:rFonts w:ascii="Times New Roman" w:eastAsia="Times New Roman" w:hAnsi="Times New Roman"/>
      <w:sz w:val="22"/>
      <w:szCs w:val="22"/>
    </w:rPr>
  </w:style>
  <w:style w:type="paragraph" w:styleId="NormalWeb">
    <w:name w:val="Normal (Web)"/>
    <w:basedOn w:val="Normal"/>
    <w:uiPriority w:val="99"/>
    <w:rsid w:val="008920A2"/>
  </w:style>
  <w:style w:type="paragraph" w:styleId="NormalIndent">
    <w:name w:val="Normal Indent"/>
    <w:basedOn w:val="Normal"/>
    <w:rsid w:val="008920A2"/>
    <w:pPr>
      <w:numPr>
        <w:numId w:val="9"/>
      </w:numPr>
    </w:pPr>
  </w:style>
  <w:style w:type="paragraph" w:customStyle="1" w:styleId="Note">
    <w:name w:val="Note"/>
    <w:basedOn w:val="Normal"/>
    <w:link w:val="NoteChar"/>
    <w:qFormat/>
    <w:rsid w:val="00351423"/>
    <w:pPr>
      <w:spacing w:before="120" w:after="120"/>
      <w:ind w:left="720" w:hanging="720"/>
    </w:pPr>
    <w:rPr>
      <w:rFonts w:eastAsia="Batang" w:cs="Arial"/>
      <w:color w:val="000000"/>
      <w:szCs w:val="24"/>
      <w:lang w:eastAsia="ko-KR"/>
    </w:rPr>
  </w:style>
  <w:style w:type="paragraph" w:customStyle="1" w:styleId="NoteListBullet">
    <w:name w:val="Note List Bullet"/>
    <w:basedOn w:val="Normal"/>
    <w:qFormat/>
    <w:rsid w:val="008920A2"/>
    <w:pPr>
      <w:numPr>
        <w:numId w:val="5"/>
      </w:numPr>
      <w:tabs>
        <w:tab w:val="clear" w:pos="720"/>
        <w:tab w:val="left" w:pos="1440"/>
      </w:tabs>
      <w:spacing w:before="60" w:after="60"/>
      <w:ind w:left="1440"/>
    </w:pPr>
    <w:rPr>
      <w:rFonts w:eastAsia="Times New Roman"/>
    </w:rPr>
  </w:style>
  <w:style w:type="paragraph" w:styleId="Salutation">
    <w:name w:val="Salutation"/>
    <w:basedOn w:val="Normal"/>
    <w:next w:val="Normal"/>
    <w:link w:val="SalutationChar"/>
    <w:rsid w:val="008920A2"/>
  </w:style>
  <w:style w:type="character" w:customStyle="1" w:styleId="SalutationChar">
    <w:name w:val="Salutation Char"/>
    <w:link w:val="Salutation"/>
    <w:rsid w:val="008920A2"/>
    <w:rPr>
      <w:rFonts w:ascii="Times New Roman" w:eastAsia="Batang" w:hAnsi="Times New Roman"/>
      <w:color w:val="000000"/>
      <w:sz w:val="22"/>
      <w:szCs w:val="24"/>
      <w:lang w:eastAsia="ko-KR"/>
    </w:rPr>
  </w:style>
  <w:style w:type="paragraph" w:styleId="Signature">
    <w:name w:val="Signature"/>
    <w:basedOn w:val="Normal"/>
    <w:link w:val="SignatureChar"/>
    <w:rsid w:val="008920A2"/>
    <w:pPr>
      <w:ind w:left="4320"/>
    </w:pPr>
  </w:style>
  <w:style w:type="character" w:customStyle="1" w:styleId="SignatureChar">
    <w:name w:val="Signature Char"/>
    <w:link w:val="Signature"/>
    <w:rsid w:val="008920A2"/>
    <w:rPr>
      <w:rFonts w:ascii="Times New Roman" w:eastAsia="Batang" w:hAnsi="Times New Roman"/>
      <w:color w:val="000000"/>
      <w:sz w:val="22"/>
      <w:szCs w:val="24"/>
      <w:lang w:eastAsia="ko-KR"/>
    </w:rPr>
  </w:style>
  <w:style w:type="character" w:styleId="Strong">
    <w:name w:val="Strong"/>
    <w:uiPriority w:val="22"/>
    <w:qFormat/>
    <w:rsid w:val="008920A2"/>
    <w:rPr>
      <w:b/>
      <w:bCs/>
    </w:rPr>
  </w:style>
  <w:style w:type="paragraph" w:customStyle="1" w:styleId="TableListBullet2">
    <w:name w:val="Table List Bullet 2"/>
    <w:basedOn w:val="ListBullet2"/>
    <w:qFormat/>
    <w:rsid w:val="008920A2"/>
    <w:pPr>
      <w:numPr>
        <w:numId w:val="10"/>
      </w:numPr>
      <w:tabs>
        <w:tab w:val="clear" w:pos="1080"/>
        <w:tab w:val="left" w:pos="720"/>
      </w:tabs>
      <w:spacing w:before="60" w:after="60"/>
      <w:ind w:left="720"/>
    </w:pPr>
    <w:rPr>
      <w:rFonts w:ascii="Arial" w:eastAsia="Times New Roman" w:hAnsi="Arial" w:cs="Arial"/>
      <w:sz w:val="20"/>
      <w:szCs w:val="20"/>
    </w:rPr>
  </w:style>
  <w:style w:type="paragraph" w:customStyle="1" w:styleId="TableNote">
    <w:name w:val="Table Note"/>
    <w:basedOn w:val="TableText"/>
    <w:qFormat/>
    <w:rsid w:val="008920A2"/>
    <w:pPr>
      <w:ind w:left="518" w:hanging="518"/>
    </w:pPr>
  </w:style>
  <w:style w:type="paragraph" w:styleId="TableofAuthorities">
    <w:name w:val="table of authorities"/>
    <w:basedOn w:val="Normal"/>
    <w:next w:val="Normal"/>
    <w:rsid w:val="006A5101"/>
    <w:pPr>
      <w:ind w:left="220" w:hanging="220"/>
    </w:pPr>
  </w:style>
  <w:style w:type="paragraph" w:styleId="TableofFigures">
    <w:name w:val="table of figures"/>
    <w:basedOn w:val="Normal"/>
    <w:next w:val="Normal"/>
    <w:autoRedefine/>
    <w:uiPriority w:val="99"/>
    <w:unhideWhenUsed/>
    <w:qFormat/>
    <w:rsid w:val="00084422"/>
    <w:pPr>
      <w:tabs>
        <w:tab w:val="right" w:leader="dot" w:pos="9360"/>
      </w:tabs>
      <w:spacing w:before="40" w:after="40"/>
    </w:pPr>
    <w:rPr>
      <w:rFonts w:ascii="Arial" w:hAnsi="Arial"/>
    </w:rPr>
  </w:style>
  <w:style w:type="paragraph" w:styleId="TOAHeading">
    <w:name w:val="toa heading"/>
    <w:basedOn w:val="Normal"/>
    <w:next w:val="Normal"/>
    <w:rsid w:val="008920A2"/>
    <w:pPr>
      <w:spacing w:before="120"/>
    </w:pPr>
    <w:rPr>
      <w:rFonts w:ascii="Arial" w:hAnsi="Arial" w:cs="Arial"/>
      <w:b/>
      <w:bCs/>
    </w:rPr>
  </w:style>
  <w:style w:type="paragraph" w:styleId="TOC6">
    <w:name w:val="toc 6"/>
    <w:basedOn w:val="Normal"/>
    <w:next w:val="Normal"/>
    <w:autoRedefine/>
    <w:uiPriority w:val="39"/>
    <w:qFormat/>
    <w:rsid w:val="008920A2"/>
    <w:pPr>
      <w:spacing w:before="120"/>
      <w:ind w:left="1123" w:hanging="187"/>
    </w:pPr>
  </w:style>
  <w:style w:type="paragraph" w:styleId="TOC7">
    <w:name w:val="toc 7"/>
    <w:basedOn w:val="Normal"/>
    <w:next w:val="Normal"/>
    <w:autoRedefine/>
    <w:uiPriority w:val="39"/>
    <w:qFormat/>
    <w:rsid w:val="008920A2"/>
    <w:pPr>
      <w:spacing w:before="120"/>
      <w:ind w:left="1382" w:hanging="187"/>
    </w:pPr>
  </w:style>
  <w:style w:type="paragraph" w:styleId="TOC8">
    <w:name w:val="toc 8"/>
    <w:basedOn w:val="Normal"/>
    <w:next w:val="Normal"/>
    <w:autoRedefine/>
    <w:uiPriority w:val="39"/>
    <w:unhideWhenUsed/>
    <w:qFormat/>
    <w:rsid w:val="00084422"/>
    <w:pPr>
      <w:keepNext/>
      <w:keepLines/>
      <w:tabs>
        <w:tab w:val="left" w:pos="540"/>
        <w:tab w:val="right" w:leader="dot" w:pos="9360"/>
      </w:tabs>
      <w:spacing w:before="120" w:after="120"/>
      <w:ind w:left="547" w:hanging="547"/>
    </w:pPr>
    <w:rPr>
      <w:rFonts w:ascii="Arial" w:hAnsi="Arial" w:cs="Arial"/>
    </w:rPr>
  </w:style>
  <w:style w:type="paragraph" w:customStyle="1" w:styleId="ListNumberIndent">
    <w:name w:val="List Number Indent"/>
    <w:basedOn w:val="ListNumber"/>
    <w:qFormat/>
    <w:rsid w:val="00084422"/>
    <w:pPr>
      <w:tabs>
        <w:tab w:val="clear" w:pos="720"/>
        <w:tab w:val="num" w:pos="1080"/>
      </w:tabs>
      <w:ind w:left="1080"/>
    </w:pPr>
  </w:style>
  <w:style w:type="paragraph" w:customStyle="1" w:styleId="DialogueIndent">
    <w:name w:val="Dialogue Indent"/>
    <w:basedOn w:val="Normal"/>
    <w:qFormat/>
    <w:rsid w:val="008920A2"/>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character" w:customStyle="1" w:styleId="CautionChar">
    <w:name w:val="Caution Char"/>
    <w:link w:val="Caution"/>
    <w:rsid w:val="00084422"/>
    <w:rPr>
      <w:rFonts w:ascii="Arial" w:eastAsia="Batang" w:hAnsi="Arial" w:cs="Arial"/>
      <w:b/>
      <w:color w:val="000000"/>
      <w:lang w:eastAsia="ko-KR"/>
    </w:rPr>
  </w:style>
  <w:style w:type="character" w:customStyle="1" w:styleId="NoteChar">
    <w:name w:val="Note Char"/>
    <w:link w:val="Note"/>
    <w:locked/>
    <w:rsid w:val="00351423"/>
    <w:rPr>
      <w:rFonts w:ascii="Times New Roman" w:eastAsia="Batang" w:hAnsi="Times New Roman" w:cs="Arial"/>
      <w:color w:val="000000"/>
      <w:sz w:val="24"/>
      <w:szCs w:val="24"/>
      <w:lang w:eastAsia="ko-KR"/>
    </w:rPr>
  </w:style>
  <w:style w:type="character" w:customStyle="1" w:styleId="ListNumberChar">
    <w:name w:val="List Number Char"/>
    <w:link w:val="ListNumber"/>
    <w:uiPriority w:val="99"/>
    <w:locked/>
    <w:rsid w:val="008920A2"/>
    <w:rPr>
      <w:rFonts w:ascii="Times New Roman" w:eastAsiaTheme="minorHAnsi" w:hAnsi="Times New Roman" w:cstheme="minorBidi"/>
      <w:color w:val="000000" w:themeColor="text1"/>
      <w:sz w:val="24"/>
      <w:szCs w:val="22"/>
    </w:rPr>
  </w:style>
  <w:style w:type="character" w:customStyle="1" w:styleId="ListBulletChar">
    <w:name w:val="List Bullet Char"/>
    <w:link w:val="ListBullet"/>
    <w:uiPriority w:val="99"/>
    <w:locked/>
    <w:rsid w:val="008920A2"/>
    <w:rPr>
      <w:rFonts w:ascii="Times New Roman" w:eastAsiaTheme="minorHAnsi" w:hAnsi="Times New Roman" w:cstheme="minorBidi"/>
      <w:color w:val="000000" w:themeColor="text1"/>
      <w:sz w:val="24"/>
      <w:szCs w:val="22"/>
    </w:rPr>
  </w:style>
  <w:style w:type="paragraph" w:customStyle="1" w:styleId="AltHeading1">
    <w:name w:val="Alt Heading 1"/>
    <w:basedOn w:val="Heading1"/>
    <w:autoRedefine/>
    <w:qFormat/>
    <w:rsid w:val="00084422"/>
    <w:pPr>
      <w:numPr>
        <w:numId w:val="0"/>
      </w:numPr>
    </w:pPr>
  </w:style>
  <w:style w:type="paragraph" w:customStyle="1" w:styleId="AltHeading4">
    <w:name w:val="Alt Heading 4"/>
    <w:basedOn w:val="Heading4"/>
    <w:qFormat/>
    <w:rsid w:val="00084422"/>
    <w:pPr>
      <w:numPr>
        <w:numId w:val="0"/>
      </w:numPr>
    </w:pPr>
  </w:style>
  <w:style w:type="paragraph" w:customStyle="1" w:styleId="AltHeading6">
    <w:name w:val="Alt Heading 6"/>
    <w:basedOn w:val="Normal"/>
    <w:autoRedefine/>
    <w:qFormat/>
    <w:rsid w:val="008920A2"/>
    <w:pPr>
      <w:keepNext/>
      <w:keepLines/>
      <w:spacing w:before="240"/>
      <w:ind w:left="720"/>
    </w:pPr>
    <w:rPr>
      <w:rFonts w:ascii="Arial" w:eastAsia="Times New Roman" w:hAnsi="Arial"/>
      <w:b/>
      <w:szCs w:val="20"/>
    </w:rPr>
  </w:style>
  <w:style w:type="paragraph" w:customStyle="1" w:styleId="CodeIndent">
    <w:name w:val="Code Indent"/>
    <w:basedOn w:val="Normal"/>
    <w:qFormat/>
    <w:rsid w:val="008920A2"/>
    <w:pPr>
      <w:ind w:left="360"/>
    </w:pPr>
    <w:rPr>
      <w:rFonts w:ascii="Courier New" w:hAnsi="Courier New"/>
      <w:sz w:val="18"/>
    </w:rPr>
  </w:style>
  <w:style w:type="paragraph" w:customStyle="1" w:styleId="APICode">
    <w:name w:val="API Code"/>
    <w:basedOn w:val="CodeIndent"/>
    <w:qFormat/>
    <w:rsid w:val="001630AB"/>
    <w:pPr>
      <w:ind w:left="187"/>
    </w:pPr>
  </w:style>
  <w:style w:type="paragraph" w:customStyle="1" w:styleId="APIFormat">
    <w:name w:val="API Format"/>
    <w:basedOn w:val="Normal"/>
    <w:qFormat/>
    <w:rsid w:val="001630AB"/>
    <w:pPr>
      <w:keepNext/>
      <w:keepLines/>
      <w:spacing w:before="120"/>
      <w:ind w:left="360"/>
    </w:pPr>
    <w:rPr>
      <w:rFonts w:ascii="Courier New" w:hAnsi="Courier New" w:cs="Courier New"/>
      <w:sz w:val="18"/>
    </w:rPr>
  </w:style>
  <w:style w:type="paragraph" w:styleId="Bibliography">
    <w:name w:val="Bibliography"/>
    <w:basedOn w:val="Normal"/>
    <w:next w:val="Normal"/>
    <w:uiPriority w:val="37"/>
    <w:semiHidden/>
    <w:unhideWhenUsed/>
    <w:rsid w:val="008920A2"/>
  </w:style>
  <w:style w:type="paragraph" w:customStyle="1" w:styleId="Blockquote">
    <w:name w:val="Blockquote"/>
    <w:basedOn w:val="Normal"/>
    <w:rsid w:val="008920A2"/>
    <w:pPr>
      <w:ind w:left="360" w:right="360"/>
    </w:pPr>
  </w:style>
  <w:style w:type="paragraph" w:customStyle="1" w:styleId="BodyText6">
    <w:name w:val="Body Text 6"/>
    <w:basedOn w:val="BodyText5"/>
    <w:qFormat/>
    <w:rsid w:val="00084422"/>
    <w:pPr>
      <w:spacing w:before="0" w:after="0"/>
      <w:ind w:left="1800"/>
    </w:pPr>
  </w:style>
  <w:style w:type="paragraph" w:customStyle="1" w:styleId="BodyTextIndent5">
    <w:name w:val="Body Text Indent 5"/>
    <w:basedOn w:val="BodyTextIndent4"/>
    <w:qFormat/>
    <w:rsid w:val="008920A2"/>
    <w:pPr>
      <w:ind w:left="1800"/>
    </w:pPr>
  </w:style>
  <w:style w:type="paragraph" w:customStyle="1" w:styleId="BodyTextIndent6">
    <w:name w:val="Body Text Indent 6"/>
    <w:basedOn w:val="BodyTextIndent5"/>
    <w:qFormat/>
    <w:rsid w:val="008920A2"/>
    <w:pPr>
      <w:ind w:left="2160"/>
    </w:pPr>
  </w:style>
  <w:style w:type="character" w:styleId="BookTitle">
    <w:name w:val="Book Title"/>
    <w:uiPriority w:val="33"/>
    <w:qFormat/>
    <w:rsid w:val="008920A2"/>
    <w:rPr>
      <w:b/>
      <w:bCs/>
      <w:smallCaps/>
      <w:spacing w:val="5"/>
    </w:rPr>
  </w:style>
  <w:style w:type="paragraph" w:styleId="Closing">
    <w:name w:val="Closing"/>
    <w:basedOn w:val="Normal"/>
    <w:link w:val="ClosingChar"/>
    <w:uiPriority w:val="99"/>
    <w:rsid w:val="008920A2"/>
    <w:pPr>
      <w:ind w:left="4320"/>
    </w:pPr>
  </w:style>
  <w:style w:type="character" w:customStyle="1" w:styleId="ClosingChar">
    <w:name w:val="Closing Char"/>
    <w:link w:val="Closing"/>
    <w:uiPriority w:val="99"/>
    <w:rsid w:val="008920A2"/>
    <w:rPr>
      <w:rFonts w:ascii="Times New Roman" w:eastAsia="Batang" w:hAnsi="Times New Roman"/>
      <w:color w:val="000000"/>
      <w:sz w:val="22"/>
      <w:szCs w:val="24"/>
      <w:lang w:eastAsia="ko-KR"/>
    </w:rPr>
  </w:style>
  <w:style w:type="paragraph" w:customStyle="1" w:styleId="CodeIndent3Bold">
    <w:name w:val="Code Indent 3 Bold"/>
    <w:basedOn w:val="BodyTextIndent3"/>
    <w:qFormat/>
    <w:rsid w:val="001630AB"/>
    <w:rPr>
      <w:rFonts w:ascii="Courier New" w:hAnsi="Courier New"/>
      <w:b/>
      <w:sz w:val="18"/>
    </w:rPr>
  </w:style>
  <w:style w:type="paragraph" w:customStyle="1" w:styleId="CodeBox">
    <w:name w:val="Code Box"/>
    <w:basedOn w:val="Normal"/>
    <w:qFormat/>
    <w:rsid w:val="008920A2"/>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1630AB"/>
    <w:rPr>
      <w:b w:val="0"/>
    </w:rPr>
  </w:style>
  <w:style w:type="paragraph" w:customStyle="1" w:styleId="CodeIndent4">
    <w:name w:val="Code Indent 4"/>
    <w:basedOn w:val="CodeIndent3Bold"/>
    <w:qFormat/>
    <w:rsid w:val="001630AB"/>
    <w:pPr>
      <w:ind w:left="1440"/>
    </w:pPr>
  </w:style>
  <w:style w:type="paragraph" w:customStyle="1" w:styleId="CodeIndent4Bold">
    <w:name w:val="Code Indent 4 Bold"/>
    <w:basedOn w:val="CodeIndent3Bold"/>
    <w:qFormat/>
    <w:rsid w:val="001630AB"/>
    <w:pPr>
      <w:ind w:left="1440"/>
    </w:pPr>
  </w:style>
  <w:style w:type="paragraph" w:customStyle="1" w:styleId="CodeIndent5Bold">
    <w:name w:val="Code Indent 5 Bold"/>
    <w:basedOn w:val="CodeIndent4Bold"/>
    <w:qFormat/>
    <w:rsid w:val="001630AB"/>
    <w:pPr>
      <w:ind w:left="1800"/>
    </w:pPr>
    <w:rPr>
      <w:lang w:bidi="hi-IN"/>
    </w:rPr>
  </w:style>
  <w:style w:type="table" w:customStyle="1" w:styleId="CodeSectioninList1">
    <w:name w:val="Code Section in List 1"/>
    <w:aliases w:val="cs1"/>
    <w:basedOn w:val="TableNormal"/>
    <w:semiHidden/>
    <w:rsid w:val="008920A2"/>
    <w:rPr>
      <w:rFonts w:ascii="Times New Roman" w:eastAsia="Times New Roman" w:hAnsi="Times New Roman"/>
    </w:rPr>
    <w:tblPr>
      <w:tblInd w:w="360" w:type="dxa"/>
    </w:tblPr>
  </w:style>
  <w:style w:type="table" w:customStyle="1" w:styleId="CodeSectioninList2">
    <w:name w:val="Code Section in List 2"/>
    <w:aliases w:val="cs2"/>
    <w:basedOn w:val="TableNormal"/>
    <w:semiHidden/>
    <w:rsid w:val="008920A2"/>
    <w:rPr>
      <w:rFonts w:ascii="Times New Roman" w:eastAsia="Times New Roman" w:hAnsi="Times New Roman"/>
    </w:rPr>
    <w:tblPr>
      <w:tblInd w:w="720" w:type="dxa"/>
    </w:tblPr>
  </w:style>
  <w:style w:type="table" w:customStyle="1" w:styleId="CodeSection">
    <w:name w:val="Code Section"/>
    <w:aliases w:val="cs"/>
    <w:basedOn w:val="TableNormal"/>
    <w:semiHidden/>
    <w:rsid w:val="008920A2"/>
    <w:pPr>
      <w:spacing w:line="220" w:lineRule="exact"/>
    </w:pPr>
    <w:rPr>
      <w:rFonts w:ascii="Courier New" w:eastAsia="Times New Roman"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8920A2"/>
    <w:rPr>
      <w:vanish/>
    </w:rPr>
  </w:style>
  <w:style w:type="paragraph" w:styleId="Date">
    <w:name w:val="Date"/>
    <w:basedOn w:val="Normal"/>
    <w:next w:val="Normal"/>
    <w:link w:val="DateChar"/>
    <w:rsid w:val="006A5101"/>
  </w:style>
  <w:style w:type="character" w:customStyle="1" w:styleId="DateChar">
    <w:name w:val="Date Char"/>
    <w:basedOn w:val="DefaultParagraphFont"/>
    <w:link w:val="Date"/>
    <w:rsid w:val="006A5101"/>
    <w:rPr>
      <w:rFonts w:ascii="Times New Roman" w:eastAsia="Times New Roman" w:hAnsi="Times New Roman"/>
      <w:color w:val="000000" w:themeColor="text1"/>
      <w:sz w:val="22"/>
      <w:szCs w:val="22"/>
    </w:rPr>
  </w:style>
  <w:style w:type="table" w:customStyle="1" w:styleId="DefinitionTable">
    <w:name w:val="Definition Table"/>
    <w:aliases w:val="dtbl"/>
    <w:basedOn w:val="TableNormal"/>
    <w:semiHidden/>
    <w:rsid w:val="008920A2"/>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8920A2"/>
    <w:tblPr>
      <w:tblInd w:w="547" w:type="dxa"/>
    </w:tblPr>
  </w:style>
  <w:style w:type="table" w:customStyle="1" w:styleId="DefinitionTableinList2">
    <w:name w:val="Definition Table in List 2"/>
    <w:aliases w:val="dtbl2"/>
    <w:basedOn w:val="DefinitionTable"/>
    <w:semiHidden/>
    <w:rsid w:val="008920A2"/>
    <w:tblPr>
      <w:tblInd w:w="907" w:type="dxa"/>
    </w:tblPr>
  </w:style>
  <w:style w:type="paragraph" w:customStyle="1" w:styleId="DialogueIndent2">
    <w:name w:val="Dialogue Indent 2"/>
    <w:basedOn w:val="DialogueIndent"/>
    <w:qFormat/>
    <w:rsid w:val="008920A2"/>
    <w:pPr>
      <w:ind w:left="1260"/>
    </w:pPr>
  </w:style>
  <w:style w:type="table" w:customStyle="1" w:styleId="DynamicLinkTable">
    <w:name w:val="Dynamic Link Table"/>
    <w:aliases w:val="dlt"/>
    <w:basedOn w:val="TableNormal"/>
    <w:semiHidden/>
    <w:locked/>
    <w:rsid w:val="008920A2"/>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ErrorHeading">
    <w:name w:val="Error Heading"/>
    <w:basedOn w:val="Normal"/>
    <w:autoRedefine/>
    <w:qFormat/>
    <w:rsid w:val="008920A2"/>
    <w:pPr>
      <w:keepNext/>
      <w:keepLines/>
      <w:spacing w:before="480" w:after="60"/>
    </w:pPr>
    <w:rPr>
      <w:b/>
      <w:bCs/>
      <w:sz w:val="28"/>
    </w:rPr>
  </w:style>
  <w:style w:type="paragraph" w:customStyle="1" w:styleId="PageHeader">
    <w:name w:val="Page Header"/>
    <w:basedOn w:val="Normal"/>
    <w:rsid w:val="008920A2"/>
    <w:pPr>
      <w:jc w:val="right"/>
    </w:pPr>
    <w:rPr>
      <w:rFonts w:ascii="Arial" w:hAnsi="Arial"/>
      <w:b/>
      <w:sz w:val="20"/>
    </w:rPr>
  </w:style>
  <w:style w:type="paragraph" w:customStyle="1" w:styleId="HeadingTOC">
    <w:name w:val="Heading TOC"/>
    <w:basedOn w:val="HeadingFront-BackMatter"/>
    <w:next w:val="BodyText"/>
    <w:autoRedefine/>
    <w:qFormat/>
    <w:rsid w:val="00B17229"/>
  </w:style>
  <w:style w:type="character" w:styleId="HTMLCite">
    <w:name w:val="HTML Cite"/>
    <w:rsid w:val="008920A2"/>
    <w:rPr>
      <w:i/>
      <w:iCs/>
    </w:rPr>
  </w:style>
  <w:style w:type="character" w:styleId="HTMLCode">
    <w:name w:val="HTML Code"/>
    <w:rsid w:val="008920A2"/>
    <w:rPr>
      <w:rFonts w:ascii="Courier New" w:hAnsi="Courier New"/>
      <w:sz w:val="20"/>
      <w:szCs w:val="20"/>
    </w:rPr>
  </w:style>
  <w:style w:type="character" w:styleId="HTMLDefinition">
    <w:name w:val="HTML Definition"/>
    <w:rsid w:val="008920A2"/>
    <w:rPr>
      <w:i/>
      <w:iCs/>
    </w:rPr>
  </w:style>
  <w:style w:type="character" w:styleId="HTMLKeyboard">
    <w:name w:val="HTML Keyboard"/>
    <w:rsid w:val="008920A2"/>
    <w:rPr>
      <w:rFonts w:ascii="Courier New" w:hAnsi="Courier New"/>
      <w:sz w:val="20"/>
      <w:szCs w:val="20"/>
    </w:rPr>
  </w:style>
  <w:style w:type="character" w:customStyle="1" w:styleId="HTMLMarkup">
    <w:name w:val="HTML Markup"/>
    <w:rsid w:val="008920A2"/>
    <w:rPr>
      <w:vanish/>
      <w:color w:val="FF0000"/>
    </w:rPr>
  </w:style>
  <w:style w:type="character" w:styleId="HTMLSample">
    <w:name w:val="HTML Sample"/>
    <w:rsid w:val="008920A2"/>
    <w:rPr>
      <w:rFonts w:ascii="Courier New" w:hAnsi="Courier New"/>
    </w:rPr>
  </w:style>
  <w:style w:type="character" w:styleId="HTMLTypewriter">
    <w:name w:val="HTML Typewriter"/>
    <w:rsid w:val="008920A2"/>
    <w:rPr>
      <w:rFonts w:ascii="Courier New" w:hAnsi="Courier New"/>
      <w:sz w:val="20"/>
      <w:szCs w:val="20"/>
    </w:rPr>
  </w:style>
  <w:style w:type="character" w:styleId="HTMLVariable">
    <w:name w:val="HTML Variable"/>
    <w:rsid w:val="008920A2"/>
    <w:rPr>
      <w:i/>
      <w:iCs/>
    </w:rPr>
  </w:style>
  <w:style w:type="paragraph" w:customStyle="1" w:styleId="indent">
    <w:name w:val="indent"/>
    <w:basedOn w:val="Index1"/>
    <w:rsid w:val="001630AB"/>
  </w:style>
  <w:style w:type="paragraph" w:customStyle="1" w:styleId="Institution">
    <w:name w:val="Institution"/>
    <w:basedOn w:val="Normal"/>
    <w:rsid w:val="001630AB"/>
    <w:pPr>
      <w:jc w:val="center"/>
    </w:pPr>
    <w:rPr>
      <w:rFonts w:ascii="Arial" w:hAnsi="Arial" w:cs="Arial"/>
      <w:b/>
    </w:rPr>
  </w:style>
  <w:style w:type="paragraph" w:customStyle="1" w:styleId="ListBulletIndent">
    <w:name w:val="List Bullet Indent"/>
    <w:basedOn w:val="ListBullet"/>
    <w:qFormat/>
    <w:rsid w:val="00084422"/>
    <w:pPr>
      <w:tabs>
        <w:tab w:val="clear" w:pos="720"/>
        <w:tab w:val="left" w:pos="1080"/>
      </w:tabs>
      <w:ind w:left="1080"/>
    </w:pPr>
  </w:style>
  <w:style w:type="paragraph" w:customStyle="1" w:styleId="ListBullet2Indent">
    <w:name w:val="List Bullet 2 Indent"/>
    <w:basedOn w:val="ListBullet2"/>
    <w:qFormat/>
    <w:rsid w:val="00084422"/>
    <w:pPr>
      <w:tabs>
        <w:tab w:val="clear" w:pos="1080"/>
        <w:tab w:val="left" w:pos="1440"/>
      </w:tabs>
      <w:ind w:left="1440"/>
    </w:pPr>
  </w:style>
  <w:style w:type="paragraph" w:customStyle="1" w:styleId="ListBulletIndent2">
    <w:name w:val="List Bullet Indent 2"/>
    <w:basedOn w:val="ListBulletIndent"/>
    <w:qFormat/>
    <w:rsid w:val="00084422"/>
    <w:pPr>
      <w:tabs>
        <w:tab w:val="clear" w:pos="1080"/>
        <w:tab w:val="left" w:pos="1440"/>
      </w:tabs>
      <w:ind w:left="1440"/>
    </w:pPr>
  </w:style>
  <w:style w:type="paragraph" w:customStyle="1" w:styleId="ListBulletIndent3">
    <w:name w:val="List Bullet Indent 3"/>
    <w:basedOn w:val="ListBulletIndent2"/>
    <w:qFormat/>
    <w:rsid w:val="008920A2"/>
    <w:pPr>
      <w:numPr>
        <w:numId w:val="0"/>
      </w:numPr>
      <w:tabs>
        <w:tab w:val="clear" w:pos="1440"/>
        <w:tab w:val="left" w:pos="1800"/>
      </w:tabs>
    </w:pPr>
  </w:style>
  <w:style w:type="paragraph" w:styleId="ListContinue">
    <w:name w:val="List Continue"/>
    <w:basedOn w:val="Normal"/>
    <w:rsid w:val="008920A2"/>
    <w:pPr>
      <w:ind w:left="360"/>
    </w:pPr>
  </w:style>
  <w:style w:type="paragraph" w:styleId="ListContinue2">
    <w:name w:val="List Continue 2"/>
    <w:basedOn w:val="Normal"/>
    <w:rsid w:val="008920A2"/>
    <w:pPr>
      <w:ind w:left="720"/>
    </w:pPr>
  </w:style>
  <w:style w:type="paragraph" w:styleId="ListContinue3">
    <w:name w:val="List Continue 3"/>
    <w:basedOn w:val="Normal"/>
    <w:rsid w:val="008920A2"/>
    <w:pPr>
      <w:ind w:left="1080"/>
    </w:pPr>
  </w:style>
  <w:style w:type="paragraph" w:styleId="ListContinue4">
    <w:name w:val="List Continue 4"/>
    <w:basedOn w:val="Normal"/>
    <w:rsid w:val="008920A2"/>
    <w:pPr>
      <w:ind w:left="1440"/>
    </w:pPr>
  </w:style>
  <w:style w:type="paragraph" w:styleId="ListContinue5">
    <w:name w:val="List Continue 5"/>
    <w:basedOn w:val="Normal"/>
    <w:rsid w:val="008920A2"/>
    <w:pPr>
      <w:ind w:left="1800"/>
    </w:pPr>
  </w:style>
  <w:style w:type="paragraph" w:customStyle="1" w:styleId="ListNumber2Indent">
    <w:name w:val="List Number 2 Indent"/>
    <w:basedOn w:val="ListNumber2"/>
    <w:qFormat/>
    <w:rsid w:val="00084422"/>
    <w:pPr>
      <w:tabs>
        <w:tab w:val="clear" w:pos="1080"/>
        <w:tab w:val="left" w:pos="1440"/>
      </w:tabs>
      <w:ind w:left="1440"/>
    </w:pPr>
  </w:style>
  <w:style w:type="paragraph" w:customStyle="1" w:styleId="Notecode">
    <w:name w:val="Note code"/>
    <w:basedOn w:val="BodyTextIndent"/>
    <w:qFormat/>
    <w:rsid w:val="008920A2"/>
  </w:style>
  <w:style w:type="paragraph" w:customStyle="1" w:styleId="Table-API">
    <w:name w:val="Table-API"/>
    <w:basedOn w:val="Normal"/>
    <w:qFormat/>
    <w:rsid w:val="001630AB"/>
    <w:pPr>
      <w:spacing w:before="120"/>
    </w:pPr>
  </w:style>
  <w:style w:type="paragraph" w:customStyle="1" w:styleId="PageFooter">
    <w:name w:val="Page Footer"/>
    <w:basedOn w:val="Normal"/>
    <w:rsid w:val="008920A2"/>
    <w:pPr>
      <w:jc w:val="right"/>
    </w:pPr>
    <w:rPr>
      <w:rFonts w:ascii="Arial" w:hAnsi="Arial"/>
      <w:sz w:val="20"/>
    </w:rPr>
  </w:style>
  <w:style w:type="paragraph" w:styleId="PlainText">
    <w:name w:val="Plain Text"/>
    <w:basedOn w:val="Normal"/>
    <w:link w:val="PlainTextChar"/>
    <w:uiPriority w:val="99"/>
    <w:rsid w:val="008920A2"/>
    <w:rPr>
      <w:rFonts w:ascii="Courier New" w:hAnsi="Courier New" w:cs="Courier New"/>
      <w:sz w:val="20"/>
    </w:rPr>
  </w:style>
  <w:style w:type="character" w:customStyle="1" w:styleId="PlainTextChar">
    <w:name w:val="Plain Text Char"/>
    <w:link w:val="PlainText"/>
    <w:uiPriority w:val="99"/>
    <w:rsid w:val="008920A2"/>
    <w:rPr>
      <w:rFonts w:ascii="Courier New" w:eastAsia="Batang" w:hAnsi="Courier New" w:cs="Courier New"/>
      <w:color w:val="000000"/>
      <w:szCs w:val="24"/>
      <w:lang w:eastAsia="ko-KR"/>
    </w:rPr>
  </w:style>
  <w:style w:type="table" w:customStyle="1" w:styleId="ProcedureTable">
    <w:name w:val="Procedure Table"/>
    <w:aliases w:val="pt"/>
    <w:basedOn w:val="TableNormal"/>
    <w:semiHidden/>
    <w:rsid w:val="008920A2"/>
    <w:rPr>
      <w:rFonts w:ascii="Arial" w:eastAsia="Times New Roman"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8920A2"/>
    <w:pPr>
      <w:spacing w:before="60" w:after="60" w:line="220" w:lineRule="exact"/>
    </w:pPr>
    <w:tblPr>
      <w:tblInd w:w="720" w:type="dxa"/>
    </w:tblPr>
  </w:style>
  <w:style w:type="table" w:customStyle="1" w:styleId="ProcedureTableinList2">
    <w:name w:val="Procedure Table in List 2"/>
    <w:aliases w:val="pt2"/>
    <w:basedOn w:val="ProcedureTable"/>
    <w:semiHidden/>
    <w:rsid w:val="008920A2"/>
    <w:tblPr>
      <w:tblInd w:w="1080" w:type="dxa"/>
    </w:tblPr>
  </w:style>
  <w:style w:type="table" w:styleId="Table3Deffects1">
    <w:name w:val="Table 3D effects 1"/>
    <w:basedOn w:val="TableNormal"/>
    <w:rsid w:val="008920A2"/>
    <w:pPr>
      <w:spacing w:before="60" w:after="60" w:line="260" w:lineRule="exact"/>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920A2"/>
    <w:pPr>
      <w:spacing w:before="60" w:after="60" w:line="260" w:lineRule="exact"/>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920A2"/>
    <w:pPr>
      <w:spacing w:before="60" w:after="60" w:line="260" w:lineRule="exact"/>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1630AB"/>
    <w:pPr>
      <w:spacing w:before="120"/>
      <w:ind w:left="928"/>
    </w:pPr>
    <w:rPr>
      <w:rFonts w:ascii="Courier New" w:hAnsi="Courier New"/>
      <w:sz w:val="18"/>
    </w:rPr>
  </w:style>
  <w:style w:type="paragraph" w:customStyle="1" w:styleId="TableCaution">
    <w:name w:val="Table Caution"/>
    <w:basedOn w:val="Caution"/>
    <w:qFormat/>
    <w:rsid w:val="008920A2"/>
    <w:pPr>
      <w:tabs>
        <w:tab w:val="left" w:pos="670"/>
      </w:tabs>
      <w:ind w:left="670" w:hanging="670"/>
    </w:pPr>
  </w:style>
  <w:style w:type="table" w:styleId="TableClassic1">
    <w:name w:val="Table Classic 1"/>
    <w:basedOn w:val="TableNormal"/>
    <w:rsid w:val="008920A2"/>
    <w:pPr>
      <w:spacing w:before="60" w:after="60" w:line="260" w:lineRule="exact"/>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920A2"/>
    <w:pPr>
      <w:spacing w:before="60" w:after="60" w:line="260" w:lineRule="exact"/>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920A2"/>
    <w:pPr>
      <w:spacing w:before="60" w:after="60" w:line="260" w:lineRule="exact"/>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920A2"/>
    <w:pPr>
      <w:spacing w:before="60" w:after="60" w:line="260" w:lineRule="exact"/>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1630AB"/>
    <w:pPr>
      <w:ind w:left="360"/>
    </w:pPr>
    <w:rPr>
      <w:rFonts w:ascii="Courier New" w:hAnsi="Courier New" w:cs="Courier New"/>
      <w:sz w:val="18"/>
      <w:szCs w:val="18"/>
    </w:rPr>
  </w:style>
  <w:style w:type="paragraph" w:customStyle="1" w:styleId="TableCodeIndent">
    <w:name w:val="Table Code Indent"/>
    <w:basedOn w:val="TableCode"/>
    <w:qFormat/>
    <w:rsid w:val="001630AB"/>
    <w:pPr>
      <w:ind w:left="702"/>
    </w:pPr>
  </w:style>
  <w:style w:type="table" w:styleId="TableColorful1">
    <w:name w:val="Table Colorful 1"/>
    <w:basedOn w:val="TableNormal"/>
    <w:rsid w:val="008920A2"/>
    <w:pPr>
      <w:spacing w:before="60" w:after="60" w:line="260" w:lineRule="exact"/>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920A2"/>
    <w:pPr>
      <w:spacing w:before="60" w:after="60" w:line="260" w:lineRule="exact"/>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920A2"/>
    <w:pPr>
      <w:spacing w:before="60" w:after="60" w:line="260" w:lineRule="exact"/>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920A2"/>
    <w:pPr>
      <w:spacing w:before="60" w:after="60" w:line="260" w:lineRule="exact"/>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920A2"/>
    <w:pPr>
      <w:spacing w:before="60" w:after="60" w:line="260" w:lineRule="exact"/>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920A2"/>
    <w:pPr>
      <w:spacing w:before="60" w:after="60" w:line="260" w:lineRule="exact"/>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920A2"/>
    <w:pPr>
      <w:spacing w:before="60" w:after="60" w:line="260" w:lineRule="exact"/>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920A2"/>
    <w:pPr>
      <w:spacing w:before="60" w:after="60" w:line="260" w:lineRule="exact"/>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920A2"/>
    <w:pPr>
      <w:spacing w:before="60" w:after="60" w:line="260" w:lineRule="exact"/>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920A2"/>
    <w:pPr>
      <w:spacing w:before="60" w:after="60" w:line="260" w:lineRule="exact"/>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920A2"/>
    <w:pPr>
      <w:spacing w:before="60" w:after="60" w:line="260" w:lineRule="exac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920A2"/>
    <w:pPr>
      <w:spacing w:before="60" w:after="60" w:line="260" w:lineRule="exact"/>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920A2"/>
    <w:pPr>
      <w:spacing w:before="60" w:after="60" w:line="260" w:lineRule="exact"/>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920A2"/>
    <w:pPr>
      <w:spacing w:before="60" w:after="60" w:line="260" w:lineRule="exact"/>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920A2"/>
    <w:pPr>
      <w:spacing w:before="60" w:after="60" w:line="260" w:lineRule="exact"/>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920A2"/>
    <w:pPr>
      <w:spacing w:before="60" w:after="60" w:line="260" w:lineRule="exact"/>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920A2"/>
    <w:pPr>
      <w:spacing w:before="60" w:after="60" w:line="260" w:lineRule="exact"/>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920A2"/>
    <w:pPr>
      <w:spacing w:before="60" w:after="60" w:line="260" w:lineRule="exact"/>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920A2"/>
    <w:pPr>
      <w:spacing w:before="60" w:after="60" w:line="260" w:lineRule="exact"/>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920A2"/>
    <w:pPr>
      <w:spacing w:before="60" w:after="60" w:line="260" w:lineRule="exac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920A2"/>
    <w:pPr>
      <w:spacing w:before="60" w:after="60" w:line="260" w:lineRule="exact"/>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920A2"/>
    <w:pPr>
      <w:spacing w:before="60" w:after="60" w:line="260" w:lineRule="exact"/>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920A2"/>
    <w:pPr>
      <w:spacing w:before="60" w:after="60" w:line="260" w:lineRule="exact"/>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8920A2"/>
    <w:pPr>
      <w:numPr>
        <w:numId w:val="23"/>
      </w:numPr>
      <w:tabs>
        <w:tab w:val="left" w:pos="423"/>
      </w:tabs>
      <w:spacing w:before="60" w:after="60"/>
      <w:ind w:left="423"/>
    </w:pPr>
    <w:rPr>
      <w:rFonts w:ascii="Arial" w:hAnsi="Arial"/>
      <w:sz w:val="20"/>
      <w:szCs w:val="20"/>
    </w:rPr>
  </w:style>
  <w:style w:type="table" w:styleId="TableProfessional">
    <w:name w:val="Table Professional"/>
    <w:basedOn w:val="TableNormal"/>
    <w:rsid w:val="008920A2"/>
    <w:pPr>
      <w:spacing w:before="60" w:after="60" w:line="260" w:lineRule="exac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920A2"/>
    <w:pPr>
      <w:spacing w:before="60" w:after="60" w:line="260" w:lineRule="exact"/>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920A2"/>
    <w:pPr>
      <w:spacing w:before="60" w:after="60" w:line="260" w:lineRule="exact"/>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920A2"/>
    <w:pPr>
      <w:spacing w:before="60" w:after="60" w:line="260" w:lineRule="exact"/>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920A2"/>
    <w:pPr>
      <w:spacing w:before="60" w:after="60" w:line="260" w:lineRule="exact"/>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8920A2"/>
    <w:pPr>
      <w:ind w:left="342"/>
    </w:pPr>
  </w:style>
  <w:style w:type="table" w:styleId="TableTheme">
    <w:name w:val="Table Theme"/>
    <w:basedOn w:val="TableNormal"/>
    <w:rsid w:val="008920A2"/>
    <w:pPr>
      <w:spacing w:before="60" w:after="60" w:line="26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920A2"/>
    <w:pPr>
      <w:spacing w:before="60" w:after="60" w:line="260" w:lineRule="exact"/>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920A2"/>
    <w:pPr>
      <w:spacing w:before="60" w:after="60" w:line="260" w:lineRule="exact"/>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920A2"/>
    <w:pPr>
      <w:spacing w:before="60" w:after="60" w:line="260" w:lineRule="exact"/>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8920A2"/>
    <w:pPr>
      <w:spacing w:before="60" w:after="60" w:line="240" w:lineRule="exact"/>
    </w:pPr>
    <w:rPr>
      <w:rFonts w:ascii="Arial" w:eastAsia="Times New Roman"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8920A2"/>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8920A2"/>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8920A2"/>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8920A2"/>
    <w:tblPr>
      <w:tblInd w:w="360" w:type="dxa"/>
    </w:tblPr>
  </w:style>
  <w:style w:type="table" w:customStyle="1" w:styleId="TablewithoutHeaderinList2">
    <w:name w:val="Table without Header in List 2"/>
    <w:aliases w:val="tbl2"/>
    <w:basedOn w:val="TablewithoutHeaderinList1"/>
    <w:semiHidden/>
    <w:rsid w:val="008920A2"/>
    <w:tblPr>
      <w:tblInd w:w="720" w:type="dxa"/>
    </w:tblPr>
  </w:style>
  <w:style w:type="paragraph" w:customStyle="1" w:styleId="Table-APICaution">
    <w:name w:val="Table-API Caution"/>
    <w:basedOn w:val="Table-API"/>
    <w:qFormat/>
    <w:rsid w:val="001630AB"/>
    <w:pPr>
      <w:ind w:left="706" w:hanging="706"/>
    </w:pPr>
    <w:rPr>
      <w:rFonts w:ascii="Arial" w:hAnsi="Arial" w:cs="Arial"/>
      <w:b/>
      <w:sz w:val="20"/>
      <w:szCs w:val="20"/>
    </w:rPr>
  </w:style>
  <w:style w:type="paragraph" w:customStyle="1" w:styleId="Table-APINote">
    <w:name w:val="Table-API Note"/>
    <w:basedOn w:val="Table-API"/>
    <w:qFormat/>
    <w:rsid w:val="001630AB"/>
    <w:pPr>
      <w:spacing w:before="360" w:after="240"/>
      <w:ind w:left="518" w:hanging="518"/>
    </w:pPr>
  </w:style>
  <w:style w:type="paragraph" w:customStyle="1" w:styleId="TOTHeading">
    <w:name w:val="TOT Heading"/>
    <w:rsid w:val="008920A2"/>
    <w:pPr>
      <w:spacing w:before="240" w:after="120"/>
    </w:pPr>
    <w:rPr>
      <w:rFonts w:ascii="Arial" w:eastAsia="Times New Roman" w:hAnsi="Arial"/>
      <w:b/>
      <w:sz w:val="36"/>
    </w:rPr>
  </w:style>
  <w:style w:type="paragraph" w:customStyle="1" w:styleId="VASeal">
    <w:name w:val="VA Seal"/>
    <w:basedOn w:val="Normal"/>
    <w:qFormat/>
    <w:rsid w:val="00084422"/>
    <w:pPr>
      <w:spacing w:before="1200" w:after="1200"/>
      <w:jc w:val="center"/>
    </w:pPr>
    <w:rPr>
      <w:rFonts w:ascii="Arial" w:eastAsia="Batang" w:hAnsi="Arial" w:cs="Times New Roman"/>
      <w:color w:val="000000"/>
      <w:sz w:val="20"/>
      <w:szCs w:val="24"/>
      <w:lang w:eastAsia="ko-KR"/>
    </w:rPr>
  </w:style>
  <w:style w:type="paragraph" w:customStyle="1" w:styleId="CodeBoxIndent3">
    <w:name w:val="Code Box Indent 3"/>
    <w:basedOn w:val="CodeBox"/>
    <w:qFormat/>
    <w:rsid w:val="00CE4403"/>
    <w:pPr>
      <w:ind w:left="1627"/>
    </w:pPr>
  </w:style>
  <w:style w:type="paragraph" w:styleId="Revision">
    <w:name w:val="Revision"/>
    <w:hidden/>
    <w:uiPriority w:val="99"/>
    <w:semiHidden/>
    <w:rsid w:val="008920A2"/>
    <w:rPr>
      <w:rFonts w:ascii="Times New Roman" w:eastAsia="Batang" w:hAnsi="Times New Roman"/>
      <w:color w:val="000000"/>
      <w:sz w:val="22"/>
      <w:szCs w:val="24"/>
      <w:lang w:eastAsia="ko-KR"/>
    </w:rPr>
  </w:style>
  <w:style w:type="paragraph" w:customStyle="1" w:styleId="CautionIndent">
    <w:name w:val="Caution Indent"/>
    <w:basedOn w:val="Caution"/>
    <w:qFormat/>
    <w:rsid w:val="00084422"/>
    <w:pPr>
      <w:ind w:left="1260"/>
    </w:pPr>
  </w:style>
  <w:style w:type="paragraph" w:customStyle="1" w:styleId="CautionIndent3">
    <w:name w:val="Caution Indent 3"/>
    <w:basedOn w:val="CautionIndent2"/>
    <w:qFormat/>
    <w:rsid w:val="008920A2"/>
    <w:pPr>
      <w:ind w:left="1980"/>
    </w:pPr>
  </w:style>
  <w:style w:type="paragraph" w:customStyle="1" w:styleId="CautionIndent4">
    <w:name w:val="Caution Indent 4"/>
    <w:basedOn w:val="CautionIndent3"/>
    <w:qFormat/>
    <w:rsid w:val="006A5101"/>
    <w:pPr>
      <w:ind w:left="2347"/>
    </w:pPr>
  </w:style>
  <w:style w:type="paragraph" w:customStyle="1" w:styleId="CautionIndent2">
    <w:name w:val="Caution Indent 2"/>
    <w:basedOn w:val="CautionIndent"/>
    <w:qFormat/>
    <w:rsid w:val="00084422"/>
    <w:pPr>
      <w:ind w:left="1620"/>
    </w:pPr>
  </w:style>
  <w:style w:type="paragraph" w:styleId="DocumentMap">
    <w:name w:val="Document Map"/>
    <w:basedOn w:val="Normal"/>
    <w:link w:val="DocumentMapChar"/>
    <w:semiHidden/>
    <w:rsid w:val="008920A2"/>
    <w:pPr>
      <w:shd w:val="clear" w:color="auto" w:fill="000080"/>
    </w:pPr>
    <w:rPr>
      <w:rFonts w:ascii="Tahoma" w:hAnsi="Tahoma"/>
    </w:rPr>
  </w:style>
  <w:style w:type="character" w:customStyle="1" w:styleId="DocumentMapChar">
    <w:name w:val="Document Map Char"/>
    <w:basedOn w:val="DefaultParagraphFont"/>
    <w:link w:val="DocumentMap"/>
    <w:semiHidden/>
    <w:rsid w:val="006A5101"/>
    <w:rPr>
      <w:rFonts w:ascii="Tahoma" w:eastAsia="Batang" w:hAnsi="Tahoma"/>
      <w:color w:val="000000"/>
      <w:sz w:val="22"/>
      <w:szCs w:val="24"/>
      <w:shd w:val="clear" w:color="auto" w:fill="000080"/>
      <w:lang w:eastAsia="ko-KR"/>
    </w:rPr>
  </w:style>
  <w:style w:type="paragraph" w:customStyle="1" w:styleId="Image">
    <w:name w:val="Image"/>
    <w:basedOn w:val="Normal"/>
    <w:qFormat/>
    <w:rsid w:val="006A5101"/>
    <w:pPr>
      <w:jc w:val="center"/>
    </w:pPr>
  </w:style>
  <w:style w:type="paragraph" w:customStyle="1" w:styleId="IndexLetter">
    <w:name w:val="Index Letter"/>
    <w:basedOn w:val="Normal"/>
    <w:rsid w:val="006A5101"/>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6A51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A5101"/>
    <w:rPr>
      <w:rFonts w:ascii="Times New Roman" w:eastAsia="Times New Roman" w:hAnsi="Times New Roman"/>
      <w:b/>
      <w:bCs/>
      <w:i/>
      <w:iCs/>
      <w:color w:val="4F81BD"/>
      <w:sz w:val="22"/>
      <w:szCs w:val="22"/>
    </w:rPr>
  </w:style>
  <w:style w:type="paragraph" w:customStyle="1" w:styleId="ListBullet2Indent2">
    <w:name w:val="List Bullet 2 Indent 2"/>
    <w:basedOn w:val="ListBullet2Indent"/>
    <w:qFormat/>
    <w:rsid w:val="00084422"/>
    <w:pPr>
      <w:tabs>
        <w:tab w:val="clear" w:pos="1440"/>
        <w:tab w:val="left" w:pos="1800"/>
      </w:tabs>
      <w:ind w:left="1800"/>
    </w:pPr>
  </w:style>
  <w:style w:type="paragraph" w:customStyle="1" w:styleId="ListBullet2Indent3">
    <w:name w:val="List Bullet 2 Indent 3"/>
    <w:basedOn w:val="ListBullet2Indent2"/>
    <w:qFormat/>
    <w:rsid w:val="006A5101"/>
    <w:pPr>
      <w:numPr>
        <w:numId w:val="20"/>
      </w:numPr>
      <w:tabs>
        <w:tab w:val="left" w:pos="2160"/>
      </w:tabs>
      <w:ind w:left="2160"/>
    </w:pPr>
  </w:style>
  <w:style w:type="paragraph" w:customStyle="1" w:styleId="ListBulletIndent4">
    <w:name w:val="List Bullet Indent 4"/>
    <w:basedOn w:val="ListBullet2"/>
    <w:qFormat/>
    <w:rsid w:val="006A5101"/>
    <w:pPr>
      <w:numPr>
        <w:numId w:val="21"/>
      </w:numPr>
      <w:tabs>
        <w:tab w:val="clear" w:pos="1080"/>
        <w:tab w:val="left" w:pos="2160"/>
      </w:tabs>
      <w:ind w:left="2160"/>
    </w:pPr>
  </w:style>
  <w:style w:type="paragraph" w:styleId="ListParagraph">
    <w:name w:val="List Paragraph"/>
    <w:basedOn w:val="Normal"/>
    <w:uiPriority w:val="34"/>
    <w:qFormat/>
    <w:rsid w:val="008920A2"/>
    <w:pPr>
      <w:ind w:left="720"/>
    </w:pPr>
  </w:style>
  <w:style w:type="paragraph" w:customStyle="1" w:styleId="NoteIndent4">
    <w:name w:val="Note Indent 4"/>
    <w:basedOn w:val="NoteIndent3"/>
    <w:qFormat/>
    <w:rsid w:val="006A5101"/>
    <w:pPr>
      <w:ind w:left="2160"/>
    </w:pPr>
  </w:style>
  <w:style w:type="paragraph" w:styleId="Quote">
    <w:name w:val="Quote"/>
    <w:basedOn w:val="Normal"/>
    <w:next w:val="Normal"/>
    <w:link w:val="QuoteChar"/>
    <w:uiPriority w:val="29"/>
    <w:qFormat/>
    <w:rsid w:val="006A5101"/>
    <w:rPr>
      <w:i/>
      <w:iCs/>
    </w:rPr>
  </w:style>
  <w:style w:type="character" w:customStyle="1" w:styleId="QuoteChar">
    <w:name w:val="Quote Char"/>
    <w:link w:val="Quote"/>
    <w:uiPriority w:val="29"/>
    <w:rsid w:val="006A5101"/>
    <w:rPr>
      <w:rFonts w:ascii="Times New Roman" w:eastAsia="Times New Roman" w:hAnsi="Times New Roman"/>
      <w:i/>
      <w:iCs/>
      <w:color w:val="000000"/>
      <w:sz w:val="22"/>
      <w:szCs w:val="22"/>
    </w:rPr>
  </w:style>
  <w:style w:type="paragraph" w:customStyle="1" w:styleId="APIParametersListBullet">
    <w:name w:val="API_Parameters_List_Bullet"/>
    <w:qFormat/>
    <w:rsid w:val="005065BE"/>
    <w:pPr>
      <w:numPr>
        <w:numId w:val="22"/>
      </w:numPr>
      <w:tabs>
        <w:tab w:val="clear" w:pos="360"/>
        <w:tab w:val="left" w:pos="4860"/>
      </w:tabs>
      <w:spacing w:before="120"/>
      <w:ind w:left="4860"/>
    </w:pPr>
    <w:rPr>
      <w:rFonts w:ascii="Times New Roman" w:eastAsia="Times New Roman" w:hAnsi="Times New Roman"/>
      <w:color w:val="000000"/>
      <w:sz w:val="22"/>
    </w:rPr>
  </w:style>
  <w:style w:type="paragraph" w:customStyle="1" w:styleId="APIText">
    <w:name w:val="API_Text"/>
    <w:basedOn w:val="BodyText"/>
    <w:qFormat/>
    <w:rsid w:val="005065BE"/>
    <w:pPr>
      <w:ind w:left="2160" w:hanging="2160"/>
    </w:pPr>
    <w:rPr>
      <w:bCs/>
    </w:rPr>
  </w:style>
  <w:style w:type="paragraph" w:customStyle="1" w:styleId="APIParameters">
    <w:name w:val="API_Parameters"/>
    <w:basedOn w:val="BodyText"/>
    <w:qFormat/>
    <w:rsid w:val="005065BE"/>
    <w:pPr>
      <w:tabs>
        <w:tab w:val="left" w:pos="2160"/>
      </w:tabs>
      <w:ind w:left="4140" w:hanging="4140"/>
    </w:pPr>
    <w:rPr>
      <w:bCs/>
    </w:rPr>
  </w:style>
  <w:style w:type="paragraph" w:customStyle="1" w:styleId="APIDescriptionNote">
    <w:name w:val="API_Description_Note"/>
    <w:basedOn w:val="Normal"/>
    <w:qFormat/>
    <w:rsid w:val="00BD4BD0"/>
    <w:pPr>
      <w:spacing w:before="120"/>
      <w:ind w:left="2693" w:hanging="533"/>
    </w:pPr>
    <w:rPr>
      <w:bCs/>
      <w:noProof/>
    </w:rPr>
  </w:style>
  <w:style w:type="paragraph" w:customStyle="1" w:styleId="APIDescriptionCaution">
    <w:name w:val="API_Description_Caution"/>
    <w:basedOn w:val="APIText"/>
    <w:qFormat/>
    <w:rsid w:val="00251D70"/>
    <w:pPr>
      <w:ind w:left="3067" w:hanging="907"/>
    </w:pPr>
    <w:rPr>
      <w:rFonts w:ascii="Arial" w:hAnsi="Arial" w:cs="Arial"/>
      <w:b/>
      <w:iCs/>
      <w:noProof/>
      <w:sz w:val="20"/>
      <w:szCs w:val="20"/>
    </w:rPr>
  </w:style>
  <w:style w:type="paragraph" w:customStyle="1" w:styleId="APIParametersCode">
    <w:name w:val="API_Parameters_Code"/>
    <w:basedOn w:val="Normal"/>
    <w:qFormat/>
    <w:rsid w:val="00F70424"/>
    <w:pPr>
      <w:spacing w:before="60" w:after="60"/>
      <w:ind w:left="4500"/>
    </w:pPr>
    <w:rPr>
      <w:rFonts w:ascii="Courier New" w:hAnsi="Courier New" w:cs="Courier New"/>
      <w:bCs/>
      <w:sz w:val="18"/>
      <w:szCs w:val="18"/>
    </w:rPr>
  </w:style>
  <w:style w:type="paragraph" w:customStyle="1" w:styleId="TipIndent2">
    <w:name w:val="Tip Indent 2"/>
    <w:basedOn w:val="Tip"/>
    <w:qFormat/>
    <w:rsid w:val="008920A2"/>
    <w:pPr>
      <w:ind w:left="1066"/>
    </w:pPr>
  </w:style>
  <w:style w:type="paragraph" w:customStyle="1" w:styleId="ListNumberIndent2">
    <w:name w:val="List Number Indent 2"/>
    <w:basedOn w:val="ListNumberIndent"/>
    <w:qFormat/>
    <w:rsid w:val="00084422"/>
    <w:pPr>
      <w:tabs>
        <w:tab w:val="clear" w:pos="1080"/>
        <w:tab w:val="num" w:pos="1440"/>
      </w:tabs>
      <w:ind w:left="1440"/>
    </w:pPr>
  </w:style>
  <w:style w:type="paragraph" w:customStyle="1" w:styleId="Tip">
    <w:name w:val="Tip"/>
    <w:basedOn w:val="Normal"/>
    <w:qFormat/>
    <w:rsid w:val="008920A2"/>
    <w:pPr>
      <w:spacing w:before="120"/>
      <w:ind w:left="346" w:hanging="346"/>
    </w:pPr>
    <w:rPr>
      <w:i/>
    </w:rPr>
  </w:style>
  <w:style w:type="paragraph" w:customStyle="1" w:styleId="TableListBulletIndent">
    <w:name w:val="Table List Bullet Indent"/>
    <w:basedOn w:val="TableListBullet"/>
    <w:qFormat/>
    <w:rsid w:val="008920A2"/>
    <w:pPr>
      <w:tabs>
        <w:tab w:val="left" w:pos="693"/>
      </w:tabs>
      <w:ind w:left="693"/>
    </w:pPr>
  </w:style>
  <w:style w:type="paragraph" w:customStyle="1" w:styleId="TableListBulletIndent2">
    <w:name w:val="Table List Bullet Indent 2"/>
    <w:basedOn w:val="TableListBulletIndent"/>
    <w:qFormat/>
    <w:rsid w:val="008920A2"/>
    <w:pPr>
      <w:tabs>
        <w:tab w:val="clear" w:pos="693"/>
        <w:tab w:val="left" w:pos="1053"/>
      </w:tabs>
      <w:ind w:left="1053"/>
    </w:pPr>
  </w:style>
  <w:style w:type="paragraph" w:styleId="z-BottomofForm">
    <w:name w:val="HTML Bottom of Form"/>
    <w:next w:val="Normal"/>
    <w:link w:val="z-BottomofFormChar"/>
    <w:hidden/>
    <w:rsid w:val="008920A2"/>
    <w:pPr>
      <w:widowControl w:val="0"/>
      <w:pBdr>
        <w:top w:val="double" w:sz="2" w:space="0" w:color="000000"/>
      </w:pBdr>
      <w:jc w:val="center"/>
    </w:pPr>
    <w:rPr>
      <w:rFonts w:ascii="Arial" w:eastAsia="Times New Roman" w:hAnsi="Arial"/>
      <w:snapToGrid w:val="0"/>
      <w:vanish/>
      <w:sz w:val="16"/>
    </w:rPr>
  </w:style>
  <w:style w:type="character" w:customStyle="1" w:styleId="z-BottomofFormChar">
    <w:name w:val="z-Bottom of Form Char"/>
    <w:basedOn w:val="DefaultParagraphFont"/>
    <w:link w:val="z-BottomofForm"/>
    <w:rsid w:val="00134C89"/>
    <w:rPr>
      <w:rFonts w:ascii="Arial" w:eastAsia="Times New Roman" w:hAnsi="Arial"/>
      <w:snapToGrid w:val="0"/>
      <w:vanish/>
      <w:sz w:val="16"/>
    </w:rPr>
  </w:style>
  <w:style w:type="paragraph" w:styleId="z-TopofForm">
    <w:name w:val="HTML Top of Form"/>
    <w:next w:val="Normal"/>
    <w:link w:val="z-TopofFormChar"/>
    <w:hidden/>
    <w:rsid w:val="008920A2"/>
    <w:pPr>
      <w:widowControl w:val="0"/>
      <w:pBdr>
        <w:bottom w:val="double" w:sz="2" w:space="0" w:color="000000"/>
      </w:pBdr>
      <w:jc w:val="center"/>
    </w:pPr>
    <w:rPr>
      <w:rFonts w:ascii="Arial" w:eastAsia="Times New Roman" w:hAnsi="Arial"/>
      <w:snapToGrid w:val="0"/>
      <w:vanish/>
      <w:sz w:val="16"/>
    </w:rPr>
  </w:style>
  <w:style w:type="character" w:customStyle="1" w:styleId="z-TopofFormChar">
    <w:name w:val="z-Top of Form Char"/>
    <w:basedOn w:val="DefaultParagraphFont"/>
    <w:link w:val="z-TopofForm"/>
    <w:rsid w:val="00134C89"/>
    <w:rPr>
      <w:rFonts w:ascii="Arial" w:eastAsia="Times New Roman" w:hAnsi="Arial"/>
      <w:snapToGrid w:val="0"/>
      <w:vanish/>
      <w:sz w:val="16"/>
    </w:rPr>
  </w:style>
  <w:style w:type="character" w:customStyle="1" w:styleId="Sample">
    <w:name w:val="Sample"/>
    <w:rsid w:val="008920A2"/>
    <w:rPr>
      <w:rFonts w:ascii="Courier New" w:hAnsi="Courier New"/>
    </w:rPr>
  </w:style>
  <w:style w:type="paragraph" w:customStyle="1" w:styleId="CautionListBullet">
    <w:name w:val="Caution List Bullet"/>
    <w:basedOn w:val="ListBullet"/>
    <w:qFormat/>
    <w:rsid w:val="008920A2"/>
    <w:pPr>
      <w:tabs>
        <w:tab w:val="clear" w:pos="720"/>
        <w:tab w:val="left" w:pos="1440"/>
      </w:tabs>
      <w:ind w:left="1440"/>
    </w:pPr>
    <w:rPr>
      <w:rFonts w:ascii="Arial" w:hAnsi="Arial" w:cs="Arial"/>
      <w:b/>
      <w:sz w:val="20"/>
    </w:rPr>
  </w:style>
  <w:style w:type="paragraph" w:customStyle="1" w:styleId="CodeIndentBold">
    <w:name w:val="Code Indent Bold"/>
    <w:basedOn w:val="Normal"/>
    <w:qFormat/>
    <w:rsid w:val="008920A2"/>
    <w:pPr>
      <w:spacing w:before="120"/>
      <w:ind w:left="360"/>
    </w:pPr>
    <w:rPr>
      <w:rFonts w:ascii="Courier New" w:eastAsia="Times New Roman" w:hAnsi="Courier New" w:cs="Courier New"/>
      <w:b/>
      <w:sz w:val="18"/>
      <w:szCs w:val="18"/>
    </w:rPr>
  </w:style>
  <w:style w:type="paragraph" w:styleId="NoteHeading">
    <w:name w:val="Note Heading"/>
    <w:basedOn w:val="Normal"/>
    <w:next w:val="Normal"/>
    <w:link w:val="NoteHeadingChar"/>
    <w:rsid w:val="008920A2"/>
  </w:style>
  <w:style w:type="character" w:customStyle="1" w:styleId="NoteHeadingChar">
    <w:name w:val="Note Heading Char"/>
    <w:link w:val="NoteHeading"/>
    <w:rsid w:val="008920A2"/>
    <w:rPr>
      <w:rFonts w:ascii="Times New Roman" w:eastAsia="Batang" w:hAnsi="Times New Roman"/>
      <w:color w:val="000000"/>
      <w:sz w:val="22"/>
      <w:szCs w:val="24"/>
      <w:lang w:eastAsia="ko-KR"/>
    </w:rPr>
  </w:style>
  <w:style w:type="paragraph" w:styleId="Subtitle">
    <w:name w:val="Subtitle"/>
    <w:basedOn w:val="Normal"/>
    <w:link w:val="SubtitleChar"/>
    <w:qFormat/>
    <w:rsid w:val="008920A2"/>
    <w:pPr>
      <w:jc w:val="center"/>
      <w:outlineLvl w:val="1"/>
    </w:pPr>
  </w:style>
  <w:style w:type="character" w:customStyle="1" w:styleId="SubtitleChar">
    <w:name w:val="Subtitle Char"/>
    <w:link w:val="Subtitle"/>
    <w:rsid w:val="008920A2"/>
    <w:rPr>
      <w:rFonts w:ascii="Times New Roman" w:eastAsia="Batang" w:hAnsi="Times New Roman"/>
      <w:color w:val="000000"/>
      <w:sz w:val="24"/>
      <w:szCs w:val="24"/>
      <w:lang w:eastAsia="ko-KR"/>
    </w:rPr>
  </w:style>
  <w:style w:type="paragraph" w:customStyle="1" w:styleId="APIDescriptionText">
    <w:name w:val="API_Description_Text"/>
    <w:basedOn w:val="APIText"/>
    <w:qFormat/>
    <w:rsid w:val="002F0968"/>
    <w:pPr>
      <w:ind w:firstLine="0"/>
    </w:pPr>
    <w:rPr>
      <w:rFonts w:eastAsia="Batang"/>
      <w:lang w:eastAsia="ko-KR"/>
    </w:rPr>
  </w:style>
  <w:style w:type="paragraph" w:customStyle="1" w:styleId="APIDescriptionTextIndent">
    <w:name w:val="API_Description_Text_Indent"/>
    <w:basedOn w:val="APIDescriptionText"/>
    <w:qFormat/>
    <w:rsid w:val="002F0968"/>
    <w:pPr>
      <w:ind w:left="2520"/>
    </w:pPr>
  </w:style>
  <w:style w:type="paragraph" w:customStyle="1" w:styleId="CodeExamplewBox">
    <w:name w:val="Code Example w Box"/>
    <w:basedOn w:val="CodeExample"/>
    <w:qFormat/>
    <w:rsid w:val="00F379FB"/>
    <w:pPr>
      <w:pBdr>
        <w:top w:val="single" w:sz="8" w:space="3" w:color="auto"/>
        <w:left w:val="single" w:sz="8" w:space="3" w:color="auto"/>
        <w:bottom w:val="single" w:sz="8" w:space="3" w:color="auto"/>
        <w:right w:val="single" w:sz="8" w:space="3" w:color="auto"/>
      </w:pBdr>
      <w:ind w:left="180"/>
    </w:pPr>
    <w:rPr>
      <w:rFonts w:eastAsia="Times New Roman"/>
      <w:szCs w:val="20"/>
    </w:rPr>
  </w:style>
  <w:style w:type="paragraph" w:customStyle="1" w:styleId="ListNumber2Indent2">
    <w:name w:val="List Number 2 Indent 2"/>
    <w:basedOn w:val="ListNumber2Indent"/>
    <w:qFormat/>
    <w:rsid w:val="00084422"/>
    <w:pPr>
      <w:tabs>
        <w:tab w:val="clear" w:pos="1440"/>
        <w:tab w:val="left" w:pos="1800"/>
      </w:tabs>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yperlink" Target="http://www.adob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va.gov/vdl/application.asp?appid=10" TargetMode="External"/><Relationship Id="rId28" Type="http://schemas.openxmlformats.org/officeDocument/2006/relationships/header" Target="header11.xml"/><Relationship Id="rId10" Type="http://schemas.openxmlformats.org/officeDocument/2006/relationships/image" Target="media/image2.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va.gov/vdl/" TargetMode="External"/><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5194B8-F275-46E4-9C35-4CA7BBC1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408</TotalTime>
  <Pages>36</Pages>
  <Words>10471</Words>
  <Characters>59691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Kernel Lock Manager Supplement to Patch (XU*8.0*608, 607, and 672)</vt:lpstr>
    </vt:vector>
  </TitlesOfParts>
  <Company>Department of Veterans Affairs (VA)</Company>
  <LinksUpToDate>false</LinksUpToDate>
  <CharactersWithSpaces>70022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Lock Manager Supplement to Patch (XU*8.0*608, 607, and 672)</dc:title>
  <dc:subject>Kernel Lock Manager Supplement to Patch (XU*8.0*608, 607, and 672)</dc:subject>
  <dc:creator>EIE Desktop Technologies</dc:creator>
  <cp:keywords/>
  <dc:description/>
  <cp:lastModifiedBy>Blom, Thom</cp:lastModifiedBy>
  <cp:revision>64</cp:revision>
  <dcterms:created xsi:type="dcterms:W3CDTF">2015-11-19T16:38:00Z</dcterms:created>
  <dcterms:modified xsi:type="dcterms:W3CDTF">2019-10-28T22:34:00Z</dcterms:modified>
  <cp:category>End-User Document</cp:category>
</cp:coreProperties>
</file>