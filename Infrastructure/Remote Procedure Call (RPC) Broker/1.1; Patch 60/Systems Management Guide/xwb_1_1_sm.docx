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996" w:rsidRDefault="00E23996" w:rsidP="009910D0">
      <w:pPr>
        <w:pStyle w:val="Title"/>
      </w:pPr>
      <w:r w:rsidRPr="00BA67B7">
        <w:t>RPC Broker</w:t>
      </w:r>
      <w:r w:rsidR="00DB338A">
        <w:t xml:space="preserve"> 1.1</w:t>
      </w:r>
      <w:bookmarkStart w:id="0" w:name="_GoBack"/>
      <w:bookmarkEnd w:id="0"/>
    </w:p>
    <w:p w:rsidR="00DB338A" w:rsidRPr="00BA67B7" w:rsidRDefault="00DB338A" w:rsidP="009910D0">
      <w:pPr>
        <w:pStyle w:val="Title"/>
      </w:pPr>
      <w:r w:rsidRPr="00BA67B7">
        <w:t>Systems Management Guide</w:t>
      </w:r>
    </w:p>
    <w:p w:rsidR="00E23996" w:rsidRPr="00BA67B7" w:rsidRDefault="000D602C" w:rsidP="00DB338A">
      <w:pPr>
        <w:pStyle w:val="VASeal"/>
      </w:pPr>
      <w:r>
        <w:rPr>
          <w:noProof/>
          <w:lang w:eastAsia="en-US"/>
        </w:rPr>
        <w:drawing>
          <wp:inline distT="0" distB="0" distL="0" distR="0">
            <wp:extent cx="2465071" cy="2286000"/>
            <wp:effectExtent l="0" t="0" r="0" b="0"/>
            <wp:docPr id="1" name="Picture 47" descr="VA Seal"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VA Seal" title="VA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070" cy="2286000"/>
                    </a:xfrm>
                    <a:prstGeom prst="rect">
                      <a:avLst/>
                    </a:prstGeom>
                    <a:noFill/>
                    <a:ln>
                      <a:noFill/>
                    </a:ln>
                  </pic:spPr>
                </pic:pic>
              </a:graphicData>
            </a:graphic>
          </wp:inline>
        </w:drawing>
      </w:r>
    </w:p>
    <w:p w:rsidR="00E23996" w:rsidRDefault="00E23996" w:rsidP="009910D0">
      <w:pPr>
        <w:pStyle w:val="Title2"/>
      </w:pPr>
    </w:p>
    <w:p w:rsidR="00DB338A" w:rsidRPr="00DB338A" w:rsidRDefault="00DB338A" w:rsidP="009910D0">
      <w:pPr>
        <w:pStyle w:val="Title2"/>
      </w:pPr>
    </w:p>
    <w:p w:rsidR="00E23996" w:rsidRPr="00BA67B7" w:rsidRDefault="00691E2F" w:rsidP="009910D0">
      <w:pPr>
        <w:pStyle w:val="Title2"/>
      </w:pPr>
      <w:r>
        <w:t>June 2015</w:t>
      </w:r>
    </w:p>
    <w:p w:rsidR="00DB338A" w:rsidRDefault="00DB338A" w:rsidP="009910D0">
      <w:pPr>
        <w:pStyle w:val="Title2"/>
      </w:pPr>
    </w:p>
    <w:p w:rsidR="00E23996" w:rsidRPr="00BA67B7" w:rsidRDefault="00E23996" w:rsidP="009910D0">
      <w:pPr>
        <w:pStyle w:val="Title2"/>
      </w:pPr>
      <w:r w:rsidRPr="00BA67B7">
        <w:t>Department of Veterans Affairs (VA)</w:t>
      </w:r>
    </w:p>
    <w:p w:rsidR="00E23996" w:rsidRPr="00BA67B7" w:rsidRDefault="00E23996" w:rsidP="009910D0">
      <w:pPr>
        <w:pStyle w:val="Title2"/>
      </w:pPr>
      <w:r w:rsidRPr="00BA67B7">
        <w:t>Office of Information and Technology (OI</w:t>
      </w:r>
      <w:r w:rsidR="00DB338A">
        <w:t>&amp;</w:t>
      </w:r>
      <w:r w:rsidRPr="00BA67B7">
        <w:t>T)</w:t>
      </w:r>
    </w:p>
    <w:p w:rsidR="00CE155D" w:rsidRPr="00BA67B7" w:rsidRDefault="00691E2F" w:rsidP="009910D0">
      <w:pPr>
        <w:pStyle w:val="Title2"/>
      </w:pPr>
      <w:r w:rsidRPr="00691E2F">
        <w:t>Enterprise Program Management Office (EPMO)</w:t>
      </w:r>
    </w:p>
    <w:p w:rsidR="00CE155D" w:rsidRPr="00BA67B7" w:rsidRDefault="00CE155D" w:rsidP="00E23996">
      <w:pPr>
        <w:pStyle w:val="BodyText"/>
      </w:pPr>
    </w:p>
    <w:p w:rsidR="00CE155D" w:rsidRPr="00BA67B7" w:rsidRDefault="00CE155D" w:rsidP="004B41DC">
      <w:pPr>
        <w:pStyle w:val="BodyText"/>
        <w:sectPr w:rsidR="00CE155D" w:rsidRPr="00BA67B7" w:rsidSect="00D0474C">
          <w:footerReference w:type="default" r:id="rId10"/>
          <w:type w:val="continuous"/>
          <w:pgSz w:w="12240" w:h="15840" w:code="1"/>
          <w:pgMar w:top="1440" w:right="1440" w:bottom="1440" w:left="1440" w:header="720" w:footer="720" w:gutter="0"/>
          <w:pgNumType w:fmt="lowerRoman" w:start="1"/>
          <w:cols w:space="720"/>
          <w:titlePg/>
        </w:sectPr>
      </w:pPr>
    </w:p>
    <w:p w:rsidR="00CE155D" w:rsidRPr="00BA67B7" w:rsidRDefault="00CE155D" w:rsidP="009910D0">
      <w:pPr>
        <w:pStyle w:val="HeadingFront-BackMatter"/>
      </w:pPr>
      <w:bookmarkStart w:id="1" w:name="_Toc449511466"/>
      <w:r w:rsidRPr="00BA67B7">
        <w:lastRenderedPageBreak/>
        <w:t>Revision History</w:t>
      </w:r>
      <w:bookmarkEnd w:id="1"/>
    </w:p>
    <w:p w:rsidR="007E16DC" w:rsidRPr="00BA67B7" w:rsidRDefault="007E16DC" w:rsidP="00E23996">
      <w:pPr>
        <w:pStyle w:val="AltHeading2"/>
      </w:pPr>
      <w:r w:rsidRPr="00BA67B7">
        <w:t>Documentation Revisions</w:t>
      </w:r>
    </w:p>
    <w:p w:rsidR="0070600C" w:rsidRPr="00BA67B7" w:rsidRDefault="00E23996" w:rsidP="002B33A2">
      <w:pPr>
        <w:pStyle w:val="BodyText6"/>
      </w:pPr>
      <w:r w:rsidRPr="00BA67B7">
        <w:fldChar w:fldCharType="begin"/>
      </w:r>
      <w:r w:rsidRPr="00BA67B7">
        <w:instrText xml:space="preserve"> XE </w:instrText>
      </w:r>
      <w:r w:rsidR="00F26614">
        <w:instrText>“</w:instrText>
      </w:r>
      <w:r w:rsidRPr="00BA67B7">
        <w:instrText>Revision History</w:instrText>
      </w:r>
      <w:r w:rsidR="00F26614">
        <w:instrText>”</w:instrText>
      </w:r>
      <w:r w:rsidRPr="00BA67B7">
        <w:instrText xml:space="preserve"> </w:instrText>
      </w:r>
      <w:r w:rsidRPr="00BA67B7">
        <w:fldChar w:fldCharType="end"/>
      </w:r>
      <w:r w:rsidRPr="00BA67B7">
        <w:fldChar w:fldCharType="begin"/>
      </w:r>
      <w:r w:rsidRPr="00BA67B7">
        <w:instrText xml:space="preserve"> XE </w:instrText>
      </w:r>
      <w:r w:rsidR="00F26614">
        <w:instrText>“</w:instrText>
      </w:r>
      <w:r w:rsidRPr="00BA67B7">
        <w:instrText>History:Revisions</w:instrText>
      </w:r>
      <w:r w:rsidR="00F26614">
        <w:instrText>”</w:instrText>
      </w:r>
      <w:r w:rsidRPr="00BA67B7">
        <w:instrText xml:space="preserve"> </w:instrText>
      </w:r>
      <w:r w:rsidRPr="00BA67B7">
        <w:fldChar w:fldCharType="end"/>
      </w:r>
      <w:r w:rsidR="007E16DC" w:rsidRPr="00BA67B7">
        <w:fldChar w:fldCharType="begin"/>
      </w:r>
      <w:r w:rsidR="007E16DC" w:rsidRPr="00BA67B7">
        <w:instrText xml:space="preserve"> XE </w:instrText>
      </w:r>
      <w:r w:rsidR="00F26614">
        <w:instrText>“</w:instrText>
      </w:r>
      <w:r w:rsidR="007E16DC" w:rsidRPr="00BA67B7">
        <w:instrText>Revision History:Documentation</w:instrText>
      </w:r>
      <w:r w:rsidR="00F26614">
        <w:instrText>”</w:instrText>
      </w:r>
      <w:r w:rsidR="007E16DC" w:rsidRPr="00BA67B7">
        <w:instrText xml:space="preserve"> </w:instrText>
      </w:r>
      <w:r w:rsidR="007E16DC" w:rsidRPr="00BA67B7">
        <w:fldChar w:fldCharType="end"/>
      </w:r>
      <w:r w:rsidR="007E16DC" w:rsidRPr="00BA67B7">
        <w:fldChar w:fldCharType="begin"/>
      </w:r>
      <w:r w:rsidR="007E16DC" w:rsidRPr="00BA67B7">
        <w:instrText xml:space="preserve"> XE </w:instrText>
      </w:r>
      <w:r w:rsidR="00F26614">
        <w:instrText>“</w:instrText>
      </w:r>
      <w:r w:rsidR="007E16DC" w:rsidRPr="00BA67B7">
        <w:instrText>Documentation:Revisions</w:instrText>
      </w:r>
      <w:r w:rsidR="00F26614">
        <w:instrText>”</w:instrText>
      </w:r>
      <w:r w:rsidR="007E16DC" w:rsidRPr="00BA67B7">
        <w:instrText xml:space="preserve"> </w:instrText>
      </w:r>
      <w:r w:rsidR="007E16DC" w:rsidRPr="00BA67B7">
        <w:fldChar w:fldCharType="end"/>
      </w: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7E16DC" w:rsidRPr="00BA67B7" w:rsidTr="00E23996">
        <w:trPr>
          <w:tblHeader/>
        </w:trPr>
        <w:tc>
          <w:tcPr>
            <w:tcW w:w="1224" w:type="dxa"/>
            <w:shd w:val="pct12" w:color="auto" w:fill="auto"/>
          </w:tcPr>
          <w:p w:rsidR="007E16DC" w:rsidRPr="00BA67B7" w:rsidRDefault="007E16DC" w:rsidP="00E23996">
            <w:pPr>
              <w:pStyle w:val="TableHeading"/>
              <w:rPr>
                <w:u w:val="single"/>
              </w:rPr>
            </w:pPr>
            <w:bookmarkStart w:id="2" w:name="COL001_TBL001"/>
            <w:bookmarkEnd w:id="2"/>
            <w:r w:rsidRPr="00BA67B7">
              <w:t>Date</w:t>
            </w:r>
          </w:p>
        </w:tc>
        <w:tc>
          <w:tcPr>
            <w:tcW w:w="1080" w:type="dxa"/>
            <w:shd w:val="pct12" w:color="auto" w:fill="auto"/>
          </w:tcPr>
          <w:p w:rsidR="007E16DC" w:rsidRPr="00BA67B7" w:rsidRDefault="007E16DC" w:rsidP="00E23996">
            <w:pPr>
              <w:pStyle w:val="TableHeading"/>
              <w:rPr>
                <w:u w:val="single"/>
              </w:rPr>
            </w:pPr>
            <w:r w:rsidRPr="00BA67B7">
              <w:t>Revision</w:t>
            </w:r>
          </w:p>
        </w:tc>
        <w:tc>
          <w:tcPr>
            <w:tcW w:w="4230" w:type="dxa"/>
            <w:shd w:val="pct12" w:color="auto" w:fill="auto"/>
          </w:tcPr>
          <w:p w:rsidR="007E16DC" w:rsidRPr="00BA67B7" w:rsidRDefault="007E16DC" w:rsidP="00E23996">
            <w:pPr>
              <w:pStyle w:val="TableHeading"/>
              <w:rPr>
                <w:u w:val="single"/>
              </w:rPr>
            </w:pPr>
            <w:r w:rsidRPr="00BA67B7">
              <w:t>Description</w:t>
            </w:r>
          </w:p>
        </w:tc>
        <w:tc>
          <w:tcPr>
            <w:tcW w:w="2790" w:type="dxa"/>
            <w:shd w:val="pct12" w:color="auto" w:fill="auto"/>
          </w:tcPr>
          <w:p w:rsidR="007E16DC" w:rsidRPr="00BA67B7" w:rsidRDefault="00E23996" w:rsidP="00E23996">
            <w:pPr>
              <w:pStyle w:val="TableHeading"/>
              <w:rPr>
                <w:u w:val="single"/>
              </w:rPr>
            </w:pPr>
            <w:r w:rsidRPr="00BA67B7">
              <w:t>Author</w:t>
            </w:r>
            <w:r w:rsidR="007E16DC" w:rsidRPr="00BA67B7">
              <w:t>s</w:t>
            </w:r>
          </w:p>
        </w:tc>
      </w:tr>
      <w:tr w:rsidR="00073E8F" w:rsidRPr="00BA67B7" w:rsidTr="00E23996">
        <w:tc>
          <w:tcPr>
            <w:tcW w:w="1224" w:type="dxa"/>
          </w:tcPr>
          <w:p w:rsidR="00073E8F" w:rsidRPr="0085607C" w:rsidRDefault="00073E8F" w:rsidP="00262E0F">
            <w:pPr>
              <w:pStyle w:val="TableText"/>
            </w:pPr>
            <w:r>
              <w:t>04/</w:t>
            </w:r>
            <w:r w:rsidR="009F0D79">
              <w:t>2</w:t>
            </w:r>
            <w:r w:rsidR="00B41990">
              <w:t>7</w:t>
            </w:r>
            <w:r w:rsidRPr="0085607C">
              <w:t>/2016</w:t>
            </w:r>
          </w:p>
        </w:tc>
        <w:tc>
          <w:tcPr>
            <w:tcW w:w="1080" w:type="dxa"/>
          </w:tcPr>
          <w:p w:rsidR="00073E8F" w:rsidRPr="0085607C" w:rsidRDefault="00073E8F" w:rsidP="00CF7F9D">
            <w:pPr>
              <w:pStyle w:val="TableText"/>
            </w:pPr>
            <w:r>
              <w:t>6</w:t>
            </w:r>
            <w:r w:rsidRPr="0085607C">
              <w:t>.0</w:t>
            </w:r>
          </w:p>
        </w:tc>
        <w:tc>
          <w:tcPr>
            <w:tcW w:w="4230" w:type="dxa"/>
          </w:tcPr>
          <w:p w:rsidR="00073E8F" w:rsidRPr="0085607C" w:rsidRDefault="00073E8F" w:rsidP="00CF7F9D">
            <w:pPr>
              <w:pStyle w:val="TableText"/>
            </w:pPr>
            <w:r w:rsidRPr="0085607C">
              <w:t xml:space="preserve">Tech Edits based on </w:t>
            </w:r>
            <w:r>
              <w:t xml:space="preserve">release of </w:t>
            </w:r>
            <w:r w:rsidRPr="0085607C">
              <w:t>RPC Broker Patch XWB*1.1*60 (released 06/11/2015):</w:t>
            </w:r>
          </w:p>
          <w:p w:rsidR="00073E8F" w:rsidRPr="0085607C" w:rsidRDefault="00073E8F" w:rsidP="00CF7F9D">
            <w:pPr>
              <w:pStyle w:val="TableListBullet"/>
            </w:pPr>
            <w:r w:rsidRPr="0085607C">
              <w:t>Reformatted document to follow current documentation standards and style formatting requirements.</w:t>
            </w:r>
          </w:p>
          <w:p w:rsidR="00073E8F" w:rsidRDefault="00F26614" w:rsidP="00073E8F">
            <w:pPr>
              <w:pStyle w:val="TableListBullet"/>
              <w:numPr>
                <w:ilvl w:val="0"/>
                <w:numId w:val="34"/>
              </w:numPr>
            </w:pPr>
            <w:r w:rsidRPr="0085607C">
              <w:t>Updated</w:t>
            </w:r>
            <w:r>
              <w:t xml:space="preserve"> the “</w:t>
            </w:r>
            <w:hyperlink w:anchor="Orientation" w:history="1">
              <w:r w:rsidRPr="002A6210">
                <w:rPr>
                  <w:rStyle w:val="Hyperlink"/>
                </w:rPr>
                <w:t>Orientation</w:t>
              </w:r>
            </w:hyperlink>
            <w:r>
              <w:t>” section.</w:t>
            </w:r>
          </w:p>
          <w:p w:rsidR="00A4651B" w:rsidRDefault="00A4651B" w:rsidP="00A4651B">
            <w:pPr>
              <w:pStyle w:val="TableListBullet"/>
              <w:numPr>
                <w:ilvl w:val="0"/>
                <w:numId w:val="34"/>
              </w:numPr>
            </w:pPr>
            <w:r>
              <w:t xml:space="preserve">Updated Section </w:t>
            </w:r>
            <w:r w:rsidRPr="00272438">
              <w:rPr>
                <w:color w:val="0000FF"/>
                <w:u w:val="single"/>
              </w:rPr>
              <w:fldChar w:fldCharType="begin"/>
            </w:r>
            <w:r w:rsidRPr="00272438">
              <w:rPr>
                <w:color w:val="0000FF"/>
                <w:u w:val="single"/>
              </w:rPr>
              <w:instrText xml:space="preserve"> REF _Ref373327250 \w \h </w:instrText>
            </w:r>
            <w:r w:rsidR="00272438">
              <w:rPr>
                <w:color w:val="0000FF"/>
                <w:u w:val="single"/>
              </w:rPr>
              <w:instrText xml:space="preserve"> \* MERGEFORMAT </w:instrText>
            </w:r>
            <w:r w:rsidRPr="00272438">
              <w:rPr>
                <w:color w:val="0000FF"/>
                <w:u w:val="single"/>
              </w:rPr>
            </w:r>
            <w:r w:rsidRPr="00272438">
              <w:rPr>
                <w:color w:val="0000FF"/>
                <w:u w:val="single"/>
              </w:rPr>
              <w:fldChar w:fldCharType="separate"/>
            </w:r>
            <w:r w:rsidR="00507385">
              <w:rPr>
                <w:color w:val="0000FF"/>
                <w:u w:val="single"/>
              </w:rPr>
              <w:t>1.1</w:t>
            </w:r>
            <w:r w:rsidRPr="00272438">
              <w:rPr>
                <w:color w:val="0000FF"/>
                <w:u w:val="single"/>
              </w:rPr>
              <w:fldChar w:fldCharType="end"/>
            </w:r>
            <w:r>
              <w:t>.</w:t>
            </w:r>
          </w:p>
          <w:p w:rsidR="00670E28" w:rsidRDefault="00670E28" w:rsidP="00A4651B">
            <w:pPr>
              <w:pStyle w:val="TableListBullet"/>
              <w:numPr>
                <w:ilvl w:val="0"/>
                <w:numId w:val="34"/>
              </w:numPr>
            </w:pPr>
            <w:r>
              <w:t xml:space="preserve">Updated Section </w:t>
            </w:r>
            <w:r w:rsidRPr="00272438">
              <w:rPr>
                <w:color w:val="0000FF"/>
                <w:u w:val="single"/>
              </w:rPr>
              <w:fldChar w:fldCharType="begin"/>
            </w:r>
            <w:r w:rsidRPr="00272438">
              <w:rPr>
                <w:color w:val="0000FF"/>
                <w:u w:val="single"/>
              </w:rPr>
              <w:instrText xml:space="preserve"> REF _Ref528545936 \w \h </w:instrText>
            </w:r>
            <w:r w:rsidR="00272438">
              <w:rPr>
                <w:color w:val="0000FF"/>
                <w:u w:val="single"/>
              </w:rPr>
              <w:instrText xml:space="preserve"> \* MERGEFORMAT </w:instrText>
            </w:r>
            <w:r w:rsidRPr="00272438">
              <w:rPr>
                <w:color w:val="0000FF"/>
                <w:u w:val="single"/>
              </w:rPr>
            </w:r>
            <w:r w:rsidRPr="00272438">
              <w:rPr>
                <w:color w:val="0000FF"/>
                <w:u w:val="single"/>
              </w:rPr>
              <w:fldChar w:fldCharType="separate"/>
            </w:r>
            <w:r w:rsidR="00507385">
              <w:rPr>
                <w:color w:val="0000FF"/>
                <w:u w:val="single"/>
              </w:rPr>
              <w:t>2.1.1</w:t>
            </w:r>
            <w:r w:rsidRPr="00272438">
              <w:rPr>
                <w:color w:val="0000FF"/>
                <w:u w:val="single"/>
              </w:rPr>
              <w:fldChar w:fldCharType="end"/>
            </w:r>
            <w:r>
              <w:t>.</w:t>
            </w:r>
          </w:p>
          <w:p w:rsidR="00F81F9A" w:rsidRDefault="00F81F9A" w:rsidP="00A4651B">
            <w:pPr>
              <w:pStyle w:val="TableListBullet"/>
              <w:numPr>
                <w:ilvl w:val="0"/>
                <w:numId w:val="34"/>
              </w:numPr>
            </w:pPr>
            <w:r>
              <w:t xml:space="preserve">Updated </w:t>
            </w:r>
            <w:r w:rsidRPr="00272438">
              <w:rPr>
                <w:color w:val="0000FF"/>
                <w:u w:val="single"/>
              </w:rPr>
              <w:fldChar w:fldCharType="begin"/>
            </w:r>
            <w:r w:rsidRPr="00272438">
              <w:rPr>
                <w:color w:val="0000FF"/>
                <w:u w:val="single"/>
              </w:rPr>
              <w:instrText xml:space="preserve"> REF _Ref373328679 \h </w:instrText>
            </w:r>
            <w:r w:rsidR="00272438">
              <w:rPr>
                <w:color w:val="0000FF"/>
                <w:u w:val="single"/>
              </w:rPr>
              <w:instrText xml:space="preserve"> \* MERGEFORMAT </w:instrText>
            </w:r>
            <w:r w:rsidRPr="00272438">
              <w:rPr>
                <w:color w:val="0000FF"/>
                <w:u w:val="single"/>
              </w:rPr>
            </w:r>
            <w:r w:rsidRPr="00272438">
              <w:rPr>
                <w:color w:val="0000FF"/>
                <w:u w:val="single"/>
              </w:rPr>
              <w:fldChar w:fldCharType="separate"/>
            </w:r>
            <w:r w:rsidR="00507385" w:rsidRPr="00507385">
              <w:rPr>
                <w:color w:val="0000FF"/>
                <w:u w:val="single"/>
              </w:rPr>
              <w:t xml:space="preserve">Figure </w:t>
            </w:r>
            <w:r w:rsidR="00507385" w:rsidRPr="00507385">
              <w:rPr>
                <w:noProof/>
                <w:color w:val="0000FF"/>
                <w:u w:val="single"/>
              </w:rPr>
              <w:t>3</w:t>
            </w:r>
            <w:r w:rsidRPr="00272438">
              <w:rPr>
                <w:color w:val="0000FF"/>
                <w:u w:val="single"/>
              </w:rPr>
              <w:fldChar w:fldCharType="end"/>
            </w:r>
            <w:r>
              <w:t>.</w:t>
            </w:r>
          </w:p>
          <w:p w:rsidR="00F81F9A" w:rsidRDefault="00F81F9A" w:rsidP="00A4651B">
            <w:pPr>
              <w:pStyle w:val="TableListBullet"/>
              <w:numPr>
                <w:ilvl w:val="0"/>
                <w:numId w:val="34"/>
              </w:numPr>
            </w:pPr>
            <w:r>
              <w:t xml:space="preserve">Updated Section </w:t>
            </w:r>
            <w:r w:rsidRPr="00272438">
              <w:rPr>
                <w:color w:val="0000FF"/>
                <w:u w:val="single"/>
              </w:rPr>
              <w:fldChar w:fldCharType="begin"/>
            </w:r>
            <w:r w:rsidRPr="00272438">
              <w:rPr>
                <w:color w:val="0000FF"/>
                <w:u w:val="single"/>
              </w:rPr>
              <w:instrText xml:space="preserve"> REF _Ref96940030 \w \h </w:instrText>
            </w:r>
            <w:r w:rsidR="00272438">
              <w:rPr>
                <w:color w:val="0000FF"/>
                <w:u w:val="single"/>
              </w:rPr>
              <w:instrText xml:space="preserve"> \* MERGEFORMAT </w:instrText>
            </w:r>
            <w:r w:rsidRPr="00272438">
              <w:rPr>
                <w:color w:val="0000FF"/>
                <w:u w:val="single"/>
              </w:rPr>
            </w:r>
            <w:r w:rsidRPr="00272438">
              <w:rPr>
                <w:color w:val="0000FF"/>
                <w:u w:val="single"/>
              </w:rPr>
              <w:fldChar w:fldCharType="separate"/>
            </w:r>
            <w:r w:rsidR="00507385">
              <w:rPr>
                <w:color w:val="0000FF"/>
                <w:u w:val="single"/>
              </w:rPr>
              <w:t>2.1.2</w:t>
            </w:r>
            <w:r w:rsidRPr="00272438">
              <w:rPr>
                <w:color w:val="0000FF"/>
                <w:u w:val="single"/>
              </w:rPr>
              <w:fldChar w:fldCharType="end"/>
            </w:r>
            <w:r>
              <w:t>.</w:t>
            </w:r>
          </w:p>
          <w:p w:rsidR="00F81F9A" w:rsidRDefault="00F81F9A" w:rsidP="00A4651B">
            <w:pPr>
              <w:pStyle w:val="TableListBullet"/>
              <w:numPr>
                <w:ilvl w:val="0"/>
                <w:numId w:val="34"/>
              </w:numPr>
            </w:pPr>
            <w:r>
              <w:t xml:space="preserve">Updated </w:t>
            </w:r>
            <w:r w:rsidRPr="00272438">
              <w:rPr>
                <w:color w:val="0000FF"/>
                <w:u w:val="single"/>
              </w:rPr>
              <w:fldChar w:fldCharType="begin"/>
            </w:r>
            <w:r w:rsidRPr="00272438">
              <w:rPr>
                <w:color w:val="0000FF"/>
                <w:u w:val="single"/>
              </w:rPr>
              <w:instrText xml:space="preserve"> REF _Ref362519873 \h </w:instrText>
            </w:r>
            <w:r w:rsidR="00272438">
              <w:rPr>
                <w:color w:val="0000FF"/>
                <w:u w:val="single"/>
              </w:rPr>
              <w:instrText xml:space="preserve"> \* MERGEFORMAT </w:instrText>
            </w:r>
            <w:r w:rsidRPr="00272438">
              <w:rPr>
                <w:color w:val="0000FF"/>
                <w:u w:val="single"/>
              </w:rPr>
            </w:r>
            <w:r w:rsidRPr="00272438">
              <w:rPr>
                <w:color w:val="0000FF"/>
                <w:u w:val="single"/>
              </w:rPr>
              <w:fldChar w:fldCharType="separate"/>
            </w:r>
            <w:r w:rsidR="00507385" w:rsidRPr="00507385">
              <w:rPr>
                <w:color w:val="0000FF"/>
                <w:u w:val="single"/>
              </w:rPr>
              <w:t xml:space="preserve">Figure </w:t>
            </w:r>
            <w:r w:rsidR="00507385" w:rsidRPr="00507385">
              <w:rPr>
                <w:noProof/>
                <w:color w:val="0000FF"/>
                <w:u w:val="single"/>
              </w:rPr>
              <w:t>4</w:t>
            </w:r>
            <w:r w:rsidRPr="00272438">
              <w:rPr>
                <w:color w:val="0000FF"/>
                <w:u w:val="single"/>
              </w:rPr>
              <w:fldChar w:fldCharType="end"/>
            </w:r>
            <w:r>
              <w:t>.</w:t>
            </w:r>
          </w:p>
          <w:p w:rsidR="003F5188" w:rsidRDefault="003F5188" w:rsidP="00A4651B">
            <w:pPr>
              <w:pStyle w:val="TableListBullet"/>
              <w:numPr>
                <w:ilvl w:val="0"/>
                <w:numId w:val="34"/>
              </w:numPr>
            </w:pPr>
            <w:r>
              <w:t xml:space="preserve">Updated Section </w:t>
            </w:r>
            <w:r w:rsidRPr="00272438">
              <w:rPr>
                <w:color w:val="0000FF"/>
                <w:u w:val="single"/>
              </w:rPr>
              <w:fldChar w:fldCharType="begin"/>
            </w:r>
            <w:r w:rsidRPr="00272438">
              <w:rPr>
                <w:color w:val="0000FF"/>
                <w:u w:val="single"/>
              </w:rPr>
              <w:instrText xml:space="preserve"> REF _Ref373762943 \w \h </w:instrText>
            </w:r>
            <w:r w:rsidR="00272438">
              <w:rPr>
                <w:color w:val="0000FF"/>
                <w:u w:val="single"/>
              </w:rPr>
              <w:instrText xml:space="preserve"> \* MERGEFORMAT </w:instrText>
            </w:r>
            <w:r w:rsidRPr="00272438">
              <w:rPr>
                <w:color w:val="0000FF"/>
                <w:u w:val="single"/>
              </w:rPr>
            </w:r>
            <w:r w:rsidRPr="00272438">
              <w:rPr>
                <w:color w:val="0000FF"/>
                <w:u w:val="single"/>
              </w:rPr>
              <w:fldChar w:fldCharType="separate"/>
            </w:r>
            <w:r w:rsidR="00507385">
              <w:rPr>
                <w:color w:val="0000FF"/>
                <w:u w:val="single"/>
              </w:rPr>
              <w:t>2.1.3</w:t>
            </w:r>
            <w:r w:rsidRPr="00272438">
              <w:rPr>
                <w:color w:val="0000FF"/>
                <w:u w:val="single"/>
              </w:rPr>
              <w:fldChar w:fldCharType="end"/>
            </w:r>
            <w:r>
              <w:t>.</w:t>
            </w:r>
          </w:p>
          <w:p w:rsidR="003F5188" w:rsidRDefault="003F5188" w:rsidP="00A4651B">
            <w:pPr>
              <w:pStyle w:val="TableListBullet"/>
              <w:numPr>
                <w:ilvl w:val="0"/>
                <w:numId w:val="34"/>
              </w:numPr>
            </w:pPr>
            <w:r>
              <w:t xml:space="preserve">Added </w:t>
            </w:r>
            <w:r w:rsidRPr="00272438">
              <w:rPr>
                <w:color w:val="0000FF"/>
                <w:u w:val="single"/>
              </w:rPr>
              <w:fldChar w:fldCharType="begin"/>
            </w:r>
            <w:r w:rsidRPr="00272438">
              <w:rPr>
                <w:color w:val="0000FF"/>
                <w:u w:val="single"/>
              </w:rPr>
              <w:instrText xml:space="preserve"> REF _Ref449017293 \h </w:instrText>
            </w:r>
            <w:r w:rsidR="00272438">
              <w:rPr>
                <w:color w:val="0000FF"/>
                <w:u w:val="single"/>
              </w:rPr>
              <w:instrText xml:space="preserve"> \* MERGEFORMAT </w:instrText>
            </w:r>
            <w:r w:rsidRPr="00272438">
              <w:rPr>
                <w:color w:val="0000FF"/>
                <w:u w:val="single"/>
              </w:rPr>
            </w:r>
            <w:r w:rsidRPr="00272438">
              <w:rPr>
                <w:color w:val="0000FF"/>
                <w:u w:val="single"/>
              </w:rPr>
              <w:fldChar w:fldCharType="separate"/>
            </w:r>
            <w:r w:rsidR="00507385" w:rsidRPr="00507385">
              <w:rPr>
                <w:color w:val="0000FF"/>
                <w:u w:val="single"/>
              </w:rPr>
              <w:t xml:space="preserve">Figure </w:t>
            </w:r>
            <w:r w:rsidR="00507385" w:rsidRPr="00507385">
              <w:rPr>
                <w:noProof/>
                <w:color w:val="0000FF"/>
                <w:u w:val="single"/>
              </w:rPr>
              <w:t>5</w:t>
            </w:r>
            <w:r w:rsidRPr="00272438">
              <w:rPr>
                <w:color w:val="0000FF"/>
                <w:u w:val="single"/>
              </w:rPr>
              <w:fldChar w:fldCharType="end"/>
            </w:r>
            <w:r w:rsidR="00D96E47">
              <w:t xml:space="preserve"> and </w:t>
            </w:r>
            <w:r w:rsidR="00D96E47" w:rsidRPr="00272438">
              <w:rPr>
                <w:color w:val="0000FF"/>
                <w:u w:val="single"/>
              </w:rPr>
              <w:fldChar w:fldCharType="begin"/>
            </w:r>
            <w:r w:rsidR="00D96E47" w:rsidRPr="00272438">
              <w:rPr>
                <w:color w:val="0000FF"/>
                <w:u w:val="single"/>
              </w:rPr>
              <w:instrText xml:space="preserve"> REF _Ref449017651 \h </w:instrText>
            </w:r>
            <w:r w:rsidR="00272438">
              <w:rPr>
                <w:color w:val="0000FF"/>
                <w:u w:val="single"/>
              </w:rPr>
              <w:instrText xml:space="preserve"> \* MERGEFORMAT </w:instrText>
            </w:r>
            <w:r w:rsidR="00D96E47" w:rsidRPr="00272438">
              <w:rPr>
                <w:color w:val="0000FF"/>
                <w:u w:val="single"/>
              </w:rPr>
            </w:r>
            <w:r w:rsidR="00D96E47" w:rsidRPr="00272438">
              <w:rPr>
                <w:color w:val="0000FF"/>
                <w:u w:val="single"/>
              </w:rPr>
              <w:fldChar w:fldCharType="separate"/>
            </w:r>
            <w:r w:rsidR="00507385" w:rsidRPr="00507385">
              <w:rPr>
                <w:color w:val="0000FF"/>
                <w:u w:val="single"/>
              </w:rPr>
              <w:t xml:space="preserve">Figure </w:t>
            </w:r>
            <w:r w:rsidR="00507385" w:rsidRPr="00507385">
              <w:rPr>
                <w:noProof/>
                <w:color w:val="0000FF"/>
                <w:u w:val="single"/>
              </w:rPr>
              <w:t>6</w:t>
            </w:r>
            <w:r w:rsidR="00D96E47" w:rsidRPr="00272438">
              <w:rPr>
                <w:color w:val="0000FF"/>
                <w:u w:val="single"/>
              </w:rPr>
              <w:fldChar w:fldCharType="end"/>
            </w:r>
            <w:r>
              <w:t>.</w:t>
            </w:r>
          </w:p>
          <w:p w:rsidR="00100725" w:rsidRDefault="00100725" w:rsidP="00A4651B">
            <w:pPr>
              <w:pStyle w:val="TableListBullet"/>
              <w:numPr>
                <w:ilvl w:val="0"/>
                <w:numId w:val="34"/>
              </w:numPr>
            </w:pPr>
            <w:r>
              <w:t xml:space="preserve">Updated Section </w:t>
            </w:r>
            <w:r w:rsidRPr="00272438">
              <w:rPr>
                <w:color w:val="0000FF"/>
                <w:u w:val="single"/>
              </w:rPr>
              <w:fldChar w:fldCharType="begin"/>
            </w:r>
            <w:r w:rsidRPr="00272438">
              <w:rPr>
                <w:color w:val="0000FF"/>
                <w:u w:val="single"/>
              </w:rPr>
              <w:instrText xml:space="preserve"> REF _Ref373762980 \w \h </w:instrText>
            </w:r>
            <w:r w:rsidR="00272438">
              <w:rPr>
                <w:color w:val="0000FF"/>
                <w:u w:val="single"/>
              </w:rPr>
              <w:instrText xml:space="preserve"> \* MERGEFORMAT </w:instrText>
            </w:r>
            <w:r w:rsidRPr="00272438">
              <w:rPr>
                <w:color w:val="0000FF"/>
                <w:u w:val="single"/>
              </w:rPr>
            </w:r>
            <w:r w:rsidRPr="00272438">
              <w:rPr>
                <w:color w:val="0000FF"/>
                <w:u w:val="single"/>
              </w:rPr>
              <w:fldChar w:fldCharType="separate"/>
            </w:r>
            <w:r w:rsidR="00507385">
              <w:rPr>
                <w:color w:val="0000FF"/>
                <w:u w:val="single"/>
              </w:rPr>
              <w:t>2.1.4</w:t>
            </w:r>
            <w:r w:rsidRPr="00272438">
              <w:rPr>
                <w:color w:val="0000FF"/>
                <w:u w:val="single"/>
              </w:rPr>
              <w:fldChar w:fldCharType="end"/>
            </w:r>
            <w:r>
              <w:t>.</w:t>
            </w:r>
          </w:p>
          <w:p w:rsidR="00B41990" w:rsidRDefault="00B41990" w:rsidP="00B41990">
            <w:pPr>
              <w:pStyle w:val="TableListBullet"/>
              <w:numPr>
                <w:ilvl w:val="0"/>
                <w:numId w:val="34"/>
              </w:numPr>
            </w:pPr>
            <w:r>
              <w:t xml:space="preserve">Updated </w:t>
            </w:r>
            <w:r w:rsidRPr="00B41990">
              <w:rPr>
                <w:color w:val="0000FF"/>
                <w:u w:val="single"/>
              </w:rPr>
              <w:fldChar w:fldCharType="begin"/>
            </w:r>
            <w:r w:rsidRPr="00B41990">
              <w:rPr>
                <w:color w:val="0000FF"/>
                <w:u w:val="single"/>
              </w:rPr>
              <w:instrText xml:space="preserve"> REF _Ref373763093 \h </w:instrText>
            </w:r>
            <w:r>
              <w:rPr>
                <w:color w:val="0000FF"/>
                <w:u w:val="single"/>
              </w:rPr>
              <w:instrText xml:space="preserve"> \* MERGEFORMAT </w:instrText>
            </w:r>
            <w:r w:rsidRPr="00B41990">
              <w:rPr>
                <w:color w:val="0000FF"/>
                <w:u w:val="single"/>
              </w:rPr>
            </w:r>
            <w:r w:rsidRPr="00B41990">
              <w:rPr>
                <w:color w:val="0000FF"/>
                <w:u w:val="single"/>
              </w:rPr>
              <w:fldChar w:fldCharType="separate"/>
            </w:r>
            <w:r w:rsidR="00507385" w:rsidRPr="00507385">
              <w:rPr>
                <w:color w:val="0000FF"/>
                <w:u w:val="single"/>
              </w:rPr>
              <w:t xml:space="preserve">Table </w:t>
            </w:r>
            <w:r w:rsidR="00507385" w:rsidRPr="00507385">
              <w:rPr>
                <w:noProof/>
                <w:color w:val="0000FF"/>
                <w:u w:val="single"/>
              </w:rPr>
              <w:t>4</w:t>
            </w:r>
            <w:r w:rsidRPr="00B41990">
              <w:rPr>
                <w:color w:val="0000FF"/>
                <w:u w:val="single"/>
              </w:rPr>
              <w:fldChar w:fldCharType="end"/>
            </w:r>
            <w:r>
              <w:t>.</w:t>
            </w:r>
          </w:p>
          <w:p w:rsidR="0082705C" w:rsidRDefault="0082705C" w:rsidP="00A4651B">
            <w:pPr>
              <w:pStyle w:val="TableListBullet"/>
              <w:numPr>
                <w:ilvl w:val="0"/>
                <w:numId w:val="34"/>
              </w:numPr>
            </w:pPr>
            <w:r>
              <w:t xml:space="preserve">Updated Section </w:t>
            </w:r>
            <w:r w:rsidRPr="00272438">
              <w:rPr>
                <w:color w:val="0000FF"/>
                <w:u w:val="single"/>
              </w:rPr>
              <w:fldChar w:fldCharType="begin"/>
            </w:r>
            <w:r w:rsidRPr="00272438">
              <w:rPr>
                <w:color w:val="0000FF"/>
                <w:u w:val="single"/>
              </w:rPr>
              <w:instrText xml:space="preserve"> REF _Ref449018114 \w \h </w:instrText>
            </w:r>
            <w:r w:rsidR="00272438">
              <w:rPr>
                <w:color w:val="0000FF"/>
                <w:u w:val="single"/>
              </w:rPr>
              <w:instrText xml:space="preserve"> \* MERGEFORMAT </w:instrText>
            </w:r>
            <w:r w:rsidRPr="00272438">
              <w:rPr>
                <w:color w:val="0000FF"/>
                <w:u w:val="single"/>
              </w:rPr>
            </w:r>
            <w:r w:rsidRPr="00272438">
              <w:rPr>
                <w:color w:val="0000FF"/>
                <w:u w:val="single"/>
              </w:rPr>
              <w:fldChar w:fldCharType="separate"/>
            </w:r>
            <w:r w:rsidR="00507385">
              <w:rPr>
                <w:color w:val="0000FF"/>
                <w:u w:val="single"/>
              </w:rPr>
              <w:t>2.2.1.4</w:t>
            </w:r>
            <w:r w:rsidRPr="00272438">
              <w:rPr>
                <w:color w:val="0000FF"/>
                <w:u w:val="single"/>
              </w:rPr>
              <w:fldChar w:fldCharType="end"/>
            </w:r>
            <w:r>
              <w:t>.</w:t>
            </w:r>
          </w:p>
          <w:p w:rsidR="0082705C" w:rsidRDefault="0082705C" w:rsidP="00A4651B">
            <w:pPr>
              <w:pStyle w:val="TableListBullet"/>
              <w:numPr>
                <w:ilvl w:val="0"/>
                <w:numId w:val="34"/>
              </w:numPr>
            </w:pPr>
            <w:r>
              <w:t xml:space="preserve">Updated Section </w:t>
            </w:r>
            <w:r w:rsidRPr="00272438">
              <w:rPr>
                <w:color w:val="0000FF"/>
                <w:u w:val="single"/>
              </w:rPr>
              <w:fldChar w:fldCharType="begin"/>
            </w:r>
            <w:r w:rsidRPr="00272438">
              <w:rPr>
                <w:color w:val="0000FF"/>
                <w:u w:val="single"/>
              </w:rPr>
              <w:instrText xml:space="preserve"> REF _Ref449018192 \w \h </w:instrText>
            </w:r>
            <w:r w:rsidR="00272438">
              <w:rPr>
                <w:color w:val="0000FF"/>
                <w:u w:val="single"/>
              </w:rPr>
              <w:instrText xml:space="preserve"> \* MERGEFORMAT </w:instrText>
            </w:r>
            <w:r w:rsidRPr="00272438">
              <w:rPr>
                <w:color w:val="0000FF"/>
                <w:u w:val="single"/>
              </w:rPr>
            </w:r>
            <w:r w:rsidRPr="00272438">
              <w:rPr>
                <w:color w:val="0000FF"/>
                <w:u w:val="single"/>
              </w:rPr>
              <w:fldChar w:fldCharType="separate"/>
            </w:r>
            <w:r w:rsidR="00507385">
              <w:rPr>
                <w:color w:val="0000FF"/>
                <w:u w:val="single"/>
              </w:rPr>
              <w:t>2.2.1.5</w:t>
            </w:r>
            <w:r w:rsidRPr="00272438">
              <w:rPr>
                <w:color w:val="0000FF"/>
                <w:u w:val="single"/>
              </w:rPr>
              <w:fldChar w:fldCharType="end"/>
            </w:r>
            <w:r>
              <w:t>.</w:t>
            </w:r>
          </w:p>
          <w:p w:rsidR="0082705C" w:rsidRDefault="0082705C" w:rsidP="00A4651B">
            <w:pPr>
              <w:pStyle w:val="TableListBullet"/>
              <w:numPr>
                <w:ilvl w:val="0"/>
                <w:numId w:val="34"/>
              </w:numPr>
            </w:pPr>
            <w:r>
              <w:t xml:space="preserve">Updated Section </w:t>
            </w:r>
            <w:r w:rsidRPr="00272438">
              <w:rPr>
                <w:color w:val="0000FF"/>
                <w:u w:val="single"/>
              </w:rPr>
              <w:fldChar w:fldCharType="begin"/>
            </w:r>
            <w:r w:rsidRPr="00272438">
              <w:rPr>
                <w:color w:val="0000FF"/>
                <w:u w:val="single"/>
              </w:rPr>
              <w:instrText xml:space="preserve"> REF _Ref449018198 \w \h </w:instrText>
            </w:r>
            <w:r w:rsidR="00272438">
              <w:rPr>
                <w:color w:val="0000FF"/>
                <w:u w:val="single"/>
              </w:rPr>
              <w:instrText xml:space="preserve"> \* MERGEFORMAT </w:instrText>
            </w:r>
            <w:r w:rsidRPr="00272438">
              <w:rPr>
                <w:color w:val="0000FF"/>
                <w:u w:val="single"/>
              </w:rPr>
            </w:r>
            <w:r w:rsidRPr="00272438">
              <w:rPr>
                <w:color w:val="0000FF"/>
                <w:u w:val="single"/>
              </w:rPr>
              <w:fldChar w:fldCharType="separate"/>
            </w:r>
            <w:r w:rsidR="00507385">
              <w:rPr>
                <w:color w:val="0000FF"/>
                <w:u w:val="single"/>
              </w:rPr>
              <w:t>2.2.1.6</w:t>
            </w:r>
            <w:r w:rsidRPr="00272438">
              <w:rPr>
                <w:color w:val="0000FF"/>
                <w:u w:val="single"/>
              </w:rPr>
              <w:fldChar w:fldCharType="end"/>
            </w:r>
            <w:r>
              <w:t>.</w:t>
            </w:r>
          </w:p>
          <w:p w:rsidR="00B41990" w:rsidRDefault="00B41990" w:rsidP="00A4651B">
            <w:pPr>
              <w:pStyle w:val="TableListBullet"/>
              <w:numPr>
                <w:ilvl w:val="0"/>
                <w:numId w:val="34"/>
              </w:numPr>
            </w:pPr>
            <w:r>
              <w:t xml:space="preserve">Added Section </w:t>
            </w:r>
            <w:r w:rsidRPr="00B41990">
              <w:rPr>
                <w:color w:val="0000FF"/>
                <w:u w:val="single"/>
              </w:rPr>
              <w:fldChar w:fldCharType="begin"/>
            </w:r>
            <w:r w:rsidRPr="00B41990">
              <w:rPr>
                <w:color w:val="0000FF"/>
                <w:u w:val="single"/>
              </w:rPr>
              <w:instrText xml:space="preserve"> REF _Ref449508047 \w \h </w:instrText>
            </w:r>
            <w:r>
              <w:rPr>
                <w:color w:val="0000FF"/>
                <w:u w:val="single"/>
              </w:rPr>
              <w:instrText xml:space="preserve"> \* MERGEFORMAT </w:instrText>
            </w:r>
            <w:r w:rsidRPr="00B41990">
              <w:rPr>
                <w:color w:val="0000FF"/>
                <w:u w:val="single"/>
              </w:rPr>
            </w:r>
            <w:r w:rsidRPr="00B41990">
              <w:rPr>
                <w:color w:val="0000FF"/>
                <w:u w:val="single"/>
              </w:rPr>
              <w:fldChar w:fldCharType="separate"/>
            </w:r>
            <w:r w:rsidR="00507385">
              <w:rPr>
                <w:color w:val="0000FF"/>
                <w:u w:val="single"/>
              </w:rPr>
              <w:t>2.2.2.2</w:t>
            </w:r>
            <w:r w:rsidRPr="00B41990">
              <w:rPr>
                <w:color w:val="0000FF"/>
                <w:u w:val="single"/>
              </w:rPr>
              <w:fldChar w:fldCharType="end"/>
            </w:r>
            <w:r>
              <w:t xml:space="preserve"> for a Linux example.</w:t>
            </w:r>
          </w:p>
          <w:p w:rsidR="0082705C" w:rsidRDefault="0082705C" w:rsidP="00A4651B">
            <w:pPr>
              <w:pStyle w:val="TableListBullet"/>
              <w:numPr>
                <w:ilvl w:val="0"/>
                <w:numId w:val="34"/>
              </w:numPr>
            </w:pPr>
            <w:r>
              <w:t xml:space="preserve">Updated </w:t>
            </w:r>
            <w:r w:rsidRPr="00272438">
              <w:rPr>
                <w:color w:val="0000FF"/>
                <w:u w:val="single"/>
              </w:rPr>
              <w:fldChar w:fldCharType="begin"/>
            </w:r>
            <w:r w:rsidRPr="00272438">
              <w:rPr>
                <w:color w:val="0000FF"/>
                <w:u w:val="single"/>
              </w:rPr>
              <w:instrText xml:space="preserve"> REF _Ref362528239 \h </w:instrText>
            </w:r>
            <w:r w:rsidR="00272438">
              <w:rPr>
                <w:color w:val="0000FF"/>
                <w:u w:val="single"/>
              </w:rPr>
              <w:instrText xml:space="preserve"> \* MERGEFORMAT </w:instrText>
            </w:r>
            <w:r w:rsidRPr="00272438">
              <w:rPr>
                <w:color w:val="0000FF"/>
                <w:u w:val="single"/>
              </w:rPr>
            </w:r>
            <w:r w:rsidRPr="00272438">
              <w:rPr>
                <w:color w:val="0000FF"/>
                <w:u w:val="single"/>
              </w:rPr>
              <w:fldChar w:fldCharType="separate"/>
            </w:r>
            <w:r w:rsidR="00507385" w:rsidRPr="00507385">
              <w:rPr>
                <w:color w:val="0000FF"/>
                <w:u w:val="single"/>
              </w:rPr>
              <w:t xml:space="preserve">Figure </w:t>
            </w:r>
            <w:r w:rsidR="00507385" w:rsidRPr="00507385">
              <w:rPr>
                <w:noProof/>
                <w:color w:val="0000FF"/>
                <w:u w:val="single"/>
              </w:rPr>
              <w:t>13</w:t>
            </w:r>
            <w:r w:rsidRPr="00272438">
              <w:rPr>
                <w:color w:val="0000FF"/>
                <w:u w:val="single"/>
              </w:rPr>
              <w:fldChar w:fldCharType="end"/>
            </w:r>
            <w:r>
              <w:t>.</w:t>
            </w:r>
          </w:p>
          <w:p w:rsidR="0082705C" w:rsidRDefault="0082705C" w:rsidP="00A4651B">
            <w:pPr>
              <w:pStyle w:val="TableListBullet"/>
              <w:numPr>
                <w:ilvl w:val="0"/>
                <w:numId w:val="34"/>
              </w:numPr>
            </w:pPr>
            <w:r>
              <w:t xml:space="preserve">Updated Section </w:t>
            </w:r>
            <w:r w:rsidRPr="00272438">
              <w:rPr>
                <w:color w:val="0000FF"/>
                <w:u w:val="single"/>
              </w:rPr>
              <w:fldChar w:fldCharType="begin"/>
            </w:r>
            <w:r w:rsidRPr="00272438">
              <w:rPr>
                <w:color w:val="0000FF"/>
                <w:u w:val="single"/>
              </w:rPr>
              <w:instrText xml:space="preserve"> REF _Ref449018482 \w \h </w:instrText>
            </w:r>
            <w:r w:rsidR="00272438">
              <w:rPr>
                <w:color w:val="0000FF"/>
                <w:u w:val="single"/>
              </w:rPr>
              <w:instrText xml:space="preserve"> \* MERGEFORMAT </w:instrText>
            </w:r>
            <w:r w:rsidRPr="00272438">
              <w:rPr>
                <w:color w:val="0000FF"/>
                <w:u w:val="single"/>
              </w:rPr>
            </w:r>
            <w:r w:rsidRPr="00272438">
              <w:rPr>
                <w:color w:val="0000FF"/>
                <w:u w:val="single"/>
              </w:rPr>
              <w:fldChar w:fldCharType="separate"/>
            </w:r>
            <w:r w:rsidR="00507385">
              <w:rPr>
                <w:color w:val="0000FF"/>
                <w:u w:val="single"/>
              </w:rPr>
              <w:t>4.1</w:t>
            </w:r>
            <w:r w:rsidRPr="00272438">
              <w:rPr>
                <w:color w:val="0000FF"/>
                <w:u w:val="single"/>
              </w:rPr>
              <w:fldChar w:fldCharType="end"/>
            </w:r>
            <w:r>
              <w:t>.</w:t>
            </w:r>
          </w:p>
          <w:p w:rsidR="002A6210" w:rsidRDefault="002A6210" w:rsidP="00073E8F">
            <w:pPr>
              <w:pStyle w:val="TableListBullet"/>
              <w:numPr>
                <w:ilvl w:val="0"/>
                <w:numId w:val="34"/>
              </w:numPr>
            </w:pPr>
            <w:r>
              <w:t>Deleted references to TSharedRPCBroker and TSharedBroker components throughout, since they were removed from the software.</w:t>
            </w:r>
          </w:p>
          <w:p w:rsidR="00A4651B" w:rsidRDefault="00A4651B" w:rsidP="00A4651B">
            <w:pPr>
              <w:pStyle w:val="TableListBullet"/>
              <w:numPr>
                <w:ilvl w:val="0"/>
                <w:numId w:val="34"/>
              </w:numPr>
            </w:pPr>
            <w:r>
              <w:t xml:space="preserve">Updated help file references from </w:t>
            </w:r>
            <w:r w:rsidR="00F26614">
              <w:t>“</w:t>
            </w:r>
            <w:r>
              <w:t>BROKER.HLP</w:t>
            </w:r>
            <w:r w:rsidR="00F26614">
              <w:t>”</w:t>
            </w:r>
            <w:r>
              <w:t xml:space="preserve"> to </w:t>
            </w:r>
            <w:r w:rsidR="00F26614">
              <w:t>“</w:t>
            </w:r>
            <w:r w:rsidRPr="00A4651B">
              <w:t>Broker_1_1.chm</w:t>
            </w:r>
            <w:r w:rsidR="00F26614">
              <w:t>”</w:t>
            </w:r>
            <w:r>
              <w:t xml:space="preserve"> throughout.</w:t>
            </w:r>
          </w:p>
          <w:p w:rsidR="002A6210" w:rsidRDefault="00A4651B" w:rsidP="00073E8F">
            <w:pPr>
              <w:pStyle w:val="TableListBullet"/>
              <w:numPr>
                <w:ilvl w:val="0"/>
                <w:numId w:val="34"/>
              </w:numPr>
            </w:pPr>
            <w:r>
              <w:t xml:space="preserve">Updated references to show </w:t>
            </w:r>
            <w:r w:rsidR="007B79BF">
              <w:t>RPC Broker Patch XWB*1.1*60</w:t>
            </w:r>
            <w:r>
              <w:t xml:space="preserve"> supports Delphi XE7, XE6, XE5, and XE4 throughout.</w:t>
            </w:r>
          </w:p>
          <w:p w:rsidR="00073E8F" w:rsidRPr="004B3223" w:rsidRDefault="00073E8F" w:rsidP="00CF7F9D">
            <w:pPr>
              <w:pStyle w:val="TableText"/>
              <w:rPr>
                <w:b/>
              </w:rPr>
            </w:pPr>
            <w:r w:rsidRPr="004B3223">
              <w:rPr>
                <w:b/>
              </w:rPr>
              <w:t>RPC Broker 1.1</w:t>
            </w:r>
          </w:p>
        </w:tc>
        <w:tc>
          <w:tcPr>
            <w:tcW w:w="2790" w:type="dxa"/>
          </w:tcPr>
          <w:p w:rsidR="00073E8F" w:rsidRPr="0085607C" w:rsidRDefault="00073E8F" w:rsidP="00CF7F9D">
            <w:pPr>
              <w:pStyle w:val="TableListBullet"/>
              <w:rPr>
                <w:color w:val="auto"/>
              </w:rPr>
            </w:pPr>
            <w:r w:rsidRPr="0085607C">
              <w:rPr>
                <w:color w:val="auto"/>
              </w:rPr>
              <w:t>Developer H. W.</w:t>
            </w:r>
          </w:p>
          <w:p w:rsidR="00073E8F" w:rsidRPr="0085607C" w:rsidRDefault="00073E8F" w:rsidP="00CF7F9D">
            <w:pPr>
              <w:pStyle w:val="TableListBullet"/>
              <w:rPr>
                <w:color w:val="auto"/>
              </w:rPr>
            </w:pPr>
            <w:r w:rsidRPr="0085607C">
              <w:rPr>
                <w:color w:val="auto"/>
              </w:rPr>
              <w:t>Technical Writer: T. B.</w:t>
            </w:r>
          </w:p>
        </w:tc>
      </w:tr>
      <w:tr w:rsidR="000D42FF" w:rsidRPr="00BA67B7" w:rsidTr="00E23996">
        <w:tc>
          <w:tcPr>
            <w:tcW w:w="1224" w:type="dxa"/>
          </w:tcPr>
          <w:p w:rsidR="000D42FF" w:rsidRPr="00BA67B7" w:rsidRDefault="00D86D75" w:rsidP="004B41DC">
            <w:pPr>
              <w:pStyle w:val="TableText"/>
            </w:pPr>
            <w:r>
              <w:t>12/04</w:t>
            </w:r>
            <w:r w:rsidR="000D42FF" w:rsidRPr="00BA67B7">
              <w:t>/2013</w:t>
            </w:r>
          </w:p>
        </w:tc>
        <w:tc>
          <w:tcPr>
            <w:tcW w:w="1080" w:type="dxa"/>
          </w:tcPr>
          <w:p w:rsidR="000D42FF" w:rsidRPr="00BA67B7" w:rsidRDefault="000D42FF" w:rsidP="00E23996">
            <w:pPr>
              <w:pStyle w:val="TableText"/>
            </w:pPr>
            <w:r w:rsidRPr="00BA67B7">
              <w:t>5.1</w:t>
            </w:r>
          </w:p>
        </w:tc>
        <w:tc>
          <w:tcPr>
            <w:tcW w:w="4230" w:type="dxa"/>
          </w:tcPr>
          <w:p w:rsidR="000D42FF" w:rsidRPr="00BA67B7" w:rsidRDefault="000D42FF" w:rsidP="001846AB">
            <w:pPr>
              <w:pStyle w:val="TableText"/>
            </w:pPr>
            <w:r w:rsidRPr="00BA67B7">
              <w:t>Tech Edit:</w:t>
            </w:r>
          </w:p>
          <w:p w:rsidR="000D42FF" w:rsidRPr="00BA67B7" w:rsidRDefault="000D42FF" w:rsidP="000D42FF">
            <w:pPr>
              <w:pStyle w:val="TableListBullet"/>
            </w:pPr>
            <w:r w:rsidRPr="00BA67B7">
              <w:t>Updated document for RPC Broker Patch XWB*1.1*50 based on feedback from H Westra.</w:t>
            </w:r>
          </w:p>
          <w:p w:rsidR="000D42FF" w:rsidRPr="00BA67B7" w:rsidRDefault="000D42FF" w:rsidP="000D42FF">
            <w:pPr>
              <w:pStyle w:val="TableListBullet"/>
            </w:pPr>
            <w:r w:rsidRPr="00BA67B7">
              <w:t xml:space="preserve">Removed references related to </w:t>
            </w:r>
            <w:r w:rsidRPr="00BA67B7">
              <w:lastRenderedPageBreak/>
              <w:t>Virgin Installations throughout.</w:t>
            </w:r>
          </w:p>
          <w:p w:rsidR="000D42FF" w:rsidRPr="00BA67B7" w:rsidRDefault="000D42FF" w:rsidP="000D42FF">
            <w:pPr>
              <w:pStyle w:val="TableListBullet"/>
            </w:pPr>
            <w:r w:rsidRPr="00BA67B7">
              <w:t>Updated file name references throughout.</w:t>
            </w:r>
          </w:p>
          <w:p w:rsidR="000D42FF" w:rsidRPr="00BA67B7" w:rsidRDefault="000D42FF" w:rsidP="000D42FF">
            <w:pPr>
              <w:pStyle w:val="TableListBullet"/>
            </w:pPr>
            <w:r w:rsidRPr="00BA67B7">
              <w:t>Removed distribution files that are obsolete or no longer distributed throughout.</w:t>
            </w:r>
          </w:p>
          <w:p w:rsidR="000D42FF" w:rsidRPr="00BA67B7" w:rsidRDefault="000D42FF" w:rsidP="000D42FF">
            <w:pPr>
              <w:pStyle w:val="TableListBullet"/>
            </w:pPr>
            <w:r w:rsidRPr="00BA67B7">
              <w:t>Updated RPC Broker support on the following software:</w:t>
            </w:r>
          </w:p>
          <w:p w:rsidR="000D42FF" w:rsidRPr="00BA67B7" w:rsidRDefault="000D42FF" w:rsidP="001846AB">
            <w:pPr>
              <w:pStyle w:val="TableListBullet2"/>
              <w:tabs>
                <w:tab w:val="clear" w:pos="720"/>
              </w:tabs>
            </w:pPr>
            <w:r w:rsidRPr="00BA67B7">
              <w:t>Microsoft</w:t>
            </w:r>
            <w:r w:rsidR="008D302A" w:rsidRPr="00BA67B7">
              <w:rPr>
                <w:vertAlign w:val="superscript"/>
              </w:rPr>
              <w:t>®</w:t>
            </w:r>
            <w:r w:rsidRPr="00BA67B7">
              <w:t xml:space="preserve"> XP and 7.0 (operating system) throughout.</w:t>
            </w:r>
          </w:p>
          <w:p w:rsidR="000D42FF" w:rsidRPr="00BA67B7" w:rsidRDefault="000D42FF" w:rsidP="001846AB">
            <w:pPr>
              <w:pStyle w:val="TableListBullet2"/>
              <w:tabs>
                <w:tab w:val="clear" w:pos="720"/>
              </w:tabs>
            </w:pPr>
            <w:r w:rsidRPr="00BA67B7">
              <w:t>Microsoft</w:t>
            </w:r>
            <w:r w:rsidR="008D302A" w:rsidRPr="00BA67B7">
              <w:rPr>
                <w:vertAlign w:val="superscript"/>
              </w:rPr>
              <w:t>®</w:t>
            </w:r>
            <w:r w:rsidRPr="00BA67B7">
              <w:t xml:space="preserve"> Office Products 2010 throughout.</w:t>
            </w:r>
          </w:p>
          <w:p w:rsidR="000D42FF" w:rsidRPr="00BA67B7" w:rsidRDefault="000D42FF" w:rsidP="001846AB">
            <w:pPr>
              <w:pStyle w:val="TableListBullet2"/>
              <w:tabs>
                <w:tab w:val="clear" w:pos="720"/>
              </w:tabs>
            </w:pPr>
            <w:r w:rsidRPr="00BA67B7">
              <w:t xml:space="preserve">Changed references from </w:t>
            </w:r>
            <w:r w:rsidR="00F26614">
              <w:t>“</w:t>
            </w:r>
            <w:r w:rsidRPr="00BA67B7">
              <w:t>Borland</w:t>
            </w:r>
            <w:r w:rsidR="00F26614">
              <w:t>”</w:t>
            </w:r>
            <w:r w:rsidRPr="00BA67B7">
              <w:t xml:space="preserve"> to </w:t>
            </w:r>
            <w:r w:rsidR="00F26614">
              <w:t>“</w:t>
            </w:r>
            <w:r w:rsidRPr="00BA67B7">
              <w:t>Embarcadero</w:t>
            </w:r>
            <w:r w:rsidR="00F26614">
              <w:t>”</w:t>
            </w:r>
            <w:r w:rsidRPr="00BA67B7">
              <w:t xml:space="preserve"> and updated</w:t>
            </w:r>
            <w:r w:rsidR="00085A8C" w:rsidRPr="00BA67B7">
              <w:t xml:space="preserve"> support for Delphi Versions XE5, XE4, XE3</w:t>
            </w:r>
            <w:r w:rsidRPr="00BA67B7">
              <w:t>, and XE</w:t>
            </w:r>
            <w:r w:rsidR="00085A8C" w:rsidRPr="00BA67B7">
              <w:t>2</w:t>
            </w:r>
            <w:r w:rsidRPr="00BA67B7">
              <w:t xml:space="preserve"> throughout.</w:t>
            </w:r>
          </w:p>
          <w:p w:rsidR="0053544A" w:rsidRPr="00BA67B7" w:rsidRDefault="0053544A" w:rsidP="00B813A9">
            <w:pPr>
              <w:pStyle w:val="TableListBullet"/>
            </w:pPr>
            <w:r w:rsidRPr="00BA67B7">
              <w:t xml:space="preserve">Updated Section </w:t>
            </w:r>
            <w:r w:rsidRPr="00BA67B7">
              <w:rPr>
                <w:color w:val="0000FF"/>
                <w:u w:val="single"/>
              </w:rPr>
              <w:fldChar w:fldCharType="begin"/>
            </w:r>
            <w:r w:rsidRPr="00BA67B7">
              <w:rPr>
                <w:color w:val="0000FF"/>
                <w:u w:val="single"/>
              </w:rPr>
              <w:instrText xml:space="preserve"> REF _Ref373327250 \w \h  \* MERGEFORMAT </w:instrText>
            </w:r>
            <w:r w:rsidRPr="00BA67B7">
              <w:rPr>
                <w:color w:val="0000FF"/>
                <w:u w:val="single"/>
              </w:rPr>
            </w:r>
            <w:r w:rsidRPr="00BA67B7">
              <w:rPr>
                <w:color w:val="0000FF"/>
                <w:u w:val="single"/>
              </w:rPr>
              <w:fldChar w:fldCharType="separate"/>
            </w:r>
            <w:r w:rsidR="00507385">
              <w:rPr>
                <w:color w:val="0000FF"/>
                <w:u w:val="single"/>
              </w:rPr>
              <w:t>1.1</w:t>
            </w:r>
            <w:r w:rsidRPr="00BA67B7">
              <w:rPr>
                <w:color w:val="0000FF"/>
                <w:u w:val="single"/>
              </w:rPr>
              <w:fldChar w:fldCharType="end"/>
            </w:r>
            <w:r w:rsidRPr="00BA67B7">
              <w:t>.</w:t>
            </w:r>
          </w:p>
          <w:p w:rsidR="00EB1DD2" w:rsidRPr="00BA67B7" w:rsidRDefault="00EB1DD2" w:rsidP="00B813A9">
            <w:pPr>
              <w:pStyle w:val="TableListBullet"/>
            </w:pPr>
            <w:r w:rsidRPr="00BA67B7">
              <w:t xml:space="preserve">Updated Section </w:t>
            </w:r>
            <w:r w:rsidRPr="00BA67B7">
              <w:rPr>
                <w:color w:val="0000FF"/>
                <w:u w:val="single"/>
              </w:rPr>
              <w:fldChar w:fldCharType="begin"/>
            </w:r>
            <w:r w:rsidRPr="00BA67B7">
              <w:rPr>
                <w:color w:val="0000FF"/>
                <w:u w:val="single"/>
              </w:rPr>
              <w:instrText xml:space="preserve"> REF _Ref373327510 \w \h  \* MERGEFORMAT </w:instrText>
            </w:r>
            <w:r w:rsidRPr="00BA67B7">
              <w:rPr>
                <w:color w:val="0000FF"/>
                <w:u w:val="single"/>
              </w:rPr>
            </w:r>
            <w:r w:rsidRPr="00BA67B7">
              <w:rPr>
                <w:color w:val="0000FF"/>
                <w:u w:val="single"/>
              </w:rPr>
              <w:fldChar w:fldCharType="separate"/>
            </w:r>
            <w:r w:rsidR="00507385">
              <w:rPr>
                <w:color w:val="0000FF"/>
                <w:u w:val="single"/>
              </w:rPr>
              <w:t>1.2</w:t>
            </w:r>
            <w:r w:rsidRPr="00BA67B7">
              <w:rPr>
                <w:color w:val="0000FF"/>
                <w:u w:val="single"/>
              </w:rPr>
              <w:fldChar w:fldCharType="end"/>
            </w:r>
            <w:r w:rsidRPr="00BA67B7">
              <w:t>.</w:t>
            </w:r>
          </w:p>
          <w:p w:rsidR="00D631D7" w:rsidRPr="00BA67B7" w:rsidRDefault="00D631D7" w:rsidP="00B813A9">
            <w:pPr>
              <w:pStyle w:val="TableListBullet"/>
            </w:pPr>
            <w:r w:rsidRPr="00BA67B7">
              <w:t xml:space="preserve">Updated </w:t>
            </w:r>
            <w:r w:rsidRPr="00BA67B7">
              <w:rPr>
                <w:color w:val="0000FF"/>
                <w:u w:val="single"/>
              </w:rPr>
              <w:fldChar w:fldCharType="begin"/>
            </w:r>
            <w:r w:rsidRPr="00BA67B7">
              <w:rPr>
                <w:color w:val="0000FF"/>
                <w:u w:val="single"/>
              </w:rPr>
              <w:instrText xml:space="preserve"> REF _Ref373328679 \h  \* MERGEFORMAT </w:instrText>
            </w:r>
            <w:r w:rsidRPr="00BA67B7">
              <w:rPr>
                <w:color w:val="0000FF"/>
                <w:u w:val="single"/>
              </w:rPr>
            </w:r>
            <w:r w:rsidRPr="00BA67B7">
              <w:rPr>
                <w:color w:val="0000FF"/>
                <w:u w:val="single"/>
              </w:rPr>
              <w:fldChar w:fldCharType="separate"/>
            </w:r>
            <w:r w:rsidR="00507385" w:rsidRPr="00507385">
              <w:rPr>
                <w:color w:val="0000FF"/>
                <w:u w:val="single"/>
              </w:rPr>
              <w:t>Figure 3</w:t>
            </w:r>
            <w:r w:rsidRPr="00BA67B7">
              <w:rPr>
                <w:color w:val="0000FF"/>
                <w:u w:val="single"/>
              </w:rPr>
              <w:fldChar w:fldCharType="end"/>
            </w:r>
            <w:r w:rsidRPr="00BA67B7">
              <w:t xml:space="preserve"> and note underneath the figure regarding admin privileges.</w:t>
            </w:r>
          </w:p>
          <w:p w:rsidR="001A5535" w:rsidRPr="00BA67B7" w:rsidRDefault="001A5535" w:rsidP="00B813A9">
            <w:pPr>
              <w:pStyle w:val="TableListBullet"/>
            </w:pPr>
            <w:r w:rsidRPr="00BA67B7">
              <w:t xml:space="preserve">Updated Section </w:t>
            </w:r>
            <w:r w:rsidRPr="00BA67B7">
              <w:rPr>
                <w:color w:val="0000FF"/>
                <w:u w:val="single"/>
              </w:rPr>
              <w:fldChar w:fldCharType="begin"/>
            </w:r>
            <w:r w:rsidRPr="00BA67B7">
              <w:rPr>
                <w:color w:val="0000FF"/>
                <w:u w:val="single"/>
              </w:rPr>
              <w:instrText xml:space="preserve"> REF _Ref96940030 \w \h  \* MERGEFORMAT </w:instrText>
            </w:r>
            <w:r w:rsidRPr="00BA67B7">
              <w:rPr>
                <w:color w:val="0000FF"/>
                <w:u w:val="single"/>
              </w:rPr>
            </w:r>
            <w:r w:rsidRPr="00BA67B7">
              <w:rPr>
                <w:color w:val="0000FF"/>
                <w:u w:val="single"/>
              </w:rPr>
              <w:fldChar w:fldCharType="separate"/>
            </w:r>
            <w:r w:rsidR="00507385">
              <w:rPr>
                <w:color w:val="0000FF"/>
                <w:u w:val="single"/>
              </w:rPr>
              <w:t>2.1.2</w:t>
            </w:r>
            <w:r w:rsidRPr="00BA67B7">
              <w:rPr>
                <w:color w:val="0000FF"/>
                <w:u w:val="single"/>
              </w:rPr>
              <w:fldChar w:fldCharType="end"/>
            </w:r>
            <w:r w:rsidR="00C1082C" w:rsidRPr="00BA67B7">
              <w:t xml:space="preserve"> and </w:t>
            </w:r>
            <w:r w:rsidR="00C1082C" w:rsidRPr="00BA67B7">
              <w:rPr>
                <w:color w:val="0000FF"/>
                <w:u w:val="single"/>
              </w:rPr>
              <w:fldChar w:fldCharType="begin"/>
            </w:r>
            <w:r w:rsidR="00C1082C" w:rsidRPr="00BA67B7">
              <w:rPr>
                <w:color w:val="0000FF"/>
                <w:u w:val="single"/>
              </w:rPr>
              <w:instrText xml:space="preserve"> REF _Ref362519873 \h  \* MERGEFORMAT </w:instrText>
            </w:r>
            <w:r w:rsidR="00C1082C" w:rsidRPr="00BA67B7">
              <w:rPr>
                <w:color w:val="0000FF"/>
                <w:u w:val="single"/>
              </w:rPr>
            </w:r>
            <w:r w:rsidR="00C1082C" w:rsidRPr="00BA67B7">
              <w:rPr>
                <w:color w:val="0000FF"/>
                <w:u w:val="single"/>
              </w:rPr>
              <w:fldChar w:fldCharType="separate"/>
            </w:r>
            <w:r w:rsidR="00507385" w:rsidRPr="00507385">
              <w:rPr>
                <w:color w:val="0000FF"/>
                <w:u w:val="single"/>
              </w:rPr>
              <w:t>Figure 4</w:t>
            </w:r>
            <w:r w:rsidR="00C1082C" w:rsidRPr="00BA67B7">
              <w:rPr>
                <w:color w:val="0000FF"/>
                <w:u w:val="single"/>
              </w:rPr>
              <w:fldChar w:fldCharType="end"/>
            </w:r>
            <w:r w:rsidR="00C1082C" w:rsidRPr="00BA67B7">
              <w:t>.</w:t>
            </w:r>
          </w:p>
          <w:p w:rsidR="00C1082C" w:rsidRPr="00BA67B7" w:rsidRDefault="00272438" w:rsidP="00B813A9">
            <w:pPr>
              <w:pStyle w:val="TableListBullet"/>
            </w:pPr>
            <w:r>
              <w:t>Updated</w:t>
            </w:r>
            <w:r w:rsidR="00C1082C" w:rsidRPr="00BA67B7">
              <w:t xml:space="preserve"> </w:t>
            </w:r>
            <w:r w:rsidR="00C1082C" w:rsidRPr="00BA67B7">
              <w:rPr>
                <w:color w:val="0000FF"/>
                <w:u w:val="single"/>
              </w:rPr>
              <w:fldChar w:fldCharType="begin"/>
            </w:r>
            <w:r w:rsidR="00C1082C" w:rsidRPr="00BA67B7">
              <w:rPr>
                <w:color w:val="0000FF"/>
                <w:u w:val="single"/>
              </w:rPr>
              <w:instrText xml:space="preserve"> REF _Ref373762728 \h  \* MERGEFORMAT </w:instrText>
            </w:r>
            <w:r w:rsidR="00C1082C" w:rsidRPr="00BA67B7">
              <w:rPr>
                <w:color w:val="0000FF"/>
                <w:u w:val="single"/>
              </w:rPr>
            </w:r>
            <w:r w:rsidR="00C1082C" w:rsidRPr="00BA67B7">
              <w:rPr>
                <w:color w:val="0000FF"/>
                <w:u w:val="single"/>
              </w:rPr>
              <w:fldChar w:fldCharType="separate"/>
            </w:r>
            <w:r w:rsidR="00507385" w:rsidRPr="00507385">
              <w:rPr>
                <w:color w:val="0000FF"/>
                <w:u w:val="single"/>
              </w:rPr>
              <w:t>Figure 8</w:t>
            </w:r>
            <w:r w:rsidR="00C1082C" w:rsidRPr="00BA67B7">
              <w:rPr>
                <w:color w:val="0000FF"/>
                <w:u w:val="single"/>
              </w:rPr>
              <w:fldChar w:fldCharType="end"/>
            </w:r>
            <w:r w:rsidR="00C1082C" w:rsidRPr="00BA67B7">
              <w:t>.</w:t>
            </w:r>
          </w:p>
          <w:p w:rsidR="00C1082C" w:rsidRPr="00BA67B7" w:rsidRDefault="00C1082C" w:rsidP="00B813A9">
            <w:pPr>
              <w:pStyle w:val="TableListBullet"/>
            </w:pPr>
            <w:r w:rsidRPr="00BA67B7">
              <w:t xml:space="preserve">Updated Section </w:t>
            </w:r>
            <w:r w:rsidRPr="00BA67B7">
              <w:rPr>
                <w:color w:val="0000FF"/>
                <w:u w:val="single"/>
              </w:rPr>
              <w:fldChar w:fldCharType="begin"/>
            </w:r>
            <w:r w:rsidRPr="00BA67B7">
              <w:rPr>
                <w:color w:val="0000FF"/>
                <w:u w:val="single"/>
              </w:rPr>
              <w:instrText xml:space="preserve"> REF _Ref373762943 \w \h  \* MERGEFORMAT </w:instrText>
            </w:r>
            <w:r w:rsidRPr="00BA67B7">
              <w:rPr>
                <w:color w:val="0000FF"/>
                <w:u w:val="single"/>
              </w:rPr>
            </w:r>
            <w:r w:rsidRPr="00BA67B7">
              <w:rPr>
                <w:color w:val="0000FF"/>
                <w:u w:val="single"/>
              </w:rPr>
              <w:fldChar w:fldCharType="separate"/>
            </w:r>
            <w:r w:rsidR="00507385">
              <w:rPr>
                <w:color w:val="0000FF"/>
                <w:u w:val="single"/>
              </w:rPr>
              <w:t>2.1.3</w:t>
            </w:r>
            <w:r w:rsidRPr="00BA67B7">
              <w:rPr>
                <w:color w:val="0000FF"/>
                <w:u w:val="single"/>
              </w:rPr>
              <w:fldChar w:fldCharType="end"/>
            </w:r>
            <w:r w:rsidRPr="00BA67B7">
              <w:t>.</w:t>
            </w:r>
          </w:p>
          <w:p w:rsidR="00C1082C" w:rsidRPr="00BA67B7" w:rsidRDefault="00C1082C" w:rsidP="00B813A9">
            <w:pPr>
              <w:pStyle w:val="TableListBullet"/>
            </w:pPr>
            <w:r w:rsidRPr="00BA67B7">
              <w:t xml:space="preserve">Updated Section </w:t>
            </w:r>
            <w:r w:rsidRPr="00BA67B7">
              <w:rPr>
                <w:color w:val="0000FF"/>
                <w:u w:val="single"/>
              </w:rPr>
              <w:fldChar w:fldCharType="begin"/>
            </w:r>
            <w:r w:rsidRPr="00BA67B7">
              <w:rPr>
                <w:color w:val="0000FF"/>
                <w:u w:val="single"/>
              </w:rPr>
              <w:instrText xml:space="preserve"> REF _Ref373762980 \w \h  \* MERGEFORMAT </w:instrText>
            </w:r>
            <w:r w:rsidRPr="00BA67B7">
              <w:rPr>
                <w:color w:val="0000FF"/>
                <w:u w:val="single"/>
              </w:rPr>
            </w:r>
            <w:r w:rsidRPr="00BA67B7">
              <w:rPr>
                <w:color w:val="0000FF"/>
                <w:u w:val="single"/>
              </w:rPr>
              <w:fldChar w:fldCharType="separate"/>
            </w:r>
            <w:r w:rsidR="00507385">
              <w:rPr>
                <w:color w:val="0000FF"/>
                <w:u w:val="single"/>
              </w:rPr>
              <w:t>2.1.4</w:t>
            </w:r>
            <w:r w:rsidRPr="00BA67B7">
              <w:rPr>
                <w:color w:val="0000FF"/>
                <w:u w:val="single"/>
              </w:rPr>
              <w:fldChar w:fldCharType="end"/>
            </w:r>
            <w:r w:rsidRPr="00BA67B7">
              <w:t xml:space="preserve"> and </w:t>
            </w:r>
            <w:r w:rsidRPr="00BA67B7">
              <w:rPr>
                <w:color w:val="0000FF"/>
                <w:u w:val="single"/>
              </w:rPr>
              <w:fldChar w:fldCharType="begin"/>
            </w:r>
            <w:r w:rsidRPr="00BA67B7">
              <w:rPr>
                <w:color w:val="0000FF"/>
                <w:u w:val="single"/>
              </w:rPr>
              <w:instrText xml:space="preserve"> REF _Ref373762998 \h  \* MERGEFORMAT </w:instrText>
            </w:r>
            <w:r w:rsidRPr="00BA67B7">
              <w:rPr>
                <w:color w:val="0000FF"/>
                <w:u w:val="single"/>
              </w:rPr>
            </w:r>
            <w:r w:rsidRPr="00BA67B7">
              <w:rPr>
                <w:color w:val="0000FF"/>
                <w:u w:val="single"/>
              </w:rPr>
              <w:fldChar w:fldCharType="separate"/>
            </w:r>
            <w:r w:rsidR="00507385" w:rsidRPr="00507385">
              <w:rPr>
                <w:color w:val="0000FF"/>
                <w:u w:val="single"/>
              </w:rPr>
              <w:t>Table 3</w:t>
            </w:r>
            <w:r w:rsidRPr="00BA67B7">
              <w:rPr>
                <w:color w:val="0000FF"/>
                <w:u w:val="single"/>
              </w:rPr>
              <w:fldChar w:fldCharType="end"/>
            </w:r>
            <w:r w:rsidRPr="00BA67B7">
              <w:t>.</w:t>
            </w:r>
          </w:p>
          <w:p w:rsidR="00C1082C" w:rsidRPr="00BA67B7" w:rsidRDefault="00C1082C" w:rsidP="00B813A9">
            <w:pPr>
              <w:pStyle w:val="TableListBullet"/>
            </w:pPr>
            <w:r w:rsidRPr="00BA67B7">
              <w:t xml:space="preserve">Updated Section </w:t>
            </w:r>
            <w:r w:rsidRPr="00BA67B7">
              <w:rPr>
                <w:color w:val="0000FF"/>
                <w:u w:val="single"/>
              </w:rPr>
              <w:fldChar w:fldCharType="begin"/>
            </w:r>
            <w:r w:rsidRPr="00BA67B7">
              <w:rPr>
                <w:color w:val="0000FF"/>
                <w:u w:val="single"/>
              </w:rPr>
              <w:instrText xml:space="preserve"> REF _Ref373763056 \w \h  \* MERGEFORMAT </w:instrText>
            </w:r>
            <w:r w:rsidRPr="00BA67B7">
              <w:rPr>
                <w:color w:val="0000FF"/>
                <w:u w:val="single"/>
              </w:rPr>
            </w:r>
            <w:r w:rsidRPr="00BA67B7">
              <w:rPr>
                <w:color w:val="0000FF"/>
                <w:u w:val="single"/>
              </w:rPr>
              <w:fldChar w:fldCharType="separate"/>
            </w:r>
            <w:r w:rsidR="00507385">
              <w:rPr>
                <w:color w:val="0000FF"/>
                <w:u w:val="single"/>
              </w:rPr>
              <w:t>2.1.5</w:t>
            </w:r>
            <w:r w:rsidRPr="00BA67B7">
              <w:rPr>
                <w:color w:val="0000FF"/>
                <w:u w:val="single"/>
              </w:rPr>
              <w:fldChar w:fldCharType="end"/>
            </w:r>
            <w:r w:rsidRPr="00BA67B7">
              <w:t xml:space="preserve"> and </w:t>
            </w:r>
            <w:r w:rsidRPr="00BA67B7">
              <w:rPr>
                <w:color w:val="0000FF"/>
                <w:u w:val="single"/>
              </w:rPr>
              <w:fldChar w:fldCharType="begin"/>
            </w:r>
            <w:r w:rsidRPr="00BA67B7">
              <w:rPr>
                <w:color w:val="0000FF"/>
                <w:u w:val="single"/>
              </w:rPr>
              <w:instrText xml:space="preserve"> REF _Ref373763093 \h  \* MERGEFORMAT </w:instrText>
            </w:r>
            <w:r w:rsidRPr="00BA67B7">
              <w:rPr>
                <w:color w:val="0000FF"/>
                <w:u w:val="single"/>
              </w:rPr>
            </w:r>
            <w:r w:rsidRPr="00BA67B7">
              <w:rPr>
                <w:color w:val="0000FF"/>
                <w:u w:val="single"/>
              </w:rPr>
              <w:fldChar w:fldCharType="separate"/>
            </w:r>
            <w:r w:rsidR="00507385" w:rsidRPr="00507385">
              <w:rPr>
                <w:color w:val="0000FF"/>
                <w:u w:val="single"/>
              </w:rPr>
              <w:t>Table 4</w:t>
            </w:r>
            <w:r w:rsidRPr="00BA67B7">
              <w:rPr>
                <w:color w:val="0000FF"/>
                <w:u w:val="single"/>
              </w:rPr>
              <w:fldChar w:fldCharType="end"/>
            </w:r>
            <w:r w:rsidRPr="00BA67B7">
              <w:t>.</w:t>
            </w:r>
          </w:p>
          <w:p w:rsidR="00C1082C" w:rsidRDefault="00CF41E5" w:rsidP="00B813A9">
            <w:pPr>
              <w:pStyle w:val="TableListBullet"/>
            </w:pPr>
            <w:r w:rsidRPr="00BA67B7">
              <w:t xml:space="preserve">Updated </w:t>
            </w:r>
            <w:r w:rsidRPr="00BA67B7">
              <w:rPr>
                <w:color w:val="0000FF"/>
                <w:u w:val="single"/>
              </w:rPr>
              <w:fldChar w:fldCharType="begin"/>
            </w:r>
            <w:r w:rsidRPr="00BA67B7">
              <w:rPr>
                <w:color w:val="0000FF"/>
                <w:u w:val="single"/>
              </w:rPr>
              <w:instrText xml:space="preserve"> REF _Ref373763249 \h  \* MERGEFORMAT </w:instrText>
            </w:r>
            <w:r w:rsidRPr="00BA67B7">
              <w:rPr>
                <w:color w:val="0000FF"/>
                <w:u w:val="single"/>
              </w:rPr>
            </w:r>
            <w:r w:rsidRPr="00BA67B7">
              <w:rPr>
                <w:color w:val="0000FF"/>
                <w:u w:val="single"/>
              </w:rPr>
              <w:fldChar w:fldCharType="separate"/>
            </w:r>
            <w:r w:rsidR="00507385" w:rsidRPr="00507385">
              <w:rPr>
                <w:color w:val="0000FF"/>
                <w:u w:val="single"/>
              </w:rPr>
              <w:t>Table 5</w:t>
            </w:r>
            <w:r w:rsidRPr="00BA67B7">
              <w:rPr>
                <w:color w:val="0000FF"/>
                <w:u w:val="single"/>
              </w:rPr>
              <w:fldChar w:fldCharType="end"/>
            </w:r>
            <w:r w:rsidRPr="00BA67B7">
              <w:t>.</w:t>
            </w:r>
          </w:p>
          <w:p w:rsidR="00B41990" w:rsidRPr="00BA67B7" w:rsidRDefault="00B41990" w:rsidP="00B813A9">
            <w:pPr>
              <w:pStyle w:val="TableListBullet"/>
            </w:pPr>
            <w:r>
              <w:t xml:space="preserve">Updated </w:t>
            </w:r>
            <w:r w:rsidRPr="00B41990">
              <w:rPr>
                <w:color w:val="0000FF"/>
                <w:u w:val="single"/>
              </w:rPr>
              <w:fldChar w:fldCharType="begin"/>
            </w:r>
            <w:r w:rsidRPr="00B41990">
              <w:rPr>
                <w:color w:val="0000FF"/>
                <w:u w:val="single"/>
              </w:rPr>
              <w:instrText xml:space="preserve"> REF _Ref362521201 \h </w:instrText>
            </w:r>
            <w:r>
              <w:rPr>
                <w:color w:val="0000FF"/>
                <w:u w:val="single"/>
              </w:rPr>
              <w:instrText xml:space="preserve"> \* MERGEFORMAT </w:instrText>
            </w:r>
            <w:r w:rsidRPr="00B41990">
              <w:rPr>
                <w:color w:val="0000FF"/>
                <w:u w:val="single"/>
              </w:rPr>
            </w:r>
            <w:r w:rsidRPr="00B41990">
              <w:rPr>
                <w:color w:val="0000FF"/>
                <w:u w:val="single"/>
              </w:rPr>
              <w:fldChar w:fldCharType="separate"/>
            </w:r>
            <w:r w:rsidR="00507385" w:rsidRPr="00507385">
              <w:rPr>
                <w:color w:val="0000FF"/>
                <w:u w:val="single"/>
              </w:rPr>
              <w:t xml:space="preserve">Figure </w:t>
            </w:r>
            <w:r w:rsidR="00507385" w:rsidRPr="00507385">
              <w:rPr>
                <w:noProof/>
                <w:color w:val="0000FF"/>
                <w:u w:val="single"/>
              </w:rPr>
              <w:t>7</w:t>
            </w:r>
            <w:r w:rsidRPr="00B41990">
              <w:rPr>
                <w:color w:val="0000FF"/>
                <w:u w:val="single"/>
              </w:rPr>
              <w:fldChar w:fldCharType="end"/>
            </w:r>
            <w:r>
              <w:t xml:space="preserve"> copyright reference.</w:t>
            </w:r>
          </w:p>
          <w:p w:rsidR="00CF41E5" w:rsidRPr="00BA67B7" w:rsidRDefault="000D492D" w:rsidP="00B813A9">
            <w:pPr>
              <w:pStyle w:val="TableListBullet"/>
            </w:pPr>
            <w:r w:rsidRPr="00BA67B7">
              <w:t xml:space="preserve">Updated all images for </w:t>
            </w:r>
            <w:r w:rsidR="000F1E8E" w:rsidRPr="00BA67B7">
              <w:t>prior Microsoft</w:t>
            </w:r>
            <w:r w:rsidR="000F1E8E" w:rsidRPr="00BA67B7">
              <w:rPr>
                <w:vertAlign w:val="superscript"/>
              </w:rPr>
              <w:t>®</w:t>
            </w:r>
            <w:r w:rsidR="000F1E8E" w:rsidRPr="00BA67B7">
              <w:t xml:space="preserve"> Windows operating systems to </w:t>
            </w:r>
            <w:r w:rsidRPr="00BA67B7">
              <w:t>Windows 7 dialogues.</w:t>
            </w:r>
          </w:p>
          <w:p w:rsidR="000F7CA1" w:rsidRPr="00BA67B7" w:rsidRDefault="000F7CA1" w:rsidP="000F7CA1">
            <w:pPr>
              <w:pStyle w:val="TableListBullet"/>
            </w:pPr>
            <w:r w:rsidRPr="00BA67B7">
              <w:t>Redacted document for the following information:</w:t>
            </w:r>
          </w:p>
          <w:p w:rsidR="000F7CA1" w:rsidRPr="00BA67B7" w:rsidRDefault="000F7CA1" w:rsidP="000F7CA1">
            <w:pPr>
              <w:pStyle w:val="TableListBullet2"/>
            </w:pPr>
            <w:r w:rsidRPr="00BA67B7">
              <w:t>Names (replaced with role and initials).</w:t>
            </w:r>
          </w:p>
          <w:p w:rsidR="000F7CA1" w:rsidRPr="00BA67B7" w:rsidRDefault="000F7CA1" w:rsidP="000F7CA1">
            <w:pPr>
              <w:pStyle w:val="TableListBullet2"/>
            </w:pPr>
            <w:r w:rsidRPr="00BA67B7">
              <w:t>Production IP addresses and ports.</w:t>
            </w:r>
          </w:p>
          <w:p w:rsidR="000F7CA1" w:rsidRPr="00BA67B7" w:rsidRDefault="000F7CA1" w:rsidP="000F7CA1">
            <w:pPr>
              <w:pStyle w:val="TableListBullet2"/>
            </w:pPr>
            <w:r w:rsidRPr="00BA67B7">
              <w:t>Intranet websites.</w:t>
            </w:r>
          </w:p>
          <w:p w:rsidR="000D42FF" w:rsidRPr="00BA67B7" w:rsidRDefault="00B813A9" w:rsidP="00105E92">
            <w:pPr>
              <w:pStyle w:val="TableText"/>
              <w:rPr>
                <w:b/>
              </w:rPr>
            </w:pPr>
            <w:r w:rsidRPr="00BA67B7">
              <w:rPr>
                <w:b/>
              </w:rPr>
              <w:t>RPC Broker 1.1</w:t>
            </w:r>
          </w:p>
        </w:tc>
        <w:tc>
          <w:tcPr>
            <w:tcW w:w="2790" w:type="dxa"/>
          </w:tcPr>
          <w:p w:rsidR="000D42FF" w:rsidRPr="00BA67B7" w:rsidRDefault="002A4E1F" w:rsidP="000D42FF">
            <w:pPr>
              <w:pStyle w:val="TableListBullet"/>
            </w:pPr>
            <w:r w:rsidRPr="00BA67B7">
              <w:lastRenderedPageBreak/>
              <w:t>Developer: H. W.</w:t>
            </w:r>
          </w:p>
          <w:p w:rsidR="000D42FF" w:rsidRPr="00BA67B7" w:rsidRDefault="002A4E1F" w:rsidP="00105E92">
            <w:pPr>
              <w:pStyle w:val="TableListBullet"/>
            </w:pPr>
            <w:r w:rsidRPr="00BA67B7">
              <w:t>Technical Writer: T. B.</w:t>
            </w:r>
          </w:p>
        </w:tc>
      </w:tr>
      <w:tr w:rsidR="000D42FF" w:rsidRPr="00BA67B7" w:rsidTr="00E23996">
        <w:tc>
          <w:tcPr>
            <w:tcW w:w="1224" w:type="dxa"/>
          </w:tcPr>
          <w:p w:rsidR="000D42FF" w:rsidRPr="00BA67B7" w:rsidRDefault="000D42FF" w:rsidP="004B41DC">
            <w:pPr>
              <w:pStyle w:val="TableText"/>
              <w:rPr>
                <w:rFonts w:cs="Arial"/>
              </w:rPr>
            </w:pPr>
            <w:r w:rsidRPr="00BA67B7">
              <w:lastRenderedPageBreak/>
              <w:t>07/25/2013</w:t>
            </w:r>
          </w:p>
        </w:tc>
        <w:tc>
          <w:tcPr>
            <w:tcW w:w="1080" w:type="dxa"/>
          </w:tcPr>
          <w:p w:rsidR="000D42FF" w:rsidRPr="00BA67B7" w:rsidRDefault="000D42FF" w:rsidP="00E23996">
            <w:pPr>
              <w:pStyle w:val="TableText"/>
              <w:rPr>
                <w:rFonts w:cs="Arial"/>
              </w:rPr>
            </w:pPr>
            <w:r w:rsidRPr="00BA67B7">
              <w:t>5.0</w:t>
            </w:r>
          </w:p>
        </w:tc>
        <w:tc>
          <w:tcPr>
            <w:tcW w:w="4230" w:type="dxa"/>
          </w:tcPr>
          <w:p w:rsidR="000D42FF" w:rsidRPr="00BA67B7" w:rsidRDefault="000D42FF" w:rsidP="00E23996">
            <w:pPr>
              <w:pStyle w:val="TableText"/>
            </w:pPr>
            <w:r w:rsidRPr="00BA67B7">
              <w:t>Tech Edit:</w:t>
            </w:r>
          </w:p>
          <w:p w:rsidR="000D42FF" w:rsidRPr="00BA67B7" w:rsidRDefault="000D42FF" w:rsidP="00E23996">
            <w:pPr>
              <w:pStyle w:val="TableListBullet"/>
            </w:pPr>
            <w:r w:rsidRPr="00BA67B7">
              <w:t>Baselined document.</w:t>
            </w:r>
          </w:p>
          <w:p w:rsidR="000D42FF" w:rsidRPr="00BA67B7" w:rsidRDefault="000D42FF" w:rsidP="00E23996">
            <w:pPr>
              <w:pStyle w:val="TableListBullet"/>
            </w:pPr>
            <w:r w:rsidRPr="00BA67B7">
              <w:t>Updated all styles and formatting to follow current internal team style template.</w:t>
            </w:r>
          </w:p>
          <w:p w:rsidR="000D42FF" w:rsidRPr="00BA67B7" w:rsidRDefault="000D42FF" w:rsidP="00E23996">
            <w:pPr>
              <w:pStyle w:val="TableListBullet"/>
            </w:pPr>
            <w:r w:rsidRPr="00BA67B7">
              <w:lastRenderedPageBreak/>
              <w:t>Updated all organizational references.</w:t>
            </w:r>
          </w:p>
          <w:p w:rsidR="00B813A9" w:rsidRPr="00BA67B7" w:rsidRDefault="00B813A9" w:rsidP="00B813A9">
            <w:pPr>
              <w:pStyle w:val="TableText"/>
            </w:pPr>
            <w:r w:rsidRPr="00BA67B7">
              <w:rPr>
                <w:b/>
              </w:rPr>
              <w:t>RPC Broker 1.1</w:t>
            </w:r>
          </w:p>
        </w:tc>
        <w:tc>
          <w:tcPr>
            <w:tcW w:w="2790" w:type="dxa"/>
          </w:tcPr>
          <w:p w:rsidR="00105E92" w:rsidRPr="00BA67B7" w:rsidRDefault="002A4E1F" w:rsidP="00105E92">
            <w:pPr>
              <w:pStyle w:val="TableListBullet"/>
            </w:pPr>
            <w:r w:rsidRPr="00BA67B7">
              <w:lastRenderedPageBreak/>
              <w:t>Developer: H. W.</w:t>
            </w:r>
          </w:p>
          <w:p w:rsidR="000D42FF" w:rsidRPr="00BA67B7" w:rsidRDefault="002A4E1F" w:rsidP="00105E92">
            <w:pPr>
              <w:pStyle w:val="TableListBullet"/>
            </w:pPr>
            <w:r w:rsidRPr="00BA67B7">
              <w:t>Technical Writer: T. B.</w:t>
            </w:r>
          </w:p>
        </w:tc>
      </w:tr>
      <w:tr w:rsidR="000D42FF" w:rsidRPr="00BA67B7" w:rsidTr="002725F0">
        <w:trPr>
          <w:cantSplit/>
        </w:trPr>
        <w:tc>
          <w:tcPr>
            <w:tcW w:w="1224" w:type="dxa"/>
            <w:tcBorders>
              <w:top w:val="single" w:sz="6" w:space="0" w:color="auto"/>
              <w:left w:val="single" w:sz="6" w:space="0" w:color="auto"/>
              <w:bottom w:val="single" w:sz="6" w:space="0" w:color="auto"/>
              <w:right w:val="single" w:sz="6" w:space="0" w:color="auto"/>
            </w:tcBorders>
          </w:tcPr>
          <w:p w:rsidR="000D42FF" w:rsidRPr="00BA67B7" w:rsidRDefault="000D42FF" w:rsidP="00E23996">
            <w:pPr>
              <w:pStyle w:val="TableText"/>
            </w:pPr>
            <w:r w:rsidRPr="00BA67B7">
              <w:lastRenderedPageBreak/>
              <w:t>08/26/2008</w:t>
            </w:r>
          </w:p>
        </w:tc>
        <w:tc>
          <w:tcPr>
            <w:tcW w:w="1080" w:type="dxa"/>
            <w:tcBorders>
              <w:top w:val="single" w:sz="6" w:space="0" w:color="auto"/>
              <w:left w:val="single" w:sz="6" w:space="0" w:color="auto"/>
              <w:bottom w:val="single" w:sz="6" w:space="0" w:color="auto"/>
              <w:right w:val="single" w:sz="6" w:space="0" w:color="auto"/>
            </w:tcBorders>
          </w:tcPr>
          <w:p w:rsidR="000D42FF" w:rsidRPr="00BA67B7" w:rsidRDefault="000D42FF" w:rsidP="00E23996">
            <w:pPr>
              <w:pStyle w:val="TableText"/>
            </w:pPr>
            <w:r w:rsidRPr="00BA67B7">
              <w:t>4.2</w:t>
            </w:r>
          </w:p>
        </w:tc>
        <w:tc>
          <w:tcPr>
            <w:tcW w:w="4230" w:type="dxa"/>
            <w:tcBorders>
              <w:top w:val="single" w:sz="6" w:space="0" w:color="auto"/>
              <w:left w:val="single" w:sz="6" w:space="0" w:color="auto"/>
              <w:bottom w:val="single" w:sz="6" w:space="0" w:color="auto"/>
              <w:right w:val="single" w:sz="6" w:space="0" w:color="auto"/>
            </w:tcBorders>
          </w:tcPr>
          <w:p w:rsidR="000D42FF" w:rsidRPr="00BA67B7" w:rsidRDefault="000D42FF" w:rsidP="00E23996">
            <w:pPr>
              <w:pStyle w:val="TableText"/>
            </w:pPr>
            <w:r w:rsidRPr="00BA67B7">
              <w:t>Updates for RPC Broker Patch XWB*1.1*50:</w:t>
            </w:r>
          </w:p>
          <w:p w:rsidR="000D42FF" w:rsidRPr="00BA67B7" w:rsidRDefault="000D42FF" w:rsidP="00E23996">
            <w:pPr>
              <w:pStyle w:val="TableListBullet"/>
            </w:pPr>
            <w:r w:rsidRPr="00BA67B7">
              <w:t>Added new properties.</w:t>
            </w:r>
          </w:p>
          <w:p w:rsidR="000D42FF" w:rsidRPr="00BA67B7" w:rsidRDefault="000D42FF" w:rsidP="00E23996">
            <w:pPr>
              <w:pStyle w:val="TableListBullet"/>
            </w:pPr>
            <w:r w:rsidRPr="00BA67B7">
              <w:t>Support for Delphi 5, 6, 7, 2005, 2006, and 2007.</w:t>
            </w:r>
          </w:p>
          <w:p w:rsidR="000D42FF" w:rsidRPr="00BA67B7" w:rsidRDefault="000D42FF" w:rsidP="00E23996">
            <w:pPr>
              <w:pStyle w:val="TableListBullet"/>
            </w:pPr>
            <w:r w:rsidRPr="00BA67B7">
              <w:t>Changed references form Patch 47 to Patch 50 where appropriate.</w:t>
            </w:r>
          </w:p>
          <w:p w:rsidR="00B813A9" w:rsidRPr="00BA67B7" w:rsidRDefault="00B813A9" w:rsidP="00B813A9">
            <w:pPr>
              <w:pStyle w:val="TableText"/>
            </w:pPr>
            <w:r w:rsidRPr="00BA67B7">
              <w:rPr>
                <w:b/>
              </w:rPr>
              <w:t>RPC Broker 1.1</w:t>
            </w:r>
          </w:p>
        </w:tc>
        <w:tc>
          <w:tcPr>
            <w:tcW w:w="2790" w:type="dxa"/>
            <w:tcBorders>
              <w:top w:val="single" w:sz="6" w:space="0" w:color="auto"/>
              <w:left w:val="single" w:sz="6" w:space="0" w:color="auto"/>
              <w:bottom w:val="single" w:sz="6" w:space="0" w:color="auto"/>
              <w:right w:val="single" w:sz="6" w:space="0" w:color="auto"/>
            </w:tcBorders>
          </w:tcPr>
          <w:p w:rsidR="000D42FF" w:rsidRPr="00BA67B7" w:rsidRDefault="00105E92" w:rsidP="00E23996">
            <w:pPr>
              <w:pStyle w:val="TableListBullet"/>
            </w:pPr>
            <w:r w:rsidRPr="00BA67B7">
              <w:t xml:space="preserve">Project Manager: </w:t>
            </w:r>
            <w:r w:rsidR="000D42FF" w:rsidRPr="00BA67B7">
              <w:t>J</w:t>
            </w:r>
            <w:r w:rsidRPr="00BA67B7">
              <w:t>.</w:t>
            </w:r>
            <w:r w:rsidR="000D42FF" w:rsidRPr="00BA67B7">
              <w:t xml:space="preserve"> Sch</w:t>
            </w:r>
            <w:r w:rsidRPr="00BA67B7">
              <w:t>.</w:t>
            </w:r>
          </w:p>
          <w:p w:rsidR="000D42FF" w:rsidRPr="00BA67B7" w:rsidRDefault="00105E92" w:rsidP="00E23996">
            <w:pPr>
              <w:pStyle w:val="TableListBullet"/>
            </w:pPr>
            <w:r w:rsidRPr="00BA67B7">
              <w:t xml:space="preserve">Developer: </w:t>
            </w:r>
            <w:r w:rsidR="000D42FF" w:rsidRPr="00BA67B7">
              <w:t>J</w:t>
            </w:r>
            <w:r w:rsidRPr="00BA67B7">
              <w:t>.</w:t>
            </w:r>
            <w:r w:rsidR="000D42FF" w:rsidRPr="00BA67B7">
              <w:t xml:space="preserve"> I</w:t>
            </w:r>
            <w:r w:rsidRPr="00BA67B7">
              <w:t>.</w:t>
            </w:r>
          </w:p>
          <w:p w:rsidR="000D42FF" w:rsidRPr="00BA67B7" w:rsidRDefault="00105E92" w:rsidP="00E23996">
            <w:pPr>
              <w:pStyle w:val="TableListBullet"/>
            </w:pPr>
            <w:r w:rsidRPr="00BA67B7">
              <w:t>SQA: G. S.</w:t>
            </w:r>
          </w:p>
          <w:p w:rsidR="000D42FF" w:rsidRPr="00BA67B7" w:rsidRDefault="00105E92" w:rsidP="00105E92">
            <w:pPr>
              <w:pStyle w:val="TableListBullet"/>
            </w:pPr>
            <w:r w:rsidRPr="00BA67B7">
              <w:t xml:space="preserve">Technical Writer: </w:t>
            </w:r>
            <w:r w:rsidR="000D42FF" w:rsidRPr="00BA67B7">
              <w:t>T</w:t>
            </w:r>
            <w:r w:rsidRPr="00BA67B7">
              <w:t>.</w:t>
            </w:r>
            <w:r w:rsidR="000D42FF" w:rsidRPr="00BA67B7">
              <w:t xml:space="preserve"> </w:t>
            </w:r>
            <w:r w:rsidRPr="00BA67B7">
              <w:t>B.</w:t>
            </w:r>
          </w:p>
        </w:tc>
      </w:tr>
      <w:tr w:rsidR="000D42FF" w:rsidRPr="00BA67B7" w:rsidTr="002725F0">
        <w:trPr>
          <w:cantSplit/>
        </w:trPr>
        <w:tc>
          <w:tcPr>
            <w:tcW w:w="1224" w:type="dxa"/>
            <w:tcBorders>
              <w:top w:val="single" w:sz="6" w:space="0" w:color="auto"/>
              <w:left w:val="single" w:sz="6" w:space="0" w:color="auto"/>
              <w:bottom w:val="single" w:sz="6" w:space="0" w:color="auto"/>
              <w:right w:val="single" w:sz="6" w:space="0" w:color="auto"/>
            </w:tcBorders>
          </w:tcPr>
          <w:p w:rsidR="000D42FF" w:rsidRPr="00BA67B7" w:rsidRDefault="000D42FF" w:rsidP="002725F0">
            <w:pPr>
              <w:pStyle w:val="TableText"/>
            </w:pPr>
            <w:bookmarkStart w:id="3" w:name="_Toc44314849"/>
            <w:bookmarkStart w:id="4" w:name="_Toc55291398"/>
            <w:bookmarkStart w:id="5" w:name="_Toc67130180"/>
            <w:bookmarkStart w:id="6" w:name="_Toc70297504"/>
            <w:bookmarkStart w:id="7" w:name="_Toc70316650"/>
            <w:bookmarkStart w:id="8" w:name="_Toc97008516"/>
            <w:r w:rsidRPr="00BA67B7">
              <w:t>07/03/2008</w:t>
            </w:r>
          </w:p>
        </w:tc>
        <w:tc>
          <w:tcPr>
            <w:tcW w:w="1080" w:type="dxa"/>
            <w:tcBorders>
              <w:top w:val="single" w:sz="6" w:space="0" w:color="auto"/>
              <w:left w:val="single" w:sz="6" w:space="0" w:color="auto"/>
              <w:bottom w:val="single" w:sz="6" w:space="0" w:color="auto"/>
              <w:right w:val="single" w:sz="6" w:space="0" w:color="auto"/>
            </w:tcBorders>
          </w:tcPr>
          <w:p w:rsidR="000D42FF" w:rsidRPr="00BA67B7" w:rsidRDefault="000D42FF" w:rsidP="002725F0">
            <w:pPr>
              <w:pStyle w:val="TableText"/>
            </w:pPr>
            <w:r w:rsidRPr="00BA67B7">
              <w:t>4.1</w:t>
            </w:r>
          </w:p>
        </w:tc>
        <w:tc>
          <w:tcPr>
            <w:tcW w:w="4230" w:type="dxa"/>
            <w:tcBorders>
              <w:top w:val="single" w:sz="6" w:space="0" w:color="auto"/>
              <w:left w:val="single" w:sz="6" w:space="0" w:color="auto"/>
              <w:bottom w:val="single" w:sz="6" w:space="0" w:color="auto"/>
              <w:right w:val="single" w:sz="6" w:space="0" w:color="auto"/>
            </w:tcBorders>
          </w:tcPr>
          <w:p w:rsidR="000D42FF" w:rsidRPr="00BA67B7" w:rsidRDefault="000D42FF" w:rsidP="002725F0">
            <w:pPr>
              <w:pStyle w:val="TableText"/>
            </w:pPr>
            <w:r w:rsidRPr="00BA67B7">
              <w:t>Updates for RPC Broker Patch XWB*1.1*47:</w:t>
            </w:r>
          </w:p>
          <w:p w:rsidR="000D42FF" w:rsidRPr="00BA67B7" w:rsidRDefault="000D42FF" w:rsidP="002725F0">
            <w:pPr>
              <w:pStyle w:val="TableListBullet"/>
            </w:pPr>
            <w:r w:rsidRPr="00BA67B7">
              <w:t>No content changes required; no new public classes, methods, or properties added to those available in XWB*1.1*40.</w:t>
            </w:r>
          </w:p>
          <w:p w:rsidR="000D42FF" w:rsidRPr="00BA67B7" w:rsidRDefault="000D42FF" w:rsidP="002725F0">
            <w:pPr>
              <w:pStyle w:val="TableListBullet"/>
            </w:pPr>
            <w:r w:rsidRPr="00BA67B7">
              <w:t>Bug fixes to the ValidAppHandle function and fixed memory leaks.</w:t>
            </w:r>
          </w:p>
          <w:p w:rsidR="000D42FF" w:rsidRPr="00BA67B7" w:rsidRDefault="000D42FF" w:rsidP="002725F0">
            <w:pPr>
              <w:pStyle w:val="TableListBullet"/>
            </w:pPr>
            <w:r w:rsidRPr="00BA67B7">
              <w:t>Support added for Delphi 2005, 2006, and 2007.</w:t>
            </w:r>
          </w:p>
          <w:p w:rsidR="000D42FF" w:rsidRPr="00BA67B7" w:rsidRDefault="000D42FF" w:rsidP="002725F0">
            <w:pPr>
              <w:pStyle w:val="TableListBullet"/>
            </w:pPr>
            <w:r w:rsidRPr="00BA67B7">
              <w:t>Reformatted document.</w:t>
            </w:r>
          </w:p>
          <w:p w:rsidR="000D42FF" w:rsidRPr="00BA67B7" w:rsidRDefault="000D42FF" w:rsidP="002725F0">
            <w:pPr>
              <w:pStyle w:val="TableListBullet"/>
            </w:pPr>
            <w:r w:rsidRPr="00BA67B7">
              <w:t>Changed references form Patch 40 to Patch 47 where appropriate.</w:t>
            </w:r>
          </w:p>
          <w:p w:rsidR="00B813A9" w:rsidRPr="00BA67B7" w:rsidRDefault="00B813A9" w:rsidP="00B813A9">
            <w:pPr>
              <w:pStyle w:val="TableText"/>
            </w:pPr>
            <w:r w:rsidRPr="00BA67B7">
              <w:rPr>
                <w:b/>
              </w:rPr>
              <w:t>RPC Broker 1.1</w:t>
            </w:r>
          </w:p>
        </w:tc>
        <w:tc>
          <w:tcPr>
            <w:tcW w:w="2790" w:type="dxa"/>
            <w:tcBorders>
              <w:top w:val="single" w:sz="6" w:space="0" w:color="auto"/>
              <w:left w:val="single" w:sz="6" w:space="0" w:color="auto"/>
              <w:bottom w:val="single" w:sz="6" w:space="0" w:color="auto"/>
              <w:right w:val="single" w:sz="6" w:space="0" w:color="auto"/>
            </w:tcBorders>
          </w:tcPr>
          <w:p w:rsidR="000D42FF" w:rsidRPr="00BA67B7" w:rsidRDefault="00105E92" w:rsidP="002725F0">
            <w:pPr>
              <w:pStyle w:val="TableListBullet"/>
            </w:pPr>
            <w:r w:rsidRPr="00BA67B7">
              <w:t xml:space="preserve">Project Manager: </w:t>
            </w:r>
            <w:r w:rsidR="000D42FF" w:rsidRPr="00BA67B7">
              <w:t>J</w:t>
            </w:r>
            <w:r w:rsidRPr="00BA67B7">
              <w:t>.</w:t>
            </w:r>
            <w:r w:rsidR="000D42FF" w:rsidRPr="00BA67B7">
              <w:t xml:space="preserve"> Sch</w:t>
            </w:r>
            <w:r w:rsidRPr="00BA67B7">
              <w:t>.</w:t>
            </w:r>
          </w:p>
          <w:p w:rsidR="000D42FF" w:rsidRPr="00BA67B7" w:rsidRDefault="00105E92" w:rsidP="002725F0">
            <w:pPr>
              <w:pStyle w:val="TableListBullet"/>
            </w:pPr>
            <w:r w:rsidRPr="00BA67B7">
              <w:t>Developer: J. I.</w:t>
            </w:r>
          </w:p>
          <w:p w:rsidR="000D42FF" w:rsidRPr="00BA67B7" w:rsidRDefault="00105E92" w:rsidP="002725F0">
            <w:pPr>
              <w:pStyle w:val="TableListBullet"/>
            </w:pPr>
            <w:r w:rsidRPr="00BA67B7">
              <w:t>SQA: G. S.</w:t>
            </w:r>
          </w:p>
          <w:p w:rsidR="000D42FF" w:rsidRPr="00BA67B7" w:rsidRDefault="00105E92" w:rsidP="002725F0">
            <w:pPr>
              <w:pStyle w:val="TableListBullet"/>
            </w:pPr>
            <w:r w:rsidRPr="00BA67B7">
              <w:t>Technical Writer: T. B.</w:t>
            </w:r>
          </w:p>
        </w:tc>
      </w:tr>
      <w:tr w:rsidR="000D42FF" w:rsidRPr="00BA67B7" w:rsidTr="002725F0">
        <w:tc>
          <w:tcPr>
            <w:tcW w:w="1224" w:type="dxa"/>
          </w:tcPr>
          <w:p w:rsidR="000D42FF" w:rsidRPr="00BA67B7" w:rsidRDefault="000D42FF" w:rsidP="002725F0">
            <w:pPr>
              <w:pStyle w:val="TableText"/>
            </w:pPr>
            <w:r w:rsidRPr="00BA67B7">
              <w:t>02/23/2005</w:t>
            </w:r>
          </w:p>
        </w:tc>
        <w:tc>
          <w:tcPr>
            <w:tcW w:w="1080" w:type="dxa"/>
          </w:tcPr>
          <w:p w:rsidR="000D42FF" w:rsidRPr="00BA67B7" w:rsidRDefault="000D42FF" w:rsidP="002725F0">
            <w:pPr>
              <w:pStyle w:val="TableText"/>
            </w:pPr>
            <w:r w:rsidRPr="00BA67B7">
              <w:t>4.0</w:t>
            </w:r>
          </w:p>
        </w:tc>
        <w:tc>
          <w:tcPr>
            <w:tcW w:w="4230" w:type="dxa"/>
          </w:tcPr>
          <w:p w:rsidR="000D42FF" w:rsidRPr="00BA67B7" w:rsidRDefault="000D42FF" w:rsidP="002725F0">
            <w:pPr>
              <w:pStyle w:val="TableText"/>
            </w:pPr>
            <w:r w:rsidRPr="00BA67B7">
              <w:t>Revised Version for RPC Broker Patches XWB*1.1*35 and 40.</w:t>
            </w:r>
          </w:p>
          <w:p w:rsidR="000D42FF" w:rsidRPr="00BA67B7" w:rsidRDefault="000D42FF" w:rsidP="002725F0">
            <w:pPr>
              <w:pStyle w:val="TableText"/>
            </w:pPr>
            <w:r w:rsidRPr="00BA67B7">
              <w:t xml:space="preserve">Also, reviewed document and edited for the </w:t>
            </w:r>
            <w:r w:rsidR="00F26614">
              <w:t>“</w:t>
            </w:r>
            <w:r w:rsidRPr="00BA67B7">
              <w:t>Data Scrubbing</w:t>
            </w:r>
            <w:r w:rsidR="00F26614">
              <w:t>”</w:t>
            </w:r>
            <w:r w:rsidRPr="00BA67B7">
              <w:t xml:space="preserve"> and the </w:t>
            </w:r>
            <w:r w:rsidR="00F26614">
              <w:t>“</w:t>
            </w:r>
            <w:r w:rsidRPr="00BA67B7">
              <w:t>PDF 508 Compliance</w:t>
            </w:r>
            <w:r w:rsidR="00F26614">
              <w:t>”</w:t>
            </w:r>
            <w:r w:rsidRPr="00BA67B7">
              <w:t xml:space="preserve"> projects.</w:t>
            </w:r>
          </w:p>
          <w:p w:rsidR="000D42FF" w:rsidRPr="00BA67B7" w:rsidRDefault="000D42FF" w:rsidP="002725F0">
            <w:pPr>
              <w:pStyle w:val="TableText"/>
            </w:pPr>
            <w:r w:rsidRPr="00BA67B7">
              <w:rPr>
                <w:b/>
              </w:rPr>
              <w:t>Data Scrubbing—</w:t>
            </w:r>
            <w:r w:rsidRPr="00BA67B7">
              <w:t>Changed all patient/user TEST data to conform to HSD&amp;D standards and conventions as indicated below:</w:t>
            </w:r>
          </w:p>
          <w:p w:rsidR="000D42FF" w:rsidRPr="00BA67B7" w:rsidRDefault="000D42FF" w:rsidP="002725F0">
            <w:pPr>
              <w:pStyle w:val="TableListBullet"/>
            </w:pPr>
            <w:r w:rsidRPr="00BA67B7">
              <w:t xml:space="preserve">The first three digits (prefix) of any Social Security Numbers (SSN) start with </w:t>
            </w:r>
            <w:r w:rsidR="00F26614">
              <w:t>“</w:t>
            </w:r>
            <w:r w:rsidRPr="00BA67B7">
              <w:t>000</w:t>
            </w:r>
            <w:r w:rsidR="00F26614">
              <w:t>”</w:t>
            </w:r>
            <w:r w:rsidRPr="00BA67B7">
              <w:t xml:space="preserve"> or </w:t>
            </w:r>
            <w:r w:rsidR="00F26614">
              <w:t>“</w:t>
            </w:r>
            <w:r w:rsidRPr="00BA67B7">
              <w:t>666.</w:t>
            </w:r>
            <w:r w:rsidR="00F26614">
              <w:t>”</w:t>
            </w:r>
          </w:p>
          <w:p w:rsidR="000D42FF" w:rsidRPr="00BA67B7" w:rsidRDefault="000D42FF" w:rsidP="002725F0">
            <w:pPr>
              <w:pStyle w:val="TableListBullet"/>
            </w:pPr>
            <w:r w:rsidRPr="00BA67B7">
              <w:t>Patient or user names are formatted as follows: XWBPATIENT,[N] or XWBUSER,[N] respectively, where the N is a number written out and incremented with each new entry (e.g., XWBPATIENT, ONE, XWBPATIENT, TWO, etc.).</w:t>
            </w:r>
          </w:p>
          <w:p w:rsidR="000D42FF" w:rsidRPr="00BA67B7" w:rsidRDefault="000D42FF" w:rsidP="002725F0">
            <w:pPr>
              <w:pStyle w:val="TableListBullet"/>
            </w:pPr>
            <w:r w:rsidRPr="00BA67B7">
              <w:t>Other personal demographic-related data (e.g., addresses, phones, IP addresses, etc.) were also changed to be generic.</w:t>
            </w:r>
          </w:p>
          <w:p w:rsidR="000D42FF" w:rsidRPr="00BA67B7" w:rsidRDefault="000D42FF" w:rsidP="002725F0">
            <w:pPr>
              <w:pStyle w:val="TableText"/>
            </w:pPr>
            <w:r w:rsidRPr="00BA67B7">
              <w:rPr>
                <w:b/>
              </w:rPr>
              <w:t>PDF 508 Compliance—</w:t>
            </w:r>
            <w:r w:rsidRPr="00BA67B7">
              <w:t xml:space="preserve">The final PDF document was recreated and now supports </w:t>
            </w:r>
            <w:r w:rsidRPr="00BA67B7">
              <w:lastRenderedPageBreak/>
              <w:t>the minimum requirements to be 508 compliant (i.e., accessibility tags, language selection, alternate text for all images/icons, fully functional Web links, successfully passed Adobe Acrobat Quick Check).</w:t>
            </w:r>
          </w:p>
          <w:p w:rsidR="00B813A9" w:rsidRPr="00BA67B7" w:rsidRDefault="00B813A9" w:rsidP="002725F0">
            <w:pPr>
              <w:pStyle w:val="TableText"/>
            </w:pPr>
            <w:r w:rsidRPr="00BA67B7">
              <w:rPr>
                <w:b/>
              </w:rPr>
              <w:t>RPC Broker 1.1</w:t>
            </w:r>
          </w:p>
        </w:tc>
        <w:tc>
          <w:tcPr>
            <w:tcW w:w="2790" w:type="dxa"/>
          </w:tcPr>
          <w:p w:rsidR="000D42FF" w:rsidRPr="00BA67B7" w:rsidRDefault="002A4E1F" w:rsidP="00105E92">
            <w:pPr>
              <w:pStyle w:val="TableListBullet"/>
            </w:pPr>
            <w:r w:rsidRPr="00BA67B7">
              <w:lastRenderedPageBreak/>
              <w:t>Developer: J. I.</w:t>
            </w:r>
          </w:p>
          <w:p w:rsidR="000D42FF" w:rsidRPr="00BA67B7" w:rsidRDefault="002A4E1F" w:rsidP="00105E92">
            <w:pPr>
              <w:pStyle w:val="TableListBullet"/>
            </w:pPr>
            <w:r w:rsidRPr="00BA67B7">
              <w:t>Technical Writer: T. B.</w:t>
            </w:r>
          </w:p>
        </w:tc>
      </w:tr>
      <w:tr w:rsidR="000D42FF" w:rsidRPr="00BA67B7" w:rsidTr="002725F0">
        <w:tc>
          <w:tcPr>
            <w:tcW w:w="1224" w:type="dxa"/>
          </w:tcPr>
          <w:p w:rsidR="000D42FF" w:rsidRPr="00BA67B7" w:rsidRDefault="000D42FF" w:rsidP="002725F0">
            <w:pPr>
              <w:pStyle w:val="TableText"/>
            </w:pPr>
            <w:r w:rsidRPr="00BA67B7">
              <w:lastRenderedPageBreak/>
              <w:t>05/08/2002</w:t>
            </w:r>
          </w:p>
        </w:tc>
        <w:tc>
          <w:tcPr>
            <w:tcW w:w="1080" w:type="dxa"/>
          </w:tcPr>
          <w:p w:rsidR="000D42FF" w:rsidRPr="00BA67B7" w:rsidRDefault="000D42FF" w:rsidP="002725F0">
            <w:pPr>
              <w:pStyle w:val="TableText"/>
            </w:pPr>
            <w:r w:rsidRPr="00BA67B7">
              <w:t>3.0</w:t>
            </w:r>
          </w:p>
        </w:tc>
        <w:tc>
          <w:tcPr>
            <w:tcW w:w="4230" w:type="dxa"/>
          </w:tcPr>
          <w:p w:rsidR="000D42FF" w:rsidRPr="00BA67B7" w:rsidRDefault="000D42FF" w:rsidP="002725F0">
            <w:pPr>
              <w:pStyle w:val="TableText"/>
            </w:pPr>
            <w:r w:rsidRPr="00BA67B7">
              <w:t>Revised Version for RPC Broker Patch XWB*1.1*26.</w:t>
            </w:r>
          </w:p>
          <w:p w:rsidR="00B813A9" w:rsidRPr="00BA67B7" w:rsidRDefault="00B813A9" w:rsidP="002725F0">
            <w:pPr>
              <w:pStyle w:val="TableText"/>
            </w:pPr>
            <w:r w:rsidRPr="00BA67B7">
              <w:rPr>
                <w:b/>
              </w:rPr>
              <w:t>RPC Broker 1.1</w:t>
            </w:r>
          </w:p>
        </w:tc>
        <w:tc>
          <w:tcPr>
            <w:tcW w:w="2790" w:type="dxa"/>
          </w:tcPr>
          <w:p w:rsidR="00105E92" w:rsidRPr="00BA67B7" w:rsidRDefault="002A4E1F" w:rsidP="00105E92">
            <w:pPr>
              <w:pStyle w:val="TableListBullet"/>
            </w:pPr>
            <w:r w:rsidRPr="00BA67B7">
              <w:t>Developer: J. I.</w:t>
            </w:r>
          </w:p>
          <w:p w:rsidR="000D42FF" w:rsidRPr="00BA67B7" w:rsidRDefault="002A4E1F" w:rsidP="00105E92">
            <w:pPr>
              <w:pStyle w:val="TableListBullet"/>
            </w:pPr>
            <w:r w:rsidRPr="00BA67B7">
              <w:t>Technical Writer: T. B.</w:t>
            </w:r>
          </w:p>
        </w:tc>
      </w:tr>
      <w:tr w:rsidR="000D42FF" w:rsidRPr="00BA67B7" w:rsidTr="002725F0">
        <w:tc>
          <w:tcPr>
            <w:tcW w:w="1224" w:type="dxa"/>
          </w:tcPr>
          <w:p w:rsidR="000D42FF" w:rsidRPr="00BA67B7" w:rsidRDefault="000D42FF" w:rsidP="002725F0">
            <w:pPr>
              <w:pStyle w:val="TableText"/>
            </w:pPr>
            <w:r w:rsidRPr="00BA67B7">
              <w:t>04/08/2002</w:t>
            </w:r>
          </w:p>
        </w:tc>
        <w:tc>
          <w:tcPr>
            <w:tcW w:w="1080" w:type="dxa"/>
          </w:tcPr>
          <w:p w:rsidR="000D42FF" w:rsidRPr="00BA67B7" w:rsidRDefault="000D42FF" w:rsidP="002725F0">
            <w:pPr>
              <w:pStyle w:val="TableText"/>
            </w:pPr>
            <w:r w:rsidRPr="00BA67B7">
              <w:t>2.0</w:t>
            </w:r>
          </w:p>
        </w:tc>
        <w:tc>
          <w:tcPr>
            <w:tcW w:w="4230" w:type="dxa"/>
          </w:tcPr>
          <w:p w:rsidR="000D42FF" w:rsidRPr="00BA67B7" w:rsidRDefault="000D42FF" w:rsidP="002725F0">
            <w:pPr>
              <w:pStyle w:val="TableText"/>
            </w:pPr>
            <w:r w:rsidRPr="00BA67B7">
              <w:t>Revised Version for RPC Broker Patch XWB*1.1*13.</w:t>
            </w:r>
          </w:p>
          <w:p w:rsidR="00B813A9" w:rsidRPr="00BA67B7" w:rsidRDefault="00B813A9" w:rsidP="002725F0">
            <w:pPr>
              <w:pStyle w:val="TableText"/>
            </w:pPr>
            <w:r w:rsidRPr="00BA67B7">
              <w:rPr>
                <w:b/>
              </w:rPr>
              <w:t>RPC Broker 1.1</w:t>
            </w:r>
          </w:p>
        </w:tc>
        <w:tc>
          <w:tcPr>
            <w:tcW w:w="2790" w:type="dxa"/>
          </w:tcPr>
          <w:p w:rsidR="00105E92" w:rsidRPr="00BA67B7" w:rsidRDefault="002A4E1F" w:rsidP="00105E92">
            <w:pPr>
              <w:pStyle w:val="TableListBullet"/>
            </w:pPr>
            <w:r w:rsidRPr="00BA67B7">
              <w:t>Developer: J. I.</w:t>
            </w:r>
          </w:p>
          <w:p w:rsidR="000D42FF" w:rsidRPr="00BA67B7" w:rsidRDefault="002A4E1F" w:rsidP="00105E92">
            <w:pPr>
              <w:pStyle w:val="TableListBullet"/>
            </w:pPr>
            <w:r w:rsidRPr="00BA67B7">
              <w:t>Technical Writer: T. B.</w:t>
            </w:r>
          </w:p>
        </w:tc>
      </w:tr>
      <w:bookmarkEnd w:id="3"/>
      <w:bookmarkEnd w:id="4"/>
      <w:bookmarkEnd w:id="5"/>
      <w:bookmarkEnd w:id="6"/>
      <w:bookmarkEnd w:id="7"/>
      <w:bookmarkEnd w:id="8"/>
      <w:tr w:rsidR="000D42FF" w:rsidRPr="00BA67B7" w:rsidTr="00E23996">
        <w:tc>
          <w:tcPr>
            <w:tcW w:w="1224" w:type="dxa"/>
          </w:tcPr>
          <w:p w:rsidR="000D42FF" w:rsidRPr="00BA67B7" w:rsidRDefault="000D42FF" w:rsidP="00E23996">
            <w:pPr>
              <w:pStyle w:val="TableText"/>
            </w:pPr>
            <w:r w:rsidRPr="00BA67B7">
              <w:t>09/--/1997</w:t>
            </w:r>
          </w:p>
        </w:tc>
        <w:tc>
          <w:tcPr>
            <w:tcW w:w="1080" w:type="dxa"/>
          </w:tcPr>
          <w:p w:rsidR="000D42FF" w:rsidRPr="00BA67B7" w:rsidRDefault="000D42FF" w:rsidP="00E23996">
            <w:pPr>
              <w:pStyle w:val="TableText"/>
            </w:pPr>
            <w:r w:rsidRPr="00BA67B7">
              <w:t>1.0</w:t>
            </w:r>
          </w:p>
        </w:tc>
        <w:tc>
          <w:tcPr>
            <w:tcW w:w="4230" w:type="dxa"/>
          </w:tcPr>
          <w:p w:rsidR="000D42FF" w:rsidRPr="00BA67B7" w:rsidRDefault="000D42FF" w:rsidP="00E23996">
            <w:pPr>
              <w:pStyle w:val="TableText"/>
            </w:pPr>
            <w:r w:rsidRPr="00BA67B7">
              <w:t>Initial RPC Broker Version 1.1 software release.</w:t>
            </w:r>
          </w:p>
          <w:p w:rsidR="00B813A9" w:rsidRPr="00BA67B7" w:rsidRDefault="00B813A9" w:rsidP="00E23996">
            <w:pPr>
              <w:pStyle w:val="TableText"/>
            </w:pPr>
            <w:r w:rsidRPr="00BA67B7">
              <w:rPr>
                <w:b/>
              </w:rPr>
              <w:t>RPC Broker 1.1</w:t>
            </w:r>
          </w:p>
        </w:tc>
        <w:tc>
          <w:tcPr>
            <w:tcW w:w="2790" w:type="dxa"/>
          </w:tcPr>
          <w:p w:rsidR="00105E92" w:rsidRPr="00BA67B7" w:rsidRDefault="002A4E1F" w:rsidP="00105E92">
            <w:pPr>
              <w:pStyle w:val="TableListBullet"/>
            </w:pPr>
            <w:r w:rsidRPr="00BA67B7">
              <w:t>Developer: J. I.</w:t>
            </w:r>
          </w:p>
          <w:p w:rsidR="000D42FF" w:rsidRPr="00BA67B7" w:rsidRDefault="002A4E1F" w:rsidP="00105E92">
            <w:pPr>
              <w:pStyle w:val="TableListBullet"/>
            </w:pPr>
            <w:r w:rsidRPr="00BA67B7">
              <w:t>Technical Writer: T. B.</w:t>
            </w:r>
          </w:p>
        </w:tc>
      </w:tr>
    </w:tbl>
    <w:p w:rsidR="007E16DC" w:rsidRPr="00BA67B7" w:rsidRDefault="007E16DC" w:rsidP="00F60608">
      <w:pPr>
        <w:pStyle w:val="BodyText6"/>
      </w:pPr>
    </w:p>
    <w:p w:rsidR="007E16DC" w:rsidRPr="00BA67B7" w:rsidRDefault="007E16DC" w:rsidP="00E23996">
      <w:pPr>
        <w:pStyle w:val="AltHeading2"/>
      </w:pPr>
      <w:r w:rsidRPr="00BA67B7">
        <w:t>Patch Revisions</w:t>
      </w:r>
    </w:p>
    <w:p w:rsidR="007E16DC" w:rsidRPr="00BA67B7" w:rsidRDefault="00E23996" w:rsidP="00E23996">
      <w:pPr>
        <w:pStyle w:val="BodyText"/>
      </w:pPr>
      <w:r w:rsidRPr="00BA67B7">
        <w:fldChar w:fldCharType="begin"/>
      </w:r>
      <w:r w:rsidRPr="00BA67B7">
        <w:instrText xml:space="preserve"> XE </w:instrText>
      </w:r>
      <w:r w:rsidR="00F26614">
        <w:instrText>“</w:instrText>
      </w:r>
      <w:r w:rsidRPr="00BA67B7">
        <w:instrText>Revision History:Patches</w:instrText>
      </w:r>
      <w:r w:rsidR="00F26614">
        <w:instrText>”</w:instrText>
      </w:r>
      <w:r w:rsidRPr="00BA67B7">
        <w:instrText xml:space="preserve"> </w:instrText>
      </w:r>
      <w:r w:rsidRPr="00BA67B7">
        <w:fldChar w:fldCharType="end"/>
      </w:r>
      <w:r w:rsidRPr="00BA67B7">
        <w:fldChar w:fldCharType="begin"/>
      </w:r>
      <w:r w:rsidRPr="00BA67B7">
        <w:instrText xml:space="preserve"> XE </w:instrText>
      </w:r>
      <w:r w:rsidR="00F26614">
        <w:instrText>“</w:instrText>
      </w:r>
      <w:r w:rsidRPr="00BA67B7">
        <w:instrText>Patches:Revisions</w:instrText>
      </w:r>
      <w:r w:rsidR="00F26614">
        <w:instrText>”</w:instrText>
      </w:r>
      <w:r w:rsidRPr="00BA67B7">
        <w:instrText xml:space="preserve"> </w:instrText>
      </w:r>
      <w:r w:rsidRPr="00BA67B7">
        <w:fldChar w:fldCharType="end"/>
      </w:r>
      <w:r w:rsidR="007E16DC" w:rsidRPr="00BA67B7">
        <w:t xml:space="preserve">For the current patch history related to this software, </w:t>
      </w:r>
      <w:r w:rsidR="00E8630C" w:rsidRPr="00BA67B7">
        <w:t>see</w:t>
      </w:r>
      <w:r w:rsidR="007E16DC" w:rsidRPr="00BA67B7">
        <w:t xml:space="preserve"> </w:t>
      </w:r>
      <w:r w:rsidR="00161D42" w:rsidRPr="00BA67B7">
        <w:t xml:space="preserve">the </w:t>
      </w:r>
      <w:r w:rsidR="007E16DC" w:rsidRPr="00BA67B7">
        <w:t>Patch Module on FORUM.</w:t>
      </w:r>
    </w:p>
    <w:p w:rsidR="00CE155D" w:rsidRPr="00BA67B7" w:rsidRDefault="00CE155D" w:rsidP="00E23996">
      <w:pPr>
        <w:pStyle w:val="BodyText"/>
      </w:pPr>
    </w:p>
    <w:p w:rsidR="00B813A9" w:rsidRPr="00BA67B7" w:rsidRDefault="00B813A9" w:rsidP="00E23996">
      <w:pPr>
        <w:pStyle w:val="BodyText"/>
      </w:pPr>
    </w:p>
    <w:p w:rsidR="00CE155D" w:rsidRPr="00BA67B7" w:rsidRDefault="00CE155D" w:rsidP="00E23996">
      <w:pPr>
        <w:pStyle w:val="BodyText"/>
        <w:rPr>
          <w:kern w:val="2"/>
        </w:rPr>
        <w:sectPr w:rsidR="00CE155D" w:rsidRPr="00BA67B7" w:rsidSect="00D0474C">
          <w:headerReference w:type="even" r:id="rId11"/>
          <w:headerReference w:type="default" r:id="rId12"/>
          <w:footerReference w:type="even" r:id="rId13"/>
          <w:footerReference w:type="default" r:id="rId14"/>
          <w:footerReference w:type="first" r:id="rId15"/>
          <w:pgSz w:w="12240" w:h="15840" w:code="1"/>
          <w:pgMar w:top="1440" w:right="1440" w:bottom="1440" w:left="1440" w:header="720" w:footer="720" w:gutter="0"/>
          <w:pgNumType w:fmt="lowerRoman"/>
          <w:cols w:space="720"/>
        </w:sectPr>
      </w:pPr>
    </w:p>
    <w:p w:rsidR="00CE155D" w:rsidRPr="00BA67B7" w:rsidRDefault="00CE155D" w:rsidP="009910D0">
      <w:pPr>
        <w:pStyle w:val="Title2"/>
      </w:pPr>
      <w:r w:rsidRPr="00BA67B7">
        <w:lastRenderedPageBreak/>
        <w:t>Contents</w:t>
      </w:r>
    </w:p>
    <w:p w:rsidR="00CE155D" w:rsidRPr="00BA67B7" w:rsidRDefault="00CE155D" w:rsidP="00F60608">
      <w:pPr>
        <w:pStyle w:val="BodyText6"/>
        <w:rPr>
          <w:kern w:val="2"/>
        </w:rPr>
      </w:pPr>
      <w:r w:rsidRPr="00BA67B7">
        <w:fldChar w:fldCharType="begin"/>
      </w:r>
      <w:r w:rsidRPr="00BA67B7">
        <w:instrText xml:space="preserve">XE </w:instrText>
      </w:r>
      <w:r w:rsidR="00F26614">
        <w:instrText>“</w:instrText>
      </w:r>
      <w:r w:rsidRPr="00BA67B7">
        <w:rPr>
          <w:kern w:val="2"/>
        </w:rPr>
        <w:instrText>Contents</w:instrText>
      </w:r>
      <w:r w:rsidR="00F26614">
        <w:instrText>”</w:instrText>
      </w:r>
      <w:r w:rsidRPr="00BA67B7">
        <w:fldChar w:fldCharType="end"/>
      </w:r>
      <w:r w:rsidR="00337076" w:rsidRPr="00BA67B7">
        <w:fldChar w:fldCharType="begin"/>
      </w:r>
      <w:r w:rsidR="00337076" w:rsidRPr="00BA67B7">
        <w:instrText xml:space="preserve">XE </w:instrText>
      </w:r>
      <w:r w:rsidR="00F26614">
        <w:instrText>“</w:instrText>
      </w:r>
      <w:r w:rsidR="00337076" w:rsidRPr="00BA67B7">
        <w:instrText xml:space="preserve">Table of </w:instrText>
      </w:r>
      <w:r w:rsidR="00337076" w:rsidRPr="00BA67B7">
        <w:rPr>
          <w:kern w:val="2"/>
        </w:rPr>
        <w:instrText>Contents</w:instrText>
      </w:r>
      <w:r w:rsidR="00F26614">
        <w:instrText>”</w:instrText>
      </w:r>
      <w:r w:rsidR="00337076" w:rsidRPr="00BA67B7">
        <w:fldChar w:fldCharType="end"/>
      </w:r>
    </w:p>
    <w:p w:rsidR="00507385" w:rsidRDefault="00931D37">
      <w:pPr>
        <w:pStyle w:val="TOC9"/>
        <w:rPr>
          <w:rFonts w:asciiTheme="minorHAnsi" w:eastAsiaTheme="minorEastAsia" w:hAnsiTheme="minorHAnsi" w:cstheme="minorBidi"/>
          <w:noProof/>
          <w:color w:val="auto"/>
          <w:szCs w:val="22"/>
          <w:lang w:eastAsia="en-US"/>
        </w:rPr>
      </w:pPr>
      <w:r w:rsidRPr="00BA67B7">
        <w:rPr>
          <w:rFonts w:ascii="Arial" w:hAnsi="Arial"/>
          <w:b/>
          <w:caps/>
        </w:rPr>
        <w:fldChar w:fldCharType="begin"/>
      </w:r>
      <w:r w:rsidRPr="00BA67B7">
        <w:rPr>
          <w:rFonts w:ascii="Arial" w:hAnsi="Arial"/>
          <w:b/>
          <w:caps/>
        </w:rPr>
        <w:instrText xml:space="preserve"> TOC \o "3-4" \h \z \t "Heading 1,1,Heading 2,2,Heading Front-Back_Matter,9" </w:instrText>
      </w:r>
      <w:r w:rsidRPr="00BA67B7">
        <w:rPr>
          <w:rFonts w:ascii="Arial" w:hAnsi="Arial"/>
          <w:b/>
          <w:caps/>
        </w:rPr>
        <w:fldChar w:fldCharType="separate"/>
      </w:r>
      <w:hyperlink w:anchor="_Toc449511466" w:history="1">
        <w:r w:rsidR="00507385" w:rsidRPr="00215EE7">
          <w:rPr>
            <w:rStyle w:val="Hyperlink"/>
            <w:noProof/>
          </w:rPr>
          <w:t>Revision History</w:t>
        </w:r>
        <w:r w:rsidR="00507385">
          <w:rPr>
            <w:noProof/>
            <w:webHidden/>
          </w:rPr>
          <w:tab/>
        </w:r>
        <w:r w:rsidR="00507385">
          <w:rPr>
            <w:noProof/>
            <w:webHidden/>
          </w:rPr>
          <w:fldChar w:fldCharType="begin"/>
        </w:r>
        <w:r w:rsidR="00507385">
          <w:rPr>
            <w:noProof/>
            <w:webHidden/>
          </w:rPr>
          <w:instrText xml:space="preserve"> PAGEREF _Toc449511466 \h </w:instrText>
        </w:r>
        <w:r w:rsidR="00507385">
          <w:rPr>
            <w:noProof/>
            <w:webHidden/>
          </w:rPr>
        </w:r>
        <w:r w:rsidR="00507385">
          <w:rPr>
            <w:noProof/>
            <w:webHidden/>
          </w:rPr>
          <w:fldChar w:fldCharType="separate"/>
        </w:r>
        <w:r w:rsidR="00507385">
          <w:rPr>
            <w:noProof/>
            <w:webHidden/>
          </w:rPr>
          <w:t>ii</w:t>
        </w:r>
        <w:r w:rsidR="00507385">
          <w:rPr>
            <w:noProof/>
            <w:webHidden/>
          </w:rPr>
          <w:fldChar w:fldCharType="end"/>
        </w:r>
      </w:hyperlink>
    </w:p>
    <w:p w:rsidR="00507385" w:rsidRDefault="00507385">
      <w:pPr>
        <w:pStyle w:val="TOC9"/>
        <w:rPr>
          <w:rFonts w:asciiTheme="minorHAnsi" w:eastAsiaTheme="minorEastAsia" w:hAnsiTheme="minorHAnsi" w:cstheme="minorBidi"/>
          <w:noProof/>
          <w:color w:val="auto"/>
          <w:szCs w:val="22"/>
          <w:lang w:eastAsia="en-US"/>
        </w:rPr>
      </w:pPr>
      <w:hyperlink w:anchor="_Toc449511467" w:history="1">
        <w:r w:rsidRPr="00215EE7">
          <w:rPr>
            <w:rStyle w:val="Hyperlink"/>
            <w:noProof/>
          </w:rPr>
          <w:t>List of Figures</w:t>
        </w:r>
        <w:r>
          <w:rPr>
            <w:noProof/>
            <w:webHidden/>
          </w:rPr>
          <w:tab/>
        </w:r>
        <w:r>
          <w:rPr>
            <w:noProof/>
            <w:webHidden/>
          </w:rPr>
          <w:fldChar w:fldCharType="begin"/>
        </w:r>
        <w:r>
          <w:rPr>
            <w:noProof/>
            <w:webHidden/>
          </w:rPr>
          <w:instrText xml:space="preserve"> PAGEREF _Toc449511467 \h </w:instrText>
        </w:r>
        <w:r>
          <w:rPr>
            <w:noProof/>
            <w:webHidden/>
          </w:rPr>
        </w:r>
        <w:r>
          <w:rPr>
            <w:noProof/>
            <w:webHidden/>
          </w:rPr>
          <w:fldChar w:fldCharType="separate"/>
        </w:r>
        <w:r>
          <w:rPr>
            <w:noProof/>
            <w:webHidden/>
          </w:rPr>
          <w:t>viii</w:t>
        </w:r>
        <w:r>
          <w:rPr>
            <w:noProof/>
            <w:webHidden/>
          </w:rPr>
          <w:fldChar w:fldCharType="end"/>
        </w:r>
      </w:hyperlink>
    </w:p>
    <w:p w:rsidR="00507385" w:rsidRDefault="00507385">
      <w:pPr>
        <w:pStyle w:val="TOC9"/>
        <w:rPr>
          <w:rFonts w:asciiTheme="minorHAnsi" w:eastAsiaTheme="minorEastAsia" w:hAnsiTheme="minorHAnsi" w:cstheme="minorBidi"/>
          <w:noProof/>
          <w:color w:val="auto"/>
          <w:szCs w:val="22"/>
          <w:lang w:eastAsia="en-US"/>
        </w:rPr>
      </w:pPr>
      <w:hyperlink w:anchor="_Toc449511468" w:history="1">
        <w:r w:rsidRPr="00215EE7">
          <w:rPr>
            <w:rStyle w:val="Hyperlink"/>
            <w:noProof/>
          </w:rPr>
          <w:t>List of Tabl</w:t>
        </w:r>
        <w:r w:rsidRPr="00215EE7">
          <w:rPr>
            <w:rStyle w:val="Hyperlink"/>
            <w:noProof/>
          </w:rPr>
          <w:t>e</w:t>
        </w:r>
        <w:r w:rsidRPr="00215EE7">
          <w:rPr>
            <w:rStyle w:val="Hyperlink"/>
            <w:noProof/>
          </w:rPr>
          <w:t>s</w:t>
        </w:r>
        <w:r>
          <w:rPr>
            <w:noProof/>
            <w:webHidden/>
          </w:rPr>
          <w:tab/>
        </w:r>
        <w:r>
          <w:rPr>
            <w:noProof/>
            <w:webHidden/>
          </w:rPr>
          <w:fldChar w:fldCharType="begin"/>
        </w:r>
        <w:r>
          <w:rPr>
            <w:noProof/>
            <w:webHidden/>
          </w:rPr>
          <w:instrText xml:space="preserve"> PAGEREF _Toc449511468 \h </w:instrText>
        </w:r>
        <w:r>
          <w:rPr>
            <w:noProof/>
            <w:webHidden/>
          </w:rPr>
        </w:r>
        <w:r>
          <w:rPr>
            <w:noProof/>
            <w:webHidden/>
          </w:rPr>
          <w:fldChar w:fldCharType="separate"/>
        </w:r>
        <w:r>
          <w:rPr>
            <w:noProof/>
            <w:webHidden/>
          </w:rPr>
          <w:t>ix</w:t>
        </w:r>
        <w:r>
          <w:rPr>
            <w:noProof/>
            <w:webHidden/>
          </w:rPr>
          <w:fldChar w:fldCharType="end"/>
        </w:r>
      </w:hyperlink>
    </w:p>
    <w:p w:rsidR="00507385" w:rsidRDefault="00507385">
      <w:pPr>
        <w:pStyle w:val="TOC9"/>
        <w:rPr>
          <w:rFonts w:asciiTheme="minorHAnsi" w:eastAsiaTheme="minorEastAsia" w:hAnsiTheme="minorHAnsi" w:cstheme="minorBidi"/>
          <w:noProof/>
          <w:color w:val="auto"/>
          <w:szCs w:val="22"/>
          <w:lang w:eastAsia="en-US"/>
        </w:rPr>
      </w:pPr>
      <w:hyperlink w:anchor="_Toc449511469" w:history="1">
        <w:r w:rsidRPr="00215EE7">
          <w:rPr>
            <w:rStyle w:val="Hyperlink"/>
            <w:noProof/>
          </w:rPr>
          <w:t>Orientation</w:t>
        </w:r>
        <w:r>
          <w:rPr>
            <w:noProof/>
            <w:webHidden/>
          </w:rPr>
          <w:tab/>
        </w:r>
        <w:r>
          <w:rPr>
            <w:noProof/>
            <w:webHidden/>
          </w:rPr>
          <w:fldChar w:fldCharType="begin"/>
        </w:r>
        <w:r>
          <w:rPr>
            <w:noProof/>
            <w:webHidden/>
          </w:rPr>
          <w:instrText xml:space="preserve"> PAGEREF _Toc449511469 \h </w:instrText>
        </w:r>
        <w:r>
          <w:rPr>
            <w:noProof/>
            <w:webHidden/>
          </w:rPr>
        </w:r>
        <w:r>
          <w:rPr>
            <w:noProof/>
            <w:webHidden/>
          </w:rPr>
          <w:fldChar w:fldCharType="separate"/>
        </w:r>
        <w:r>
          <w:rPr>
            <w:noProof/>
            <w:webHidden/>
          </w:rPr>
          <w:t>x</w:t>
        </w:r>
        <w:r>
          <w:rPr>
            <w:noProof/>
            <w:webHidden/>
          </w:rPr>
          <w:fldChar w:fldCharType="end"/>
        </w:r>
      </w:hyperlink>
    </w:p>
    <w:p w:rsidR="00507385" w:rsidRDefault="00507385">
      <w:pPr>
        <w:pStyle w:val="TOC1"/>
        <w:rPr>
          <w:rFonts w:asciiTheme="minorHAnsi" w:eastAsiaTheme="minorEastAsia" w:hAnsiTheme="minorHAnsi" w:cstheme="minorBidi"/>
          <w:b w:val="0"/>
          <w:color w:val="auto"/>
          <w:szCs w:val="22"/>
          <w:lang w:eastAsia="en-US"/>
        </w:rPr>
      </w:pPr>
      <w:hyperlink w:anchor="_Toc449511470" w:history="1">
        <w:r w:rsidRPr="00215EE7">
          <w:rPr>
            <w:rStyle w:val="Hyperlink"/>
          </w:rPr>
          <w:t>1</w:t>
        </w:r>
        <w:r>
          <w:rPr>
            <w:rFonts w:asciiTheme="minorHAnsi" w:eastAsiaTheme="minorEastAsia" w:hAnsiTheme="minorHAnsi" w:cstheme="minorBidi"/>
            <w:b w:val="0"/>
            <w:color w:val="auto"/>
            <w:szCs w:val="22"/>
            <w:lang w:eastAsia="en-US"/>
          </w:rPr>
          <w:tab/>
        </w:r>
        <w:r w:rsidRPr="00215EE7">
          <w:rPr>
            <w:rStyle w:val="Hyperlink"/>
          </w:rPr>
          <w:t>Introduction</w:t>
        </w:r>
        <w:r>
          <w:rPr>
            <w:webHidden/>
          </w:rPr>
          <w:tab/>
        </w:r>
        <w:r>
          <w:rPr>
            <w:webHidden/>
          </w:rPr>
          <w:fldChar w:fldCharType="begin"/>
        </w:r>
        <w:r>
          <w:rPr>
            <w:webHidden/>
          </w:rPr>
          <w:instrText xml:space="preserve"> PAGEREF _Toc449511470 \h </w:instrText>
        </w:r>
        <w:r>
          <w:rPr>
            <w:webHidden/>
          </w:rPr>
        </w:r>
        <w:r>
          <w:rPr>
            <w:webHidden/>
          </w:rPr>
          <w:fldChar w:fldCharType="separate"/>
        </w:r>
        <w:r>
          <w:rPr>
            <w:webHidden/>
          </w:rPr>
          <w:t>1</w:t>
        </w:r>
        <w:r>
          <w:rPr>
            <w:webHidden/>
          </w:rPr>
          <w:fldChar w:fldCharType="end"/>
        </w:r>
      </w:hyperlink>
    </w:p>
    <w:p w:rsidR="00507385" w:rsidRDefault="00507385">
      <w:pPr>
        <w:pStyle w:val="TOC2"/>
        <w:rPr>
          <w:rFonts w:asciiTheme="minorHAnsi" w:eastAsiaTheme="minorEastAsia" w:hAnsiTheme="minorHAnsi" w:cstheme="minorBidi"/>
          <w:noProof/>
          <w:color w:val="auto"/>
          <w:szCs w:val="22"/>
          <w:lang w:eastAsia="en-US"/>
        </w:rPr>
      </w:pPr>
      <w:hyperlink w:anchor="_Toc449511471" w:history="1">
        <w:r w:rsidRPr="00215EE7">
          <w:rPr>
            <w:rStyle w:val="Hyperlink"/>
            <w:noProof/>
          </w:rPr>
          <w:t>1.1</w:t>
        </w:r>
        <w:r>
          <w:rPr>
            <w:rFonts w:asciiTheme="minorHAnsi" w:eastAsiaTheme="minorEastAsia" w:hAnsiTheme="minorHAnsi" w:cstheme="minorBidi"/>
            <w:noProof/>
            <w:color w:val="auto"/>
            <w:szCs w:val="22"/>
            <w:lang w:eastAsia="en-US"/>
          </w:rPr>
          <w:tab/>
        </w:r>
        <w:r w:rsidRPr="00215EE7">
          <w:rPr>
            <w:rStyle w:val="Hyperlink"/>
            <w:noProof/>
          </w:rPr>
          <w:t>Overview</w:t>
        </w:r>
        <w:r>
          <w:rPr>
            <w:noProof/>
            <w:webHidden/>
          </w:rPr>
          <w:tab/>
        </w:r>
        <w:r>
          <w:rPr>
            <w:noProof/>
            <w:webHidden/>
          </w:rPr>
          <w:fldChar w:fldCharType="begin"/>
        </w:r>
        <w:r>
          <w:rPr>
            <w:noProof/>
            <w:webHidden/>
          </w:rPr>
          <w:instrText xml:space="preserve"> PAGEREF _Toc449511471 \h </w:instrText>
        </w:r>
        <w:r>
          <w:rPr>
            <w:noProof/>
            <w:webHidden/>
          </w:rPr>
        </w:r>
        <w:r>
          <w:rPr>
            <w:noProof/>
            <w:webHidden/>
          </w:rPr>
          <w:fldChar w:fldCharType="separate"/>
        </w:r>
        <w:r>
          <w:rPr>
            <w:noProof/>
            <w:webHidden/>
          </w:rPr>
          <w:t>1</w:t>
        </w:r>
        <w:r>
          <w:rPr>
            <w:noProof/>
            <w:webHidden/>
          </w:rPr>
          <w:fldChar w:fldCharType="end"/>
        </w:r>
      </w:hyperlink>
    </w:p>
    <w:p w:rsidR="00507385" w:rsidRDefault="00507385">
      <w:pPr>
        <w:pStyle w:val="TOC2"/>
        <w:rPr>
          <w:rFonts w:asciiTheme="minorHAnsi" w:eastAsiaTheme="minorEastAsia" w:hAnsiTheme="minorHAnsi" w:cstheme="minorBidi"/>
          <w:noProof/>
          <w:color w:val="auto"/>
          <w:szCs w:val="22"/>
          <w:lang w:eastAsia="en-US"/>
        </w:rPr>
      </w:pPr>
      <w:hyperlink w:anchor="_Toc449511472" w:history="1">
        <w:r w:rsidRPr="00215EE7">
          <w:rPr>
            <w:rStyle w:val="Hyperlink"/>
            <w:noProof/>
          </w:rPr>
          <w:t>1.2</w:t>
        </w:r>
        <w:r>
          <w:rPr>
            <w:rFonts w:asciiTheme="minorHAnsi" w:eastAsiaTheme="minorEastAsia" w:hAnsiTheme="minorHAnsi" w:cstheme="minorBidi"/>
            <w:noProof/>
            <w:color w:val="auto"/>
            <w:szCs w:val="22"/>
            <w:lang w:eastAsia="en-US"/>
          </w:rPr>
          <w:tab/>
        </w:r>
        <w:r w:rsidRPr="00215EE7">
          <w:rPr>
            <w:rStyle w:val="Hyperlink"/>
            <w:noProof/>
          </w:rPr>
          <w:t>How Does It All Work?</w:t>
        </w:r>
        <w:r>
          <w:rPr>
            <w:noProof/>
            <w:webHidden/>
          </w:rPr>
          <w:tab/>
        </w:r>
        <w:r>
          <w:rPr>
            <w:noProof/>
            <w:webHidden/>
          </w:rPr>
          <w:fldChar w:fldCharType="begin"/>
        </w:r>
        <w:r>
          <w:rPr>
            <w:noProof/>
            <w:webHidden/>
          </w:rPr>
          <w:instrText xml:space="preserve"> PAGEREF _Toc449511472 \h </w:instrText>
        </w:r>
        <w:r>
          <w:rPr>
            <w:noProof/>
            <w:webHidden/>
          </w:rPr>
        </w:r>
        <w:r>
          <w:rPr>
            <w:noProof/>
            <w:webHidden/>
          </w:rPr>
          <w:fldChar w:fldCharType="separate"/>
        </w:r>
        <w:r>
          <w:rPr>
            <w:noProof/>
            <w:webHidden/>
          </w:rPr>
          <w:t>3</w:t>
        </w:r>
        <w:r>
          <w:rPr>
            <w:noProof/>
            <w:webHidden/>
          </w:rPr>
          <w:fldChar w:fldCharType="end"/>
        </w:r>
      </w:hyperlink>
    </w:p>
    <w:p w:rsidR="00507385" w:rsidRDefault="00507385">
      <w:pPr>
        <w:pStyle w:val="TOC2"/>
        <w:rPr>
          <w:rFonts w:asciiTheme="minorHAnsi" w:eastAsiaTheme="minorEastAsia" w:hAnsiTheme="minorHAnsi" w:cstheme="minorBidi"/>
          <w:noProof/>
          <w:color w:val="auto"/>
          <w:szCs w:val="22"/>
          <w:lang w:eastAsia="en-US"/>
        </w:rPr>
      </w:pPr>
      <w:hyperlink w:anchor="_Toc449511473" w:history="1">
        <w:r w:rsidRPr="00215EE7">
          <w:rPr>
            <w:rStyle w:val="Hyperlink"/>
            <w:noProof/>
          </w:rPr>
          <w:t>1.3</w:t>
        </w:r>
        <w:r>
          <w:rPr>
            <w:rFonts w:asciiTheme="minorHAnsi" w:eastAsiaTheme="minorEastAsia" w:hAnsiTheme="minorHAnsi" w:cstheme="minorBidi"/>
            <w:noProof/>
            <w:color w:val="auto"/>
            <w:szCs w:val="22"/>
            <w:lang w:eastAsia="en-US"/>
          </w:rPr>
          <w:tab/>
        </w:r>
        <w:r w:rsidRPr="00215EE7">
          <w:rPr>
            <w:rStyle w:val="Hyperlink"/>
            <w:noProof/>
          </w:rPr>
          <w:t>System Overview</w:t>
        </w:r>
        <w:r>
          <w:rPr>
            <w:noProof/>
            <w:webHidden/>
          </w:rPr>
          <w:tab/>
        </w:r>
        <w:r>
          <w:rPr>
            <w:noProof/>
            <w:webHidden/>
          </w:rPr>
          <w:fldChar w:fldCharType="begin"/>
        </w:r>
        <w:r>
          <w:rPr>
            <w:noProof/>
            <w:webHidden/>
          </w:rPr>
          <w:instrText xml:space="preserve"> PAGEREF _Toc449511473 \h </w:instrText>
        </w:r>
        <w:r>
          <w:rPr>
            <w:noProof/>
            <w:webHidden/>
          </w:rPr>
        </w:r>
        <w:r>
          <w:rPr>
            <w:noProof/>
            <w:webHidden/>
          </w:rPr>
          <w:fldChar w:fldCharType="separate"/>
        </w:r>
        <w:r>
          <w:rPr>
            <w:noProof/>
            <w:webHidden/>
          </w:rPr>
          <w:t>5</w:t>
        </w:r>
        <w:r>
          <w:rPr>
            <w:noProof/>
            <w:webHidden/>
          </w:rPr>
          <w:fldChar w:fldCharType="end"/>
        </w:r>
      </w:hyperlink>
    </w:p>
    <w:p w:rsidR="00507385" w:rsidRDefault="00507385">
      <w:pPr>
        <w:pStyle w:val="TOC1"/>
        <w:rPr>
          <w:rFonts w:asciiTheme="minorHAnsi" w:eastAsiaTheme="minorEastAsia" w:hAnsiTheme="minorHAnsi" w:cstheme="minorBidi"/>
          <w:b w:val="0"/>
          <w:color w:val="auto"/>
          <w:szCs w:val="22"/>
          <w:lang w:eastAsia="en-US"/>
        </w:rPr>
      </w:pPr>
      <w:hyperlink w:anchor="_Toc449511474" w:history="1">
        <w:r w:rsidRPr="00215EE7">
          <w:rPr>
            <w:rStyle w:val="Hyperlink"/>
          </w:rPr>
          <w:t>2</w:t>
        </w:r>
        <w:r>
          <w:rPr>
            <w:rFonts w:asciiTheme="minorHAnsi" w:eastAsiaTheme="minorEastAsia" w:hAnsiTheme="minorHAnsi" w:cstheme="minorBidi"/>
            <w:b w:val="0"/>
            <w:color w:val="auto"/>
            <w:szCs w:val="22"/>
            <w:lang w:eastAsia="en-US"/>
          </w:rPr>
          <w:tab/>
        </w:r>
        <w:r w:rsidRPr="00215EE7">
          <w:rPr>
            <w:rStyle w:val="Hyperlink"/>
          </w:rPr>
          <w:t>System Features</w:t>
        </w:r>
        <w:r>
          <w:rPr>
            <w:webHidden/>
          </w:rPr>
          <w:tab/>
        </w:r>
        <w:r>
          <w:rPr>
            <w:webHidden/>
          </w:rPr>
          <w:fldChar w:fldCharType="begin"/>
        </w:r>
        <w:r>
          <w:rPr>
            <w:webHidden/>
          </w:rPr>
          <w:instrText xml:space="preserve"> PAGEREF _Toc449511474 \h </w:instrText>
        </w:r>
        <w:r>
          <w:rPr>
            <w:webHidden/>
          </w:rPr>
        </w:r>
        <w:r>
          <w:rPr>
            <w:webHidden/>
          </w:rPr>
          <w:fldChar w:fldCharType="separate"/>
        </w:r>
        <w:r>
          <w:rPr>
            <w:webHidden/>
          </w:rPr>
          <w:t>6</w:t>
        </w:r>
        <w:r>
          <w:rPr>
            <w:webHidden/>
          </w:rPr>
          <w:fldChar w:fldCharType="end"/>
        </w:r>
      </w:hyperlink>
    </w:p>
    <w:p w:rsidR="00507385" w:rsidRDefault="00507385">
      <w:pPr>
        <w:pStyle w:val="TOC2"/>
        <w:rPr>
          <w:rFonts w:asciiTheme="minorHAnsi" w:eastAsiaTheme="minorEastAsia" w:hAnsiTheme="minorHAnsi" w:cstheme="minorBidi"/>
          <w:noProof/>
          <w:color w:val="auto"/>
          <w:szCs w:val="22"/>
          <w:lang w:eastAsia="en-US"/>
        </w:rPr>
      </w:pPr>
      <w:hyperlink w:anchor="_Toc449511475" w:history="1">
        <w:r w:rsidRPr="00215EE7">
          <w:rPr>
            <w:rStyle w:val="Hyperlink"/>
            <w:noProof/>
          </w:rPr>
          <w:t>2.1</w:t>
        </w:r>
        <w:r>
          <w:rPr>
            <w:rFonts w:asciiTheme="minorHAnsi" w:eastAsiaTheme="minorEastAsia" w:hAnsiTheme="minorHAnsi" w:cstheme="minorBidi"/>
            <w:noProof/>
            <w:color w:val="auto"/>
            <w:szCs w:val="22"/>
            <w:lang w:eastAsia="en-US"/>
          </w:rPr>
          <w:tab/>
        </w:r>
        <w:r w:rsidRPr="00215EE7">
          <w:rPr>
            <w:rStyle w:val="Hyperlink"/>
            <w:noProof/>
          </w:rPr>
          <w:t>Client Features</w:t>
        </w:r>
        <w:r>
          <w:rPr>
            <w:noProof/>
            <w:webHidden/>
          </w:rPr>
          <w:tab/>
        </w:r>
        <w:r>
          <w:rPr>
            <w:noProof/>
            <w:webHidden/>
          </w:rPr>
          <w:fldChar w:fldCharType="begin"/>
        </w:r>
        <w:r>
          <w:rPr>
            <w:noProof/>
            <w:webHidden/>
          </w:rPr>
          <w:instrText xml:space="preserve"> PAGEREF _Toc449511475 \h </w:instrText>
        </w:r>
        <w:r>
          <w:rPr>
            <w:noProof/>
            <w:webHidden/>
          </w:rPr>
        </w:r>
        <w:r>
          <w:rPr>
            <w:noProof/>
            <w:webHidden/>
          </w:rPr>
          <w:fldChar w:fldCharType="separate"/>
        </w:r>
        <w:r>
          <w:rPr>
            <w:noProof/>
            <w:webHidden/>
          </w:rPr>
          <w:t>6</w:t>
        </w:r>
        <w:r>
          <w:rPr>
            <w:noProof/>
            <w:webHidden/>
          </w:rPr>
          <w:fldChar w:fldCharType="end"/>
        </w:r>
      </w:hyperlink>
    </w:p>
    <w:p w:rsidR="00507385" w:rsidRDefault="00507385">
      <w:pPr>
        <w:pStyle w:val="TOC3"/>
        <w:rPr>
          <w:rFonts w:asciiTheme="minorHAnsi" w:eastAsiaTheme="minorEastAsia" w:hAnsiTheme="minorHAnsi" w:cstheme="minorBidi"/>
          <w:noProof/>
          <w:color w:val="auto"/>
          <w:szCs w:val="22"/>
          <w:lang w:eastAsia="en-US"/>
        </w:rPr>
      </w:pPr>
      <w:hyperlink w:anchor="_Toc449511476" w:history="1">
        <w:r w:rsidRPr="00215EE7">
          <w:rPr>
            <w:rStyle w:val="Hyperlink"/>
            <w:noProof/>
          </w:rPr>
          <w:t>2.1.1</w:t>
        </w:r>
        <w:r>
          <w:rPr>
            <w:rFonts w:asciiTheme="minorHAnsi" w:eastAsiaTheme="minorEastAsia" w:hAnsiTheme="minorHAnsi" w:cstheme="minorBidi"/>
            <w:noProof/>
            <w:color w:val="auto"/>
            <w:szCs w:val="22"/>
            <w:lang w:eastAsia="en-US"/>
          </w:rPr>
          <w:tab/>
        </w:r>
        <w:r w:rsidRPr="00215EE7">
          <w:rPr>
            <w:rStyle w:val="Hyperlink"/>
            <w:noProof/>
          </w:rPr>
          <w:t>RPC Broker Client Agent</w:t>
        </w:r>
        <w:r>
          <w:rPr>
            <w:noProof/>
            <w:webHidden/>
          </w:rPr>
          <w:tab/>
        </w:r>
        <w:r>
          <w:rPr>
            <w:noProof/>
            <w:webHidden/>
          </w:rPr>
          <w:fldChar w:fldCharType="begin"/>
        </w:r>
        <w:r>
          <w:rPr>
            <w:noProof/>
            <w:webHidden/>
          </w:rPr>
          <w:instrText xml:space="preserve"> PAGEREF _Toc449511476 \h </w:instrText>
        </w:r>
        <w:r>
          <w:rPr>
            <w:noProof/>
            <w:webHidden/>
          </w:rPr>
        </w:r>
        <w:r>
          <w:rPr>
            <w:noProof/>
            <w:webHidden/>
          </w:rPr>
          <w:fldChar w:fldCharType="separate"/>
        </w:r>
        <w:r>
          <w:rPr>
            <w:noProof/>
            <w:webHidden/>
          </w:rPr>
          <w:t>6</w:t>
        </w:r>
        <w:r>
          <w:rPr>
            <w:noProof/>
            <w:webHidden/>
          </w:rPr>
          <w:fldChar w:fldCharType="end"/>
        </w:r>
      </w:hyperlink>
    </w:p>
    <w:p w:rsidR="00507385" w:rsidRDefault="00507385">
      <w:pPr>
        <w:pStyle w:val="TOC3"/>
        <w:rPr>
          <w:rFonts w:asciiTheme="minorHAnsi" w:eastAsiaTheme="minorEastAsia" w:hAnsiTheme="minorHAnsi" w:cstheme="minorBidi"/>
          <w:noProof/>
          <w:color w:val="auto"/>
          <w:szCs w:val="22"/>
          <w:lang w:eastAsia="en-US"/>
        </w:rPr>
      </w:pPr>
      <w:hyperlink w:anchor="_Toc449511477" w:history="1">
        <w:r w:rsidRPr="00215EE7">
          <w:rPr>
            <w:rStyle w:val="Hyperlink"/>
            <w:noProof/>
          </w:rPr>
          <w:t>2.1.2</w:t>
        </w:r>
        <w:r>
          <w:rPr>
            <w:rFonts w:asciiTheme="minorHAnsi" w:eastAsiaTheme="minorEastAsia" w:hAnsiTheme="minorHAnsi" w:cstheme="minorBidi"/>
            <w:noProof/>
            <w:color w:val="auto"/>
            <w:szCs w:val="22"/>
            <w:lang w:eastAsia="en-US"/>
          </w:rPr>
          <w:tab/>
        </w:r>
        <w:r w:rsidRPr="00215EE7">
          <w:rPr>
            <w:rStyle w:val="Hyperlink"/>
            <w:noProof/>
          </w:rPr>
          <w:t>“Connect To” Dialogue</w:t>
        </w:r>
        <w:r>
          <w:rPr>
            <w:noProof/>
            <w:webHidden/>
          </w:rPr>
          <w:tab/>
        </w:r>
        <w:r>
          <w:rPr>
            <w:noProof/>
            <w:webHidden/>
          </w:rPr>
          <w:fldChar w:fldCharType="begin"/>
        </w:r>
        <w:r>
          <w:rPr>
            <w:noProof/>
            <w:webHidden/>
          </w:rPr>
          <w:instrText xml:space="preserve"> PAGEREF _Toc449511477 \h </w:instrText>
        </w:r>
        <w:r>
          <w:rPr>
            <w:noProof/>
            <w:webHidden/>
          </w:rPr>
        </w:r>
        <w:r>
          <w:rPr>
            <w:noProof/>
            <w:webHidden/>
          </w:rPr>
          <w:fldChar w:fldCharType="separate"/>
        </w:r>
        <w:r>
          <w:rPr>
            <w:noProof/>
            <w:webHidden/>
          </w:rPr>
          <w:t>7</w:t>
        </w:r>
        <w:r>
          <w:rPr>
            <w:noProof/>
            <w:webHidden/>
          </w:rPr>
          <w:fldChar w:fldCharType="end"/>
        </w:r>
      </w:hyperlink>
    </w:p>
    <w:p w:rsidR="00507385" w:rsidRDefault="00507385">
      <w:pPr>
        <w:pStyle w:val="TOC3"/>
        <w:rPr>
          <w:rFonts w:asciiTheme="minorHAnsi" w:eastAsiaTheme="minorEastAsia" w:hAnsiTheme="minorHAnsi" w:cstheme="minorBidi"/>
          <w:noProof/>
          <w:color w:val="auto"/>
          <w:szCs w:val="22"/>
          <w:lang w:eastAsia="en-US"/>
        </w:rPr>
      </w:pPr>
      <w:hyperlink w:anchor="_Toc449511478" w:history="1">
        <w:r w:rsidRPr="00215EE7">
          <w:rPr>
            <w:rStyle w:val="Hyperlink"/>
            <w:noProof/>
          </w:rPr>
          <w:t>2.1.3</w:t>
        </w:r>
        <w:r>
          <w:rPr>
            <w:rFonts w:asciiTheme="minorHAnsi" w:eastAsiaTheme="minorEastAsia" w:hAnsiTheme="minorHAnsi" w:cstheme="minorBidi"/>
            <w:noProof/>
            <w:color w:val="auto"/>
            <w:szCs w:val="22"/>
            <w:lang w:eastAsia="en-US"/>
          </w:rPr>
          <w:tab/>
        </w:r>
        <w:r w:rsidRPr="00215EE7">
          <w:rPr>
            <w:rStyle w:val="Hyperlink"/>
            <w:noProof/>
          </w:rPr>
          <w:t>Edit Broker Servers Application</w:t>
        </w:r>
        <w:r>
          <w:rPr>
            <w:noProof/>
            <w:webHidden/>
          </w:rPr>
          <w:tab/>
        </w:r>
        <w:r>
          <w:rPr>
            <w:noProof/>
            <w:webHidden/>
          </w:rPr>
          <w:fldChar w:fldCharType="begin"/>
        </w:r>
        <w:r>
          <w:rPr>
            <w:noProof/>
            <w:webHidden/>
          </w:rPr>
          <w:instrText xml:space="preserve"> PAGEREF _Toc449511478 \h </w:instrText>
        </w:r>
        <w:r>
          <w:rPr>
            <w:noProof/>
            <w:webHidden/>
          </w:rPr>
        </w:r>
        <w:r>
          <w:rPr>
            <w:noProof/>
            <w:webHidden/>
          </w:rPr>
          <w:fldChar w:fldCharType="separate"/>
        </w:r>
        <w:r>
          <w:rPr>
            <w:noProof/>
            <w:webHidden/>
          </w:rPr>
          <w:t>7</w:t>
        </w:r>
        <w:r>
          <w:rPr>
            <w:noProof/>
            <w:webHidden/>
          </w:rPr>
          <w:fldChar w:fldCharType="end"/>
        </w:r>
      </w:hyperlink>
    </w:p>
    <w:p w:rsidR="00507385" w:rsidRDefault="00507385">
      <w:pPr>
        <w:pStyle w:val="TOC3"/>
        <w:rPr>
          <w:rFonts w:asciiTheme="minorHAnsi" w:eastAsiaTheme="minorEastAsia" w:hAnsiTheme="minorHAnsi" w:cstheme="minorBidi"/>
          <w:noProof/>
          <w:color w:val="auto"/>
          <w:szCs w:val="22"/>
          <w:lang w:eastAsia="en-US"/>
        </w:rPr>
      </w:pPr>
      <w:hyperlink w:anchor="_Toc449511479" w:history="1">
        <w:r w:rsidRPr="00215EE7">
          <w:rPr>
            <w:rStyle w:val="Hyperlink"/>
            <w:noProof/>
          </w:rPr>
          <w:t>2.1.4</w:t>
        </w:r>
        <w:r>
          <w:rPr>
            <w:rFonts w:asciiTheme="minorHAnsi" w:eastAsiaTheme="minorEastAsia" w:hAnsiTheme="minorHAnsi" w:cstheme="minorBidi"/>
            <w:noProof/>
            <w:color w:val="auto"/>
            <w:szCs w:val="22"/>
            <w:lang w:eastAsia="en-US"/>
          </w:rPr>
          <w:tab/>
        </w:r>
        <w:r w:rsidRPr="00215EE7">
          <w:rPr>
            <w:rStyle w:val="Hyperlink"/>
            <w:noProof/>
          </w:rPr>
          <w:t>Standalone Applications and their Associated Help Files</w:t>
        </w:r>
        <w:r>
          <w:rPr>
            <w:noProof/>
            <w:webHidden/>
          </w:rPr>
          <w:tab/>
        </w:r>
        <w:r>
          <w:rPr>
            <w:noProof/>
            <w:webHidden/>
          </w:rPr>
          <w:fldChar w:fldCharType="begin"/>
        </w:r>
        <w:r>
          <w:rPr>
            <w:noProof/>
            <w:webHidden/>
          </w:rPr>
          <w:instrText xml:space="preserve"> PAGEREF _Toc449511479 \h </w:instrText>
        </w:r>
        <w:r>
          <w:rPr>
            <w:noProof/>
            <w:webHidden/>
          </w:rPr>
        </w:r>
        <w:r>
          <w:rPr>
            <w:noProof/>
            <w:webHidden/>
          </w:rPr>
          <w:fldChar w:fldCharType="separate"/>
        </w:r>
        <w:r>
          <w:rPr>
            <w:noProof/>
            <w:webHidden/>
          </w:rPr>
          <w:t>9</w:t>
        </w:r>
        <w:r>
          <w:rPr>
            <w:noProof/>
            <w:webHidden/>
          </w:rPr>
          <w:fldChar w:fldCharType="end"/>
        </w:r>
      </w:hyperlink>
    </w:p>
    <w:p w:rsidR="00507385" w:rsidRDefault="00507385">
      <w:pPr>
        <w:pStyle w:val="TOC3"/>
        <w:rPr>
          <w:rFonts w:asciiTheme="minorHAnsi" w:eastAsiaTheme="minorEastAsia" w:hAnsiTheme="minorHAnsi" w:cstheme="minorBidi"/>
          <w:noProof/>
          <w:color w:val="auto"/>
          <w:szCs w:val="22"/>
          <w:lang w:eastAsia="en-US"/>
        </w:rPr>
      </w:pPr>
      <w:hyperlink w:anchor="_Toc449511480" w:history="1">
        <w:r w:rsidRPr="00215EE7">
          <w:rPr>
            <w:rStyle w:val="Hyperlink"/>
            <w:noProof/>
          </w:rPr>
          <w:t>2.1.5</w:t>
        </w:r>
        <w:r>
          <w:rPr>
            <w:rFonts w:asciiTheme="minorHAnsi" w:eastAsiaTheme="minorEastAsia" w:hAnsiTheme="minorHAnsi" w:cstheme="minorBidi"/>
            <w:noProof/>
            <w:color w:val="auto"/>
            <w:szCs w:val="22"/>
            <w:lang w:eastAsia="en-US"/>
          </w:rPr>
          <w:tab/>
        </w:r>
        <w:r w:rsidRPr="00215EE7">
          <w:rPr>
            <w:rStyle w:val="Hyperlink"/>
            <w:noProof/>
          </w:rPr>
          <w:t>HOSTS File</w:t>
        </w:r>
        <w:r>
          <w:rPr>
            <w:noProof/>
            <w:webHidden/>
          </w:rPr>
          <w:tab/>
        </w:r>
        <w:r>
          <w:rPr>
            <w:noProof/>
            <w:webHidden/>
          </w:rPr>
          <w:fldChar w:fldCharType="begin"/>
        </w:r>
        <w:r>
          <w:rPr>
            <w:noProof/>
            <w:webHidden/>
          </w:rPr>
          <w:instrText xml:space="preserve"> PAGEREF _Toc449511480 \h </w:instrText>
        </w:r>
        <w:r>
          <w:rPr>
            <w:noProof/>
            <w:webHidden/>
          </w:rPr>
        </w:r>
        <w:r>
          <w:rPr>
            <w:noProof/>
            <w:webHidden/>
          </w:rPr>
          <w:fldChar w:fldCharType="separate"/>
        </w:r>
        <w:r>
          <w:rPr>
            <w:noProof/>
            <w:webHidden/>
          </w:rPr>
          <w:t>10</w:t>
        </w:r>
        <w:r>
          <w:rPr>
            <w:noProof/>
            <w:webHidden/>
          </w:rPr>
          <w:fldChar w:fldCharType="end"/>
        </w:r>
      </w:hyperlink>
    </w:p>
    <w:p w:rsidR="00507385" w:rsidRDefault="00507385">
      <w:pPr>
        <w:pStyle w:val="TOC4"/>
        <w:rPr>
          <w:rFonts w:asciiTheme="minorHAnsi" w:eastAsiaTheme="minorEastAsia" w:hAnsiTheme="minorHAnsi" w:cstheme="minorBidi"/>
          <w:noProof/>
          <w:color w:val="auto"/>
          <w:szCs w:val="22"/>
          <w:lang w:eastAsia="en-US"/>
        </w:rPr>
      </w:pPr>
      <w:hyperlink w:anchor="_Toc449511481" w:history="1">
        <w:r w:rsidRPr="00215EE7">
          <w:rPr>
            <w:rStyle w:val="Hyperlink"/>
            <w:noProof/>
          </w:rPr>
          <w:t>2.1.5.1</w:t>
        </w:r>
        <w:r>
          <w:rPr>
            <w:rFonts w:asciiTheme="minorHAnsi" w:eastAsiaTheme="minorEastAsia" w:hAnsiTheme="minorHAnsi" w:cstheme="minorBidi"/>
            <w:noProof/>
            <w:color w:val="auto"/>
            <w:szCs w:val="22"/>
            <w:lang w:eastAsia="en-US"/>
          </w:rPr>
          <w:tab/>
        </w:r>
        <w:r w:rsidRPr="00215EE7">
          <w:rPr>
            <w:rStyle w:val="Hyperlink"/>
            <w:noProof/>
          </w:rPr>
          <w:t>Adding Entries</w:t>
        </w:r>
        <w:r>
          <w:rPr>
            <w:noProof/>
            <w:webHidden/>
          </w:rPr>
          <w:tab/>
        </w:r>
        <w:r>
          <w:rPr>
            <w:noProof/>
            <w:webHidden/>
          </w:rPr>
          <w:fldChar w:fldCharType="begin"/>
        </w:r>
        <w:r>
          <w:rPr>
            <w:noProof/>
            <w:webHidden/>
          </w:rPr>
          <w:instrText xml:space="preserve"> PAGEREF _Toc449511481 \h </w:instrText>
        </w:r>
        <w:r>
          <w:rPr>
            <w:noProof/>
            <w:webHidden/>
          </w:rPr>
        </w:r>
        <w:r>
          <w:rPr>
            <w:noProof/>
            <w:webHidden/>
          </w:rPr>
          <w:fldChar w:fldCharType="separate"/>
        </w:r>
        <w:r>
          <w:rPr>
            <w:noProof/>
            <w:webHidden/>
          </w:rPr>
          <w:t>12</w:t>
        </w:r>
        <w:r>
          <w:rPr>
            <w:noProof/>
            <w:webHidden/>
          </w:rPr>
          <w:fldChar w:fldCharType="end"/>
        </w:r>
      </w:hyperlink>
    </w:p>
    <w:p w:rsidR="00507385" w:rsidRDefault="00507385">
      <w:pPr>
        <w:pStyle w:val="TOC4"/>
        <w:rPr>
          <w:rFonts w:asciiTheme="minorHAnsi" w:eastAsiaTheme="minorEastAsia" w:hAnsiTheme="minorHAnsi" w:cstheme="minorBidi"/>
          <w:noProof/>
          <w:color w:val="auto"/>
          <w:szCs w:val="22"/>
          <w:lang w:eastAsia="en-US"/>
        </w:rPr>
      </w:pPr>
      <w:hyperlink w:anchor="_Toc449511482" w:history="1">
        <w:r w:rsidRPr="00215EE7">
          <w:rPr>
            <w:rStyle w:val="Hyperlink"/>
            <w:noProof/>
          </w:rPr>
          <w:t>2.1.5.2</w:t>
        </w:r>
        <w:r>
          <w:rPr>
            <w:rFonts w:asciiTheme="minorHAnsi" w:eastAsiaTheme="minorEastAsia" w:hAnsiTheme="minorHAnsi" w:cstheme="minorBidi"/>
            <w:noProof/>
            <w:color w:val="auto"/>
            <w:szCs w:val="22"/>
            <w:lang w:eastAsia="en-US"/>
          </w:rPr>
          <w:tab/>
        </w:r>
        <w:r w:rsidRPr="00215EE7">
          <w:rPr>
            <w:rStyle w:val="Hyperlink"/>
            <w:noProof/>
          </w:rPr>
          <w:t>Modifying Entries</w:t>
        </w:r>
        <w:r>
          <w:rPr>
            <w:noProof/>
            <w:webHidden/>
          </w:rPr>
          <w:tab/>
        </w:r>
        <w:r>
          <w:rPr>
            <w:noProof/>
            <w:webHidden/>
          </w:rPr>
          <w:fldChar w:fldCharType="begin"/>
        </w:r>
        <w:r>
          <w:rPr>
            <w:noProof/>
            <w:webHidden/>
          </w:rPr>
          <w:instrText xml:space="preserve"> PAGEREF _Toc449511482 \h </w:instrText>
        </w:r>
        <w:r>
          <w:rPr>
            <w:noProof/>
            <w:webHidden/>
          </w:rPr>
        </w:r>
        <w:r>
          <w:rPr>
            <w:noProof/>
            <w:webHidden/>
          </w:rPr>
          <w:fldChar w:fldCharType="separate"/>
        </w:r>
        <w:r>
          <w:rPr>
            <w:noProof/>
            <w:webHidden/>
          </w:rPr>
          <w:t>12</w:t>
        </w:r>
        <w:r>
          <w:rPr>
            <w:noProof/>
            <w:webHidden/>
          </w:rPr>
          <w:fldChar w:fldCharType="end"/>
        </w:r>
      </w:hyperlink>
    </w:p>
    <w:p w:rsidR="00507385" w:rsidRDefault="00507385">
      <w:pPr>
        <w:pStyle w:val="TOC3"/>
        <w:rPr>
          <w:rFonts w:asciiTheme="minorHAnsi" w:eastAsiaTheme="minorEastAsia" w:hAnsiTheme="minorHAnsi" w:cstheme="minorBidi"/>
          <w:noProof/>
          <w:color w:val="auto"/>
          <w:szCs w:val="22"/>
          <w:lang w:eastAsia="en-US"/>
        </w:rPr>
      </w:pPr>
      <w:hyperlink w:anchor="_Toc449511483" w:history="1">
        <w:r w:rsidRPr="00215EE7">
          <w:rPr>
            <w:rStyle w:val="Hyperlink"/>
            <w:noProof/>
          </w:rPr>
          <w:t>2.1.6</w:t>
        </w:r>
        <w:r>
          <w:rPr>
            <w:rFonts w:asciiTheme="minorHAnsi" w:eastAsiaTheme="minorEastAsia" w:hAnsiTheme="minorHAnsi" w:cstheme="minorBidi"/>
            <w:noProof/>
            <w:color w:val="auto"/>
            <w:szCs w:val="22"/>
            <w:lang w:eastAsia="en-US"/>
          </w:rPr>
          <w:tab/>
        </w:r>
        <w:r w:rsidRPr="00215EE7">
          <w:rPr>
            <w:rStyle w:val="Hyperlink"/>
            <w:noProof/>
          </w:rPr>
          <w:t>What Happened to the Client Manager?</w:t>
        </w:r>
        <w:r>
          <w:rPr>
            <w:noProof/>
            <w:webHidden/>
          </w:rPr>
          <w:tab/>
        </w:r>
        <w:r>
          <w:rPr>
            <w:noProof/>
            <w:webHidden/>
          </w:rPr>
          <w:fldChar w:fldCharType="begin"/>
        </w:r>
        <w:r>
          <w:rPr>
            <w:noProof/>
            <w:webHidden/>
          </w:rPr>
          <w:instrText xml:space="preserve"> PAGEREF _Toc449511483 \h </w:instrText>
        </w:r>
        <w:r>
          <w:rPr>
            <w:noProof/>
            <w:webHidden/>
          </w:rPr>
        </w:r>
        <w:r>
          <w:rPr>
            <w:noProof/>
            <w:webHidden/>
          </w:rPr>
          <w:fldChar w:fldCharType="separate"/>
        </w:r>
        <w:r>
          <w:rPr>
            <w:noProof/>
            <w:webHidden/>
          </w:rPr>
          <w:t>13</w:t>
        </w:r>
        <w:r>
          <w:rPr>
            <w:noProof/>
            <w:webHidden/>
          </w:rPr>
          <w:fldChar w:fldCharType="end"/>
        </w:r>
      </w:hyperlink>
    </w:p>
    <w:p w:rsidR="00507385" w:rsidRDefault="00507385">
      <w:pPr>
        <w:pStyle w:val="TOC3"/>
        <w:rPr>
          <w:rFonts w:asciiTheme="minorHAnsi" w:eastAsiaTheme="minorEastAsia" w:hAnsiTheme="minorHAnsi" w:cstheme="minorBidi"/>
          <w:noProof/>
          <w:color w:val="auto"/>
          <w:szCs w:val="22"/>
          <w:lang w:eastAsia="en-US"/>
        </w:rPr>
      </w:pPr>
      <w:hyperlink w:anchor="_Toc449511484" w:history="1">
        <w:r w:rsidRPr="00215EE7">
          <w:rPr>
            <w:rStyle w:val="Hyperlink"/>
            <w:noProof/>
          </w:rPr>
          <w:t>2.1.7</w:t>
        </w:r>
        <w:r>
          <w:rPr>
            <w:rFonts w:asciiTheme="minorHAnsi" w:eastAsiaTheme="minorEastAsia" w:hAnsiTheme="minorHAnsi" w:cstheme="minorBidi"/>
            <w:noProof/>
            <w:color w:val="auto"/>
            <w:szCs w:val="22"/>
            <w:lang w:eastAsia="en-US"/>
          </w:rPr>
          <w:tab/>
        </w:r>
        <w:r w:rsidRPr="00215EE7">
          <w:rPr>
            <w:rStyle w:val="Hyperlink"/>
            <w:noProof/>
          </w:rPr>
          <w:t>What Happened to the VISTA.INI File?</w:t>
        </w:r>
        <w:r>
          <w:rPr>
            <w:noProof/>
            <w:webHidden/>
          </w:rPr>
          <w:tab/>
        </w:r>
        <w:r>
          <w:rPr>
            <w:noProof/>
            <w:webHidden/>
          </w:rPr>
          <w:fldChar w:fldCharType="begin"/>
        </w:r>
        <w:r>
          <w:rPr>
            <w:noProof/>
            <w:webHidden/>
          </w:rPr>
          <w:instrText xml:space="preserve"> PAGEREF _Toc449511484 \h </w:instrText>
        </w:r>
        <w:r>
          <w:rPr>
            <w:noProof/>
            <w:webHidden/>
          </w:rPr>
        </w:r>
        <w:r>
          <w:rPr>
            <w:noProof/>
            <w:webHidden/>
          </w:rPr>
          <w:fldChar w:fldCharType="separate"/>
        </w:r>
        <w:r>
          <w:rPr>
            <w:noProof/>
            <w:webHidden/>
          </w:rPr>
          <w:t>13</w:t>
        </w:r>
        <w:r>
          <w:rPr>
            <w:noProof/>
            <w:webHidden/>
          </w:rPr>
          <w:fldChar w:fldCharType="end"/>
        </w:r>
      </w:hyperlink>
    </w:p>
    <w:p w:rsidR="00507385" w:rsidRDefault="00507385">
      <w:pPr>
        <w:pStyle w:val="TOC2"/>
        <w:rPr>
          <w:rFonts w:asciiTheme="minorHAnsi" w:eastAsiaTheme="minorEastAsia" w:hAnsiTheme="minorHAnsi" w:cstheme="minorBidi"/>
          <w:noProof/>
          <w:color w:val="auto"/>
          <w:szCs w:val="22"/>
          <w:lang w:eastAsia="en-US"/>
        </w:rPr>
      </w:pPr>
      <w:hyperlink w:anchor="_Toc449511485" w:history="1">
        <w:r w:rsidRPr="00215EE7">
          <w:rPr>
            <w:rStyle w:val="Hyperlink"/>
            <w:noProof/>
          </w:rPr>
          <w:t>2.2</w:t>
        </w:r>
        <w:r>
          <w:rPr>
            <w:rFonts w:asciiTheme="minorHAnsi" w:eastAsiaTheme="minorEastAsia" w:hAnsiTheme="minorHAnsi" w:cstheme="minorBidi"/>
            <w:noProof/>
            <w:color w:val="auto"/>
            <w:szCs w:val="22"/>
            <w:lang w:eastAsia="en-US"/>
          </w:rPr>
          <w:tab/>
        </w:r>
        <w:r w:rsidRPr="00215EE7">
          <w:rPr>
            <w:rStyle w:val="Hyperlink"/>
            <w:noProof/>
          </w:rPr>
          <w:t>Server Features</w:t>
        </w:r>
        <w:r>
          <w:rPr>
            <w:noProof/>
            <w:webHidden/>
          </w:rPr>
          <w:tab/>
        </w:r>
        <w:r>
          <w:rPr>
            <w:noProof/>
            <w:webHidden/>
          </w:rPr>
          <w:fldChar w:fldCharType="begin"/>
        </w:r>
        <w:r>
          <w:rPr>
            <w:noProof/>
            <w:webHidden/>
          </w:rPr>
          <w:instrText xml:space="preserve"> PAGEREF _Toc449511485 \h </w:instrText>
        </w:r>
        <w:r>
          <w:rPr>
            <w:noProof/>
            <w:webHidden/>
          </w:rPr>
        </w:r>
        <w:r>
          <w:rPr>
            <w:noProof/>
            <w:webHidden/>
          </w:rPr>
          <w:fldChar w:fldCharType="separate"/>
        </w:r>
        <w:r>
          <w:rPr>
            <w:noProof/>
            <w:webHidden/>
          </w:rPr>
          <w:t>14</w:t>
        </w:r>
        <w:r>
          <w:rPr>
            <w:noProof/>
            <w:webHidden/>
          </w:rPr>
          <w:fldChar w:fldCharType="end"/>
        </w:r>
      </w:hyperlink>
    </w:p>
    <w:p w:rsidR="00507385" w:rsidRDefault="00507385">
      <w:pPr>
        <w:pStyle w:val="TOC3"/>
        <w:rPr>
          <w:rFonts w:asciiTheme="minorHAnsi" w:eastAsiaTheme="minorEastAsia" w:hAnsiTheme="minorHAnsi" w:cstheme="minorBidi"/>
          <w:noProof/>
          <w:color w:val="auto"/>
          <w:szCs w:val="22"/>
          <w:lang w:eastAsia="en-US"/>
        </w:rPr>
      </w:pPr>
      <w:hyperlink w:anchor="_Toc449511486" w:history="1">
        <w:r w:rsidRPr="00215EE7">
          <w:rPr>
            <w:rStyle w:val="Hyperlink"/>
            <w:noProof/>
          </w:rPr>
          <w:t>2.2.1</w:t>
        </w:r>
        <w:r>
          <w:rPr>
            <w:rFonts w:asciiTheme="minorHAnsi" w:eastAsiaTheme="minorEastAsia" w:hAnsiTheme="minorHAnsi" w:cstheme="minorBidi"/>
            <w:noProof/>
            <w:color w:val="auto"/>
            <w:szCs w:val="22"/>
            <w:lang w:eastAsia="en-US"/>
          </w:rPr>
          <w:tab/>
        </w:r>
        <w:r w:rsidRPr="00215EE7">
          <w:rPr>
            <w:rStyle w:val="Hyperlink"/>
            <w:noProof/>
          </w:rPr>
          <w:t>RPC Broker Management Menu</w:t>
        </w:r>
        <w:r>
          <w:rPr>
            <w:noProof/>
            <w:webHidden/>
          </w:rPr>
          <w:tab/>
        </w:r>
        <w:r>
          <w:rPr>
            <w:noProof/>
            <w:webHidden/>
          </w:rPr>
          <w:fldChar w:fldCharType="begin"/>
        </w:r>
        <w:r>
          <w:rPr>
            <w:noProof/>
            <w:webHidden/>
          </w:rPr>
          <w:instrText xml:space="preserve"> PAGEREF _Toc449511486 \h </w:instrText>
        </w:r>
        <w:r>
          <w:rPr>
            <w:noProof/>
            <w:webHidden/>
          </w:rPr>
        </w:r>
        <w:r>
          <w:rPr>
            <w:noProof/>
            <w:webHidden/>
          </w:rPr>
          <w:fldChar w:fldCharType="separate"/>
        </w:r>
        <w:r>
          <w:rPr>
            <w:noProof/>
            <w:webHidden/>
          </w:rPr>
          <w:t>14</w:t>
        </w:r>
        <w:r>
          <w:rPr>
            <w:noProof/>
            <w:webHidden/>
          </w:rPr>
          <w:fldChar w:fldCharType="end"/>
        </w:r>
      </w:hyperlink>
    </w:p>
    <w:p w:rsidR="00507385" w:rsidRDefault="00507385">
      <w:pPr>
        <w:pStyle w:val="TOC4"/>
        <w:rPr>
          <w:rFonts w:asciiTheme="minorHAnsi" w:eastAsiaTheme="minorEastAsia" w:hAnsiTheme="minorHAnsi" w:cstheme="minorBidi"/>
          <w:noProof/>
          <w:color w:val="auto"/>
          <w:szCs w:val="22"/>
          <w:lang w:eastAsia="en-US"/>
        </w:rPr>
      </w:pPr>
      <w:hyperlink w:anchor="_Toc449511487" w:history="1">
        <w:r w:rsidRPr="00215EE7">
          <w:rPr>
            <w:rStyle w:val="Hyperlink"/>
            <w:noProof/>
          </w:rPr>
          <w:t>2.2.1.1</w:t>
        </w:r>
        <w:r>
          <w:rPr>
            <w:rFonts w:asciiTheme="minorHAnsi" w:eastAsiaTheme="minorEastAsia" w:hAnsiTheme="minorHAnsi" w:cstheme="minorBidi"/>
            <w:noProof/>
            <w:color w:val="auto"/>
            <w:szCs w:val="22"/>
            <w:lang w:eastAsia="en-US"/>
          </w:rPr>
          <w:tab/>
        </w:r>
        <w:r w:rsidRPr="00215EE7">
          <w:rPr>
            <w:rStyle w:val="Hyperlink"/>
            <w:noProof/>
          </w:rPr>
          <w:t>RPC Listener Edit Option</w:t>
        </w:r>
        <w:r>
          <w:rPr>
            <w:noProof/>
            <w:webHidden/>
          </w:rPr>
          <w:tab/>
        </w:r>
        <w:r>
          <w:rPr>
            <w:noProof/>
            <w:webHidden/>
          </w:rPr>
          <w:fldChar w:fldCharType="begin"/>
        </w:r>
        <w:r>
          <w:rPr>
            <w:noProof/>
            <w:webHidden/>
          </w:rPr>
          <w:instrText xml:space="preserve"> PAGEREF _Toc449511487 \h </w:instrText>
        </w:r>
        <w:r>
          <w:rPr>
            <w:noProof/>
            <w:webHidden/>
          </w:rPr>
        </w:r>
        <w:r>
          <w:rPr>
            <w:noProof/>
            <w:webHidden/>
          </w:rPr>
          <w:fldChar w:fldCharType="separate"/>
        </w:r>
        <w:r>
          <w:rPr>
            <w:noProof/>
            <w:webHidden/>
          </w:rPr>
          <w:t>14</w:t>
        </w:r>
        <w:r>
          <w:rPr>
            <w:noProof/>
            <w:webHidden/>
          </w:rPr>
          <w:fldChar w:fldCharType="end"/>
        </w:r>
      </w:hyperlink>
    </w:p>
    <w:p w:rsidR="00507385" w:rsidRDefault="00507385">
      <w:pPr>
        <w:pStyle w:val="TOC4"/>
        <w:rPr>
          <w:rFonts w:asciiTheme="minorHAnsi" w:eastAsiaTheme="minorEastAsia" w:hAnsiTheme="minorHAnsi" w:cstheme="minorBidi"/>
          <w:noProof/>
          <w:color w:val="auto"/>
          <w:szCs w:val="22"/>
          <w:lang w:eastAsia="en-US"/>
        </w:rPr>
      </w:pPr>
      <w:hyperlink w:anchor="_Toc449511488" w:history="1">
        <w:r w:rsidRPr="00215EE7">
          <w:rPr>
            <w:rStyle w:val="Hyperlink"/>
            <w:noProof/>
          </w:rPr>
          <w:t>2.2.1.2</w:t>
        </w:r>
        <w:r>
          <w:rPr>
            <w:rFonts w:asciiTheme="minorHAnsi" w:eastAsiaTheme="minorEastAsia" w:hAnsiTheme="minorHAnsi" w:cstheme="minorBidi"/>
            <w:noProof/>
            <w:color w:val="auto"/>
            <w:szCs w:val="22"/>
            <w:lang w:eastAsia="en-US"/>
          </w:rPr>
          <w:tab/>
        </w:r>
        <w:r w:rsidRPr="00215EE7">
          <w:rPr>
            <w:rStyle w:val="Hyperlink"/>
            <w:noProof/>
          </w:rPr>
          <w:t>Start All RPC Broker Listeners Option</w:t>
        </w:r>
        <w:r>
          <w:rPr>
            <w:noProof/>
            <w:webHidden/>
          </w:rPr>
          <w:tab/>
        </w:r>
        <w:r>
          <w:rPr>
            <w:noProof/>
            <w:webHidden/>
          </w:rPr>
          <w:fldChar w:fldCharType="begin"/>
        </w:r>
        <w:r>
          <w:rPr>
            <w:noProof/>
            <w:webHidden/>
          </w:rPr>
          <w:instrText xml:space="preserve"> PAGEREF _Toc449511488 \h </w:instrText>
        </w:r>
        <w:r>
          <w:rPr>
            <w:noProof/>
            <w:webHidden/>
          </w:rPr>
        </w:r>
        <w:r>
          <w:rPr>
            <w:noProof/>
            <w:webHidden/>
          </w:rPr>
          <w:fldChar w:fldCharType="separate"/>
        </w:r>
        <w:r>
          <w:rPr>
            <w:noProof/>
            <w:webHidden/>
          </w:rPr>
          <w:t>14</w:t>
        </w:r>
        <w:r>
          <w:rPr>
            <w:noProof/>
            <w:webHidden/>
          </w:rPr>
          <w:fldChar w:fldCharType="end"/>
        </w:r>
      </w:hyperlink>
    </w:p>
    <w:p w:rsidR="00507385" w:rsidRDefault="00507385">
      <w:pPr>
        <w:pStyle w:val="TOC4"/>
        <w:rPr>
          <w:rFonts w:asciiTheme="minorHAnsi" w:eastAsiaTheme="minorEastAsia" w:hAnsiTheme="minorHAnsi" w:cstheme="minorBidi"/>
          <w:noProof/>
          <w:color w:val="auto"/>
          <w:szCs w:val="22"/>
          <w:lang w:eastAsia="en-US"/>
        </w:rPr>
      </w:pPr>
      <w:hyperlink w:anchor="_Toc449511489" w:history="1">
        <w:r w:rsidRPr="00215EE7">
          <w:rPr>
            <w:rStyle w:val="Hyperlink"/>
            <w:noProof/>
          </w:rPr>
          <w:t>2.2.1.3</w:t>
        </w:r>
        <w:r>
          <w:rPr>
            <w:rFonts w:asciiTheme="minorHAnsi" w:eastAsiaTheme="minorEastAsia" w:hAnsiTheme="minorHAnsi" w:cstheme="minorBidi"/>
            <w:noProof/>
            <w:color w:val="auto"/>
            <w:szCs w:val="22"/>
            <w:lang w:eastAsia="en-US"/>
          </w:rPr>
          <w:tab/>
        </w:r>
        <w:r w:rsidRPr="00215EE7">
          <w:rPr>
            <w:rStyle w:val="Hyperlink"/>
            <w:noProof/>
          </w:rPr>
          <w:t>Stop All RPC Broker Listeners Option</w:t>
        </w:r>
        <w:r>
          <w:rPr>
            <w:noProof/>
            <w:webHidden/>
          </w:rPr>
          <w:tab/>
        </w:r>
        <w:r>
          <w:rPr>
            <w:noProof/>
            <w:webHidden/>
          </w:rPr>
          <w:fldChar w:fldCharType="begin"/>
        </w:r>
        <w:r>
          <w:rPr>
            <w:noProof/>
            <w:webHidden/>
          </w:rPr>
          <w:instrText xml:space="preserve"> PAGEREF _Toc449511489 \h </w:instrText>
        </w:r>
        <w:r>
          <w:rPr>
            <w:noProof/>
            <w:webHidden/>
          </w:rPr>
        </w:r>
        <w:r>
          <w:rPr>
            <w:noProof/>
            <w:webHidden/>
          </w:rPr>
          <w:fldChar w:fldCharType="separate"/>
        </w:r>
        <w:r>
          <w:rPr>
            <w:noProof/>
            <w:webHidden/>
          </w:rPr>
          <w:t>15</w:t>
        </w:r>
        <w:r>
          <w:rPr>
            <w:noProof/>
            <w:webHidden/>
          </w:rPr>
          <w:fldChar w:fldCharType="end"/>
        </w:r>
      </w:hyperlink>
    </w:p>
    <w:p w:rsidR="00507385" w:rsidRDefault="00507385">
      <w:pPr>
        <w:pStyle w:val="TOC4"/>
        <w:rPr>
          <w:rFonts w:asciiTheme="minorHAnsi" w:eastAsiaTheme="minorEastAsia" w:hAnsiTheme="minorHAnsi" w:cstheme="minorBidi"/>
          <w:noProof/>
          <w:color w:val="auto"/>
          <w:szCs w:val="22"/>
          <w:lang w:eastAsia="en-US"/>
        </w:rPr>
      </w:pPr>
      <w:hyperlink w:anchor="_Toc449511490" w:history="1">
        <w:r w:rsidRPr="00215EE7">
          <w:rPr>
            <w:rStyle w:val="Hyperlink"/>
            <w:noProof/>
          </w:rPr>
          <w:t>2.2.1.4</w:t>
        </w:r>
        <w:r>
          <w:rPr>
            <w:rFonts w:asciiTheme="minorHAnsi" w:eastAsiaTheme="minorEastAsia" w:hAnsiTheme="minorHAnsi" w:cstheme="minorBidi"/>
            <w:noProof/>
            <w:color w:val="auto"/>
            <w:szCs w:val="22"/>
            <w:lang w:eastAsia="en-US"/>
          </w:rPr>
          <w:tab/>
        </w:r>
        <w:r w:rsidRPr="00215EE7">
          <w:rPr>
            <w:rStyle w:val="Hyperlink"/>
            <w:noProof/>
          </w:rPr>
          <w:t>Clear XWB Log Files Option</w:t>
        </w:r>
        <w:r>
          <w:rPr>
            <w:noProof/>
            <w:webHidden/>
          </w:rPr>
          <w:tab/>
        </w:r>
        <w:r>
          <w:rPr>
            <w:noProof/>
            <w:webHidden/>
          </w:rPr>
          <w:fldChar w:fldCharType="begin"/>
        </w:r>
        <w:r>
          <w:rPr>
            <w:noProof/>
            <w:webHidden/>
          </w:rPr>
          <w:instrText xml:space="preserve"> PAGEREF _Toc449511490 \h </w:instrText>
        </w:r>
        <w:r>
          <w:rPr>
            <w:noProof/>
            <w:webHidden/>
          </w:rPr>
        </w:r>
        <w:r>
          <w:rPr>
            <w:noProof/>
            <w:webHidden/>
          </w:rPr>
          <w:fldChar w:fldCharType="separate"/>
        </w:r>
        <w:r>
          <w:rPr>
            <w:noProof/>
            <w:webHidden/>
          </w:rPr>
          <w:t>15</w:t>
        </w:r>
        <w:r>
          <w:rPr>
            <w:noProof/>
            <w:webHidden/>
          </w:rPr>
          <w:fldChar w:fldCharType="end"/>
        </w:r>
      </w:hyperlink>
    </w:p>
    <w:p w:rsidR="00507385" w:rsidRDefault="00507385">
      <w:pPr>
        <w:pStyle w:val="TOC4"/>
        <w:rPr>
          <w:rFonts w:asciiTheme="minorHAnsi" w:eastAsiaTheme="minorEastAsia" w:hAnsiTheme="minorHAnsi" w:cstheme="minorBidi"/>
          <w:noProof/>
          <w:color w:val="auto"/>
          <w:szCs w:val="22"/>
          <w:lang w:eastAsia="en-US"/>
        </w:rPr>
      </w:pPr>
      <w:hyperlink w:anchor="_Toc449511491" w:history="1">
        <w:r w:rsidRPr="00215EE7">
          <w:rPr>
            <w:rStyle w:val="Hyperlink"/>
            <w:noProof/>
          </w:rPr>
          <w:t>2.2.1.5</w:t>
        </w:r>
        <w:r>
          <w:rPr>
            <w:rFonts w:asciiTheme="minorHAnsi" w:eastAsiaTheme="minorEastAsia" w:hAnsiTheme="minorHAnsi" w:cstheme="minorBidi"/>
            <w:noProof/>
            <w:color w:val="auto"/>
            <w:szCs w:val="22"/>
            <w:lang w:eastAsia="en-US"/>
          </w:rPr>
          <w:tab/>
        </w:r>
        <w:r w:rsidRPr="00215EE7">
          <w:rPr>
            <w:rStyle w:val="Hyperlink"/>
            <w:noProof/>
          </w:rPr>
          <w:t>Debug Parameter Edit Option</w:t>
        </w:r>
        <w:r>
          <w:rPr>
            <w:noProof/>
            <w:webHidden/>
          </w:rPr>
          <w:tab/>
        </w:r>
        <w:r>
          <w:rPr>
            <w:noProof/>
            <w:webHidden/>
          </w:rPr>
          <w:fldChar w:fldCharType="begin"/>
        </w:r>
        <w:r>
          <w:rPr>
            <w:noProof/>
            <w:webHidden/>
          </w:rPr>
          <w:instrText xml:space="preserve"> PAGEREF _Toc449511491 \h </w:instrText>
        </w:r>
        <w:r>
          <w:rPr>
            <w:noProof/>
            <w:webHidden/>
          </w:rPr>
        </w:r>
        <w:r>
          <w:rPr>
            <w:noProof/>
            <w:webHidden/>
          </w:rPr>
          <w:fldChar w:fldCharType="separate"/>
        </w:r>
        <w:r>
          <w:rPr>
            <w:noProof/>
            <w:webHidden/>
          </w:rPr>
          <w:t>15</w:t>
        </w:r>
        <w:r>
          <w:rPr>
            <w:noProof/>
            <w:webHidden/>
          </w:rPr>
          <w:fldChar w:fldCharType="end"/>
        </w:r>
      </w:hyperlink>
    </w:p>
    <w:p w:rsidR="00507385" w:rsidRDefault="00507385">
      <w:pPr>
        <w:pStyle w:val="TOC4"/>
        <w:rPr>
          <w:rFonts w:asciiTheme="minorHAnsi" w:eastAsiaTheme="minorEastAsia" w:hAnsiTheme="minorHAnsi" w:cstheme="minorBidi"/>
          <w:noProof/>
          <w:color w:val="auto"/>
          <w:szCs w:val="22"/>
          <w:lang w:eastAsia="en-US"/>
        </w:rPr>
      </w:pPr>
      <w:hyperlink w:anchor="_Toc449511492" w:history="1">
        <w:r w:rsidRPr="00215EE7">
          <w:rPr>
            <w:rStyle w:val="Hyperlink"/>
            <w:noProof/>
          </w:rPr>
          <w:t>2.2.1.6</w:t>
        </w:r>
        <w:r>
          <w:rPr>
            <w:rFonts w:asciiTheme="minorHAnsi" w:eastAsiaTheme="minorEastAsia" w:hAnsiTheme="minorHAnsi" w:cstheme="minorBidi"/>
            <w:noProof/>
            <w:color w:val="auto"/>
            <w:szCs w:val="22"/>
            <w:lang w:eastAsia="en-US"/>
          </w:rPr>
          <w:tab/>
        </w:r>
        <w:r w:rsidRPr="00215EE7">
          <w:rPr>
            <w:rStyle w:val="Hyperlink"/>
            <w:noProof/>
          </w:rPr>
          <w:t>View XWB Log Option</w:t>
        </w:r>
        <w:r>
          <w:rPr>
            <w:noProof/>
            <w:webHidden/>
          </w:rPr>
          <w:tab/>
        </w:r>
        <w:r>
          <w:rPr>
            <w:noProof/>
            <w:webHidden/>
          </w:rPr>
          <w:fldChar w:fldCharType="begin"/>
        </w:r>
        <w:r>
          <w:rPr>
            <w:noProof/>
            <w:webHidden/>
          </w:rPr>
          <w:instrText xml:space="preserve"> PAGEREF _Toc449511492 \h </w:instrText>
        </w:r>
        <w:r>
          <w:rPr>
            <w:noProof/>
            <w:webHidden/>
          </w:rPr>
        </w:r>
        <w:r>
          <w:rPr>
            <w:noProof/>
            <w:webHidden/>
          </w:rPr>
          <w:fldChar w:fldCharType="separate"/>
        </w:r>
        <w:r>
          <w:rPr>
            <w:noProof/>
            <w:webHidden/>
          </w:rPr>
          <w:t>15</w:t>
        </w:r>
        <w:r>
          <w:rPr>
            <w:noProof/>
            <w:webHidden/>
          </w:rPr>
          <w:fldChar w:fldCharType="end"/>
        </w:r>
      </w:hyperlink>
    </w:p>
    <w:p w:rsidR="00507385" w:rsidRDefault="00507385">
      <w:pPr>
        <w:pStyle w:val="TOC3"/>
        <w:rPr>
          <w:rFonts w:asciiTheme="minorHAnsi" w:eastAsiaTheme="minorEastAsia" w:hAnsiTheme="minorHAnsi" w:cstheme="minorBidi"/>
          <w:noProof/>
          <w:color w:val="auto"/>
          <w:szCs w:val="22"/>
          <w:lang w:eastAsia="en-US"/>
        </w:rPr>
      </w:pPr>
      <w:hyperlink w:anchor="_Toc449511493" w:history="1">
        <w:r w:rsidRPr="00215EE7">
          <w:rPr>
            <w:rStyle w:val="Hyperlink"/>
            <w:noProof/>
          </w:rPr>
          <w:t>2.2.2</w:t>
        </w:r>
        <w:r>
          <w:rPr>
            <w:rFonts w:asciiTheme="minorHAnsi" w:eastAsiaTheme="minorEastAsia" w:hAnsiTheme="minorHAnsi" w:cstheme="minorBidi"/>
            <w:noProof/>
            <w:color w:val="auto"/>
            <w:szCs w:val="22"/>
            <w:lang w:eastAsia="en-US"/>
          </w:rPr>
          <w:tab/>
        </w:r>
        <w:r w:rsidRPr="00215EE7">
          <w:rPr>
            <w:rStyle w:val="Hyperlink"/>
            <w:noProof/>
          </w:rPr>
          <w:t>Broker Listeners and Ports</w:t>
        </w:r>
        <w:r>
          <w:rPr>
            <w:noProof/>
            <w:webHidden/>
          </w:rPr>
          <w:tab/>
        </w:r>
        <w:r>
          <w:rPr>
            <w:noProof/>
            <w:webHidden/>
          </w:rPr>
          <w:fldChar w:fldCharType="begin"/>
        </w:r>
        <w:r>
          <w:rPr>
            <w:noProof/>
            <w:webHidden/>
          </w:rPr>
          <w:instrText xml:space="preserve"> PAGEREF _Toc449511493 \h </w:instrText>
        </w:r>
        <w:r>
          <w:rPr>
            <w:noProof/>
            <w:webHidden/>
          </w:rPr>
        </w:r>
        <w:r>
          <w:rPr>
            <w:noProof/>
            <w:webHidden/>
          </w:rPr>
          <w:fldChar w:fldCharType="separate"/>
        </w:r>
        <w:r>
          <w:rPr>
            <w:noProof/>
            <w:webHidden/>
          </w:rPr>
          <w:t>15</w:t>
        </w:r>
        <w:r>
          <w:rPr>
            <w:noProof/>
            <w:webHidden/>
          </w:rPr>
          <w:fldChar w:fldCharType="end"/>
        </w:r>
      </w:hyperlink>
    </w:p>
    <w:p w:rsidR="00507385" w:rsidRDefault="00507385">
      <w:pPr>
        <w:pStyle w:val="TOC4"/>
        <w:rPr>
          <w:rFonts w:asciiTheme="minorHAnsi" w:eastAsiaTheme="minorEastAsia" w:hAnsiTheme="minorHAnsi" w:cstheme="minorBidi"/>
          <w:noProof/>
          <w:color w:val="auto"/>
          <w:szCs w:val="22"/>
          <w:lang w:eastAsia="en-US"/>
        </w:rPr>
      </w:pPr>
      <w:hyperlink w:anchor="_Toc449511494" w:history="1">
        <w:r w:rsidRPr="00215EE7">
          <w:rPr>
            <w:rStyle w:val="Hyperlink"/>
            <w:noProof/>
          </w:rPr>
          <w:t>2.2.2.1</w:t>
        </w:r>
        <w:r>
          <w:rPr>
            <w:rFonts w:asciiTheme="minorHAnsi" w:eastAsiaTheme="minorEastAsia" w:hAnsiTheme="minorHAnsi" w:cstheme="minorBidi"/>
            <w:noProof/>
            <w:color w:val="auto"/>
            <w:szCs w:val="22"/>
            <w:lang w:eastAsia="en-US"/>
          </w:rPr>
          <w:tab/>
        </w:r>
        <w:r w:rsidRPr="00215EE7">
          <w:rPr>
            <w:rStyle w:val="Hyperlink"/>
            <w:noProof/>
          </w:rPr>
          <w:t>Obtaining an Available Listener Port—Alpha/VMS Systems</w:t>
        </w:r>
        <w:r>
          <w:rPr>
            <w:noProof/>
            <w:webHidden/>
          </w:rPr>
          <w:tab/>
        </w:r>
        <w:r>
          <w:rPr>
            <w:noProof/>
            <w:webHidden/>
          </w:rPr>
          <w:fldChar w:fldCharType="begin"/>
        </w:r>
        <w:r>
          <w:rPr>
            <w:noProof/>
            <w:webHidden/>
          </w:rPr>
          <w:instrText xml:space="preserve"> PAGEREF _Toc449511494 \h </w:instrText>
        </w:r>
        <w:r>
          <w:rPr>
            <w:noProof/>
            <w:webHidden/>
          </w:rPr>
        </w:r>
        <w:r>
          <w:rPr>
            <w:noProof/>
            <w:webHidden/>
          </w:rPr>
          <w:fldChar w:fldCharType="separate"/>
        </w:r>
        <w:r>
          <w:rPr>
            <w:noProof/>
            <w:webHidden/>
          </w:rPr>
          <w:t>16</w:t>
        </w:r>
        <w:r>
          <w:rPr>
            <w:noProof/>
            <w:webHidden/>
          </w:rPr>
          <w:fldChar w:fldCharType="end"/>
        </w:r>
      </w:hyperlink>
    </w:p>
    <w:p w:rsidR="00507385" w:rsidRDefault="00507385">
      <w:pPr>
        <w:pStyle w:val="TOC4"/>
        <w:rPr>
          <w:rFonts w:asciiTheme="minorHAnsi" w:eastAsiaTheme="minorEastAsia" w:hAnsiTheme="minorHAnsi" w:cstheme="minorBidi"/>
          <w:noProof/>
          <w:color w:val="auto"/>
          <w:szCs w:val="22"/>
          <w:lang w:eastAsia="en-US"/>
        </w:rPr>
      </w:pPr>
      <w:hyperlink w:anchor="_Toc449511495" w:history="1">
        <w:r w:rsidRPr="00215EE7">
          <w:rPr>
            <w:rStyle w:val="Hyperlink"/>
            <w:noProof/>
          </w:rPr>
          <w:t>2.2.2.2</w:t>
        </w:r>
        <w:r>
          <w:rPr>
            <w:rFonts w:asciiTheme="minorHAnsi" w:eastAsiaTheme="minorEastAsia" w:hAnsiTheme="minorHAnsi" w:cstheme="minorBidi"/>
            <w:noProof/>
            <w:color w:val="auto"/>
            <w:szCs w:val="22"/>
            <w:lang w:eastAsia="en-US"/>
          </w:rPr>
          <w:tab/>
        </w:r>
        <w:r w:rsidRPr="00215EE7">
          <w:rPr>
            <w:rStyle w:val="Hyperlink"/>
            <w:noProof/>
          </w:rPr>
          <w:t>Obtaining an Available Listener Port—Linux Systems</w:t>
        </w:r>
        <w:r>
          <w:rPr>
            <w:noProof/>
            <w:webHidden/>
          </w:rPr>
          <w:tab/>
        </w:r>
        <w:r>
          <w:rPr>
            <w:noProof/>
            <w:webHidden/>
          </w:rPr>
          <w:fldChar w:fldCharType="begin"/>
        </w:r>
        <w:r>
          <w:rPr>
            <w:noProof/>
            <w:webHidden/>
          </w:rPr>
          <w:instrText xml:space="preserve"> PAGEREF _Toc449511495 \h </w:instrText>
        </w:r>
        <w:r>
          <w:rPr>
            <w:noProof/>
            <w:webHidden/>
          </w:rPr>
        </w:r>
        <w:r>
          <w:rPr>
            <w:noProof/>
            <w:webHidden/>
          </w:rPr>
          <w:fldChar w:fldCharType="separate"/>
        </w:r>
        <w:r>
          <w:rPr>
            <w:noProof/>
            <w:webHidden/>
          </w:rPr>
          <w:t>16</w:t>
        </w:r>
        <w:r>
          <w:rPr>
            <w:noProof/>
            <w:webHidden/>
          </w:rPr>
          <w:fldChar w:fldCharType="end"/>
        </w:r>
      </w:hyperlink>
    </w:p>
    <w:p w:rsidR="00507385" w:rsidRDefault="00507385">
      <w:pPr>
        <w:pStyle w:val="TOC3"/>
        <w:rPr>
          <w:rFonts w:asciiTheme="minorHAnsi" w:eastAsiaTheme="minorEastAsia" w:hAnsiTheme="minorHAnsi" w:cstheme="minorBidi"/>
          <w:noProof/>
          <w:color w:val="auto"/>
          <w:szCs w:val="22"/>
          <w:lang w:eastAsia="en-US"/>
        </w:rPr>
      </w:pPr>
      <w:hyperlink w:anchor="_Toc449511496" w:history="1">
        <w:r w:rsidRPr="00215EE7">
          <w:rPr>
            <w:rStyle w:val="Hyperlink"/>
            <w:noProof/>
          </w:rPr>
          <w:t>2.2.3</w:t>
        </w:r>
        <w:r>
          <w:rPr>
            <w:rFonts w:asciiTheme="minorHAnsi" w:eastAsiaTheme="minorEastAsia" w:hAnsiTheme="minorHAnsi" w:cstheme="minorBidi"/>
            <w:noProof/>
            <w:color w:val="auto"/>
            <w:szCs w:val="22"/>
            <w:lang w:eastAsia="en-US"/>
          </w:rPr>
          <w:tab/>
        </w:r>
        <w:r w:rsidRPr="00215EE7">
          <w:rPr>
            <w:rStyle w:val="Hyperlink"/>
            <w:noProof/>
          </w:rPr>
          <w:t>Starting and Stopping Listeners</w:t>
        </w:r>
        <w:r>
          <w:rPr>
            <w:noProof/>
            <w:webHidden/>
          </w:rPr>
          <w:tab/>
        </w:r>
        <w:r>
          <w:rPr>
            <w:noProof/>
            <w:webHidden/>
          </w:rPr>
          <w:fldChar w:fldCharType="begin"/>
        </w:r>
        <w:r>
          <w:rPr>
            <w:noProof/>
            <w:webHidden/>
          </w:rPr>
          <w:instrText xml:space="preserve"> PAGEREF _Toc449511496 \h </w:instrText>
        </w:r>
        <w:r>
          <w:rPr>
            <w:noProof/>
            <w:webHidden/>
          </w:rPr>
        </w:r>
        <w:r>
          <w:rPr>
            <w:noProof/>
            <w:webHidden/>
          </w:rPr>
          <w:fldChar w:fldCharType="separate"/>
        </w:r>
        <w:r>
          <w:rPr>
            <w:noProof/>
            <w:webHidden/>
          </w:rPr>
          <w:t>16</w:t>
        </w:r>
        <w:r>
          <w:rPr>
            <w:noProof/>
            <w:webHidden/>
          </w:rPr>
          <w:fldChar w:fldCharType="end"/>
        </w:r>
      </w:hyperlink>
    </w:p>
    <w:p w:rsidR="00507385" w:rsidRDefault="00507385">
      <w:pPr>
        <w:pStyle w:val="TOC4"/>
        <w:rPr>
          <w:rFonts w:asciiTheme="minorHAnsi" w:eastAsiaTheme="minorEastAsia" w:hAnsiTheme="minorHAnsi" w:cstheme="minorBidi"/>
          <w:noProof/>
          <w:color w:val="auto"/>
          <w:szCs w:val="22"/>
          <w:lang w:eastAsia="en-US"/>
        </w:rPr>
      </w:pPr>
      <w:hyperlink w:anchor="_Toc449511497" w:history="1">
        <w:r w:rsidRPr="00215EE7">
          <w:rPr>
            <w:rStyle w:val="Hyperlink"/>
            <w:noProof/>
          </w:rPr>
          <w:t>2.2.3.1</w:t>
        </w:r>
        <w:r>
          <w:rPr>
            <w:rFonts w:asciiTheme="minorHAnsi" w:eastAsiaTheme="minorEastAsia" w:hAnsiTheme="minorHAnsi" w:cstheme="minorBidi"/>
            <w:noProof/>
            <w:color w:val="auto"/>
            <w:szCs w:val="22"/>
            <w:lang w:eastAsia="en-US"/>
          </w:rPr>
          <w:tab/>
        </w:r>
        <w:r w:rsidRPr="00215EE7">
          <w:rPr>
            <w:rStyle w:val="Hyperlink"/>
            <w:noProof/>
          </w:rPr>
          <w:t>To Start All Listeners</w:t>
        </w:r>
        <w:r>
          <w:rPr>
            <w:noProof/>
            <w:webHidden/>
          </w:rPr>
          <w:tab/>
        </w:r>
        <w:r>
          <w:rPr>
            <w:noProof/>
            <w:webHidden/>
          </w:rPr>
          <w:fldChar w:fldCharType="begin"/>
        </w:r>
        <w:r>
          <w:rPr>
            <w:noProof/>
            <w:webHidden/>
          </w:rPr>
          <w:instrText xml:space="preserve"> PAGEREF _Toc449511497 \h </w:instrText>
        </w:r>
        <w:r>
          <w:rPr>
            <w:noProof/>
            <w:webHidden/>
          </w:rPr>
        </w:r>
        <w:r>
          <w:rPr>
            <w:noProof/>
            <w:webHidden/>
          </w:rPr>
          <w:fldChar w:fldCharType="separate"/>
        </w:r>
        <w:r>
          <w:rPr>
            <w:noProof/>
            <w:webHidden/>
          </w:rPr>
          <w:t>16</w:t>
        </w:r>
        <w:r>
          <w:rPr>
            <w:noProof/>
            <w:webHidden/>
          </w:rPr>
          <w:fldChar w:fldCharType="end"/>
        </w:r>
      </w:hyperlink>
    </w:p>
    <w:p w:rsidR="00507385" w:rsidRDefault="00507385">
      <w:pPr>
        <w:pStyle w:val="TOC4"/>
        <w:rPr>
          <w:rFonts w:asciiTheme="minorHAnsi" w:eastAsiaTheme="minorEastAsia" w:hAnsiTheme="minorHAnsi" w:cstheme="minorBidi"/>
          <w:noProof/>
          <w:color w:val="auto"/>
          <w:szCs w:val="22"/>
          <w:lang w:eastAsia="en-US"/>
        </w:rPr>
      </w:pPr>
      <w:hyperlink w:anchor="_Toc449511498" w:history="1">
        <w:r w:rsidRPr="00215EE7">
          <w:rPr>
            <w:rStyle w:val="Hyperlink"/>
            <w:noProof/>
          </w:rPr>
          <w:t>2.2.3.2</w:t>
        </w:r>
        <w:r>
          <w:rPr>
            <w:rFonts w:asciiTheme="minorHAnsi" w:eastAsiaTheme="minorEastAsia" w:hAnsiTheme="minorHAnsi" w:cstheme="minorBidi"/>
            <w:noProof/>
            <w:color w:val="auto"/>
            <w:szCs w:val="22"/>
            <w:lang w:eastAsia="en-US"/>
          </w:rPr>
          <w:tab/>
        </w:r>
        <w:r w:rsidRPr="00215EE7">
          <w:rPr>
            <w:rStyle w:val="Hyperlink"/>
            <w:noProof/>
          </w:rPr>
          <w:t>To Configure Listeners for Automatic Startup</w:t>
        </w:r>
        <w:r>
          <w:rPr>
            <w:noProof/>
            <w:webHidden/>
          </w:rPr>
          <w:tab/>
        </w:r>
        <w:r>
          <w:rPr>
            <w:noProof/>
            <w:webHidden/>
          </w:rPr>
          <w:fldChar w:fldCharType="begin"/>
        </w:r>
        <w:r>
          <w:rPr>
            <w:noProof/>
            <w:webHidden/>
          </w:rPr>
          <w:instrText xml:space="preserve"> PAGEREF _Toc449511498 \h </w:instrText>
        </w:r>
        <w:r>
          <w:rPr>
            <w:noProof/>
            <w:webHidden/>
          </w:rPr>
        </w:r>
        <w:r>
          <w:rPr>
            <w:noProof/>
            <w:webHidden/>
          </w:rPr>
          <w:fldChar w:fldCharType="separate"/>
        </w:r>
        <w:r>
          <w:rPr>
            <w:noProof/>
            <w:webHidden/>
          </w:rPr>
          <w:t>17</w:t>
        </w:r>
        <w:r>
          <w:rPr>
            <w:noProof/>
            <w:webHidden/>
          </w:rPr>
          <w:fldChar w:fldCharType="end"/>
        </w:r>
      </w:hyperlink>
    </w:p>
    <w:p w:rsidR="00507385" w:rsidRDefault="00507385">
      <w:pPr>
        <w:pStyle w:val="TOC4"/>
        <w:rPr>
          <w:rFonts w:asciiTheme="minorHAnsi" w:eastAsiaTheme="minorEastAsia" w:hAnsiTheme="minorHAnsi" w:cstheme="minorBidi"/>
          <w:noProof/>
          <w:color w:val="auto"/>
          <w:szCs w:val="22"/>
          <w:lang w:eastAsia="en-US"/>
        </w:rPr>
      </w:pPr>
      <w:hyperlink w:anchor="_Toc449511499" w:history="1">
        <w:r w:rsidRPr="00215EE7">
          <w:rPr>
            <w:rStyle w:val="Hyperlink"/>
            <w:noProof/>
          </w:rPr>
          <w:t>2.2.3.3</w:t>
        </w:r>
        <w:r>
          <w:rPr>
            <w:rFonts w:asciiTheme="minorHAnsi" w:eastAsiaTheme="minorEastAsia" w:hAnsiTheme="minorHAnsi" w:cstheme="minorBidi"/>
            <w:noProof/>
            <w:color w:val="auto"/>
            <w:szCs w:val="22"/>
            <w:lang w:eastAsia="en-US"/>
          </w:rPr>
          <w:tab/>
        </w:r>
        <w:r w:rsidRPr="00215EE7">
          <w:rPr>
            <w:rStyle w:val="Hyperlink"/>
            <w:noProof/>
          </w:rPr>
          <w:t>To Stop All Running Listeners</w:t>
        </w:r>
        <w:r>
          <w:rPr>
            <w:noProof/>
            <w:webHidden/>
          </w:rPr>
          <w:tab/>
        </w:r>
        <w:r>
          <w:rPr>
            <w:noProof/>
            <w:webHidden/>
          </w:rPr>
          <w:fldChar w:fldCharType="begin"/>
        </w:r>
        <w:r>
          <w:rPr>
            <w:noProof/>
            <w:webHidden/>
          </w:rPr>
          <w:instrText xml:space="preserve"> PAGEREF _Toc449511499 \h </w:instrText>
        </w:r>
        <w:r>
          <w:rPr>
            <w:noProof/>
            <w:webHidden/>
          </w:rPr>
        </w:r>
        <w:r>
          <w:rPr>
            <w:noProof/>
            <w:webHidden/>
          </w:rPr>
          <w:fldChar w:fldCharType="separate"/>
        </w:r>
        <w:r>
          <w:rPr>
            <w:noProof/>
            <w:webHidden/>
          </w:rPr>
          <w:t>17</w:t>
        </w:r>
        <w:r>
          <w:rPr>
            <w:noProof/>
            <w:webHidden/>
          </w:rPr>
          <w:fldChar w:fldCharType="end"/>
        </w:r>
      </w:hyperlink>
    </w:p>
    <w:p w:rsidR="00507385" w:rsidRDefault="00507385">
      <w:pPr>
        <w:pStyle w:val="TOC4"/>
        <w:rPr>
          <w:rFonts w:asciiTheme="minorHAnsi" w:eastAsiaTheme="minorEastAsia" w:hAnsiTheme="minorHAnsi" w:cstheme="minorBidi"/>
          <w:noProof/>
          <w:color w:val="auto"/>
          <w:szCs w:val="22"/>
          <w:lang w:eastAsia="en-US"/>
        </w:rPr>
      </w:pPr>
      <w:hyperlink w:anchor="_Toc449511500" w:history="1">
        <w:r w:rsidRPr="00215EE7">
          <w:rPr>
            <w:rStyle w:val="Hyperlink"/>
            <w:noProof/>
          </w:rPr>
          <w:t>2.2.3.4</w:t>
        </w:r>
        <w:r>
          <w:rPr>
            <w:rFonts w:asciiTheme="minorHAnsi" w:eastAsiaTheme="minorEastAsia" w:hAnsiTheme="minorHAnsi" w:cstheme="minorBidi"/>
            <w:noProof/>
            <w:color w:val="auto"/>
            <w:szCs w:val="22"/>
            <w:lang w:eastAsia="en-US"/>
          </w:rPr>
          <w:tab/>
        </w:r>
        <w:r w:rsidRPr="00215EE7">
          <w:rPr>
            <w:rStyle w:val="Hyperlink"/>
            <w:noProof/>
          </w:rPr>
          <w:t>To Start Up a Single Listener Directly</w:t>
        </w:r>
        <w:r>
          <w:rPr>
            <w:noProof/>
            <w:webHidden/>
          </w:rPr>
          <w:tab/>
        </w:r>
        <w:r>
          <w:rPr>
            <w:noProof/>
            <w:webHidden/>
          </w:rPr>
          <w:fldChar w:fldCharType="begin"/>
        </w:r>
        <w:r>
          <w:rPr>
            <w:noProof/>
            <w:webHidden/>
          </w:rPr>
          <w:instrText xml:space="preserve"> PAGEREF _Toc449511500 \h </w:instrText>
        </w:r>
        <w:r>
          <w:rPr>
            <w:noProof/>
            <w:webHidden/>
          </w:rPr>
        </w:r>
        <w:r>
          <w:rPr>
            <w:noProof/>
            <w:webHidden/>
          </w:rPr>
          <w:fldChar w:fldCharType="separate"/>
        </w:r>
        <w:r>
          <w:rPr>
            <w:noProof/>
            <w:webHidden/>
          </w:rPr>
          <w:t>17</w:t>
        </w:r>
        <w:r>
          <w:rPr>
            <w:noProof/>
            <w:webHidden/>
          </w:rPr>
          <w:fldChar w:fldCharType="end"/>
        </w:r>
      </w:hyperlink>
    </w:p>
    <w:p w:rsidR="00507385" w:rsidRDefault="00507385">
      <w:pPr>
        <w:pStyle w:val="TOC4"/>
        <w:rPr>
          <w:rFonts w:asciiTheme="minorHAnsi" w:eastAsiaTheme="minorEastAsia" w:hAnsiTheme="minorHAnsi" w:cstheme="minorBidi"/>
          <w:noProof/>
          <w:color w:val="auto"/>
          <w:szCs w:val="22"/>
          <w:lang w:eastAsia="en-US"/>
        </w:rPr>
      </w:pPr>
      <w:hyperlink w:anchor="_Toc449511501" w:history="1">
        <w:r w:rsidRPr="00215EE7">
          <w:rPr>
            <w:rStyle w:val="Hyperlink"/>
            <w:noProof/>
          </w:rPr>
          <w:t>2.2.3.5</w:t>
        </w:r>
        <w:r>
          <w:rPr>
            <w:rFonts w:asciiTheme="minorHAnsi" w:eastAsiaTheme="minorEastAsia" w:hAnsiTheme="minorHAnsi" w:cstheme="minorBidi"/>
            <w:noProof/>
            <w:color w:val="auto"/>
            <w:szCs w:val="22"/>
            <w:lang w:eastAsia="en-US"/>
          </w:rPr>
          <w:tab/>
        </w:r>
        <w:r w:rsidRPr="00215EE7">
          <w:rPr>
            <w:rStyle w:val="Hyperlink"/>
            <w:noProof/>
          </w:rPr>
          <w:t>To Stop a Single Listener Directly</w:t>
        </w:r>
        <w:r>
          <w:rPr>
            <w:noProof/>
            <w:webHidden/>
          </w:rPr>
          <w:tab/>
        </w:r>
        <w:r>
          <w:rPr>
            <w:noProof/>
            <w:webHidden/>
          </w:rPr>
          <w:fldChar w:fldCharType="begin"/>
        </w:r>
        <w:r>
          <w:rPr>
            <w:noProof/>
            <w:webHidden/>
          </w:rPr>
          <w:instrText xml:space="preserve"> PAGEREF _Toc449511501 \h </w:instrText>
        </w:r>
        <w:r>
          <w:rPr>
            <w:noProof/>
            <w:webHidden/>
          </w:rPr>
        </w:r>
        <w:r>
          <w:rPr>
            <w:noProof/>
            <w:webHidden/>
          </w:rPr>
          <w:fldChar w:fldCharType="separate"/>
        </w:r>
        <w:r>
          <w:rPr>
            <w:noProof/>
            <w:webHidden/>
          </w:rPr>
          <w:t>17</w:t>
        </w:r>
        <w:r>
          <w:rPr>
            <w:noProof/>
            <w:webHidden/>
          </w:rPr>
          <w:fldChar w:fldCharType="end"/>
        </w:r>
      </w:hyperlink>
    </w:p>
    <w:p w:rsidR="00507385" w:rsidRDefault="00507385">
      <w:pPr>
        <w:pStyle w:val="TOC4"/>
        <w:rPr>
          <w:rFonts w:asciiTheme="minorHAnsi" w:eastAsiaTheme="minorEastAsia" w:hAnsiTheme="minorHAnsi" w:cstheme="minorBidi"/>
          <w:noProof/>
          <w:color w:val="auto"/>
          <w:szCs w:val="22"/>
          <w:lang w:eastAsia="en-US"/>
        </w:rPr>
      </w:pPr>
      <w:hyperlink w:anchor="_Toc449511502" w:history="1">
        <w:r w:rsidRPr="00215EE7">
          <w:rPr>
            <w:rStyle w:val="Hyperlink"/>
            <w:noProof/>
          </w:rPr>
          <w:t>2.2.3.6</w:t>
        </w:r>
        <w:r>
          <w:rPr>
            <w:rFonts w:asciiTheme="minorHAnsi" w:eastAsiaTheme="minorEastAsia" w:hAnsiTheme="minorHAnsi" w:cstheme="minorBidi"/>
            <w:noProof/>
            <w:color w:val="auto"/>
            <w:szCs w:val="22"/>
            <w:lang w:eastAsia="en-US"/>
          </w:rPr>
          <w:tab/>
        </w:r>
        <w:r w:rsidRPr="00215EE7">
          <w:rPr>
            <w:rStyle w:val="Hyperlink"/>
            <w:noProof/>
          </w:rPr>
          <w:t>To Task the XWB LISTENER STARTER Option for System Startup</w:t>
        </w:r>
        <w:r>
          <w:rPr>
            <w:noProof/>
            <w:webHidden/>
          </w:rPr>
          <w:tab/>
        </w:r>
        <w:r>
          <w:rPr>
            <w:noProof/>
            <w:webHidden/>
          </w:rPr>
          <w:fldChar w:fldCharType="begin"/>
        </w:r>
        <w:r>
          <w:rPr>
            <w:noProof/>
            <w:webHidden/>
          </w:rPr>
          <w:instrText xml:space="preserve"> PAGEREF _Toc449511502 \h </w:instrText>
        </w:r>
        <w:r>
          <w:rPr>
            <w:noProof/>
            <w:webHidden/>
          </w:rPr>
        </w:r>
        <w:r>
          <w:rPr>
            <w:noProof/>
            <w:webHidden/>
          </w:rPr>
          <w:fldChar w:fldCharType="separate"/>
        </w:r>
        <w:r>
          <w:rPr>
            <w:noProof/>
            <w:webHidden/>
          </w:rPr>
          <w:t>17</w:t>
        </w:r>
        <w:r>
          <w:rPr>
            <w:noProof/>
            <w:webHidden/>
          </w:rPr>
          <w:fldChar w:fldCharType="end"/>
        </w:r>
      </w:hyperlink>
    </w:p>
    <w:p w:rsidR="00507385" w:rsidRDefault="00507385">
      <w:pPr>
        <w:pStyle w:val="TOC3"/>
        <w:rPr>
          <w:rFonts w:asciiTheme="minorHAnsi" w:eastAsiaTheme="minorEastAsia" w:hAnsiTheme="minorHAnsi" w:cstheme="minorBidi"/>
          <w:noProof/>
          <w:color w:val="auto"/>
          <w:szCs w:val="22"/>
          <w:lang w:eastAsia="en-US"/>
        </w:rPr>
      </w:pPr>
      <w:hyperlink w:anchor="_Toc449511503" w:history="1">
        <w:r w:rsidRPr="00215EE7">
          <w:rPr>
            <w:rStyle w:val="Hyperlink"/>
            <w:noProof/>
          </w:rPr>
          <w:t>2.2.4</w:t>
        </w:r>
        <w:r>
          <w:rPr>
            <w:rFonts w:asciiTheme="minorHAnsi" w:eastAsiaTheme="minorEastAsia" w:hAnsiTheme="minorHAnsi" w:cstheme="minorBidi"/>
            <w:noProof/>
            <w:color w:val="auto"/>
            <w:szCs w:val="22"/>
            <w:lang w:eastAsia="en-US"/>
          </w:rPr>
          <w:tab/>
        </w:r>
        <w:r w:rsidRPr="00215EE7">
          <w:rPr>
            <w:rStyle w:val="Hyperlink"/>
            <w:noProof/>
          </w:rPr>
          <w:t>RPC BROKER SITE PARAMETERS File</w:t>
        </w:r>
        <w:r>
          <w:rPr>
            <w:noProof/>
            <w:webHidden/>
          </w:rPr>
          <w:tab/>
        </w:r>
        <w:r>
          <w:rPr>
            <w:noProof/>
            <w:webHidden/>
          </w:rPr>
          <w:fldChar w:fldCharType="begin"/>
        </w:r>
        <w:r>
          <w:rPr>
            <w:noProof/>
            <w:webHidden/>
          </w:rPr>
          <w:instrText xml:space="preserve"> PAGEREF _Toc449511503 \h </w:instrText>
        </w:r>
        <w:r>
          <w:rPr>
            <w:noProof/>
            <w:webHidden/>
          </w:rPr>
        </w:r>
        <w:r>
          <w:rPr>
            <w:noProof/>
            <w:webHidden/>
          </w:rPr>
          <w:fldChar w:fldCharType="separate"/>
        </w:r>
        <w:r>
          <w:rPr>
            <w:noProof/>
            <w:webHidden/>
          </w:rPr>
          <w:t>18</w:t>
        </w:r>
        <w:r>
          <w:rPr>
            <w:noProof/>
            <w:webHidden/>
          </w:rPr>
          <w:fldChar w:fldCharType="end"/>
        </w:r>
      </w:hyperlink>
    </w:p>
    <w:p w:rsidR="00507385" w:rsidRDefault="00507385">
      <w:pPr>
        <w:pStyle w:val="TOC4"/>
        <w:rPr>
          <w:rFonts w:asciiTheme="minorHAnsi" w:eastAsiaTheme="minorEastAsia" w:hAnsiTheme="minorHAnsi" w:cstheme="minorBidi"/>
          <w:noProof/>
          <w:color w:val="auto"/>
          <w:szCs w:val="22"/>
          <w:lang w:eastAsia="en-US"/>
        </w:rPr>
      </w:pPr>
      <w:hyperlink w:anchor="_Toc449511504" w:history="1">
        <w:r w:rsidRPr="00215EE7">
          <w:rPr>
            <w:rStyle w:val="Hyperlink"/>
            <w:noProof/>
          </w:rPr>
          <w:t>2.2.4.1</w:t>
        </w:r>
        <w:r>
          <w:rPr>
            <w:rFonts w:asciiTheme="minorHAnsi" w:eastAsiaTheme="minorEastAsia" w:hAnsiTheme="minorHAnsi" w:cstheme="minorBidi"/>
            <w:noProof/>
            <w:color w:val="auto"/>
            <w:szCs w:val="22"/>
            <w:lang w:eastAsia="en-US"/>
          </w:rPr>
          <w:tab/>
        </w:r>
        <w:r w:rsidRPr="00215EE7">
          <w:rPr>
            <w:rStyle w:val="Hyperlink"/>
            <w:noProof/>
          </w:rPr>
          <w:t>Editing the Listener Site Parameters</w:t>
        </w:r>
        <w:r>
          <w:rPr>
            <w:noProof/>
            <w:webHidden/>
          </w:rPr>
          <w:tab/>
        </w:r>
        <w:r>
          <w:rPr>
            <w:noProof/>
            <w:webHidden/>
          </w:rPr>
          <w:fldChar w:fldCharType="begin"/>
        </w:r>
        <w:r>
          <w:rPr>
            <w:noProof/>
            <w:webHidden/>
          </w:rPr>
          <w:instrText xml:space="preserve"> PAGEREF _Toc449511504 \h </w:instrText>
        </w:r>
        <w:r>
          <w:rPr>
            <w:noProof/>
            <w:webHidden/>
          </w:rPr>
        </w:r>
        <w:r>
          <w:rPr>
            <w:noProof/>
            <w:webHidden/>
          </w:rPr>
          <w:fldChar w:fldCharType="separate"/>
        </w:r>
        <w:r>
          <w:rPr>
            <w:noProof/>
            <w:webHidden/>
          </w:rPr>
          <w:t>18</w:t>
        </w:r>
        <w:r>
          <w:rPr>
            <w:noProof/>
            <w:webHidden/>
          </w:rPr>
          <w:fldChar w:fldCharType="end"/>
        </w:r>
      </w:hyperlink>
    </w:p>
    <w:p w:rsidR="00507385" w:rsidRDefault="00507385">
      <w:pPr>
        <w:pStyle w:val="TOC3"/>
        <w:rPr>
          <w:rFonts w:asciiTheme="minorHAnsi" w:eastAsiaTheme="minorEastAsia" w:hAnsiTheme="minorHAnsi" w:cstheme="minorBidi"/>
          <w:noProof/>
          <w:color w:val="auto"/>
          <w:szCs w:val="22"/>
          <w:lang w:eastAsia="en-US"/>
        </w:rPr>
      </w:pPr>
      <w:hyperlink w:anchor="_Toc449511505" w:history="1">
        <w:r w:rsidRPr="00215EE7">
          <w:rPr>
            <w:rStyle w:val="Hyperlink"/>
            <w:noProof/>
          </w:rPr>
          <w:t>2.2.5</w:t>
        </w:r>
        <w:r>
          <w:rPr>
            <w:rFonts w:asciiTheme="minorHAnsi" w:eastAsiaTheme="minorEastAsia" w:hAnsiTheme="minorHAnsi" w:cstheme="minorBidi"/>
            <w:noProof/>
            <w:color w:val="auto"/>
            <w:szCs w:val="22"/>
            <w:lang w:eastAsia="en-US"/>
          </w:rPr>
          <w:tab/>
        </w:r>
        <w:r w:rsidRPr="00215EE7">
          <w:rPr>
            <w:rStyle w:val="Hyperlink"/>
            <w:noProof/>
          </w:rPr>
          <w:t>Integrated Auto Signon for Multiple User Sessions</w:t>
        </w:r>
        <w:r>
          <w:rPr>
            <w:noProof/>
            <w:webHidden/>
          </w:rPr>
          <w:tab/>
        </w:r>
        <w:r>
          <w:rPr>
            <w:noProof/>
            <w:webHidden/>
          </w:rPr>
          <w:fldChar w:fldCharType="begin"/>
        </w:r>
        <w:r>
          <w:rPr>
            <w:noProof/>
            <w:webHidden/>
          </w:rPr>
          <w:instrText xml:space="preserve"> PAGEREF _Toc449511505 \h </w:instrText>
        </w:r>
        <w:r>
          <w:rPr>
            <w:noProof/>
            <w:webHidden/>
          </w:rPr>
        </w:r>
        <w:r>
          <w:rPr>
            <w:noProof/>
            <w:webHidden/>
          </w:rPr>
          <w:fldChar w:fldCharType="separate"/>
        </w:r>
        <w:r>
          <w:rPr>
            <w:noProof/>
            <w:webHidden/>
          </w:rPr>
          <w:t>19</w:t>
        </w:r>
        <w:r>
          <w:rPr>
            <w:noProof/>
            <w:webHidden/>
          </w:rPr>
          <w:fldChar w:fldCharType="end"/>
        </w:r>
      </w:hyperlink>
    </w:p>
    <w:p w:rsidR="00507385" w:rsidRDefault="00507385">
      <w:pPr>
        <w:pStyle w:val="TOC4"/>
        <w:rPr>
          <w:rFonts w:asciiTheme="minorHAnsi" w:eastAsiaTheme="minorEastAsia" w:hAnsiTheme="minorHAnsi" w:cstheme="minorBidi"/>
          <w:noProof/>
          <w:color w:val="auto"/>
          <w:szCs w:val="22"/>
          <w:lang w:eastAsia="en-US"/>
        </w:rPr>
      </w:pPr>
      <w:hyperlink w:anchor="_Toc449511506" w:history="1">
        <w:r w:rsidRPr="00215EE7">
          <w:rPr>
            <w:rStyle w:val="Hyperlink"/>
            <w:noProof/>
          </w:rPr>
          <w:t>2.2.5.1</w:t>
        </w:r>
        <w:r>
          <w:rPr>
            <w:rFonts w:asciiTheme="minorHAnsi" w:eastAsiaTheme="minorEastAsia" w:hAnsiTheme="minorHAnsi" w:cstheme="minorBidi"/>
            <w:noProof/>
            <w:color w:val="auto"/>
            <w:szCs w:val="22"/>
            <w:lang w:eastAsia="en-US"/>
          </w:rPr>
          <w:tab/>
        </w:r>
        <w:r w:rsidRPr="00215EE7">
          <w:rPr>
            <w:rStyle w:val="Hyperlink"/>
            <w:noProof/>
          </w:rPr>
          <w:t>Enabling/Disabling Auto Signon</w:t>
        </w:r>
        <w:r>
          <w:rPr>
            <w:noProof/>
            <w:webHidden/>
          </w:rPr>
          <w:tab/>
        </w:r>
        <w:r>
          <w:rPr>
            <w:noProof/>
            <w:webHidden/>
          </w:rPr>
          <w:fldChar w:fldCharType="begin"/>
        </w:r>
        <w:r>
          <w:rPr>
            <w:noProof/>
            <w:webHidden/>
          </w:rPr>
          <w:instrText xml:space="preserve"> PAGEREF _Toc449511506 \h </w:instrText>
        </w:r>
        <w:r>
          <w:rPr>
            <w:noProof/>
            <w:webHidden/>
          </w:rPr>
        </w:r>
        <w:r>
          <w:rPr>
            <w:noProof/>
            <w:webHidden/>
          </w:rPr>
          <w:fldChar w:fldCharType="separate"/>
        </w:r>
        <w:r>
          <w:rPr>
            <w:noProof/>
            <w:webHidden/>
          </w:rPr>
          <w:t>19</w:t>
        </w:r>
        <w:r>
          <w:rPr>
            <w:noProof/>
            <w:webHidden/>
          </w:rPr>
          <w:fldChar w:fldCharType="end"/>
        </w:r>
      </w:hyperlink>
    </w:p>
    <w:p w:rsidR="00507385" w:rsidRDefault="00507385">
      <w:pPr>
        <w:pStyle w:val="TOC4"/>
        <w:rPr>
          <w:rFonts w:asciiTheme="minorHAnsi" w:eastAsiaTheme="minorEastAsia" w:hAnsiTheme="minorHAnsi" w:cstheme="minorBidi"/>
          <w:noProof/>
          <w:color w:val="auto"/>
          <w:szCs w:val="22"/>
          <w:lang w:eastAsia="en-US"/>
        </w:rPr>
      </w:pPr>
      <w:hyperlink w:anchor="_Toc449511507" w:history="1">
        <w:r w:rsidRPr="00215EE7">
          <w:rPr>
            <w:rStyle w:val="Hyperlink"/>
            <w:noProof/>
          </w:rPr>
          <w:t>2.2.5.2</w:t>
        </w:r>
        <w:r>
          <w:rPr>
            <w:rFonts w:asciiTheme="minorHAnsi" w:eastAsiaTheme="minorEastAsia" w:hAnsiTheme="minorHAnsi" w:cstheme="minorBidi"/>
            <w:noProof/>
            <w:color w:val="auto"/>
            <w:szCs w:val="22"/>
            <w:lang w:eastAsia="en-US"/>
          </w:rPr>
          <w:tab/>
        </w:r>
        <w:r w:rsidRPr="00215EE7">
          <w:rPr>
            <w:rStyle w:val="Hyperlink"/>
            <w:noProof/>
          </w:rPr>
          <w:t>Examples</w:t>
        </w:r>
        <w:r>
          <w:rPr>
            <w:noProof/>
            <w:webHidden/>
          </w:rPr>
          <w:tab/>
        </w:r>
        <w:r>
          <w:rPr>
            <w:noProof/>
            <w:webHidden/>
          </w:rPr>
          <w:fldChar w:fldCharType="begin"/>
        </w:r>
        <w:r>
          <w:rPr>
            <w:noProof/>
            <w:webHidden/>
          </w:rPr>
          <w:instrText xml:space="preserve"> PAGEREF _Toc449511507 \h </w:instrText>
        </w:r>
        <w:r>
          <w:rPr>
            <w:noProof/>
            <w:webHidden/>
          </w:rPr>
        </w:r>
        <w:r>
          <w:rPr>
            <w:noProof/>
            <w:webHidden/>
          </w:rPr>
          <w:fldChar w:fldCharType="separate"/>
        </w:r>
        <w:r>
          <w:rPr>
            <w:noProof/>
            <w:webHidden/>
          </w:rPr>
          <w:t>20</w:t>
        </w:r>
        <w:r>
          <w:rPr>
            <w:noProof/>
            <w:webHidden/>
          </w:rPr>
          <w:fldChar w:fldCharType="end"/>
        </w:r>
      </w:hyperlink>
    </w:p>
    <w:p w:rsidR="00507385" w:rsidRDefault="00507385">
      <w:pPr>
        <w:pStyle w:val="TOC3"/>
        <w:rPr>
          <w:rFonts w:asciiTheme="minorHAnsi" w:eastAsiaTheme="minorEastAsia" w:hAnsiTheme="minorHAnsi" w:cstheme="minorBidi"/>
          <w:noProof/>
          <w:color w:val="auto"/>
          <w:szCs w:val="22"/>
          <w:lang w:eastAsia="en-US"/>
        </w:rPr>
      </w:pPr>
      <w:hyperlink w:anchor="_Toc449511508" w:history="1">
        <w:r w:rsidRPr="00215EE7">
          <w:rPr>
            <w:rStyle w:val="Hyperlink"/>
            <w:noProof/>
          </w:rPr>
          <w:t>2.2.6</w:t>
        </w:r>
        <w:r>
          <w:rPr>
            <w:rFonts w:asciiTheme="minorHAnsi" w:eastAsiaTheme="minorEastAsia" w:hAnsiTheme="minorHAnsi" w:cstheme="minorBidi"/>
            <w:noProof/>
            <w:color w:val="auto"/>
            <w:szCs w:val="22"/>
            <w:lang w:eastAsia="en-US"/>
          </w:rPr>
          <w:tab/>
        </w:r>
        <w:r w:rsidRPr="00215EE7">
          <w:rPr>
            <w:rStyle w:val="Hyperlink"/>
            <w:noProof/>
          </w:rPr>
          <w:t>RPC Broker Message Structure</w:t>
        </w:r>
        <w:r>
          <w:rPr>
            <w:noProof/>
            <w:webHidden/>
          </w:rPr>
          <w:tab/>
        </w:r>
        <w:r>
          <w:rPr>
            <w:noProof/>
            <w:webHidden/>
          </w:rPr>
          <w:fldChar w:fldCharType="begin"/>
        </w:r>
        <w:r>
          <w:rPr>
            <w:noProof/>
            <w:webHidden/>
          </w:rPr>
          <w:instrText xml:space="preserve"> PAGEREF _Toc449511508 \h </w:instrText>
        </w:r>
        <w:r>
          <w:rPr>
            <w:noProof/>
            <w:webHidden/>
          </w:rPr>
        </w:r>
        <w:r>
          <w:rPr>
            <w:noProof/>
            <w:webHidden/>
          </w:rPr>
          <w:fldChar w:fldCharType="separate"/>
        </w:r>
        <w:r>
          <w:rPr>
            <w:noProof/>
            <w:webHidden/>
          </w:rPr>
          <w:t>21</w:t>
        </w:r>
        <w:r>
          <w:rPr>
            <w:noProof/>
            <w:webHidden/>
          </w:rPr>
          <w:fldChar w:fldCharType="end"/>
        </w:r>
      </w:hyperlink>
    </w:p>
    <w:p w:rsidR="00507385" w:rsidRDefault="00507385">
      <w:pPr>
        <w:pStyle w:val="TOC3"/>
        <w:rPr>
          <w:rFonts w:asciiTheme="minorHAnsi" w:eastAsiaTheme="minorEastAsia" w:hAnsiTheme="minorHAnsi" w:cstheme="minorBidi"/>
          <w:noProof/>
          <w:color w:val="auto"/>
          <w:szCs w:val="22"/>
          <w:lang w:eastAsia="en-US"/>
        </w:rPr>
      </w:pPr>
      <w:hyperlink w:anchor="_Toc449511509" w:history="1">
        <w:r w:rsidRPr="00215EE7">
          <w:rPr>
            <w:rStyle w:val="Hyperlink"/>
            <w:noProof/>
          </w:rPr>
          <w:t>2.2.7</w:t>
        </w:r>
        <w:r>
          <w:rPr>
            <w:rFonts w:asciiTheme="minorHAnsi" w:eastAsiaTheme="minorEastAsia" w:hAnsiTheme="minorHAnsi" w:cstheme="minorBidi"/>
            <w:noProof/>
            <w:color w:val="auto"/>
            <w:szCs w:val="22"/>
            <w:lang w:eastAsia="en-US"/>
          </w:rPr>
          <w:tab/>
        </w:r>
        <w:r w:rsidRPr="00215EE7">
          <w:rPr>
            <w:rStyle w:val="Hyperlink"/>
            <w:noProof/>
          </w:rPr>
          <w:t>Client/Server Timeouts</w:t>
        </w:r>
        <w:r>
          <w:rPr>
            <w:noProof/>
            <w:webHidden/>
          </w:rPr>
          <w:tab/>
        </w:r>
        <w:r>
          <w:rPr>
            <w:noProof/>
            <w:webHidden/>
          </w:rPr>
          <w:fldChar w:fldCharType="begin"/>
        </w:r>
        <w:r>
          <w:rPr>
            <w:noProof/>
            <w:webHidden/>
          </w:rPr>
          <w:instrText xml:space="preserve"> PAGEREF _Toc449511509 \h </w:instrText>
        </w:r>
        <w:r>
          <w:rPr>
            <w:noProof/>
            <w:webHidden/>
          </w:rPr>
        </w:r>
        <w:r>
          <w:rPr>
            <w:noProof/>
            <w:webHidden/>
          </w:rPr>
          <w:fldChar w:fldCharType="separate"/>
        </w:r>
        <w:r>
          <w:rPr>
            <w:noProof/>
            <w:webHidden/>
          </w:rPr>
          <w:t>22</w:t>
        </w:r>
        <w:r>
          <w:rPr>
            <w:noProof/>
            <w:webHidden/>
          </w:rPr>
          <w:fldChar w:fldCharType="end"/>
        </w:r>
      </w:hyperlink>
    </w:p>
    <w:p w:rsidR="00507385" w:rsidRDefault="00507385">
      <w:pPr>
        <w:pStyle w:val="TOC1"/>
        <w:rPr>
          <w:rFonts w:asciiTheme="minorHAnsi" w:eastAsiaTheme="minorEastAsia" w:hAnsiTheme="minorHAnsi" w:cstheme="minorBidi"/>
          <w:b w:val="0"/>
          <w:color w:val="auto"/>
          <w:szCs w:val="22"/>
          <w:lang w:eastAsia="en-US"/>
        </w:rPr>
      </w:pPr>
      <w:hyperlink w:anchor="_Toc449511510" w:history="1">
        <w:r w:rsidRPr="00215EE7">
          <w:rPr>
            <w:rStyle w:val="Hyperlink"/>
          </w:rPr>
          <w:t>3</w:t>
        </w:r>
        <w:r>
          <w:rPr>
            <w:rFonts w:asciiTheme="minorHAnsi" w:eastAsiaTheme="minorEastAsia" w:hAnsiTheme="minorHAnsi" w:cstheme="minorBidi"/>
            <w:b w:val="0"/>
            <w:color w:val="auto"/>
            <w:szCs w:val="22"/>
            <w:lang w:eastAsia="en-US"/>
          </w:rPr>
          <w:tab/>
        </w:r>
        <w:r w:rsidRPr="00215EE7">
          <w:rPr>
            <w:rStyle w:val="Hyperlink"/>
          </w:rPr>
          <w:t>Security</w:t>
        </w:r>
        <w:r>
          <w:rPr>
            <w:webHidden/>
          </w:rPr>
          <w:tab/>
        </w:r>
        <w:r>
          <w:rPr>
            <w:webHidden/>
          </w:rPr>
          <w:fldChar w:fldCharType="begin"/>
        </w:r>
        <w:r>
          <w:rPr>
            <w:webHidden/>
          </w:rPr>
          <w:instrText xml:space="preserve"> PAGEREF _Toc449511510 \h </w:instrText>
        </w:r>
        <w:r>
          <w:rPr>
            <w:webHidden/>
          </w:rPr>
        </w:r>
        <w:r>
          <w:rPr>
            <w:webHidden/>
          </w:rPr>
          <w:fldChar w:fldCharType="separate"/>
        </w:r>
        <w:r>
          <w:rPr>
            <w:webHidden/>
          </w:rPr>
          <w:t>23</w:t>
        </w:r>
        <w:r>
          <w:rPr>
            <w:webHidden/>
          </w:rPr>
          <w:fldChar w:fldCharType="end"/>
        </w:r>
      </w:hyperlink>
    </w:p>
    <w:p w:rsidR="00507385" w:rsidRDefault="00507385">
      <w:pPr>
        <w:pStyle w:val="TOC2"/>
        <w:rPr>
          <w:rFonts w:asciiTheme="minorHAnsi" w:eastAsiaTheme="minorEastAsia" w:hAnsiTheme="minorHAnsi" w:cstheme="minorBidi"/>
          <w:noProof/>
          <w:color w:val="auto"/>
          <w:szCs w:val="22"/>
          <w:lang w:eastAsia="en-US"/>
        </w:rPr>
      </w:pPr>
      <w:hyperlink w:anchor="_Toc449511511" w:history="1">
        <w:r w:rsidRPr="00215EE7">
          <w:rPr>
            <w:rStyle w:val="Hyperlink"/>
            <w:noProof/>
          </w:rPr>
          <w:t>3.1</w:t>
        </w:r>
        <w:r>
          <w:rPr>
            <w:rFonts w:asciiTheme="minorHAnsi" w:eastAsiaTheme="minorEastAsia" w:hAnsiTheme="minorHAnsi" w:cstheme="minorBidi"/>
            <w:noProof/>
            <w:color w:val="auto"/>
            <w:szCs w:val="22"/>
            <w:lang w:eastAsia="en-US"/>
          </w:rPr>
          <w:tab/>
        </w:r>
        <w:r w:rsidRPr="00215EE7">
          <w:rPr>
            <w:rStyle w:val="Hyperlink"/>
            <w:noProof/>
          </w:rPr>
          <w:t>Security Features</w:t>
        </w:r>
        <w:r>
          <w:rPr>
            <w:noProof/>
            <w:webHidden/>
          </w:rPr>
          <w:tab/>
        </w:r>
        <w:r>
          <w:rPr>
            <w:noProof/>
            <w:webHidden/>
          </w:rPr>
          <w:fldChar w:fldCharType="begin"/>
        </w:r>
        <w:r>
          <w:rPr>
            <w:noProof/>
            <w:webHidden/>
          </w:rPr>
          <w:instrText xml:space="preserve"> PAGEREF _Toc449511511 \h </w:instrText>
        </w:r>
        <w:r>
          <w:rPr>
            <w:noProof/>
            <w:webHidden/>
          </w:rPr>
        </w:r>
        <w:r>
          <w:rPr>
            <w:noProof/>
            <w:webHidden/>
          </w:rPr>
          <w:fldChar w:fldCharType="separate"/>
        </w:r>
        <w:r>
          <w:rPr>
            <w:noProof/>
            <w:webHidden/>
          </w:rPr>
          <w:t>23</w:t>
        </w:r>
        <w:r>
          <w:rPr>
            <w:noProof/>
            <w:webHidden/>
          </w:rPr>
          <w:fldChar w:fldCharType="end"/>
        </w:r>
      </w:hyperlink>
    </w:p>
    <w:p w:rsidR="00507385" w:rsidRDefault="00507385">
      <w:pPr>
        <w:pStyle w:val="TOC2"/>
        <w:rPr>
          <w:rFonts w:asciiTheme="minorHAnsi" w:eastAsiaTheme="minorEastAsia" w:hAnsiTheme="minorHAnsi" w:cstheme="minorBidi"/>
          <w:noProof/>
          <w:color w:val="auto"/>
          <w:szCs w:val="22"/>
          <w:lang w:eastAsia="en-US"/>
        </w:rPr>
      </w:pPr>
      <w:hyperlink w:anchor="_Toc449511512" w:history="1">
        <w:r w:rsidRPr="00215EE7">
          <w:rPr>
            <w:rStyle w:val="Hyperlink"/>
            <w:noProof/>
          </w:rPr>
          <w:t>3.2</w:t>
        </w:r>
        <w:r>
          <w:rPr>
            <w:rFonts w:asciiTheme="minorHAnsi" w:eastAsiaTheme="minorEastAsia" w:hAnsiTheme="minorHAnsi" w:cstheme="minorBidi"/>
            <w:noProof/>
            <w:color w:val="auto"/>
            <w:szCs w:val="22"/>
            <w:lang w:eastAsia="en-US"/>
          </w:rPr>
          <w:tab/>
        </w:r>
        <w:r w:rsidRPr="00215EE7">
          <w:rPr>
            <w:rStyle w:val="Hyperlink"/>
            <w:noProof/>
          </w:rPr>
          <w:t>Validation of Connection Request</w:t>
        </w:r>
        <w:r>
          <w:rPr>
            <w:noProof/>
            <w:webHidden/>
          </w:rPr>
          <w:tab/>
        </w:r>
        <w:r>
          <w:rPr>
            <w:noProof/>
            <w:webHidden/>
          </w:rPr>
          <w:fldChar w:fldCharType="begin"/>
        </w:r>
        <w:r>
          <w:rPr>
            <w:noProof/>
            <w:webHidden/>
          </w:rPr>
          <w:instrText xml:space="preserve"> PAGEREF _Toc449511512 \h </w:instrText>
        </w:r>
        <w:r>
          <w:rPr>
            <w:noProof/>
            <w:webHidden/>
          </w:rPr>
        </w:r>
        <w:r>
          <w:rPr>
            <w:noProof/>
            <w:webHidden/>
          </w:rPr>
          <w:fldChar w:fldCharType="separate"/>
        </w:r>
        <w:r>
          <w:rPr>
            <w:noProof/>
            <w:webHidden/>
          </w:rPr>
          <w:t>23</w:t>
        </w:r>
        <w:r>
          <w:rPr>
            <w:noProof/>
            <w:webHidden/>
          </w:rPr>
          <w:fldChar w:fldCharType="end"/>
        </w:r>
      </w:hyperlink>
    </w:p>
    <w:p w:rsidR="00507385" w:rsidRDefault="00507385">
      <w:pPr>
        <w:pStyle w:val="TOC2"/>
        <w:rPr>
          <w:rFonts w:asciiTheme="minorHAnsi" w:eastAsiaTheme="minorEastAsia" w:hAnsiTheme="minorHAnsi" w:cstheme="minorBidi"/>
          <w:noProof/>
          <w:color w:val="auto"/>
          <w:szCs w:val="22"/>
          <w:lang w:eastAsia="en-US"/>
        </w:rPr>
      </w:pPr>
      <w:hyperlink w:anchor="_Toc449511513" w:history="1">
        <w:r w:rsidRPr="00215EE7">
          <w:rPr>
            <w:rStyle w:val="Hyperlink"/>
            <w:noProof/>
          </w:rPr>
          <w:t>3.3</w:t>
        </w:r>
        <w:r>
          <w:rPr>
            <w:rFonts w:asciiTheme="minorHAnsi" w:eastAsiaTheme="minorEastAsia" w:hAnsiTheme="minorHAnsi" w:cstheme="minorBidi"/>
            <w:noProof/>
            <w:color w:val="auto"/>
            <w:szCs w:val="22"/>
            <w:lang w:eastAsia="en-US"/>
          </w:rPr>
          <w:tab/>
        </w:r>
        <w:r w:rsidRPr="00215EE7">
          <w:rPr>
            <w:rStyle w:val="Hyperlink"/>
            <w:noProof/>
          </w:rPr>
          <w:t>Validation of Users</w:t>
        </w:r>
        <w:r>
          <w:rPr>
            <w:noProof/>
            <w:webHidden/>
          </w:rPr>
          <w:tab/>
        </w:r>
        <w:r>
          <w:rPr>
            <w:noProof/>
            <w:webHidden/>
          </w:rPr>
          <w:fldChar w:fldCharType="begin"/>
        </w:r>
        <w:r>
          <w:rPr>
            <w:noProof/>
            <w:webHidden/>
          </w:rPr>
          <w:instrText xml:space="preserve"> PAGEREF _Toc449511513 \h </w:instrText>
        </w:r>
        <w:r>
          <w:rPr>
            <w:noProof/>
            <w:webHidden/>
          </w:rPr>
        </w:r>
        <w:r>
          <w:rPr>
            <w:noProof/>
            <w:webHidden/>
          </w:rPr>
          <w:fldChar w:fldCharType="separate"/>
        </w:r>
        <w:r>
          <w:rPr>
            <w:noProof/>
            <w:webHidden/>
          </w:rPr>
          <w:t>23</w:t>
        </w:r>
        <w:r>
          <w:rPr>
            <w:noProof/>
            <w:webHidden/>
          </w:rPr>
          <w:fldChar w:fldCharType="end"/>
        </w:r>
      </w:hyperlink>
    </w:p>
    <w:p w:rsidR="00507385" w:rsidRDefault="00507385">
      <w:pPr>
        <w:pStyle w:val="TOC3"/>
        <w:rPr>
          <w:rFonts w:asciiTheme="minorHAnsi" w:eastAsiaTheme="minorEastAsia" w:hAnsiTheme="minorHAnsi" w:cstheme="minorBidi"/>
          <w:noProof/>
          <w:color w:val="auto"/>
          <w:szCs w:val="22"/>
          <w:lang w:eastAsia="en-US"/>
        </w:rPr>
      </w:pPr>
      <w:hyperlink w:anchor="_Toc449511514" w:history="1">
        <w:r w:rsidRPr="00215EE7">
          <w:rPr>
            <w:rStyle w:val="Hyperlink"/>
            <w:noProof/>
          </w:rPr>
          <w:t>3.3.1</w:t>
        </w:r>
        <w:r>
          <w:rPr>
            <w:rFonts w:asciiTheme="minorHAnsi" w:eastAsiaTheme="minorEastAsia" w:hAnsiTheme="minorHAnsi" w:cstheme="minorBidi"/>
            <w:noProof/>
            <w:color w:val="auto"/>
            <w:szCs w:val="22"/>
            <w:lang w:eastAsia="en-US"/>
          </w:rPr>
          <w:tab/>
        </w:r>
        <w:r w:rsidRPr="00215EE7">
          <w:rPr>
            <w:rStyle w:val="Hyperlink"/>
            <w:noProof/>
          </w:rPr>
          <w:t>VistA Signon Dialogue</w:t>
        </w:r>
        <w:r>
          <w:rPr>
            <w:noProof/>
            <w:webHidden/>
          </w:rPr>
          <w:tab/>
        </w:r>
        <w:r>
          <w:rPr>
            <w:noProof/>
            <w:webHidden/>
          </w:rPr>
          <w:fldChar w:fldCharType="begin"/>
        </w:r>
        <w:r>
          <w:rPr>
            <w:noProof/>
            <w:webHidden/>
          </w:rPr>
          <w:instrText xml:space="preserve"> PAGEREF _Toc449511514 \h </w:instrText>
        </w:r>
        <w:r>
          <w:rPr>
            <w:noProof/>
            <w:webHidden/>
          </w:rPr>
        </w:r>
        <w:r>
          <w:rPr>
            <w:noProof/>
            <w:webHidden/>
          </w:rPr>
          <w:fldChar w:fldCharType="separate"/>
        </w:r>
        <w:r>
          <w:rPr>
            <w:noProof/>
            <w:webHidden/>
          </w:rPr>
          <w:t>24</w:t>
        </w:r>
        <w:r>
          <w:rPr>
            <w:noProof/>
            <w:webHidden/>
          </w:rPr>
          <w:fldChar w:fldCharType="end"/>
        </w:r>
      </w:hyperlink>
    </w:p>
    <w:p w:rsidR="00507385" w:rsidRDefault="00507385">
      <w:pPr>
        <w:pStyle w:val="TOC3"/>
        <w:rPr>
          <w:rFonts w:asciiTheme="minorHAnsi" w:eastAsiaTheme="minorEastAsia" w:hAnsiTheme="minorHAnsi" w:cstheme="minorBidi"/>
          <w:noProof/>
          <w:color w:val="auto"/>
          <w:szCs w:val="22"/>
          <w:lang w:eastAsia="en-US"/>
        </w:rPr>
      </w:pPr>
      <w:hyperlink w:anchor="_Toc449511515" w:history="1">
        <w:r w:rsidRPr="00215EE7">
          <w:rPr>
            <w:rStyle w:val="Hyperlink"/>
            <w:noProof/>
          </w:rPr>
          <w:t>3.3.2</w:t>
        </w:r>
        <w:r>
          <w:rPr>
            <w:rFonts w:asciiTheme="minorHAnsi" w:eastAsiaTheme="minorEastAsia" w:hAnsiTheme="minorHAnsi" w:cstheme="minorBidi"/>
            <w:noProof/>
            <w:color w:val="auto"/>
            <w:szCs w:val="22"/>
            <w:lang w:eastAsia="en-US"/>
          </w:rPr>
          <w:tab/>
        </w:r>
        <w:r w:rsidRPr="00215EE7">
          <w:rPr>
            <w:rStyle w:val="Hyperlink"/>
            <w:noProof/>
          </w:rPr>
          <w:t>VistA Division Selection Dialogue</w:t>
        </w:r>
        <w:r>
          <w:rPr>
            <w:noProof/>
            <w:webHidden/>
          </w:rPr>
          <w:tab/>
        </w:r>
        <w:r>
          <w:rPr>
            <w:noProof/>
            <w:webHidden/>
          </w:rPr>
          <w:fldChar w:fldCharType="begin"/>
        </w:r>
        <w:r>
          <w:rPr>
            <w:noProof/>
            <w:webHidden/>
          </w:rPr>
          <w:instrText xml:space="preserve"> PAGEREF _Toc449511515 \h </w:instrText>
        </w:r>
        <w:r>
          <w:rPr>
            <w:noProof/>
            <w:webHidden/>
          </w:rPr>
        </w:r>
        <w:r>
          <w:rPr>
            <w:noProof/>
            <w:webHidden/>
          </w:rPr>
          <w:fldChar w:fldCharType="separate"/>
        </w:r>
        <w:r>
          <w:rPr>
            <w:noProof/>
            <w:webHidden/>
          </w:rPr>
          <w:t>25</w:t>
        </w:r>
        <w:r>
          <w:rPr>
            <w:noProof/>
            <w:webHidden/>
          </w:rPr>
          <w:fldChar w:fldCharType="end"/>
        </w:r>
      </w:hyperlink>
    </w:p>
    <w:p w:rsidR="00507385" w:rsidRDefault="00507385">
      <w:pPr>
        <w:pStyle w:val="TOC3"/>
        <w:rPr>
          <w:rFonts w:asciiTheme="minorHAnsi" w:eastAsiaTheme="minorEastAsia" w:hAnsiTheme="minorHAnsi" w:cstheme="minorBidi"/>
          <w:noProof/>
          <w:color w:val="auto"/>
          <w:szCs w:val="22"/>
          <w:lang w:eastAsia="en-US"/>
        </w:rPr>
      </w:pPr>
      <w:hyperlink w:anchor="_Toc449511516" w:history="1">
        <w:r w:rsidRPr="00215EE7">
          <w:rPr>
            <w:rStyle w:val="Hyperlink"/>
            <w:noProof/>
          </w:rPr>
          <w:t>3.3.3</w:t>
        </w:r>
        <w:r>
          <w:rPr>
            <w:rFonts w:asciiTheme="minorHAnsi" w:eastAsiaTheme="minorEastAsia" w:hAnsiTheme="minorHAnsi" w:cstheme="minorBidi"/>
            <w:noProof/>
            <w:color w:val="auto"/>
            <w:szCs w:val="22"/>
            <w:lang w:eastAsia="en-US"/>
          </w:rPr>
          <w:tab/>
        </w:r>
        <w:r w:rsidRPr="00215EE7">
          <w:rPr>
            <w:rStyle w:val="Hyperlink"/>
            <w:noProof/>
          </w:rPr>
          <w:t>Users Can Customize VistA Signon Dialogue</w:t>
        </w:r>
        <w:r>
          <w:rPr>
            <w:noProof/>
            <w:webHidden/>
          </w:rPr>
          <w:tab/>
        </w:r>
        <w:r>
          <w:rPr>
            <w:noProof/>
            <w:webHidden/>
          </w:rPr>
          <w:fldChar w:fldCharType="begin"/>
        </w:r>
        <w:r>
          <w:rPr>
            <w:noProof/>
            <w:webHidden/>
          </w:rPr>
          <w:instrText xml:space="preserve"> PAGEREF _Toc449511516 \h </w:instrText>
        </w:r>
        <w:r>
          <w:rPr>
            <w:noProof/>
            <w:webHidden/>
          </w:rPr>
        </w:r>
        <w:r>
          <w:rPr>
            <w:noProof/>
            <w:webHidden/>
          </w:rPr>
          <w:fldChar w:fldCharType="separate"/>
        </w:r>
        <w:r>
          <w:rPr>
            <w:noProof/>
            <w:webHidden/>
          </w:rPr>
          <w:t>26</w:t>
        </w:r>
        <w:r>
          <w:rPr>
            <w:noProof/>
            <w:webHidden/>
          </w:rPr>
          <w:fldChar w:fldCharType="end"/>
        </w:r>
      </w:hyperlink>
    </w:p>
    <w:p w:rsidR="00507385" w:rsidRDefault="00507385">
      <w:pPr>
        <w:pStyle w:val="TOC4"/>
        <w:rPr>
          <w:rFonts w:asciiTheme="minorHAnsi" w:eastAsiaTheme="minorEastAsia" w:hAnsiTheme="minorHAnsi" w:cstheme="minorBidi"/>
          <w:noProof/>
          <w:color w:val="auto"/>
          <w:szCs w:val="22"/>
          <w:lang w:eastAsia="en-US"/>
        </w:rPr>
      </w:pPr>
      <w:hyperlink w:anchor="_Toc449511517" w:history="1">
        <w:r w:rsidRPr="00215EE7">
          <w:rPr>
            <w:rStyle w:val="Hyperlink"/>
            <w:noProof/>
          </w:rPr>
          <w:t>3.3.3.1</w:t>
        </w:r>
        <w:r>
          <w:rPr>
            <w:rFonts w:asciiTheme="minorHAnsi" w:eastAsiaTheme="minorEastAsia" w:hAnsiTheme="minorHAnsi" w:cstheme="minorBidi"/>
            <w:noProof/>
            <w:color w:val="auto"/>
            <w:szCs w:val="22"/>
            <w:lang w:eastAsia="en-US"/>
          </w:rPr>
          <w:tab/>
        </w:r>
        <w:r w:rsidRPr="00215EE7">
          <w:rPr>
            <w:rStyle w:val="Hyperlink"/>
            <w:noProof/>
          </w:rPr>
          <w:t>Sign-on Properties</w:t>
        </w:r>
        <w:r>
          <w:rPr>
            <w:noProof/>
            <w:webHidden/>
          </w:rPr>
          <w:tab/>
        </w:r>
        <w:r>
          <w:rPr>
            <w:noProof/>
            <w:webHidden/>
          </w:rPr>
          <w:fldChar w:fldCharType="begin"/>
        </w:r>
        <w:r>
          <w:rPr>
            <w:noProof/>
            <w:webHidden/>
          </w:rPr>
          <w:instrText xml:space="preserve"> PAGEREF _Toc449511517 \h </w:instrText>
        </w:r>
        <w:r>
          <w:rPr>
            <w:noProof/>
            <w:webHidden/>
          </w:rPr>
        </w:r>
        <w:r>
          <w:rPr>
            <w:noProof/>
            <w:webHidden/>
          </w:rPr>
          <w:fldChar w:fldCharType="separate"/>
        </w:r>
        <w:r>
          <w:rPr>
            <w:noProof/>
            <w:webHidden/>
          </w:rPr>
          <w:t>27</w:t>
        </w:r>
        <w:r>
          <w:rPr>
            <w:noProof/>
            <w:webHidden/>
          </w:rPr>
          <w:fldChar w:fldCharType="end"/>
        </w:r>
      </w:hyperlink>
    </w:p>
    <w:p w:rsidR="00507385" w:rsidRDefault="00507385">
      <w:pPr>
        <w:pStyle w:val="TOC3"/>
        <w:rPr>
          <w:rFonts w:asciiTheme="minorHAnsi" w:eastAsiaTheme="minorEastAsia" w:hAnsiTheme="minorHAnsi" w:cstheme="minorBidi"/>
          <w:noProof/>
          <w:color w:val="auto"/>
          <w:szCs w:val="22"/>
          <w:lang w:eastAsia="en-US"/>
        </w:rPr>
      </w:pPr>
      <w:hyperlink w:anchor="_Toc449511518" w:history="1">
        <w:r w:rsidRPr="00215EE7">
          <w:rPr>
            <w:rStyle w:val="Hyperlink"/>
            <w:noProof/>
          </w:rPr>
          <w:t>3.3.4</w:t>
        </w:r>
        <w:r>
          <w:rPr>
            <w:rFonts w:asciiTheme="minorHAnsi" w:eastAsiaTheme="minorEastAsia" w:hAnsiTheme="minorHAnsi" w:cstheme="minorBidi"/>
            <w:noProof/>
            <w:color w:val="auto"/>
            <w:szCs w:val="22"/>
            <w:lang w:eastAsia="en-US"/>
          </w:rPr>
          <w:tab/>
        </w:r>
        <w:r w:rsidRPr="00215EE7">
          <w:rPr>
            <w:rStyle w:val="Hyperlink"/>
            <w:noProof/>
          </w:rPr>
          <w:t>Change VistA Verify Code Component</w:t>
        </w:r>
        <w:r>
          <w:rPr>
            <w:noProof/>
            <w:webHidden/>
          </w:rPr>
          <w:tab/>
        </w:r>
        <w:r>
          <w:rPr>
            <w:noProof/>
            <w:webHidden/>
          </w:rPr>
          <w:fldChar w:fldCharType="begin"/>
        </w:r>
        <w:r>
          <w:rPr>
            <w:noProof/>
            <w:webHidden/>
          </w:rPr>
          <w:instrText xml:space="preserve"> PAGEREF _Toc449511518 \h </w:instrText>
        </w:r>
        <w:r>
          <w:rPr>
            <w:noProof/>
            <w:webHidden/>
          </w:rPr>
        </w:r>
        <w:r>
          <w:rPr>
            <w:noProof/>
            <w:webHidden/>
          </w:rPr>
          <w:fldChar w:fldCharType="separate"/>
        </w:r>
        <w:r>
          <w:rPr>
            <w:noProof/>
            <w:webHidden/>
          </w:rPr>
          <w:t>29</w:t>
        </w:r>
        <w:r>
          <w:rPr>
            <w:noProof/>
            <w:webHidden/>
          </w:rPr>
          <w:fldChar w:fldCharType="end"/>
        </w:r>
      </w:hyperlink>
    </w:p>
    <w:p w:rsidR="00507385" w:rsidRDefault="00507385">
      <w:pPr>
        <w:pStyle w:val="TOC2"/>
        <w:rPr>
          <w:rFonts w:asciiTheme="minorHAnsi" w:eastAsiaTheme="minorEastAsia" w:hAnsiTheme="minorHAnsi" w:cstheme="minorBidi"/>
          <w:noProof/>
          <w:color w:val="auto"/>
          <w:szCs w:val="22"/>
          <w:lang w:eastAsia="en-US"/>
        </w:rPr>
      </w:pPr>
      <w:hyperlink w:anchor="_Toc449511519" w:history="1">
        <w:r w:rsidRPr="00215EE7">
          <w:rPr>
            <w:rStyle w:val="Hyperlink"/>
            <w:noProof/>
          </w:rPr>
          <w:t>3.4</w:t>
        </w:r>
        <w:r>
          <w:rPr>
            <w:rFonts w:asciiTheme="minorHAnsi" w:eastAsiaTheme="minorEastAsia" w:hAnsiTheme="minorHAnsi" w:cstheme="minorBidi"/>
            <w:noProof/>
            <w:color w:val="auto"/>
            <w:szCs w:val="22"/>
            <w:lang w:eastAsia="en-US"/>
          </w:rPr>
          <w:tab/>
        </w:r>
        <w:r w:rsidRPr="00215EE7">
          <w:rPr>
            <w:rStyle w:val="Hyperlink"/>
            <w:noProof/>
          </w:rPr>
          <w:t>Validation of RPCs</w:t>
        </w:r>
        <w:r>
          <w:rPr>
            <w:noProof/>
            <w:webHidden/>
          </w:rPr>
          <w:tab/>
        </w:r>
        <w:r>
          <w:rPr>
            <w:noProof/>
            <w:webHidden/>
          </w:rPr>
          <w:fldChar w:fldCharType="begin"/>
        </w:r>
        <w:r>
          <w:rPr>
            <w:noProof/>
            <w:webHidden/>
          </w:rPr>
          <w:instrText xml:space="preserve"> PAGEREF _Toc449511519 \h </w:instrText>
        </w:r>
        <w:r>
          <w:rPr>
            <w:noProof/>
            <w:webHidden/>
          </w:rPr>
        </w:r>
        <w:r>
          <w:rPr>
            <w:noProof/>
            <w:webHidden/>
          </w:rPr>
          <w:fldChar w:fldCharType="separate"/>
        </w:r>
        <w:r>
          <w:rPr>
            <w:noProof/>
            <w:webHidden/>
          </w:rPr>
          <w:t>30</w:t>
        </w:r>
        <w:r>
          <w:rPr>
            <w:noProof/>
            <w:webHidden/>
          </w:rPr>
          <w:fldChar w:fldCharType="end"/>
        </w:r>
      </w:hyperlink>
    </w:p>
    <w:p w:rsidR="00507385" w:rsidRDefault="00507385">
      <w:pPr>
        <w:pStyle w:val="TOC2"/>
        <w:rPr>
          <w:rFonts w:asciiTheme="minorHAnsi" w:eastAsiaTheme="minorEastAsia" w:hAnsiTheme="minorHAnsi" w:cstheme="minorBidi"/>
          <w:noProof/>
          <w:color w:val="auto"/>
          <w:szCs w:val="22"/>
          <w:lang w:eastAsia="en-US"/>
        </w:rPr>
      </w:pPr>
      <w:hyperlink w:anchor="_Toc449511520" w:history="1">
        <w:r w:rsidRPr="00215EE7">
          <w:rPr>
            <w:rStyle w:val="Hyperlink"/>
            <w:noProof/>
          </w:rPr>
          <w:t>3.5</w:t>
        </w:r>
        <w:r>
          <w:rPr>
            <w:rFonts w:asciiTheme="minorHAnsi" w:eastAsiaTheme="minorEastAsia" w:hAnsiTheme="minorHAnsi" w:cstheme="minorBidi"/>
            <w:noProof/>
            <w:color w:val="auto"/>
            <w:szCs w:val="22"/>
            <w:lang w:eastAsia="en-US"/>
          </w:rPr>
          <w:tab/>
        </w:r>
        <w:r w:rsidRPr="00215EE7">
          <w:rPr>
            <w:rStyle w:val="Hyperlink"/>
            <w:noProof/>
          </w:rPr>
          <w:t>Sample Security Procedures</w:t>
        </w:r>
        <w:r>
          <w:rPr>
            <w:noProof/>
            <w:webHidden/>
          </w:rPr>
          <w:tab/>
        </w:r>
        <w:r>
          <w:rPr>
            <w:noProof/>
            <w:webHidden/>
          </w:rPr>
          <w:fldChar w:fldCharType="begin"/>
        </w:r>
        <w:r>
          <w:rPr>
            <w:noProof/>
            <w:webHidden/>
          </w:rPr>
          <w:instrText xml:space="preserve"> PAGEREF _Toc449511520 \h </w:instrText>
        </w:r>
        <w:r>
          <w:rPr>
            <w:noProof/>
            <w:webHidden/>
          </w:rPr>
        </w:r>
        <w:r>
          <w:rPr>
            <w:noProof/>
            <w:webHidden/>
          </w:rPr>
          <w:fldChar w:fldCharType="separate"/>
        </w:r>
        <w:r>
          <w:rPr>
            <w:noProof/>
            <w:webHidden/>
          </w:rPr>
          <w:t>31</w:t>
        </w:r>
        <w:r>
          <w:rPr>
            <w:noProof/>
            <w:webHidden/>
          </w:rPr>
          <w:fldChar w:fldCharType="end"/>
        </w:r>
      </w:hyperlink>
    </w:p>
    <w:p w:rsidR="00507385" w:rsidRDefault="00507385">
      <w:pPr>
        <w:pStyle w:val="TOC2"/>
        <w:rPr>
          <w:rFonts w:asciiTheme="minorHAnsi" w:eastAsiaTheme="minorEastAsia" w:hAnsiTheme="minorHAnsi" w:cstheme="minorBidi"/>
          <w:noProof/>
          <w:color w:val="auto"/>
          <w:szCs w:val="22"/>
          <w:lang w:eastAsia="en-US"/>
        </w:rPr>
      </w:pPr>
      <w:hyperlink w:anchor="_Toc449511521" w:history="1">
        <w:r w:rsidRPr="00215EE7">
          <w:rPr>
            <w:rStyle w:val="Hyperlink"/>
            <w:noProof/>
          </w:rPr>
          <w:t>3.6</w:t>
        </w:r>
        <w:r>
          <w:rPr>
            <w:rFonts w:asciiTheme="minorHAnsi" w:eastAsiaTheme="minorEastAsia" w:hAnsiTheme="minorHAnsi" w:cstheme="minorBidi"/>
            <w:noProof/>
            <w:color w:val="auto"/>
            <w:szCs w:val="22"/>
            <w:lang w:eastAsia="en-US"/>
          </w:rPr>
          <w:tab/>
        </w:r>
        <w:r w:rsidRPr="00215EE7">
          <w:rPr>
            <w:rStyle w:val="Hyperlink"/>
            <w:noProof/>
          </w:rPr>
          <w:t>Security Features Tasks Summary</w:t>
        </w:r>
        <w:r>
          <w:rPr>
            <w:noProof/>
            <w:webHidden/>
          </w:rPr>
          <w:tab/>
        </w:r>
        <w:r>
          <w:rPr>
            <w:noProof/>
            <w:webHidden/>
          </w:rPr>
          <w:fldChar w:fldCharType="begin"/>
        </w:r>
        <w:r>
          <w:rPr>
            <w:noProof/>
            <w:webHidden/>
          </w:rPr>
          <w:instrText xml:space="preserve"> PAGEREF _Toc449511521 \h </w:instrText>
        </w:r>
        <w:r>
          <w:rPr>
            <w:noProof/>
            <w:webHidden/>
          </w:rPr>
        </w:r>
        <w:r>
          <w:rPr>
            <w:noProof/>
            <w:webHidden/>
          </w:rPr>
          <w:fldChar w:fldCharType="separate"/>
        </w:r>
        <w:r>
          <w:rPr>
            <w:noProof/>
            <w:webHidden/>
          </w:rPr>
          <w:t>31</w:t>
        </w:r>
        <w:r>
          <w:rPr>
            <w:noProof/>
            <w:webHidden/>
          </w:rPr>
          <w:fldChar w:fldCharType="end"/>
        </w:r>
      </w:hyperlink>
    </w:p>
    <w:p w:rsidR="00507385" w:rsidRDefault="00507385">
      <w:pPr>
        <w:pStyle w:val="TOC1"/>
        <w:rPr>
          <w:rFonts w:asciiTheme="minorHAnsi" w:eastAsiaTheme="minorEastAsia" w:hAnsiTheme="minorHAnsi" w:cstheme="minorBidi"/>
          <w:b w:val="0"/>
          <w:color w:val="auto"/>
          <w:szCs w:val="22"/>
          <w:lang w:eastAsia="en-US"/>
        </w:rPr>
      </w:pPr>
      <w:hyperlink w:anchor="_Toc449511522" w:history="1">
        <w:r w:rsidRPr="00215EE7">
          <w:rPr>
            <w:rStyle w:val="Hyperlink"/>
          </w:rPr>
          <w:t>4</w:t>
        </w:r>
        <w:r>
          <w:rPr>
            <w:rFonts w:asciiTheme="minorHAnsi" w:eastAsiaTheme="minorEastAsia" w:hAnsiTheme="minorHAnsi" w:cstheme="minorBidi"/>
            <w:b w:val="0"/>
            <w:color w:val="auto"/>
            <w:szCs w:val="22"/>
            <w:lang w:eastAsia="en-US"/>
          </w:rPr>
          <w:tab/>
        </w:r>
        <w:r w:rsidRPr="00215EE7">
          <w:rPr>
            <w:rStyle w:val="Hyperlink"/>
          </w:rPr>
          <w:t>Troubleshooting</w:t>
        </w:r>
        <w:r>
          <w:rPr>
            <w:webHidden/>
          </w:rPr>
          <w:tab/>
        </w:r>
        <w:r>
          <w:rPr>
            <w:webHidden/>
          </w:rPr>
          <w:fldChar w:fldCharType="begin"/>
        </w:r>
        <w:r>
          <w:rPr>
            <w:webHidden/>
          </w:rPr>
          <w:instrText xml:space="preserve"> PAGEREF _Toc449511522 \h </w:instrText>
        </w:r>
        <w:r>
          <w:rPr>
            <w:webHidden/>
          </w:rPr>
        </w:r>
        <w:r>
          <w:rPr>
            <w:webHidden/>
          </w:rPr>
          <w:fldChar w:fldCharType="separate"/>
        </w:r>
        <w:r>
          <w:rPr>
            <w:webHidden/>
          </w:rPr>
          <w:t>32</w:t>
        </w:r>
        <w:r>
          <w:rPr>
            <w:webHidden/>
          </w:rPr>
          <w:fldChar w:fldCharType="end"/>
        </w:r>
      </w:hyperlink>
    </w:p>
    <w:p w:rsidR="00507385" w:rsidRDefault="00507385">
      <w:pPr>
        <w:pStyle w:val="TOC2"/>
        <w:rPr>
          <w:rFonts w:asciiTheme="minorHAnsi" w:eastAsiaTheme="minorEastAsia" w:hAnsiTheme="minorHAnsi" w:cstheme="minorBidi"/>
          <w:noProof/>
          <w:color w:val="auto"/>
          <w:szCs w:val="22"/>
          <w:lang w:eastAsia="en-US"/>
        </w:rPr>
      </w:pPr>
      <w:hyperlink w:anchor="_Toc449511523" w:history="1">
        <w:r w:rsidRPr="00215EE7">
          <w:rPr>
            <w:rStyle w:val="Hyperlink"/>
            <w:noProof/>
          </w:rPr>
          <w:t>4.1</w:t>
        </w:r>
        <w:r>
          <w:rPr>
            <w:rFonts w:asciiTheme="minorHAnsi" w:eastAsiaTheme="minorEastAsia" w:hAnsiTheme="minorHAnsi" w:cstheme="minorBidi"/>
            <w:noProof/>
            <w:color w:val="auto"/>
            <w:szCs w:val="22"/>
            <w:lang w:eastAsia="en-US"/>
          </w:rPr>
          <w:tab/>
        </w:r>
        <w:r w:rsidRPr="00215EE7">
          <w:rPr>
            <w:rStyle w:val="Hyperlink"/>
            <w:noProof/>
          </w:rPr>
          <w:t>Test the Broker Using the RPC Broker Diagnostic Program</w:t>
        </w:r>
        <w:r>
          <w:rPr>
            <w:noProof/>
            <w:webHidden/>
          </w:rPr>
          <w:tab/>
        </w:r>
        <w:r>
          <w:rPr>
            <w:noProof/>
            <w:webHidden/>
          </w:rPr>
          <w:fldChar w:fldCharType="begin"/>
        </w:r>
        <w:r>
          <w:rPr>
            <w:noProof/>
            <w:webHidden/>
          </w:rPr>
          <w:instrText xml:space="preserve"> PAGEREF _Toc449511523 \h </w:instrText>
        </w:r>
        <w:r>
          <w:rPr>
            <w:noProof/>
            <w:webHidden/>
          </w:rPr>
        </w:r>
        <w:r>
          <w:rPr>
            <w:noProof/>
            <w:webHidden/>
          </w:rPr>
          <w:fldChar w:fldCharType="separate"/>
        </w:r>
        <w:r>
          <w:rPr>
            <w:noProof/>
            <w:webHidden/>
          </w:rPr>
          <w:t>32</w:t>
        </w:r>
        <w:r>
          <w:rPr>
            <w:noProof/>
            <w:webHidden/>
          </w:rPr>
          <w:fldChar w:fldCharType="end"/>
        </w:r>
      </w:hyperlink>
    </w:p>
    <w:p w:rsidR="00507385" w:rsidRDefault="00507385">
      <w:pPr>
        <w:pStyle w:val="TOC2"/>
        <w:rPr>
          <w:rFonts w:asciiTheme="minorHAnsi" w:eastAsiaTheme="minorEastAsia" w:hAnsiTheme="minorHAnsi" w:cstheme="minorBidi"/>
          <w:noProof/>
          <w:color w:val="auto"/>
          <w:szCs w:val="22"/>
          <w:lang w:eastAsia="en-US"/>
        </w:rPr>
      </w:pPr>
      <w:hyperlink w:anchor="_Toc449511524" w:history="1">
        <w:r w:rsidRPr="00215EE7">
          <w:rPr>
            <w:rStyle w:val="Hyperlink"/>
            <w:noProof/>
          </w:rPr>
          <w:t>4.2</w:t>
        </w:r>
        <w:r>
          <w:rPr>
            <w:rFonts w:asciiTheme="minorHAnsi" w:eastAsiaTheme="minorEastAsia" w:hAnsiTheme="minorHAnsi" w:cstheme="minorBidi"/>
            <w:noProof/>
            <w:color w:val="auto"/>
            <w:szCs w:val="22"/>
            <w:lang w:eastAsia="en-US"/>
          </w:rPr>
          <w:tab/>
        </w:r>
        <w:r w:rsidRPr="00215EE7">
          <w:rPr>
            <w:rStyle w:val="Hyperlink"/>
            <w:noProof/>
          </w:rPr>
          <w:t>Verify and Test the Network Connection</w:t>
        </w:r>
        <w:r>
          <w:rPr>
            <w:noProof/>
            <w:webHidden/>
          </w:rPr>
          <w:tab/>
        </w:r>
        <w:r>
          <w:rPr>
            <w:noProof/>
            <w:webHidden/>
          </w:rPr>
          <w:fldChar w:fldCharType="begin"/>
        </w:r>
        <w:r>
          <w:rPr>
            <w:noProof/>
            <w:webHidden/>
          </w:rPr>
          <w:instrText xml:space="preserve"> PAGEREF _Toc449511524 \h </w:instrText>
        </w:r>
        <w:r>
          <w:rPr>
            <w:noProof/>
            <w:webHidden/>
          </w:rPr>
        </w:r>
        <w:r>
          <w:rPr>
            <w:noProof/>
            <w:webHidden/>
          </w:rPr>
          <w:fldChar w:fldCharType="separate"/>
        </w:r>
        <w:r>
          <w:rPr>
            <w:noProof/>
            <w:webHidden/>
          </w:rPr>
          <w:t>34</w:t>
        </w:r>
        <w:r>
          <w:rPr>
            <w:noProof/>
            <w:webHidden/>
          </w:rPr>
          <w:fldChar w:fldCharType="end"/>
        </w:r>
      </w:hyperlink>
    </w:p>
    <w:p w:rsidR="00507385" w:rsidRDefault="00507385">
      <w:pPr>
        <w:pStyle w:val="TOC2"/>
        <w:rPr>
          <w:rFonts w:asciiTheme="minorHAnsi" w:eastAsiaTheme="minorEastAsia" w:hAnsiTheme="minorHAnsi" w:cstheme="minorBidi"/>
          <w:noProof/>
          <w:color w:val="auto"/>
          <w:szCs w:val="22"/>
          <w:lang w:eastAsia="en-US"/>
        </w:rPr>
      </w:pPr>
      <w:hyperlink w:anchor="_Toc449511525" w:history="1">
        <w:r w:rsidRPr="00215EE7">
          <w:rPr>
            <w:rStyle w:val="Hyperlink"/>
            <w:noProof/>
          </w:rPr>
          <w:t>4.3</w:t>
        </w:r>
        <w:r>
          <w:rPr>
            <w:rFonts w:asciiTheme="minorHAnsi" w:eastAsiaTheme="minorEastAsia" w:hAnsiTheme="minorHAnsi" w:cstheme="minorBidi"/>
            <w:noProof/>
            <w:color w:val="auto"/>
            <w:szCs w:val="22"/>
            <w:lang w:eastAsia="en-US"/>
          </w:rPr>
          <w:tab/>
        </w:r>
        <w:r w:rsidRPr="00215EE7">
          <w:rPr>
            <w:rStyle w:val="Hyperlink"/>
            <w:noProof/>
          </w:rPr>
          <w:t>Signon Delays</w:t>
        </w:r>
        <w:r>
          <w:rPr>
            <w:noProof/>
            <w:webHidden/>
          </w:rPr>
          <w:tab/>
        </w:r>
        <w:r>
          <w:rPr>
            <w:noProof/>
            <w:webHidden/>
          </w:rPr>
          <w:fldChar w:fldCharType="begin"/>
        </w:r>
        <w:r>
          <w:rPr>
            <w:noProof/>
            <w:webHidden/>
          </w:rPr>
          <w:instrText xml:space="preserve"> PAGEREF _Toc449511525 \h </w:instrText>
        </w:r>
        <w:r>
          <w:rPr>
            <w:noProof/>
            <w:webHidden/>
          </w:rPr>
        </w:r>
        <w:r>
          <w:rPr>
            <w:noProof/>
            <w:webHidden/>
          </w:rPr>
          <w:fldChar w:fldCharType="separate"/>
        </w:r>
        <w:r>
          <w:rPr>
            <w:noProof/>
            <w:webHidden/>
          </w:rPr>
          <w:t>35</w:t>
        </w:r>
        <w:r>
          <w:rPr>
            <w:noProof/>
            <w:webHidden/>
          </w:rPr>
          <w:fldChar w:fldCharType="end"/>
        </w:r>
      </w:hyperlink>
    </w:p>
    <w:p w:rsidR="00507385" w:rsidRDefault="00507385">
      <w:pPr>
        <w:pStyle w:val="TOC2"/>
        <w:rPr>
          <w:rFonts w:asciiTheme="minorHAnsi" w:eastAsiaTheme="minorEastAsia" w:hAnsiTheme="minorHAnsi" w:cstheme="minorBidi"/>
          <w:noProof/>
          <w:color w:val="auto"/>
          <w:szCs w:val="22"/>
          <w:lang w:eastAsia="en-US"/>
        </w:rPr>
      </w:pPr>
      <w:hyperlink w:anchor="_Toc449511526" w:history="1">
        <w:r w:rsidRPr="00215EE7">
          <w:rPr>
            <w:rStyle w:val="Hyperlink"/>
            <w:noProof/>
          </w:rPr>
          <w:t>4.4</w:t>
        </w:r>
        <w:r>
          <w:rPr>
            <w:rFonts w:asciiTheme="minorHAnsi" w:eastAsiaTheme="minorEastAsia" w:hAnsiTheme="minorHAnsi" w:cstheme="minorBidi"/>
            <w:noProof/>
            <w:color w:val="auto"/>
            <w:szCs w:val="22"/>
            <w:lang w:eastAsia="en-US"/>
          </w:rPr>
          <w:tab/>
        </w:r>
        <w:r w:rsidRPr="00215EE7">
          <w:rPr>
            <w:rStyle w:val="Hyperlink"/>
            <w:noProof/>
          </w:rPr>
          <w:t>RPC Broker FAQs</w:t>
        </w:r>
        <w:r>
          <w:rPr>
            <w:noProof/>
            <w:webHidden/>
          </w:rPr>
          <w:tab/>
        </w:r>
        <w:r>
          <w:rPr>
            <w:noProof/>
            <w:webHidden/>
          </w:rPr>
          <w:fldChar w:fldCharType="begin"/>
        </w:r>
        <w:r>
          <w:rPr>
            <w:noProof/>
            <w:webHidden/>
          </w:rPr>
          <w:instrText xml:space="preserve"> PAGEREF _Toc449511526 \h </w:instrText>
        </w:r>
        <w:r>
          <w:rPr>
            <w:noProof/>
            <w:webHidden/>
          </w:rPr>
        </w:r>
        <w:r>
          <w:rPr>
            <w:noProof/>
            <w:webHidden/>
          </w:rPr>
          <w:fldChar w:fldCharType="separate"/>
        </w:r>
        <w:r>
          <w:rPr>
            <w:noProof/>
            <w:webHidden/>
          </w:rPr>
          <w:t>35</w:t>
        </w:r>
        <w:r>
          <w:rPr>
            <w:noProof/>
            <w:webHidden/>
          </w:rPr>
          <w:fldChar w:fldCharType="end"/>
        </w:r>
      </w:hyperlink>
    </w:p>
    <w:p w:rsidR="00507385" w:rsidRDefault="00507385">
      <w:pPr>
        <w:pStyle w:val="TOC9"/>
        <w:rPr>
          <w:rFonts w:asciiTheme="minorHAnsi" w:eastAsiaTheme="minorEastAsia" w:hAnsiTheme="minorHAnsi" w:cstheme="minorBidi"/>
          <w:noProof/>
          <w:color w:val="auto"/>
          <w:szCs w:val="22"/>
          <w:lang w:eastAsia="en-US"/>
        </w:rPr>
      </w:pPr>
      <w:hyperlink w:anchor="_Toc449511527" w:history="1">
        <w:r w:rsidRPr="00215EE7">
          <w:rPr>
            <w:rStyle w:val="Hyperlink"/>
            <w:noProof/>
          </w:rPr>
          <w:t>Glossary</w:t>
        </w:r>
        <w:r>
          <w:rPr>
            <w:noProof/>
            <w:webHidden/>
          </w:rPr>
          <w:tab/>
        </w:r>
        <w:r>
          <w:rPr>
            <w:noProof/>
            <w:webHidden/>
          </w:rPr>
          <w:fldChar w:fldCharType="begin"/>
        </w:r>
        <w:r>
          <w:rPr>
            <w:noProof/>
            <w:webHidden/>
          </w:rPr>
          <w:instrText xml:space="preserve"> PAGEREF _Toc449511527 \h </w:instrText>
        </w:r>
        <w:r>
          <w:rPr>
            <w:noProof/>
            <w:webHidden/>
          </w:rPr>
        </w:r>
        <w:r>
          <w:rPr>
            <w:noProof/>
            <w:webHidden/>
          </w:rPr>
          <w:fldChar w:fldCharType="separate"/>
        </w:r>
        <w:r>
          <w:rPr>
            <w:noProof/>
            <w:webHidden/>
          </w:rPr>
          <w:t>36</w:t>
        </w:r>
        <w:r>
          <w:rPr>
            <w:noProof/>
            <w:webHidden/>
          </w:rPr>
          <w:fldChar w:fldCharType="end"/>
        </w:r>
      </w:hyperlink>
    </w:p>
    <w:p w:rsidR="00507385" w:rsidRDefault="00507385">
      <w:pPr>
        <w:pStyle w:val="TOC9"/>
        <w:rPr>
          <w:rFonts w:asciiTheme="minorHAnsi" w:eastAsiaTheme="minorEastAsia" w:hAnsiTheme="minorHAnsi" w:cstheme="minorBidi"/>
          <w:noProof/>
          <w:color w:val="auto"/>
          <w:szCs w:val="22"/>
          <w:lang w:eastAsia="en-US"/>
        </w:rPr>
      </w:pPr>
      <w:hyperlink w:anchor="_Toc449511528" w:history="1">
        <w:r w:rsidRPr="00215EE7">
          <w:rPr>
            <w:rStyle w:val="Hyperlink"/>
            <w:noProof/>
          </w:rPr>
          <w:t>Index</w:t>
        </w:r>
        <w:r>
          <w:rPr>
            <w:noProof/>
            <w:webHidden/>
          </w:rPr>
          <w:tab/>
        </w:r>
        <w:r>
          <w:rPr>
            <w:noProof/>
            <w:webHidden/>
          </w:rPr>
          <w:fldChar w:fldCharType="begin"/>
        </w:r>
        <w:r>
          <w:rPr>
            <w:noProof/>
            <w:webHidden/>
          </w:rPr>
          <w:instrText xml:space="preserve"> PAGEREF _Toc449511528 \h </w:instrText>
        </w:r>
        <w:r>
          <w:rPr>
            <w:noProof/>
            <w:webHidden/>
          </w:rPr>
        </w:r>
        <w:r>
          <w:rPr>
            <w:noProof/>
            <w:webHidden/>
          </w:rPr>
          <w:fldChar w:fldCharType="separate"/>
        </w:r>
        <w:r>
          <w:rPr>
            <w:noProof/>
            <w:webHidden/>
          </w:rPr>
          <w:t>38</w:t>
        </w:r>
        <w:r>
          <w:rPr>
            <w:noProof/>
            <w:webHidden/>
          </w:rPr>
          <w:fldChar w:fldCharType="end"/>
        </w:r>
      </w:hyperlink>
    </w:p>
    <w:p w:rsidR="00DB338A" w:rsidRPr="00DB338A" w:rsidRDefault="00931D37" w:rsidP="00DB338A">
      <w:pPr>
        <w:pStyle w:val="BodyText"/>
      </w:pPr>
      <w:r w:rsidRPr="00BA67B7">
        <w:fldChar w:fldCharType="end"/>
      </w:r>
    </w:p>
    <w:p w:rsidR="00CE155D" w:rsidRPr="00BA67B7" w:rsidRDefault="00DB338A" w:rsidP="009910D0">
      <w:pPr>
        <w:pStyle w:val="HeadingFront-BackMatter"/>
      </w:pPr>
      <w:bookmarkStart w:id="9" w:name="_Toc449511467"/>
      <w:r>
        <w:lastRenderedPageBreak/>
        <w:t xml:space="preserve">List of </w:t>
      </w:r>
      <w:r w:rsidR="00CE155D" w:rsidRPr="00BA67B7">
        <w:t>Figures</w:t>
      </w:r>
      <w:bookmarkEnd w:id="9"/>
    </w:p>
    <w:p w:rsidR="00B85189" w:rsidRPr="00BA67B7" w:rsidRDefault="00B85189" w:rsidP="00F60608">
      <w:pPr>
        <w:pStyle w:val="BodyText6"/>
      </w:pPr>
      <w:r w:rsidRPr="00BA67B7">
        <w:fldChar w:fldCharType="begin"/>
      </w:r>
      <w:r w:rsidRPr="00BA67B7">
        <w:instrText xml:space="preserve">XE </w:instrText>
      </w:r>
      <w:r w:rsidR="00F26614">
        <w:instrText>“</w:instrText>
      </w:r>
      <w:r w:rsidRPr="00BA67B7">
        <w:rPr>
          <w:kern w:val="2"/>
        </w:rPr>
        <w:instrText>Figures</w:instrText>
      </w:r>
      <w:r w:rsidR="00F26614">
        <w:instrText>”</w:instrText>
      </w:r>
      <w:r w:rsidRPr="00BA67B7">
        <w:fldChar w:fldCharType="end"/>
      </w:r>
    </w:p>
    <w:p w:rsidR="00507385" w:rsidRDefault="00B85189">
      <w:pPr>
        <w:pStyle w:val="TableofFigures"/>
        <w:rPr>
          <w:rFonts w:asciiTheme="minorHAnsi" w:eastAsiaTheme="minorEastAsia" w:hAnsiTheme="minorHAnsi" w:cstheme="minorBidi"/>
          <w:noProof/>
          <w:color w:val="auto"/>
        </w:rPr>
      </w:pPr>
      <w:r w:rsidRPr="00BA67B7">
        <w:fldChar w:fldCharType="begin"/>
      </w:r>
      <w:r w:rsidRPr="00BA67B7">
        <w:instrText xml:space="preserve"> TOC \h \z \c "Figure" </w:instrText>
      </w:r>
      <w:r w:rsidRPr="00BA67B7">
        <w:fldChar w:fldCharType="separate"/>
      </w:r>
      <w:hyperlink w:anchor="_Toc449511529" w:history="1">
        <w:r w:rsidR="00507385" w:rsidRPr="00FC2F43">
          <w:rPr>
            <w:rStyle w:val="Hyperlink"/>
            <w:noProof/>
          </w:rPr>
          <w:t>Figure 1: Delphi’s Tool Properties dialogue—Broker_1_1.chm entry</w:t>
        </w:r>
        <w:r w:rsidR="00507385">
          <w:rPr>
            <w:noProof/>
            <w:webHidden/>
          </w:rPr>
          <w:tab/>
        </w:r>
        <w:r w:rsidR="00507385">
          <w:rPr>
            <w:noProof/>
            <w:webHidden/>
          </w:rPr>
          <w:fldChar w:fldCharType="begin"/>
        </w:r>
        <w:r w:rsidR="00507385">
          <w:rPr>
            <w:noProof/>
            <w:webHidden/>
          </w:rPr>
          <w:instrText xml:space="preserve"> PAGEREF _Toc449511529 \h </w:instrText>
        </w:r>
        <w:r w:rsidR="00507385">
          <w:rPr>
            <w:noProof/>
            <w:webHidden/>
          </w:rPr>
        </w:r>
        <w:r w:rsidR="00507385">
          <w:rPr>
            <w:noProof/>
            <w:webHidden/>
          </w:rPr>
          <w:fldChar w:fldCharType="separate"/>
        </w:r>
        <w:r w:rsidR="00507385">
          <w:rPr>
            <w:noProof/>
            <w:webHidden/>
          </w:rPr>
          <w:t>xv</w:t>
        </w:r>
        <w:r w:rsidR="00507385">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30" w:history="1">
        <w:r w:rsidRPr="00FC2F43">
          <w:rPr>
            <w:rStyle w:val="Hyperlink"/>
            <w:noProof/>
          </w:rPr>
          <w:t>Figure 2: VistA RPC Broker system overview diagram</w:t>
        </w:r>
        <w:r>
          <w:rPr>
            <w:noProof/>
            <w:webHidden/>
          </w:rPr>
          <w:tab/>
        </w:r>
        <w:r>
          <w:rPr>
            <w:noProof/>
            <w:webHidden/>
          </w:rPr>
          <w:fldChar w:fldCharType="begin"/>
        </w:r>
        <w:r>
          <w:rPr>
            <w:noProof/>
            <w:webHidden/>
          </w:rPr>
          <w:instrText xml:space="preserve"> PAGEREF _Toc449511530 \h </w:instrText>
        </w:r>
        <w:r>
          <w:rPr>
            <w:noProof/>
            <w:webHidden/>
          </w:rPr>
        </w:r>
        <w:r>
          <w:rPr>
            <w:noProof/>
            <w:webHidden/>
          </w:rPr>
          <w:fldChar w:fldCharType="separate"/>
        </w:r>
        <w:r>
          <w:rPr>
            <w:noProof/>
            <w:webHidden/>
          </w:rPr>
          <w:t>5</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31" w:history="1">
        <w:r w:rsidRPr="00FC2F43">
          <w:rPr>
            <w:rStyle w:val="Hyperlink"/>
            <w:noProof/>
          </w:rPr>
          <w:t>Figure 3: RPC Broker Client Agent dialogue</w:t>
        </w:r>
        <w:r>
          <w:rPr>
            <w:noProof/>
            <w:webHidden/>
          </w:rPr>
          <w:tab/>
        </w:r>
        <w:r>
          <w:rPr>
            <w:noProof/>
            <w:webHidden/>
          </w:rPr>
          <w:fldChar w:fldCharType="begin"/>
        </w:r>
        <w:r>
          <w:rPr>
            <w:noProof/>
            <w:webHidden/>
          </w:rPr>
          <w:instrText xml:space="preserve"> PAGEREF _Toc449511531 \h </w:instrText>
        </w:r>
        <w:r>
          <w:rPr>
            <w:noProof/>
            <w:webHidden/>
          </w:rPr>
        </w:r>
        <w:r>
          <w:rPr>
            <w:noProof/>
            <w:webHidden/>
          </w:rPr>
          <w:fldChar w:fldCharType="separate"/>
        </w:r>
        <w:r>
          <w:rPr>
            <w:noProof/>
            <w:webHidden/>
          </w:rPr>
          <w:t>6</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32" w:history="1">
        <w:r w:rsidRPr="00FC2F43">
          <w:rPr>
            <w:rStyle w:val="Hyperlink"/>
            <w:noProof/>
          </w:rPr>
          <w:t>Figure 4: Server and port configuration selection dialogue</w:t>
        </w:r>
        <w:r>
          <w:rPr>
            <w:noProof/>
            <w:webHidden/>
          </w:rPr>
          <w:tab/>
        </w:r>
        <w:r>
          <w:rPr>
            <w:noProof/>
            <w:webHidden/>
          </w:rPr>
          <w:fldChar w:fldCharType="begin"/>
        </w:r>
        <w:r>
          <w:rPr>
            <w:noProof/>
            <w:webHidden/>
          </w:rPr>
          <w:instrText xml:space="preserve"> PAGEREF _Toc449511532 \h </w:instrText>
        </w:r>
        <w:r>
          <w:rPr>
            <w:noProof/>
            <w:webHidden/>
          </w:rPr>
        </w:r>
        <w:r>
          <w:rPr>
            <w:noProof/>
            <w:webHidden/>
          </w:rPr>
          <w:fldChar w:fldCharType="separate"/>
        </w:r>
        <w:r>
          <w:rPr>
            <w:noProof/>
            <w:webHidden/>
          </w:rPr>
          <w:t>7</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33" w:history="1">
        <w:r w:rsidRPr="00FC2F43">
          <w:rPr>
            <w:rStyle w:val="Hyperlink"/>
            <w:noProof/>
          </w:rPr>
          <w:t>Figure 5: Edit Broker Servers Application—Opened normally</w:t>
        </w:r>
        <w:r>
          <w:rPr>
            <w:noProof/>
            <w:webHidden/>
          </w:rPr>
          <w:tab/>
        </w:r>
        <w:r>
          <w:rPr>
            <w:noProof/>
            <w:webHidden/>
          </w:rPr>
          <w:fldChar w:fldCharType="begin"/>
        </w:r>
        <w:r>
          <w:rPr>
            <w:noProof/>
            <w:webHidden/>
          </w:rPr>
          <w:instrText xml:space="preserve"> PAGEREF _Toc449511533 \h </w:instrText>
        </w:r>
        <w:r>
          <w:rPr>
            <w:noProof/>
            <w:webHidden/>
          </w:rPr>
        </w:r>
        <w:r>
          <w:rPr>
            <w:noProof/>
            <w:webHidden/>
          </w:rPr>
          <w:fldChar w:fldCharType="separate"/>
        </w:r>
        <w:r>
          <w:rPr>
            <w:noProof/>
            <w:webHidden/>
          </w:rPr>
          <w:t>8</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34" w:history="1">
        <w:r w:rsidRPr="00FC2F43">
          <w:rPr>
            <w:rStyle w:val="Hyperlink"/>
            <w:noProof/>
          </w:rPr>
          <w:t>Figure 6: Edit Broker Servers Application—Opened with Administrator privileges</w:t>
        </w:r>
        <w:r>
          <w:rPr>
            <w:noProof/>
            <w:webHidden/>
          </w:rPr>
          <w:tab/>
        </w:r>
        <w:r>
          <w:rPr>
            <w:noProof/>
            <w:webHidden/>
          </w:rPr>
          <w:fldChar w:fldCharType="begin"/>
        </w:r>
        <w:r>
          <w:rPr>
            <w:noProof/>
            <w:webHidden/>
          </w:rPr>
          <w:instrText xml:space="preserve"> PAGEREF _Toc449511534 \h </w:instrText>
        </w:r>
        <w:r>
          <w:rPr>
            <w:noProof/>
            <w:webHidden/>
          </w:rPr>
        </w:r>
        <w:r>
          <w:rPr>
            <w:noProof/>
            <w:webHidden/>
          </w:rPr>
          <w:fldChar w:fldCharType="separate"/>
        </w:r>
        <w:r>
          <w:rPr>
            <w:noProof/>
            <w:webHidden/>
          </w:rPr>
          <w:t>9</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35" w:history="1">
        <w:r w:rsidRPr="00FC2F43">
          <w:rPr>
            <w:rStyle w:val="Hyperlink"/>
            <w:noProof/>
          </w:rPr>
          <w:t>Figure 7: Sample HOSTS file</w:t>
        </w:r>
        <w:r>
          <w:rPr>
            <w:noProof/>
            <w:webHidden/>
          </w:rPr>
          <w:tab/>
        </w:r>
        <w:r>
          <w:rPr>
            <w:noProof/>
            <w:webHidden/>
          </w:rPr>
          <w:fldChar w:fldCharType="begin"/>
        </w:r>
        <w:r>
          <w:rPr>
            <w:noProof/>
            <w:webHidden/>
          </w:rPr>
          <w:instrText xml:space="preserve"> PAGEREF _Toc449511535 \h </w:instrText>
        </w:r>
        <w:r>
          <w:rPr>
            <w:noProof/>
            <w:webHidden/>
          </w:rPr>
        </w:r>
        <w:r>
          <w:rPr>
            <w:noProof/>
            <w:webHidden/>
          </w:rPr>
          <w:fldChar w:fldCharType="separate"/>
        </w:r>
        <w:r>
          <w:rPr>
            <w:noProof/>
            <w:webHidden/>
          </w:rPr>
          <w:t>11</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36" w:history="1">
        <w:r w:rsidRPr="00FC2F43">
          <w:rPr>
            <w:rStyle w:val="Hyperlink"/>
            <w:noProof/>
          </w:rPr>
          <w:t>Figure 8: RPC Broker Management Menu option [XWB MENU]</w:t>
        </w:r>
        <w:r>
          <w:rPr>
            <w:noProof/>
            <w:webHidden/>
          </w:rPr>
          <w:tab/>
        </w:r>
        <w:r>
          <w:rPr>
            <w:noProof/>
            <w:webHidden/>
          </w:rPr>
          <w:fldChar w:fldCharType="begin"/>
        </w:r>
        <w:r>
          <w:rPr>
            <w:noProof/>
            <w:webHidden/>
          </w:rPr>
          <w:instrText xml:space="preserve"> PAGEREF _Toc449511536 \h </w:instrText>
        </w:r>
        <w:r>
          <w:rPr>
            <w:noProof/>
            <w:webHidden/>
          </w:rPr>
        </w:r>
        <w:r>
          <w:rPr>
            <w:noProof/>
            <w:webHidden/>
          </w:rPr>
          <w:fldChar w:fldCharType="separate"/>
        </w:r>
        <w:r>
          <w:rPr>
            <w:noProof/>
            <w:webHidden/>
          </w:rPr>
          <w:t>14</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37" w:history="1">
        <w:r w:rsidRPr="00FC2F43">
          <w:rPr>
            <w:rStyle w:val="Hyperlink"/>
            <w:noProof/>
          </w:rPr>
          <w:t>Figure 9: Obtaining an Available Listener Port—Alpha/VMS Systems</w:t>
        </w:r>
        <w:r>
          <w:rPr>
            <w:noProof/>
            <w:webHidden/>
          </w:rPr>
          <w:tab/>
        </w:r>
        <w:r>
          <w:rPr>
            <w:noProof/>
            <w:webHidden/>
          </w:rPr>
          <w:fldChar w:fldCharType="begin"/>
        </w:r>
        <w:r>
          <w:rPr>
            <w:noProof/>
            <w:webHidden/>
          </w:rPr>
          <w:instrText xml:space="preserve"> PAGEREF _Toc449511537 \h </w:instrText>
        </w:r>
        <w:r>
          <w:rPr>
            <w:noProof/>
            <w:webHidden/>
          </w:rPr>
        </w:r>
        <w:r>
          <w:rPr>
            <w:noProof/>
            <w:webHidden/>
          </w:rPr>
          <w:fldChar w:fldCharType="separate"/>
        </w:r>
        <w:r>
          <w:rPr>
            <w:noProof/>
            <w:webHidden/>
          </w:rPr>
          <w:t>16</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38" w:history="1">
        <w:r w:rsidRPr="00FC2F43">
          <w:rPr>
            <w:rStyle w:val="Hyperlink"/>
            <w:noProof/>
          </w:rPr>
          <w:t>Figure 10: Obtaining an Available Listener Port—Linux Systems</w:t>
        </w:r>
        <w:r>
          <w:rPr>
            <w:noProof/>
            <w:webHidden/>
          </w:rPr>
          <w:tab/>
        </w:r>
        <w:r>
          <w:rPr>
            <w:noProof/>
            <w:webHidden/>
          </w:rPr>
          <w:fldChar w:fldCharType="begin"/>
        </w:r>
        <w:r>
          <w:rPr>
            <w:noProof/>
            <w:webHidden/>
          </w:rPr>
          <w:instrText xml:space="preserve"> PAGEREF _Toc449511538 \h </w:instrText>
        </w:r>
        <w:r>
          <w:rPr>
            <w:noProof/>
            <w:webHidden/>
          </w:rPr>
        </w:r>
        <w:r>
          <w:rPr>
            <w:noProof/>
            <w:webHidden/>
          </w:rPr>
          <w:fldChar w:fldCharType="separate"/>
        </w:r>
        <w:r>
          <w:rPr>
            <w:noProof/>
            <w:webHidden/>
          </w:rPr>
          <w:t>16</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39" w:history="1">
        <w:r w:rsidRPr="00FC2F43">
          <w:rPr>
            <w:rStyle w:val="Hyperlink"/>
            <w:noProof/>
          </w:rPr>
          <w:t xml:space="preserve">Figure 11: </w:t>
        </w:r>
        <w:r w:rsidRPr="00FC2F43">
          <w:rPr>
            <w:rStyle w:val="Hyperlink"/>
            <w:noProof/>
            <w:snapToGrid w:val="0"/>
          </w:rPr>
          <w:t>Automatically starting the Listener(s) when TaskMan is restarted</w:t>
        </w:r>
        <w:r>
          <w:rPr>
            <w:noProof/>
            <w:webHidden/>
          </w:rPr>
          <w:tab/>
        </w:r>
        <w:r>
          <w:rPr>
            <w:noProof/>
            <w:webHidden/>
          </w:rPr>
          <w:fldChar w:fldCharType="begin"/>
        </w:r>
        <w:r>
          <w:rPr>
            <w:noProof/>
            <w:webHidden/>
          </w:rPr>
          <w:instrText xml:space="preserve"> PAGEREF _Toc449511539 \h </w:instrText>
        </w:r>
        <w:r>
          <w:rPr>
            <w:noProof/>
            <w:webHidden/>
          </w:rPr>
        </w:r>
        <w:r>
          <w:rPr>
            <w:noProof/>
            <w:webHidden/>
          </w:rPr>
          <w:fldChar w:fldCharType="separate"/>
        </w:r>
        <w:r>
          <w:rPr>
            <w:noProof/>
            <w:webHidden/>
          </w:rPr>
          <w:t>18</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40" w:history="1">
        <w:r w:rsidRPr="00FC2F43">
          <w:rPr>
            <w:rStyle w:val="Hyperlink"/>
            <w:noProof/>
          </w:rPr>
          <w:t>Figure 12: RPC Listener Edit option—Sample user dialogue</w:t>
        </w:r>
        <w:r>
          <w:rPr>
            <w:noProof/>
            <w:webHidden/>
          </w:rPr>
          <w:tab/>
        </w:r>
        <w:r>
          <w:rPr>
            <w:noProof/>
            <w:webHidden/>
          </w:rPr>
          <w:fldChar w:fldCharType="begin"/>
        </w:r>
        <w:r>
          <w:rPr>
            <w:noProof/>
            <w:webHidden/>
          </w:rPr>
          <w:instrText xml:space="preserve"> PAGEREF _Toc449511540 \h </w:instrText>
        </w:r>
        <w:r>
          <w:rPr>
            <w:noProof/>
            <w:webHidden/>
          </w:rPr>
        </w:r>
        <w:r>
          <w:rPr>
            <w:noProof/>
            <w:webHidden/>
          </w:rPr>
          <w:fldChar w:fldCharType="separate"/>
        </w:r>
        <w:r>
          <w:rPr>
            <w:noProof/>
            <w:webHidden/>
          </w:rPr>
          <w:t>18</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41" w:history="1">
        <w:r w:rsidRPr="00FC2F43">
          <w:rPr>
            <w:rStyle w:val="Hyperlink"/>
            <w:noProof/>
          </w:rPr>
          <w:t>Figure 13: Sample VistA Signon security dialogue</w:t>
        </w:r>
        <w:r>
          <w:rPr>
            <w:noProof/>
            <w:webHidden/>
          </w:rPr>
          <w:tab/>
        </w:r>
        <w:r>
          <w:rPr>
            <w:noProof/>
            <w:webHidden/>
          </w:rPr>
          <w:fldChar w:fldCharType="begin"/>
        </w:r>
        <w:r>
          <w:rPr>
            <w:noProof/>
            <w:webHidden/>
          </w:rPr>
          <w:instrText xml:space="preserve"> PAGEREF _Toc449511541 \h </w:instrText>
        </w:r>
        <w:r>
          <w:rPr>
            <w:noProof/>
            <w:webHidden/>
          </w:rPr>
        </w:r>
        <w:r>
          <w:rPr>
            <w:noProof/>
            <w:webHidden/>
          </w:rPr>
          <w:fldChar w:fldCharType="separate"/>
        </w:r>
        <w:r>
          <w:rPr>
            <w:noProof/>
            <w:webHidden/>
          </w:rPr>
          <w:t>24</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42" w:history="1">
        <w:r w:rsidRPr="00FC2F43">
          <w:rPr>
            <w:rStyle w:val="Hyperlink"/>
            <w:noProof/>
          </w:rPr>
          <w:t>Figure 14: Select Division dialogue—Sample entries</w:t>
        </w:r>
        <w:r>
          <w:rPr>
            <w:noProof/>
            <w:webHidden/>
          </w:rPr>
          <w:tab/>
        </w:r>
        <w:r>
          <w:rPr>
            <w:noProof/>
            <w:webHidden/>
          </w:rPr>
          <w:fldChar w:fldCharType="begin"/>
        </w:r>
        <w:r>
          <w:rPr>
            <w:noProof/>
            <w:webHidden/>
          </w:rPr>
          <w:instrText xml:space="preserve"> PAGEREF _Toc449511542 \h </w:instrText>
        </w:r>
        <w:r>
          <w:rPr>
            <w:noProof/>
            <w:webHidden/>
          </w:rPr>
        </w:r>
        <w:r>
          <w:rPr>
            <w:noProof/>
            <w:webHidden/>
          </w:rPr>
          <w:fldChar w:fldCharType="separate"/>
        </w:r>
        <w:r>
          <w:rPr>
            <w:noProof/>
            <w:webHidden/>
          </w:rPr>
          <w:t>25</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43" w:history="1">
        <w:r w:rsidRPr="00FC2F43">
          <w:rPr>
            <w:rStyle w:val="Hyperlink"/>
            <w:noProof/>
          </w:rPr>
          <w:t>Figure 15: Sign-on Properties on the System Menu</w:t>
        </w:r>
        <w:r>
          <w:rPr>
            <w:noProof/>
            <w:webHidden/>
          </w:rPr>
          <w:tab/>
        </w:r>
        <w:r>
          <w:rPr>
            <w:noProof/>
            <w:webHidden/>
          </w:rPr>
          <w:fldChar w:fldCharType="begin"/>
        </w:r>
        <w:r>
          <w:rPr>
            <w:noProof/>
            <w:webHidden/>
          </w:rPr>
          <w:instrText xml:space="preserve"> PAGEREF _Toc449511543 \h </w:instrText>
        </w:r>
        <w:r>
          <w:rPr>
            <w:noProof/>
            <w:webHidden/>
          </w:rPr>
        </w:r>
        <w:r>
          <w:rPr>
            <w:noProof/>
            <w:webHidden/>
          </w:rPr>
          <w:fldChar w:fldCharType="separate"/>
        </w:r>
        <w:r>
          <w:rPr>
            <w:noProof/>
            <w:webHidden/>
          </w:rPr>
          <w:t>26</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44" w:history="1">
        <w:r w:rsidRPr="00FC2F43">
          <w:rPr>
            <w:rStyle w:val="Hyperlink"/>
            <w:noProof/>
          </w:rPr>
          <w:t>Figure 16: Sign-on Properties dialogue</w:t>
        </w:r>
        <w:r>
          <w:rPr>
            <w:noProof/>
            <w:webHidden/>
          </w:rPr>
          <w:tab/>
        </w:r>
        <w:r>
          <w:rPr>
            <w:noProof/>
            <w:webHidden/>
          </w:rPr>
          <w:fldChar w:fldCharType="begin"/>
        </w:r>
        <w:r>
          <w:rPr>
            <w:noProof/>
            <w:webHidden/>
          </w:rPr>
          <w:instrText xml:space="preserve"> PAGEREF _Toc449511544 \h </w:instrText>
        </w:r>
        <w:r>
          <w:rPr>
            <w:noProof/>
            <w:webHidden/>
          </w:rPr>
        </w:r>
        <w:r>
          <w:rPr>
            <w:noProof/>
            <w:webHidden/>
          </w:rPr>
          <w:fldChar w:fldCharType="separate"/>
        </w:r>
        <w:r>
          <w:rPr>
            <w:noProof/>
            <w:webHidden/>
          </w:rPr>
          <w:t>27</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45" w:history="1">
        <w:r w:rsidRPr="00FC2F43">
          <w:rPr>
            <w:rStyle w:val="Hyperlink"/>
            <w:noProof/>
          </w:rPr>
          <w:t>Figure 17: Sample Font dialogue</w:t>
        </w:r>
        <w:r>
          <w:rPr>
            <w:noProof/>
            <w:webHidden/>
          </w:rPr>
          <w:tab/>
        </w:r>
        <w:r>
          <w:rPr>
            <w:noProof/>
            <w:webHidden/>
          </w:rPr>
          <w:fldChar w:fldCharType="begin"/>
        </w:r>
        <w:r>
          <w:rPr>
            <w:noProof/>
            <w:webHidden/>
          </w:rPr>
          <w:instrText xml:space="preserve"> PAGEREF _Toc449511545 \h </w:instrText>
        </w:r>
        <w:r>
          <w:rPr>
            <w:noProof/>
            <w:webHidden/>
          </w:rPr>
        </w:r>
        <w:r>
          <w:rPr>
            <w:noProof/>
            <w:webHidden/>
          </w:rPr>
          <w:fldChar w:fldCharType="separate"/>
        </w:r>
        <w:r>
          <w:rPr>
            <w:noProof/>
            <w:webHidden/>
          </w:rPr>
          <w:t>29</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46" w:history="1">
        <w:r w:rsidRPr="00FC2F43">
          <w:rPr>
            <w:rStyle w:val="Hyperlink"/>
            <w:noProof/>
          </w:rPr>
          <w:t>Figure 18: Change VistA Verify Code dialogue</w:t>
        </w:r>
        <w:r>
          <w:rPr>
            <w:noProof/>
            <w:webHidden/>
          </w:rPr>
          <w:tab/>
        </w:r>
        <w:r>
          <w:rPr>
            <w:noProof/>
            <w:webHidden/>
          </w:rPr>
          <w:fldChar w:fldCharType="begin"/>
        </w:r>
        <w:r>
          <w:rPr>
            <w:noProof/>
            <w:webHidden/>
          </w:rPr>
          <w:instrText xml:space="preserve"> PAGEREF _Toc449511546 \h </w:instrText>
        </w:r>
        <w:r>
          <w:rPr>
            <w:noProof/>
            <w:webHidden/>
          </w:rPr>
        </w:r>
        <w:r>
          <w:rPr>
            <w:noProof/>
            <w:webHidden/>
          </w:rPr>
          <w:fldChar w:fldCharType="separate"/>
        </w:r>
        <w:r>
          <w:rPr>
            <w:noProof/>
            <w:webHidden/>
          </w:rPr>
          <w:t>29</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47" w:history="1">
        <w:r w:rsidRPr="00FC2F43">
          <w:rPr>
            <w:rStyle w:val="Hyperlink"/>
            <w:noProof/>
          </w:rPr>
          <w:t>Figure 19: RPC Broker connection diagnostic program</w:t>
        </w:r>
        <w:r>
          <w:rPr>
            <w:noProof/>
            <w:webHidden/>
          </w:rPr>
          <w:tab/>
        </w:r>
        <w:r>
          <w:rPr>
            <w:noProof/>
            <w:webHidden/>
          </w:rPr>
          <w:fldChar w:fldCharType="begin"/>
        </w:r>
        <w:r>
          <w:rPr>
            <w:noProof/>
            <w:webHidden/>
          </w:rPr>
          <w:instrText xml:space="preserve"> PAGEREF _Toc449511547 \h </w:instrText>
        </w:r>
        <w:r>
          <w:rPr>
            <w:noProof/>
            <w:webHidden/>
          </w:rPr>
        </w:r>
        <w:r>
          <w:rPr>
            <w:noProof/>
            <w:webHidden/>
          </w:rPr>
          <w:fldChar w:fldCharType="separate"/>
        </w:r>
        <w:r>
          <w:rPr>
            <w:noProof/>
            <w:webHidden/>
          </w:rPr>
          <w:t>33</w:t>
        </w:r>
        <w:r>
          <w:rPr>
            <w:noProof/>
            <w:webHidden/>
          </w:rPr>
          <w:fldChar w:fldCharType="end"/>
        </w:r>
      </w:hyperlink>
    </w:p>
    <w:p w:rsidR="00B85189" w:rsidRPr="00BA67B7" w:rsidRDefault="00B85189" w:rsidP="008731F1">
      <w:pPr>
        <w:pStyle w:val="BodyText"/>
      </w:pPr>
      <w:r w:rsidRPr="00BA67B7">
        <w:fldChar w:fldCharType="end"/>
      </w:r>
    </w:p>
    <w:p w:rsidR="00B85189" w:rsidRPr="00BA67B7" w:rsidRDefault="00DB338A" w:rsidP="009910D0">
      <w:pPr>
        <w:pStyle w:val="HeadingFront-BackMatter"/>
      </w:pPr>
      <w:r>
        <w:br w:type="page"/>
      </w:r>
      <w:bookmarkStart w:id="10" w:name="_Toc449511468"/>
      <w:r>
        <w:lastRenderedPageBreak/>
        <w:t xml:space="preserve">List of </w:t>
      </w:r>
      <w:r w:rsidR="00B85189" w:rsidRPr="00BA67B7">
        <w:t>Tables</w:t>
      </w:r>
      <w:bookmarkEnd w:id="10"/>
    </w:p>
    <w:p w:rsidR="00B85189" w:rsidRPr="00BA67B7" w:rsidRDefault="00B85189" w:rsidP="00F60608">
      <w:pPr>
        <w:pStyle w:val="BodyText6"/>
      </w:pPr>
      <w:r w:rsidRPr="00BA67B7">
        <w:fldChar w:fldCharType="begin"/>
      </w:r>
      <w:r w:rsidRPr="00BA67B7">
        <w:instrText xml:space="preserve">XE </w:instrText>
      </w:r>
      <w:r w:rsidR="00F26614">
        <w:instrText>“</w:instrText>
      </w:r>
      <w:r w:rsidRPr="00BA67B7">
        <w:rPr>
          <w:kern w:val="2"/>
        </w:rPr>
        <w:instrText>Tables</w:instrText>
      </w:r>
      <w:r w:rsidR="00F26614">
        <w:instrText>”</w:instrText>
      </w:r>
      <w:r w:rsidRPr="00BA67B7">
        <w:fldChar w:fldCharType="end"/>
      </w:r>
    </w:p>
    <w:p w:rsidR="00507385" w:rsidRDefault="00B85189">
      <w:pPr>
        <w:pStyle w:val="TableofFigures"/>
        <w:rPr>
          <w:rFonts w:asciiTheme="minorHAnsi" w:eastAsiaTheme="minorEastAsia" w:hAnsiTheme="minorHAnsi" w:cstheme="minorBidi"/>
          <w:noProof/>
          <w:color w:val="auto"/>
        </w:rPr>
      </w:pPr>
      <w:r w:rsidRPr="00BA67B7">
        <w:fldChar w:fldCharType="begin"/>
      </w:r>
      <w:r w:rsidRPr="00BA67B7">
        <w:instrText xml:space="preserve"> TOC \h \z \c "Table" </w:instrText>
      </w:r>
      <w:r w:rsidRPr="00BA67B7">
        <w:fldChar w:fldCharType="separate"/>
      </w:r>
      <w:hyperlink w:anchor="_Toc449511548" w:history="1">
        <w:r w:rsidR="00507385" w:rsidRPr="00C03688">
          <w:rPr>
            <w:rStyle w:val="Hyperlink"/>
            <w:noProof/>
          </w:rPr>
          <w:t>Table 1: Docume</w:t>
        </w:r>
        <w:r w:rsidR="00507385" w:rsidRPr="00C03688">
          <w:rPr>
            <w:rStyle w:val="Hyperlink"/>
            <w:noProof/>
          </w:rPr>
          <w:t>n</w:t>
        </w:r>
        <w:r w:rsidR="00507385" w:rsidRPr="00C03688">
          <w:rPr>
            <w:rStyle w:val="Hyperlink"/>
            <w:noProof/>
          </w:rPr>
          <w:t>tation symbol descriptions</w:t>
        </w:r>
        <w:r w:rsidR="00507385">
          <w:rPr>
            <w:noProof/>
            <w:webHidden/>
          </w:rPr>
          <w:tab/>
        </w:r>
        <w:r w:rsidR="00507385">
          <w:rPr>
            <w:noProof/>
            <w:webHidden/>
          </w:rPr>
          <w:fldChar w:fldCharType="begin"/>
        </w:r>
        <w:r w:rsidR="00507385">
          <w:rPr>
            <w:noProof/>
            <w:webHidden/>
          </w:rPr>
          <w:instrText xml:space="preserve"> PAGEREF _Toc449511548 \h </w:instrText>
        </w:r>
        <w:r w:rsidR="00507385">
          <w:rPr>
            <w:noProof/>
            <w:webHidden/>
          </w:rPr>
        </w:r>
        <w:r w:rsidR="00507385">
          <w:rPr>
            <w:noProof/>
            <w:webHidden/>
          </w:rPr>
          <w:fldChar w:fldCharType="separate"/>
        </w:r>
        <w:r w:rsidR="00507385">
          <w:rPr>
            <w:noProof/>
            <w:webHidden/>
          </w:rPr>
          <w:t>xi</w:t>
        </w:r>
        <w:r w:rsidR="00507385">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49" w:history="1">
        <w:r w:rsidRPr="00C03688">
          <w:rPr>
            <w:rStyle w:val="Hyperlink"/>
            <w:noProof/>
          </w:rPr>
          <w:t>Table 2: Comm</w:t>
        </w:r>
        <w:r w:rsidRPr="00C03688">
          <w:rPr>
            <w:rStyle w:val="Hyperlink"/>
            <w:noProof/>
          </w:rPr>
          <w:t>o</w:t>
        </w:r>
        <w:r w:rsidRPr="00C03688">
          <w:rPr>
            <w:rStyle w:val="Hyperlink"/>
            <w:noProof/>
          </w:rPr>
          <w:t>nly used RPC Broker terms</w:t>
        </w:r>
        <w:r>
          <w:rPr>
            <w:noProof/>
            <w:webHidden/>
          </w:rPr>
          <w:tab/>
        </w:r>
        <w:r>
          <w:rPr>
            <w:noProof/>
            <w:webHidden/>
          </w:rPr>
          <w:fldChar w:fldCharType="begin"/>
        </w:r>
        <w:r>
          <w:rPr>
            <w:noProof/>
            <w:webHidden/>
          </w:rPr>
          <w:instrText xml:space="preserve"> PAGEREF _Toc449511549 \h </w:instrText>
        </w:r>
        <w:r>
          <w:rPr>
            <w:noProof/>
            <w:webHidden/>
          </w:rPr>
        </w:r>
        <w:r>
          <w:rPr>
            <w:noProof/>
            <w:webHidden/>
          </w:rPr>
          <w:fldChar w:fldCharType="separate"/>
        </w:r>
        <w:r>
          <w:rPr>
            <w:noProof/>
            <w:webHidden/>
          </w:rPr>
          <w:t>xiii</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50" w:history="1">
        <w:r w:rsidRPr="00C03688">
          <w:rPr>
            <w:rStyle w:val="Hyperlink"/>
            <w:noProof/>
          </w:rPr>
          <w:t>Table 3: Sta</w:t>
        </w:r>
        <w:r w:rsidRPr="00C03688">
          <w:rPr>
            <w:rStyle w:val="Hyperlink"/>
            <w:noProof/>
          </w:rPr>
          <w:t>n</w:t>
        </w:r>
        <w:r w:rsidRPr="00C03688">
          <w:rPr>
            <w:rStyle w:val="Hyperlink"/>
            <w:noProof/>
          </w:rPr>
          <w:t>dalone RPC Broker applications and their associated help files</w:t>
        </w:r>
        <w:r>
          <w:rPr>
            <w:noProof/>
            <w:webHidden/>
          </w:rPr>
          <w:tab/>
        </w:r>
        <w:r>
          <w:rPr>
            <w:noProof/>
            <w:webHidden/>
          </w:rPr>
          <w:fldChar w:fldCharType="begin"/>
        </w:r>
        <w:r>
          <w:rPr>
            <w:noProof/>
            <w:webHidden/>
          </w:rPr>
          <w:instrText xml:space="preserve"> PAGEREF _Toc449511550 \h </w:instrText>
        </w:r>
        <w:r>
          <w:rPr>
            <w:noProof/>
            <w:webHidden/>
          </w:rPr>
        </w:r>
        <w:r>
          <w:rPr>
            <w:noProof/>
            <w:webHidden/>
          </w:rPr>
          <w:fldChar w:fldCharType="separate"/>
        </w:r>
        <w:r>
          <w:rPr>
            <w:noProof/>
            <w:webHidden/>
          </w:rPr>
          <w:t>9</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51" w:history="1">
        <w:r w:rsidRPr="00C03688">
          <w:rPr>
            <w:rStyle w:val="Hyperlink"/>
            <w:noProof/>
          </w:rPr>
          <w:t>Table 4: HO</w:t>
        </w:r>
        <w:r w:rsidRPr="00C03688">
          <w:rPr>
            <w:rStyle w:val="Hyperlink"/>
            <w:noProof/>
          </w:rPr>
          <w:t>S</w:t>
        </w:r>
        <w:r w:rsidRPr="00C03688">
          <w:rPr>
            <w:rStyle w:val="Hyperlink"/>
            <w:noProof/>
          </w:rPr>
          <w:t>TS file location in Windows</w:t>
        </w:r>
        <w:r>
          <w:rPr>
            <w:noProof/>
            <w:webHidden/>
          </w:rPr>
          <w:tab/>
        </w:r>
        <w:r>
          <w:rPr>
            <w:noProof/>
            <w:webHidden/>
          </w:rPr>
          <w:fldChar w:fldCharType="begin"/>
        </w:r>
        <w:r>
          <w:rPr>
            <w:noProof/>
            <w:webHidden/>
          </w:rPr>
          <w:instrText xml:space="preserve"> PAGEREF _Toc449511551 \h </w:instrText>
        </w:r>
        <w:r>
          <w:rPr>
            <w:noProof/>
            <w:webHidden/>
          </w:rPr>
        </w:r>
        <w:r>
          <w:rPr>
            <w:noProof/>
            <w:webHidden/>
          </w:rPr>
          <w:fldChar w:fldCharType="separate"/>
        </w:r>
        <w:r>
          <w:rPr>
            <w:noProof/>
            <w:webHidden/>
          </w:rPr>
          <w:t>10</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52" w:history="1">
        <w:r w:rsidRPr="00C03688">
          <w:rPr>
            <w:rStyle w:val="Hyperlink"/>
            <w:noProof/>
          </w:rPr>
          <w:t>Table 5: V</w:t>
        </w:r>
        <w:r w:rsidRPr="00C03688">
          <w:rPr>
            <w:rStyle w:val="Hyperlink"/>
            <w:noProof/>
          </w:rPr>
          <w:t>I</w:t>
        </w:r>
        <w:r w:rsidRPr="00C03688">
          <w:rPr>
            <w:rStyle w:val="Hyperlink"/>
            <w:noProof/>
          </w:rPr>
          <w:t>STA.INI entries and Microsoft</w:t>
        </w:r>
        <w:r w:rsidRPr="00C03688">
          <w:rPr>
            <w:rStyle w:val="Hyperlink"/>
            <w:noProof/>
            <w:vertAlign w:val="superscript"/>
          </w:rPr>
          <w:t>®</w:t>
        </w:r>
        <w:r w:rsidRPr="00C03688">
          <w:rPr>
            <w:rStyle w:val="Hyperlink"/>
            <w:noProof/>
          </w:rPr>
          <w:t xml:space="preserve"> Windows Registry disposition table</w:t>
        </w:r>
        <w:r>
          <w:rPr>
            <w:noProof/>
            <w:webHidden/>
          </w:rPr>
          <w:tab/>
        </w:r>
        <w:r>
          <w:rPr>
            <w:noProof/>
            <w:webHidden/>
          </w:rPr>
          <w:fldChar w:fldCharType="begin"/>
        </w:r>
        <w:r>
          <w:rPr>
            <w:noProof/>
            <w:webHidden/>
          </w:rPr>
          <w:instrText xml:space="preserve"> PAGEREF _Toc449511552 \h </w:instrText>
        </w:r>
        <w:r>
          <w:rPr>
            <w:noProof/>
            <w:webHidden/>
          </w:rPr>
        </w:r>
        <w:r>
          <w:rPr>
            <w:noProof/>
            <w:webHidden/>
          </w:rPr>
          <w:fldChar w:fldCharType="separate"/>
        </w:r>
        <w:r>
          <w:rPr>
            <w:noProof/>
            <w:webHidden/>
          </w:rPr>
          <w:t>13</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53" w:history="1">
        <w:r w:rsidRPr="00C03688">
          <w:rPr>
            <w:rStyle w:val="Hyperlink"/>
            <w:noProof/>
          </w:rPr>
          <w:t>Table 6: Liste</w:t>
        </w:r>
        <w:r w:rsidRPr="00C03688">
          <w:rPr>
            <w:rStyle w:val="Hyperlink"/>
            <w:noProof/>
          </w:rPr>
          <w:t>n</w:t>
        </w:r>
        <w:r w:rsidRPr="00C03688">
          <w:rPr>
            <w:rStyle w:val="Hyperlink"/>
            <w:noProof/>
          </w:rPr>
          <w:t>er site parameter entries description table</w:t>
        </w:r>
        <w:r>
          <w:rPr>
            <w:noProof/>
            <w:webHidden/>
          </w:rPr>
          <w:tab/>
        </w:r>
        <w:r>
          <w:rPr>
            <w:noProof/>
            <w:webHidden/>
          </w:rPr>
          <w:fldChar w:fldCharType="begin"/>
        </w:r>
        <w:r>
          <w:rPr>
            <w:noProof/>
            <w:webHidden/>
          </w:rPr>
          <w:instrText xml:space="preserve"> PAGEREF _Toc449511553 \h </w:instrText>
        </w:r>
        <w:r>
          <w:rPr>
            <w:noProof/>
            <w:webHidden/>
          </w:rPr>
        </w:r>
        <w:r>
          <w:rPr>
            <w:noProof/>
            <w:webHidden/>
          </w:rPr>
          <w:fldChar w:fldCharType="separate"/>
        </w:r>
        <w:r>
          <w:rPr>
            <w:noProof/>
            <w:webHidden/>
          </w:rPr>
          <w:t>19</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54" w:history="1">
        <w:r w:rsidRPr="00C03688">
          <w:rPr>
            <w:rStyle w:val="Hyperlink"/>
            <w:noProof/>
          </w:rPr>
          <w:t>Table 7: M</w:t>
        </w:r>
        <w:r w:rsidRPr="00C03688">
          <w:rPr>
            <w:rStyle w:val="Hyperlink"/>
            <w:noProof/>
          </w:rPr>
          <w:t>u</w:t>
        </w:r>
        <w:r w:rsidRPr="00C03688">
          <w:rPr>
            <w:rStyle w:val="Hyperlink"/>
            <w:noProof/>
          </w:rPr>
          <w:t>ltiple and Auto Signon Settings table</w:t>
        </w:r>
        <w:r>
          <w:rPr>
            <w:noProof/>
            <w:webHidden/>
          </w:rPr>
          <w:tab/>
        </w:r>
        <w:r>
          <w:rPr>
            <w:noProof/>
            <w:webHidden/>
          </w:rPr>
          <w:fldChar w:fldCharType="begin"/>
        </w:r>
        <w:r>
          <w:rPr>
            <w:noProof/>
            <w:webHidden/>
          </w:rPr>
          <w:instrText xml:space="preserve"> PAGEREF _Toc449511554 \h </w:instrText>
        </w:r>
        <w:r>
          <w:rPr>
            <w:noProof/>
            <w:webHidden/>
          </w:rPr>
        </w:r>
        <w:r>
          <w:rPr>
            <w:noProof/>
            <w:webHidden/>
          </w:rPr>
          <w:fldChar w:fldCharType="separate"/>
        </w:r>
        <w:r>
          <w:rPr>
            <w:noProof/>
            <w:webHidden/>
          </w:rPr>
          <w:t>20</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55" w:history="1">
        <w:r w:rsidRPr="00C03688">
          <w:rPr>
            <w:rStyle w:val="Hyperlink"/>
            <w:noProof/>
          </w:rPr>
          <w:t>Table 8: Win</w:t>
        </w:r>
        <w:r w:rsidRPr="00C03688">
          <w:rPr>
            <w:rStyle w:val="Hyperlink"/>
            <w:noProof/>
          </w:rPr>
          <w:t>d</w:t>
        </w:r>
        <w:r w:rsidRPr="00C03688">
          <w:rPr>
            <w:rStyle w:val="Hyperlink"/>
            <w:noProof/>
          </w:rPr>
          <w:t>ow position</w:t>
        </w:r>
        <w:r>
          <w:rPr>
            <w:noProof/>
            <w:webHidden/>
          </w:rPr>
          <w:tab/>
        </w:r>
        <w:r>
          <w:rPr>
            <w:noProof/>
            <w:webHidden/>
          </w:rPr>
          <w:fldChar w:fldCharType="begin"/>
        </w:r>
        <w:r>
          <w:rPr>
            <w:noProof/>
            <w:webHidden/>
          </w:rPr>
          <w:instrText xml:space="preserve"> PAGEREF _Toc449511555 \h </w:instrText>
        </w:r>
        <w:r>
          <w:rPr>
            <w:noProof/>
            <w:webHidden/>
          </w:rPr>
        </w:r>
        <w:r>
          <w:rPr>
            <w:noProof/>
            <w:webHidden/>
          </w:rPr>
          <w:fldChar w:fldCharType="separate"/>
        </w:r>
        <w:r>
          <w:rPr>
            <w:noProof/>
            <w:webHidden/>
          </w:rPr>
          <w:t>27</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56" w:history="1">
        <w:r w:rsidRPr="00C03688">
          <w:rPr>
            <w:rStyle w:val="Hyperlink"/>
            <w:noProof/>
          </w:rPr>
          <w:t>Table 9: Windo</w:t>
        </w:r>
        <w:r w:rsidRPr="00C03688">
          <w:rPr>
            <w:rStyle w:val="Hyperlink"/>
            <w:noProof/>
          </w:rPr>
          <w:t>w</w:t>
        </w:r>
        <w:r w:rsidRPr="00C03688">
          <w:rPr>
            <w:rStyle w:val="Hyperlink"/>
            <w:noProof/>
          </w:rPr>
          <w:t xml:space="preserve"> size</w:t>
        </w:r>
        <w:r>
          <w:rPr>
            <w:noProof/>
            <w:webHidden/>
          </w:rPr>
          <w:tab/>
        </w:r>
        <w:r>
          <w:rPr>
            <w:noProof/>
            <w:webHidden/>
          </w:rPr>
          <w:fldChar w:fldCharType="begin"/>
        </w:r>
        <w:r>
          <w:rPr>
            <w:noProof/>
            <w:webHidden/>
          </w:rPr>
          <w:instrText xml:space="preserve"> PAGEREF _Toc449511556 \h </w:instrText>
        </w:r>
        <w:r>
          <w:rPr>
            <w:noProof/>
            <w:webHidden/>
          </w:rPr>
        </w:r>
        <w:r>
          <w:rPr>
            <w:noProof/>
            <w:webHidden/>
          </w:rPr>
          <w:fldChar w:fldCharType="separate"/>
        </w:r>
        <w:r>
          <w:rPr>
            <w:noProof/>
            <w:webHidden/>
          </w:rPr>
          <w:t>28</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57" w:history="1">
        <w:r w:rsidRPr="00C03688">
          <w:rPr>
            <w:rStyle w:val="Hyperlink"/>
            <w:noProof/>
          </w:rPr>
          <w:t>Table 10: Introductory text background color</w:t>
        </w:r>
        <w:r>
          <w:rPr>
            <w:noProof/>
            <w:webHidden/>
          </w:rPr>
          <w:tab/>
        </w:r>
        <w:r>
          <w:rPr>
            <w:noProof/>
            <w:webHidden/>
          </w:rPr>
          <w:fldChar w:fldCharType="begin"/>
        </w:r>
        <w:r>
          <w:rPr>
            <w:noProof/>
            <w:webHidden/>
          </w:rPr>
          <w:instrText xml:space="preserve"> PAGEREF _Toc449511557 \h </w:instrText>
        </w:r>
        <w:r>
          <w:rPr>
            <w:noProof/>
            <w:webHidden/>
          </w:rPr>
        </w:r>
        <w:r>
          <w:rPr>
            <w:noProof/>
            <w:webHidden/>
          </w:rPr>
          <w:fldChar w:fldCharType="separate"/>
        </w:r>
        <w:r>
          <w:rPr>
            <w:noProof/>
            <w:webHidden/>
          </w:rPr>
          <w:t>28</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58" w:history="1">
        <w:r w:rsidRPr="00C03688">
          <w:rPr>
            <w:rStyle w:val="Hyperlink"/>
            <w:noProof/>
          </w:rPr>
          <w:t xml:space="preserve">Table 11: Sample </w:t>
        </w:r>
        <w:r w:rsidRPr="00C03688">
          <w:rPr>
            <w:rStyle w:val="Hyperlink"/>
            <w:noProof/>
          </w:rPr>
          <w:t>s</w:t>
        </w:r>
        <w:r w:rsidRPr="00C03688">
          <w:rPr>
            <w:rStyle w:val="Hyperlink"/>
            <w:noProof/>
          </w:rPr>
          <w:t>ecurity procedures</w:t>
        </w:r>
        <w:r>
          <w:rPr>
            <w:noProof/>
            <w:webHidden/>
          </w:rPr>
          <w:tab/>
        </w:r>
        <w:r>
          <w:rPr>
            <w:noProof/>
            <w:webHidden/>
          </w:rPr>
          <w:fldChar w:fldCharType="begin"/>
        </w:r>
        <w:r>
          <w:rPr>
            <w:noProof/>
            <w:webHidden/>
          </w:rPr>
          <w:instrText xml:space="preserve"> PAGEREF _Toc449511558 \h </w:instrText>
        </w:r>
        <w:r>
          <w:rPr>
            <w:noProof/>
            <w:webHidden/>
          </w:rPr>
        </w:r>
        <w:r>
          <w:rPr>
            <w:noProof/>
            <w:webHidden/>
          </w:rPr>
          <w:fldChar w:fldCharType="separate"/>
        </w:r>
        <w:r>
          <w:rPr>
            <w:noProof/>
            <w:webHidden/>
          </w:rPr>
          <w:t>31</w:t>
        </w:r>
        <w:r>
          <w:rPr>
            <w:noProof/>
            <w:webHidden/>
          </w:rPr>
          <w:fldChar w:fldCharType="end"/>
        </w:r>
      </w:hyperlink>
    </w:p>
    <w:p w:rsidR="00507385" w:rsidRDefault="00507385">
      <w:pPr>
        <w:pStyle w:val="TableofFigures"/>
        <w:rPr>
          <w:rFonts w:asciiTheme="minorHAnsi" w:eastAsiaTheme="minorEastAsia" w:hAnsiTheme="minorHAnsi" w:cstheme="minorBidi"/>
          <w:noProof/>
          <w:color w:val="auto"/>
        </w:rPr>
      </w:pPr>
      <w:hyperlink w:anchor="_Toc449511559" w:history="1">
        <w:r w:rsidRPr="00C03688">
          <w:rPr>
            <w:rStyle w:val="Hyperlink"/>
            <w:noProof/>
          </w:rPr>
          <w:t>Table 12: Security tasks summary</w:t>
        </w:r>
        <w:r>
          <w:rPr>
            <w:noProof/>
            <w:webHidden/>
          </w:rPr>
          <w:tab/>
        </w:r>
        <w:r>
          <w:rPr>
            <w:noProof/>
            <w:webHidden/>
          </w:rPr>
          <w:fldChar w:fldCharType="begin"/>
        </w:r>
        <w:r>
          <w:rPr>
            <w:noProof/>
            <w:webHidden/>
          </w:rPr>
          <w:instrText xml:space="preserve"> PAGEREF _Toc449511559 \h </w:instrText>
        </w:r>
        <w:r>
          <w:rPr>
            <w:noProof/>
            <w:webHidden/>
          </w:rPr>
        </w:r>
        <w:r>
          <w:rPr>
            <w:noProof/>
            <w:webHidden/>
          </w:rPr>
          <w:fldChar w:fldCharType="separate"/>
        </w:r>
        <w:r>
          <w:rPr>
            <w:noProof/>
            <w:webHidden/>
          </w:rPr>
          <w:t>31</w:t>
        </w:r>
        <w:r>
          <w:rPr>
            <w:noProof/>
            <w:webHidden/>
          </w:rPr>
          <w:fldChar w:fldCharType="end"/>
        </w:r>
      </w:hyperlink>
    </w:p>
    <w:p w:rsidR="001472F5" w:rsidRPr="00BA67B7" w:rsidRDefault="00B85189" w:rsidP="008731F1">
      <w:pPr>
        <w:pStyle w:val="BodyText"/>
      </w:pPr>
      <w:r w:rsidRPr="00BA67B7">
        <w:fldChar w:fldCharType="end"/>
      </w:r>
    </w:p>
    <w:p w:rsidR="001472F5" w:rsidRDefault="001472F5" w:rsidP="008731F1">
      <w:pPr>
        <w:pStyle w:val="BodyText"/>
      </w:pPr>
    </w:p>
    <w:p w:rsidR="00D0474C" w:rsidRPr="00BA67B7" w:rsidRDefault="00D0474C" w:rsidP="008731F1">
      <w:pPr>
        <w:pStyle w:val="BodyText"/>
        <w:sectPr w:rsidR="00D0474C" w:rsidRPr="00BA67B7" w:rsidSect="002D1D4A">
          <w:headerReference w:type="even" r:id="rId16"/>
          <w:pgSz w:w="12240" w:h="15840"/>
          <w:pgMar w:top="1440" w:right="1440" w:bottom="1440" w:left="1440" w:header="720" w:footer="720" w:gutter="0"/>
          <w:pgNumType w:fmt="lowerRoman"/>
          <w:cols w:space="720"/>
        </w:sectPr>
      </w:pPr>
    </w:p>
    <w:p w:rsidR="00CE155D" w:rsidRPr="00BA67B7" w:rsidRDefault="00CE155D" w:rsidP="009910D0">
      <w:pPr>
        <w:pStyle w:val="HeadingFront-BackMatter"/>
      </w:pPr>
      <w:bookmarkStart w:id="11" w:name="_Toc338740692"/>
      <w:bookmarkStart w:id="12" w:name="_Toc338834077"/>
      <w:bookmarkStart w:id="13" w:name="_Toc339260908"/>
      <w:bookmarkStart w:id="14" w:name="_Toc339260977"/>
      <w:bookmarkStart w:id="15" w:name="_Toc339418575"/>
      <w:bookmarkStart w:id="16" w:name="_Toc339707964"/>
      <w:bookmarkStart w:id="17" w:name="_Toc339783045"/>
      <w:bookmarkStart w:id="18" w:name="_Toc345918858"/>
      <w:bookmarkStart w:id="19" w:name="_Toc355094076"/>
      <w:bookmarkStart w:id="20" w:name="Orientation"/>
      <w:bookmarkStart w:id="21" w:name="_Toc449511469"/>
      <w:r w:rsidRPr="00BA67B7">
        <w:lastRenderedPageBreak/>
        <w:t>Orientation</w:t>
      </w:r>
      <w:bookmarkEnd w:id="11"/>
      <w:bookmarkEnd w:id="12"/>
      <w:bookmarkEnd w:id="13"/>
      <w:bookmarkEnd w:id="14"/>
      <w:bookmarkEnd w:id="15"/>
      <w:bookmarkEnd w:id="16"/>
      <w:bookmarkEnd w:id="17"/>
      <w:bookmarkEnd w:id="18"/>
      <w:bookmarkEnd w:id="19"/>
      <w:bookmarkEnd w:id="20"/>
      <w:bookmarkEnd w:id="21"/>
    </w:p>
    <w:p w:rsidR="002725F0" w:rsidRPr="00BA67B7" w:rsidRDefault="002725F0" w:rsidP="002725F0">
      <w:pPr>
        <w:pStyle w:val="AltHeading2"/>
      </w:pPr>
      <w:bookmarkStart w:id="22" w:name="_Toc336755501"/>
      <w:bookmarkStart w:id="23" w:name="_Toc336755634"/>
      <w:bookmarkStart w:id="24" w:name="_Toc336755787"/>
      <w:bookmarkStart w:id="25" w:name="_Toc336756084"/>
      <w:bookmarkStart w:id="26" w:name="_Toc336756187"/>
      <w:bookmarkStart w:id="27" w:name="_Toc336760251"/>
      <w:bookmarkStart w:id="28" w:name="_Toc336940172"/>
      <w:bookmarkStart w:id="29" w:name="_Toc337531822"/>
      <w:bookmarkStart w:id="30" w:name="_Toc337542598"/>
      <w:bookmarkStart w:id="31" w:name="_Toc337626310"/>
      <w:bookmarkStart w:id="32" w:name="_Toc337626513"/>
      <w:bookmarkStart w:id="33" w:name="_Toc337966589"/>
      <w:bookmarkStart w:id="34" w:name="_Toc338036333"/>
      <w:bookmarkStart w:id="35" w:name="_Toc338036629"/>
      <w:bookmarkStart w:id="36" w:name="_Toc338036784"/>
      <w:bookmarkStart w:id="37" w:name="_Toc338129956"/>
      <w:bookmarkStart w:id="38" w:name="_Toc338740693"/>
      <w:bookmarkStart w:id="39" w:name="_Toc338834078"/>
      <w:bookmarkStart w:id="40" w:name="_Toc339260909"/>
      <w:bookmarkStart w:id="41" w:name="_Toc339260978"/>
      <w:bookmarkStart w:id="42" w:name="_Toc339418576"/>
      <w:bookmarkStart w:id="43" w:name="_Toc339707965"/>
      <w:bookmarkStart w:id="44" w:name="_Toc339783046"/>
      <w:bookmarkStart w:id="45" w:name="_Toc345918859"/>
      <w:bookmarkStart w:id="46" w:name="how_to_use_this_manual"/>
      <w:r w:rsidRPr="00BA67B7">
        <w:t xml:space="preserve">How to Use this </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BA67B7">
        <w:t>Manual</w:t>
      </w:r>
      <w:bookmarkEnd w:id="46"/>
    </w:p>
    <w:p w:rsidR="00CE155D" w:rsidRPr="00BA67B7" w:rsidRDefault="002725F0" w:rsidP="009861E8">
      <w:pPr>
        <w:pStyle w:val="BodyText"/>
        <w:keepNext/>
        <w:keepLines/>
        <w:rPr>
          <w:kern w:val="2"/>
        </w:rPr>
      </w:pPr>
      <w:r w:rsidRPr="00BA67B7">
        <w:fldChar w:fldCharType="begin"/>
      </w:r>
      <w:r w:rsidRPr="00BA67B7">
        <w:instrText xml:space="preserve">XE </w:instrText>
      </w:r>
      <w:r w:rsidR="00F26614">
        <w:instrText>“</w:instrText>
      </w:r>
      <w:r w:rsidRPr="00BA67B7">
        <w:instrText>Orientation</w:instrText>
      </w:r>
      <w:r w:rsidR="00F26614">
        <w:instrText>”</w:instrText>
      </w:r>
      <w:r w:rsidRPr="00BA67B7">
        <w:fldChar w:fldCharType="end"/>
      </w:r>
      <w:r w:rsidRPr="00BA67B7">
        <w:fldChar w:fldCharType="begin"/>
      </w:r>
      <w:r w:rsidRPr="00BA67B7">
        <w:instrText xml:space="preserve"> XE </w:instrText>
      </w:r>
      <w:r w:rsidR="00F26614">
        <w:instrText>“</w:instrText>
      </w:r>
      <w:r w:rsidRPr="00BA67B7">
        <w:instrText>How to:Use this Manual</w:instrText>
      </w:r>
      <w:r w:rsidR="00F26614">
        <w:instrText>”</w:instrText>
      </w:r>
      <w:r w:rsidRPr="00BA67B7">
        <w:instrText xml:space="preserve"> </w:instrText>
      </w:r>
      <w:r w:rsidRPr="00BA67B7">
        <w:fldChar w:fldCharType="end"/>
      </w:r>
      <w:r w:rsidR="00CE155D" w:rsidRPr="00BA67B7">
        <w:rPr>
          <w:kern w:val="2"/>
        </w:rPr>
        <w:t xml:space="preserve">Throughout this manual, advice and instructions are offered regarding the use of the </w:t>
      </w:r>
      <w:r w:rsidRPr="00BA67B7">
        <w:t>Remote Procedure Call (RPC) Broker 1.1 Development Kit (BDK)</w:t>
      </w:r>
      <w:r w:rsidR="00CE155D" w:rsidRPr="00BA67B7">
        <w:rPr>
          <w:kern w:val="2"/>
        </w:rPr>
        <w:t xml:space="preserve"> and the functionality it provides for </w:t>
      </w:r>
      <w:r w:rsidR="00CE155D" w:rsidRPr="00BA67B7">
        <w:t>Veterans Health Information Systems and Technology Architecture (VistA)</w:t>
      </w:r>
      <w:r w:rsidR="00CE155D" w:rsidRPr="00BA67B7">
        <w:rPr>
          <w:kern w:val="2"/>
        </w:rPr>
        <w:t>.</w:t>
      </w:r>
    </w:p>
    <w:p w:rsidR="002725F0" w:rsidRPr="00BA67B7" w:rsidRDefault="002725F0" w:rsidP="002725F0">
      <w:pPr>
        <w:pStyle w:val="AltHeading2"/>
      </w:pPr>
      <w:bookmarkStart w:id="47" w:name="intended_audience"/>
      <w:r w:rsidRPr="00BA67B7">
        <w:t>Intended Audience</w:t>
      </w:r>
      <w:bookmarkEnd w:id="47"/>
    </w:p>
    <w:p w:rsidR="002725F0" w:rsidRPr="00BA67B7" w:rsidRDefault="002725F0" w:rsidP="002725F0">
      <w:pPr>
        <w:pStyle w:val="BodyText"/>
        <w:keepNext/>
        <w:keepLines/>
      </w:pPr>
      <w:r w:rsidRPr="00BA67B7">
        <w:fldChar w:fldCharType="begin"/>
      </w:r>
      <w:r w:rsidRPr="00BA67B7">
        <w:instrText xml:space="preserve">XE </w:instrText>
      </w:r>
      <w:r w:rsidR="00F26614">
        <w:instrText>“</w:instrText>
      </w:r>
      <w:r w:rsidRPr="00BA67B7">
        <w:instrText>Intended Audience</w:instrText>
      </w:r>
      <w:r w:rsidR="00F26614">
        <w:instrText>”</w:instrText>
      </w:r>
      <w:r w:rsidRPr="00BA67B7">
        <w:fldChar w:fldCharType="end"/>
      </w:r>
      <w:r w:rsidRPr="00BA67B7">
        <w:t>The intended audience of this manual is the following stakeholders:</w:t>
      </w:r>
    </w:p>
    <w:p w:rsidR="002725F0" w:rsidRPr="00BA67B7" w:rsidRDefault="00691E2F" w:rsidP="00691E2F">
      <w:pPr>
        <w:pStyle w:val="ListBullet"/>
      </w:pPr>
      <w:r w:rsidRPr="00691E2F">
        <w:t>Enterprise Program Management Office (EPMO)</w:t>
      </w:r>
      <w:r w:rsidR="002725F0" w:rsidRPr="00BA67B7">
        <w:t>—VistA legacy development teams.</w:t>
      </w:r>
    </w:p>
    <w:p w:rsidR="002725F0" w:rsidRPr="00BA67B7" w:rsidRDefault="002725F0" w:rsidP="006B48C5">
      <w:pPr>
        <w:pStyle w:val="ListBullet"/>
        <w:keepNext/>
        <w:keepLines/>
      </w:pPr>
      <w:r w:rsidRPr="00BA67B7">
        <w:t>Information Resource Management (IRM)—System administrators at Department of Veterans Affairs (VA) sites who are responsible for computer management and system security on the VistA M Servers.</w:t>
      </w:r>
    </w:p>
    <w:p w:rsidR="002725F0" w:rsidRPr="00BA67B7" w:rsidRDefault="002725F0" w:rsidP="006B48C5">
      <w:pPr>
        <w:pStyle w:val="ListBullet"/>
        <w:keepNext/>
        <w:keepLines/>
      </w:pPr>
      <w:r w:rsidRPr="00BA67B7">
        <w:t>Information Security Officers (ISOs)—Personnel at VA sites responsible for system security.</w:t>
      </w:r>
    </w:p>
    <w:p w:rsidR="002725F0" w:rsidRPr="00BA67B7" w:rsidRDefault="002725F0" w:rsidP="006B48C5">
      <w:pPr>
        <w:pStyle w:val="ListBullet"/>
      </w:pPr>
      <w:r w:rsidRPr="00BA67B7">
        <w:t>Product Support (PS).</w:t>
      </w:r>
    </w:p>
    <w:p w:rsidR="00262E0F" w:rsidRPr="0085607C" w:rsidRDefault="00262E0F" w:rsidP="00262E0F">
      <w:pPr>
        <w:pStyle w:val="AltHeading2"/>
      </w:pPr>
      <w:bookmarkStart w:id="48" w:name="documentation_conventions"/>
      <w:r w:rsidRPr="0085607C">
        <w:t>Disclaimers</w:t>
      </w:r>
    </w:p>
    <w:p w:rsidR="00262E0F" w:rsidRPr="0085607C" w:rsidRDefault="00262E0F" w:rsidP="00262E0F">
      <w:pPr>
        <w:pStyle w:val="AltHeading3"/>
      </w:pPr>
      <w:bookmarkStart w:id="49" w:name="software_disclaimer"/>
      <w:r w:rsidRPr="0085607C">
        <w:t>Software Disclaimer</w:t>
      </w:r>
      <w:bookmarkEnd w:id="49"/>
    </w:p>
    <w:p w:rsidR="00262E0F" w:rsidRPr="0085607C" w:rsidRDefault="00262E0F" w:rsidP="00262E0F">
      <w:pPr>
        <w:pStyle w:val="BodyText"/>
        <w:keepNext/>
        <w:keepLines/>
      </w:pPr>
      <w:r w:rsidRPr="0085607C">
        <w:fldChar w:fldCharType="begin"/>
      </w:r>
      <w:r w:rsidRPr="0085607C">
        <w:instrText xml:space="preserve">XE </w:instrText>
      </w:r>
      <w:r w:rsidR="00F26614">
        <w:instrText>“</w:instrText>
      </w:r>
      <w:r w:rsidRPr="0085607C">
        <w:instrText>Software Disclaimer</w:instrText>
      </w:r>
      <w:r w:rsidR="00F26614">
        <w:instrText>”</w:instrText>
      </w:r>
      <w:r w:rsidRPr="0085607C">
        <w:fldChar w:fldCharType="end"/>
      </w:r>
      <w:r w:rsidRPr="0085607C">
        <w:fldChar w:fldCharType="begin"/>
      </w:r>
      <w:r w:rsidRPr="0085607C">
        <w:instrText xml:space="preserve">XE </w:instrText>
      </w:r>
      <w:r w:rsidR="00F26614">
        <w:instrText>“</w:instrText>
      </w:r>
      <w:r w:rsidRPr="0085607C">
        <w:instrText>Disclaimers:Software</w:instrText>
      </w:r>
      <w:r w:rsidR="00F26614">
        <w:instrText>”</w:instrText>
      </w:r>
      <w:r w:rsidRPr="0085607C">
        <w:fldChar w:fldCharType="end"/>
      </w:r>
      <w:r w:rsidRPr="0085607C">
        <w:t xml:space="preserve"> This software was developed at the Department of Veterans Affairs (VA) by employees of the Federal Government in the course of their official duties. Pursuant to title 17 Section 105 of the United States Code this software is </w:t>
      </w:r>
      <w:r w:rsidRPr="0085607C">
        <w:rPr>
          <w:i/>
        </w:rPr>
        <w:t>not</w:t>
      </w:r>
      <w:r w:rsidRPr="0085607C">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262E0F" w:rsidRPr="0085607C" w:rsidRDefault="00262E0F" w:rsidP="00262E0F">
      <w:pPr>
        <w:pStyle w:val="Caution"/>
      </w:pPr>
      <w:r w:rsidRPr="0085607C">
        <w:rPr>
          <w:noProof/>
          <w:lang w:eastAsia="en-US"/>
        </w:rPr>
        <w:drawing>
          <wp:inline distT="0" distB="0" distL="0" distR="0" wp14:anchorId="0390D20C" wp14:editId="65D6CF9B">
            <wp:extent cx="409575" cy="409575"/>
            <wp:effectExtent l="0" t="0" r="9525" b="9525"/>
            <wp:docPr id="2"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5607C">
        <w:tab/>
        <w:t>CAUTION: To protect the security of V</w:t>
      </w:r>
      <w:r w:rsidRPr="0085607C">
        <w:rPr>
          <w:iCs/>
        </w:rPr>
        <w:t>ist</w:t>
      </w:r>
      <w:r w:rsidRPr="0085607C">
        <w:t>A systems, distribution of this software for use on any other computer system by V</w:t>
      </w:r>
      <w:r w:rsidRPr="0085607C">
        <w:rPr>
          <w:iCs/>
        </w:rPr>
        <w:t>ist</w:t>
      </w:r>
      <w:r w:rsidRPr="0085607C">
        <w:t xml:space="preserve">A sites is prohibited. All requests for copies of this software for </w:t>
      </w:r>
      <w:r w:rsidRPr="0085607C">
        <w:rPr>
          <w:i/>
        </w:rPr>
        <w:t>non</w:t>
      </w:r>
      <w:r w:rsidRPr="0085607C">
        <w:t>-V</w:t>
      </w:r>
      <w:r w:rsidRPr="0085607C">
        <w:rPr>
          <w:iCs/>
        </w:rPr>
        <w:t>ist</w:t>
      </w:r>
      <w:r w:rsidRPr="0085607C">
        <w:t>A use should be referred to the VistA site</w:t>
      </w:r>
      <w:r w:rsidR="00F26614">
        <w:t>’</w:t>
      </w:r>
      <w:r w:rsidRPr="0085607C">
        <w:t xml:space="preserve">s local Office of Information </w:t>
      </w:r>
      <w:r w:rsidR="002B33A2">
        <w:t xml:space="preserve">and Technology </w:t>
      </w:r>
      <w:r w:rsidRPr="0085607C">
        <w:t>Field Office (OI</w:t>
      </w:r>
      <w:r w:rsidR="002B33A2">
        <w:t>&amp;T</w:t>
      </w:r>
      <w:r w:rsidRPr="0085607C">
        <w:t>FO).</w:t>
      </w:r>
    </w:p>
    <w:p w:rsidR="00262E0F" w:rsidRPr="0085607C" w:rsidRDefault="00262E0F" w:rsidP="00262E0F">
      <w:pPr>
        <w:pStyle w:val="AltHeading3"/>
      </w:pPr>
      <w:bookmarkStart w:id="50" w:name="documentation_disclaimer"/>
      <w:r w:rsidRPr="0085607C">
        <w:t>Documentation Disclaimer</w:t>
      </w:r>
      <w:bookmarkEnd w:id="50"/>
    </w:p>
    <w:p w:rsidR="00262E0F" w:rsidRPr="0085607C" w:rsidRDefault="00262E0F" w:rsidP="00262E0F">
      <w:pPr>
        <w:pStyle w:val="BodyText"/>
        <w:keepNext/>
        <w:keepLines/>
      </w:pPr>
      <w:r w:rsidRPr="0085607C">
        <w:fldChar w:fldCharType="begin"/>
      </w:r>
      <w:r w:rsidRPr="0085607C">
        <w:instrText xml:space="preserve">XE </w:instrText>
      </w:r>
      <w:r w:rsidR="00F26614">
        <w:instrText>“</w:instrText>
      </w:r>
      <w:r w:rsidRPr="0085607C">
        <w:instrText>Disclaimers</w:instrText>
      </w:r>
      <w:r w:rsidR="00F26614">
        <w:instrText>”</w:instrText>
      </w:r>
      <w:r w:rsidRPr="0085607C">
        <w:fldChar w:fldCharType="end"/>
      </w:r>
      <w:r w:rsidRPr="0085607C">
        <w:t>This manual provides an overall explanation of RPC Broker and the functionality contained in RPC Broker 1.1;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rsidR="00262E0F" w:rsidRPr="0085607C" w:rsidRDefault="00262E0F" w:rsidP="00262E0F">
      <w:pPr>
        <w:pStyle w:val="Caution"/>
      </w:pPr>
      <w:r w:rsidRPr="0085607C">
        <w:rPr>
          <w:noProof/>
          <w:lang w:eastAsia="en-US"/>
        </w:rPr>
        <w:drawing>
          <wp:inline distT="0" distB="0" distL="0" distR="0" wp14:anchorId="7CE75573" wp14:editId="51C627C5">
            <wp:extent cx="409575" cy="409575"/>
            <wp:effectExtent l="0" t="0" r="9525" b="9525"/>
            <wp:docPr id="23"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Picture 39"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5607C">
        <w:tab/>
        <w:t xml:space="preserve">DISCLAIMER: The appearance of any external hyperlink references in this manual does </w:t>
      </w:r>
      <w:r w:rsidRPr="0085607C">
        <w:rPr>
          <w:i/>
        </w:rPr>
        <w:t>not</w:t>
      </w:r>
      <w:r w:rsidRPr="0085607C">
        <w:t xml:space="preserve"> constitute endorsement by the Department of Veterans Affairs (VA) of this Website or the information, products, or services contained therein. The VA does </w:t>
      </w:r>
      <w:r w:rsidRPr="0085607C">
        <w:rPr>
          <w:i/>
        </w:rPr>
        <w:t>not</w:t>
      </w:r>
      <w:r w:rsidRPr="0085607C">
        <w:t xml:space="preserve"> exercise </w:t>
      </w:r>
      <w:r w:rsidRPr="0085607C">
        <w:lastRenderedPageBreak/>
        <w:t>any editorial control over the information you find at these locations. Such links are provided and are consistent with the stated purpose of this VA Intranet Service.</w:t>
      </w:r>
    </w:p>
    <w:p w:rsidR="002725F0" w:rsidRPr="00BA67B7" w:rsidRDefault="002725F0" w:rsidP="002725F0">
      <w:pPr>
        <w:pStyle w:val="AltHeading2"/>
      </w:pPr>
      <w:r w:rsidRPr="00BA67B7">
        <w:t>Documentation Conventions</w:t>
      </w:r>
      <w:bookmarkEnd w:id="48"/>
    </w:p>
    <w:p w:rsidR="002725F0" w:rsidRPr="00BA67B7" w:rsidRDefault="002725F0" w:rsidP="002725F0">
      <w:pPr>
        <w:pStyle w:val="BodyText"/>
        <w:keepNext/>
        <w:keepLines/>
      </w:pPr>
      <w:r w:rsidRPr="00BA67B7">
        <w:fldChar w:fldCharType="begin"/>
      </w:r>
      <w:r w:rsidRPr="00BA67B7">
        <w:instrText xml:space="preserve">XE </w:instrText>
      </w:r>
      <w:r w:rsidR="00F26614">
        <w:instrText>“</w:instrText>
      </w:r>
      <w:r w:rsidRPr="00BA67B7">
        <w:instrText>Documentation Conventions</w:instrText>
      </w:r>
      <w:r w:rsidR="00F26614">
        <w:instrText>”</w:instrText>
      </w:r>
      <w:r w:rsidRPr="00BA67B7">
        <w:fldChar w:fldCharType="end"/>
      </w:r>
      <w:r w:rsidRPr="00BA67B7">
        <w:t>This manual uses several methods to highlight different aspects of the material:</w:t>
      </w:r>
    </w:p>
    <w:p w:rsidR="00B130A1" w:rsidRPr="00BA67B7" w:rsidRDefault="00B130A1" w:rsidP="006B48C5">
      <w:pPr>
        <w:pStyle w:val="ListBullet"/>
        <w:keepNext/>
        <w:keepLines/>
      </w:pPr>
      <w:r w:rsidRPr="00BA67B7">
        <w:t xml:space="preserve">Various symbols are used throughout the documentation to alert the reader to special information. </w:t>
      </w:r>
      <w:r w:rsidR="00127538" w:rsidRPr="00127538">
        <w:rPr>
          <w:color w:val="0000FF"/>
          <w:u w:val="single"/>
        </w:rPr>
        <w:fldChar w:fldCharType="begin"/>
      </w:r>
      <w:r w:rsidR="00127538" w:rsidRPr="00127538">
        <w:rPr>
          <w:color w:val="0000FF"/>
          <w:u w:val="single"/>
        </w:rPr>
        <w:instrText xml:space="preserve"> REF _Ref449018837 \h </w:instrText>
      </w:r>
      <w:r w:rsidR="00127538">
        <w:rPr>
          <w:color w:val="0000FF"/>
          <w:u w:val="single"/>
        </w:rPr>
        <w:instrText xml:space="preserve"> \* MERGEFORMAT </w:instrText>
      </w:r>
      <w:r w:rsidR="00127538" w:rsidRPr="00127538">
        <w:rPr>
          <w:color w:val="0000FF"/>
          <w:u w:val="single"/>
        </w:rPr>
      </w:r>
      <w:r w:rsidR="00127538" w:rsidRPr="00127538">
        <w:rPr>
          <w:color w:val="0000FF"/>
          <w:u w:val="single"/>
        </w:rPr>
        <w:fldChar w:fldCharType="separate"/>
      </w:r>
      <w:r w:rsidR="00507385" w:rsidRPr="00507385">
        <w:rPr>
          <w:color w:val="0000FF"/>
          <w:u w:val="single"/>
        </w:rPr>
        <w:t xml:space="preserve">Table </w:t>
      </w:r>
      <w:r w:rsidR="00507385" w:rsidRPr="00507385">
        <w:rPr>
          <w:noProof/>
          <w:color w:val="0000FF"/>
          <w:u w:val="single"/>
        </w:rPr>
        <w:t>1</w:t>
      </w:r>
      <w:r w:rsidR="00127538" w:rsidRPr="00127538">
        <w:rPr>
          <w:color w:val="0000FF"/>
          <w:u w:val="single"/>
        </w:rPr>
        <w:fldChar w:fldCharType="end"/>
      </w:r>
      <w:r w:rsidRPr="00BA67B7">
        <w:t xml:space="preserve"> gives a description of each of these symbols</w:t>
      </w:r>
      <w:r w:rsidRPr="00BA67B7">
        <w:fldChar w:fldCharType="begin"/>
      </w:r>
      <w:r w:rsidRPr="00BA67B7">
        <w:instrText xml:space="preserve"> XE </w:instrText>
      </w:r>
      <w:r w:rsidR="00F26614">
        <w:instrText>“</w:instrText>
      </w:r>
      <w:r w:rsidRPr="00BA67B7">
        <w:instrText>Documentation:Symbols</w:instrText>
      </w:r>
      <w:r w:rsidR="00F26614">
        <w:instrText>”</w:instrText>
      </w:r>
      <w:r w:rsidRPr="00BA67B7">
        <w:instrText xml:space="preserve"> </w:instrText>
      </w:r>
      <w:r w:rsidRPr="00BA67B7">
        <w:fldChar w:fldCharType="end"/>
      </w:r>
      <w:r w:rsidRPr="00BA67B7">
        <w:fldChar w:fldCharType="begin"/>
      </w:r>
      <w:r w:rsidRPr="00BA67B7">
        <w:instrText xml:space="preserve"> XE </w:instrText>
      </w:r>
      <w:r w:rsidR="00F26614">
        <w:instrText>“</w:instrText>
      </w:r>
      <w:r w:rsidRPr="00BA67B7">
        <w:instrText>Symbols:Found in the Documentation</w:instrText>
      </w:r>
      <w:r w:rsidR="00F26614">
        <w:instrText>”</w:instrText>
      </w:r>
      <w:r w:rsidRPr="00BA67B7">
        <w:instrText xml:space="preserve"> </w:instrText>
      </w:r>
      <w:r w:rsidRPr="00BA67B7">
        <w:fldChar w:fldCharType="end"/>
      </w:r>
      <w:r w:rsidRPr="00BA67B7">
        <w:t>:</w:t>
      </w:r>
    </w:p>
    <w:p w:rsidR="00B130A1" w:rsidRPr="00BA67B7" w:rsidRDefault="00B130A1" w:rsidP="00B130A1">
      <w:pPr>
        <w:pStyle w:val="Caption"/>
      </w:pPr>
      <w:bookmarkStart w:id="51" w:name="_Ref449018837"/>
      <w:bookmarkStart w:id="52" w:name="_Toc361734785"/>
      <w:bookmarkStart w:id="53" w:name="_Toc449511548"/>
      <w:r w:rsidRPr="00BA67B7">
        <w:t xml:space="preserve">Table </w:t>
      </w:r>
      <w:r w:rsidR="00210B98">
        <w:fldChar w:fldCharType="begin"/>
      </w:r>
      <w:r w:rsidR="00210B98">
        <w:instrText xml:space="preserve"> SEQ Table \* ARABIC </w:instrText>
      </w:r>
      <w:r w:rsidR="00210B98">
        <w:fldChar w:fldCharType="separate"/>
      </w:r>
      <w:r w:rsidR="00507385">
        <w:rPr>
          <w:noProof/>
        </w:rPr>
        <w:t>1</w:t>
      </w:r>
      <w:r w:rsidR="00210B98">
        <w:rPr>
          <w:noProof/>
        </w:rPr>
        <w:fldChar w:fldCharType="end"/>
      </w:r>
      <w:bookmarkEnd w:id="51"/>
      <w:r w:rsidR="002B33A2">
        <w:t>:</w:t>
      </w:r>
      <w:r w:rsidRPr="00BA67B7">
        <w:t xml:space="preserve"> Documentation symbol descriptions</w:t>
      </w:r>
      <w:bookmarkEnd w:id="52"/>
      <w:bookmarkEnd w:id="53"/>
    </w:p>
    <w:tbl>
      <w:tblPr>
        <w:tblW w:w="0" w:type="auto"/>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97"/>
        <w:gridCol w:w="7343"/>
      </w:tblGrid>
      <w:tr w:rsidR="00B130A1" w:rsidRPr="00BA67B7" w:rsidTr="00507385">
        <w:trPr>
          <w:tblHeader/>
        </w:trPr>
        <w:tc>
          <w:tcPr>
            <w:tcW w:w="1297" w:type="dxa"/>
            <w:shd w:val="pct12" w:color="auto" w:fill="auto"/>
          </w:tcPr>
          <w:p w:rsidR="00B130A1" w:rsidRPr="00BA67B7" w:rsidRDefault="00B130A1" w:rsidP="008731F1">
            <w:pPr>
              <w:pStyle w:val="TableHeading"/>
            </w:pPr>
            <w:bookmarkStart w:id="54" w:name="COL001_TBL002"/>
            <w:bookmarkEnd w:id="54"/>
            <w:r w:rsidRPr="00BA67B7">
              <w:t>Symbol</w:t>
            </w:r>
          </w:p>
        </w:tc>
        <w:tc>
          <w:tcPr>
            <w:tcW w:w="7343" w:type="dxa"/>
            <w:shd w:val="pct12" w:color="auto" w:fill="auto"/>
          </w:tcPr>
          <w:p w:rsidR="00B130A1" w:rsidRPr="00BA67B7" w:rsidRDefault="00B130A1" w:rsidP="008731F1">
            <w:pPr>
              <w:pStyle w:val="TableHeading"/>
            </w:pPr>
            <w:r w:rsidRPr="00BA67B7">
              <w:t>Description</w:t>
            </w:r>
          </w:p>
        </w:tc>
      </w:tr>
      <w:tr w:rsidR="00B130A1" w:rsidRPr="00BA67B7" w:rsidTr="008731F1">
        <w:tc>
          <w:tcPr>
            <w:tcW w:w="1297" w:type="dxa"/>
          </w:tcPr>
          <w:p w:rsidR="00B130A1" w:rsidRPr="00BA67B7" w:rsidRDefault="000D602C" w:rsidP="008731F1">
            <w:pPr>
              <w:pStyle w:val="TableTextCentered"/>
              <w:keepNext/>
              <w:keepLines/>
              <w:rPr>
                <w:noProof w:val="0"/>
              </w:rPr>
            </w:pPr>
            <w:r>
              <w:drawing>
                <wp:inline distT="0" distB="0" distL="0" distR="0" wp14:anchorId="39F0884F" wp14:editId="5BAA0D13">
                  <wp:extent cx="304800" cy="304800"/>
                  <wp:effectExtent l="0" t="0" r="0" b="0"/>
                  <wp:docPr id="3" name="Picture 9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343" w:type="dxa"/>
          </w:tcPr>
          <w:p w:rsidR="00B130A1" w:rsidRPr="00BA67B7" w:rsidRDefault="00B130A1" w:rsidP="008731F1">
            <w:pPr>
              <w:pStyle w:val="TableText"/>
              <w:keepNext/>
              <w:keepLines/>
              <w:rPr>
                <w:kern w:val="2"/>
              </w:rPr>
            </w:pPr>
            <w:r w:rsidRPr="00BA67B7">
              <w:rPr>
                <w:b/>
              </w:rPr>
              <w:t>NOTE/REF:</w:t>
            </w:r>
            <w:r w:rsidRPr="00BA67B7">
              <w:t xml:space="preserve"> U</w:t>
            </w:r>
            <w:r w:rsidRPr="00BA67B7">
              <w:rPr>
                <w:kern w:val="2"/>
              </w:rPr>
              <w:t>sed to inform the reader of general information including references to additional reading material.</w:t>
            </w:r>
          </w:p>
        </w:tc>
      </w:tr>
      <w:tr w:rsidR="00B130A1" w:rsidRPr="00BA67B7" w:rsidTr="008731F1">
        <w:tc>
          <w:tcPr>
            <w:tcW w:w="1297" w:type="dxa"/>
          </w:tcPr>
          <w:p w:rsidR="00B130A1" w:rsidRPr="00BA67B7" w:rsidRDefault="000D602C" w:rsidP="008731F1">
            <w:pPr>
              <w:pStyle w:val="TableTextCentered"/>
              <w:keepNext/>
              <w:keepLines/>
              <w:rPr>
                <w:noProof w:val="0"/>
              </w:rPr>
            </w:pPr>
            <w:r>
              <w:drawing>
                <wp:inline distT="0" distB="0" distL="0" distR="0" wp14:anchorId="25C46B98" wp14:editId="7B6069F3">
                  <wp:extent cx="409575" cy="409575"/>
                  <wp:effectExtent l="0" t="0" r="9525" b="9525"/>
                  <wp:docPr id="4" name="Picture 7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343" w:type="dxa"/>
          </w:tcPr>
          <w:p w:rsidR="00B130A1" w:rsidRPr="00BA67B7" w:rsidRDefault="00B130A1" w:rsidP="008731F1">
            <w:pPr>
              <w:pStyle w:val="TableText"/>
              <w:keepNext/>
              <w:keepLines/>
              <w:rPr>
                <w:kern w:val="2"/>
              </w:rPr>
            </w:pPr>
            <w:r w:rsidRPr="00BA67B7">
              <w:rPr>
                <w:rFonts w:cs="Arial"/>
                <w:b/>
              </w:rPr>
              <w:t>CAUTION / RECOMMENDATION / DISCLAIMER</w:t>
            </w:r>
            <w:r w:rsidRPr="00BA67B7">
              <w:rPr>
                <w:b/>
              </w:rPr>
              <w:t>:</w:t>
            </w:r>
            <w:r w:rsidRPr="00BA67B7">
              <w:t xml:space="preserve"> U</w:t>
            </w:r>
            <w:r w:rsidRPr="00BA67B7">
              <w:rPr>
                <w:kern w:val="2"/>
              </w:rPr>
              <w:t>sed to caution the reader to take special notice of critical information.</w:t>
            </w:r>
          </w:p>
        </w:tc>
      </w:tr>
    </w:tbl>
    <w:p w:rsidR="00B130A1" w:rsidRPr="00BA67B7" w:rsidRDefault="00B130A1" w:rsidP="00262E0F">
      <w:pPr>
        <w:pStyle w:val="BodyText6"/>
        <w:keepNext/>
        <w:keepLines/>
      </w:pPr>
    </w:p>
    <w:p w:rsidR="00B130A1" w:rsidRPr="00BA67B7" w:rsidRDefault="00B130A1" w:rsidP="006B48C5">
      <w:pPr>
        <w:pStyle w:val="ListBullet"/>
      </w:pPr>
      <w:r w:rsidRPr="00BA67B7">
        <w:t>Descriptive text is presented in a proportional font (as represented by this font).</w:t>
      </w:r>
    </w:p>
    <w:p w:rsidR="00262E0F" w:rsidRPr="0085607C" w:rsidRDefault="00262E0F" w:rsidP="00262E0F">
      <w:pPr>
        <w:pStyle w:val="ListBullet"/>
        <w:keepNext/>
        <w:keepLines/>
        <w:rPr>
          <w:kern w:val="2"/>
        </w:rPr>
      </w:pPr>
      <w:r w:rsidRPr="0085607C">
        <w:t>Conventions for displaying TEST data in this document are as follows:</w:t>
      </w:r>
    </w:p>
    <w:p w:rsidR="00262E0F" w:rsidRPr="0085607C" w:rsidRDefault="00262E0F" w:rsidP="00262E0F">
      <w:pPr>
        <w:pStyle w:val="ListBullet2"/>
        <w:keepNext/>
        <w:keepLines/>
        <w:rPr>
          <w:kern w:val="2"/>
        </w:rPr>
      </w:pPr>
      <w:r w:rsidRPr="0085607C">
        <w:t xml:space="preserve">The first three digits (prefix) of any Social Security Numbers (SSN) begin with either </w:t>
      </w:r>
      <w:r w:rsidR="00F26614">
        <w:t>“</w:t>
      </w:r>
      <w:r w:rsidRPr="0085607C">
        <w:t>000</w:t>
      </w:r>
      <w:r w:rsidR="00F26614">
        <w:t>”</w:t>
      </w:r>
      <w:r w:rsidRPr="0085607C">
        <w:t xml:space="preserve"> or </w:t>
      </w:r>
      <w:r w:rsidR="00F26614">
        <w:t>“</w:t>
      </w:r>
      <w:r w:rsidRPr="0085607C">
        <w:t>666.</w:t>
      </w:r>
      <w:r w:rsidR="00F26614">
        <w:t>”</w:t>
      </w:r>
    </w:p>
    <w:p w:rsidR="00262E0F" w:rsidRPr="0085607C" w:rsidRDefault="00262E0F" w:rsidP="00262E0F">
      <w:pPr>
        <w:pStyle w:val="ListBullet2"/>
        <w:keepNext/>
        <w:keepLines/>
        <w:rPr>
          <w:kern w:val="2"/>
        </w:rPr>
      </w:pPr>
      <w:r w:rsidRPr="0085607C">
        <w:t>Patient and user names are formatted as follows:</w:t>
      </w:r>
    </w:p>
    <w:p w:rsidR="00262E0F" w:rsidRPr="0085607C" w:rsidRDefault="00262E0F" w:rsidP="00262E0F">
      <w:pPr>
        <w:pStyle w:val="ListBullet3"/>
        <w:keepNext/>
        <w:keepLines/>
      </w:pPr>
      <w:r w:rsidRPr="0085607C">
        <w:t>[</w:t>
      </w:r>
      <w:r w:rsidRPr="0085607C">
        <w:rPr>
          <w:i/>
        </w:rPr>
        <w:t>Application Name</w:t>
      </w:r>
      <w:r w:rsidRPr="0085607C">
        <w:t>]PATIENT,[</w:t>
      </w:r>
      <w:r w:rsidRPr="0085607C">
        <w:rPr>
          <w:i/>
        </w:rPr>
        <w:t>N</w:t>
      </w:r>
      <w:r w:rsidRPr="0085607C">
        <w:t>]</w:t>
      </w:r>
    </w:p>
    <w:p w:rsidR="00262E0F" w:rsidRPr="0085607C" w:rsidRDefault="00262E0F" w:rsidP="00262E0F">
      <w:pPr>
        <w:pStyle w:val="ListBullet3"/>
        <w:keepNext/>
        <w:keepLines/>
      </w:pPr>
      <w:r w:rsidRPr="0085607C">
        <w:t>[</w:t>
      </w:r>
      <w:r w:rsidRPr="0085607C">
        <w:rPr>
          <w:i/>
        </w:rPr>
        <w:t>Application Name</w:t>
      </w:r>
      <w:r w:rsidRPr="0085607C">
        <w:t>]USER,[</w:t>
      </w:r>
      <w:r w:rsidRPr="0085607C">
        <w:rPr>
          <w:i/>
        </w:rPr>
        <w:t>N</w:t>
      </w:r>
      <w:r w:rsidRPr="0085607C">
        <w:t>]</w:t>
      </w:r>
    </w:p>
    <w:p w:rsidR="00262E0F" w:rsidRPr="0085607C" w:rsidRDefault="00262E0F" w:rsidP="00262E0F">
      <w:pPr>
        <w:pStyle w:val="BodyText4"/>
        <w:keepNext/>
        <w:keepLines/>
      </w:pPr>
      <w:r w:rsidRPr="0085607C">
        <w:t xml:space="preserve">Where </w:t>
      </w:r>
      <w:r w:rsidR="00F26614">
        <w:t>“</w:t>
      </w:r>
      <w:r w:rsidRPr="0085607C">
        <w:rPr>
          <w:i/>
        </w:rPr>
        <w:t>Application Name</w:t>
      </w:r>
      <w:r w:rsidR="00F26614">
        <w:t>”</w:t>
      </w:r>
      <w:r w:rsidRPr="0085607C">
        <w:t xml:space="preserve"> is defined in the Approved Application Abbreviations document and </w:t>
      </w:r>
      <w:r w:rsidR="00F26614">
        <w:t>“</w:t>
      </w:r>
      <w:r w:rsidRPr="0085607C">
        <w:rPr>
          <w:i/>
        </w:rPr>
        <w:t>N</w:t>
      </w:r>
      <w:r w:rsidR="00F26614">
        <w:t>”</w:t>
      </w:r>
      <w:r w:rsidRPr="0085607C">
        <w:t xml:space="preserve"> represents the first name as a number spelled out and incremented with each new entry.</w:t>
      </w:r>
    </w:p>
    <w:p w:rsidR="00262E0F" w:rsidRPr="0085607C" w:rsidRDefault="00262E0F" w:rsidP="00262E0F">
      <w:pPr>
        <w:pStyle w:val="BodyText4"/>
        <w:keepNext/>
        <w:keepLines/>
      </w:pPr>
      <w:r w:rsidRPr="0085607C">
        <w:t>For example, in RPC Broker (XWB) test patient names would be documented as follows:</w:t>
      </w:r>
    </w:p>
    <w:p w:rsidR="00262E0F" w:rsidRPr="0085607C" w:rsidRDefault="00262E0F" w:rsidP="00262E0F">
      <w:pPr>
        <w:pStyle w:val="BodyText5"/>
        <w:keepNext/>
        <w:keepLines/>
      </w:pPr>
      <w:r w:rsidRPr="0085607C">
        <w:t>XWBPATIENT,ONE; XWBPATIENT,TWO; XWBPATIENT,14, etc.</w:t>
      </w:r>
    </w:p>
    <w:p w:rsidR="00262E0F" w:rsidRPr="0085607C" w:rsidRDefault="00262E0F" w:rsidP="00262E0F">
      <w:pPr>
        <w:pStyle w:val="BodyText4"/>
        <w:keepNext/>
        <w:keepLines/>
      </w:pPr>
      <w:r w:rsidRPr="0085607C">
        <w:t>For example, in RPC Broker (XWB) test user names would be documented as follows:</w:t>
      </w:r>
    </w:p>
    <w:p w:rsidR="00262E0F" w:rsidRPr="0085607C" w:rsidRDefault="00262E0F" w:rsidP="00262E0F">
      <w:pPr>
        <w:pStyle w:val="BodyText5"/>
      </w:pPr>
      <w:r w:rsidRPr="0085607C">
        <w:t>XWBUSER,ONE; XWBUSER,TWO; XWBUSER,14, etc.</w:t>
      </w:r>
    </w:p>
    <w:p w:rsidR="00B130A1" w:rsidRPr="00BA67B7" w:rsidRDefault="00F26614" w:rsidP="006B48C5">
      <w:pPr>
        <w:pStyle w:val="ListBullet"/>
      </w:pPr>
      <w:r>
        <w:t>“</w:t>
      </w:r>
      <w:r w:rsidR="00B130A1" w:rsidRPr="00BA67B7">
        <w:t>Snapshots</w:t>
      </w:r>
      <w:r>
        <w:t>”</w:t>
      </w:r>
      <w:r w:rsidR="00B130A1" w:rsidRPr="00BA67B7">
        <w:t xml:space="preserve"> of computer online displays (i.e., screen captures/dialogues) and computer source code are shown in a </w:t>
      </w:r>
      <w:r w:rsidR="00B130A1" w:rsidRPr="00BA67B7">
        <w:rPr>
          <w:i/>
          <w:iCs/>
        </w:rPr>
        <w:t>non</w:t>
      </w:r>
      <w:r w:rsidR="00B130A1" w:rsidRPr="00BA67B7">
        <w:t>-proportional font and may be enclosed within a box.</w:t>
      </w:r>
    </w:p>
    <w:p w:rsidR="00B130A1" w:rsidRPr="00BA67B7" w:rsidRDefault="00B130A1" w:rsidP="006B48C5">
      <w:pPr>
        <w:pStyle w:val="ListBullet"/>
      </w:pPr>
      <w:r w:rsidRPr="00BA67B7">
        <w:t>User</w:t>
      </w:r>
      <w:r w:rsidR="00F26614">
        <w:t>’</w:t>
      </w:r>
      <w:r w:rsidRPr="00BA67B7">
        <w:t xml:space="preserve">s responses to online prompts </w:t>
      </w:r>
      <w:r w:rsidR="00262E0F">
        <w:t xml:space="preserve">are in </w:t>
      </w:r>
      <w:r w:rsidR="00262E0F" w:rsidRPr="008C42C3">
        <w:rPr>
          <w:b/>
        </w:rPr>
        <w:t>bold</w:t>
      </w:r>
      <w:r w:rsidR="00262E0F" w:rsidRPr="00BA3D60">
        <w:rPr>
          <w:b/>
        </w:rPr>
        <w:t>face</w:t>
      </w:r>
      <w:r w:rsidRPr="00BA67B7">
        <w:t xml:space="preserve"> and highlighted in yellow (e.g., </w:t>
      </w:r>
      <w:r w:rsidRPr="00BA67B7">
        <w:rPr>
          <w:b/>
          <w:highlight w:val="yellow"/>
        </w:rPr>
        <w:t>&lt;Enter&gt;</w:t>
      </w:r>
      <w:r w:rsidRPr="00BA67B7">
        <w:t>).</w:t>
      </w:r>
    </w:p>
    <w:p w:rsidR="00B130A1" w:rsidRPr="00BA67B7" w:rsidRDefault="00B130A1" w:rsidP="006B48C5">
      <w:pPr>
        <w:pStyle w:val="ListBullet"/>
      </w:pPr>
      <w:r w:rsidRPr="00BA67B7">
        <w:t xml:space="preserve">Emphasis within a dialogue box </w:t>
      </w:r>
      <w:r w:rsidR="00262E0F">
        <w:t xml:space="preserve">is in </w:t>
      </w:r>
      <w:r w:rsidR="00262E0F" w:rsidRPr="008C42C3">
        <w:rPr>
          <w:b/>
        </w:rPr>
        <w:t>bold</w:t>
      </w:r>
      <w:r w:rsidR="00262E0F" w:rsidRPr="00BA3D60">
        <w:rPr>
          <w:b/>
        </w:rPr>
        <w:t>face</w:t>
      </w:r>
      <w:r w:rsidRPr="00BA67B7">
        <w:t xml:space="preserve"> and highlighted in blue (e.g.,</w:t>
      </w:r>
      <w:r w:rsidR="00262E0F">
        <w:rPr>
          <w:highlight w:val="cyan"/>
        </w:rPr>
        <w:t xml:space="preserve"> STANDARD LISTENER: </w:t>
      </w:r>
      <w:r w:rsidRPr="00BA67B7">
        <w:rPr>
          <w:highlight w:val="cyan"/>
        </w:rPr>
        <w:t>RUNNING</w:t>
      </w:r>
      <w:r w:rsidRPr="00BA67B7">
        <w:t>).</w:t>
      </w:r>
    </w:p>
    <w:p w:rsidR="00B130A1" w:rsidRPr="00BA67B7" w:rsidRDefault="00B130A1" w:rsidP="006B48C5">
      <w:pPr>
        <w:pStyle w:val="ListBullet"/>
      </w:pPr>
      <w:r w:rsidRPr="00BA67B7">
        <w:t xml:space="preserve">Some software code reserved/key words </w:t>
      </w:r>
      <w:r w:rsidR="00262E0F">
        <w:t xml:space="preserve">are in </w:t>
      </w:r>
      <w:r w:rsidR="00262E0F" w:rsidRPr="008C42C3">
        <w:rPr>
          <w:b/>
        </w:rPr>
        <w:t>bold</w:t>
      </w:r>
      <w:r w:rsidR="00262E0F" w:rsidRPr="00BA3D60">
        <w:rPr>
          <w:b/>
        </w:rPr>
        <w:t>face</w:t>
      </w:r>
      <w:r w:rsidRPr="00BA67B7">
        <w:t xml:space="preserve"> with alternate color font.</w:t>
      </w:r>
    </w:p>
    <w:p w:rsidR="00B130A1" w:rsidRPr="00BA67B7" w:rsidRDefault="00B130A1" w:rsidP="006B48C5">
      <w:pPr>
        <w:pStyle w:val="ListBullet"/>
      </w:pPr>
      <w:r w:rsidRPr="00BA67B7">
        <w:t xml:space="preserve">References to </w:t>
      </w:r>
      <w:r w:rsidR="00F26614">
        <w:t>“</w:t>
      </w:r>
      <w:r w:rsidRPr="00BA67B7">
        <w:rPr>
          <w:b/>
        </w:rPr>
        <w:t>&lt;Enter&gt;</w:t>
      </w:r>
      <w:r w:rsidR="00F26614">
        <w:t>”</w:t>
      </w:r>
      <w:r w:rsidRPr="00BA67B7">
        <w:t xml:space="preserve"> within these snapshots indicate that the user should press the &lt;</w:t>
      </w:r>
      <w:r w:rsidRPr="00BA67B7">
        <w:rPr>
          <w:b/>
        </w:rPr>
        <w:t>Enter</w:t>
      </w:r>
      <w:r w:rsidRPr="00BA67B7">
        <w:t xml:space="preserve">&gt; key on the keyboard. Other special keys are represented within </w:t>
      </w:r>
      <w:r w:rsidRPr="00BA67B7">
        <w:rPr>
          <w:b/>
          <w:bCs/>
        </w:rPr>
        <w:t>&lt; &gt;</w:t>
      </w:r>
      <w:r w:rsidRPr="00BA67B7">
        <w:t xml:space="preserve"> angle brackets. For example, pressing the </w:t>
      </w:r>
      <w:r w:rsidRPr="00BA67B7">
        <w:rPr>
          <w:b/>
        </w:rPr>
        <w:t>PF1</w:t>
      </w:r>
      <w:r w:rsidRPr="00BA67B7">
        <w:t xml:space="preserve"> key can be represented as pressing </w:t>
      </w:r>
      <w:r w:rsidRPr="00BA67B7">
        <w:rPr>
          <w:b/>
          <w:bCs/>
        </w:rPr>
        <w:t>&lt;PF1&gt;</w:t>
      </w:r>
      <w:r w:rsidRPr="00BA67B7">
        <w:t>.</w:t>
      </w:r>
    </w:p>
    <w:p w:rsidR="00B130A1" w:rsidRPr="00BA67B7" w:rsidRDefault="00B130A1" w:rsidP="006B48C5">
      <w:pPr>
        <w:pStyle w:val="ListBullet"/>
        <w:keepNext/>
        <w:keepLines/>
      </w:pPr>
      <w:r w:rsidRPr="00BA67B7">
        <w:lastRenderedPageBreak/>
        <w:t>Author</w:t>
      </w:r>
      <w:r w:rsidR="00F26614">
        <w:t>’</w:t>
      </w:r>
      <w:r w:rsidRPr="00BA67B7">
        <w:t xml:space="preserve">s comments are displayed in italics or as </w:t>
      </w:r>
      <w:r w:rsidR="00F26614">
        <w:t>“</w:t>
      </w:r>
      <w:r w:rsidRPr="00BA67B7">
        <w:t>callout</w:t>
      </w:r>
      <w:r w:rsidR="00F26614">
        <w:t>”</w:t>
      </w:r>
      <w:r w:rsidRPr="00BA67B7">
        <w:t xml:space="preserve"> boxes</w:t>
      </w:r>
      <w:r w:rsidRPr="00BA67B7">
        <w:fldChar w:fldCharType="begin"/>
      </w:r>
      <w:r w:rsidRPr="00BA67B7">
        <w:instrText xml:space="preserve"> XE </w:instrText>
      </w:r>
      <w:r w:rsidR="00F26614">
        <w:instrText>“</w:instrText>
      </w:r>
      <w:r w:rsidRPr="00BA67B7">
        <w:instrText>Callout Boxes</w:instrText>
      </w:r>
      <w:r w:rsidR="00F26614">
        <w:instrText>”</w:instrText>
      </w:r>
      <w:r w:rsidRPr="00BA67B7">
        <w:instrText xml:space="preserve"> </w:instrText>
      </w:r>
      <w:r w:rsidRPr="00BA67B7">
        <w:fldChar w:fldCharType="end"/>
      </w:r>
      <w:r w:rsidRPr="00BA67B7">
        <w:t>.</w:t>
      </w:r>
    </w:p>
    <w:p w:rsidR="00B130A1" w:rsidRPr="00BA67B7" w:rsidRDefault="000D602C" w:rsidP="00B130A1">
      <w:pPr>
        <w:pStyle w:val="NoteIndent2"/>
      </w:pPr>
      <w:r>
        <w:rPr>
          <w:noProof/>
          <w:lang w:eastAsia="en-US"/>
        </w:rPr>
        <w:drawing>
          <wp:inline distT="0" distB="0" distL="0" distR="0" wp14:anchorId="3CCD9746" wp14:editId="363125FB">
            <wp:extent cx="304800" cy="304800"/>
            <wp:effectExtent l="0" t="0" r="0" b="0"/>
            <wp:docPr id="5" name="Picture 9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130A1" w:rsidRPr="00BA67B7">
        <w:tab/>
      </w:r>
      <w:r w:rsidR="00B130A1" w:rsidRPr="00BA67B7">
        <w:rPr>
          <w:b/>
        </w:rPr>
        <w:t>NOTE:</w:t>
      </w:r>
      <w:r w:rsidR="00B130A1" w:rsidRPr="00BA67B7">
        <w:t xml:space="preserve"> Callout boxes refer to labels or descriptions usually enclosed within a box, which point to specific areas of a displayed image.</w:t>
      </w:r>
    </w:p>
    <w:p w:rsidR="00B130A1" w:rsidRPr="00BA67B7" w:rsidRDefault="00B130A1" w:rsidP="006B48C5">
      <w:pPr>
        <w:pStyle w:val="ListBullet"/>
      </w:pPr>
      <w:bookmarkStart w:id="55" w:name="_Ref345831418"/>
      <w:r w:rsidRPr="00BA67B7">
        <w:t>This manual refers to the M programming language. Under the 1995 American National Standards Institute (ANSI) standard, M is the primary name of the MUMPS programming language, and MUMPS will be considered an alternate name. This manual uses the name M.</w:t>
      </w:r>
    </w:p>
    <w:p w:rsidR="00B130A1" w:rsidRPr="00BA67B7" w:rsidRDefault="00B130A1" w:rsidP="009861E8">
      <w:pPr>
        <w:pStyle w:val="ListBullet"/>
        <w:keepNext/>
        <w:keepLines/>
      </w:pPr>
      <w:r w:rsidRPr="00BA67B7">
        <w:t>All uppercase is reserved for the representation of M code, variable names, or the formal name of options, field/file names, and security keys (e.g., the XUPROGMODE security key).</w:t>
      </w:r>
    </w:p>
    <w:p w:rsidR="00B130A1" w:rsidRPr="00BA67B7" w:rsidRDefault="000D602C" w:rsidP="00B130A1">
      <w:pPr>
        <w:pStyle w:val="NoteIndent2"/>
      </w:pPr>
      <w:r>
        <w:rPr>
          <w:noProof/>
          <w:lang w:eastAsia="en-US"/>
        </w:rPr>
        <w:drawing>
          <wp:inline distT="0" distB="0" distL="0" distR="0" wp14:anchorId="168AE7F3" wp14:editId="69F11FFB">
            <wp:extent cx="304800" cy="304800"/>
            <wp:effectExtent l="0" t="0" r="0" b="0"/>
            <wp:docPr id="6" name="Picture 9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130A1" w:rsidRPr="00BA67B7">
        <w:tab/>
      </w:r>
      <w:r w:rsidR="00B130A1" w:rsidRPr="00BA67B7">
        <w:rPr>
          <w:b/>
        </w:rPr>
        <w:t xml:space="preserve">NOTE: </w:t>
      </w:r>
      <w:r w:rsidR="00B130A1" w:rsidRPr="00BA67B7">
        <w:t>Other software code (e.g., Delphi/Pascal and Java) variable names and file/folder names can be written in lower or mixed case.</w:t>
      </w:r>
    </w:p>
    <w:p w:rsidR="00B130A1" w:rsidRPr="00BA67B7" w:rsidRDefault="00B130A1" w:rsidP="00B130A1">
      <w:pPr>
        <w:pStyle w:val="AltHeading2"/>
      </w:pPr>
      <w:bookmarkStart w:id="56" w:name="navigation"/>
      <w:bookmarkStart w:id="57" w:name="_Toc321921658"/>
      <w:r w:rsidRPr="00BA67B7">
        <w:t>Documentation Navigation</w:t>
      </w:r>
      <w:bookmarkEnd w:id="56"/>
      <w:bookmarkEnd w:id="57"/>
    </w:p>
    <w:p w:rsidR="00B130A1" w:rsidRPr="00BA67B7" w:rsidRDefault="00B130A1" w:rsidP="009861E8">
      <w:pPr>
        <w:pStyle w:val="BodyText"/>
        <w:keepNext/>
        <w:keepLines/>
      </w:pPr>
      <w:r w:rsidRPr="00BA67B7">
        <w:fldChar w:fldCharType="begin"/>
      </w:r>
      <w:r w:rsidRPr="00BA67B7">
        <w:instrText xml:space="preserve"> XE </w:instrText>
      </w:r>
      <w:r w:rsidR="00F26614">
        <w:instrText>“</w:instrText>
      </w:r>
      <w:r w:rsidRPr="00BA67B7">
        <w:instrText>Documentation Navigation</w:instrText>
      </w:r>
      <w:r w:rsidR="00F26614">
        <w:instrText>”</w:instrText>
      </w:r>
      <w:r w:rsidRPr="00BA67B7">
        <w:instrText xml:space="preserve"> </w:instrText>
      </w:r>
      <w:r w:rsidRPr="00BA67B7">
        <w:fldChar w:fldCharType="end"/>
      </w:r>
      <w:r w:rsidRPr="00BA67B7">
        <w:t>This document uses Microsoft</w:t>
      </w:r>
      <w:r w:rsidRPr="00BA67B7">
        <w:rPr>
          <w:vertAlign w:val="superscript"/>
        </w:rPr>
        <w:t>®</w:t>
      </w:r>
      <w:r w:rsidRPr="00BA67B7">
        <w:t xml:space="preserve"> Word</w:t>
      </w:r>
      <w:r w:rsidR="00F26614">
        <w:t>’</w:t>
      </w:r>
      <w:r w:rsidRPr="00BA67B7">
        <w:t xml:space="preserve">s built-in navigation for internal hyperlinks. To add </w:t>
      </w:r>
      <w:r w:rsidRPr="00BA67B7">
        <w:rPr>
          <w:b/>
        </w:rPr>
        <w:t>Back</w:t>
      </w:r>
      <w:r w:rsidRPr="00BA67B7">
        <w:t xml:space="preserve"> and </w:t>
      </w:r>
      <w:r w:rsidRPr="00BA67B7">
        <w:rPr>
          <w:b/>
        </w:rPr>
        <w:t>Forward</w:t>
      </w:r>
      <w:r w:rsidRPr="00BA67B7">
        <w:t xml:space="preserve"> navigation buttons to your toolbar, do the following:</w:t>
      </w:r>
    </w:p>
    <w:p w:rsidR="00B130A1" w:rsidRPr="00BA67B7" w:rsidRDefault="00B130A1" w:rsidP="00262E0F">
      <w:pPr>
        <w:pStyle w:val="ListNumber"/>
        <w:keepNext/>
        <w:keepLines/>
      </w:pPr>
      <w:r w:rsidRPr="00BA67B7">
        <w:t xml:space="preserve">Right-click anywhere on the customizable Toolbar in Word </w:t>
      </w:r>
      <w:r w:rsidR="008621E6" w:rsidRPr="00BA67B7">
        <w:t xml:space="preserve">2010 </w:t>
      </w:r>
      <w:r w:rsidRPr="00BA67B7">
        <w:t>(</w:t>
      </w:r>
      <w:r w:rsidRPr="003E260A">
        <w:rPr>
          <w:i/>
        </w:rPr>
        <w:t>not</w:t>
      </w:r>
      <w:r w:rsidRPr="00BA67B7">
        <w:t xml:space="preserve"> the Ribbon section).</w:t>
      </w:r>
    </w:p>
    <w:p w:rsidR="00B130A1" w:rsidRPr="00BA67B7" w:rsidRDefault="00B130A1" w:rsidP="00262E0F">
      <w:pPr>
        <w:pStyle w:val="ListNumber"/>
        <w:keepNext/>
        <w:keepLines/>
      </w:pPr>
      <w:r w:rsidRPr="00BA67B7">
        <w:t xml:space="preserve">Select </w:t>
      </w:r>
      <w:r w:rsidRPr="00BA67B7">
        <w:rPr>
          <w:b/>
        </w:rPr>
        <w:t>Customize Quick Access Toolbar</w:t>
      </w:r>
      <w:r w:rsidRPr="00BA67B7">
        <w:t xml:space="preserve"> from the secondary menu.</w:t>
      </w:r>
    </w:p>
    <w:p w:rsidR="00B130A1" w:rsidRPr="00BA67B7" w:rsidRDefault="00B130A1" w:rsidP="00262E0F">
      <w:pPr>
        <w:pStyle w:val="ListNumber"/>
        <w:keepNext/>
        <w:keepLines/>
      </w:pPr>
      <w:r w:rsidRPr="00BA67B7">
        <w:t xml:space="preserve">Press the drop-down arrow in the </w:t>
      </w:r>
      <w:r w:rsidR="00F26614">
        <w:t>“</w:t>
      </w:r>
      <w:r w:rsidRPr="00BA67B7">
        <w:t>Choose commands from:</w:t>
      </w:r>
      <w:r w:rsidR="00F26614">
        <w:t>”</w:t>
      </w:r>
      <w:r w:rsidRPr="00BA67B7">
        <w:t xml:space="preserve"> box.</w:t>
      </w:r>
    </w:p>
    <w:p w:rsidR="00B130A1" w:rsidRPr="00BA67B7" w:rsidRDefault="00B130A1" w:rsidP="00262E0F">
      <w:pPr>
        <w:pStyle w:val="ListNumber"/>
        <w:keepNext/>
        <w:keepLines/>
      </w:pPr>
      <w:r w:rsidRPr="00BA67B7">
        <w:t xml:space="preserve">Select </w:t>
      </w:r>
      <w:r w:rsidRPr="00BA67B7">
        <w:rPr>
          <w:b/>
        </w:rPr>
        <w:t>All Commands</w:t>
      </w:r>
      <w:r w:rsidRPr="00BA67B7">
        <w:t xml:space="preserve"> from the displayed list.</w:t>
      </w:r>
    </w:p>
    <w:p w:rsidR="00B130A1" w:rsidRPr="00BA67B7" w:rsidRDefault="00B130A1" w:rsidP="00262E0F">
      <w:pPr>
        <w:pStyle w:val="ListNumber"/>
        <w:keepNext/>
        <w:keepLines/>
      </w:pPr>
      <w:r w:rsidRPr="00BA67B7">
        <w:t xml:space="preserve">Scroll through the command list in the left column until you see the </w:t>
      </w:r>
      <w:r w:rsidRPr="00BA67B7">
        <w:rPr>
          <w:b/>
        </w:rPr>
        <w:t>Back</w:t>
      </w:r>
      <w:r w:rsidRPr="00BA67B7">
        <w:t xml:space="preserve"> command (circle with arrow pointing left).</w:t>
      </w:r>
    </w:p>
    <w:p w:rsidR="00B130A1" w:rsidRPr="00BA67B7" w:rsidRDefault="00B130A1" w:rsidP="00262E0F">
      <w:pPr>
        <w:pStyle w:val="ListNumber"/>
        <w:keepNext/>
        <w:keepLines/>
      </w:pPr>
      <w:r w:rsidRPr="00BA67B7">
        <w:t xml:space="preserve">Click/Highlight the </w:t>
      </w:r>
      <w:r w:rsidRPr="00BA67B7">
        <w:rPr>
          <w:b/>
        </w:rPr>
        <w:t>Back</w:t>
      </w:r>
      <w:r w:rsidRPr="00BA67B7">
        <w:t xml:space="preserve"> command and press </w:t>
      </w:r>
      <w:r w:rsidRPr="00BA67B7">
        <w:rPr>
          <w:b/>
        </w:rPr>
        <w:t>Add</w:t>
      </w:r>
      <w:r w:rsidRPr="00BA67B7">
        <w:t xml:space="preserve"> to add it to your customized toolbar.</w:t>
      </w:r>
    </w:p>
    <w:p w:rsidR="00B130A1" w:rsidRPr="00BA67B7" w:rsidRDefault="00B130A1" w:rsidP="00262E0F">
      <w:pPr>
        <w:pStyle w:val="ListNumber"/>
        <w:keepNext/>
        <w:keepLines/>
      </w:pPr>
      <w:r w:rsidRPr="00BA67B7">
        <w:t xml:space="preserve">Scroll through the command list in the left column until you see the </w:t>
      </w:r>
      <w:r w:rsidRPr="00BA67B7">
        <w:rPr>
          <w:b/>
        </w:rPr>
        <w:t>Forward</w:t>
      </w:r>
      <w:r w:rsidRPr="00BA67B7">
        <w:t xml:space="preserve"> command (circle with arrow pointing right).</w:t>
      </w:r>
    </w:p>
    <w:p w:rsidR="00B130A1" w:rsidRPr="00BA67B7" w:rsidRDefault="00B130A1" w:rsidP="00262E0F">
      <w:pPr>
        <w:pStyle w:val="ListNumber"/>
        <w:keepNext/>
        <w:keepLines/>
      </w:pPr>
      <w:r w:rsidRPr="00BA67B7">
        <w:t xml:space="preserve">Click/Highlight the </w:t>
      </w:r>
      <w:r w:rsidRPr="00262E0F">
        <w:rPr>
          <w:b/>
        </w:rPr>
        <w:t>Forward</w:t>
      </w:r>
      <w:r w:rsidRPr="00BA67B7">
        <w:t xml:space="preserve"> command and press </w:t>
      </w:r>
      <w:r w:rsidRPr="00BA67B7">
        <w:rPr>
          <w:b/>
        </w:rPr>
        <w:t>Add</w:t>
      </w:r>
      <w:r w:rsidRPr="00BA67B7">
        <w:t xml:space="preserve"> to add it to your customized toolbar.</w:t>
      </w:r>
    </w:p>
    <w:p w:rsidR="00B130A1" w:rsidRPr="00BA67B7" w:rsidRDefault="00B130A1" w:rsidP="00262E0F">
      <w:pPr>
        <w:pStyle w:val="ListNumber"/>
      </w:pPr>
      <w:r w:rsidRPr="00BA67B7">
        <w:t xml:space="preserve">Press </w:t>
      </w:r>
      <w:r w:rsidRPr="00BA67B7">
        <w:rPr>
          <w:b/>
        </w:rPr>
        <w:t>OK</w:t>
      </w:r>
      <w:r w:rsidRPr="00BA67B7">
        <w:t>.</w:t>
      </w:r>
    </w:p>
    <w:p w:rsidR="00B130A1" w:rsidRPr="00BA67B7" w:rsidRDefault="00B130A1" w:rsidP="00B130A1">
      <w:pPr>
        <w:pStyle w:val="BodyText"/>
        <w:keepNext/>
        <w:keepLines/>
      </w:pPr>
      <w:r w:rsidRPr="00BA67B7">
        <w:t xml:space="preserve">You can now use these </w:t>
      </w:r>
      <w:r w:rsidRPr="00BA67B7">
        <w:rPr>
          <w:b/>
        </w:rPr>
        <w:t>Back</w:t>
      </w:r>
      <w:r w:rsidRPr="00BA67B7">
        <w:t xml:space="preserve"> and </w:t>
      </w:r>
      <w:r w:rsidRPr="00BA67B7">
        <w:rPr>
          <w:b/>
        </w:rPr>
        <w:t>Forward</w:t>
      </w:r>
      <w:r w:rsidRPr="00BA67B7">
        <w:t xml:space="preserve"> command buttons in your Toolbar to navigate back and forth in your Word document when clicking on hyperlinks within the document.</w:t>
      </w:r>
    </w:p>
    <w:p w:rsidR="00B130A1" w:rsidRPr="00BA67B7" w:rsidRDefault="000D602C" w:rsidP="00B130A1">
      <w:pPr>
        <w:pStyle w:val="Note"/>
      </w:pPr>
      <w:r>
        <w:rPr>
          <w:noProof/>
          <w:lang w:eastAsia="en-US"/>
        </w:rPr>
        <w:drawing>
          <wp:inline distT="0" distB="0" distL="0" distR="0" wp14:anchorId="6264BDB1" wp14:editId="4DCE2384">
            <wp:extent cx="304800" cy="304800"/>
            <wp:effectExtent l="0" t="0" r="0" b="0"/>
            <wp:docPr id="7" name="Picture 9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130A1" w:rsidRPr="00BA67B7">
        <w:tab/>
      </w:r>
      <w:r w:rsidR="00B130A1" w:rsidRPr="00BA67B7">
        <w:rPr>
          <w:b/>
        </w:rPr>
        <w:t>NOTE:</w:t>
      </w:r>
      <w:r w:rsidR="00B130A1" w:rsidRPr="00BA67B7">
        <w:t xml:space="preserve"> This is a one-time setup and </w:t>
      </w:r>
      <w:r w:rsidR="00262E0F">
        <w:t xml:space="preserve">is automatically </w:t>
      </w:r>
      <w:r w:rsidR="00B130A1" w:rsidRPr="00BA67B7">
        <w:t>available in any other Word document once you install it on the Toolbar.</w:t>
      </w:r>
    </w:p>
    <w:p w:rsidR="00B130A1" w:rsidRPr="00BA67B7" w:rsidRDefault="00B130A1" w:rsidP="00B130A1">
      <w:pPr>
        <w:pStyle w:val="AltHeading2"/>
      </w:pPr>
      <w:bookmarkStart w:id="58" w:name="commonly_used_terms"/>
      <w:r w:rsidRPr="00BA67B7">
        <w:lastRenderedPageBreak/>
        <w:t>Commonly Used Terms</w:t>
      </w:r>
      <w:bookmarkEnd w:id="58"/>
    </w:p>
    <w:p w:rsidR="00B130A1" w:rsidRPr="00BA67B7" w:rsidRDefault="00B130A1" w:rsidP="009861E8">
      <w:pPr>
        <w:pStyle w:val="BodyText"/>
        <w:keepNext/>
        <w:keepLines/>
      </w:pPr>
      <w:r w:rsidRPr="00BA67B7">
        <w:rPr>
          <w:szCs w:val="22"/>
        </w:rPr>
        <w:fldChar w:fldCharType="begin"/>
      </w:r>
      <w:r w:rsidRPr="00BA67B7">
        <w:rPr>
          <w:szCs w:val="22"/>
        </w:rPr>
        <w:instrText xml:space="preserve"> XE </w:instrText>
      </w:r>
      <w:r w:rsidR="00F26614">
        <w:rPr>
          <w:szCs w:val="22"/>
        </w:rPr>
        <w:instrText>“</w:instrText>
      </w:r>
      <w:r w:rsidRPr="00BA67B7">
        <w:rPr>
          <w:szCs w:val="22"/>
        </w:rPr>
        <w:instrText>Commonly Used Terms</w:instrText>
      </w:r>
      <w:r w:rsidR="00F26614">
        <w:rPr>
          <w:szCs w:val="22"/>
        </w:rPr>
        <w:instrText>”</w:instrText>
      </w:r>
      <w:r w:rsidRPr="00BA67B7">
        <w:rPr>
          <w:szCs w:val="22"/>
        </w:rPr>
        <w:instrText xml:space="preserve"> </w:instrText>
      </w:r>
      <w:r w:rsidRPr="00BA67B7">
        <w:rPr>
          <w:szCs w:val="22"/>
        </w:rPr>
        <w:fldChar w:fldCharType="end"/>
      </w:r>
      <w:r w:rsidR="00127538" w:rsidRPr="00127538">
        <w:rPr>
          <w:color w:val="0000FF"/>
          <w:u w:val="single"/>
        </w:rPr>
        <w:fldChar w:fldCharType="begin"/>
      </w:r>
      <w:r w:rsidR="00127538" w:rsidRPr="00127538">
        <w:rPr>
          <w:color w:val="0000FF"/>
          <w:szCs w:val="22"/>
          <w:u w:val="single"/>
        </w:rPr>
        <w:instrText xml:space="preserve"> REF _Ref449018865 \h </w:instrText>
      </w:r>
      <w:r w:rsidR="00127538">
        <w:rPr>
          <w:color w:val="0000FF"/>
          <w:u w:val="single"/>
        </w:rPr>
        <w:instrText xml:space="preserve"> \* MERGEFORMAT </w:instrText>
      </w:r>
      <w:r w:rsidR="00127538" w:rsidRPr="00127538">
        <w:rPr>
          <w:color w:val="0000FF"/>
          <w:u w:val="single"/>
        </w:rPr>
      </w:r>
      <w:r w:rsidR="00127538" w:rsidRPr="00127538">
        <w:rPr>
          <w:color w:val="0000FF"/>
          <w:u w:val="single"/>
        </w:rPr>
        <w:fldChar w:fldCharType="separate"/>
      </w:r>
      <w:r w:rsidR="00507385" w:rsidRPr="00507385">
        <w:rPr>
          <w:color w:val="0000FF"/>
          <w:u w:val="single"/>
        </w:rPr>
        <w:t xml:space="preserve">Table </w:t>
      </w:r>
      <w:r w:rsidR="00507385" w:rsidRPr="00507385">
        <w:rPr>
          <w:noProof/>
          <w:color w:val="0000FF"/>
          <w:u w:val="single"/>
        </w:rPr>
        <w:t>2</w:t>
      </w:r>
      <w:r w:rsidR="00127538" w:rsidRPr="00127538">
        <w:rPr>
          <w:color w:val="0000FF"/>
          <w:u w:val="single"/>
        </w:rPr>
        <w:fldChar w:fldCharType="end"/>
      </w:r>
      <w:r w:rsidRPr="00BA67B7">
        <w:t xml:space="preserve"> list</w:t>
      </w:r>
      <w:r w:rsidR="00127538">
        <w:t>s</w:t>
      </w:r>
      <w:r w:rsidRPr="00BA67B7">
        <w:t xml:space="preserve"> terms and their descriptions that </w:t>
      </w:r>
      <w:r w:rsidR="00127538">
        <w:t>can be</w:t>
      </w:r>
      <w:r w:rsidRPr="00BA67B7">
        <w:t xml:space="preserve"> helpful while reading the RPC Broker documentation:</w:t>
      </w:r>
    </w:p>
    <w:p w:rsidR="00CE155D" w:rsidRPr="00BA67B7" w:rsidRDefault="008731F1" w:rsidP="009861E8">
      <w:pPr>
        <w:pStyle w:val="Caption"/>
      </w:pPr>
      <w:bookmarkStart w:id="59" w:name="_Ref449018865"/>
      <w:bookmarkStart w:id="60" w:name="_Toc449511549"/>
      <w:r w:rsidRPr="00BA67B7">
        <w:t xml:space="preserve">Table </w:t>
      </w:r>
      <w:r w:rsidR="00210B98">
        <w:fldChar w:fldCharType="begin"/>
      </w:r>
      <w:r w:rsidR="00210B98">
        <w:instrText xml:space="preserve"> SEQ Table \* ARABIC </w:instrText>
      </w:r>
      <w:r w:rsidR="00210B98">
        <w:fldChar w:fldCharType="separate"/>
      </w:r>
      <w:r w:rsidR="00507385">
        <w:rPr>
          <w:noProof/>
        </w:rPr>
        <w:t>2</w:t>
      </w:r>
      <w:r w:rsidR="00210B98">
        <w:rPr>
          <w:noProof/>
        </w:rPr>
        <w:fldChar w:fldCharType="end"/>
      </w:r>
      <w:bookmarkEnd w:id="59"/>
      <w:r w:rsidR="002B33A2">
        <w:t>:</w:t>
      </w:r>
      <w:r w:rsidRPr="00BA67B7">
        <w:t xml:space="preserve"> Commonly used RPC Broker terms</w:t>
      </w:r>
      <w:bookmarkEnd w:id="55"/>
      <w:bookmarkEnd w:id="60"/>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050"/>
        <w:gridCol w:w="5274"/>
      </w:tblGrid>
      <w:tr w:rsidR="00CE155D" w:rsidRPr="00BA67B7">
        <w:trPr>
          <w:tblHeader/>
        </w:trPr>
        <w:tc>
          <w:tcPr>
            <w:tcW w:w="4050" w:type="dxa"/>
            <w:tcBorders>
              <w:bottom w:val="single" w:sz="8" w:space="0" w:color="auto"/>
            </w:tcBorders>
            <w:shd w:val="pct12" w:color="auto" w:fill="auto"/>
          </w:tcPr>
          <w:p w:rsidR="00CE155D" w:rsidRPr="00BA67B7" w:rsidRDefault="00CE155D" w:rsidP="009861E8">
            <w:pPr>
              <w:pStyle w:val="TableHeading"/>
            </w:pPr>
            <w:bookmarkStart w:id="61" w:name="COL001_TBL003"/>
            <w:bookmarkEnd w:id="61"/>
            <w:r w:rsidRPr="00BA67B7">
              <w:t>Term</w:t>
            </w:r>
          </w:p>
        </w:tc>
        <w:tc>
          <w:tcPr>
            <w:tcW w:w="5274" w:type="dxa"/>
            <w:tcBorders>
              <w:bottom w:val="single" w:sz="8" w:space="0" w:color="auto"/>
            </w:tcBorders>
            <w:shd w:val="pct12" w:color="auto" w:fill="auto"/>
          </w:tcPr>
          <w:p w:rsidR="00CE155D" w:rsidRPr="00BA67B7" w:rsidRDefault="00CE155D" w:rsidP="009861E8">
            <w:pPr>
              <w:pStyle w:val="TableHeading"/>
            </w:pPr>
            <w:r w:rsidRPr="00BA67B7">
              <w:t>Description</w:t>
            </w:r>
          </w:p>
        </w:tc>
      </w:tr>
      <w:tr w:rsidR="00CE155D" w:rsidRPr="00BA67B7">
        <w:tc>
          <w:tcPr>
            <w:tcW w:w="4050" w:type="dxa"/>
            <w:tcBorders>
              <w:top w:val="single" w:sz="8" w:space="0" w:color="auto"/>
            </w:tcBorders>
          </w:tcPr>
          <w:p w:rsidR="00CE155D" w:rsidRPr="00BA67B7" w:rsidRDefault="00CE155D" w:rsidP="009861E8">
            <w:pPr>
              <w:pStyle w:val="TableText"/>
              <w:keepNext/>
              <w:keepLines/>
            </w:pPr>
            <w:r w:rsidRPr="00BA67B7">
              <w:t>Client</w:t>
            </w:r>
          </w:p>
        </w:tc>
        <w:tc>
          <w:tcPr>
            <w:tcW w:w="5274" w:type="dxa"/>
            <w:tcBorders>
              <w:top w:val="single" w:sz="8" w:space="0" w:color="auto"/>
            </w:tcBorders>
          </w:tcPr>
          <w:p w:rsidR="00CE155D" w:rsidRPr="00BA67B7" w:rsidRDefault="00CE155D" w:rsidP="009861E8">
            <w:pPr>
              <w:pStyle w:val="TableText"/>
              <w:keepNext/>
              <w:keepLines/>
            </w:pPr>
            <w:r w:rsidRPr="00BA67B7">
              <w:t>A single term used interchangeably to refer to a user, the workstation (i.e.,</w:t>
            </w:r>
            <w:r w:rsidR="00977ABB" w:rsidRPr="00BA67B7">
              <w:t> </w:t>
            </w:r>
            <w:r w:rsidRPr="00BA67B7">
              <w:t>PC), and the portion of the program that runs on the workstation.</w:t>
            </w:r>
          </w:p>
        </w:tc>
      </w:tr>
      <w:tr w:rsidR="00CE155D" w:rsidRPr="00BA67B7">
        <w:tc>
          <w:tcPr>
            <w:tcW w:w="4050" w:type="dxa"/>
          </w:tcPr>
          <w:p w:rsidR="00CE155D" w:rsidRPr="00BA67B7" w:rsidRDefault="00CE155D" w:rsidP="009861E8">
            <w:pPr>
              <w:pStyle w:val="TableText"/>
              <w:keepNext/>
              <w:keepLines/>
            </w:pPr>
            <w:r w:rsidRPr="00BA67B7">
              <w:t>Component</w:t>
            </w:r>
          </w:p>
        </w:tc>
        <w:tc>
          <w:tcPr>
            <w:tcW w:w="5274" w:type="dxa"/>
          </w:tcPr>
          <w:p w:rsidR="00CE155D" w:rsidRPr="00BA67B7" w:rsidRDefault="00CE155D" w:rsidP="009861E8">
            <w:pPr>
              <w:pStyle w:val="TableText"/>
              <w:keepNext/>
              <w:keepLines/>
            </w:pPr>
            <w:r w:rsidRPr="00BA67B7">
              <w:t>A software object that contains data and code. A component may or may not be visible.</w:t>
            </w:r>
          </w:p>
          <w:p w:rsidR="00CE155D" w:rsidRPr="00BA67B7" w:rsidRDefault="000D602C" w:rsidP="00E36067">
            <w:pPr>
              <w:pStyle w:val="TableNote"/>
              <w:keepNext/>
              <w:keepLines/>
            </w:pPr>
            <w:r>
              <w:rPr>
                <w:noProof/>
              </w:rPr>
              <w:drawing>
                <wp:inline distT="0" distB="0" distL="0" distR="0" wp14:anchorId="78354E39" wp14:editId="3006E7A7">
                  <wp:extent cx="304800" cy="304800"/>
                  <wp:effectExtent l="0" t="0" r="0" b="0"/>
                  <wp:docPr id="8" name="Picture 8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E155D" w:rsidRPr="00BA67B7">
              <w:rPr>
                <w:rFonts w:cs="Arial"/>
              </w:rPr>
              <w:t xml:space="preserve"> </w:t>
            </w:r>
            <w:r w:rsidR="00977ABB" w:rsidRPr="00BA67B7">
              <w:rPr>
                <w:rFonts w:cs="Arial"/>
                <w:b/>
              </w:rPr>
              <w:t>REF:</w:t>
            </w:r>
            <w:r w:rsidR="00977ABB" w:rsidRPr="00BA67B7">
              <w:rPr>
                <w:rFonts w:cs="Arial"/>
              </w:rPr>
              <w:t xml:space="preserve"> </w:t>
            </w:r>
            <w:r w:rsidR="00CE155D" w:rsidRPr="00BA67B7">
              <w:rPr>
                <w:rFonts w:cs="Arial"/>
              </w:rPr>
              <w:t>For</w:t>
            </w:r>
            <w:r w:rsidR="00CE155D" w:rsidRPr="00BA67B7">
              <w:t xml:space="preserve"> a more</w:t>
            </w:r>
            <w:r w:rsidR="001472F5" w:rsidRPr="00BA67B7">
              <w:t xml:space="preserve"> detailed description, </w:t>
            </w:r>
            <w:r w:rsidR="00E8630C" w:rsidRPr="00BA67B7">
              <w:t>see</w:t>
            </w:r>
            <w:r w:rsidR="001472F5" w:rsidRPr="00BA67B7">
              <w:t xml:space="preserve"> </w:t>
            </w:r>
            <w:r w:rsidR="00DC021A" w:rsidRPr="00BA67B7">
              <w:t xml:space="preserve">the </w:t>
            </w:r>
            <w:r w:rsidR="00E36067" w:rsidRPr="00BA67B7">
              <w:rPr>
                <w:i/>
              </w:rPr>
              <w:t>Embarcadero</w:t>
            </w:r>
            <w:r w:rsidR="00CE155D" w:rsidRPr="00BA67B7">
              <w:rPr>
                <w:i/>
              </w:rPr>
              <w:t xml:space="preserve"> Delphi for Windows Us</w:t>
            </w:r>
            <w:r w:rsidR="001472F5" w:rsidRPr="00BA67B7">
              <w:rPr>
                <w:i/>
              </w:rPr>
              <w:t>er Guide</w:t>
            </w:r>
            <w:r w:rsidR="001472F5" w:rsidRPr="00BA67B7">
              <w:t>.</w:t>
            </w:r>
          </w:p>
        </w:tc>
      </w:tr>
      <w:tr w:rsidR="00CE155D" w:rsidRPr="00BA67B7">
        <w:tc>
          <w:tcPr>
            <w:tcW w:w="4050" w:type="dxa"/>
          </w:tcPr>
          <w:p w:rsidR="00CE155D" w:rsidRPr="00BA67B7" w:rsidRDefault="00CE155D" w:rsidP="009861E8">
            <w:pPr>
              <w:pStyle w:val="TableText"/>
              <w:keepNext/>
              <w:keepLines/>
            </w:pPr>
            <w:r w:rsidRPr="00BA67B7">
              <w:t>GUI</w:t>
            </w:r>
          </w:p>
        </w:tc>
        <w:tc>
          <w:tcPr>
            <w:tcW w:w="5274" w:type="dxa"/>
          </w:tcPr>
          <w:p w:rsidR="00CE155D" w:rsidRPr="00BA67B7" w:rsidRDefault="00CE155D" w:rsidP="009861E8">
            <w:pPr>
              <w:pStyle w:val="TableText"/>
              <w:keepNext/>
              <w:keepLines/>
            </w:pPr>
            <w:r w:rsidRPr="00BA67B7">
              <w:t>The Graphical User Interface application that is developed for the client workstation.</w:t>
            </w:r>
          </w:p>
        </w:tc>
      </w:tr>
      <w:tr w:rsidR="00CE155D" w:rsidRPr="00BA67B7">
        <w:tc>
          <w:tcPr>
            <w:tcW w:w="4050" w:type="dxa"/>
          </w:tcPr>
          <w:p w:rsidR="00CE155D" w:rsidRPr="00BA67B7" w:rsidRDefault="00CE155D" w:rsidP="009861E8">
            <w:pPr>
              <w:pStyle w:val="TableText"/>
              <w:keepNext/>
              <w:keepLines/>
            </w:pPr>
            <w:r w:rsidRPr="00BA67B7">
              <w:t>Host</w:t>
            </w:r>
          </w:p>
        </w:tc>
        <w:tc>
          <w:tcPr>
            <w:tcW w:w="5274" w:type="dxa"/>
          </w:tcPr>
          <w:p w:rsidR="00CE155D" w:rsidRPr="00BA67B7" w:rsidRDefault="00CE155D" w:rsidP="009861E8">
            <w:pPr>
              <w:pStyle w:val="TableText"/>
              <w:keepNext/>
              <w:keepLines/>
            </w:pPr>
            <w:r w:rsidRPr="00BA67B7">
              <w:t>The term Host is used interchangeably with the term Server.</w:t>
            </w:r>
          </w:p>
        </w:tc>
      </w:tr>
      <w:tr w:rsidR="00CE155D" w:rsidRPr="00BA67B7">
        <w:tc>
          <w:tcPr>
            <w:tcW w:w="4050" w:type="dxa"/>
          </w:tcPr>
          <w:p w:rsidR="00CE155D" w:rsidRPr="00BA67B7" w:rsidRDefault="00CE155D" w:rsidP="00B130A1">
            <w:pPr>
              <w:pStyle w:val="TableText"/>
            </w:pPr>
            <w:r w:rsidRPr="00BA67B7">
              <w:t>Server</w:t>
            </w:r>
          </w:p>
        </w:tc>
        <w:tc>
          <w:tcPr>
            <w:tcW w:w="5274" w:type="dxa"/>
          </w:tcPr>
          <w:p w:rsidR="00CE155D" w:rsidRPr="00BA67B7" w:rsidRDefault="00CE155D" w:rsidP="00B130A1">
            <w:pPr>
              <w:pStyle w:val="TableText"/>
            </w:pPr>
            <w:r w:rsidRPr="00BA67B7">
              <w:t>The computer where the data and the RPC Broker remote procedure calls (RPCs) reside.</w:t>
            </w:r>
          </w:p>
        </w:tc>
      </w:tr>
    </w:tbl>
    <w:p w:rsidR="00B130A1" w:rsidRPr="00BA67B7" w:rsidRDefault="00B130A1" w:rsidP="00F60608">
      <w:pPr>
        <w:pStyle w:val="BodyText6"/>
      </w:pPr>
      <w:bookmarkStart w:id="62" w:name="_Toc5762698"/>
    </w:p>
    <w:p w:rsidR="00B130A1" w:rsidRPr="00BA67B7" w:rsidRDefault="000D602C" w:rsidP="00B130A1">
      <w:pPr>
        <w:pStyle w:val="Note"/>
        <w:rPr>
          <w:rFonts w:cs="Times New Roman"/>
          <w:szCs w:val="22"/>
        </w:rPr>
      </w:pPr>
      <w:r>
        <w:rPr>
          <w:noProof/>
          <w:lang w:eastAsia="en-US"/>
        </w:rPr>
        <w:drawing>
          <wp:inline distT="0" distB="0" distL="0" distR="0" wp14:anchorId="13F1D0C1" wp14:editId="3EE242D9">
            <wp:extent cx="304800" cy="304800"/>
            <wp:effectExtent l="0" t="0" r="0" b="0"/>
            <wp:docPr id="9" name="Picture 8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130A1" w:rsidRPr="00BA67B7">
        <w:tab/>
      </w:r>
      <w:r w:rsidR="00B130A1" w:rsidRPr="00BA67B7">
        <w:rPr>
          <w:rFonts w:cs="Times New Roman"/>
          <w:b/>
          <w:szCs w:val="22"/>
        </w:rPr>
        <w:t>REF:</w:t>
      </w:r>
      <w:r w:rsidR="00B130A1" w:rsidRPr="00BA67B7">
        <w:rPr>
          <w:rFonts w:cs="Times New Roman"/>
          <w:szCs w:val="22"/>
        </w:rPr>
        <w:t xml:space="preserve"> </w:t>
      </w:r>
      <w:r w:rsidR="00F26614">
        <w:rPr>
          <w:rFonts w:cs="Times New Roman"/>
          <w:iCs/>
          <w:kern w:val="2"/>
          <w:szCs w:val="22"/>
        </w:rPr>
        <w:t>F</w:t>
      </w:r>
      <w:r w:rsidR="00F26614" w:rsidRPr="00BA67B7">
        <w:rPr>
          <w:rFonts w:cs="Times New Roman"/>
          <w:iCs/>
          <w:kern w:val="2"/>
          <w:szCs w:val="22"/>
        </w:rPr>
        <w:t>or a</w:t>
      </w:r>
      <w:r w:rsidR="00F26614">
        <w:rPr>
          <w:rFonts w:cs="Times New Roman"/>
          <w:iCs/>
          <w:kern w:val="2"/>
          <w:szCs w:val="22"/>
        </w:rPr>
        <w:t>dditional terms and definitions, s</w:t>
      </w:r>
      <w:r w:rsidR="00B130A1" w:rsidRPr="00BA67B7">
        <w:rPr>
          <w:rFonts w:cs="Times New Roman"/>
          <w:iCs/>
          <w:kern w:val="2"/>
          <w:szCs w:val="22"/>
        </w:rPr>
        <w:t xml:space="preserve">ee the </w:t>
      </w:r>
      <w:r w:rsidR="00F26614">
        <w:rPr>
          <w:rFonts w:cs="Times New Roman"/>
          <w:iCs/>
          <w:kern w:val="2"/>
          <w:szCs w:val="22"/>
        </w:rPr>
        <w:t>“</w:t>
      </w:r>
      <w:r w:rsidR="00B130A1" w:rsidRPr="00BA67B7">
        <w:rPr>
          <w:rFonts w:cs="Times New Roman"/>
          <w:iCs/>
          <w:color w:val="0000FF"/>
          <w:kern w:val="2"/>
          <w:szCs w:val="22"/>
          <w:u w:val="single"/>
        </w:rPr>
        <w:fldChar w:fldCharType="begin"/>
      </w:r>
      <w:r w:rsidR="00B130A1" w:rsidRPr="00BA67B7">
        <w:rPr>
          <w:rFonts w:cs="Times New Roman"/>
          <w:iCs/>
          <w:color w:val="0000FF"/>
          <w:kern w:val="2"/>
          <w:szCs w:val="22"/>
          <w:u w:val="single"/>
        </w:rPr>
        <w:instrText xml:space="preserve"> REF _Ref96930495 \h  \* MERGEFORMAT </w:instrText>
      </w:r>
      <w:r w:rsidR="00B130A1" w:rsidRPr="00BA67B7">
        <w:rPr>
          <w:rFonts w:cs="Times New Roman"/>
          <w:iCs/>
          <w:color w:val="0000FF"/>
          <w:kern w:val="2"/>
          <w:szCs w:val="22"/>
          <w:u w:val="single"/>
        </w:rPr>
      </w:r>
      <w:r w:rsidR="00B130A1" w:rsidRPr="00BA67B7">
        <w:rPr>
          <w:rFonts w:cs="Times New Roman"/>
          <w:iCs/>
          <w:color w:val="0000FF"/>
          <w:kern w:val="2"/>
          <w:szCs w:val="22"/>
          <w:u w:val="single"/>
        </w:rPr>
        <w:fldChar w:fldCharType="separate"/>
      </w:r>
      <w:r w:rsidR="00507385" w:rsidRPr="00507385">
        <w:rPr>
          <w:rFonts w:cs="Times New Roman"/>
          <w:color w:val="0000FF"/>
          <w:szCs w:val="22"/>
          <w:u w:val="single"/>
        </w:rPr>
        <w:t>Glossary</w:t>
      </w:r>
      <w:r w:rsidR="00B130A1" w:rsidRPr="00BA67B7">
        <w:rPr>
          <w:rFonts w:cs="Times New Roman"/>
          <w:iCs/>
          <w:color w:val="0000FF"/>
          <w:kern w:val="2"/>
          <w:szCs w:val="22"/>
          <w:u w:val="single"/>
        </w:rPr>
        <w:fldChar w:fldCharType="end"/>
      </w:r>
      <w:r w:rsidR="00F26614">
        <w:rPr>
          <w:rFonts w:cs="Times New Roman"/>
          <w:iCs/>
          <w:kern w:val="2"/>
          <w:szCs w:val="22"/>
        </w:rPr>
        <w:t>.”</w:t>
      </w:r>
    </w:p>
    <w:p w:rsidR="00B130A1" w:rsidRPr="00BA67B7" w:rsidRDefault="00B130A1" w:rsidP="00B130A1">
      <w:pPr>
        <w:pStyle w:val="AltHeading2"/>
      </w:pPr>
      <w:bookmarkStart w:id="63" w:name="_Toc397138030"/>
      <w:bookmarkStart w:id="64" w:name="_Toc485620882"/>
      <w:bookmarkStart w:id="65" w:name="_Toc4315558"/>
      <w:bookmarkStart w:id="66" w:name="_Toc8096545"/>
      <w:bookmarkStart w:id="67" w:name="_Toc15257683"/>
      <w:bookmarkStart w:id="68" w:name="_Toc18284795"/>
      <w:bookmarkStart w:id="69" w:name="Obtain_Technical_Information_Online"/>
      <w:r w:rsidRPr="00BA67B7">
        <w:t>How to Obtain Technical Information Online</w:t>
      </w:r>
      <w:bookmarkEnd w:id="63"/>
      <w:bookmarkEnd w:id="64"/>
      <w:bookmarkEnd w:id="65"/>
      <w:bookmarkEnd w:id="66"/>
      <w:bookmarkEnd w:id="67"/>
      <w:bookmarkEnd w:id="68"/>
      <w:bookmarkEnd w:id="69"/>
    </w:p>
    <w:p w:rsidR="00B130A1" w:rsidRPr="00BA67B7" w:rsidRDefault="00B130A1" w:rsidP="009861E8">
      <w:pPr>
        <w:pStyle w:val="BodyText"/>
        <w:keepNext/>
        <w:keepLines/>
      </w:pPr>
      <w:r w:rsidRPr="00BA67B7">
        <w:fldChar w:fldCharType="begin"/>
      </w:r>
      <w:r w:rsidRPr="00BA67B7">
        <w:instrText xml:space="preserve">XE </w:instrText>
      </w:r>
      <w:r w:rsidR="00F26614">
        <w:instrText>“</w:instrText>
      </w:r>
      <w:r w:rsidRPr="00BA67B7">
        <w:instrText xml:space="preserve">How to:Obtain Technical Information Online </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Online:Technical Information, How to Obtain</w:instrText>
      </w:r>
      <w:r w:rsidR="00F26614">
        <w:instrText>”</w:instrText>
      </w:r>
      <w:r w:rsidRPr="00BA67B7">
        <w:fldChar w:fldCharType="end"/>
      </w:r>
      <w:r w:rsidRPr="00BA67B7">
        <w:t>Exported VistA M Server-based software file, routine, and global documentation can be generated using Kernel, MailMan, and VA FileMan utilities.</w:t>
      </w:r>
    </w:p>
    <w:p w:rsidR="00B130A1" w:rsidRPr="00BA67B7" w:rsidRDefault="000D602C" w:rsidP="00B130A1">
      <w:pPr>
        <w:pStyle w:val="Note"/>
        <w:rPr>
          <w:rFonts w:cs="Times New Roman"/>
          <w:szCs w:val="22"/>
        </w:rPr>
      </w:pPr>
      <w:r>
        <w:rPr>
          <w:noProof/>
          <w:lang w:eastAsia="en-US"/>
        </w:rPr>
        <w:drawing>
          <wp:inline distT="0" distB="0" distL="0" distR="0" wp14:anchorId="092B444B" wp14:editId="5BE7B355">
            <wp:extent cx="304800" cy="304800"/>
            <wp:effectExtent l="0" t="0" r="0" b="0"/>
            <wp:docPr id="10" name="Picture 8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130A1" w:rsidRPr="00BA67B7">
        <w:rPr>
          <w:rFonts w:cs="Times New Roman"/>
          <w:szCs w:val="22"/>
        </w:rPr>
        <w:tab/>
      </w:r>
      <w:r w:rsidR="00B130A1" w:rsidRPr="00BA67B7">
        <w:rPr>
          <w:rFonts w:cs="Times New Roman"/>
          <w:b/>
          <w:szCs w:val="22"/>
        </w:rPr>
        <w:t>NOTE:</w:t>
      </w:r>
      <w:r w:rsidR="00B130A1" w:rsidRPr="00BA67B7">
        <w:rPr>
          <w:rFonts w:cs="Times New Roman"/>
          <w:szCs w:val="22"/>
        </w:rPr>
        <w:t xml:space="preserve"> Methods of obtaining specific technical information online will be indicated where applicable under the appropriate section.</w:t>
      </w:r>
      <w:r w:rsidR="00B130A1" w:rsidRPr="00BA67B7">
        <w:rPr>
          <w:rFonts w:cs="Times New Roman"/>
          <w:szCs w:val="22"/>
        </w:rPr>
        <w:br/>
      </w:r>
      <w:r w:rsidR="00B130A1" w:rsidRPr="00BA67B7">
        <w:rPr>
          <w:rFonts w:cs="Times New Roman"/>
          <w:szCs w:val="22"/>
        </w:rPr>
        <w:br/>
      </w:r>
      <w:r w:rsidR="00B130A1" w:rsidRPr="00BA67B7">
        <w:rPr>
          <w:rFonts w:cs="Times New Roman"/>
          <w:b/>
          <w:szCs w:val="22"/>
        </w:rPr>
        <w:t>REF:</w:t>
      </w:r>
      <w:r w:rsidR="00B130A1" w:rsidRPr="00BA67B7">
        <w:rPr>
          <w:rFonts w:cs="Times New Roman"/>
          <w:szCs w:val="22"/>
        </w:rPr>
        <w:t xml:space="preserve"> See the </w:t>
      </w:r>
      <w:r w:rsidR="00B130A1" w:rsidRPr="00BA67B7">
        <w:rPr>
          <w:rFonts w:cs="Times New Roman"/>
          <w:i/>
          <w:iCs/>
          <w:szCs w:val="22"/>
        </w:rPr>
        <w:t>RPC Broker Technical Manual</w:t>
      </w:r>
      <w:r w:rsidR="00B130A1" w:rsidRPr="00BA67B7">
        <w:rPr>
          <w:rFonts w:cs="Times New Roman"/>
          <w:szCs w:val="22"/>
        </w:rPr>
        <w:t xml:space="preserve"> for further information.</w:t>
      </w:r>
    </w:p>
    <w:p w:rsidR="00B130A1" w:rsidRPr="00BA67B7" w:rsidRDefault="00B130A1" w:rsidP="00B130A1">
      <w:pPr>
        <w:pStyle w:val="AltHeading3"/>
      </w:pPr>
      <w:bookmarkStart w:id="70" w:name="Help_at_Prompts"/>
      <w:r w:rsidRPr="00BA67B7">
        <w:t>Help at Prompts</w:t>
      </w:r>
      <w:bookmarkEnd w:id="70"/>
    </w:p>
    <w:p w:rsidR="00B130A1" w:rsidRPr="00BA67B7" w:rsidRDefault="00B130A1" w:rsidP="00B130A1">
      <w:pPr>
        <w:pStyle w:val="BodyText"/>
      </w:pPr>
      <w:r w:rsidRPr="00BA67B7">
        <w:rPr>
          <w:vanish/>
        </w:rPr>
        <w:fldChar w:fldCharType="begin"/>
      </w:r>
      <w:r w:rsidRPr="00BA67B7">
        <w:rPr>
          <w:vanish/>
        </w:rPr>
        <w:instrText xml:space="preserve"> XE </w:instrText>
      </w:r>
      <w:r w:rsidR="00F26614">
        <w:rPr>
          <w:vanish/>
        </w:rPr>
        <w:instrText>“</w:instrText>
      </w:r>
      <w:r w:rsidRPr="00BA67B7">
        <w:instrText>Online:Documentation</w:instrText>
      </w:r>
      <w:r w:rsidR="00F26614">
        <w:instrText>”</w:instrText>
      </w:r>
      <w:r w:rsidRPr="00BA67B7">
        <w:instrText xml:space="preserve"> </w:instrText>
      </w:r>
      <w:r w:rsidRPr="00BA67B7">
        <w:rPr>
          <w:vanish/>
        </w:rPr>
        <w:fldChar w:fldCharType="end"/>
      </w:r>
      <w:r w:rsidRPr="00BA67B7">
        <w:rPr>
          <w:vanish/>
        </w:rPr>
        <w:fldChar w:fldCharType="begin"/>
      </w:r>
      <w:r w:rsidRPr="00BA67B7">
        <w:rPr>
          <w:vanish/>
        </w:rPr>
        <w:instrText xml:space="preserve"> XE </w:instrText>
      </w:r>
      <w:r w:rsidR="00F26614">
        <w:rPr>
          <w:vanish/>
        </w:rPr>
        <w:instrText>“</w:instrText>
      </w:r>
      <w:r w:rsidRPr="00BA67B7">
        <w:instrText>Help:At Prompts</w:instrText>
      </w:r>
      <w:r w:rsidR="00F26614">
        <w:instrText>”</w:instrText>
      </w:r>
      <w:r w:rsidRPr="00BA67B7">
        <w:instrText xml:space="preserve"> </w:instrText>
      </w:r>
      <w:r w:rsidRPr="00BA67B7">
        <w:rPr>
          <w:vanish/>
        </w:rPr>
        <w:fldChar w:fldCharType="end"/>
      </w:r>
      <w:r w:rsidRPr="00BA67B7">
        <w:rPr>
          <w:vanish/>
        </w:rPr>
        <w:fldChar w:fldCharType="begin"/>
      </w:r>
      <w:r w:rsidRPr="00BA67B7">
        <w:rPr>
          <w:vanish/>
        </w:rPr>
        <w:instrText xml:space="preserve"> XE </w:instrText>
      </w:r>
      <w:r w:rsidR="00F26614">
        <w:rPr>
          <w:vanish/>
        </w:rPr>
        <w:instrText>“</w:instrText>
      </w:r>
      <w:r w:rsidRPr="00BA67B7">
        <w:instrText>Help:Online</w:instrText>
      </w:r>
      <w:r w:rsidR="00F26614">
        <w:instrText>”</w:instrText>
      </w:r>
      <w:r w:rsidRPr="00BA67B7">
        <w:instrText xml:space="preserve"> </w:instrText>
      </w:r>
      <w:r w:rsidRPr="00BA67B7">
        <w:rPr>
          <w:vanish/>
        </w:rPr>
        <w:fldChar w:fldCharType="end"/>
      </w:r>
      <w:r w:rsidRPr="00BA67B7">
        <w:t>VistA M Server-based software provides online help and commonly used system default prompts. Users are encouraged to enter question marks</w:t>
      </w:r>
      <w:r w:rsidRPr="00BA67B7">
        <w:fldChar w:fldCharType="begin"/>
      </w:r>
      <w:r w:rsidRPr="00BA67B7">
        <w:instrText xml:space="preserve"> XE </w:instrText>
      </w:r>
      <w:r w:rsidR="00F26614">
        <w:instrText>“</w:instrText>
      </w:r>
      <w:r w:rsidRPr="00BA67B7">
        <w:instrText>Question Mark Help</w:instrText>
      </w:r>
      <w:r w:rsidR="00F26614">
        <w:instrText>”</w:instrText>
      </w:r>
      <w:r w:rsidRPr="00BA67B7">
        <w:instrText xml:space="preserve"> </w:instrText>
      </w:r>
      <w:r w:rsidRPr="00BA67B7">
        <w:fldChar w:fldCharType="end"/>
      </w:r>
      <w:r w:rsidRPr="00BA67B7">
        <w:fldChar w:fldCharType="begin"/>
      </w:r>
      <w:r w:rsidRPr="00BA67B7">
        <w:instrText xml:space="preserve"> XE </w:instrText>
      </w:r>
      <w:r w:rsidR="00F26614">
        <w:instrText>“</w:instrText>
      </w:r>
      <w:r w:rsidRPr="00BA67B7">
        <w:instrText>Help:Question Marks</w:instrText>
      </w:r>
      <w:r w:rsidR="00F26614">
        <w:instrText>”</w:instrText>
      </w:r>
      <w:r w:rsidRPr="00BA67B7">
        <w:instrText xml:space="preserve"> </w:instrText>
      </w:r>
      <w:r w:rsidRPr="00BA67B7">
        <w:fldChar w:fldCharType="end"/>
      </w:r>
      <w:r w:rsidRPr="00BA67B7">
        <w:t xml:space="preserve"> at any response prompt. At the end of the help display, you are immediately returned to the point from which you started. This is an easy way to learn about any aspect of VistA M Server-based software.</w:t>
      </w:r>
    </w:p>
    <w:p w:rsidR="00B130A1" w:rsidRPr="00BA67B7" w:rsidRDefault="00B130A1" w:rsidP="00B130A1">
      <w:pPr>
        <w:pStyle w:val="AltHeading3"/>
      </w:pPr>
      <w:bookmarkStart w:id="71" w:name="Obtaining_Data_Dictionary_Listings"/>
      <w:r w:rsidRPr="00BA67B7">
        <w:lastRenderedPageBreak/>
        <w:t>Obtaining Data Dictionary Listings</w:t>
      </w:r>
      <w:bookmarkEnd w:id="71"/>
    </w:p>
    <w:p w:rsidR="00B130A1" w:rsidRPr="00BA67B7" w:rsidRDefault="00B130A1" w:rsidP="00B130A1">
      <w:pPr>
        <w:pStyle w:val="BodyText"/>
        <w:keepNext/>
        <w:keepLines/>
      </w:pPr>
      <w:r w:rsidRPr="00BA67B7">
        <w:fldChar w:fldCharType="begin"/>
      </w:r>
      <w:r w:rsidRPr="00BA67B7">
        <w:instrText xml:space="preserve">XE </w:instrText>
      </w:r>
      <w:r w:rsidR="00F26614">
        <w:instrText>“</w:instrText>
      </w:r>
      <w:r w:rsidRPr="00BA67B7">
        <w:instrText>Data Dictionary:Listings</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Obtaining:Data Dictionary Listings</w:instrText>
      </w:r>
      <w:r w:rsidR="00F26614">
        <w:instrText>”</w:instrText>
      </w:r>
      <w:r w:rsidRPr="00BA67B7">
        <w:fldChar w:fldCharType="end"/>
      </w:r>
      <w:r w:rsidRPr="00BA67B7">
        <w:t>Technical information about VistA M Server-based files and the fields in files is stored in data dictionaries (DD). You can use the List File Attributes option</w:t>
      </w:r>
      <w:r w:rsidRPr="00BA67B7">
        <w:fldChar w:fldCharType="begin"/>
      </w:r>
      <w:r w:rsidRPr="00BA67B7">
        <w:instrText xml:space="preserve">XE </w:instrText>
      </w:r>
      <w:r w:rsidR="00F26614">
        <w:instrText>“</w:instrText>
      </w:r>
      <w:r w:rsidRPr="00BA67B7">
        <w:instrText>List File Attributes Option</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Options:List File Attributes</w:instrText>
      </w:r>
      <w:r w:rsidR="00F26614">
        <w:instrText>”</w:instrText>
      </w:r>
      <w:r w:rsidRPr="00BA67B7">
        <w:fldChar w:fldCharType="end"/>
      </w:r>
      <w:r w:rsidRPr="00BA67B7">
        <w:t xml:space="preserve"> on the Data Dictionary Utilities</w:t>
      </w:r>
      <w:r w:rsidRPr="00BA67B7">
        <w:fldChar w:fldCharType="begin"/>
      </w:r>
      <w:r w:rsidRPr="00BA67B7">
        <w:instrText xml:space="preserve">XE </w:instrText>
      </w:r>
      <w:r w:rsidR="00F26614">
        <w:instrText>“</w:instrText>
      </w:r>
      <w:r w:rsidRPr="00BA67B7">
        <w:instrText>Data Dictionary:Data Dictionary Utilities Menu</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Menus:Data Dictionary Utilities</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Options:Data Dictionary Utilities</w:instrText>
      </w:r>
      <w:r w:rsidR="00F26614">
        <w:instrText>”</w:instrText>
      </w:r>
      <w:r w:rsidRPr="00BA67B7">
        <w:fldChar w:fldCharType="end"/>
      </w:r>
      <w:r w:rsidRPr="00BA67B7">
        <w:t xml:space="preserve"> submenu in VA FileMan to print formatted data dictionaries.</w:t>
      </w:r>
    </w:p>
    <w:p w:rsidR="00B130A1" w:rsidRPr="00BA67B7" w:rsidRDefault="000D602C" w:rsidP="00B130A1">
      <w:pPr>
        <w:pStyle w:val="Note"/>
      </w:pPr>
      <w:r>
        <w:rPr>
          <w:noProof/>
          <w:lang w:eastAsia="en-US"/>
        </w:rPr>
        <w:drawing>
          <wp:inline distT="0" distB="0" distL="0" distR="0" wp14:anchorId="62D7A5A9" wp14:editId="05FB1FD0">
            <wp:extent cx="304800" cy="304800"/>
            <wp:effectExtent l="0" t="0" r="0" b="0"/>
            <wp:docPr id="11" name="Picture 8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130A1" w:rsidRPr="00BA67B7">
        <w:tab/>
      </w:r>
      <w:r w:rsidR="00B130A1" w:rsidRPr="00BA67B7">
        <w:rPr>
          <w:b/>
          <w:iCs/>
        </w:rPr>
        <w:t xml:space="preserve">REF: </w:t>
      </w:r>
      <w:r w:rsidR="00B130A1" w:rsidRPr="00BA67B7">
        <w:t xml:space="preserve">For details about obtaining data dictionaries and about the formats available, see the </w:t>
      </w:r>
      <w:r w:rsidR="00F26614">
        <w:t>“</w:t>
      </w:r>
      <w:r w:rsidR="00B130A1" w:rsidRPr="00BA67B7">
        <w:t>List File Attributes</w:t>
      </w:r>
      <w:r w:rsidR="00F26614">
        <w:t>”</w:t>
      </w:r>
      <w:r w:rsidR="00B130A1" w:rsidRPr="00BA67B7">
        <w:t xml:space="preserve"> chapter in the </w:t>
      </w:r>
      <w:r w:rsidR="00F26614">
        <w:t>“</w:t>
      </w:r>
      <w:r w:rsidR="00B130A1" w:rsidRPr="00BA67B7">
        <w:t>File Management</w:t>
      </w:r>
      <w:r w:rsidR="00F26614">
        <w:t>”</w:t>
      </w:r>
      <w:r w:rsidR="00B130A1" w:rsidRPr="00BA67B7">
        <w:t xml:space="preserve"> section of the </w:t>
      </w:r>
      <w:r w:rsidR="00B130A1" w:rsidRPr="00BA67B7">
        <w:rPr>
          <w:i/>
        </w:rPr>
        <w:t>VA FileMan Advanced User Manual</w:t>
      </w:r>
      <w:r w:rsidR="00B130A1" w:rsidRPr="00BA67B7">
        <w:t>.</w:t>
      </w:r>
    </w:p>
    <w:p w:rsidR="00B130A1" w:rsidRPr="00BA67B7" w:rsidRDefault="00B130A1" w:rsidP="00B130A1">
      <w:pPr>
        <w:pStyle w:val="AltHeading2"/>
      </w:pPr>
      <w:bookmarkStart w:id="72" w:name="Assumptions_about_the_Reader"/>
      <w:r w:rsidRPr="00BA67B7">
        <w:t>Assumptions</w:t>
      </w:r>
      <w:bookmarkEnd w:id="72"/>
    </w:p>
    <w:p w:rsidR="00B130A1" w:rsidRPr="00BA67B7" w:rsidRDefault="00B130A1" w:rsidP="00B130A1">
      <w:pPr>
        <w:pStyle w:val="BodyText"/>
        <w:keepNext/>
        <w:keepLines/>
        <w:rPr>
          <w:kern w:val="2"/>
        </w:rPr>
      </w:pPr>
      <w:r w:rsidRPr="00BA67B7">
        <w:fldChar w:fldCharType="begin"/>
      </w:r>
      <w:r w:rsidRPr="00BA67B7">
        <w:instrText xml:space="preserve"> XE </w:instrText>
      </w:r>
      <w:r w:rsidR="00F26614">
        <w:instrText>“</w:instrText>
      </w:r>
      <w:r w:rsidRPr="00BA67B7">
        <w:instrText>Assumptions</w:instrText>
      </w:r>
      <w:r w:rsidR="00F26614">
        <w:instrText>”</w:instrText>
      </w:r>
      <w:r w:rsidRPr="00BA67B7">
        <w:instrText xml:space="preserve"> </w:instrText>
      </w:r>
      <w:r w:rsidRPr="00BA67B7">
        <w:fldChar w:fldCharType="end"/>
      </w:r>
      <w:r w:rsidRPr="00BA67B7">
        <w:rPr>
          <w:kern w:val="2"/>
        </w:rPr>
        <w:t>This manual is written with the assumption that the reader is familiar with the following:</w:t>
      </w:r>
    </w:p>
    <w:bookmarkEnd w:id="62"/>
    <w:p w:rsidR="00B130A1" w:rsidRPr="00BA67B7" w:rsidRDefault="00B130A1" w:rsidP="006B48C5">
      <w:pPr>
        <w:pStyle w:val="ListBullet"/>
        <w:keepNext/>
        <w:keepLines/>
      </w:pPr>
      <w:r w:rsidRPr="00BA67B7">
        <w:t>VistA computing environment:</w:t>
      </w:r>
    </w:p>
    <w:p w:rsidR="00B130A1" w:rsidRPr="00BA67B7" w:rsidRDefault="00B130A1" w:rsidP="006B48C5">
      <w:pPr>
        <w:pStyle w:val="ListBullet2"/>
        <w:keepNext/>
        <w:keepLines/>
      </w:pPr>
      <w:r w:rsidRPr="00BA67B7">
        <w:t>Kernel—VistA M Server software</w:t>
      </w:r>
    </w:p>
    <w:p w:rsidR="00B130A1" w:rsidRPr="00BA67B7" w:rsidRDefault="00B130A1" w:rsidP="006B48C5">
      <w:pPr>
        <w:pStyle w:val="ListBullet2"/>
        <w:keepNext/>
        <w:keepLines/>
      </w:pPr>
      <w:r w:rsidRPr="00BA67B7">
        <w:t>Remote Procedure Call (RPC) Broker—VistA Client/Server software</w:t>
      </w:r>
    </w:p>
    <w:p w:rsidR="00B130A1" w:rsidRPr="00BA67B7" w:rsidRDefault="00B130A1" w:rsidP="006B48C5">
      <w:pPr>
        <w:pStyle w:val="ListBullet2"/>
        <w:keepNext/>
        <w:keepLines/>
      </w:pPr>
      <w:r w:rsidRPr="00BA67B7">
        <w:t>VA FileMan data structures and terminology—VistA M Server software</w:t>
      </w:r>
    </w:p>
    <w:p w:rsidR="00B130A1" w:rsidRPr="00BA67B7" w:rsidRDefault="00B130A1" w:rsidP="006B48C5">
      <w:pPr>
        <w:pStyle w:val="ListBullet"/>
        <w:keepNext/>
        <w:keepLines/>
      </w:pPr>
      <w:r w:rsidRPr="00BA67B7">
        <w:t>Microsoft</w:t>
      </w:r>
      <w:r w:rsidR="008D302A" w:rsidRPr="00BA67B7">
        <w:rPr>
          <w:vertAlign w:val="superscript"/>
        </w:rPr>
        <w:t>®</w:t>
      </w:r>
      <w:r w:rsidRPr="00BA67B7">
        <w:t xml:space="preserve"> Windows environment</w:t>
      </w:r>
    </w:p>
    <w:p w:rsidR="00B130A1" w:rsidRPr="00BA67B7" w:rsidRDefault="00B130A1" w:rsidP="006B48C5">
      <w:pPr>
        <w:pStyle w:val="ListBullet"/>
        <w:keepNext/>
        <w:keepLines/>
      </w:pPr>
      <w:r w:rsidRPr="00BA67B7">
        <w:t>M programming language</w:t>
      </w:r>
    </w:p>
    <w:p w:rsidR="00B130A1" w:rsidRPr="00BA67B7" w:rsidRDefault="00B130A1" w:rsidP="006B48C5">
      <w:pPr>
        <w:pStyle w:val="ListBullet"/>
        <w:keepNext/>
        <w:keepLines/>
      </w:pPr>
      <w:r w:rsidRPr="00BA67B7">
        <w:t>Object Pascal programming language</w:t>
      </w:r>
    </w:p>
    <w:p w:rsidR="00B130A1" w:rsidRPr="00BA67B7" w:rsidRDefault="00B130A1" w:rsidP="006B48C5">
      <w:pPr>
        <w:pStyle w:val="ListBullet"/>
      </w:pPr>
      <w:r w:rsidRPr="00BA67B7">
        <w:t>Object Pascal programming language/</w:t>
      </w:r>
      <w:r w:rsidR="008621E6" w:rsidRPr="00BA67B7">
        <w:t xml:space="preserve">Embarcadero </w:t>
      </w:r>
      <w:r w:rsidRPr="00BA67B7">
        <w:t>Delphi Integrated Development Environment (IDE)—RPC Broker</w:t>
      </w:r>
    </w:p>
    <w:p w:rsidR="00262E0F" w:rsidRPr="0085607C" w:rsidRDefault="00262E0F" w:rsidP="00262E0F">
      <w:pPr>
        <w:pStyle w:val="AltHeading2"/>
      </w:pPr>
      <w:bookmarkStart w:id="73" w:name="_Toc485620884"/>
      <w:bookmarkStart w:id="74" w:name="_Toc4315560"/>
      <w:bookmarkStart w:id="75" w:name="_Toc8096547"/>
      <w:bookmarkStart w:id="76" w:name="_Toc15257685"/>
      <w:bookmarkStart w:id="77" w:name="_Toc18284796"/>
      <w:bookmarkStart w:id="78" w:name="Reference_Materials"/>
      <w:r w:rsidRPr="0085607C">
        <w:t>Reference</w:t>
      </w:r>
      <w:bookmarkEnd w:id="73"/>
      <w:r w:rsidRPr="0085607C">
        <w:t>s</w:t>
      </w:r>
      <w:bookmarkEnd w:id="74"/>
      <w:bookmarkEnd w:id="75"/>
      <w:bookmarkEnd w:id="76"/>
      <w:bookmarkEnd w:id="77"/>
      <w:bookmarkEnd w:id="78"/>
    </w:p>
    <w:p w:rsidR="005A56E9" w:rsidRPr="0085607C" w:rsidRDefault="005A56E9" w:rsidP="005A56E9">
      <w:pPr>
        <w:pStyle w:val="BodyText"/>
        <w:keepNext/>
        <w:keepLines/>
      </w:pPr>
      <w:r w:rsidRPr="0085607C">
        <w:t>Readers who wish to learn more about RPC Broker should consult the following:</w:t>
      </w:r>
    </w:p>
    <w:p w:rsidR="005A56E9" w:rsidRPr="0085607C" w:rsidRDefault="005A56E9" w:rsidP="005A56E9">
      <w:pPr>
        <w:pStyle w:val="ListBullet"/>
        <w:keepNext/>
        <w:keepLines/>
        <w:rPr>
          <w:i/>
        </w:rPr>
      </w:pPr>
      <w:r w:rsidRPr="0085607C">
        <w:rPr>
          <w:i/>
        </w:rPr>
        <w:t>RPC Broker Release Notes</w:t>
      </w:r>
    </w:p>
    <w:p w:rsidR="005A56E9" w:rsidRPr="0085607C" w:rsidRDefault="005A56E9" w:rsidP="005A56E9">
      <w:pPr>
        <w:pStyle w:val="ListBullet"/>
        <w:keepNext/>
        <w:keepLines/>
        <w:rPr>
          <w:i/>
        </w:rPr>
      </w:pPr>
      <w:r w:rsidRPr="0085607C">
        <w:rPr>
          <w:i/>
        </w:rPr>
        <w:t>RPC Broker Installation Guide</w:t>
      </w:r>
    </w:p>
    <w:p w:rsidR="005A56E9" w:rsidRPr="0085607C" w:rsidRDefault="005A56E9" w:rsidP="005A56E9">
      <w:pPr>
        <w:pStyle w:val="ListBullet"/>
        <w:keepNext/>
        <w:keepLines/>
        <w:rPr>
          <w:i/>
        </w:rPr>
      </w:pPr>
      <w:r w:rsidRPr="0085607C">
        <w:rPr>
          <w:i/>
        </w:rPr>
        <w:t>RPC Broker Systems Management Guide</w:t>
      </w:r>
      <w:r w:rsidR="00C35D84">
        <w:rPr>
          <w:kern w:val="2"/>
        </w:rPr>
        <w:t xml:space="preserve"> (</w:t>
      </w:r>
      <w:r w:rsidR="00C35D84" w:rsidRPr="0085607C">
        <w:rPr>
          <w:kern w:val="2"/>
        </w:rPr>
        <w:t>this manual)</w:t>
      </w:r>
    </w:p>
    <w:p w:rsidR="005A56E9" w:rsidRPr="0085607C" w:rsidRDefault="005A56E9" w:rsidP="005A56E9">
      <w:pPr>
        <w:pStyle w:val="ListBullet"/>
        <w:keepNext/>
        <w:keepLines/>
        <w:rPr>
          <w:i/>
        </w:rPr>
      </w:pPr>
      <w:r w:rsidRPr="0085607C">
        <w:rPr>
          <w:i/>
        </w:rPr>
        <w:t>RPC Broker Technical Manual</w:t>
      </w:r>
    </w:p>
    <w:p w:rsidR="005A56E9" w:rsidRPr="0085607C" w:rsidRDefault="005A56E9" w:rsidP="005A56E9">
      <w:pPr>
        <w:pStyle w:val="ListBullet"/>
        <w:rPr>
          <w:i/>
        </w:rPr>
      </w:pPr>
      <w:r w:rsidRPr="0085607C">
        <w:rPr>
          <w:i/>
        </w:rPr>
        <w:t>RPC Broker User Guide</w:t>
      </w:r>
    </w:p>
    <w:p w:rsidR="005A56E9" w:rsidRPr="0085607C" w:rsidRDefault="005A56E9" w:rsidP="005A56E9">
      <w:pPr>
        <w:pStyle w:val="ListBullet"/>
        <w:keepNext/>
        <w:keepLines/>
        <w:rPr>
          <w:kern w:val="2"/>
        </w:rPr>
      </w:pPr>
      <w:r w:rsidRPr="0085607C">
        <w:rPr>
          <w:i/>
        </w:rPr>
        <w:t>RPC Broker Developer</w:t>
      </w:r>
      <w:r w:rsidR="00F26614">
        <w:rPr>
          <w:i/>
        </w:rPr>
        <w:t>’</w:t>
      </w:r>
      <w:r w:rsidRPr="0085607C">
        <w:rPr>
          <w:i/>
        </w:rPr>
        <w:t>s Guide</w:t>
      </w:r>
      <w:r w:rsidRPr="0085607C">
        <w:t>—Document and BDK Online Help, which provides an overview of development with the RPC Broker. The help is distributed in two zip files:</w:t>
      </w:r>
    </w:p>
    <w:p w:rsidR="005A56E9" w:rsidRPr="0085607C" w:rsidRDefault="005A56E9" w:rsidP="005A56E9">
      <w:pPr>
        <w:pStyle w:val="ListBullet2"/>
        <w:keepNext/>
        <w:keepLines/>
        <w:rPr>
          <w:kern w:val="2"/>
        </w:rPr>
      </w:pPr>
      <w:r w:rsidRPr="0085607C">
        <w:rPr>
          <w:iCs/>
          <w:kern w:val="2"/>
        </w:rPr>
        <w:t>Broker_1_1.zip (i.e., Broker_1_1.chm</w:t>
      </w:r>
      <w:r w:rsidRPr="0085607C">
        <w:t xml:space="preserve">)—This zip file contains the standalone online HTML help file. Unzip the contents and double-click on the </w:t>
      </w:r>
      <w:r w:rsidRPr="0085607C">
        <w:rPr>
          <w:b/>
          <w:iCs/>
          <w:kern w:val="2"/>
        </w:rPr>
        <w:t>Broker_1_1.chm</w:t>
      </w:r>
      <w:r w:rsidRPr="0085607C">
        <w:t xml:space="preserve"> file to open the help.</w:t>
      </w:r>
    </w:p>
    <w:p w:rsidR="005A56E9" w:rsidRPr="0085607C" w:rsidRDefault="005A56E9" w:rsidP="005A56E9">
      <w:pPr>
        <w:pStyle w:val="ListBullet2"/>
        <w:rPr>
          <w:kern w:val="2"/>
        </w:rPr>
      </w:pPr>
      <w:r w:rsidRPr="0085607C">
        <w:t xml:space="preserve">Broker_1_1-HTML_Files.zip—This zip file contains the associated HTML help files. Unzip the contents in the same directory and double-click on the </w:t>
      </w:r>
      <w:r w:rsidRPr="0085607C">
        <w:rPr>
          <w:b/>
        </w:rPr>
        <w:t>index.htm</w:t>
      </w:r>
      <w:r w:rsidRPr="0085607C">
        <w:t xml:space="preserve"> file to open the help.</w:t>
      </w:r>
    </w:p>
    <w:p w:rsidR="005A56E9" w:rsidRDefault="005A56E9" w:rsidP="005A56E9">
      <w:pPr>
        <w:pStyle w:val="BodyText3"/>
        <w:keepNext/>
        <w:keepLines/>
      </w:pPr>
      <w:r w:rsidRPr="0085607C">
        <w:lastRenderedPageBreak/>
        <w:t xml:space="preserve">You </w:t>
      </w:r>
      <w:r>
        <w:t>can create</w:t>
      </w:r>
      <w:r w:rsidRPr="0085607C">
        <w:t xml:space="preserve"> an entry for </w:t>
      </w:r>
      <w:r w:rsidRPr="0085607C">
        <w:rPr>
          <w:b/>
          <w:iCs/>
          <w:kern w:val="2"/>
        </w:rPr>
        <w:t>Broker_1_1.chm</w:t>
      </w:r>
      <w:r w:rsidRPr="0085607C">
        <w:t xml:space="preserve"> in Delphi</w:t>
      </w:r>
      <w:r w:rsidR="00F26614">
        <w:t>’</w:t>
      </w:r>
      <w:r w:rsidRPr="0085607C">
        <w:t>s Tools Menu, to make it easily accessible from within Delphi. To do this, use Delphi</w:t>
      </w:r>
      <w:r w:rsidR="00F26614">
        <w:t>’</w:t>
      </w:r>
      <w:r w:rsidRPr="0085607C">
        <w:t xml:space="preserve">s </w:t>
      </w:r>
      <w:r w:rsidRPr="0085607C">
        <w:rPr>
          <w:b/>
        </w:rPr>
        <w:t>Tools | Configure Tools</w:t>
      </w:r>
      <w:r w:rsidRPr="0085607C">
        <w:t xml:space="preserve"> option and create a new menu entry</w:t>
      </w:r>
      <w:r>
        <w:t xml:space="preserve"> as shown in </w:t>
      </w:r>
      <w:r w:rsidRPr="00417471">
        <w:rPr>
          <w:color w:val="0000FF"/>
          <w:u w:val="single"/>
        </w:rPr>
        <w:fldChar w:fldCharType="begin"/>
      </w:r>
      <w:r w:rsidRPr="00417471">
        <w:rPr>
          <w:color w:val="0000FF"/>
          <w:u w:val="single"/>
        </w:rPr>
        <w:instrText xml:space="preserve"> REF _Ref373325073 \h </w:instrText>
      </w:r>
      <w:r>
        <w:rPr>
          <w:color w:val="0000FF"/>
          <w:u w:val="single"/>
        </w:rPr>
        <w:instrText xml:space="preserve"> \* MERGEFORMAT </w:instrText>
      </w:r>
      <w:r w:rsidRPr="00417471">
        <w:rPr>
          <w:color w:val="0000FF"/>
          <w:u w:val="single"/>
        </w:rPr>
      </w:r>
      <w:r w:rsidRPr="00417471">
        <w:rPr>
          <w:color w:val="0000FF"/>
          <w:u w:val="single"/>
        </w:rPr>
        <w:fldChar w:fldCharType="separate"/>
      </w:r>
      <w:r w:rsidR="00507385" w:rsidRPr="00507385">
        <w:rPr>
          <w:color w:val="0000FF"/>
          <w:u w:val="single"/>
        </w:rPr>
        <w:t xml:space="preserve">Figure </w:t>
      </w:r>
      <w:r w:rsidR="00507385" w:rsidRPr="00507385">
        <w:rPr>
          <w:noProof/>
          <w:color w:val="0000FF"/>
          <w:u w:val="single"/>
        </w:rPr>
        <w:t>1</w:t>
      </w:r>
      <w:r w:rsidRPr="00417471">
        <w:rPr>
          <w:color w:val="0000FF"/>
          <w:u w:val="single"/>
        </w:rPr>
        <w:fldChar w:fldCharType="end"/>
      </w:r>
      <w:r w:rsidRPr="0085607C">
        <w:t>.</w:t>
      </w:r>
    </w:p>
    <w:p w:rsidR="005A56E9" w:rsidRPr="000C7DE0" w:rsidRDefault="005A56E9" w:rsidP="005A56E9">
      <w:pPr>
        <w:pStyle w:val="Caption"/>
      </w:pPr>
      <w:bookmarkStart w:id="79" w:name="_Ref373325073"/>
      <w:bookmarkStart w:id="80" w:name="_Toc6046437"/>
      <w:bookmarkStart w:id="81" w:name="_Toc202777919"/>
      <w:bookmarkStart w:id="82" w:name="_Toc361734999"/>
      <w:bookmarkStart w:id="83" w:name="_Toc361751748"/>
      <w:bookmarkStart w:id="84" w:name="_Toc449511529"/>
      <w:r w:rsidRPr="000C7DE0">
        <w:t xml:space="preserve">Figure </w:t>
      </w:r>
      <w:r w:rsidR="00210B98">
        <w:fldChar w:fldCharType="begin"/>
      </w:r>
      <w:r w:rsidR="00210B98">
        <w:instrText xml:space="preserve"> SEQ Figure \* ARABIC </w:instrText>
      </w:r>
      <w:r w:rsidR="00210B98">
        <w:fldChar w:fldCharType="separate"/>
      </w:r>
      <w:r w:rsidR="00507385">
        <w:rPr>
          <w:noProof/>
        </w:rPr>
        <w:t>1</w:t>
      </w:r>
      <w:r w:rsidR="00210B98">
        <w:rPr>
          <w:noProof/>
        </w:rPr>
        <w:fldChar w:fldCharType="end"/>
      </w:r>
      <w:bookmarkEnd w:id="79"/>
      <w:r>
        <w:t>:</w:t>
      </w:r>
      <w:r w:rsidRPr="000C7DE0">
        <w:t xml:space="preserve"> </w:t>
      </w:r>
      <w:bookmarkEnd w:id="80"/>
      <w:bookmarkEnd w:id="81"/>
      <w:bookmarkEnd w:id="82"/>
      <w:bookmarkEnd w:id="83"/>
      <w:r w:rsidRPr="000C7DE0">
        <w:t>Delphi</w:t>
      </w:r>
      <w:r w:rsidR="00F26614">
        <w:t>’</w:t>
      </w:r>
      <w:r w:rsidRPr="000C7DE0">
        <w:t>s Tool Properties dialogue—Broker</w:t>
      </w:r>
      <w:r>
        <w:t>_1_1.chm</w:t>
      </w:r>
      <w:r w:rsidRPr="000C7DE0">
        <w:t xml:space="preserve"> entry</w:t>
      </w:r>
      <w:bookmarkEnd w:id="84"/>
    </w:p>
    <w:p w:rsidR="005A56E9" w:rsidRPr="000C7DE0" w:rsidRDefault="005A56E9" w:rsidP="005A56E9">
      <w:pPr>
        <w:pStyle w:val="GraphicInsert"/>
      </w:pPr>
      <w:r>
        <w:rPr>
          <w:noProof/>
        </w:rPr>
        <w:drawing>
          <wp:inline distT="0" distB="0" distL="0" distR="0" wp14:anchorId="0E0012C2" wp14:editId="33DC45B0">
            <wp:extent cx="4133850" cy="2362200"/>
            <wp:effectExtent l="0" t="0" r="0" b="0"/>
            <wp:docPr id="72" name="Picture 1" descr="Tool Properties dialogue. Entries for the following information:&#10;&#10;Title:  Broker Help&#10;Program: C:\Windows\hh.exe&#10;Working directory: C:\Program Files (86)\Vista\BDK32\Help&#10;Parameters: Broker_1_1.chm&#10;&#10;Buttons: Right (top to bottom) : OK, Cancel, and Help.&#10;&#10;Buttons: Bottom (left ot right): Macros and Browse." title="Delphi's Tool Properties dialogue—Broker_1_1.chm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2362200"/>
                    </a:xfrm>
                    <a:prstGeom prst="rect">
                      <a:avLst/>
                    </a:prstGeom>
                    <a:noFill/>
                    <a:ln>
                      <a:noFill/>
                    </a:ln>
                  </pic:spPr>
                </pic:pic>
              </a:graphicData>
            </a:graphic>
          </wp:inline>
        </w:drawing>
      </w:r>
    </w:p>
    <w:p w:rsidR="005A56E9" w:rsidRPr="0085607C" w:rsidRDefault="005A56E9" w:rsidP="005A56E9">
      <w:pPr>
        <w:pStyle w:val="BodyText3"/>
      </w:pPr>
    </w:p>
    <w:p w:rsidR="005A56E9" w:rsidRPr="0085607C" w:rsidRDefault="005A56E9" w:rsidP="005A56E9">
      <w:pPr>
        <w:pStyle w:val="ListBullet"/>
      </w:pPr>
      <w:r w:rsidRPr="0085607C">
        <w:rPr>
          <w:kern w:val="2"/>
        </w:rPr>
        <w:t>RPC Broker</w:t>
      </w:r>
      <w:r w:rsidRPr="0085607C">
        <w:t xml:space="preserve"> VA Intranet website</w:t>
      </w:r>
      <w:r w:rsidRPr="0085607C">
        <w:fldChar w:fldCharType="begin"/>
      </w:r>
      <w:r w:rsidRPr="0085607C">
        <w:instrText xml:space="preserve">XE </w:instrText>
      </w:r>
      <w:r w:rsidR="00F26614">
        <w:instrText>“</w:instrText>
      </w:r>
      <w:r w:rsidRPr="0085607C">
        <w:instrText>Websites:RPC Broker</w:instrText>
      </w:r>
      <w:r w:rsidR="00F26614">
        <w:instrText>”</w:instrText>
      </w:r>
      <w:r w:rsidRPr="0085607C">
        <w:fldChar w:fldCharType="end"/>
      </w:r>
      <w:r w:rsidRPr="0085607C">
        <w:fldChar w:fldCharType="begin"/>
      </w:r>
      <w:r w:rsidRPr="0085607C">
        <w:instrText xml:space="preserve">XE </w:instrText>
      </w:r>
      <w:r w:rsidR="00F26614">
        <w:instrText>“</w:instrText>
      </w:r>
      <w:r w:rsidRPr="0085607C">
        <w:instrText>URLs:RPC Broker Website</w:instrText>
      </w:r>
      <w:r w:rsidR="00F26614">
        <w:instrText>”</w:instrText>
      </w:r>
      <w:r w:rsidRPr="0085607C">
        <w:fldChar w:fldCharType="end"/>
      </w:r>
      <w:r w:rsidRPr="0085607C">
        <w:rPr>
          <w:kern w:val="2"/>
        </w:rPr>
        <w:fldChar w:fldCharType="begin"/>
      </w:r>
      <w:r w:rsidRPr="0085607C">
        <w:instrText xml:space="preserve"> XE </w:instrText>
      </w:r>
      <w:r w:rsidR="00F26614">
        <w:instrText>“</w:instrText>
      </w:r>
      <w:r w:rsidRPr="0085607C">
        <w:instrText>Home Pages:</w:instrText>
      </w:r>
      <w:r w:rsidRPr="0085607C">
        <w:rPr>
          <w:kern w:val="2"/>
        </w:rPr>
        <w:instrText>RPC Broker Website</w:instrText>
      </w:r>
      <w:r w:rsidR="00F26614">
        <w:instrText>”</w:instrText>
      </w:r>
      <w:r w:rsidRPr="0085607C">
        <w:instrText xml:space="preserve"> </w:instrText>
      </w:r>
      <w:r w:rsidRPr="0085607C">
        <w:rPr>
          <w:kern w:val="2"/>
        </w:rPr>
        <w:fldChar w:fldCharType="end"/>
      </w:r>
      <w:r w:rsidRPr="0085607C">
        <w:rPr>
          <w:kern w:val="2"/>
        </w:rPr>
        <w:fldChar w:fldCharType="begin"/>
      </w:r>
      <w:r w:rsidRPr="0085607C">
        <w:instrText xml:space="preserve"> XE </w:instrText>
      </w:r>
      <w:r w:rsidR="00F26614">
        <w:instrText>“</w:instrText>
      </w:r>
      <w:r w:rsidRPr="0085607C">
        <w:rPr>
          <w:kern w:val="2"/>
        </w:rPr>
        <w:instrText>RPC Broker:Website</w:instrText>
      </w:r>
      <w:r w:rsidR="00F26614">
        <w:instrText>”</w:instrText>
      </w:r>
      <w:r w:rsidRPr="0085607C">
        <w:instrText xml:space="preserve"> </w:instrText>
      </w:r>
      <w:r w:rsidRPr="0085607C">
        <w:rPr>
          <w:kern w:val="2"/>
        </w:rPr>
        <w:fldChar w:fldCharType="end"/>
      </w:r>
      <w:r w:rsidRPr="0085607C">
        <w:t>.</w:t>
      </w:r>
      <w:r w:rsidRPr="0085607C">
        <w:rPr>
          <w:rStyle w:val="Hyperlink"/>
          <w:kern w:val="2"/>
        </w:rPr>
        <w:br/>
      </w:r>
      <w:r w:rsidRPr="0085607C">
        <w:rPr>
          <w:rStyle w:val="Hyperlink"/>
          <w:kern w:val="2"/>
        </w:rPr>
        <w:br/>
      </w:r>
      <w:r w:rsidRPr="0085607C">
        <w:t>This site provides announcements, additional information (e.g., Frequently Asked Questions [FAQs], advisories), documentation links, archives of older documentation and software downloads.</w:t>
      </w:r>
    </w:p>
    <w:p w:rsidR="005A56E9" w:rsidRPr="0085607C" w:rsidRDefault="005A56E9" w:rsidP="005A56E9">
      <w:pPr>
        <w:pStyle w:val="BodyText"/>
        <w:keepNext/>
        <w:keepLines/>
      </w:pPr>
      <w:r w:rsidRPr="0085607C">
        <w:t>VistA documentation is made available online in Microsoft</w:t>
      </w:r>
      <w:r w:rsidRPr="0085607C">
        <w:rPr>
          <w:vertAlign w:val="superscript"/>
        </w:rPr>
        <w:t>®</w:t>
      </w:r>
      <w:r w:rsidRPr="0085607C">
        <w:t xml:space="preserve"> Word format and in Adobe Acrobat Portable Document Format (PDF). The PDF documents </w:t>
      </w:r>
      <w:r w:rsidRPr="0085607C">
        <w:rPr>
          <w:i/>
        </w:rPr>
        <w:t>must</w:t>
      </w:r>
      <w:r w:rsidRPr="0085607C">
        <w:t xml:space="preserve"> be read using the Adobe Acrobat Reader, which is freely distributed by Adobe Systems Incorporated at</w:t>
      </w:r>
      <w:r w:rsidRPr="0085607C">
        <w:fldChar w:fldCharType="begin"/>
      </w:r>
      <w:r w:rsidRPr="0085607C">
        <w:instrText xml:space="preserve">XE </w:instrText>
      </w:r>
      <w:r w:rsidR="00F26614">
        <w:instrText>“</w:instrText>
      </w:r>
      <w:r w:rsidRPr="0085607C">
        <w:instrText>Websites:Adobe Website</w:instrText>
      </w:r>
      <w:r w:rsidR="00F26614">
        <w:instrText>”</w:instrText>
      </w:r>
      <w:r w:rsidRPr="0085607C">
        <w:fldChar w:fldCharType="end"/>
      </w:r>
      <w:r w:rsidRPr="0085607C">
        <w:fldChar w:fldCharType="begin"/>
      </w:r>
      <w:r w:rsidRPr="0085607C">
        <w:instrText xml:space="preserve">XE </w:instrText>
      </w:r>
      <w:r w:rsidR="00F26614">
        <w:instrText>“</w:instrText>
      </w:r>
      <w:r w:rsidRPr="0085607C">
        <w:instrText>URLs:Adobe Website</w:instrText>
      </w:r>
      <w:r w:rsidR="00F26614">
        <w:instrText>”</w:instrText>
      </w:r>
      <w:r w:rsidRPr="0085607C">
        <w:fldChar w:fldCharType="end"/>
      </w:r>
      <w:r w:rsidRPr="0085607C">
        <w:fldChar w:fldCharType="begin"/>
      </w:r>
      <w:r w:rsidRPr="0085607C">
        <w:instrText xml:space="preserve">XE </w:instrText>
      </w:r>
      <w:r w:rsidR="00F26614">
        <w:instrText>“</w:instrText>
      </w:r>
      <w:r w:rsidRPr="0085607C">
        <w:instrText>Home Pages:Adobe Website</w:instrText>
      </w:r>
      <w:r w:rsidR="00F26614">
        <w:instrText>”</w:instrText>
      </w:r>
      <w:r w:rsidRPr="0085607C">
        <w:fldChar w:fldCharType="end"/>
      </w:r>
      <w:r w:rsidRPr="0085607C">
        <w:t xml:space="preserve">: </w:t>
      </w:r>
      <w:hyperlink r:id="rId20" w:tooltip="Adobe Website" w:history="1">
        <w:r w:rsidRPr="0085607C">
          <w:rPr>
            <w:rStyle w:val="Hyperlink"/>
          </w:rPr>
          <w:t>http://www.adobe.com/</w:t>
        </w:r>
      </w:hyperlink>
    </w:p>
    <w:p w:rsidR="005A56E9" w:rsidRPr="0085607C" w:rsidRDefault="005A56E9" w:rsidP="005A56E9">
      <w:pPr>
        <w:pStyle w:val="BodyText"/>
      </w:pPr>
      <w:r w:rsidRPr="0085607C">
        <w:rPr>
          <w:bCs/>
        </w:rPr>
        <w:t>VistA</w:t>
      </w:r>
      <w:r w:rsidRPr="0085607C">
        <w:t xml:space="preserve"> documentation can be downloaded from the </w:t>
      </w:r>
      <w:r w:rsidRPr="0085607C">
        <w:rPr>
          <w:bCs/>
        </w:rPr>
        <w:t>VA Software Document Library</w:t>
      </w:r>
      <w:r w:rsidRPr="0085607C">
        <w:t xml:space="preserve"> (VDL) Website</w:t>
      </w:r>
      <w:r w:rsidRPr="0085607C">
        <w:rPr>
          <w:kern w:val="2"/>
        </w:rPr>
        <w:fldChar w:fldCharType="begin"/>
      </w:r>
      <w:r w:rsidRPr="0085607C">
        <w:instrText xml:space="preserve"> XE </w:instrText>
      </w:r>
      <w:r w:rsidR="00F26614">
        <w:instrText>“</w:instrText>
      </w:r>
      <w:r w:rsidRPr="0085607C">
        <w:instrText>Websites:VA Software Document Library (</w:instrText>
      </w:r>
      <w:r w:rsidRPr="0085607C">
        <w:rPr>
          <w:kern w:val="2"/>
        </w:rPr>
        <w:instrText>VDL) Website</w:instrText>
      </w:r>
      <w:r w:rsidR="00F26614">
        <w:instrText>”</w:instrText>
      </w:r>
      <w:r w:rsidRPr="0085607C">
        <w:instrText xml:space="preserve"> </w:instrText>
      </w:r>
      <w:r w:rsidRPr="0085607C">
        <w:rPr>
          <w:kern w:val="2"/>
        </w:rPr>
        <w:fldChar w:fldCharType="end"/>
      </w:r>
      <w:r w:rsidRPr="0085607C">
        <w:rPr>
          <w:kern w:val="2"/>
        </w:rPr>
        <w:fldChar w:fldCharType="begin"/>
      </w:r>
      <w:r w:rsidRPr="0085607C">
        <w:instrText xml:space="preserve"> XE </w:instrText>
      </w:r>
      <w:r w:rsidR="00F26614">
        <w:instrText>“</w:instrText>
      </w:r>
      <w:r w:rsidRPr="0085607C">
        <w:instrText>URLs:VA Software Document Library (</w:instrText>
      </w:r>
      <w:r w:rsidRPr="0085607C">
        <w:rPr>
          <w:kern w:val="2"/>
        </w:rPr>
        <w:instrText>VDL) Website</w:instrText>
      </w:r>
      <w:r w:rsidR="00F26614">
        <w:instrText>”</w:instrText>
      </w:r>
      <w:r w:rsidRPr="0085607C">
        <w:instrText xml:space="preserve"> </w:instrText>
      </w:r>
      <w:r w:rsidRPr="0085607C">
        <w:rPr>
          <w:kern w:val="2"/>
        </w:rPr>
        <w:fldChar w:fldCharType="end"/>
      </w:r>
      <w:r w:rsidRPr="0085607C">
        <w:rPr>
          <w:kern w:val="2"/>
        </w:rPr>
        <w:fldChar w:fldCharType="begin"/>
      </w:r>
      <w:r w:rsidRPr="0085607C">
        <w:instrText xml:space="preserve"> XE </w:instrText>
      </w:r>
      <w:r w:rsidR="00F26614">
        <w:instrText>“</w:instrText>
      </w:r>
      <w:r w:rsidRPr="0085607C">
        <w:instrText>Home Pages:VA Software Document Library (</w:instrText>
      </w:r>
      <w:r w:rsidRPr="0085607C">
        <w:rPr>
          <w:kern w:val="2"/>
        </w:rPr>
        <w:instrText>VDL) Website</w:instrText>
      </w:r>
      <w:r w:rsidR="00F26614">
        <w:instrText>”</w:instrText>
      </w:r>
      <w:r w:rsidRPr="0085607C">
        <w:instrText xml:space="preserve"> </w:instrText>
      </w:r>
      <w:r w:rsidRPr="0085607C">
        <w:rPr>
          <w:kern w:val="2"/>
        </w:rPr>
        <w:fldChar w:fldCharType="end"/>
      </w:r>
      <w:r w:rsidRPr="0085607C">
        <w:rPr>
          <w:kern w:val="2"/>
        </w:rPr>
        <w:fldChar w:fldCharType="begin"/>
      </w:r>
      <w:r w:rsidRPr="0085607C">
        <w:instrText xml:space="preserve"> XE </w:instrText>
      </w:r>
      <w:r w:rsidR="00F26614">
        <w:instrText>“</w:instrText>
      </w:r>
      <w:r w:rsidRPr="0085607C">
        <w:instrText>VA Software Document Library (</w:instrText>
      </w:r>
      <w:r w:rsidRPr="0085607C">
        <w:rPr>
          <w:kern w:val="2"/>
        </w:rPr>
        <w:instrText>VDL):Website</w:instrText>
      </w:r>
      <w:r w:rsidR="00F26614">
        <w:instrText>”</w:instrText>
      </w:r>
      <w:r w:rsidRPr="0085607C">
        <w:instrText xml:space="preserve"> </w:instrText>
      </w:r>
      <w:r w:rsidRPr="0085607C">
        <w:rPr>
          <w:kern w:val="2"/>
        </w:rPr>
        <w:fldChar w:fldCharType="end"/>
      </w:r>
      <w:r w:rsidRPr="0085607C">
        <w:t xml:space="preserve">: </w:t>
      </w:r>
      <w:hyperlink r:id="rId21" w:tooltip="VA Software Document Library (VDL) Website" w:history="1">
        <w:r w:rsidRPr="0085607C">
          <w:rPr>
            <w:rStyle w:val="Hyperlink"/>
          </w:rPr>
          <w:t>http://www.va.gov/vdl/</w:t>
        </w:r>
      </w:hyperlink>
    </w:p>
    <w:p w:rsidR="005A56E9" w:rsidRDefault="005A56E9" w:rsidP="005A56E9">
      <w:pPr>
        <w:pStyle w:val="BodyText"/>
      </w:pPr>
      <w:r w:rsidRPr="0085607C">
        <w:t xml:space="preserve">VistA documentation and software can also be downloaded from the </w:t>
      </w:r>
      <w:r>
        <w:rPr>
          <w:bCs/>
        </w:rPr>
        <w:t>Product Support (</w:t>
      </w:r>
      <w:r w:rsidRPr="0085607C">
        <w:rPr>
          <w:bCs/>
        </w:rPr>
        <w:t>PS)</w:t>
      </w:r>
      <w:r w:rsidRPr="0085607C">
        <w:t xml:space="preserve"> Anonymous Directories</w:t>
      </w:r>
      <w:r w:rsidRPr="0085607C">
        <w:fldChar w:fldCharType="begin"/>
      </w:r>
      <w:r>
        <w:instrText xml:space="preserve"> XE </w:instrText>
      </w:r>
      <w:r w:rsidR="00F26614">
        <w:instrText>“</w:instrText>
      </w:r>
      <w:r w:rsidRPr="0085607C">
        <w:instrText>PS:Anonymous Directories</w:instrText>
      </w:r>
      <w:r w:rsidR="00F26614">
        <w:instrText>”</w:instrText>
      </w:r>
      <w:r w:rsidRPr="0085607C">
        <w:instrText xml:space="preserve"> </w:instrText>
      </w:r>
      <w:r w:rsidRPr="0085607C">
        <w:fldChar w:fldCharType="end"/>
      </w:r>
      <w:r w:rsidRPr="0085607C">
        <w:fldChar w:fldCharType="begin"/>
      </w:r>
      <w:r w:rsidRPr="0085607C">
        <w:instrText xml:space="preserve"> XE </w:instrText>
      </w:r>
      <w:r w:rsidR="00F26614">
        <w:instrText>“</w:instrText>
      </w:r>
      <w:r w:rsidRPr="0085607C">
        <w:instrText>Support:Anonymous Directories</w:instrText>
      </w:r>
      <w:r w:rsidR="00F26614">
        <w:instrText>”</w:instrText>
      </w:r>
      <w:r w:rsidRPr="0085607C">
        <w:instrText xml:space="preserve"> </w:instrText>
      </w:r>
      <w:r w:rsidRPr="0085607C">
        <w:fldChar w:fldCharType="end"/>
      </w:r>
      <w:r w:rsidRPr="0085607C">
        <w:fldChar w:fldCharType="begin"/>
      </w:r>
      <w:r w:rsidRPr="0085607C">
        <w:instrText xml:space="preserve"> XE </w:instrText>
      </w:r>
      <w:r w:rsidR="00F26614">
        <w:instrText>“</w:instrText>
      </w:r>
      <w:r>
        <w:instrText>Product Support (</w:instrText>
      </w:r>
      <w:r w:rsidRPr="0085607C">
        <w:instrText>PS):Anonymous Directories</w:instrText>
      </w:r>
      <w:r w:rsidR="00F26614">
        <w:instrText>”</w:instrText>
      </w:r>
      <w:r w:rsidRPr="0085607C">
        <w:instrText xml:space="preserve"> </w:instrText>
      </w:r>
      <w:r w:rsidRPr="0085607C">
        <w:fldChar w:fldCharType="end"/>
      </w:r>
      <w:r w:rsidRPr="0085607C">
        <w:t>.</w:t>
      </w:r>
    </w:p>
    <w:p w:rsidR="005A56E9" w:rsidRPr="0085607C" w:rsidRDefault="005A56E9" w:rsidP="005A56E9">
      <w:pPr>
        <w:pStyle w:val="BodyText"/>
      </w:pPr>
    </w:p>
    <w:p w:rsidR="00CE155D" w:rsidRPr="00D0474C" w:rsidRDefault="00CE155D" w:rsidP="00D0474C">
      <w:pPr>
        <w:pStyle w:val="BodyText"/>
      </w:pPr>
    </w:p>
    <w:p w:rsidR="00D0474C" w:rsidRPr="00D0474C" w:rsidRDefault="00D0474C" w:rsidP="00D0474C">
      <w:pPr>
        <w:pStyle w:val="BodyText"/>
        <w:sectPr w:rsidR="00D0474C" w:rsidRPr="00D0474C" w:rsidSect="002D1D4A">
          <w:headerReference w:type="even" r:id="rId22"/>
          <w:headerReference w:type="default" r:id="rId23"/>
          <w:pgSz w:w="12240" w:h="15840" w:code="1"/>
          <w:pgMar w:top="1440" w:right="1440" w:bottom="1440" w:left="1440" w:header="720" w:footer="720" w:gutter="0"/>
          <w:pgNumType w:fmt="lowerRoman"/>
          <w:cols w:space="720"/>
        </w:sectPr>
      </w:pPr>
    </w:p>
    <w:p w:rsidR="00CE155D" w:rsidRPr="00BA67B7" w:rsidRDefault="00CE155D" w:rsidP="00931D37">
      <w:pPr>
        <w:pStyle w:val="Heading1"/>
      </w:pPr>
      <w:bookmarkStart w:id="85" w:name="_Toc336755503"/>
      <w:bookmarkStart w:id="86" w:name="_Toc336755636"/>
      <w:bookmarkStart w:id="87" w:name="_Toc336755789"/>
      <w:bookmarkStart w:id="88" w:name="_Toc336756086"/>
      <w:bookmarkStart w:id="89" w:name="_Toc336756189"/>
      <w:bookmarkStart w:id="90" w:name="_Toc336760248"/>
      <w:bookmarkStart w:id="91" w:name="_Toc336940169"/>
      <w:bookmarkStart w:id="92" w:name="_Toc337531819"/>
      <w:bookmarkStart w:id="93" w:name="_Toc337542595"/>
      <w:bookmarkStart w:id="94" w:name="_Toc337626307"/>
      <w:bookmarkStart w:id="95" w:name="_Toc337626510"/>
      <w:bookmarkStart w:id="96" w:name="_Toc337966586"/>
      <w:bookmarkStart w:id="97" w:name="_Toc338036330"/>
      <w:bookmarkStart w:id="98" w:name="_Toc338036626"/>
      <w:bookmarkStart w:id="99" w:name="_Toc338036781"/>
      <w:bookmarkStart w:id="100" w:name="_Toc338129953"/>
      <w:bookmarkStart w:id="101" w:name="_Toc338740694"/>
      <w:bookmarkStart w:id="102" w:name="_Toc338834079"/>
      <w:bookmarkStart w:id="103" w:name="_Toc339260910"/>
      <w:bookmarkStart w:id="104" w:name="_Toc339260979"/>
      <w:bookmarkStart w:id="105" w:name="_Toc339418577"/>
      <w:bookmarkStart w:id="106" w:name="_Toc339707966"/>
      <w:bookmarkStart w:id="107" w:name="_Toc339783047"/>
      <w:bookmarkStart w:id="108" w:name="_Toc345918860"/>
      <w:bookmarkStart w:id="109" w:name="_Toc449511470"/>
      <w:r w:rsidRPr="00BA67B7">
        <w:lastRenderedPageBreak/>
        <w:t>Introduction</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CE155D" w:rsidRPr="00BA67B7" w:rsidRDefault="00CE155D" w:rsidP="0087360D">
      <w:pPr>
        <w:pStyle w:val="Heading2"/>
      </w:pPr>
      <w:bookmarkStart w:id="110" w:name="_Ref373327250"/>
      <w:bookmarkStart w:id="111" w:name="_Toc449511471"/>
      <w:r w:rsidRPr="00BA67B7">
        <w:t>Overview</w:t>
      </w:r>
      <w:bookmarkEnd w:id="110"/>
      <w:bookmarkEnd w:id="111"/>
    </w:p>
    <w:p w:rsidR="00CE155D" w:rsidRPr="00BA67B7" w:rsidRDefault="008731F1" w:rsidP="008731F1">
      <w:pPr>
        <w:pStyle w:val="BodyText"/>
        <w:keepNext/>
        <w:keepLines/>
      </w:pPr>
      <w:r w:rsidRPr="00BA67B7">
        <w:fldChar w:fldCharType="begin"/>
      </w:r>
      <w:r w:rsidRPr="00BA67B7">
        <w:instrText xml:space="preserve"> XE </w:instrText>
      </w:r>
      <w:r w:rsidR="00F26614">
        <w:instrText>“</w:instrText>
      </w:r>
      <w:r w:rsidRPr="00BA67B7">
        <w:instrText>Introduction</w:instrText>
      </w:r>
      <w:r w:rsidR="00F26614">
        <w:instrText>”</w:instrText>
      </w:r>
      <w:r w:rsidRPr="00BA67B7">
        <w:instrText xml:space="preserve"> </w:instrText>
      </w:r>
      <w:r w:rsidRPr="00BA67B7">
        <w:fldChar w:fldCharType="end"/>
      </w:r>
      <w:r w:rsidRPr="00BA67B7">
        <w:fldChar w:fldCharType="begin"/>
      </w:r>
      <w:r w:rsidRPr="00BA67B7">
        <w:instrText xml:space="preserve"> XE </w:instrText>
      </w:r>
      <w:r w:rsidR="00F26614">
        <w:instrText>“</w:instrText>
      </w:r>
      <w:r w:rsidRPr="00BA67B7">
        <w:instrText>Overview</w:instrText>
      </w:r>
      <w:r w:rsidR="00F26614">
        <w:instrText>”</w:instrText>
      </w:r>
      <w:r w:rsidRPr="00BA67B7">
        <w:instrText xml:space="preserve"> </w:instrText>
      </w:r>
      <w:r w:rsidRPr="00BA67B7">
        <w:fldChar w:fldCharType="end"/>
      </w:r>
      <w:r w:rsidR="00CE155D" w:rsidRPr="00BA67B7">
        <w:t xml:space="preserve">The Remote Procedure Call (RPC) Broker (also referred to as </w:t>
      </w:r>
      <w:r w:rsidR="00F26614">
        <w:t>“</w:t>
      </w:r>
      <w:r w:rsidR="00CE155D" w:rsidRPr="00BA67B7">
        <w:t>Broker</w:t>
      </w:r>
      <w:r w:rsidR="00F26614">
        <w:t>”</w:t>
      </w:r>
      <w:r w:rsidR="00CE155D" w:rsidRPr="00BA67B7">
        <w:t xml:space="preserve">) is a client/server system </w:t>
      </w:r>
      <w:r w:rsidR="00CE155D" w:rsidRPr="00BA67B7">
        <w:rPr>
          <w:kern w:val="2"/>
        </w:rPr>
        <w:t>within VA</w:t>
      </w:r>
      <w:r w:rsidR="00F26614">
        <w:rPr>
          <w:kern w:val="2"/>
        </w:rPr>
        <w:t>’</w:t>
      </w:r>
      <w:r w:rsidR="00CE155D" w:rsidRPr="00BA67B7">
        <w:rPr>
          <w:kern w:val="2"/>
        </w:rPr>
        <w:t xml:space="preserve">s </w:t>
      </w:r>
      <w:r w:rsidR="00CE155D" w:rsidRPr="00BA67B7">
        <w:t>Veterans Health Information Systems and Technology Architecture (</w:t>
      </w:r>
      <w:r w:rsidR="00696037" w:rsidRPr="00BA67B7">
        <w:rPr>
          <w:szCs w:val="22"/>
        </w:rPr>
        <w:t>VistA</w:t>
      </w:r>
      <w:r w:rsidR="00CE155D" w:rsidRPr="00BA67B7">
        <w:t xml:space="preserve">) </w:t>
      </w:r>
      <w:r w:rsidR="00CE155D" w:rsidRPr="00BA67B7">
        <w:rPr>
          <w:kern w:val="2"/>
        </w:rPr>
        <w:t>environment.</w:t>
      </w:r>
      <w:r w:rsidR="00CE155D" w:rsidRPr="00BA67B7">
        <w:t xml:space="preserve"> It establishes a common and consistent foundation for client/server applications being written as part of </w:t>
      </w:r>
      <w:r w:rsidR="00696037" w:rsidRPr="00BA67B7">
        <w:rPr>
          <w:szCs w:val="22"/>
        </w:rPr>
        <w:t>VistA</w:t>
      </w:r>
      <w:r w:rsidR="00CE155D" w:rsidRPr="00BA67B7">
        <w:t>. It enables client applications to communicate and exchange data with M Servers.</w:t>
      </w:r>
    </w:p>
    <w:p w:rsidR="00CE155D" w:rsidRPr="00BA67B7" w:rsidRDefault="00CE155D" w:rsidP="008731F1">
      <w:pPr>
        <w:pStyle w:val="BodyText"/>
        <w:keepNext/>
        <w:keepLines/>
      </w:pPr>
      <w:r w:rsidRPr="00BA67B7">
        <w:t>The RPC Broker is a bridge connecting the client application front-end on the workstation (e.g.,</w:t>
      </w:r>
      <w:r w:rsidR="00977ABB" w:rsidRPr="00BA67B7">
        <w:t> </w:t>
      </w:r>
      <w:r w:rsidRPr="00BA67B7">
        <w:t xml:space="preserve">Delphi GUI applications) to the </w:t>
      </w:r>
      <w:r w:rsidR="00696037" w:rsidRPr="00BA67B7">
        <w:rPr>
          <w:szCs w:val="22"/>
        </w:rPr>
        <w:t>VistA</w:t>
      </w:r>
      <w:r w:rsidRPr="00BA67B7">
        <w:rPr>
          <w:bCs/>
        </w:rPr>
        <w:t xml:space="preserve"> </w:t>
      </w:r>
      <w:r w:rsidRPr="00BA67B7">
        <w:t xml:space="preserve">M-based data and business rules on the server. It links one part of a program running on a workstation to its counterpart on the server. Therefore, the RPC Broker assists in opening the traditionally proprietary </w:t>
      </w:r>
      <w:r w:rsidR="00696037" w:rsidRPr="00BA67B7">
        <w:rPr>
          <w:szCs w:val="22"/>
        </w:rPr>
        <w:t>VistA</w:t>
      </w:r>
      <w:r w:rsidRPr="00BA67B7">
        <w:t xml:space="preserve"> software to Commercial Off-the-Shelf (COTS) and Hybrid Open Systems Technology (HOST) products.</w:t>
      </w:r>
    </w:p>
    <w:p w:rsidR="00CE155D" w:rsidRPr="00BA67B7" w:rsidRDefault="00CE155D" w:rsidP="008731F1">
      <w:pPr>
        <w:pStyle w:val="BodyText"/>
        <w:rPr>
          <w:kern w:val="2"/>
        </w:rPr>
      </w:pPr>
      <w:r w:rsidRPr="00BA67B7">
        <w:rPr>
          <w:kern w:val="2"/>
        </w:rPr>
        <w:t xml:space="preserve">This manual provides descriptive information and instructions on the use of the RPC Broker client/server software. The emphasis is on the use of </w:t>
      </w:r>
      <w:r w:rsidR="00E36067" w:rsidRPr="00BA67B7">
        <w:rPr>
          <w:kern w:val="2"/>
        </w:rPr>
        <w:t>Embarcadero</w:t>
      </w:r>
      <w:r w:rsidR="00F26614">
        <w:rPr>
          <w:kern w:val="2"/>
        </w:rPr>
        <w:t>’</w:t>
      </w:r>
      <w:r w:rsidRPr="00BA67B7">
        <w:rPr>
          <w:kern w:val="2"/>
        </w:rPr>
        <w:t>s Delphi software. However, the RPC Broker does support other client environments.</w:t>
      </w:r>
    </w:p>
    <w:p w:rsidR="00CE155D" w:rsidRPr="00BA67B7" w:rsidRDefault="00CE155D" w:rsidP="008731F1">
      <w:pPr>
        <w:pStyle w:val="BodyText"/>
        <w:rPr>
          <w:kern w:val="2"/>
        </w:rPr>
      </w:pPr>
      <w:r w:rsidRPr="00BA67B7">
        <w:rPr>
          <w:kern w:val="2"/>
        </w:rPr>
        <w:t xml:space="preserve">This document is intended for the </w:t>
      </w:r>
      <w:r w:rsidR="00696037" w:rsidRPr="00BA67B7">
        <w:rPr>
          <w:szCs w:val="22"/>
        </w:rPr>
        <w:t>VistA</w:t>
      </w:r>
      <w:r w:rsidRPr="00BA67B7">
        <w:rPr>
          <w:kern w:val="2"/>
        </w:rPr>
        <w:t xml:space="preserve"> development community, the Information Resource Management (IRM) staff, and clinicians using Broker-based client/server applications. A wider audience of technical personnel engaged in operating and maintaining the Department of Veterans Affairs (VA) software may also find it useful as a reference.</w:t>
      </w:r>
    </w:p>
    <w:p w:rsidR="00CE155D" w:rsidRPr="00BA67B7" w:rsidRDefault="000830F2" w:rsidP="000830F2">
      <w:pPr>
        <w:pStyle w:val="BodyText"/>
        <w:keepNext/>
        <w:keepLines/>
      </w:pPr>
      <w:r>
        <w:t>The RPC Broker 1.1 provides the following:</w:t>
      </w:r>
    </w:p>
    <w:p w:rsidR="00CE155D" w:rsidRPr="00BA67B7" w:rsidRDefault="00CE155D" w:rsidP="008731F1">
      <w:pPr>
        <w:pStyle w:val="ListBullet"/>
        <w:keepNext/>
        <w:keepLines/>
      </w:pPr>
      <w:r w:rsidRPr="00BA67B7">
        <w:t>A common communications driver interface that handles the device-specific characteristics of the supported communications protocol.</w:t>
      </w:r>
    </w:p>
    <w:p w:rsidR="00CE155D" w:rsidRPr="00BA67B7" w:rsidRDefault="00CE155D" w:rsidP="008731F1">
      <w:pPr>
        <w:pStyle w:val="ListBullet"/>
        <w:keepNext/>
        <w:keepLines/>
      </w:pPr>
      <w:r w:rsidRPr="00BA67B7">
        <w:t>An interface component separate from the communications driver that interprets the message, executes the required code, and eventually returns data to the communications driver.</w:t>
      </w:r>
    </w:p>
    <w:p w:rsidR="00CE155D" w:rsidRPr="00BA67B7" w:rsidRDefault="00CE155D" w:rsidP="008731F1">
      <w:pPr>
        <w:pStyle w:val="ListBullet"/>
        <w:keepNext/>
        <w:keepLines/>
      </w:pPr>
      <w:r w:rsidRPr="00BA67B7">
        <w:t>A common file that all applications use to store the information on the queries to which they respond (i.e.,</w:t>
      </w:r>
      <w:r w:rsidR="00977ABB" w:rsidRPr="00BA67B7">
        <w:t> </w:t>
      </w:r>
      <w:r w:rsidRPr="00BA67B7">
        <w:t>REMOTE PROCEDURE file [#8994]</w:t>
      </w:r>
      <w:r w:rsidR="009C0464" w:rsidRPr="00BA67B7">
        <w:fldChar w:fldCharType="begin"/>
      </w:r>
      <w:r w:rsidR="009C0464" w:rsidRPr="00BA67B7">
        <w:instrText xml:space="preserve"> XE </w:instrText>
      </w:r>
      <w:r w:rsidR="00F26614">
        <w:instrText>“</w:instrText>
      </w:r>
      <w:r w:rsidR="009C0464" w:rsidRPr="00BA67B7">
        <w:instrText>REMOTE PROCEDURE File (#8994)</w:instrText>
      </w:r>
      <w:r w:rsidR="00F26614">
        <w:instrText>”</w:instrText>
      </w:r>
      <w:r w:rsidR="009C0464" w:rsidRPr="00BA67B7">
        <w:instrText xml:space="preserve"> </w:instrText>
      </w:r>
      <w:r w:rsidR="009C0464" w:rsidRPr="00BA67B7">
        <w:fldChar w:fldCharType="end"/>
      </w:r>
      <w:r w:rsidR="009C0464" w:rsidRPr="00BA67B7">
        <w:fldChar w:fldCharType="begin"/>
      </w:r>
      <w:r w:rsidR="009C0464" w:rsidRPr="00BA67B7">
        <w:instrText xml:space="preserve"> XE </w:instrText>
      </w:r>
      <w:r w:rsidR="00F26614">
        <w:instrText>“</w:instrText>
      </w:r>
      <w:r w:rsidR="009C0464" w:rsidRPr="00BA67B7">
        <w:instrText>Files:REMOTE PROCEDURE (#8994)</w:instrText>
      </w:r>
      <w:r w:rsidR="00F26614">
        <w:instrText>”</w:instrText>
      </w:r>
      <w:r w:rsidR="009C0464" w:rsidRPr="00BA67B7">
        <w:instrText xml:space="preserve"> </w:instrText>
      </w:r>
      <w:r w:rsidR="009C0464" w:rsidRPr="00BA67B7">
        <w:fldChar w:fldCharType="end"/>
      </w:r>
      <w:r w:rsidRPr="00BA67B7">
        <w:t>).</w:t>
      </w:r>
    </w:p>
    <w:p w:rsidR="00CE155D" w:rsidRDefault="00CE155D" w:rsidP="008731F1">
      <w:pPr>
        <w:pStyle w:val="ListBullet"/>
      </w:pPr>
      <w:r w:rsidRPr="00BA67B7">
        <w:t>Architecture that supports multiple GUI and client front-ends.</w:t>
      </w:r>
    </w:p>
    <w:p w:rsidR="00CE155D" w:rsidRPr="00BA67B7" w:rsidRDefault="00CE155D" w:rsidP="000830F2">
      <w:pPr>
        <w:pStyle w:val="ListBullet"/>
        <w:keepNext/>
        <w:keepLines/>
      </w:pPr>
      <w:r w:rsidRPr="00BA67B7">
        <w:t xml:space="preserve">Broker Development Kit (BDK). The BDK provides </w:t>
      </w:r>
      <w:r w:rsidR="00696037" w:rsidRPr="000830F2">
        <w:t>VistA</w:t>
      </w:r>
      <w:r w:rsidRPr="00BA67B7">
        <w:t xml:space="preserve"> application programmers with the following features:</w:t>
      </w:r>
    </w:p>
    <w:p w:rsidR="00CE155D" w:rsidRPr="00BA67B7" w:rsidRDefault="00CE155D" w:rsidP="000830F2">
      <w:pPr>
        <w:pStyle w:val="ListBullet2"/>
        <w:keepNext/>
        <w:keepLines/>
      </w:pPr>
      <w:r w:rsidRPr="00BA67B7">
        <w:t xml:space="preserve">The capability to create GUI client/server </w:t>
      </w:r>
      <w:r w:rsidR="00696037" w:rsidRPr="00BA67B7">
        <w:t>VistA</w:t>
      </w:r>
      <w:r w:rsidRPr="00BA67B7">
        <w:t xml:space="preserve"> applications using </w:t>
      </w:r>
      <w:r w:rsidR="008621E6" w:rsidRPr="00BA67B7">
        <w:t>Embarcadero</w:t>
      </w:r>
      <w:r w:rsidR="00F26614">
        <w:t>’</w:t>
      </w:r>
      <w:r w:rsidR="008621E6" w:rsidRPr="00BA67B7">
        <w:t xml:space="preserve">s </w:t>
      </w:r>
      <w:r w:rsidRPr="00BA67B7">
        <w:t xml:space="preserve">Delphi software. The BDK provides the TRPCBroker, and TXWBRichEdit components, which developers use in Delphi applications to execute remote procedure calls (RPCs) on </w:t>
      </w:r>
      <w:r w:rsidR="00696037" w:rsidRPr="00BA67B7">
        <w:t>VistA M S</w:t>
      </w:r>
      <w:r w:rsidRPr="00BA67B7">
        <w:t>ervers.</w:t>
      </w:r>
    </w:p>
    <w:p w:rsidR="00CE155D" w:rsidRPr="00BA67B7" w:rsidRDefault="00CE155D" w:rsidP="000830F2">
      <w:pPr>
        <w:pStyle w:val="ListBullet2"/>
      </w:pPr>
      <w:r w:rsidRPr="00BA67B7">
        <w:t>Support for COTS/HOST client/server software using the Broker Dynamic Link Library (DLL</w:t>
      </w:r>
      <w:r w:rsidR="002A25E3" w:rsidRPr="00BA67B7">
        <w:fldChar w:fldCharType="begin"/>
      </w:r>
      <w:r w:rsidR="002A25E3" w:rsidRPr="00BA67B7">
        <w:instrText xml:space="preserve"> XE </w:instrText>
      </w:r>
      <w:r w:rsidR="00F26614">
        <w:instrText>“</w:instrText>
      </w:r>
      <w:r w:rsidR="002A25E3" w:rsidRPr="00BA67B7">
        <w:instrText>DLL</w:instrText>
      </w:r>
      <w:r w:rsidR="00F26614">
        <w:instrText>”</w:instrText>
      </w:r>
      <w:r w:rsidR="002A25E3" w:rsidRPr="00BA67B7">
        <w:instrText xml:space="preserve"> </w:instrText>
      </w:r>
      <w:r w:rsidR="002A25E3" w:rsidRPr="00BA67B7">
        <w:fldChar w:fldCharType="end"/>
      </w:r>
      <w:r w:rsidRPr="00BA67B7">
        <w:t>).</w:t>
      </w:r>
    </w:p>
    <w:p w:rsidR="00CE155D" w:rsidRPr="00BA67B7" w:rsidRDefault="000830F2" w:rsidP="0053544A">
      <w:pPr>
        <w:pStyle w:val="ListBullet"/>
        <w:keepNext/>
        <w:keepLines/>
      </w:pPr>
      <w:r>
        <w:lastRenderedPageBreak/>
        <w:t>Capability to operate</w:t>
      </w:r>
      <w:r w:rsidR="00564D21" w:rsidRPr="00BA67B7">
        <w:t xml:space="preserve"> </w:t>
      </w:r>
      <w:r w:rsidR="00CE155D" w:rsidRPr="00BA67B7">
        <w:t>in a 32-bit environment. The client workstation can be running any of the following Microsoft</w:t>
      </w:r>
      <w:r w:rsidR="008D302A" w:rsidRPr="00BA67B7">
        <w:rPr>
          <w:vertAlign w:val="superscript"/>
        </w:rPr>
        <w:t>®</w:t>
      </w:r>
      <w:r w:rsidR="00CE155D" w:rsidRPr="00BA67B7">
        <w:t xml:space="preserve"> operating systems:</w:t>
      </w:r>
    </w:p>
    <w:p w:rsidR="00750D70" w:rsidRPr="00BA67B7" w:rsidRDefault="00750D70" w:rsidP="0053544A">
      <w:pPr>
        <w:pStyle w:val="ListBullet2"/>
        <w:keepNext/>
        <w:keepLines/>
        <w:tabs>
          <w:tab w:val="num" w:pos="1080"/>
        </w:tabs>
      </w:pPr>
      <w:r w:rsidRPr="00BA67B7">
        <w:t xml:space="preserve">Windows </w:t>
      </w:r>
      <w:r w:rsidR="00FA7CD5">
        <w:t>7</w:t>
      </w:r>
    </w:p>
    <w:p w:rsidR="00564D21" w:rsidRDefault="00564D21" w:rsidP="0053544A">
      <w:pPr>
        <w:pStyle w:val="ListBullet2"/>
        <w:keepNext/>
        <w:keepLines/>
        <w:tabs>
          <w:tab w:val="num" w:pos="1080"/>
        </w:tabs>
      </w:pPr>
      <w:r w:rsidRPr="00BA67B7">
        <w:t xml:space="preserve">Windows </w:t>
      </w:r>
      <w:r w:rsidR="00FA7CD5">
        <w:t>8.1</w:t>
      </w:r>
    </w:p>
    <w:p w:rsidR="00F271CF" w:rsidRPr="00BA67B7" w:rsidRDefault="00F271CF" w:rsidP="0053544A">
      <w:pPr>
        <w:pStyle w:val="ListBullet2"/>
        <w:keepNext/>
        <w:keepLines/>
        <w:tabs>
          <w:tab w:val="num" w:pos="1080"/>
        </w:tabs>
      </w:pPr>
      <w:r>
        <w:t>Windows 10</w:t>
      </w:r>
    </w:p>
    <w:p w:rsidR="00064CFB" w:rsidRPr="00BA67B7" w:rsidRDefault="000830F2" w:rsidP="00064CFB">
      <w:pPr>
        <w:pStyle w:val="ListBullet"/>
        <w:keepNext/>
        <w:keepLines/>
      </w:pPr>
      <w:r>
        <w:t>S</w:t>
      </w:r>
      <w:r w:rsidR="00064CFB" w:rsidRPr="00BA67B7">
        <w:t xml:space="preserve">upport for </w:t>
      </w:r>
      <w:r w:rsidR="00064CFB">
        <w:t>IPv4/IPv6 Dual-stack Environments</w:t>
      </w:r>
      <w:r w:rsidR="00064CFB" w:rsidRPr="00BA67B7">
        <w:t xml:space="preserve">. </w:t>
      </w:r>
      <w:r w:rsidR="009E0B02">
        <w:t>T</w:t>
      </w:r>
      <w:r w:rsidR="00064CFB" w:rsidRPr="00BA67B7">
        <w:t xml:space="preserve">he TRPCBroker component enabled </w:t>
      </w:r>
      <w:r w:rsidR="00064CFB">
        <w:t>Internet Protocol (IP) version 4 or version 6</w:t>
      </w:r>
      <w:r w:rsidR="00064CFB" w:rsidRPr="00BA67B7">
        <w:t xml:space="preserve"> to be used for </w:t>
      </w:r>
      <w:r w:rsidR="00064CFB">
        <w:t>VistA</w:t>
      </w:r>
      <w:r w:rsidR="00064CFB" w:rsidRPr="00BA67B7">
        <w:t xml:space="preserve"> connections. This functionality is </w:t>
      </w:r>
      <w:r w:rsidR="00064CFB">
        <w:t xml:space="preserve">transparent to the user and is available to any application compiled with </w:t>
      </w:r>
      <w:r w:rsidR="002A6210">
        <w:t>RPC Broker 1.1</w:t>
      </w:r>
      <w:r w:rsidR="00064CFB">
        <w:t xml:space="preserve"> </w:t>
      </w:r>
      <w:r w:rsidR="00272438">
        <w:t>Development</w:t>
      </w:r>
      <w:r w:rsidR="00064CFB">
        <w:t xml:space="preserve"> Kit (BDK)</w:t>
      </w:r>
      <w:r w:rsidR="00064CFB" w:rsidRPr="00BA67B7">
        <w:t>.</w:t>
      </w:r>
      <w:r w:rsidR="009E0B02">
        <w:t xml:space="preserve"> (</w:t>
      </w:r>
      <w:r w:rsidR="009E0B02" w:rsidRPr="00BA67B7">
        <w:t>XWB*1.1*</w:t>
      </w:r>
      <w:r w:rsidR="009E0B02">
        <w:t>6</w:t>
      </w:r>
      <w:r w:rsidR="009E0B02" w:rsidRPr="00BA67B7">
        <w:t>0</w:t>
      </w:r>
      <w:r w:rsidR="009E0B02">
        <w:t>)</w:t>
      </w:r>
    </w:p>
    <w:p w:rsidR="006577FF" w:rsidRPr="00BA67B7" w:rsidRDefault="000830F2" w:rsidP="0053544A">
      <w:pPr>
        <w:pStyle w:val="ListBullet"/>
        <w:keepNext/>
        <w:keepLines/>
      </w:pPr>
      <w:r>
        <w:t>S</w:t>
      </w:r>
      <w:r w:rsidR="006577FF" w:rsidRPr="00BA67B7">
        <w:t>upport for Secure Shell (SSH)</w:t>
      </w:r>
      <w:r w:rsidR="0053544A" w:rsidRPr="00BA67B7">
        <w:t>.</w:t>
      </w:r>
      <w:r>
        <w:t>T</w:t>
      </w:r>
      <w:r w:rsidR="006577FF" w:rsidRPr="00BA67B7">
        <w:t>he TRPCBroker component enabled Secure Shell (SSH) Tunnels to b</w:t>
      </w:r>
      <w:r w:rsidR="0053544A" w:rsidRPr="00BA67B7">
        <w:t xml:space="preserve">e used for secure connections. </w:t>
      </w:r>
      <w:r w:rsidR="006577FF" w:rsidRPr="00BA67B7">
        <w:t>This functionality is controlled by setting an internal property value (mandatory SSH) or command line option at run time.</w:t>
      </w:r>
      <w:r>
        <w:t xml:space="preserve"> (XWB*1.1*50)</w:t>
      </w:r>
    </w:p>
    <w:p w:rsidR="006577FF" w:rsidRPr="00BA67B7" w:rsidRDefault="000830F2" w:rsidP="0053544A">
      <w:pPr>
        <w:pStyle w:val="ListBullet"/>
        <w:keepNext/>
        <w:keepLines/>
      </w:pPr>
      <w:r>
        <w:t>S</w:t>
      </w:r>
      <w:r w:rsidR="006577FF" w:rsidRPr="00BA67B7">
        <w:t>upport for Broker Security Enhancement (BSE)</w:t>
      </w:r>
      <w:r w:rsidR="0053544A" w:rsidRPr="00BA67B7">
        <w:t xml:space="preserve">. </w:t>
      </w:r>
      <w:r>
        <w:t>The TRPCBroker component enables</w:t>
      </w:r>
      <w:r w:rsidR="006577FF" w:rsidRPr="00BA67B7">
        <w:t xml:space="preserve"> visitor access to remote sites using authentication established at a home site.</w:t>
      </w:r>
      <w:r>
        <w:t xml:space="preserve"> (XWB*1.1*50)</w:t>
      </w:r>
    </w:p>
    <w:p w:rsidR="006577FF" w:rsidRPr="00BA67B7" w:rsidRDefault="000D602C" w:rsidP="0053544A">
      <w:pPr>
        <w:pStyle w:val="NoteIndent2"/>
      </w:pPr>
      <w:r>
        <w:rPr>
          <w:noProof/>
          <w:lang w:eastAsia="en-US"/>
        </w:rPr>
        <w:drawing>
          <wp:inline distT="0" distB="0" distL="0" distR="0" wp14:anchorId="246A4708" wp14:editId="1C33CC6F">
            <wp:extent cx="304800" cy="304800"/>
            <wp:effectExtent l="0" t="0" r="0" b="0"/>
            <wp:docPr id="14"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577FF" w:rsidRPr="00BA67B7">
        <w:tab/>
      </w:r>
      <w:r w:rsidR="006577FF" w:rsidRPr="00BA67B7">
        <w:rPr>
          <w:b/>
        </w:rPr>
        <w:t>REF:</w:t>
      </w:r>
      <w:r w:rsidR="006577FF" w:rsidRPr="00BA67B7">
        <w:t xml:space="preserve"> For more information on BSE, see the </w:t>
      </w:r>
      <w:r w:rsidR="006577FF" w:rsidRPr="00BA67B7">
        <w:rPr>
          <w:i/>
        </w:rPr>
        <w:t>Broker Security Enhancement (BSE) Sup</w:t>
      </w:r>
      <w:r w:rsidR="006577FF" w:rsidRPr="00BA67B7">
        <w:t>:</w:t>
      </w:r>
      <w:r w:rsidR="006577FF" w:rsidRPr="00BA67B7">
        <w:rPr>
          <w:i/>
        </w:rPr>
        <w:t xml:space="preserve"> XWB*1.1*45 XU*8.0*404</w:t>
      </w:r>
      <w:r w:rsidR="006577FF" w:rsidRPr="00BA67B7">
        <w:t xml:space="preserve"> </w:t>
      </w:r>
      <w:r w:rsidR="0053544A" w:rsidRPr="00BA67B7">
        <w:t xml:space="preserve">document </w:t>
      </w:r>
      <w:r w:rsidR="006577FF" w:rsidRPr="00BA67B7">
        <w:t>located on the VDL at:</w:t>
      </w:r>
      <w:r w:rsidR="00425659" w:rsidRPr="00BA67B7">
        <w:t xml:space="preserve"> </w:t>
      </w:r>
      <w:hyperlink r:id="rId24" w:tooltip="VA Software Document Library (VDL): RPC Broker documentation site" w:history="1">
        <w:r w:rsidR="0053544A" w:rsidRPr="00BA67B7">
          <w:rPr>
            <w:rStyle w:val="Hyperlink"/>
          </w:rPr>
          <w:t>http://www.va.gov/vdl/application.asp?appid=23</w:t>
        </w:r>
      </w:hyperlink>
    </w:p>
    <w:p w:rsidR="00750D70" w:rsidRPr="00BA67B7" w:rsidRDefault="000830F2" w:rsidP="008731F1">
      <w:pPr>
        <w:pStyle w:val="ListBullet"/>
        <w:keepNext/>
        <w:keepLines/>
      </w:pPr>
      <w:r>
        <w:t>S</w:t>
      </w:r>
      <w:r w:rsidR="00750D70" w:rsidRPr="00BA67B7">
        <w:t xml:space="preserve">upport for Single Sign-On/User Context. </w:t>
      </w:r>
      <w:r w:rsidR="006B2646" w:rsidRPr="00BA67B7">
        <w:t>As of Patch XWB*1.1*40, the TCCOWRPCBroker component enabled Single Sign-On/User Context (SSO/UC) in CCOW-enabled applications. This a</w:t>
      </w:r>
      <w:r w:rsidR="00750D70" w:rsidRPr="00BA67B7">
        <w:t>llow users to authenticate and sign on to multiple applications that are CCOW-enabled and SSO/UC-aware using a single set of credentials, which reduces the need for multiple ID</w:t>
      </w:r>
      <w:r w:rsidR="00F26614">
        <w:t>’</w:t>
      </w:r>
      <w:r w:rsidR="00750D70" w:rsidRPr="00BA67B7">
        <w:t>s and passwords in the Health</w:t>
      </w:r>
      <w:r w:rsidR="00750D70" w:rsidRPr="00BA67B7">
        <w:rPr>
          <w:i/>
          <w:iCs/>
        </w:rPr>
        <w:t>e</w:t>
      </w:r>
      <w:r w:rsidR="00750D70" w:rsidRPr="00BA67B7">
        <w:t>Vet clinician desktop environment.</w:t>
      </w:r>
    </w:p>
    <w:p w:rsidR="00750D70" w:rsidRPr="00BA67B7" w:rsidRDefault="000D602C" w:rsidP="006577FF">
      <w:pPr>
        <w:pStyle w:val="NoteIndent2"/>
      </w:pPr>
      <w:r>
        <w:rPr>
          <w:noProof/>
          <w:lang w:eastAsia="en-US"/>
        </w:rPr>
        <w:drawing>
          <wp:inline distT="0" distB="0" distL="0" distR="0" wp14:anchorId="0A367F97" wp14:editId="67C97F59">
            <wp:extent cx="304800" cy="304800"/>
            <wp:effectExtent l="0" t="0" r="0" b="0"/>
            <wp:docPr id="15" name="Picture 1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31F1" w:rsidRPr="00BA67B7">
        <w:tab/>
      </w:r>
      <w:r w:rsidR="008731F1" w:rsidRPr="00BA67B7">
        <w:rPr>
          <w:b/>
        </w:rPr>
        <w:t>REF:</w:t>
      </w:r>
      <w:r w:rsidR="008731F1" w:rsidRPr="00BA67B7">
        <w:t xml:space="preserve"> For more information on SSO/UC, </w:t>
      </w:r>
      <w:r w:rsidR="00582B3E" w:rsidRPr="00BA67B7">
        <w:t>see</w:t>
      </w:r>
      <w:r w:rsidR="008731F1" w:rsidRPr="00BA67B7">
        <w:t xml:space="preserve"> the </w:t>
      </w:r>
      <w:r w:rsidR="008731F1" w:rsidRPr="00BA67B7">
        <w:rPr>
          <w:i/>
        </w:rPr>
        <w:t>Single Sign-On/User Context (SSO/UC) Installation Guide</w:t>
      </w:r>
      <w:r w:rsidR="008731F1" w:rsidRPr="00BA67B7">
        <w:t xml:space="preserve"> and </w:t>
      </w:r>
      <w:r w:rsidR="008731F1" w:rsidRPr="00BA67B7">
        <w:rPr>
          <w:i/>
        </w:rPr>
        <w:t>Single Signon/User Context (SSO/UC)</w:t>
      </w:r>
      <w:r w:rsidR="00582B3E" w:rsidRPr="00BA67B7">
        <w:rPr>
          <w:i/>
        </w:rPr>
        <w:t xml:space="preserve"> Deployment Guide </w:t>
      </w:r>
      <w:r w:rsidR="00582B3E" w:rsidRPr="00BA67B7">
        <w:t xml:space="preserve">located on the VDL at: </w:t>
      </w:r>
      <w:hyperlink r:id="rId25" w:tooltip="VDL: SSO/UC Documentation" w:history="1">
        <w:r w:rsidR="00582B3E" w:rsidRPr="00BA67B7">
          <w:rPr>
            <w:rStyle w:val="Hyperlink"/>
          </w:rPr>
          <w:t>http://www.va.gov/vdl/application.asp?appid=162</w:t>
        </w:r>
      </w:hyperlink>
      <w:r w:rsidR="00582B3E" w:rsidRPr="00BA67B7">
        <w:t xml:space="preserve"> </w:t>
      </w:r>
    </w:p>
    <w:p w:rsidR="006B2646" w:rsidRPr="00BA67B7" w:rsidRDefault="000830F2" w:rsidP="008731F1">
      <w:pPr>
        <w:pStyle w:val="ListBullet"/>
      </w:pPr>
      <w:r>
        <w:t>S</w:t>
      </w:r>
      <w:r w:rsidR="006B2646" w:rsidRPr="00BA67B7">
        <w:t>upport for Non-Callback Connections. As of Patch XWB*1.1*35, the RPC Broker components are built with a UCX or non-callback Broker connection, so that it can be used from behind firewalls, routers, etc. This functionality is controlled via the new TRPCBroker component IsBackwardCompatibleConnection property.</w:t>
      </w:r>
    </w:p>
    <w:p w:rsidR="006B2646" w:rsidRPr="00BA67B7" w:rsidRDefault="000830F2" w:rsidP="008731F1">
      <w:pPr>
        <w:pStyle w:val="ListBullet"/>
      </w:pPr>
      <w:r>
        <w:t>S</w:t>
      </w:r>
      <w:r w:rsidR="006B2646" w:rsidRPr="00BA67B7">
        <w:t xml:space="preserve">upport for Silent Logons. As of Patch XWB*1.1*13, the RPC Broker provides </w:t>
      </w:r>
      <w:r w:rsidR="00F26614">
        <w:t>“</w:t>
      </w:r>
      <w:r w:rsidR="006B2646" w:rsidRPr="00BA67B7">
        <w:t>Silent Login</w:t>
      </w:r>
      <w:r w:rsidR="00F26614">
        <w:t>”</w:t>
      </w:r>
      <w:r w:rsidR="006B2646" w:rsidRPr="00BA67B7">
        <w:t xml:space="preserve"> capability. It provides functionality associated with the ability to make logins to a VistA M Server without the RPC Broker asking for Access</w:t>
      </w:r>
      <w:r w:rsidR="002A25E3" w:rsidRPr="00BA67B7">
        <w:fldChar w:fldCharType="begin"/>
      </w:r>
      <w:r w:rsidR="002A25E3" w:rsidRPr="00BA67B7">
        <w:instrText xml:space="preserve"> XE </w:instrText>
      </w:r>
      <w:r w:rsidR="00F26614">
        <w:instrText>“</w:instrText>
      </w:r>
      <w:r w:rsidR="002A25E3" w:rsidRPr="00BA67B7">
        <w:instrText>Access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Codes:Access</w:instrText>
      </w:r>
      <w:r w:rsidR="00F26614">
        <w:instrText>”</w:instrText>
      </w:r>
      <w:r w:rsidR="002A25E3" w:rsidRPr="00BA67B7">
        <w:instrText xml:space="preserve"> </w:instrText>
      </w:r>
      <w:r w:rsidR="002A25E3" w:rsidRPr="00BA67B7">
        <w:fldChar w:fldCharType="end"/>
      </w:r>
      <w:r w:rsidR="006B2646" w:rsidRPr="00BA67B7">
        <w:t xml:space="preserve"> and Verify code</w:t>
      </w:r>
      <w:r w:rsidR="002A25E3" w:rsidRPr="00BA67B7">
        <w:fldChar w:fldCharType="begin"/>
      </w:r>
      <w:r w:rsidR="002A25E3" w:rsidRPr="00BA67B7">
        <w:instrText xml:space="preserve"> XE </w:instrText>
      </w:r>
      <w:r w:rsidR="00F26614">
        <w:instrText>“</w:instrText>
      </w:r>
      <w:r w:rsidR="002A25E3" w:rsidRPr="00BA67B7">
        <w:instrText>Verify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Codes:Verify</w:instrText>
      </w:r>
      <w:r w:rsidR="00F26614">
        <w:instrText>”</w:instrText>
      </w:r>
      <w:r w:rsidR="002A25E3" w:rsidRPr="00BA67B7">
        <w:instrText xml:space="preserve"> </w:instrText>
      </w:r>
      <w:r w:rsidR="002A25E3" w:rsidRPr="00BA67B7">
        <w:fldChar w:fldCharType="end"/>
      </w:r>
      <w:r w:rsidR="006B2646" w:rsidRPr="00BA67B7">
        <w:t xml:space="preserve"> information.</w:t>
      </w:r>
    </w:p>
    <w:p w:rsidR="004C6B30" w:rsidRPr="00BA67B7" w:rsidRDefault="000830F2" w:rsidP="0001521D">
      <w:pPr>
        <w:pStyle w:val="ListBullet"/>
        <w:keepNext/>
        <w:keepLines/>
      </w:pPr>
      <w:r>
        <w:t>S</w:t>
      </w:r>
      <w:r w:rsidR="004C6B30" w:rsidRPr="00BA67B7">
        <w:t>upport for Auto Signon</w:t>
      </w:r>
      <w:r w:rsidR="00F47ECC" w:rsidRPr="00BA67B7">
        <w:fldChar w:fldCharType="begin"/>
      </w:r>
      <w:r w:rsidR="00F47ECC" w:rsidRPr="00BA67B7">
        <w:instrText xml:space="preserve"> XE </w:instrText>
      </w:r>
      <w:r w:rsidR="00F26614">
        <w:instrText>“</w:instrText>
      </w:r>
      <w:r w:rsidR="00F47ECC" w:rsidRPr="00BA67B7">
        <w:instrText>Auto Signon</w:instrText>
      </w:r>
      <w:r w:rsidR="00F26614">
        <w:instrText>”</w:instrText>
      </w:r>
      <w:r w:rsidR="00F47ECC" w:rsidRPr="00BA67B7">
        <w:instrText xml:space="preserve"> </w:instrText>
      </w:r>
      <w:r w:rsidR="00F47ECC" w:rsidRPr="00BA67B7">
        <w:fldChar w:fldCharType="end"/>
      </w:r>
      <w:r w:rsidR="004C6B30" w:rsidRPr="00BA67B7">
        <w:t>. Users need only sign on once when accessing both a VistA roll-and-scroll (e.g.,</w:t>
      </w:r>
      <w:r w:rsidR="00977ABB" w:rsidRPr="00BA67B7">
        <w:t> </w:t>
      </w:r>
      <w:r w:rsidR="004C6B30" w:rsidRPr="00BA67B7">
        <w:t>Laboratory, Pharmacy) and a VistA client/server GUI-based application (e.g., CPRS, NOIS, PCMM) on the same workstation, regardless of which application is started first.</w:t>
      </w:r>
    </w:p>
    <w:p w:rsidR="004C6B30" w:rsidRPr="00BA67B7" w:rsidRDefault="000D602C" w:rsidP="0001521D">
      <w:pPr>
        <w:pStyle w:val="NoteIndent2"/>
      </w:pPr>
      <w:r>
        <w:rPr>
          <w:noProof/>
          <w:lang w:eastAsia="en-US"/>
        </w:rPr>
        <w:drawing>
          <wp:inline distT="0" distB="0" distL="0" distR="0" wp14:anchorId="38275BB7" wp14:editId="58F641E9">
            <wp:extent cx="304800" cy="304800"/>
            <wp:effectExtent l="0" t="0" r="0" b="0"/>
            <wp:docPr id="16"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1521D" w:rsidRPr="00BA67B7">
        <w:tab/>
      </w:r>
      <w:r w:rsidR="0001521D" w:rsidRPr="00BA67B7">
        <w:rPr>
          <w:b/>
        </w:rPr>
        <w:t>REF:</w:t>
      </w:r>
      <w:r w:rsidR="0001521D" w:rsidRPr="00BA67B7">
        <w:t xml:space="preserve"> </w:t>
      </w:r>
      <w:r w:rsidR="0001521D" w:rsidRPr="00BA67B7">
        <w:rPr>
          <w:rFonts w:cs="Tahoma"/>
        </w:rPr>
        <w:t>For more information on Auto Signon</w:t>
      </w:r>
      <w:r w:rsidR="0001521D" w:rsidRPr="00BA67B7">
        <w:rPr>
          <w:rFonts w:cs="Tahoma"/>
        </w:rPr>
        <w:fldChar w:fldCharType="begin"/>
      </w:r>
      <w:r w:rsidR="0001521D" w:rsidRPr="00BA67B7">
        <w:instrText xml:space="preserve"> XE </w:instrText>
      </w:r>
      <w:r w:rsidR="00F26614">
        <w:instrText>“</w:instrText>
      </w:r>
      <w:r w:rsidR="0001521D" w:rsidRPr="00BA67B7">
        <w:instrText>Auto Signon</w:instrText>
      </w:r>
      <w:r w:rsidR="00F26614">
        <w:instrText>”</w:instrText>
      </w:r>
      <w:r w:rsidR="0001521D" w:rsidRPr="00BA67B7">
        <w:instrText xml:space="preserve"> </w:instrText>
      </w:r>
      <w:r w:rsidR="0001521D" w:rsidRPr="00BA67B7">
        <w:rPr>
          <w:rFonts w:cs="Tahoma"/>
        </w:rPr>
        <w:fldChar w:fldCharType="end"/>
      </w:r>
      <w:r w:rsidR="0001521D" w:rsidRPr="00BA67B7">
        <w:rPr>
          <w:rFonts w:cs="Tahoma"/>
        </w:rPr>
        <w:t xml:space="preserve">, </w:t>
      </w:r>
      <w:r w:rsidR="00E8630C" w:rsidRPr="00BA67B7">
        <w:rPr>
          <w:rFonts w:cs="Tahoma"/>
        </w:rPr>
        <w:t>see</w:t>
      </w:r>
      <w:r w:rsidR="0001521D" w:rsidRPr="00BA67B7">
        <w:rPr>
          <w:rFonts w:cs="Tahoma"/>
        </w:rPr>
        <w:t xml:space="preserve"> </w:t>
      </w:r>
      <w:r w:rsidR="00DC021A" w:rsidRPr="00BA67B7">
        <w:rPr>
          <w:rFonts w:cs="Tahoma"/>
        </w:rPr>
        <w:t xml:space="preserve">the </w:t>
      </w:r>
      <w:r w:rsidR="00F26614">
        <w:rPr>
          <w:rFonts w:cs="Tahoma"/>
        </w:rPr>
        <w:t>“</w:t>
      </w:r>
      <w:r w:rsidR="0001521D" w:rsidRPr="00BA67B7">
        <w:rPr>
          <w:rFonts w:cs="Tahoma"/>
          <w:color w:val="0000FF"/>
          <w:u w:val="single"/>
        </w:rPr>
        <w:fldChar w:fldCharType="begin"/>
      </w:r>
      <w:r w:rsidR="0001521D" w:rsidRPr="00BA67B7">
        <w:rPr>
          <w:rFonts w:cs="Tahoma"/>
          <w:color w:val="0000FF"/>
          <w:u w:val="single"/>
        </w:rPr>
        <w:instrText xml:space="preserve"> REF _Ref512150171 \h  \* MERGEFORMAT </w:instrText>
      </w:r>
      <w:r w:rsidR="0001521D" w:rsidRPr="00BA67B7">
        <w:rPr>
          <w:rFonts w:cs="Tahoma"/>
          <w:color w:val="0000FF"/>
          <w:u w:val="single"/>
        </w:rPr>
      </w:r>
      <w:r w:rsidR="0001521D" w:rsidRPr="00BA67B7">
        <w:rPr>
          <w:rFonts w:cs="Tahoma"/>
          <w:color w:val="0000FF"/>
          <w:u w:val="single"/>
        </w:rPr>
        <w:fldChar w:fldCharType="separate"/>
      </w:r>
      <w:r w:rsidR="00507385" w:rsidRPr="00507385">
        <w:rPr>
          <w:color w:val="0000FF"/>
          <w:u w:val="single"/>
        </w:rPr>
        <w:t>Integrated Auto Signon for Multiple User Sessions</w:t>
      </w:r>
      <w:r w:rsidR="0001521D" w:rsidRPr="00BA67B7">
        <w:rPr>
          <w:rFonts w:cs="Tahoma"/>
          <w:color w:val="0000FF"/>
          <w:u w:val="single"/>
        </w:rPr>
        <w:fldChar w:fldCharType="end"/>
      </w:r>
      <w:r w:rsidR="00F26614">
        <w:rPr>
          <w:rFonts w:cs="Tahoma"/>
        </w:rPr>
        <w:t>”</w:t>
      </w:r>
      <w:r w:rsidR="0001521D" w:rsidRPr="00BA67B7">
        <w:rPr>
          <w:rFonts w:cs="Tahoma"/>
        </w:rPr>
        <w:t xml:space="preserve"> </w:t>
      </w:r>
      <w:r w:rsidR="00DF3EC1" w:rsidRPr="00BA67B7">
        <w:rPr>
          <w:rFonts w:cs="Tahoma"/>
        </w:rPr>
        <w:t>section</w:t>
      </w:r>
      <w:r w:rsidR="00CE5D48" w:rsidRPr="00BA67B7">
        <w:rPr>
          <w:rFonts w:cs="Tahoma"/>
        </w:rPr>
        <w:t>.</w:t>
      </w:r>
    </w:p>
    <w:p w:rsidR="006B2646" w:rsidRPr="00BA67B7" w:rsidRDefault="000830F2" w:rsidP="0001521D">
      <w:pPr>
        <w:pStyle w:val="ListBullet"/>
        <w:keepNext/>
        <w:keepLines/>
      </w:pPr>
      <w:r>
        <w:lastRenderedPageBreak/>
        <w:t>Support for</w:t>
      </w:r>
      <w:r w:rsidR="006B2646" w:rsidRPr="00BA67B7">
        <w:t xml:space="preserve"> multi-instances of the RPC Broker. </w:t>
      </w:r>
      <w:r>
        <w:t>The RPC Broker code</w:t>
      </w:r>
      <w:r w:rsidR="006B2646" w:rsidRPr="00BA67B7">
        <w:t xml:space="preserve"> permit</w:t>
      </w:r>
      <w:r>
        <w:t>s</w:t>
      </w:r>
      <w:r w:rsidR="006B2646" w:rsidRPr="00BA67B7">
        <w:t xml:space="preserve"> an application to open two separate Broker instances with the same Server/ListenerPort combination, resulting in two separate partitions on the server. Previously, an attempt to open a second Broker instance ended up using the same partition. For this capability to be useful for concurrent processing, an application would have to use threads to handle the separate Broker sessions</w:t>
      </w:r>
      <w:r w:rsidR="0001521D" w:rsidRPr="00BA67B7">
        <w:t>.</w:t>
      </w:r>
      <w:r>
        <w:t xml:space="preserve"> (</w:t>
      </w:r>
      <w:r w:rsidRPr="00BA67B7">
        <w:t>XWB*1.1*13</w:t>
      </w:r>
      <w:r>
        <w:t>)</w:t>
      </w:r>
    </w:p>
    <w:p w:rsidR="006B2646" w:rsidRPr="00BA67B7" w:rsidRDefault="000D602C" w:rsidP="0001521D">
      <w:pPr>
        <w:pStyle w:val="CautionIndent2"/>
      </w:pPr>
      <w:r>
        <w:rPr>
          <w:noProof/>
          <w:lang w:eastAsia="en-US"/>
        </w:rPr>
        <w:drawing>
          <wp:inline distT="0" distB="0" distL="0" distR="0" wp14:anchorId="7A4B7DF4" wp14:editId="3D2BF293">
            <wp:extent cx="409575" cy="409575"/>
            <wp:effectExtent l="0" t="0" r="9525" b="9525"/>
            <wp:docPr id="17" name="Picture 22"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2"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21D" w:rsidRPr="00BA67B7">
        <w:tab/>
      </w:r>
      <w:r w:rsidR="0001521D" w:rsidRPr="00BA67B7">
        <w:rPr>
          <w:bCs/>
        </w:rPr>
        <w:t xml:space="preserve">CAUTION: Although there should be no problems, the RPC Broker is </w:t>
      </w:r>
      <w:r w:rsidR="0001521D" w:rsidRPr="000830F2">
        <w:rPr>
          <w:bCs/>
          <w:i/>
        </w:rPr>
        <w:t>not yet</w:t>
      </w:r>
      <w:r w:rsidR="0001521D" w:rsidRPr="00BA67B7">
        <w:rPr>
          <w:bCs/>
        </w:rPr>
        <w:t xml:space="preserve"> guaranteed to be thread safe.</w:t>
      </w:r>
    </w:p>
    <w:p w:rsidR="00CE155D" w:rsidRPr="00BA67B7" w:rsidRDefault="000830F2" w:rsidP="0001521D">
      <w:pPr>
        <w:pStyle w:val="ListBullet"/>
        <w:keepNext/>
        <w:keepLines/>
      </w:pPr>
      <w:r>
        <w:t>E</w:t>
      </w:r>
      <w:r w:rsidR="00CE155D" w:rsidRPr="00BA67B7">
        <w:t>nhanced Broker management and configuration tools (e.g.,</w:t>
      </w:r>
      <w:r w:rsidR="00977ABB" w:rsidRPr="00BA67B7">
        <w:t> </w:t>
      </w:r>
      <w:r w:rsidR="00CE155D" w:rsidRPr="00BA67B7">
        <w:t>debugging tools, RPC BROKER SITE PARAMETERS file (#8994.1)</w:t>
      </w:r>
      <w:r w:rsidR="00B95291" w:rsidRPr="00BA67B7">
        <w:fldChar w:fldCharType="begin"/>
      </w:r>
      <w:r w:rsidR="00B95291" w:rsidRPr="00BA67B7">
        <w:instrText xml:space="preserve"> XE </w:instrText>
      </w:r>
      <w:r w:rsidR="00F26614">
        <w:instrText>“</w:instrText>
      </w:r>
      <w:r w:rsidR="00B95291" w:rsidRPr="00BA67B7">
        <w:instrText>RPC BROKER SITE PARAMETERS File (#8994.1)</w:instrText>
      </w:r>
      <w:r w:rsidR="00F26614">
        <w:instrText>”</w:instrText>
      </w:r>
      <w:r w:rsidR="00B95291" w:rsidRPr="00BA67B7">
        <w:instrText xml:space="preserve"> </w:instrText>
      </w:r>
      <w:r w:rsidR="00B95291" w:rsidRPr="00BA67B7">
        <w:fldChar w:fldCharType="end"/>
      </w:r>
      <w:r w:rsidR="00B95291" w:rsidRPr="00BA67B7">
        <w:fldChar w:fldCharType="begin"/>
      </w:r>
      <w:r w:rsidR="00B95291" w:rsidRPr="00BA67B7">
        <w:instrText xml:space="preserve"> XE </w:instrText>
      </w:r>
      <w:r w:rsidR="00F26614">
        <w:instrText>“</w:instrText>
      </w:r>
      <w:r w:rsidR="00B95291" w:rsidRPr="00BA67B7">
        <w:instrText>Files:RPC BROKER SITE PARAMETERS (#8994.1)</w:instrText>
      </w:r>
      <w:r w:rsidR="00F26614">
        <w:instrText>”</w:instrText>
      </w:r>
      <w:r w:rsidR="00B95291" w:rsidRPr="00BA67B7">
        <w:instrText xml:space="preserve"> </w:instrText>
      </w:r>
      <w:r w:rsidR="00B95291" w:rsidRPr="00BA67B7">
        <w:fldChar w:fldCharType="end"/>
      </w:r>
      <w:r w:rsidR="00CE155D" w:rsidRPr="00BA67B7">
        <w:t>, enhanced Broker Listener).</w:t>
      </w:r>
    </w:p>
    <w:p w:rsidR="0001521D" w:rsidRPr="00BA67B7" w:rsidRDefault="000D602C" w:rsidP="0001521D">
      <w:pPr>
        <w:pStyle w:val="NoteIndent2"/>
      </w:pPr>
      <w:r>
        <w:rPr>
          <w:noProof/>
          <w:lang w:eastAsia="en-US"/>
        </w:rPr>
        <w:drawing>
          <wp:inline distT="0" distB="0" distL="0" distR="0" wp14:anchorId="5A05D1AF" wp14:editId="2C4A1013">
            <wp:extent cx="304800" cy="304800"/>
            <wp:effectExtent l="0" t="0" r="0" b="0"/>
            <wp:docPr id="18" name="Picture 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1521D" w:rsidRPr="00BA67B7">
        <w:tab/>
      </w:r>
      <w:r w:rsidR="0001521D" w:rsidRPr="00BA67B7">
        <w:rPr>
          <w:b/>
        </w:rPr>
        <w:t>REF:</w:t>
      </w:r>
      <w:r w:rsidR="0001521D" w:rsidRPr="00BA67B7">
        <w:t xml:space="preserve"> </w:t>
      </w:r>
      <w:r w:rsidR="0001521D" w:rsidRPr="00BA67B7">
        <w:rPr>
          <w:rFonts w:cs="Tahoma"/>
        </w:rPr>
        <w:t xml:space="preserve">For more information on troubleshooting the Broker, </w:t>
      </w:r>
      <w:r w:rsidR="00CE5D48" w:rsidRPr="00BA67B7">
        <w:rPr>
          <w:rFonts w:cs="Tahoma"/>
        </w:rPr>
        <w:t>see</w:t>
      </w:r>
      <w:r w:rsidR="0001521D" w:rsidRPr="00BA67B7">
        <w:rPr>
          <w:rFonts w:cs="Tahoma"/>
        </w:rPr>
        <w:t xml:space="preserve"> </w:t>
      </w:r>
      <w:r w:rsidR="00272438">
        <w:rPr>
          <w:rFonts w:cs="Tahoma"/>
        </w:rPr>
        <w:t>the</w:t>
      </w:r>
      <w:r w:rsidR="00272438" w:rsidRPr="00BA67B7">
        <w:rPr>
          <w:rFonts w:cs="Tahoma"/>
        </w:rPr>
        <w:t xml:space="preserve"> </w:t>
      </w:r>
      <w:r w:rsidR="00F26614" w:rsidRPr="00416867">
        <w:rPr>
          <w:rFonts w:cs="Tahoma"/>
        </w:rPr>
        <w:t>“</w:t>
      </w:r>
      <w:r w:rsidR="00416867" w:rsidRPr="00416867">
        <w:rPr>
          <w:rFonts w:cs="Tahoma"/>
          <w:color w:val="0000FF"/>
          <w:u w:val="single"/>
        </w:rPr>
        <w:fldChar w:fldCharType="begin"/>
      </w:r>
      <w:r w:rsidR="00416867" w:rsidRPr="00416867">
        <w:rPr>
          <w:rFonts w:cs="Tahoma"/>
          <w:color w:val="0000FF"/>
          <w:u w:val="single"/>
        </w:rPr>
        <w:instrText xml:space="preserve"> REF _Ref449351372 \h </w:instrText>
      </w:r>
      <w:r w:rsidR="00416867">
        <w:rPr>
          <w:rFonts w:cs="Tahoma"/>
          <w:color w:val="0000FF"/>
          <w:u w:val="single"/>
        </w:rPr>
        <w:instrText xml:space="preserve"> \* MERGEFORMAT </w:instrText>
      </w:r>
      <w:r w:rsidR="00416867" w:rsidRPr="00416867">
        <w:rPr>
          <w:rFonts w:cs="Tahoma"/>
          <w:color w:val="0000FF"/>
          <w:u w:val="single"/>
        </w:rPr>
      </w:r>
      <w:r w:rsidR="00416867" w:rsidRPr="00416867">
        <w:rPr>
          <w:rFonts w:cs="Tahoma"/>
          <w:color w:val="0000FF"/>
          <w:u w:val="single"/>
        </w:rPr>
        <w:fldChar w:fldCharType="separate"/>
      </w:r>
      <w:r w:rsidR="00507385" w:rsidRPr="00507385">
        <w:rPr>
          <w:color w:val="0000FF"/>
          <w:u w:val="single"/>
        </w:rPr>
        <w:t>Troubleshooting</w:t>
      </w:r>
      <w:r w:rsidR="00416867" w:rsidRPr="00416867">
        <w:rPr>
          <w:rFonts w:cs="Tahoma"/>
          <w:color w:val="0000FF"/>
          <w:u w:val="single"/>
        </w:rPr>
        <w:fldChar w:fldCharType="end"/>
      </w:r>
      <w:r w:rsidR="00F26614">
        <w:rPr>
          <w:rFonts w:cs="Tahoma"/>
        </w:rPr>
        <w:t>”</w:t>
      </w:r>
      <w:r w:rsidR="000830F2">
        <w:rPr>
          <w:rFonts w:cs="Tahoma"/>
        </w:rPr>
        <w:t xml:space="preserve"> section.</w:t>
      </w:r>
    </w:p>
    <w:p w:rsidR="00CE155D" w:rsidRPr="00BA67B7" w:rsidRDefault="00CE155D" w:rsidP="0087360D">
      <w:pPr>
        <w:pStyle w:val="Heading2"/>
      </w:pPr>
      <w:bookmarkStart w:id="112" w:name="_Toc338740696"/>
      <w:bookmarkStart w:id="113" w:name="_Toc338834081"/>
      <w:bookmarkStart w:id="114" w:name="_Toc339260912"/>
      <w:bookmarkStart w:id="115" w:name="_Toc339260981"/>
      <w:bookmarkStart w:id="116" w:name="_Toc339418579"/>
      <w:bookmarkStart w:id="117" w:name="_Toc339707968"/>
      <w:bookmarkStart w:id="118" w:name="_Toc339783049"/>
      <w:bookmarkStart w:id="119" w:name="_Toc345918862"/>
      <w:bookmarkStart w:id="120" w:name="_Toc354974854"/>
      <w:bookmarkStart w:id="121" w:name="_Ref373327510"/>
      <w:bookmarkStart w:id="122" w:name="_Toc449511472"/>
      <w:r w:rsidRPr="00BA67B7">
        <w:t>How Does It All Work?</w:t>
      </w:r>
      <w:bookmarkEnd w:id="112"/>
      <w:bookmarkEnd w:id="113"/>
      <w:bookmarkEnd w:id="114"/>
      <w:bookmarkEnd w:id="115"/>
      <w:bookmarkEnd w:id="116"/>
      <w:bookmarkEnd w:id="117"/>
      <w:bookmarkEnd w:id="118"/>
      <w:bookmarkEnd w:id="119"/>
      <w:bookmarkEnd w:id="120"/>
      <w:bookmarkEnd w:id="121"/>
      <w:bookmarkEnd w:id="122"/>
    </w:p>
    <w:p w:rsidR="00CE155D" w:rsidRPr="00BA67B7" w:rsidRDefault="0001521D" w:rsidP="0001521D">
      <w:pPr>
        <w:pStyle w:val="BodyText"/>
        <w:keepNext/>
        <w:keepLines/>
      </w:pPr>
      <w:r w:rsidRPr="00BA67B7">
        <w:fldChar w:fldCharType="begin"/>
      </w:r>
      <w:r w:rsidRPr="00BA67B7">
        <w:instrText xml:space="preserve"> XE </w:instrText>
      </w:r>
      <w:r w:rsidR="00F26614">
        <w:instrText>“</w:instrText>
      </w:r>
      <w:r w:rsidRPr="00BA67B7">
        <w:instrText>How Does It All Work?</w:instrText>
      </w:r>
      <w:r w:rsidR="00F26614">
        <w:instrText>”</w:instrText>
      </w:r>
      <w:r w:rsidRPr="00BA67B7">
        <w:instrText xml:space="preserve"> </w:instrText>
      </w:r>
      <w:r w:rsidRPr="00BA67B7">
        <w:fldChar w:fldCharType="end"/>
      </w:r>
      <w:r w:rsidR="00CE155D" w:rsidRPr="00BA67B7">
        <w:t>The process begins on a user</w:t>
      </w:r>
      <w:r w:rsidR="00F26614">
        <w:t>’</w:t>
      </w:r>
      <w:r w:rsidR="00CE155D" w:rsidRPr="00BA67B7">
        <w:t>s workstation (i.e.,</w:t>
      </w:r>
      <w:r w:rsidR="00977ABB" w:rsidRPr="00BA67B7">
        <w:t> </w:t>
      </w:r>
      <w:r w:rsidR="00CE155D" w:rsidRPr="00BA67B7">
        <w:t>PC), running Microsoft</w:t>
      </w:r>
      <w:r w:rsidR="008D302A" w:rsidRPr="00BA67B7">
        <w:rPr>
          <w:vertAlign w:val="superscript"/>
        </w:rPr>
        <w:t>®</w:t>
      </w:r>
      <w:r w:rsidR="00CE155D" w:rsidRPr="00BA67B7">
        <w:t xml:space="preserve"> Windows, which is connected to a site</w:t>
      </w:r>
      <w:r w:rsidR="00F26614">
        <w:t>’</w:t>
      </w:r>
      <w:r w:rsidR="00CE155D" w:rsidRPr="00BA67B7">
        <w:t>s local area network (LAN</w:t>
      </w:r>
      <w:r w:rsidR="00640CA8" w:rsidRPr="00BA67B7">
        <w:fldChar w:fldCharType="begin"/>
      </w:r>
      <w:r w:rsidR="00640CA8" w:rsidRPr="00BA67B7">
        <w:instrText xml:space="preserve"> XE </w:instrText>
      </w:r>
      <w:r w:rsidR="00F26614">
        <w:instrText>“</w:instrText>
      </w:r>
      <w:r w:rsidR="00640CA8" w:rsidRPr="00BA67B7">
        <w:rPr>
          <w:iCs/>
        </w:rPr>
        <w:instrText>LAN</w:instrText>
      </w:r>
      <w:r w:rsidR="00F26614">
        <w:instrText>”</w:instrText>
      </w:r>
      <w:r w:rsidR="00640CA8" w:rsidRPr="00BA67B7">
        <w:instrText xml:space="preserve"> </w:instrText>
      </w:r>
      <w:r w:rsidR="00640CA8" w:rsidRPr="00BA67B7">
        <w:fldChar w:fldCharType="end"/>
      </w:r>
      <w:r w:rsidR="00CE155D" w:rsidRPr="00BA67B7">
        <w:t xml:space="preserve">). The workstation </w:t>
      </w:r>
      <w:r w:rsidR="00CE155D" w:rsidRPr="00BA67B7">
        <w:rPr>
          <w:i/>
        </w:rPr>
        <w:t>must</w:t>
      </w:r>
      <w:r w:rsidR="00CE155D" w:rsidRPr="00BA67B7">
        <w:t xml:space="preserve"> be able to run some version of Transmission Control Protocol/Internet Protocol (TCP/IP</w:t>
      </w:r>
      <w:r w:rsidR="00D675B8" w:rsidRPr="00BA67B7">
        <w:fldChar w:fldCharType="begin"/>
      </w:r>
      <w:r w:rsidR="00D675B8" w:rsidRPr="00BA67B7">
        <w:instrText xml:space="preserve"> XE </w:instrText>
      </w:r>
      <w:r w:rsidR="00F26614">
        <w:instrText>“</w:instrText>
      </w:r>
      <w:r w:rsidR="00D675B8" w:rsidRPr="00BA67B7">
        <w:instrText>TCP/IP</w:instrText>
      </w:r>
      <w:r w:rsidR="00F26614">
        <w:instrText>”</w:instrText>
      </w:r>
      <w:r w:rsidR="00D675B8" w:rsidRPr="00BA67B7">
        <w:instrText xml:space="preserve"> </w:instrText>
      </w:r>
      <w:r w:rsidR="00D675B8" w:rsidRPr="00BA67B7">
        <w:fldChar w:fldCharType="end"/>
      </w:r>
      <w:r w:rsidR="00CE155D" w:rsidRPr="00BA67B7">
        <w:t>).</w:t>
      </w:r>
    </w:p>
    <w:p w:rsidR="00CE155D" w:rsidRPr="00BA67B7" w:rsidRDefault="000D602C" w:rsidP="000830F2">
      <w:pPr>
        <w:pStyle w:val="Note"/>
      </w:pPr>
      <w:r>
        <w:rPr>
          <w:noProof/>
          <w:lang w:eastAsia="en-US"/>
        </w:rPr>
        <w:drawing>
          <wp:inline distT="0" distB="0" distL="0" distR="0" wp14:anchorId="30577927" wp14:editId="26CF9540">
            <wp:extent cx="304800" cy="304800"/>
            <wp:effectExtent l="0" t="0" r="0" b="0"/>
            <wp:docPr id="19"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1521D" w:rsidRPr="00BA67B7">
        <w:tab/>
      </w:r>
      <w:r w:rsidR="0001521D" w:rsidRPr="00BA67B7">
        <w:rPr>
          <w:b/>
        </w:rPr>
        <w:t>REF:</w:t>
      </w:r>
      <w:r w:rsidR="0001521D" w:rsidRPr="00BA67B7">
        <w:t xml:space="preserve"> For more specific environment requirements, </w:t>
      </w:r>
      <w:r w:rsidR="00E8630C" w:rsidRPr="00BA67B7">
        <w:t>see</w:t>
      </w:r>
      <w:r w:rsidR="00EB1DD2" w:rsidRPr="00BA67B7">
        <w:t xml:space="preserve"> the</w:t>
      </w:r>
      <w:r w:rsidR="0001521D" w:rsidRPr="00BA67B7">
        <w:t xml:space="preserve"> </w:t>
      </w:r>
      <w:r w:rsidR="0001521D" w:rsidRPr="00BA67B7">
        <w:rPr>
          <w:i/>
        </w:rPr>
        <w:t>RPC Broker Installation Guide</w:t>
      </w:r>
      <w:r w:rsidR="0001521D" w:rsidRPr="00BA67B7">
        <w:t>.</w:t>
      </w:r>
    </w:p>
    <w:p w:rsidR="00CE155D" w:rsidRPr="00BA67B7" w:rsidRDefault="00CE155D" w:rsidP="0001521D">
      <w:pPr>
        <w:pStyle w:val="BodyText"/>
      </w:pPr>
      <w:r w:rsidRPr="00BA67B7">
        <w:t xml:space="preserve">When a user starts a </w:t>
      </w:r>
      <w:r w:rsidR="00696037" w:rsidRPr="00BA67B7">
        <w:rPr>
          <w:szCs w:val="22"/>
        </w:rPr>
        <w:t>VistA</w:t>
      </w:r>
      <w:r w:rsidRPr="00BA67B7">
        <w:t xml:space="preserve"> program on the client, the program requests a connection with a server. The server is continuously running at least one Broker </w:t>
      </w:r>
      <w:r w:rsidR="00F26614">
        <w:t>“</w:t>
      </w:r>
      <w:r w:rsidRPr="00BA67B7">
        <w:t>Listener</w:t>
      </w:r>
      <w:r w:rsidR="00F26614">
        <w:t>”</w:t>
      </w:r>
      <w:r w:rsidRPr="00BA67B7">
        <w:t xml:space="preserve"> job in the background whose sole purpose is to establish connections with clients.</w:t>
      </w:r>
    </w:p>
    <w:p w:rsidR="00CE155D" w:rsidRPr="00BA67B7" w:rsidRDefault="00CE155D" w:rsidP="0001521D">
      <w:pPr>
        <w:pStyle w:val="BodyText"/>
        <w:keepNext/>
        <w:keepLines/>
      </w:pPr>
      <w:r w:rsidRPr="00BA67B7">
        <w:t>Once the Listener receives a connection request, it does the following:</w:t>
      </w:r>
    </w:p>
    <w:p w:rsidR="00CE155D" w:rsidRPr="00BA67B7" w:rsidRDefault="00CE155D" w:rsidP="000830F2">
      <w:pPr>
        <w:pStyle w:val="ListNumber"/>
        <w:keepNext/>
        <w:keepLines/>
        <w:numPr>
          <w:ilvl w:val="0"/>
          <w:numId w:val="35"/>
        </w:numPr>
        <w:tabs>
          <w:tab w:val="clear" w:pos="360"/>
        </w:tabs>
        <w:ind w:left="720"/>
      </w:pPr>
      <w:r w:rsidRPr="00BA67B7">
        <w:t>Validates the message.</w:t>
      </w:r>
    </w:p>
    <w:p w:rsidR="00CE155D" w:rsidRPr="00BA67B7" w:rsidRDefault="00CE155D" w:rsidP="0001521D">
      <w:pPr>
        <w:pStyle w:val="ListNumber"/>
        <w:keepNext/>
        <w:keepLines/>
      </w:pPr>
      <w:r w:rsidRPr="00BA67B7">
        <w:t xml:space="preserve">Creates (spawns, jobs off) another process </w:t>
      </w:r>
      <w:r w:rsidR="00F26614">
        <w:t>“</w:t>
      </w:r>
      <w:r w:rsidRPr="00BA67B7">
        <w:t>Handler.</w:t>
      </w:r>
      <w:r w:rsidR="00F26614">
        <w:t>”</w:t>
      </w:r>
      <w:r w:rsidRPr="00BA67B7">
        <w:t xml:space="preserve"> The Handler process does the work to satisfy the client</w:t>
      </w:r>
      <w:r w:rsidR="00F26614">
        <w:t>’</w:t>
      </w:r>
      <w:r w:rsidRPr="00BA67B7">
        <w:t>s requests.</w:t>
      </w:r>
    </w:p>
    <w:p w:rsidR="00CE155D" w:rsidRPr="00BA67B7" w:rsidRDefault="00CE155D" w:rsidP="0001521D">
      <w:pPr>
        <w:pStyle w:val="ListNumber"/>
      </w:pPr>
      <w:r w:rsidRPr="00BA67B7">
        <w:t>Goes back to listening.</w:t>
      </w:r>
    </w:p>
    <w:p w:rsidR="00CE155D" w:rsidRPr="00BA67B7" w:rsidRDefault="00CE155D" w:rsidP="0001521D">
      <w:pPr>
        <w:pStyle w:val="BodyText"/>
      </w:pPr>
      <w:r w:rsidRPr="00BA67B7">
        <w:t>When the connection to the server is established, users who are not already logged into the server are asked to identify themselves by logging in with their Access</w:t>
      </w:r>
      <w:r w:rsidR="002A25E3" w:rsidRPr="00BA67B7">
        <w:fldChar w:fldCharType="begin"/>
      </w:r>
      <w:r w:rsidR="002A25E3" w:rsidRPr="00BA67B7">
        <w:instrText xml:space="preserve"> XE </w:instrText>
      </w:r>
      <w:r w:rsidR="00F26614">
        <w:instrText>“</w:instrText>
      </w:r>
      <w:r w:rsidR="002A25E3" w:rsidRPr="00BA67B7">
        <w:instrText>Access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Codes:Access</w:instrText>
      </w:r>
      <w:r w:rsidR="00F26614">
        <w:instrText>”</w:instrText>
      </w:r>
      <w:r w:rsidR="002A25E3" w:rsidRPr="00BA67B7">
        <w:instrText xml:space="preserve"> </w:instrText>
      </w:r>
      <w:r w:rsidR="002A25E3" w:rsidRPr="00BA67B7">
        <w:fldChar w:fldCharType="end"/>
      </w:r>
      <w:r w:rsidRPr="00BA67B7">
        <w:t xml:space="preserve"> and Verify</w:t>
      </w:r>
      <w:r w:rsidR="002A25E3" w:rsidRPr="00BA67B7">
        <w:fldChar w:fldCharType="begin"/>
      </w:r>
      <w:r w:rsidR="002A25E3" w:rsidRPr="00BA67B7">
        <w:instrText xml:space="preserve"> XE </w:instrText>
      </w:r>
      <w:r w:rsidR="00F26614">
        <w:instrText>“</w:instrText>
      </w:r>
      <w:r w:rsidR="002A25E3" w:rsidRPr="00BA67B7">
        <w:instrText>Verify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Codes:Verify</w:instrText>
      </w:r>
      <w:r w:rsidR="00F26614">
        <w:instrText>”</w:instrText>
      </w:r>
      <w:r w:rsidR="002A25E3" w:rsidRPr="00BA67B7">
        <w:instrText xml:space="preserve"> </w:instrText>
      </w:r>
      <w:r w:rsidR="002A25E3" w:rsidRPr="00BA67B7">
        <w:fldChar w:fldCharType="end"/>
      </w:r>
      <w:r w:rsidRPr="00BA67B7">
        <w:t xml:space="preserve"> codes. With the implementation of Auto Signon</w:t>
      </w:r>
      <w:r w:rsidR="00F47ECC" w:rsidRPr="00BA67B7">
        <w:fldChar w:fldCharType="begin"/>
      </w:r>
      <w:r w:rsidR="00F47ECC" w:rsidRPr="00BA67B7">
        <w:instrText xml:space="preserve"> XE </w:instrText>
      </w:r>
      <w:r w:rsidR="00F26614">
        <w:instrText>“</w:instrText>
      </w:r>
      <w:r w:rsidR="00F47ECC" w:rsidRPr="00BA67B7">
        <w:instrText>Auto Signon</w:instrText>
      </w:r>
      <w:r w:rsidR="00F26614">
        <w:instrText>”</w:instrText>
      </w:r>
      <w:r w:rsidR="00F47ECC" w:rsidRPr="00BA67B7">
        <w:instrText xml:space="preserve"> </w:instrText>
      </w:r>
      <w:r w:rsidR="00F47ECC" w:rsidRPr="00BA67B7">
        <w:fldChar w:fldCharType="end"/>
      </w:r>
      <w:r w:rsidRPr="00BA67B7">
        <w:t xml:space="preserve">, users are considered already logged in to the server if they have previously logged in to a </w:t>
      </w:r>
      <w:r w:rsidR="00696037" w:rsidRPr="00BA67B7">
        <w:rPr>
          <w:szCs w:val="22"/>
        </w:rPr>
        <w:t>VistA</w:t>
      </w:r>
      <w:r w:rsidRPr="00BA67B7">
        <w:t xml:space="preserve"> GUI or roll-and-scroll application that is still running on their workstation. After a successful login, the application is active on both the server and the client.</w:t>
      </w:r>
    </w:p>
    <w:p w:rsidR="00CE155D" w:rsidRPr="00BA67B7" w:rsidRDefault="000D602C" w:rsidP="0001521D">
      <w:pPr>
        <w:pStyle w:val="Note"/>
      </w:pPr>
      <w:r>
        <w:rPr>
          <w:noProof/>
          <w:lang w:eastAsia="en-US"/>
        </w:rPr>
        <w:drawing>
          <wp:inline distT="0" distB="0" distL="0" distR="0" wp14:anchorId="049D880D" wp14:editId="2A791F5C">
            <wp:extent cx="304800" cy="304800"/>
            <wp:effectExtent l="0" t="0" r="0" b="0"/>
            <wp:docPr id="20" name="Picture 1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1521D" w:rsidRPr="00BA67B7">
        <w:tab/>
      </w:r>
      <w:r w:rsidR="0001521D" w:rsidRPr="00BA67B7">
        <w:rPr>
          <w:b/>
        </w:rPr>
        <w:t>REF:</w:t>
      </w:r>
      <w:r w:rsidR="0001521D" w:rsidRPr="00BA67B7">
        <w:t xml:space="preserve"> </w:t>
      </w:r>
      <w:r w:rsidR="0001521D" w:rsidRPr="00BA67B7">
        <w:rPr>
          <w:rFonts w:cs="Tahoma"/>
        </w:rPr>
        <w:t>For more information on Auto Signon</w:t>
      </w:r>
      <w:r w:rsidR="0001521D" w:rsidRPr="00BA67B7">
        <w:rPr>
          <w:rFonts w:cs="Tahoma"/>
        </w:rPr>
        <w:fldChar w:fldCharType="begin"/>
      </w:r>
      <w:r w:rsidR="0001521D" w:rsidRPr="00BA67B7">
        <w:instrText xml:space="preserve"> XE </w:instrText>
      </w:r>
      <w:r w:rsidR="00F26614">
        <w:instrText>“</w:instrText>
      </w:r>
      <w:r w:rsidR="0001521D" w:rsidRPr="00BA67B7">
        <w:instrText>Auto Signon</w:instrText>
      </w:r>
      <w:r w:rsidR="00F26614">
        <w:instrText>”</w:instrText>
      </w:r>
      <w:r w:rsidR="0001521D" w:rsidRPr="00BA67B7">
        <w:instrText xml:space="preserve"> </w:instrText>
      </w:r>
      <w:r w:rsidR="0001521D" w:rsidRPr="00BA67B7">
        <w:rPr>
          <w:rFonts w:cs="Tahoma"/>
        </w:rPr>
        <w:fldChar w:fldCharType="end"/>
      </w:r>
      <w:r w:rsidR="0001521D" w:rsidRPr="00BA67B7">
        <w:rPr>
          <w:rFonts w:cs="Tahoma"/>
        </w:rPr>
        <w:t xml:space="preserve">, </w:t>
      </w:r>
      <w:r w:rsidR="00E8630C" w:rsidRPr="00BA67B7">
        <w:rPr>
          <w:rFonts w:cs="Tahoma"/>
        </w:rPr>
        <w:t>see</w:t>
      </w:r>
      <w:r w:rsidR="0001521D" w:rsidRPr="00BA67B7">
        <w:rPr>
          <w:rFonts w:cs="Tahoma"/>
        </w:rPr>
        <w:t xml:space="preserve"> </w:t>
      </w:r>
      <w:r w:rsidR="00DC021A" w:rsidRPr="00BA67B7">
        <w:rPr>
          <w:rFonts w:cs="Tahoma"/>
        </w:rPr>
        <w:t xml:space="preserve">the </w:t>
      </w:r>
      <w:r w:rsidR="00F26614">
        <w:rPr>
          <w:rFonts w:cs="Tahoma"/>
        </w:rPr>
        <w:t>“</w:t>
      </w:r>
      <w:r w:rsidR="0001521D" w:rsidRPr="00BA67B7">
        <w:rPr>
          <w:rFonts w:cs="Tahoma"/>
          <w:color w:val="0000FF"/>
          <w:u w:val="single"/>
        </w:rPr>
        <w:fldChar w:fldCharType="begin"/>
      </w:r>
      <w:r w:rsidR="0001521D" w:rsidRPr="00BA67B7">
        <w:rPr>
          <w:rFonts w:cs="Tahoma"/>
          <w:color w:val="0000FF"/>
          <w:u w:val="single"/>
        </w:rPr>
        <w:instrText xml:space="preserve"> REF _Ref512150171 \h  \* MERGEFORMAT </w:instrText>
      </w:r>
      <w:r w:rsidR="0001521D" w:rsidRPr="00BA67B7">
        <w:rPr>
          <w:rFonts w:cs="Tahoma"/>
          <w:color w:val="0000FF"/>
          <w:u w:val="single"/>
        </w:rPr>
      </w:r>
      <w:r w:rsidR="0001521D" w:rsidRPr="00BA67B7">
        <w:rPr>
          <w:rFonts w:cs="Tahoma"/>
          <w:color w:val="0000FF"/>
          <w:u w:val="single"/>
        </w:rPr>
        <w:fldChar w:fldCharType="separate"/>
      </w:r>
      <w:r w:rsidR="00507385" w:rsidRPr="00507385">
        <w:rPr>
          <w:color w:val="0000FF"/>
          <w:u w:val="single"/>
        </w:rPr>
        <w:t>Integrated Auto Signon for Multiple User Sessions</w:t>
      </w:r>
      <w:r w:rsidR="0001521D" w:rsidRPr="00BA67B7">
        <w:rPr>
          <w:rFonts w:cs="Tahoma"/>
          <w:color w:val="0000FF"/>
          <w:u w:val="single"/>
        </w:rPr>
        <w:fldChar w:fldCharType="end"/>
      </w:r>
      <w:r w:rsidR="00F26614">
        <w:rPr>
          <w:rFonts w:cs="Tahoma"/>
        </w:rPr>
        <w:t>”</w:t>
      </w:r>
      <w:r w:rsidR="0001521D" w:rsidRPr="00BA67B7">
        <w:rPr>
          <w:rFonts w:cs="Tahoma"/>
        </w:rPr>
        <w:t xml:space="preserve"> </w:t>
      </w:r>
      <w:r w:rsidR="00DF3EC1" w:rsidRPr="00BA67B7">
        <w:rPr>
          <w:rFonts w:cs="Tahoma"/>
        </w:rPr>
        <w:t>section</w:t>
      </w:r>
      <w:r w:rsidR="0001521D" w:rsidRPr="00BA67B7">
        <w:rPr>
          <w:rFonts w:cs="Tahoma"/>
        </w:rPr>
        <w:t>.</w:t>
      </w:r>
    </w:p>
    <w:p w:rsidR="00CE155D" w:rsidRPr="00BA67B7" w:rsidRDefault="00CE155D" w:rsidP="0001521D">
      <w:pPr>
        <w:pStyle w:val="BodyText"/>
      </w:pPr>
      <w:r w:rsidRPr="00BA67B7">
        <w:t>As you manipulate the interface, your client process is reading and writing data to the server. The reading and writing is carried out as messages traveling over the TCP/IP</w:t>
      </w:r>
      <w:r w:rsidR="00D675B8" w:rsidRPr="00BA67B7">
        <w:fldChar w:fldCharType="begin"/>
      </w:r>
      <w:r w:rsidR="00D675B8" w:rsidRPr="00BA67B7">
        <w:instrText xml:space="preserve"> XE </w:instrText>
      </w:r>
      <w:r w:rsidR="00F26614">
        <w:instrText>“</w:instrText>
      </w:r>
      <w:r w:rsidR="00D675B8" w:rsidRPr="00BA67B7">
        <w:instrText>TCP/IP</w:instrText>
      </w:r>
      <w:r w:rsidR="00F26614">
        <w:instrText>”</w:instrText>
      </w:r>
      <w:r w:rsidR="00D675B8" w:rsidRPr="00BA67B7">
        <w:instrText xml:space="preserve"> </w:instrText>
      </w:r>
      <w:r w:rsidR="00D675B8" w:rsidRPr="00BA67B7">
        <w:fldChar w:fldCharType="end"/>
      </w:r>
      <w:r w:rsidRPr="00BA67B7">
        <w:t xml:space="preserve"> link. In the message sent to the server, client applications will include the name of the requested RPC to be activated and its associated parameters. These RPCs will be written in M and registered in a file containing available and authorized RPCs (i.e.,</w:t>
      </w:r>
      <w:r w:rsidR="00977ABB" w:rsidRPr="00BA67B7">
        <w:t> </w:t>
      </w:r>
      <w:r w:rsidRPr="00BA67B7">
        <w:t>REMOTE PROCEDURE file [#8994]</w:t>
      </w:r>
      <w:r w:rsidR="00D675B8" w:rsidRPr="00BA67B7">
        <w:fldChar w:fldCharType="begin"/>
      </w:r>
      <w:r w:rsidR="00D675B8" w:rsidRPr="00BA67B7">
        <w:instrText xml:space="preserve"> XE </w:instrText>
      </w:r>
      <w:r w:rsidR="00F26614">
        <w:instrText>“</w:instrText>
      </w:r>
      <w:r w:rsidR="00D675B8" w:rsidRPr="00BA67B7">
        <w:instrText>REMOTE PROCEDURE File (#8994)</w:instrText>
      </w:r>
      <w:r w:rsidR="00F26614">
        <w:instrText>”</w:instrText>
      </w:r>
      <w:r w:rsidR="00D675B8" w:rsidRPr="00BA67B7">
        <w:instrText xml:space="preserve"> </w:instrText>
      </w:r>
      <w:r w:rsidR="00D675B8" w:rsidRPr="00BA67B7">
        <w:fldChar w:fldCharType="end"/>
      </w:r>
      <w:r w:rsidR="00D675B8" w:rsidRPr="00BA67B7">
        <w:fldChar w:fldCharType="begin"/>
      </w:r>
      <w:r w:rsidR="00D675B8" w:rsidRPr="00BA67B7">
        <w:instrText xml:space="preserve"> XE </w:instrText>
      </w:r>
      <w:r w:rsidR="00F26614">
        <w:instrText>“</w:instrText>
      </w:r>
      <w:r w:rsidR="00D675B8" w:rsidRPr="00BA67B7">
        <w:instrText>Files:REMOTE PROCEDURE (#8994)</w:instrText>
      </w:r>
      <w:r w:rsidR="00F26614">
        <w:instrText>”</w:instrText>
      </w:r>
      <w:r w:rsidR="00D675B8" w:rsidRPr="00BA67B7">
        <w:instrText xml:space="preserve"> </w:instrText>
      </w:r>
      <w:r w:rsidR="00D675B8" w:rsidRPr="00BA67B7">
        <w:fldChar w:fldCharType="end"/>
      </w:r>
      <w:r w:rsidRPr="00BA67B7">
        <w:t>). Upon receipt by the server, the message is decoded, the requested remote procedure call is activated, and the results are returned to the calling application.</w:t>
      </w:r>
    </w:p>
    <w:p w:rsidR="00CE155D" w:rsidRDefault="00CE155D" w:rsidP="0001521D">
      <w:pPr>
        <w:pStyle w:val="BodyText"/>
      </w:pPr>
      <w:r w:rsidRPr="00BA67B7">
        <w:lastRenderedPageBreak/>
        <w:t>The server receives a message from the client and parses out the name of the remote procedure call and its parameters. The Broker module on the server looks up the remote procedure call in the REMOTE PROCEDURE file (#8994)</w:t>
      </w:r>
      <w:r w:rsidR="00D675B8" w:rsidRPr="00BA67B7">
        <w:fldChar w:fldCharType="begin"/>
      </w:r>
      <w:r w:rsidR="00D675B8" w:rsidRPr="00BA67B7">
        <w:instrText xml:space="preserve"> XE </w:instrText>
      </w:r>
      <w:r w:rsidR="00F26614">
        <w:instrText>“</w:instrText>
      </w:r>
      <w:r w:rsidR="00D675B8" w:rsidRPr="00BA67B7">
        <w:instrText>REMOTE PROCEDURE File (#8994)</w:instrText>
      </w:r>
      <w:r w:rsidR="00F26614">
        <w:instrText>”</w:instrText>
      </w:r>
      <w:r w:rsidR="00D675B8" w:rsidRPr="00BA67B7">
        <w:instrText xml:space="preserve"> </w:instrText>
      </w:r>
      <w:r w:rsidR="00D675B8" w:rsidRPr="00BA67B7">
        <w:fldChar w:fldCharType="end"/>
      </w:r>
      <w:r w:rsidR="00D675B8" w:rsidRPr="00BA67B7">
        <w:fldChar w:fldCharType="begin"/>
      </w:r>
      <w:r w:rsidR="00D675B8" w:rsidRPr="00BA67B7">
        <w:instrText xml:space="preserve"> XE </w:instrText>
      </w:r>
      <w:r w:rsidR="00F26614">
        <w:instrText>“</w:instrText>
      </w:r>
      <w:r w:rsidR="00D675B8" w:rsidRPr="00BA67B7">
        <w:instrText>Files:REMOTE PROCEDURE (#8994)</w:instrText>
      </w:r>
      <w:r w:rsidR="00F26614">
        <w:instrText>”</w:instrText>
      </w:r>
      <w:r w:rsidR="00D675B8" w:rsidRPr="00BA67B7">
        <w:instrText xml:space="preserve"> </w:instrText>
      </w:r>
      <w:r w:rsidR="00D675B8" w:rsidRPr="00BA67B7">
        <w:fldChar w:fldCharType="end"/>
      </w:r>
      <w:r w:rsidRPr="00BA67B7">
        <w:t xml:space="preserve">, verifies that the RPC is allowed to run in the context of the application, and executes the RPC using the </w:t>
      </w:r>
      <w:r w:rsidR="00582B3E" w:rsidRPr="00BA67B7">
        <w:t>passed-in</w:t>
      </w:r>
      <w:r w:rsidRPr="00BA67B7">
        <w:t xml:space="preserve"> parameters. At this point, the server side of the application processes the request and returns the result of the operation. The result of the call contains either several values or a single value. If the operation is a query, then the result is a set of records that satisfy that query. If the operation is to simply file the data on the server or it is unnecessary to return any information, then, typically, notification of the success of the operation will be returned to the client.</w:t>
      </w:r>
    </w:p>
    <w:p w:rsidR="00A4651B" w:rsidRPr="004472A5" w:rsidRDefault="00A4651B" w:rsidP="002B33A2">
      <w:pPr>
        <w:pStyle w:val="Note"/>
        <w:keepNext/>
        <w:keepLines/>
      </w:pPr>
      <w:r>
        <w:rPr>
          <w:noProof/>
          <w:lang w:eastAsia="en-US"/>
        </w:rPr>
        <w:drawing>
          <wp:inline distT="0" distB="0" distL="0" distR="0" wp14:anchorId="03B4CE96" wp14:editId="4A6612E1">
            <wp:extent cx="304800" cy="304800"/>
            <wp:effectExtent l="0" t="0" r="0" b="0"/>
            <wp:docPr id="22" name="Picture 1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A67B7">
        <w:tab/>
      </w:r>
      <w:r w:rsidRPr="00BA67B7">
        <w:rPr>
          <w:b/>
          <w:iCs/>
        </w:rPr>
        <w:t>NOTE:</w:t>
      </w:r>
      <w:r w:rsidRPr="00BA67B7">
        <w:rPr>
          <w:iCs/>
        </w:rPr>
        <w:t xml:space="preserve"> RPC Broker supports messaging for </w:t>
      </w:r>
      <w:r w:rsidRPr="0022473D">
        <w:rPr>
          <w:i/>
          <w:iCs/>
        </w:rPr>
        <w:t>non</w:t>
      </w:r>
      <w:r w:rsidRPr="00BA67B7">
        <w:rPr>
          <w:iCs/>
        </w:rPr>
        <w:t>-Delphi client applications (e.g.,  C++, Microsoft</w:t>
      </w:r>
      <w:r w:rsidRPr="00BA67B7">
        <w:rPr>
          <w:vertAlign w:val="superscript"/>
        </w:rPr>
        <w:t>®</w:t>
      </w:r>
      <w:r w:rsidRPr="00BA67B7">
        <w:rPr>
          <w:iCs/>
        </w:rPr>
        <w:t xml:space="preserve"> Visual Basic, or other COTS Microsoft</w:t>
      </w:r>
      <w:r w:rsidRPr="00BA67B7">
        <w:rPr>
          <w:vertAlign w:val="superscript"/>
        </w:rPr>
        <w:t>®</w:t>
      </w:r>
      <w:r w:rsidRPr="00BA67B7">
        <w:rPr>
          <w:iCs/>
        </w:rPr>
        <w:t xml:space="preserve"> Windows-based products). </w:t>
      </w:r>
      <w:r>
        <w:rPr>
          <w:iCs/>
        </w:rPr>
        <w:t>Earlier version</w:t>
      </w:r>
      <w:r w:rsidR="00793D01">
        <w:rPr>
          <w:iCs/>
        </w:rPr>
        <w:t>s</w:t>
      </w:r>
      <w:r>
        <w:rPr>
          <w:iCs/>
        </w:rPr>
        <w:t xml:space="preserve"> of RPC Broker 1.1 supplied</w:t>
      </w:r>
      <w:r w:rsidRPr="00BA67B7">
        <w:rPr>
          <w:iCs/>
        </w:rPr>
        <w:t xml:space="preserve"> a set of functions providing a Dynamic Link Library (DLL</w:t>
      </w:r>
      <w:r w:rsidRPr="00BA67B7">
        <w:rPr>
          <w:iCs/>
        </w:rPr>
        <w:fldChar w:fldCharType="begin"/>
      </w:r>
      <w:r w:rsidRPr="00BA67B7">
        <w:instrText xml:space="preserve"> XE </w:instrText>
      </w:r>
      <w:r w:rsidR="00F26614">
        <w:instrText>“</w:instrText>
      </w:r>
      <w:r w:rsidRPr="00BA67B7">
        <w:rPr>
          <w:iCs/>
        </w:rPr>
        <w:instrText>DLL</w:instrText>
      </w:r>
      <w:r w:rsidR="00F26614">
        <w:instrText>”</w:instrText>
      </w:r>
      <w:r w:rsidRPr="00BA67B7">
        <w:instrText xml:space="preserve"> </w:instrText>
      </w:r>
      <w:r w:rsidRPr="00BA67B7">
        <w:rPr>
          <w:iCs/>
        </w:rPr>
        <w:fldChar w:fldCharType="end"/>
      </w:r>
      <w:r w:rsidRPr="00BA67B7">
        <w:rPr>
          <w:iCs/>
        </w:rPr>
        <w:t xml:space="preserve">) interface that allows </w:t>
      </w:r>
      <w:r w:rsidRPr="0022473D">
        <w:rPr>
          <w:i/>
          <w:iCs/>
        </w:rPr>
        <w:t>non</w:t>
      </w:r>
      <w:r w:rsidRPr="00BA67B7">
        <w:rPr>
          <w:iCs/>
        </w:rPr>
        <w:t>-Delphi applications to conform to the client side interface of the Broker.</w:t>
      </w:r>
      <w:r w:rsidRPr="00BA67B7">
        <w:rPr>
          <w:iCs/>
        </w:rPr>
        <w:br/>
      </w:r>
      <w:r w:rsidRPr="00BA67B7">
        <w:rPr>
          <w:iCs/>
        </w:rPr>
        <w:br/>
      </w:r>
      <w:r w:rsidRPr="00BA67B7">
        <w:rPr>
          <w:b/>
        </w:rPr>
        <w:t>REF:</w:t>
      </w:r>
      <w:r w:rsidRPr="00BA67B7">
        <w:t xml:space="preserve"> </w:t>
      </w:r>
      <w:r w:rsidRPr="00BA67B7">
        <w:rPr>
          <w:iCs/>
        </w:rPr>
        <w:t>For more specific information about the Broker DLLs</w:t>
      </w:r>
      <w:r w:rsidRPr="00BA67B7">
        <w:rPr>
          <w:iCs/>
        </w:rPr>
        <w:fldChar w:fldCharType="begin"/>
      </w:r>
      <w:r w:rsidRPr="00BA67B7">
        <w:instrText xml:space="preserve"> XE </w:instrText>
      </w:r>
      <w:r w:rsidR="00F26614">
        <w:instrText>“</w:instrText>
      </w:r>
      <w:r w:rsidRPr="00BA67B7">
        <w:rPr>
          <w:iCs/>
        </w:rPr>
        <w:instrText>DLL</w:instrText>
      </w:r>
      <w:r w:rsidR="00F26614">
        <w:instrText>”</w:instrText>
      </w:r>
      <w:r w:rsidRPr="00BA67B7">
        <w:instrText xml:space="preserve"> </w:instrText>
      </w:r>
      <w:r w:rsidRPr="00BA67B7">
        <w:rPr>
          <w:iCs/>
        </w:rPr>
        <w:fldChar w:fldCharType="end"/>
      </w:r>
      <w:r w:rsidRPr="00BA67B7">
        <w:rPr>
          <w:iCs/>
        </w:rPr>
        <w:t>, see the</w:t>
      </w:r>
      <w:r w:rsidRPr="004472A5">
        <w:rPr>
          <w:iCs/>
        </w:rPr>
        <w:t xml:space="preserve"> </w:t>
      </w:r>
      <w:r w:rsidRPr="004472A5">
        <w:t>BDK Online Help (i.e.,</w:t>
      </w:r>
      <w:r>
        <w:t> Broker_1_1.chm</w:t>
      </w:r>
      <w:r w:rsidR="00793D01">
        <w:t>)</w:t>
      </w:r>
      <w:r>
        <w:t xml:space="preserve"> or</w:t>
      </w:r>
      <w:r w:rsidRPr="004472A5">
        <w:t xml:space="preserve"> </w:t>
      </w:r>
      <w:r w:rsidRPr="004472A5">
        <w:rPr>
          <w:i/>
        </w:rPr>
        <w:t>RPC Broker Developer</w:t>
      </w:r>
      <w:r w:rsidR="00F26614">
        <w:rPr>
          <w:i/>
        </w:rPr>
        <w:t>’</w:t>
      </w:r>
      <w:r w:rsidRPr="004472A5">
        <w:rPr>
          <w:i/>
        </w:rPr>
        <w:t>s Guide</w:t>
      </w:r>
      <w:r w:rsidRPr="004472A5">
        <w:rPr>
          <w:iCs/>
        </w:rPr>
        <w:t>.</w:t>
      </w:r>
    </w:p>
    <w:p w:rsidR="00A4651B" w:rsidRPr="000C7DE0" w:rsidRDefault="00A4651B" w:rsidP="00A4651B">
      <w:pPr>
        <w:pStyle w:val="Note"/>
      </w:pPr>
      <w:r>
        <w:rPr>
          <w:noProof/>
          <w:lang w:eastAsia="en-US"/>
        </w:rPr>
        <w:drawing>
          <wp:inline distT="0" distB="0" distL="0" distR="0" wp14:anchorId="48EF1908" wp14:editId="17A012D6">
            <wp:extent cx="304800" cy="304800"/>
            <wp:effectExtent l="0" t="0" r="0" b="0"/>
            <wp:docPr id="1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C7DE0">
        <w:tab/>
      </w:r>
      <w:r w:rsidRPr="000C7DE0">
        <w:rPr>
          <w:b/>
          <w:kern w:val="2"/>
        </w:rPr>
        <w:t>NOTE:</w:t>
      </w:r>
      <w:r w:rsidRPr="000C7DE0">
        <w:rPr>
          <w:kern w:val="2"/>
        </w:rPr>
        <w:t xml:space="preserve"> </w:t>
      </w:r>
      <w:r w:rsidRPr="000C7DE0">
        <w:t>The BAPI32.DLL contains all of the 32-bit Broker DLL functions. It provides an interface to the Broker component.</w:t>
      </w:r>
      <w:r>
        <w:t xml:space="preserve"> </w:t>
      </w:r>
      <w:r w:rsidRPr="000C7DE0">
        <w:t xml:space="preserve">The BAPI32.DLL </w:t>
      </w:r>
      <w:r>
        <w:t xml:space="preserve">has </w:t>
      </w:r>
      <w:r w:rsidRPr="00C77E29">
        <w:rPr>
          <w:i/>
        </w:rPr>
        <w:t>not</w:t>
      </w:r>
      <w:r>
        <w:t xml:space="preserve"> been updated to support Secure Shell (SSH) or IPv4/IPv6 dual-stack environments. It is expected that future application development will use the VA Enterprise Services Bus (ESB) environment and discontinue the use of the RPC Broker</w:t>
      </w:r>
      <w:r w:rsidRPr="000C7DE0">
        <w:t>.</w:t>
      </w:r>
    </w:p>
    <w:p w:rsidR="00CE155D" w:rsidRPr="00BA67B7" w:rsidRDefault="00CE155D" w:rsidP="0087360D">
      <w:pPr>
        <w:pStyle w:val="Heading2"/>
      </w:pPr>
      <w:bookmarkStart w:id="123" w:name="_Toc336755506"/>
      <w:bookmarkStart w:id="124" w:name="_Toc336755639"/>
      <w:bookmarkStart w:id="125" w:name="_Toc336755792"/>
      <w:bookmarkStart w:id="126" w:name="_Toc336756089"/>
      <w:bookmarkStart w:id="127" w:name="_Toc336756192"/>
      <w:bookmarkStart w:id="128" w:name="_Toc336760254"/>
      <w:bookmarkStart w:id="129" w:name="_Toc336940175"/>
      <w:bookmarkStart w:id="130" w:name="_Toc337531825"/>
      <w:bookmarkStart w:id="131" w:name="_Toc337542601"/>
      <w:bookmarkStart w:id="132" w:name="_Toc337626313"/>
      <w:bookmarkStart w:id="133" w:name="_Toc337626516"/>
      <w:bookmarkStart w:id="134" w:name="_Toc337966592"/>
      <w:bookmarkStart w:id="135" w:name="_Toc338036336"/>
      <w:bookmarkStart w:id="136" w:name="_Toc338036632"/>
      <w:bookmarkStart w:id="137" w:name="_Toc338036787"/>
      <w:bookmarkStart w:id="138" w:name="_Toc338129959"/>
      <w:bookmarkStart w:id="139" w:name="_Toc338740699"/>
      <w:bookmarkStart w:id="140" w:name="_Toc338834084"/>
      <w:bookmarkStart w:id="141" w:name="_Toc339260915"/>
      <w:bookmarkStart w:id="142" w:name="_Toc339260984"/>
      <w:bookmarkStart w:id="143" w:name="_Toc339418582"/>
      <w:bookmarkStart w:id="144" w:name="_Toc339707971"/>
      <w:bookmarkStart w:id="145" w:name="_Toc339783052"/>
      <w:bookmarkStart w:id="146" w:name="_Toc345918866"/>
      <w:bookmarkStart w:id="147" w:name="_Toc383331098"/>
      <w:bookmarkStart w:id="148" w:name="_Toc449511473"/>
      <w:r w:rsidRPr="00BA67B7">
        <w:lastRenderedPageBreak/>
        <w:t>System Overview</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CE155D" w:rsidRPr="00BA67B7" w:rsidRDefault="0001521D" w:rsidP="0001521D">
      <w:pPr>
        <w:pStyle w:val="BodyText"/>
        <w:keepNext/>
        <w:keepLines/>
      </w:pPr>
      <w:r w:rsidRPr="00BA67B7">
        <w:fldChar w:fldCharType="begin"/>
      </w:r>
      <w:r w:rsidRPr="00BA67B7">
        <w:instrText xml:space="preserve">XE </w:instrText>
      </w:r>
      <w:r w:rsidR="00F26614">
        <w:instrText>“</w:instrText>
      </w:r>
      <w:r w:rsidRPr="00BA67B7">
        <w:instrText>System:Overview Diagram</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Overview:System Diagram</w:instrText>
      </w:r>
      <w:r w:rsidR="00F26614">
        <w:instrText>”</w:instrText>
      </w:r>
      <w:r w:rsidRPr="00BA67B7">
        <w:fldChar w:fldCharType="end"/>
      </w:r>
      <w:r w:rsidR="00127538" w:rsidRPr="00127538">
        <w:rPr>
          <w:color w:val="0000FF"/>
          <w:u w:val="single"/>
        </w:rPr>
        <w:fldChar w:fldCharType="begin"/>
      </w:r>
      <w:r w:rsidR="00127538" w:rsidRPr="00127538">
        <w:rPr>
          <w:color w:val="0000FF"/>
          <w:u w:val="single"/>
        </w:rPr>
        <w:instrText xml:space="preserve"> REF _Ref449018926 \h </w:instrText>
      </w:r>
      <w:r w:rsidR="00127538">
        <w:rPr>
          <w:color w:val="0000FF"/>
          <w:u w:val="single"/>
        </w:rPr>
        <w:instrText xml:space="preserve"> \* MERGEFORMAT </w:instrText>
      </w:r>
      <w:r w:rsidR="00127538" w:rsidRPr="00127538">
        <w:rPr>
          <w:color w:val="0000FF"/>
          <w:u w:val="single"/>
        </w:rPr>
      </w:r>
      <w:r w:rsidR="00127538" w:rsidRPr="00127538">
        <w:rPr>
          <w:color w:val="0000FF"/>
          <w:u w:val="single"/>
        </w:rPr>
        <w:fldChar w:fldCharType="separate"/>
      </w:r>
      <w:r w:rsidR="00507385" w:rsidRPr="00507385">
        <w:rPr>
          <w:color w:val="0000FF"/>
          <w:u w:val="single"/>
        </w:rPr>
        <w:t xml:space="preserve">Figure </w:t>
      </w:r>
      <w:r w:rsidR="00507385" w:rsidRPr="00507385">
        <w:rPr>
          <w:noProof/>
          <w:color w:val="0000FF"/>
          <w:u w:val="single"/>
        </w:rPr>
        <w:t>2</w:t>
      </w:r>
      <w:r w:rsidR="00127538" w:rsidRPr="00127538">
        <w:rPr>
          <w:color w:val="0000FF"/>
          <w:u w:val="single"/>
        </w:rPr>
        <w:fldChar w:fldCharType="end"/>
      </w:r>
      <w:r w:rsidR="00CE155D" w:rsidRPr="00BA67B7">
        <w:t xml:space="preserve"> gives an overview of the </w:t>
      </w:r>
      <w:r w:rsidR="00696037" w:rsidRPr="00BA67B7">
        <w:rPr>
          <w:szCs w:val="22"/>
        </w:rPr>
        <w:t>VistA</w:t>
      </w:r>
      <w:r w:rsidR="00CE155D" w:rsidRPr="00BA67B7">
        <w:t>/</w:t>
      </w:r>
      <w:r w:rsidR="00124CC1" w:rsidRPr="00BA67B7">
        <w:t xml:space="preserve">RPC </w:t>
      </w:r>
      <w:r w:rsidR="00CE155D" w:rsidRPr="00BA67B7">
        <w:t>Broker environment:</w:t>
      </w:r>
    </w:p>
    <w:p w:rsidR="00CE155D" w:rsidRPr="00BA67B7" w:rsidRDefault="008731F1" w:rsidP="008731F1">
      <w:pPr>
        <w:pStyle w:val="Caption"/>
      </w:pPr>
      <w:bookmarkStart w:id="149" w:name="_Ref449018926"/>
      <w:bookmarkStart w:id="150" w:name="_Toc449511530"/>
      <w:r w:rsidRPr="00BA67B7">
        <w:t xml:space="preserve">Figure </w:t>
      </w:r>
      <w:r w:rsidR="00210B98">
        <w:fldChar w:fldCharType="begin"/>
      </w:r>
      <w:r w:rsidR="00210B98">
        <w:instrText xml:space="preserve"> SEQ Figure \* ARABIC </w:instrText>
      </w:r>
      <w:r w:rsidR="00210B98">
        <w:fldChar w:fldCharType="separate"/>
      </w:r>
      <w:r w:rsidR="00507385">
        <w:rPr>
          <w:noProof/>
        </w:rPr>
        <w:t>2</w:t>
      </w:r>
      <w:r w:rsidR="00210B98">
        <w:rPr>
          <w:noProof/>
        </w:rPr>
        <w:fldChar w:fldCharType="end"/>
      </w:r>
      <w:bookmarkEnd w:id="149"/>
      <w:r w:rsidR="002B33A2">
        <w:t>:</w:t>
      </w:r>
      <w:r w:rsidRPr="00BA67B7">
        <w:t xml:space="preserve"> VistA RPC Broker system overview diagram</w:t>
      </w:r>
      <w:bookmarkEnd w:id="150"/>
    </w:p>
    <w:p w:rsidR="00CE155D" w:rsidRPr="00BA67B7" w:rsidRDefault="00931D37" w:rsidP="008731F1">
      <w:pPr>
        <w:pStyle w:val="GraphicInsert"/>
      </w:pPr>
      <w:r w:rsidRPr="00BA67B7">
        <w:rPr>
          <w:sz w:val="20"/>
        </w:rPr>
        <w:object w:dxaOrig="9544" w:dyaOrig="10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istA RPC Broker system overview diagram." style="width:455.25pt;height:513.75pt" o:ole="" fillcolor="window">
            <v:imagedata r:id="rId26" o:title=""/>
          </v:shape>
          <o:OLEObject Type="Embed" ProgID="ABCFlowCharter6.Document" ShapeID="_x0000_i1025" DrawAspect="Content" ObjectID="_1523253503" r:id="rId27"/>
        </w:object>
      </w:r>
    </w:p>
    <w:p w:rsidR="00CE155D" w:rsidRPr="00BA67B7" w:rsidRDefault="00CE155D" w:rsidP="004B41DC">
      <w:pPr>
        <w:pStyle w:val="BodyText"/>
      </w:pPr>
    </w:p>
    <w:p w:rsidR="00CE155D" w:rsidRPr="00BA67B7" w:rsidRDefault="00CE155D" w:rsidP="004B41DC">
      <w:pPr>
        <w:pStyle w:val="BodyText"/>
        <w:rPr>
          <w:kern w:val="2"/>
        </w:rPr>
        <w:sectPr w:rsidR="00CE155D" w:rsidRPr="00BA67B7" w:rsidSect="002D1D4A">
          <w:headerReference w:type="even" r:id="rId28"/>
          <w:headerReference w:type="default" r:id="rId29"/>
          <w:pgSz w:w="12240" w:h="15840" w:code="1"/>
          <w:pgMar w:top="1440" w:right="1440" w:bottom="1440" w:left="1440" w:header="720" w:footer="720" w:gutter="0"/>
          <w:pgNumType w:start="1"/>
          <w:cols w:space="720"/>
        </w:sectPr>
      </w:pPr>
    </w:p>
    <w:p w:rsidR="00CE155D" w:rsidRPr="00BA67B7" w:rsidRDefault="00CE155D" w:rsidP="00750D70">
      <w:pPr>
        <w:pStyle w:val="Heading1"/>
      </w:pPr>
      <w:bookmarkStart w:id="151" w:name="_Toc336755505"/>
      <w:bookmarkStart w:id="152" w:name="_Toc336755638"/>
      <w:bookmarkStart w:id="153" w:name="_Toc336755791"/>
      <w:bookmarkStart w:id="154" w:name="_Toc336756088"/>
      <w:bookmarkStart w:id="155" w:name="_Toc336756191"/>
      <w:bookmarkStart w:id="156" w:name="_Toc336760253"/>
      <w:bookmarkStart w:id="157" w:name="_Toc336940174"/>
      <w:bookmarkStart w:id="158" w:name="_Toc337531824"/>
      <w:bookmarkStart w:id="159" w:name="_Toc337542600"/>
      <w:bookmarkStart w:id="160" w:name="_Toc337626312"/>
      <w:bookmarkStart w:id="161" w:name="_Toc337626515"/>
      <w:bookmarkStart w:id="162" w:name="_Toc337966591"/>
      <w:bookmarkStart w:id="163" w:name="_Toc338036335"/>
      <w:bookmarkStart w:id="164" w:name="_Toc338036631"/>
      <w:bookmarkStart w:id="165" w:name="_Toc338036786"/>
      <w:bookmarkStart w:id="166" w:name="_Toc338129958"/>
      <w:bookmarkStart w:id="167" w:name="_Toc338740698"/>
      <w:bookmarkStart w:id="168" w:name="_Toc338834083"/>
      <w:bookmarkStart w:id="169" w:name="_Toc339260914"/>
      <w:bookmarkStart w:id="170" w:name="_Toc339260983"/>
      <w:bookmarkStart w:id="171" w:name="_Toc339418581"/>
      <w:bookmarkStart w:id="172" w:name="_Toc339707970"/>
      <w:bookmarkStart w:id="173" w:name="_Toc339783051"/>
      <w:bookmarkStart w:id="174" w:name="_Toc345918865"/>
      <w:bookmarkStart w:id="175" w:name="_Ref528543662"/>
      <w:bookmarkStart w:id="176" w:name="_Ref528543682"/>
      <w:bookmarkStart w:id="177" w:name="_Ref528543865"/>
      <w:bookmarkStart w:id="178" w:name="_Ref528543885"/>
      <w:bookmarkStart w:id="179" w:name="_Ref528543906"/>
      <w:bookmarkStart w:id="180" w:name="_Ref528548254"/>
      <w:bookmarkStart w:id="181" w:name="_Ref528551513"/>
      <w:bookmarkStart w:id="182" w:name="_Ref528551737"/>
      <w:bookmarkStart w:id="183" w:name="_Toc449511474"/>
      <w:r w:rsidRPr="00BA67B7">
        <w:lastRenderedPageBreak/>
        <w:t xml:space="preserve">System </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rsidRPr="00BA67B7">
        <w:t>Features</w:t>
      </w:r>
      <w:bookmarkEnd w:id="175"/>
      <w:bookmarkEnd w:id="176"/>
      <w:bookmarkEnd w:id="177"/>
      <w:bookmarkEnd w:id="178"/>
      <w:bookmarkEnd w:id="179"/>
      <w:bookmarkEnd w:id="180"/>
      <w:bookmarkEnd w:id="181"/>
      <w:bookmarkEnd w:id="182"/>
      <w:bookmarkEnd w:id="183"/>
    </w:p>
    <w:p w:rsidR="00CE155D" w:rsidRPr="00BA67B7" w:rsidRDefault="00CE155D" w:rsidP="0087360D">
      <w:pPr>
        <w:pStyle w:val="Heading2"/>
      </w:pPr>
      <w:bookmarkStart w:id="184" w:name="_Toc449511475"/>
      <w:r w:rsidRPr="00BA67B7">
        <w:t>Client Features</w:t>
      </w:r>
      <w:bookmarkEnd w:id="184"/>
    </w:p>
    <w:p w:rsidR="00CE155D" w:rsidRPr="00BA67B7" w:rsidRDefault="00CE155D" w:rsidP="00D0474C">
      <w:pPr>
        <w:pStyle w:val="Heading3"/>
      </w:pPr>
      <w:bookmarkStart w:id="185" w:name="_Ref528545936"/>
      <w:bookmarkStart w:id="186" w:name="_Toc354550950"/>
      <w:bookmarkStart w:id="187" w:name="_Toc354385970"/>
      <w:bookmarkStart w:id="188" w:name="_Toc336940183"/>
      <w:bookmarkStart w:id="189" w:name="_Toc337531832"/>
      <w:bookmarkStart w:id="190" w:name="_Toc337542608"/>
      <w:bookmarkStart w:id="191" w:name="_Toc337626320"/>
      <w:bookmarkStart w:id="192" w:name="_Toc337626523"/>
      <w:bookmarkStart w:id="193" w:name="_Toc337966600"/>
      <w:bookmarkStart w:id="194" w:name="_Toc338036344"/>
      <w:bookmarkStart w:id="195" w:name="_Toc338036640"/>
      <w:bookmarkStart w:id="196" w:name="_Toc338036795"/>
      <w:bookmarkStart w:id="197" w:name="_Toc339707983"/>
      <w:bookmarkStart w:id="198" w:name="_Toc339783064"/>
      <w:bookmarkStart w:id="199" w:name="_Toc345918872"/>
      <w:bookmarkStart w:id="200" w:name="_Toc347797284"/>
      <w:bookmarkStart w:id="201" w:name="_Toc449511476"/>
      <w:r w:rsidRPr="00BA67B7">
        <w:t>RPC Broker Client Agent</w:t>
      </w:r>
      <w:bookmarkEnd w:id="185"/>
      <w:bookmarkEnd w:id="201"/>
    </w:p>
    <w:p w:rsidR="00CE155D" w:rsidRDefault="00931D37" w:rsidP="0001521D">
      <w:pPr>
        <w:pStyle w:val="BodyText"/>
      </w:pPr>
      <w:r w:rsidRPr="00BA67B7">
        <w:fldChar w:fldCharType="begin"/>
      </w:r>
      <w:r w:rsidRPr="00BA67B7">
        <w:fldChar w:fldCharType="begin"/>
      </w:r>
      <w:r w:rsidRPr="00BA67B7">
        <w:instrText xml:space="preserve">XE </w:instrText>
      </w:r>
      <w:r w:rsidR="00F26614">
        <w:instrText>“</w:instrText>
      </w:r>
      <w:r w:rsidRPr="00BA67B7">
        <w:instrText>System:Features</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Features:System</w:instrText>
      </w:r>
      <w:r w:rsidR="00F26614">
        <w:instrText>”</w:instrText>
      </w:r>
      <w:r w:rsidRPr="00BA67B7">
        <w:fldChar w:fldCharType="end"/>
      </w:r>
      <w:r w:rsidRPr="00BA67B7">
        <w:instrText xml:space="preserve">XE </w:instrText>
      </w:r>
      <w:r w:rsidR="00F26614">
        <w:instrText>“</w:instrText>
      </w:r>
      <w:r w:rsidRPr="00BA67B7">
        <w:instrText>Client Features</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Features:Client</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Client Agent</w:instrText>
      </w:r>
      <w:r w:rsidR="00F26614">
        <w:instrText>”</w:instrText>
      </w:r>
      <w:r w:rsidRPr="00BA67B7">
        <w:fldChar w:fldCharType="end"/>
      </w:r>
      <w:r w:rsidR="00CE155D" w:rsidRPr="00BA67B7">
        <w:t>The RPC Broker Client Agent</w:t>
      </w:r>
      <w:r w:rsidR="00F47ECC" w:rsidRPr="00BA67B7">
        <w:fldChar w:fldCharType="begin"/>
      </w:r>
      <w:r w:rsidR="00F47ECC" w:rsidRPr="00BA67B7">
        <w:instrText xml:space="preserve"> XE </w:instrText>
      </w:r>
      <w:r w:rsidR="00F26614">
        <w:instrText>“</w:instrText>
      </w:r>
      <w:r w:rsidR="00F47ECC" w:rsidRPr="00BA67B7">
        <w:instrText>Client Agent</w:instrText>
      </w:r>
      <w:r w:rsidR="00F26614">
        <w:instrText>”</w:instrText>
      </w:r>
      <w:r w:rsidR="00F47ECC" w:rsidRPr="00BA67B7">
        <w:instrText xml:space="preserve"> </w:instrText>
      </w:r>
      <w:r w:rsidR="00F47ECC" w:rsidRPr="00BA67B7">
        <w:fldChar w:fldCharType="end"/>
      </w:r>
      <w:r w:rsidR="00CE155D" w:rsidRPr="00BA67B7">
        <w:t xml:space="preserve"> program (i.e.,</w:t>
      </w:r>
      <w:r w:rsidR="00977ABB" w:rsidRPr="00BA67B7">
        <w:t> </w:t>
      </w:r>
      <w:r w:rsidR="00CE155D" w:rsidRPr="00BA67B7">
        <w:t>CLAGENT.EXE</w:t>
      </w:r>
      <w:r w:rsidR="00CE155D" w:rsidRPr="00BA67B7">
        <w:fldChar w:fldCharType="begin"/>
      </w:r>
      <w:r w:rsidR="00CE155D" w:rsidRPr="00BA67B7">
        <w:instrText xml:space="preserve">XE </w:instrText>
      </w:r>
      <w:r w:rsidR="00F26614">
        <w:instrText>“</w:instrText>
      </w:r>
      <w:r w:rsidR="00CE155D" w:rsidRPr="00BA67B7">
        <w:instrText>CLAGENT.EXE</w:instrText>
      </w:r>
      <w:r w:rsidR="00F26614">
        <w:instrText>”</w:instrText>
      </w:r>
      <w:r w:rsidR="00CE155D" w:rsidRPr="00BA67B7">
        <w:fldChar w:fldCharType="end"/>
      </w:r>
      <w:r w:rsidR="009C0464" w:rsidRPr="00BA67B7">
        <w:fldChar w:fldCharType="begin"/>
      </w:r>
      <w:r w:rsidR="009C0464" w:rsidRPr="00BA67B7">
        <w:instrText xml:space="preserve">XE </w:instrText>
      </w:r>
      <w:r w:rsidR="00F26614">
        <w:instrText>“</w:instrText>
      </w:r>
      <w:r w:rsidR="009C0464" w:rsidRPr="00BA67B7">
        <w:instrText>Programs:CLAGENT.EXE</w:instrText>
      </w:r>
      <w:r w:rsidR="00F26614">
        <w:instrText>”</w:instrText>
      </w:r>
      <w:r w:rsidR="009C0464" w:rsidRPr="00BA67B7">
        <w:fldChar w:fldCharType="end"/>
      </w:r>
      <w:r w:rsidR="00CE155D" w:rsidRPr="00BA67B7">
        <w:t>) runs in support of the Auto Signon</w:t>
      </w:r>
      <w:r w:rsidR="00F47ECC" w:rsidRPr="00BA67B7">
        <w:fldChar w:fldCharType="begin"/>
      </w:r>
      <w:r w:rsidR="00F47ECC" w:rsidRPr="00BA67B7">
        <w:instrText xml:space="preserve"> XE </w:instrText>
      </w:r>
      <w:r w:rsidR="00F26614">
        <w:instrText>“</w:instrText>
      </w:r>
      <w:r w:rsidR="00F47ECC" w:rsidRPr="00BA67B7">
        <w:instrText>Auto Signon</w:instrText>
      </w:r>
      <w:r w:rsidR="00F26614">
        <w:instrText>”</w:instrText>
      </w:r>
      <w:r w:rsidR="00F47ECC" w:rsidRPr="00BA67B7">
        <w:instrText xml:space="preserve"> </w:instrText>
      </w:r>
      <w:r w:rsidR="00F47ECC" w:rsidRPr="00BA67B7">
        <w:fldChar w:fldCharType="end"/>
      </w:r>
      <w:r w:rsidR="00CE155D" w:rsidRPr="00BA67B7">
        <w:t xml:space="preserve"> process. This program automatically and continuously runs in the background on the client workstation and normally should </w:t>
      </w:r>
      <w:r w:rsidR="00CE155D" w:rsidRPr="00BA67B7">
        <w:rPr>
          <w:i/>
        </w:rPr>
        <w:t>not</w:t>
      </w:r>
      <w:r w:rsidR="00CE155D" w:rsidRPr="00BA67B7">
        <w:t xml:space="preserve"> be closed or shut down by the user. A satellite dish icon will be displayed in the System Tray indicating the Broker Client Agent is running. The icon change</w:t>
      </w:r>
      <w:r w:rsidR="00F81F9A">
        <w:t>s</w:t>
      </w:r>
      <w:r w:rsidR="00CE155D" w:rsidRPr="00BA67B7">
        <w:t xml:space="preserve"> when an active connection is made to the server—a green line </w:t>
      </w:r>
      <w:r w:rsidR="00F81F9A">
        <w:t>emanating</w:t>
      </w:r>
      <w:r w:rsidR="00F81F9A" w:rsidRPr="00BA67B7">
        <w:t xml:space="preserve"> from the satellite dish</w:t>
      </w:r>
      <w:r w:rsidR="00F81F9A">
        <w:t xml:space="preserve"> indicates an active connection</w:t>
      </w:r>
      <w:r w:rsidR="00CE155D" w:rsidRPr="00BA67B7">
        <w:t>.</w:t>
      </w:r>
    </w:p>
    <w:p w:rsidR="004432E2" w:rsidRPr="00BA67B7" w:rsidRDefault="00F81F9A" w:rsidP="00F81F9A">
      <w:pPr>
        <w:pStyle w:val="Note"/>
      </w:pPr>
      <w:r>
        <w:rPr>
          <w:noProof/>
          <w:lang w:eastAsia="en-US"/>
        </w:rPr>
        <w:drawing>
          <wp:inline distT="0" distB="0" distL="0" distR="0" wp14:anchorId="72FF67CB" wp14:editId="4B3DBE99">
            <wp:extent cx="304800" cy="304800"/>
            <wp:effectExtent l="0" t="0" r="0" b="0"/>
            <wp:docPr id="79"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F81F9A">
        <w:rPr>
          <w:b/>
        </w:rPr>
        <w:t>NOTE:</w:t>
      </w:r>
      <w:r>
        <w:t xml:space="preserve"> </w:t>
      </w:r>
      <w:r w:rsidR="004432E2">
        <w:t xml:space="preserve">A </w:t>
      </w:r>
      <w:r w:rsidR="00F26614">
        <w:t>“</w:t>
      </w:r>
      <w:r w:rsidR="004432E2">
        <w:t>beta</w:t>
      </w:r>
      <w:r w:rsidR="00F26614">
        <w:t>”</w:t>
      </w:r>
      <w:r w:rsidR="004432E2">
        <w:t xml:space="preserve"> ClAgent.exe application is included in XWB*1.1*60 </w:t>
      </w:r>
      <w:r>
        <w:t>that</w:t>
      </w:r>
      <w:r w:rsidR="004432E2">
        <w:t xml:space="preserve"> supports IPv4/IPv6 dual-stack environments. It has </w:t>
      </w:r>
      <w:r w:rsidR="004432E2" w:rsidRPr="00F81F9A">
        <w:rPr>
          <w:i/>
        </w:rPr>
        <w:t>not</w:t>
      </w:r>
      <w:r w:rsidR="004432E2">
        <w:t xml:space="preserve"> been field tested or </w:t>
      </w:r>
      <w:r>
        <w:t xml:space="preserve">Section </w:t>
      </w:r>
      <w:r w:rsidR="004432E2">
        <w:t>508 certified, and is made available to developers to assist in application testing. It is expected that this application will be released to the field in a future patch.</w:t>
      </w:r>
    </w:p>
    <w:p w:rsidR="00CE155D" w:rsidRPr="00BA67B7" w:rsidRDefault="00CE155D" w:rsidP="0001521D">
      <w:pPr>
        <w:pStyle w:val="BodyText"/>
      </w:pPr>
      <w:r w:rsidRPr="00BA67B7">
        <w:t>By double clicking on the Client Agent</w:t>
      </w:r>
      <w:r w:rsidR="003B6A62" w:rsidRPr="00BA67B7">
        <w:fldChar w:fldCharType="begin"/>
      </w:r>
      <w:r w:rsidR="003B6A62" w:rsidRPr="00BA67B7">
        <w:instrText xml:space="preserve">XE </w:instrText>
      </w:r>
      <w:r w:rsidR="00F26614">
        <w:instrText>“</w:instrText>
      </w:r>
      <w:r w:rsidR="003B6A62" w:rsidRPr="00BA67B7">
        <w:instrText>Client Agent</w:instrText>
      </w:r>
      <w:r w:rsidR="00F26614">
        <w:instrText>”</w:instrText>
      </w:r>
      <w:r w:rsidR="003B6A62" w:rsidRPr="00BA67B7">
        <w:fldChar w:fldCharType="end"/>
      </w:r>
      <w:r w:rsidRPr="00BA67B7">
        <w:t xml:space="preserve"> icon, you can see how many active connections are currently open, as shown </w:t>
      </w:r>
      <w:r w:rsidR="003F5188">
        <w:t xml:space="preserve">in </w:t>
      </w:r>
      <w:r w:rsidR="003F5188" w:rsidRPr="003F5188">
        <w:rPr>
          <w:color w:val="0000FF"/>
          <w:u w:val="single"/>
        </w:rPr>
        <w:fldChar w:fldCharType="begin"/>
      </w:r>
      <w:r w:rsidR="003F5188" w:rsidRPr="003F5188">
        <w:rPr>
          <w:color w:val="0000FF"/>
          <w:u w:val="single"/>
        </w:rPr>
        <w:instrText xml:space="preserve"> REF _Ref373328679 \h </w:instrText>
      </w:r>
      <w:r w:rsidR="003F5188">
        <w:rPr>
          <w:color w:val="0000FF"/>
          <w:u w:val="single"/>
        </w:rPr>
        <w:instrText xml:space="preserve"> \* MERGEFORMAT </w:instrText>
      </w:r>
      <w:r w:rsidR="003F5188" w:rsidRPr="003F5188">
        <w:rPr>
          <w:color w:val="0000FF"/>
          <w:u w:val="single"/>
        </w:rPr>
      </w:r>
      <w:r w:rsidR="003F5188" w:rsidRPr="003F5188">
        <w:rPr>
          <w:color w:val="0000FF"/>
          <w:u w:val="single"/>
        </w:rPr>
        <w:fldChar w:fldCharType="separate"/>
      </w:r>
      <w:r w:rsidR="00507385" w:rsidRPr="00507385">
        <w:rPr>
          <w:color w:val="0000FF"/>
          <w:u w:val="single"/>
        </w:rPr>
        <w:t xml:space="preserve">Figure </w:t>
      </w:r>
      <w:r w:rsidR="00507385" w:rsidRPr="00507385">
        <w:rPr>
          <w:noProof/>
          <w:color w:val="0000FF"/>
          <w:u w:val="single"/>
        </w:rPr>
        <w:t>3</w:t>
      </w:r>
      <w:r w:rsidR="003F5188" w:rsidRPr="003F5188">
        <w:rPr>
          <w:color w:val="0000FF"/>
          <w:u w:val="single"/>
        </w:rPr>
        <w:fldChar w:fldCharType="end"/>
      </w:r>
      <w:r w:rsidRPr="00BA67B7">
        <w:t xml:space="preserve">. However, the </w:t>
      </w:r>
      <w:r w:rsidR="00F26614">
        <w:t>“</w:t>
      </w:r>
      <w:r w:rsidRPr="00BA67B7">
        <w:t>Active connections</w:t>
      </w:r>
      <w:r w:rsidR="00F26614">
        <w:t>”</w:t>
      </w:r>
      <w:r w:rsidRPr="00BA67B7">
        <w:t xml:space="preserve"> count may include </w:t>
      </w:r>
      <w:r w:rsidR="00F26614">
        <w:t>“</w:t>
      </w:r>
      <w:r w:rsidRPr="00BA67B7">
        <w:t>orphan</w:t>
      </w:r>
      <w:r w:rsidR="00F26614">
        <w:t>”</w:t>
      </w:r>
      <w:r w:rsidRPr="00BA67B7">
        <w:t xml:space="preserve"> connections that are no longer active. Use this count as an approximate count only.</w:t>
      </w:r>
    </w:p>
    <w:p w:rsidR="00CE155D" w:rsidRPr="00BA67B7" w:rsidRDefault="008731F1" w:rsidP="008731F1">
      <w:pPr>
        <w:pStyle w:val="Caption"/>
      </w:pPr>
      <w:bookmarkStart w:id="202" w:name="_Ref373328679"/>
      <w:bookmarkStart w:id="203" w:name="_Toc449511531"/>
      <w:r w:rsidRPr="00BA67B7">
        <w:t xml:space="preserve">Figure </w:t>
      </w:r>
      <w:r w:rsidR="00210B98">
        <w:fldChar w:fldCharType="begin"/>
      </w:r>
      <w:r w:rsidR="00210B98">
        <w:instrText xml:space="preserve"> SEQ Figure \* ARABIC </w:instrText>
      </w:r>
      <w:r w:rsidR="00210B98">
        <w:fldChar w:fldCharType="separate"/>
      </w:r>
      <w:r w:rsidR="00507385">
        <w:rPr>
          <w:noProof/>
        </w:rPr>
        <w:t>3</w:t>
      </w:r>
      <w:r w:rsidR="00210B98">
        <w:rPr>
          <w:noProof/>
        </w:rPr>
        <w:fldChar w:fldCharType="end"/>
      </w:r>
      <w:bookmarkEnd w:id="202"/>
      <w:r w:rsidR="002B33A2">
        <w:t>:</w:t>
      </w:r>
      <w:r w:rsidRPr="00BA67B7">
        <w:t xml:space="preserve"> RPC Broker Client Agent dialogue</w:t>
      </w:r>
      <w:bookmarkEnd w:id="203"/>
    </w:p>
    <w:p w:rsidR="00CE155D" w:rsidRPr="00BA67B7" w:rsidRDefault="000D602C" w:rsidP="008731F1">
      <w:pPr>
        <w:pStyle w:val="GraphicInsert"/>
      </w:pPr>
      <w:r>
        <w:rPr>
          <w:noProof/>
        </w:rPr>
        <w:drawing>
          <wp:inline distT="0" distB="0" distL="0" distR="0" wp14:anchorId="1AC5C3FC" wp14:editId="2FFC4A34">
            <wp:extent cx="2943225" cy="1200150"/>
            <wp:effectExtent l="0" t="0" r="9525" b="0"/>
            <wp:docPr id="24" name="Picture 1" descr="RPC Broker Client Agent Single Signon (SSO)&#10;&#10;User Name&#10;&#10;Active SSO sessions: 0 (sample value)&#10;&#10;Check box (checked): Start Client Agent with Windows&#10;&#10;Right-side Buttons: OK and Help.&#10;&#10;Bottom Buttons: Clear SSO and View/Close Debug Window" title="RPC Broker Client Agent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3225" cy="1200150"/>
                    </a:xfrm>
                    <a:prstGeom prst="rect">
                      <a:avLst/>
                    </a:prstGeom>
                    <a:noFill/>
                    <a:ln>
                      <a:noFill/>
                    </a:ln>
                  </pic:spPr>
                </pic:pic>
              </a:graphicData>
            </a:graphic>
          </wp:inline>
        </w:drawing>
      </w:r>
    </w:p>
    <w:p w:rsidR="00CE155D" w:rsidRPr="00BA67B7" w:rsidRDefault="00CE155D" w:rsidP="00F60608">
      <w:pPr>
        <w:pStyle w:val="BodyText6"/>
      </w:pPr>
    </w:p>
    <w:p w:rsidR="0001521D" w:rsidRPr="00BA67B7" w:rsidRDefault="000D602C" w:rsidP="0001521D">
      <w:pPr>
        <w:pStyle w:val="Note"/>
      </w:pPr>
      <w:r>
        <w:rPr>
          <w:noProof/>
          <w:sz w:val="20"/>
          <w:lang w:eastAsia="en-US"/>
        </w:rPr>
        <w:drawing>
          <wp:inline distT="0" distB="0" distL="0" distR="0" wp14:anchorId="7CB77472" wp14:editId="24FB252A">
            <wp:extent cx="304800" cy="304800"/>
            <wp:effectExtent l="0" t="0" r="0" b="0"/>
            <wp:docPr id="26" name="Picture 2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1521D" w:rsidRPr="00BA67B7">
        <w:rPr>
          <w:b/>
          <w:iCs/>
        </w:rPr>
        <w:tab/>
        <w:t>NOTE:</w:t>
      </w:r>
      <w:r w:rsidR="0001521D" w:rsidRPr="00BA67B7">
        <w:rPr>
          <w:iCs/>
        </w:rPr>
        <w:t xml:space="preserve"> The </w:t>
      </w:r>
      <w:r w:rsidR="00F26614">
        <w:rPr>
          <w:iCs/>
        </w:rPr>
        <w:t>“</w:t>
      </w:r>
      <w:r w:rsidR="0001521D" w:rsidRPr="00BA67B7">
        <w:rPr>
          <w:iCs/>
        </w:rPr>
        <w:t>Start Client Agent with Windows</w:t>
      </w:r>
      <w:r w:rsidR="00F26614">
        <w:rPr>
          <w:iCs/>
        </w:rPr>
        <w:t>”</w:t>
      </w:r>
      <w:r w:rsidR="0001521D" w:rsidRPr="00BA67B7">
        <w:rPr>
          <w:iCs/>
        </w:rPr>
        <w:t xml:space="preserve"> checkbox should be checked so that Auto Signon</w:t>
      </w:r>
      <w:r w:rsidR="0001521D" w:rsidRPr="00BA67B7">
        <w:rPr>
          <w:iCs/>
        </w:rPr>
        <w:fldChar w:fldCharType="begin"/>
      </w:r>
      <w:r w:rsidR="0001521D" w:rsidRPr="00BA67B7">
        <w:instrText xml:space="preserve"> XE </w:instrText>
      </w:r>
      <w:r w:rsidR="00F26614">
        <w:instrText>“</w:instrText>
      </w:r>
      <w:r w:rsidR="0001521D" w:rsidRPr="00BA67B7">
        <w:instrText>Auto Signon</w:instrText>
      </w:r>
      <w:r w:rsidR="00F26614">
        <w:instrText>”</w:instrText>
      </w:r>
      <w:r w:rsidR="0001521D" w:rsidRPr="00BA67B7">
        <w:instrText xml:space="preserve"> </w:instrText>
      </w:r>
      <w:r w:rsidR="0001521D" w:rsidRPr="00BA67B7">
        <w:rPr>
          <w:iCs/>
        </w:rPr>
        <w:fldChar w:fldCharType="end"/>
      </w:r>
      <w:r w:rsidR="0001521D" w:rsidRPr="00BA67B7">
        <w:rPr>
          <w:iCs/>
        </w:rPr>
        <w:t xml:space="preserve">, if allowed, will be operational. By default, this box is checked. However, if a particular workstation is </w:t>
      </w:r>
      <w:r w:rsidR="0001521D" w:rsidRPr="00F81F9A">
        <w:rPr>
          <w:i/>
          <w:iCs/>
        </w:rPr>
        <w:t>not</w:t>
      </w:r>
      <w:r w:rsidR="0001521D" w:rsidRPr="00BA67B7">
        <w:rPr>
          <w:iCs/>
        </w:rPr>
        <w:t xml:space="preserve"> always connected to the network upon startup, you </w:t>
      </w:r>
      <w:r w:rsidR="00F81F9A">
        <w:rPr>
          <w:iCs/>
        </w:rPr>
        <w:t>can</w:t>
      </w:r>
      <w:r w:rsidR="0001521D" w:rsidRPr="00BA67B7">
        <w:rPr>
          <w:iCs/>
        </w:rPr>
        <w:t xml:space="preserve"> prevent the Client Agent</w:t>
      </w:r>
      <w:r w:rsidR="0001521D" w:rsidRPr="00BA67B7">
        <w:rPr>
          <w:iCs/>
        </w:rPr>
        <w:fldChar w:fldCharType="begin"/>
      </w:r>
      <w:r w:rsidR="0001521D" w:rsidRPr="00BA67B7">
        <w:instrText xml:space="preserve"> XE </w:instrText>
      </w:r>
      <w:r w:rsidR="00F26614">
        <w:instrText>“</w:instrText>
      </w:r>
      <w:r w:rsidR="0001521D" w:rsidRPr="00BA67B7">
        <w:instrText>Client Agent</w:instrText>
      </w:r>
      <w:r w:rsidR="00F26614">
        <w:instrText>”</w:instrText>
      </w:r>
      <w:r w:rsidR="0001521D" w:rsidRPr="00BA67B7">
        <w:instrText xml:space="preserve"> </w:instrText>
      </w:r>
      <w:r w:rsidR="0001521D" w:rsidRPr="00BA67B7">
        <w:rPr>
          <w:iCs/>
        </w:rPr>
        <w:fldChar w:fldCharType="end"/>
      </w:r>
      <w:r w:rsidR="0001521D" w:rsidRPr="00BA67B7">
        <w:rPr>
          <w:iCs/>
        </w:rPr>
        <w:t xml:space="preserve"> from starting automatically. </w:t>
      </w:r>
      <w:r w:rsidR="004E3F9C">
        <w:rPr>
          <w:iCs/>
        </w:rPr>
        <w:t>Administrators</w:t>
      </w:r>
      <w:r w:rsidR="004E3F9C" w:rsidRPr="00BA67B7">
        <w:rPr>
          <w:iCs/>
        </w:rPr>
        <w:t xml:space="preserve"> </w:t>
      </w:r>
      <w:r w:rsidR="0001521D" w:rsidRPr="00BA67B7">
        <w:rPr>
          <w:iCs/>
        </w:rPr>
        <w:t>can always reset it to start automatically by starting the Client Agent</w:t>
      </w:r>
      <w:r w:rsidR="0001521D" w:rsidRPr="00BA67B7">
        <w:rPr>
          <w:iCs/>
        </w:rPr>
        <w:fldChar w:fldCharType="begin"/>
      </w:r>
      <w:r w:rsidR="0001521D" w:rsidRPr="00BA67B7">
        <w:instrText xml:space="preserve"> XE </w:instrText>
      </w:r>
      <w:r w:rsidR="00F26614">
        <w:instrText>“</w:instrText>
      </w:r>
      <w:r w:rsidR="0001521D" w:rsidRPr="00BA67B7">
        <w:instrText>Client Agent</w:instrText>
      </w:r>
      <w:r w:rsidR="00F26614">
        <w:instrText>”</w:instrText>
      </w:r>
      <w:r w:rsidR="0001521D" w:rsidRPr="00BA67B7">
        <w:instrText xml:space="preserve"> </w:instrText>
      </w:r>
      <w:r w:rsidR="0001521D" w:rsidRPr="00BA67B7">
        <w:rPr>
          <w:iCs/>
        </w:rPr>
        <w:fldChar w:fldCharType="end"/>
      </w:r>
      <w:r w:rsidR="0001521D" w:rsidRPr="00BA67B7">
        <w:rPr>
          <w:iCs/>
        </w:rPr>
        <w:t xml:space="preserve"> manually</w:t>
      </w:r>
      <w:r w:rsidR="004E3F9C">
        <w:rPr>
          <w:iCs/>
        </w:rPr>
        <w:t xml:space="preserve"> with administrative privileges</w:t>
      </w:r>
      <w:r w:rsidR="0001521D" w:rsidRPr="00BA67B7">
        <w:rPr>
          <w:iCs/>
        </w:rPr>
        <w:t xml:space="preserve"> first and re-checking this checkbox.</w:t>
      </w:r>
      <w:r w:rsidR="00AD4FE5" w:rsidRPr="00BA67B7">
        <w:rPr>
          <w:iCs/>
        </w:rPr>
        <w:t xml:space="preserve"> Changing the default settings require</w:t>
      </w:r>
      <w:r w:rsidR="00D631D7" w:rsidRPr="00BA67B7">
        <w:rPr>
          <w:iCs/>
        </w:rPr>
        <w:t>s</w:t>
      </w:r>
      <w:r w:rsidR="00AD4FE5" w:rsidRPr="00BA67B7">
        <w:rPr>
          <w:iCs/>
        </w:rPr>
        <w:t xml:space="preserve"> administrative privileges on the workstation.</w:t>
      </w:r>
    </w:p>
    <w:p w:rsidR="0001521D" w:rsidRPr="00BA67B7" w:rsidRDefault="000D602C" w:rsidP="0001521D">
      <w:pPr>
        <w:pStyle w:val="Note"/>
      </w:pPr>
      <w:r>
        <w:rPr>
          <w:noProof/>
          <w:sz w:val="20"/>
          <w:lang w:eastAsia="en-US"/>
        </w:rPr>
        <w:drawing>
          <wp:inline distT="0" distB="0" distL="0" distR="0" wp14:anchorId="51CD7760" wp14:editId="526983C7">
            <wp:extent cx="304800" cy="304800"/>
            <wp:effectExtent l="0" t="0" r="0" b="0"/>
            <wp:docPr id="27" name="Picture 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1521D" w:rsidRPr="00BA67B7">
        <w:tab/>
      </w:r>
      <w:r w:rsidR="0001521D" w:rsidRPr="00BA67B7">
        <w:rPr>
          <w:b/>
        </w:rPr>
        <w:t>REF:</w:t>
      </w:r>
      <w:r w:rsidR="0001521D" w:rsidRPr="00BA67B7">
        <w:t xml:space="preserve"> </w:t>
      </w:r>
      <w:r w:rsidR="0001521D" w:rsidRPr="00BA67B7">
        <w:rPr>
          <w:rFonts w:cs="Tahoma"/>
        </w:rPr>
        <w:t>For more information on Auto Signon</w:t>
      </w:r>
      <w:r w:rsidR="0001521D" w:rsidRPr="00BA67B7">
        <w:rPr>
          <w:rFonts w:cs="Tahoma"/>
        </w:rPr>
        <w:fldChar w:fldCharType="begin"/>
      </w:r>
      <w:r w:rsidR="0001521D" w:rsidRPr="00BA67B7">
        <w:instrText xml:space="preserve"> XE </w:instrText>
      </w:r>
      <w:r w:rsidR="00F26614">
        <w:instrText>“</w:instrText>
      </w:r>
      <w:r w:rsidR="0001521D" w:rsidRPr="00BA67B7">
        <w:instrText>Auto Signon</w:instrText>
      </w:r>
      <w:r w:rsidR="00F26614">
        <w:instrText>”</w:instrText>
      </w:r>
      <w:r w:rsidR="0001521D" w:rsidRPr="00BA67B7">
        <w:instrText xml:space="preserve"> </w:instrText>
      </w:r>
      <w:r w:rsidR="0001521D" w:rsidRPr="00BA67B7">
        <w:rPr>
          <w:rFonts w:cs="Tahoma"/>
        </w:rPr>
        <w:fldChar w:fldCharType="end"/>
      </w:r>
      <w:r w:rsidR="0001521D" w:rsidRPr="00BA67B7">
        <w:rPr>
          <w:rFonts w:cs="Tahoma"/>
        </w:rPr>
        <w:t xml:space="preserve">, </w:t>
      </w:r>
      <w:r w:rsidR="00E8630C" w:rsidRPr="00BA67B7">
        <w:rPr>
          <w:rFonts w:cs="Tahoma"/>
        </w:rPr>
        <w:t>see</w:t>
      </w:r>
      <w:r w:rsidR="0001521D" w:rsidRPr="00BA67B7">
        <w:rPr>
          <w:rFonts w:cs="Tahoma"/>
        </w:rPr>
        <w:t xml:space="preserve"> </w:t>
      </w:r>
      <w:r w:rsidR="00DC021A" w:rsidRPr="00BA67B7">
        <w:rPr>
          <w:rFonts w:cs="Tahoma"/>
        </w:rPr>
        <w:t xml:space="preserve">the </w:t>
      </w:r>
      <w:r w:rsidR="00F26614">
        <w:rPr>
          <w:rFonts w:cs="Tahoma"/>
        </w:rPr>
        <w:t>“</w:t>
      </w:r>
      <w:r w:rsidR="0001521D" w:rsidRPr="00BA67B7">
        <w:rPr>
          <w:rFonts w:cs="Tahoma"/>
          <w:color w:val="0000FF"/>
          <w:u w:val="single"/>
        </w:rPr>
        <w:fldChar w:fldCharType="begin"/>
      </w:r>
      <w:r w:rsidR="0001521D" w:rsidRPr="00BA67B7">
        <w:rPr>
          <w:rFonts w:cs="Tahoma"/>
          <w:color w:val="0000FF"/>
          <w:u w:val="single"/>
        </w:rPr>
        <w:instrText xml:space="preserve"> REF _Ref512150171 \h  \* MERGEFORMAT </w:instrText>
      </w:r>
      <w:r w:rsidR="0001521D" w:rsidRPr="00BA67B7">
        <w:rPr>
          <w:rFonts w:cs="Tahoma"/>
          <w:color w:val="0000FF"/>
          <w:u w:val="single"/>
        </w:rPr>
      </w:r>
      <w:r w:rsidR="0001521D" w:rsidRPr="00BA67B7">
        <w:rPr>
          <w:rFonts w:cs="Tahoma"/>
          <w:color w:val="0000FF"/>
          <w:u w:val="single"/>
        </w:rPr>
        <w:fldChar w:fldCharType="separate"/>
      </w:r>
      <w:r w:rsidR="00507385" w:rsidRPr="00507385">
        <w:rPr>
          <w:color w:val="0000FF"/>
          <w:u w:val="single"/>
        </w:rPr>
        <w:t>Integrated Auto Signon for Multiple User Sessions</w:t>
      </w:r>
      <w:r w:rsidR="0001521D" w:rsidRPr="00BA67B7">
        <w:rPr>
          <w:rFonts w:cs="Tahoma"/>
          <w:color w:val="0000FF"/>
          <w:u w:val="single"/>
        </w:rPr>
        <w:fldChar w:fldCharType="end"/>
      </w:r>
      <w:r w:rsidR="00F26614">
        <w:rPr>
          <w:rFonts w:cs="Tahoma"/>
        </w:rPr>
        <w:t>”</w:t>
      </w:r>
      <w:r w:rsidR="0001521D" w:rsidRPr="00BA67B7">
        <w:rPr>
          <w:rFonts w:cs="Tahoma"/>
        </w:rPr>
        <w:t xml:space="preserve"> </w:t>
      </w:r>
      <w:r w:rsidR="00DF3EC1" w:rsidRPr="00BA67B7">
        <w:rPr>
          <w:rFonts w:cs="Tahoma"/>
        </w:rPr>
        <w:t>section</w:t>
      </w:r>
      <w:r w:rsidR="0001521D" w:rsidRPr="00BA67B7">
        <w:rPr>
          <w:rFonts w:cs="Tahoma"/>
        </w:rPr>
        <w:t>.</w:t>
      </w:r>
    </w:p>
    <w:p w:rsidR="00CE155D" w:rsidRPr="00BA67B7" w:rsidRDefault="00CE155D" w:rsidP="0001521D">
      <w:pPr>
        <w:pStyle w:val="BodyText"/>
      </w:pPr>
      <w:r w:rsidRPr="00BA67B7">
        <w:t>The RPC Broker Client Agent</w:t>
      </w:r>
      <w:r w:rsidR="003B6A62" w:rsidRPr="00BA67B7">
        <w:fldChar w:fldCharType="begin"/>
      </w:r>
      <w:r w:rsidR="003B6A62" w:rsidRPr="00BA67B7">
        <w:instrText xml:space="preserve">XE </w:instrText>
      </w:r>
      <w:r w:rsidR="00F26614">
        <w:instrText>“</w:instrText>
      </w:r>
      <w:r w:rsidR="003B6A62" w:rsidRPr="00BA67B7">
        <w:instrText>Client Agent</w:instrText>
      </w:r>
      <w:r w:rsidR="00F26614">
        <w:instrText>”</w:instrText>
      </w:r>
      <w:r w:rsidR="003B6A62" w:rsidRPr="00BA67B7">
        <w:fldChar w:fldCharType="end"/>
      </w:r>
      <w:r w:rsidRPr="00BA67B7">
        <w:t xml:space="preserve"> is installed with the End-User Client Workstation installation of the RPC Broker and is </w:t>
      </w:r>
      <w:r w:rsidRPr="00BA67B7">
        <w:rPr>
          <w:i/>
          <w:iCs/>
        </w:rPr>
        <w:t>not</w:t>
      </w:r>
      <w:r w:rsidRPr="00BA67B7">
        <w:t xml:space="preserve"> included with RPC Broker Development Kit (BDK).</w:t>
      </w:r>
    </w:p>
    <w:p w:rsidR="00CE155D" w:rsidRPr="00BA67B7" w:rsidRDefault="000D602C" w:rsidP="0001521D">
      <w:pPr>
        <w:pStyle w:val="Note"/>
      </w:pPr>
      <w:r>
        <w:rPr>
          <w:noProof/>
          <w:sz w:val="20"/>
          <w:lang w:eastAsia="en-US"/>
        </w:rPr>
        <w:drawing>
          <wp:inline distT="0" distB="0" distL="0" distR="0" wp14:anchorId="34F14455" wp14:editId="26D73EF5">
            <wp:extent cx="304800" cy="304800"/>
            <wp:effectExtent l="0" t="0" r="0" b="0"/>
            <wp:docPr id="28" name="Picture 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1521D" w:rsidRPr="00BA67B7">
        <w:tab/>
      </w:r>
      <w:r w:rsidR="0001521D" w:rsidRPr="00BA67B7">
        <w:rPr>
          <w:b/>
        </w:rPr>
        <w:t>REF:</w:t>
      </w:r>
      <w:r w:rsidR="0001521D" w:rsidRPr="00BA67B7">
        <w:t xml:space="preserve"> </w:t>
      </w:r>
      <w:r w:rsidR="0001521D" w:rsidRPr="00BA67B7">
        <w:rPr>
          <w:iCs/>
        </w:rPr>
        <w:t>For more information on the End-User Client Workstation and Client Agent</w:t>
      </w:r>
      <w:r w:rsidR="0001521D" w:rsidRPr="00BA67B7">
        <w:rPr>
          <w:iCs/>
        </w:rPr>
        <w:fldChar w:fldCharType="begin"/>
      </w:r>
      <w:r w:rsidR="0001521D" w:rsidRPr="00BA67B7">
        <w:instrText xml:space="preserve"> XE </w:instrText>
      </w:r>
      <w:r w:rsidR="00F26614">
        <w:instrText>“</w:instrText>
      </w:r>
      <w:r w:rsidR="0001521D" w:rsidRPr="00BA67B7">
        <w:instrText>Client Agent</w:instrText>
      </w:r>
      <w:r w:rsidR="00F26614">
        <w:instrText>”</w:instrText>
      </w:r>
      <w:r w:rsidR="0001521D" w:rsidRPr="00BA67B7">
        <w:instrText xml:space="preserve"> </w:instrText>
      </w:r>
      <w:r w:rsidR="0001521D" w:rsidRPr="00BA67B7">
        <w:rPr>
          <w:iCs/>
        </w:rPr>
        <w:fldChar w:fldCharType="end"/>
      </w:r>
      <w:r w:rsidR="0001521D" w:rsidRPr="00BA67B7">
        <w:rPr>
          <w:iCs/>
        </w:rPr>
        <w:t xml:space="preserve"> installation, </w:t>
      </w:r>
      <w:r w:rsidR="00E8630C" w:rsidRPr="00BA67B7">
        <w:rPr>
          <w:iCs/>
        </w:rPr>
        <w:t>see</w:t>
      </w:r>
      <w:r w:rsidR="0001521D" w:rsidRPr="00BA67B7">
        <w:rPr>
          <w:iCs/>
        </w:rPr>
        <w:t xml:space="preserve"> </w:t>
      </w:r>
      <w:r w:rsidR="00DC021A" w:rsidRPr="00BA67B7">
        <w:rPr>
          <w:iCs/>
        </w:rPr>
        <w:t xml:space="preserve">the </w:t>
      </w:r>
      <w:r w:rsidR="0001521D" w:rsidRPr="00BA67B7">
        <w:rPr>
          <w:i/>
          <w:iCs/>
        </w:rPr>
        <w:t>RPC Broker Installation Guide</w:t>
      </w:r>
      <w:r w:rsidR="0001521D" w:rsidRPr="00BA67B7">
        <w:rPr>
          <w:iCs/>
        </w:rPr>
        <w:t>.</w:t>
      </w:r>
    </w:p>
    <w:p w:rsidR="00CE155D" w:rsidRPr="00BA67B7" w:rsidRDefault="00F26614" w:rsidP="00D0474C">
      <w:pPr>
        <w:pStyle w:val="Heading3"/>
      </w:pPr>
      <w:bookmarkStart w:id="204" w:name="_Ref528548042"/>
      <w:bookmarkStart w:id="205" w:name="_Ref532776241"/>
      <w:bookmarkStart w:id="206" w:name="_Ref96940030"/>
      <w:bookmarkStart w:id="207" w:name="_Toc449511477"/>
      <w:bookmarkEnd w:id="186"/>
      <w:r>
        <w:lastRenderedPageBreak/>
        <w:t>“</w:t>
      </w:r>
      <w:r w:rsidR="00CE155D" w:rsidRPr="00BA67B7">
        <w:t>Connect To</w:t>
      </w:r>
      <w:r>
        <w:t>”</w:t>
      </w:r>
      <w:r w:rsidR="00CE155D" w:rsidRPr="00BA67B7">
        <w:t xml:space="preserve"> </w:t>
      </w:r>
      <w:bookmarkEnd w:id="204"/>
      <w:r w:rsidR="00CE155D" w:rsidRPr="00BA67B7">
        <w:t>Dialog</w:t>
      </w:r>
      <w:bookmarkEnd w:id="205"/>
      <w:r w:rsidR="00C62CB8" w:rsidRPr="00BA67B7">
        <w:t>ue</w:t>
      </w:r>
      <w:bookmarkEnd w:id="206"/>
      <w:bookmarkEnd w:id="207"/>
    </w:p>
    <w:p w:rsidR="00CE155D" w:rsidRPr="00BA67B7" w:rsidRDefault="0001521D" w:rsidP="0001521D">
      <w:pPr>
        <w:pStyle w:val="BodyText"/>
        <w:keepNext/>
        <w:keepLines/>
      </w:pPr>
      <w:r w:rsidRPr="00BA67B7">
        <w:fldChar w:fldCharType="begin"/>
      </w:r>
      <w:r w:rsidRPr="00BA67B7">
        <w:instrText xml:space="preserve">XE </w:instrText>
      </w:r>
      <w:r w:rsidR="00F26614">
        <w:instrText>“</w:instrText>
      </w:r>
      <w:r w:rsidRPr="00BA67B7">
        <w:instrText>Connect To Dialogue</w:instrText>
      </w:r>
      <w:r w:rsidR="00F26614">
        <w:instrText>”</w:instrText>
      </w:r>
      <w:r w:rsidRPr="00BA67B7">
        <w:fldChar w:fldCharType="end"/>
      </w:r>
      <w:r w:rsidR="00CE155D" w:rsidRPr="00BA67B7">
        <w:t xml:space="preserve">Upon logging in to a </w:t>
      </w:r>
      <w:r w:rsidR="00696037" w:rsidRPr="00BA67B7">
        <w:rPr>
          <w:szCs w:val="22"/>
        </w:rPr>
        <w:t>VistA</w:t>
      </w:r>
      <w:r w:rsidR="00CE155D" w:rsidRPr="00BA67B7">
        <w:t xml:space="preserve"> client/server application, users may be presented with the </w:t>
      </w:r>
      <w:r w:rsidR="00F26614">
        <w:t>“</w:t>
      </w:r>
      <w:r w:rsidR="00CE155D" w:rsidRPr="00BA67B7">
        <w:t>Connect To</w:t>
      </w:r>
      <w:r w:rsidR="00F26614">
        <w:t>”</w:t>
      </w:r>
      <w:r w:rsidR="00CE155D" w:rsidRPr="00BA67B7">
        <w:t xml:space="preserve"> </w:t>
      </w:r>
      <w:r w:rsidR="00C62CB8" w:rsidRPr="00BA67B7">
        <w:t>dialogue</w:t>
      </w:r>
      <w:r w:rsidR="00CE155D" w:rsidRPr="00BA67B7">
        <w:t xml:space="preserve">, as shown </w:t>
      </w:r>
      <w:r w:rsidR="00F81F9A">
        <w:t xml:space="preserve">in </w:t>
      </w:r>
      <w:r w:rsidR="00F81F9A" w:rsidRPr="00F81F9A">
        <w:rPr>
          <w:color w:val="0000FF"/>
          <w:u w:val="single"/>
        </w:rPr>
        <w:fldChar w:fldCharType="begin"/>
      </w:r>
      <w:r w:rsidR="00F81F9A" w:rsidRPr="00F81F9A">
        <w:rPr>
          <w:color w:val="0000FF"/>
          <w:u w:val="single"/>
        </w:rPr>
        <w:instrText xml:space="preserve"> REF _Ref362519873 \h </w:instrText>
      </w:r>
      <w:r w:rsidR="00F81F9A">
        <w:rPr>
          <w:color w:val="0000FF"/>
          <w:u w:val="single"/>
        </w:rPr>
        <w:instrText xml:space="preserve"> \* MERGEFORMAT </w:instrText>
      </w:r>
      <w:r w:rsidR="00F81F9A" w:rsidRPr="00F81F9A">
        <w:rPr>
          <w:color w:val="0000FF"/>
          <w:u w:val="single"/>
        </w:rPr>
      </w:r>
      <w:r w:rsidR="00F81F9A" w:rsidRPr="00F81F9A">
        <w:rPr>
          <w:color w:val="0000FF"/>
          <w:u w:val="single"/>
        </w:rPr>
        <w:fldChar w:fldCharType="separate"/>
      </w:r>
      <w:r w:rsidR="00507385" w:rsidRPr="00507385">
        <w:rPr>
          <w:color w:val="0000FF"/>
          <w:u w:val="single"/>
        </w:rPr>
        <w:t xml:space="preserve">Figure </w:t>
      </w:r>
      <w:r w:rsidR="00507385" w:rsidRPr="00507385">
        <w:rPr>
          <w:noProof/>
          <w:color w:val="0000FF"/>
          <w:u w:val="single"/>
        </w:rPr>
        <w:t>4</w:t>
      </w:r>
      <w:r w:rsidR="00F81F9A" w:rsidRPr="00F81F9A">
        <w:rPr>
          <w:color w:val="0000FF"/>
          <w:u w:val="single"/>
        </w:rPr>
        <w:fldChar w:fldCharType="end"/>
      </w:r>
      <w:r w:rsidR="00CE155D" w:rsidRPr="00BA67B7">
        <w:t>:</w:t>
      </w:r>
    </w:p>
    <w:p w:rsidR="00791457" w:rsidRPr="00BA67B7" w:rsidRDefault="008731F1" w:rsidP="008731F1">
      <w:pPr>
        <w:pStyle w:val="Caption"/>
      </w:pPr>
      <w:bookmarkStart w:id="208" w:name="_Ref362519873"/>
      <w:bookmarkStart w:id="209" w:name="_Toc449511532"/>
      <w:r w:rsidRPr="00BA67B7">
        <w:t xml:space="preserve">Figure </w:t>
      </w:r>
      <w:r w:rsidR="00210B98">
        <w:fldChar w:fldCharType="begin"/>
      </w:r>
      <w:r w:rsidR="00210B98">
        <w:instrText xml:space="preserve"> SEQ Figure \* ARABIC </w:instrText>
      </w:r>
      <w:r w:rsidR="00210B98">
        <w:fldChar w:fldCharType="separate"/>
      </w:r>
      <w:r w:rsidR="00507385">
        <w:rPr>
          <w:noProof/>
        </w:rPr>
        <w:t>4</w:t>
      </w:r>
      <w:r w:rsidR="00210B98">
        <w:rPr>
          <w:noProof/>
        </w:rPr>
        <w:fldChar w:fldCharType="end"/>
      </w:r>
      <w:bookmarkEnd w:id="208"/>
      <w:r w:rsidR="002B33A2">
        <w:t>:</w:t>
      </w:r>
      <w:r w:rsidRPr="00BA67B7">
        <w:t xml:space="preserve"> Server and port configuration selection dialogue</w:t>
      </w:r>
      <w:bookmarkEnd w:id="209"/>
    </w:p>
    <w:p w:rsidR="00CE155D" w:rsidRPr="00BA67B7" w:rsidRDefault="000D602C" w:rsidP="008731F1">
      <w:pPr>
        <w:pStyle w:val="GraphicInsert"/>
      </w:pPr>
      <w:bookmarkStart w:id="210" w:name="_Ref354970374"/>
      <w:r>
        <w:rPr>
          <w:noProof/>
        </w:rPr>
        <w:drawing>
          <wp:inline distT="0" distB="0" distL="0" distR="0" wp14:anchorId="2A96FAD2" wp14:editId="7D211E81">
            <wp:extent cx="4219575" cy="2028825"/>
            <wp:effectExtent l="0" t="0" r="9525" b="9525"/>
            <wp:docPr id="30" name="Picture 1" descr="Connect To&#10;&#10;Server Name,Port dropdown box: example.vasite1.med.vha.gov,9201=exavista&#10;&#10;Middle Buttons (left to right): OK, Cancel, Help, and New.&#10;&#10;Address:&quot; Server IP Information displayed (e.g., 999.999.9.99)&#10;Port (e.g., 9201) and SSHUsername: (e.g., exavista)" title="Server and port configuration selection dialo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19575" cy="2028825"/>
                    </a:xfrm>
                    <a:prstGeom prst="rect">
                      <a:avLst/>
                    </a:prstGeom>
                    <a:noFill/>
                    <a:ln>
                      <a:noFill/>
                    </a:ln>
                  </pic:spPr>
                </pic:pic>
              </a:graphicData>
            </a:graphic>
          </wp:inline>
        </w:drawing>
      </w:r>
    </w:p>
    <w:p w:rsidR="00CE155D" w:rsidRPr="00BA67B7" w:rsidRDefault="00CE155D" w:rsidP="00F60608">
      <w:pPr>
        <w:pStyle w:val="BodyText6"/>
      </w:pPr>
    </w:p>
    <w:p w:rsidR="00CE155D" w:rsidRPr="00BA67B7" w:rsidRDefault="00CE155D" w:rsidP="0001521D">
      <w:pPr>
        <w:pStyle w:val="BodyText"/>
        <w:keepNext/>
        <w:keepLines/>
      </w:pPr>
      <w:r w:rsidRPr="00BA67B7">
        <w:t xml:space="preserve">This server and port configuration selection </w:t>
      </w:r>
      <w:r w:rsidR="00C62CB8" w:rsidRPr="00BA67B7">
        <w:t>dialogue</w:t>
      </w:r>
      <w:r w:rsidRPr="00BA67B7">
        <w:t xml:space="preserve"> can be used by Delphi </w:t>
      </w:r>
      <w:r w:rsidR="00696037" w:rsidRPr="00BA67B7">
        <w:rPr>
          <w:szCs w:val="22"/>
        </w:rPr>
        <w:t>VistA</w:t>
      </w:r>
      <w:r w:rsidRPr="00BA67B7">
        <w:t xml:space="preserve"> client/server applications that wish to allow users to:</w:t>
      </w:r>
    </w:p>
    <w:p w:rsidR="00CE155D" w:rsidRPr="00BA67B7" w:rsidRDefault="00CE155D" w:rsidP="0001521D">
      <w:pPr>
        <w:pStyle w:val="ListBullet"/>
        <w:keepNext/>
        <w:keepLines/>
      </w:pPr>
      <w:r w:rsidRPr="00BA67B7">
        <w:t>Select an existing server name and associated port from a list of servers entered into the Microsoft</w:t>
      </w:r>
      <w:r w:rsidR="008D302A" w:rsidRPr="00BA67B7">
        <w:rPr>
          <w:vertAlign w:val="superscript"/>
        </w:rPr>
        <w:t>®</w:t>
      </w:r>
      <w:r w:rsidRPr="00BA67B7">
        <w:t xml:space="preserve"> Windows Registry</w:t>
      </w:r>
      <w:r w:rsidR="008E7119" w:rsidRPr="00BA67B7">
        <w:t>.</w:t>
      </w:r>
      <w:r w:rsidRPr="00BA67B7">
        <w:fldChar w:fldCharType="begin"/>
      </w:r>
      <w:r w:rsidRPr="00BA67B7">
        <w:instrText xml:space="preserve">XE </w:instrText>
      </w:r>
      <w:r w:rsidR="00F26614">
        <w:instrText>“</w:instrText>
      </w:r>
      <w:r w:rsidRPr="00BA67B7">
        <w:instrText>Microsoft Windows Registry</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Windows Registry</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Registry</w:instrText>
      </w:r>
      <w:r w:rsidR="00F26614">
        <w:instrText>”</w:instrText>
      </w:r>
      <w:r w:rsidRPr="00BA67B7">
        <w:fldChar w:fldCharType="end"/>
      </w:r>
    </w:p>
    <w:p w:rsidR="00CE155D" w:rsidRPr="00BA67B7" w:rsidRDefault="00CE155D" w:rsidP="0001521D">
      <w:pPr>
        <w:pStyle w:val="ListBullet"/>
      </w:pPr>
      <w:r w:rsidRPr="00BA67B7">
        <w:t>Enter a new server name, Internet Protocol (IP) address, and associated port number.</w:t>
      </w:r>
      <w:r w:rsidR="004E3F9C">
        <w:t xml:space="preserve"> If a Secure Shell (SSH) connection is desired, also enter the SSHUsername associated with the server.</w:t>
      </w:r>
    </w:p>
    <w:p w:rsidR="00CE155D" w:rsidRPr="00BA67B7" w:rsidRDefault="00CE155D" w:rsidP="0001521D">
      <w:pPr>
        <w:pStyle w:val="BodyText"/>
      </w:pPr>
      <w:r w:rsidRPr="00BA67B7">
        <w:t>For example, this can be useful when you want to run the application in either a Test or Production account.</w:t>
      </w:r>
      <w:bookmarkEnd w:id="210"/>
    </w:p>
    <w:p w:rsidR="00D20DE7" w:rsidRPr="00BA67B7" w:rsidRDefault="00D20DE7" w:rsidP="003019AD">
      <w:pPr>
        <w:pStyle w:val="BodyText"/>
        <w:keepNext/>
        <w:keepLines/>
      </w:pPr>
      <w:r w:rsidRPr="00BA67B7">
        <w:t>To add a new server and associate port number to the Microsoft</w:t>
      </w:r>
      <w:r w:rsidR="008D302A" w:rsidRPr="00BA67B7">
        <w:rPr>
          <w:vertAlign w:val="superscript"/>
        </w:rPr>
        <w:t>®</w:t>
      </w:r>
      <w:r w:rsidRPr="00BA67B7">
        <w:t xml:space="preserve"> Windows Registry requires administrator privileges on the workstation. You can add, remove</w:t>
      </w:r>
      <w:r w:rsidR="003019AD" w:rsidRPr="00BA67B7">
        <w:t>,</w:t>
      </w:r>
      <w:r w:rsidRPr="00BA67B7">
        <w:t xml:space="preserve"> or modify as many registry key values under the following location, as you want there to be server entries available:</w:t>
      </w:r>
    </w:p>
    <w:p w:rsidR="00D20DE7" w:rsidRPr="00BA67B7" w:rsidRDefault="00D20DE7" w:rsidP="003019AD">
      <w:pPr>
        <w:pStyle w:val="ListBullet"/>
        <w:keepNext/>
        <w:keepLines/>
      </w:pPr>
      <w:r w:rsidRPr="00BA67B7">
        <w:t>Key Name: HKEY_LOCAL_MACHINE\Software\Wow6432Node\Vista\Broker\Servers</w:t>
      </w:r>
    </w:p>
    <w:p w:rsidR="00D20DE7" w:rsidRPr="00BA67B7" w:rsidRDefault="003019AD" w:rsidP="003019AD">
      <w:pPr>
        <w:pStyle w:val="ListBullet"/>
        <w:keepNext/>
        <w:keepLines/>
      </w:pPr>
      <w:r w:rsidRPr="00BA67B7">
        <w:t>Value: mnemonic name (</w:t>
      </w:r>
      <w:r w:rsidR="00D20DE7" w:rsidRPr="00BA67B7">
        <w:t>e.g.,</w:t>
      </w:r>
      <w:r w:rsidRPr="00BA67B7">
        <w:t> </w:t>
      </w:r>
      <w:r w:rsidR="00D20DE7" w:rsidRPr="00BA67B7">
        <w:t>BROKERSERVER1</w:t>
      </w:r>
      <w:r w:rsidRPr="00BA67B7">
        <w:t>)</w:t>
      </w:r>
    </w:p>
    <w:p w:rsidR="00D20DE7" w:rsidRPr="00BA67B7" w:rsidRDefault="003019AD" w:rsidP="003019AD">
      <w:pPr>
        <w:pStyle w:val="ListBullet"/>
      </w:pPr>
      <w:r w:rsidRPr="00BA67B7">
        <w:t>Data:</w:t>
      </w:r>
      <w:r w:rsidR="00BA67B7">
        <w:t xml:space="preserve"> </w:t>
      </w:r>
      <w:r w:rsidRPr="00BA67B7">
        <w:t>IP Address;P</w:t>
      </w:r>
      <w:r w:rsidR="00D20DE7" w:rsidRPr="00BA67B7">
        <w:t xml:space="preserve">ort </w:t>
      </w:r>
      <w:r w:rsidRPr="00BA67B7">
        <w:t>(</w:t>
      </w:r>
      <w:r w:rsidR="00D20DE7" w:rsidRPr="00BA67B7">
        <w:t>e.g.,</w:t>
      </w:r>
      <w:r w:rsidRPr="00BA67B7">
        <w:t> </w:t>
      </w:r>
      <w:r w:rsidR="000F7CA1" w:rsidRPr="00BA67B7">
        <w:t>abcde.site</w:t>
      </w:r>
      <w:r w:rsidRPr="00BA67B7">
        <w:t>.med.va.gov;</w:t>
      </w:r>
      <w:r w:rsidR="000F7CA1" w:rsidRPr="00BA67B7">
        <w:rPr>
          <w:i/>
        </w:rPr>
        <w:t>###</w:t>
      </w:r>
      <w:r w:rsidR="00D013A2" w:rsidRPr="00BA67B7">
        <w:rPr>
          <w:i/>
        </w:rPr>
        <w:t>#</w:t>
      </w:r>
      <w:r w:rsidRPr="00BA67B7">
        <w:t>0)</w:t>
      </w:r>
    </w:p>
    <w:p w:rsidR="00CE155D" w:rsidRPr="00BA67B7" w:rsidRDefault="00CE155D" w:rsidP="00D0474C">
      <w:pPr>
        <w:pStyle w:val="Heading3"/>
      </w:pPr>
      <w:bookmarkStart w:id="211" w:name="_Ref512153065"/>
      <w:bookmarkStart w:id="212" w:name="_Ref512155657"/>
      <w:bookmarkStart w:id="213" w:name="_Ref373762943"/>
      <w:bookmarkStart w:id="214" w:name="_Toc449511478"/>
      <w:r w:rsidRPr="00BA67B7">
        <w:t xml:space="preserve">Edit Broker Servers </w:t>
      </w:r>
      <w:bookmarkEnd w:id="211"/>
      <w:bookmarkEnd w:id="212"/>
      <w:r w:rsidR="003019AD" w:rsidRPr="00BA67B7">
        <w:t>Application</w:t>
      </w:r>
      <w:bookmarkEnd w:id="213"/>
      <w:bookmarkEnd w:id="214"/>
    </w:p>
    <w:p w:rsidR="00D91C3C" w:rsidRPr="00BA67B7" w:rsidRDefault="00D91C3C" w:rsidP="00D91C3C">
      <w:pPr>
        <w:pStyle w:val="BodyText"/>
        <w:keepNext/>
        <w:keepLines/>
      </w:pPr>
      <w:r w:rsidRPr="00BA67B7">
        <w:fldChar w:fldCharType="begin"/>
      </w:r>
      <w:r w:rsidRPr="00BA67B7">
        <w:instrText xml:space="preserve"> XE </w:instrText>
      </w:r>
      <w:r w:rsidR="00F26614">
        <w:instrText>“</w:instrText>
      </w:r>
      <w:r w:rsidR="003019AD" w:rsidRPr="00BA67B7">
        <w:instrText>Edit Broker Servers Application</w:instrText>
      </w:r>
      <w:r w:rsidR="00F26614">
        <w:instrText>”</w:instrText>
      </w:r>
      <w:r w:rsidRPr="00BA67B7">
        <w:instrText xml:space="preserve"> </w:instrText>
      </w:r>
      <w:r w:rsidRPr="00BA67B7">
        <w:fldChar w:fldCharType="end"/>
      </w:r>
      <w:r w:rsidRPr="00BA67B7">
        <w:fldChar w:fldCharType="begin"/>
      </w:r>
      <w:r w:rsidRPr="00BA67B7">
        <w:instrText xml:space="preserve">XE </w:instrText>
      </w:r>
      <w:r w:rsidR="00F26614">
        <w:instrText>“</w:instrText>
      </w:r>
      <w:r w:rsidR="003019AD" w:rsidRPr="00BA67B7">
        <w:instrText>Edit Broker Servers Application</w:instrText>
      </w:r>
      <w:r w:rsidR="00F26614">
        <w:instrText>”</w:instrText>
      </w:r>
      <w:r w:rsidRPr="00BA67B7">
        <w:fldChar w:fldCharType="end"/>
      </w:r>
      <w:r w:rsidRPr="00BA67B7">
        <w:t xml:space="preserve">The Edit Broker Servers </w:t>
      </w:r>
      <w:r w:rsidR="003019AD" w:rsidRPr="00BA67B7">
        <w:t>application</w:t>
      </w:r>
      <w:r w:rsidRPr="00BA67B7">
        <w:t xml:space="preserve"> (i.e.,</w:t>
      </w:r>
      <w:r w:rsidR="003019AD" w:rsidRPr="00BA67B7">
        <w:t> </w:t>
      </w:r>
      <w:r w:rsidRPr="00BA67B7">
        <w:t xml:space="preserve">SERVERLIST.EXE), previously distributed with earlier versions of the Broker, </w:t>
      </w:r>
      <w:r w:rsidR="004E3F9C">
        <w:t>has been replaced</w:t>
      </w:r>
      <w:r w:rsidRPr="00BA67B7">
        <w:t xml:space="preserve"> by</w:t>
      </w:r>
      <w:r w:rsidR="004E3F9C">
        <w:t xml:space="preserve"> a </w:t>
      </w:r>
      <w:r w:rsidR="00F26614">
        <w:t>“</w:t>
      </w:r>
      <w:r w:rsidR="004E3F9C">
        <w:t>beta</w:t>
      </w:r>
      <w:r w:rsidR="00F26614">
        <w:t>”</w:t>
      </w:r>
      <w:r w:rsidR="004E3F9C">
        <w:t xml:space="preserve"> ServerList.exe in</w:t>
      </w:r>
      <w:r w:rsidRPr="00BA67B7">
        <w:t xml:space="preserve"> </w:t>
      </w:r>
      <w:r w:rsidR="002A6210">
        <w:t>RPC Broker 1.1</w:t>
      </w:r>
      <w:r w:rsidRPr="00BA67B7">
        <w:t xml:space="preserve">. The Edit Broker Servers </w:t>
      </w:r>
      <w:r w:rsidR="003019AD" w:rsidRPr="00BA67B7">
        <w:t>application</w:t>
      </w:r>
      <w:r w:rsidRPr="00BA67B7">
        <w:t xml:space="preserve"> </w:t>
      </w:r>
      <w:r w:rsidR="004E3F9C" w:rsidRPr="00BA67B7">
        <w:t>provid</w:t>
      </w:r>
      <w:r w:rsidR="004E3F9C">
        <w:t>es</w:t>
      </w:r>
      <w:r w:rsidR="004E3F9C" w:rsidRPr="00BA67B7">
        <w:t xml:space="preserve"> </w:t>
      </w:r>
      <w:r w:rsidRPr="00BA67B7">
        <w:t>the means to add, edit, or delete server and port number entries in the Microsoft</w:t>
      </w:r>
      <w:r w:rsidR="008D302A" w:rsidRPr="00BA67B7">
        <w:rPr>
          <w:vertAlign w:val="superscript"/>
        </w:rPr>
        <w:t>®</w:t>
      </w:r>
      <w:r w:rsidRPr="00BA67B7">
        <w:t xml:space="preserve"> Windows Registry.</w:t>
      </w:r>
    </w:p>
    <w:p w:rsidR="003F5188" w:rsidRDefault="003F5188" w:rsidP="003F5188">
      <w:pPr>
        <w:pStyle w:val="Note"/>
      </w:pPr>
      <w:r>
        <w:rPr>
          <w:noProof/>
          <w:sz w:val="20"/>
          <w:lang w:eastAsia="en-US"/>
        </w:rPr>
        <w:drawing>
          <wp:inline distT="0" distB="0" distL="0" distR="0" wp14:anchorId="7A9C415B" wp14:editId="5784420F">
            <wp:extent cx="304800" cy="304800"/>
            <wp:effectExtent l="0" t="0" r="0" b="0"/>
            <wp:docPr id="80" name="Picture 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3F5188">
        <w:rPr>
          <w:b/>
        </w:rPr>
        <w:t>NOTE:</w:t>
      </w:r>
      <w:r>
        <w:t xml:space="preserve"> </w:t>
      </w:r>
      <w:r w:rsidR="00D91C3C" w:rsidRPr="00BA67B7">
        <w:t>Microsoft</w:t>
      </w:r>
      <w:r w:rsidR="008D302A" w:rsidRPr="00BA67B7">
        <w:rPr>
          <w:vertAlign w:val="superscript"/>
        </w:rPr>
        <w:t>®</w:t>
      </w:r>
      <w:r w:rsidR="00D91C3C" w:rsidRPr="00BA67B7">
        <w:t xml:space="preserve"> Windows 7 includes additional levels of security that prevent</w:t>
      </w:r>
      <w:r>
        <w:t>ed</w:t>
      </w:r>
      <w:r w:rsidR="004E3F9C">
        <w:t xml:space="preserve"> earlier versions of</w:t>
      </w:r>
      <w:r w:rsidR="00D91C3C" w:rsidRPr="00BA67B7">
        <w:t xml:space="preserve"> this application from working</w:t>
      </w:r>
      <w:r w:rsidR="004E3F9C">
        <w:t>.</w:t>
      </w:r>
      <w:r>
        <w:t xml:space="preserve"> </w:t>
      </w:r>
      <w:r w:rsidR="004432E2">
        <w:t xml:space="preserve">The ServerList.exe application included in XWB*1.1*60 has </w:t>
      </w:r>
      <w:r w:rsidR="004432E2" w:rsidRPr="003F5188">
        <w:rPr>
          <w:i/>
        </w:rPr>
        <w:t>not</w:t>
      </w:r>
      <w:r w:rsidR="004432E2">
        <w:t xml:space="preserve"> been field tested or </w:t>
      </w:r>
      <w:r>
        <w:t xml:space="preserve">Section </w:t>
      </w:r>
      <w:r w:rsidR="004432E2">
        <w:t>508 certified, and is made available to developers to assist in application testing.</w:t>
      </w:r>
    </w:p>
    <w:p w:rsidR="00CA3337" w:rsidRDefault="005F7050" w:rsidP="00CA3337">
      <w:pPr>
        <w:pStyle w:val="BodyText"/>
        <w:keepNext/>
        <w:keepLines/>
      </w:pPr>
      <w:r>
        <w:lastRenderedPageBreak/>
        <w:t>When opened normally (</w:t>
      </w:r>
      <w:r w:rsidR="00CA3337">
        <w:t>i.e., </w:t>
      </w:r>
      <w:r>
        <w:t xml:space="preserve">double-click), the application allows users to edit entries for their Windows environment only. The </w:t>
      </w:r>
      <w:r w:rsidR="00CA3337">
        <w:t xml:space="preserve">following </w:t>
      </w:r>
      <w:r>
        <w:t>entries</w:t>
      </w:r>
      <w:r w:rsidR="003F5188">
        <w:t xml:space="preserve"> </w:t>
      </w:r>
      <w:r w:rsidR="00CA3337">
        <w:t xml:space="preserve">are displayed </w:t>
      </w:r>
      <w:r w:rsidR="003F5188">
        <w:t xml:space="preserve">in </w:t>
      </w:r>
      <w:r w:rsidR="003F5188" w:rsidRPr="00CA3337">
        <w:rPr>
          <w:color w:val="0000FF"/>
          <w:u w:val="single"/>
        </w:rPr>
        <w:fldChar w:fldCharType="begin"/>
      </w:r>
      <w:r w:rsidR="003F5188" w:rsidRPr="00CA3337">
        <w:rPr>
          <w:color w:val="0000FF"/>
          <w:u w:val="single"/>
        </w:rPr>
        <w:instrText xml:space="preserve"> REF _Ref449017293 \h </w:instrText>
      </w:r>
      <w:r w:rsidR="00CA3337">
        <w:rPr>
          <w:color w:val="0000FF"/>
          <w:u w:val="single"/>
        </w:rPr>
        <w:instrText xml:space="preserve"> \* MERGEFORMAT </w:instrText>
      </w:r>
      <w:r w:rsidR="003F5188" w:rsidRPr="00CA3337">
        <w:rPr>
          <w:color w:val="0000FF"/>
          <w:u w:val="single"/>
        </w:rPr>
      </w:r>
      <w:r w:rsidR="003F5188" w:rsidRPr="00CA3337">
        <w:rPr>
          <w:color w:val="0000FF"/>
          <w:u w:val="single"/>
        </w:rPr>
        <w:fldChar w:fldCharType="separate"/>
      </w:r>
      <w:r w:rsidR="00507385" w:rsidRPr="00507385">
        <w:rPr>
          <w:color w:val="0000FF"/>
          <w:u w:val="single"/>
        </w:rPr>
        <w:t xml:space="preserve">Figure </w:t>
      </w:r>
      <w:r w:rsidR="00507385" w:rsidRPr="00507385">
        <w:rPr>
          <w:noProof/>
          <w:color w:val="0000FF"/>
          <w:u w:val="single"/>
        </w:rPr>
        <w:t>5</w:t>
      </w:r>
      <w:r w:rsidR="003F5188" w:rsidRPr="00CA3337">
        <w:rPr>
          <w:color w:val="0000FF"/>
          <w:u w:val="single"/>
        </w:rPr>
        <w:fldChar w:fldCharType="end"/>
      </w:r>
      <w:r w:rsidR="00CA3337">
        <w:t>:</w:t>
      </w:r>
    </w:p>
    <w:p w:rsidR="00CA3337" w:rsidRDefault="00CA3337" w:rsidP="00CA3337">
      <w:pPr>
        <w:pStyle w:val="ListBullet"/>
        <w:keepNext/>
        <w:keepLines/>
      </w:pPr>
      <w:r>
        <w:t xml:space="preserve">Entries </w:t>
      </w:r>
      <w:r w:rsidR="005F7050">
        <w:t xml:space="preserve">with a green </w:t>
      </w:r>
      <w:r w:rsidR="00F26614">
        <w:t>“</w:t>
      </w:r>
      <w:r w:rsidR="003F5188">
        <w:t xml:space="preserve">open </w:t>
      </w:r>
      <w:r>
        <w:t>lock</w:t>
      </w:r>
      <w:r w:rsidR="00F26614">
        <w:t>”</w:t>
      </w:r>
      <w:r>
        <w:t xml:space="preserve"> icon</w:t>
      </w:r>
      <w:r w:rsidR="005F7050">
        <w:t xml:space="preserve"> are </w:t>
      </w:r>
      <w:r w:rsidR="005F7050" w:rsidRPr="003F5188">
        <w:rPr>
          <w:i/>
        </w:rPr>
        <w:t>not</w:t>
      </w:r>
      <w:r w:rsidR="005F7050">
        <w:t xml:space="preserve"> available to other users of the same computer.</w:t>
      </w:r>
    </w:p>
    <w:p w:rsidR="005F7050" w:rsidRDefault="00CA3337" w:rsidP="00CA3337">
      <w:pPr>
        <w:pStyle w:val="ListBullet"/>
      </w:pPr>
      <w:r>
        <w:t xml:space="preserve">Entries </w:t>
      </w:r>
      <w:r w:rsidR="005F7050">
        <w:t xml:space="preserve">with a red </w:t>
      </w:r>
      <w:r w:rsidR="00F26614">
        <w:t>“</w:t>
      </w:r>
      <w:r w:rsidR="003F5188">
        <w:t xml:space="preserve">closed </w:t>
      </w:r>
      <w:r>
        <w:t>lock</w:t>
      </w:r>
      <w:r w:rsidR="00F26614">
        <w:t>”</w:t>
      </w:r>
      <w:r>
        <w:t xml:space="preserve"> icon are shared and</w:t>
      </w:r>
      <w:r w:rsidR="005F7050">
        <w:t xml:space="preserve"> </w:t>
      </w:r>
      <w:r w:rsidR="003F5188" w:rsidRPr="003F5188">
        <w:rPr>
          <w:i/>
        </w:rPr>
        <w:t>can</w:t>
      </w:r>
      <w:r w:rsidR="005F7050" w:rsidRPr="003F5188">
        <w:rPr>
          <w:i/>
        </w:rPr>
        <w:t>not</w:t>
      </w:r>
      <w:r w:rsidR="005F7050">
        <w:t xml:space="preserve"> be edited.</w:t>
      </w:r>
    </w:p>
    <w:p w:rsidR="003F5188" w:rsidRDefault="003F5188" w:rsidP="003F5188">
      <w:pPr>
        <w:pStyle w:val="Caption"/>
      </w:pPr>
      <w:bookmarkStart w:id="215" w:name="_Ref449017293"/>
      <w:bookmarkStart w:id="216" w:name="_Toc449511533"/>
      <w:r>
        <w:t xml:space="preserve">Figure </w:t>
      </w:r>
      <w:r w:rsidR="00210B98">
        <w:fldChar w:fldCharType="begin"/>
      </w:r>
      <w:r w:rsidR="00210B98">
        <w:instrText xml:space="preserve"> SEQ Figure \* ARABIC </w:instrText>
      </w:r>
      <w:r w:rsidR="00210B98">
        <w:fldChar w:fldCharType="separate"/>
      </w:r>
      <w:r w:rsidR="00507385">
        <w:rPr>
          <w:noProof/>
        </w:rPr>
        <w:t>5</w:t>
      </w:r>
      <w:r w:rsidR="00210B98">
        <w:rPr>
          <w:noProof/>
        </w:rPr>
        <w:fldChar w:fldCharType="end"/>
      </w:r>
      <w:bookmarkEnd w:id="215"/>
      <w:r>
        <w:t xml:space="preserve">: </w:t>
      </w:r>
      <w:r w:rsidRPr="00BA67B7">
        <w:t>Edit Broker Servers Application</w:t>
      </w:r>
      <w:r w:rsidR="00D96E47">
        <w:t>—Opened normally</w:t>
      </w:r>
      <w:bookmarkEnd w:id="216"/>
    </w:p>
    <w:p w:rsidR="005F7050" w:rsidRDefault="000D602C" w:rsidP="003F5188">
      <w:pPr>
        <w:pStyle w:val="GraphicInsert"/>
        <w:rPr>
          <w:noProof/>
        </w:rPr>
      </w:pPr>
      <w:r>
        <w:rPr>
          <w:noProof/>
        </w:rPr>
        <w:drawing>
          <wp:inline distT="0" distB="0" distL="0" distR="0" wp14:anchorId="07E718FD" wp14:editId="47B645BA">
            <wp:extent cx="5943600" cy="3790950"/>
            <wp:effectExtent l="0" t="0" r="0" b="0"/>
            <wp:docPr id="31" name="Picture 1" descr="Edit Broker Servers Application—Opened normally" title="Edit Broker Servers Application—Opened norm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3F5188" w:rsidRDefault="003F5188" w:rsidP="003F5188">
      <w:pPr>
        <w:pStyle w:val="BodyText6"/>
        <w:rPr>
          <w:noProof/>
        </w:rPr>
      </w:pPr>
    </w:p>
    <w:p w:rsidR="005F7050" w:rsidRDefault="005F7050" w:rsidP="00D96E47">
      <w:pPr>
        <w:pStyle w:val="BodyText"/>
        <w:keepNext/>
        <w:keepLines/>
        <w:rPr>
          <w:noProof/>
          <w:lang w:eastAsia="en-US"/>
        </w:rPr>
      </w:pPr>
      <w:r>
        <w:rPr>
          <w:noProof/>
          <w:lang w:eastAsia="en-US"/>
        </w:rPr>
        <w:lastRenderedPageBreak/>
        <w:t xml:space="preserve">When opened with </w:t>
      </w:r>
      <w:r w:rsidR="00D96E47">
        <w:rPr>
          <w:noProof/>
          <w:lang w:eastAsia="en-US"/>
        </w:rPr>
        <w:t>A</w:t>
      </w:r>
      <w:r>
        <w:rPr>
          <w:noProof/>
          <w:lang w:eastAsia="en-US"/>
        </w:rPr>
        <w:t>dministrator privileges (</w:t>
      </w:r>
      <w:r w:rsidR="00D96E47">
        <w:t>i.e., </w:t>
      </w:r>
      <w:r w:rsidR="00D96E47">
        <w:rPr>
          <w:noProof/>
          <w:lang w:eastAsia="en-US"/>
        </w:rPr>
        <w:t>r</w:t>
      </w:r>
      <w:r>
        <w:rPr>
          <w:noProof/>
          <w:lang w:eastAsia="en-US"/>
        </w:rPr>
        <w:t>ight-</w:t>
      </w:r>
      <w:r w:rsidR="00D96E47">
        <w:rPr>
          <w:noProof/>
          <w:lang w:eastAsia="en-US"/>
        </w:rPr>
        <w:t>click and R</w:t>
      </w:r>
      <w:r>
        <w:rPr>
          <w:noProof/>
          <w:lang w:eastAsia="en-US"/>
        </w:rPr>
        <w:t xml:space="preserve">un as administrator), all entries </w:t>
      </w:r>
      <w:r w:rsidR="00D96E47">
        <w:rPr>
          <w:noProof/>
          <w:lang w:eastAsia="en-US"/>
        </w:rPr>
        <w:t>can</w:t>
      </w:r>
      <w:r>
        <w:rPr>
          <w:noProof/>
          <w:lang w:eastAsia="en-US"/>
        </w:rPr>
        <w:t xml:space="preserve"> be edited</w:t>
      </w:r>
      <w:r w:rsidR="00D96E47">
        <w:rPr>
          <w:noProof/>
          <w:lang w:eastAsia="en-US"/>
        </w:rPr>
        <w:t xml:space="preserve"> by a user with A</w:t>
      </w:r>
      <w:r>
        <w:rPr>
          <w:noProof/>
          <w:lang w:eastAsia="en-US"/>
        </w:rPr>
        <w:t>dministrator privileges on the computer.</w:t>
      </w:r>
    </w:p>
    <w:p w:rsidR="00D96E47" w:rsidRDefault="00272438" w:rsidP="00D96E47">
      <w:pPr>
        <w:pStyle w:val="Caption"/>
        <w:rPr>
          <w:noProof/>
        </w:rPr>
      </w:pPr>
      <w:bookmarkStart w:id="217" w:name="_Ref449017651"/>
      <w:bookmarkStart w:id="218" w:name="_Toc449511534"/>
      <w:r>
        <w:t xml:space="preserve">Figure </w:t>
      </w:r>
      <w:r w:rsidR="00210B98">
        <w:fldChar w:fldCharType="begin"/>
      </w:r>
      <w:r w:rsidR="00210B98">
        <w:instrText xml:space="preserve"> SEQ Figure \* ARABIC </w:instrText>
      </w:r>
      <w:r w:rsidR="00210B98">
        <w:fldChar w:fldCharType="separate"/>
      </w:r>
      <w:r w:rsidR="00507385">
        <w:rPr>
          <w:noProof/>
        </w:rPr>
        <w:t>6</w:t>
      </w:r>
      <w:r w:rsidR="00210B98">
        <w:rPr>
          <w:noProof/>
        </w:rPr>
        <w:fldChar w:fldCharType="end"/>
      </w:r>
      <w:bookmarkEnd w:id="217"/>
      <w:r>
        <w:t xml:space="preserve">: </w:t>
      </w:r>
      <w:r w:rsidR="00D96E47" w:rsidRPr="00BA67B7">
        <w:t>Edit Broker Servers Application</w:t>
      </w:r>
      <w:r w:rsidR="00D96E47">
        <w:t xml:space="preserve">—Opened with </w:t>
      </w:r>
      <w:r w:rsidR="00D96E47">
        <w:rPr>
          <w:noProof/>
        </w:rPr>
        <w:t>Administrator privileges</w:t>
      </w:r>
      <w:bookmarkEnd w:id="218"/>
    </w:p>
    <w:p w:rsidR="005F7050" w:rsidRDefault="000D602C" w:rsidP="00D96E47">
      <w:pPr>
        <w:pStyle w:val="GraphicInsert"/>
      </w:pPr>
      <w:r>
        <w:rPr>
          <w:noProof/>
        </w:rPr>
        <w:drawing>
          <wp:inline distT="0" distB="0" distL="0" distR="0" wp14:anchorId="369DC3AB" wp14:editId="5D683B74">
            <wp:extent cx="5943600" cy="3790950"/>
            <wp:effectExtent l="0" t="0" r="0" b="0"/>
            <wp:docPr id="32" name="Picture 1" descr="Edit Broker Servers Application—Opened with Administrator privileges" title="Edit Broker Servers Application—Opened with Administrator privile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D96E47" w:rsidRPr="00BA67B7" w:rsidRDefault="00D96E47" w:rsidP="00D96E47">
      <w:pPr>
        <w:pStyle w:val="BodyText6"/>
      </w:pPr>
    </w:p>
    <w:p w:rsidR="00CE155D" w:rsidRPr="00BA67B7" w:rsidRDefault="00CE155D" w:rsidP="00D0474C">
      <w:pPr>
        <w:pStyle w:val="Heading3"/>
      </w:pPr>
      <w:bookmarkStart w:id="219" w:name="_Hlt394474943"/>
      <w:bookmarkStart w:id="220" w:name="_Ref373762980"/>
      <w:bookmarkStart w:id="221" w:name="_Toc449511479"/>
      <w:bookmarkEnd w:id="219"/>
      <w:r w:rsidRPr="00BA67B7">
        <w:t xml:space="preserve">Standalone </w:t>
      </w:r>
      <w:r w:rsidR="00EC4CA0" w:rsidRPr="00BA67B7">
        <w:t>Applications</w:t>
      </w:r>
      <w:r w:rsidRPr="00BA67B7">
        <w:t xml:space="preserve"> and their Associated Help Files</w:t>
      </w:r>
      <w:bookmarkEnd w:id="220"/>
      <w:bookmarkEnd w:id="221"/>
    </w:p>
    <w:p w:rsidR="00CE155D" w:rsidRPr="00BA67B7" w:rsidRDefault="00576C4A" w:rsidP="00576C4A">
      <w:pPr>
        <w:pStyle w:val="BodyText"/>
        <w:keepNext/>
        <w:keepLines/>
      </w:pPr>
      <w:r w:rsidRPr="00BA67B7">
        <w:fldChar w:fldCharType="begin"/>
      </w:r>
      <w:r w:rsidRPr="00BA67B7">
        <w:instrText xml:space="preserve"> XE </w:instrText>
      </w:r>
      <w:r w:rsidR="00F26614">
        <w:instrText>“</w:instrText>
      </w:r>
      <w:r w:rsidRPr="00BA67B7">
        <w:instrText xml:space="preserve">Standalone </w:instrText>
      </w:r>
      <w:r w:rsidR="00EC4CA0" w:rsidRPr="00BA67B7">
        <w:instrText>Applications</w:instrText>
      </w:r>
      <w:r w:rsidRPr="00BA67B7">
        <w:instrText xml:space="preserve"> and their Associated Help Files</w:instrText>
      </w:r>
      <w:r w:rsidR="00F26614">
        <w:instrText>”</w:instrText>
      </w:r>
      <w:r w:rsidRPr="00BA67B7">
        <w:instrText xml:space="preserve"> </w:instrText>
      </w:r>
      <w:r w:rsidRPr="00BA67B7">
        <w:fldChar w:fldCharType="end"/>
      </w:r>
      <w:r w:rsidRPr="00BA67B7">
        <w:fldChar w:fldCharType="begin"/>
      </w:r>
      <w:r w:rsidRPr="00BA67B7">
        <w:instrText xml:space="preserve">XE </w:instrText>
      </w:r>
      <w:r w:rsidR="00F26614">
        <w:instrText>“</w:instrText>
      </w:r>
      <w:r w:rsidRPr="00BA67B7">
        <w:instrText>Help Files</w:instrText>
      </w:r>
      <w:r w:rsidR="00F26614">
        <w:instrText>”</w:instrText>
      </w:r>
      <w:r w:rsidRPr="00BA67B7">
        <w:fldChar w:fldCharType="end"/>
      </w:r>
      <w:r w:rsidRPr="00BA67B7">
        <w:rPr>
          <w:iCs/>
          <w:kern w:val="2"/>
        </w:rPr>
        <w:fldChar w:fldCharType="begin"/>
      </w:r>
      <w:r w:rsidRPr="00BA67B7">
        <w:instrText xml:space="preserve"> XE </w:instrText>
      </w:r>
      <w:r w:rsidR="00F26614">
        <w:instrText>“</w:instrText>
      </w:r>
      <w:r w:rsidRPr="00BA67B7">
        <w:instrText>Files:</w:instrText>
      </w:r>
      <w:r w:rsidRPr="00BA67B7">
        <w:rPr>
          <w:iCs/>
          <w:kern w:val="2"/>
        </w:rPr>
        <w:instrText>Help</w:instrText>
      </w:r>
      <w:r w:rsidR="00F26614">
        <w:instrText>”</w:instrText>
      </w:r>
      <w:r w:rsidRPr="00BA67B7">
        <w:instrText xml:space="preserve"> </w:instrText>
      </w:r>
      <w:r w:rsidRPr="00BA67B7">
        <w:rPr>
          <w:iCs/>
          <w:kern w:val="2"/>
        </w:rPr>
        <w:fldChar w:fldCharType="end"/>
      </w:r>
      <w:r w:rsidR="00CE155D" w:rsidRPr="00BA67B7">
        <w:t xml:space="preserve">Each of the standalone Broker </w:t>
      </w:r>
      <w:r w:rsidR="00EC4CA0" w:rsidRPr="00BA67B7">
        <w:t>applications</w:t>
      </w:r>
      <w:r w:rsidR="00100725">
        <w:t xml:space="preserve"> listed in </w:t>
      </w:r>
      <w:r w:rsidR="00100725" w:rsidRPr="00100725">
        <w:rPr>
          <w:color w:val="0000FF"/>
          <w:u w:val="single"/>
        </w:rPr>
        <w:fldChar w:fldCharType="begin"/>
      </w:r>
      <w:r w:rsidR="00100725" w:rsidRPr="00100725">
        <w:rPr>
          <w:color w:val="0000FF"/>
          <w:u w:val="single"/>
        </w:rPr>
        <w:instrText xml:space="preserve"> REF _Ref373762998 \h </w:instrText>
      </w:r>
      <w:r w:rsidR="00100725">
        <w:rPr>
          <w:color w:val="0000FF"/>
          <w:u w:val="single"/>
        </w:rPr>
        <w:instrText xml:space="preserve"> \* MERGEFORMAT </w:instrText>
      </w:r>
      <w:r w:rsidR="00100725" w:rsidRPr="00100725">
        <w:rPr>
          <w:color w:val="0000FF"/>
          <w:u w:val="single"/>
        </w:rPr>
      </w:r>
      <w:r w:rsidR="00100725" w:rsidRPr="00100725">
        <w:rPr>
          <w:color w:val="0000FF"/>
          <w:u w:val="single"/>
        </w:rPr>
        <w:fldChar w:fldCharType="separate"/>
      </w:r>
      <w:r w:rsidR="00507385" w:rsidRPr="00507385">
        <w:rPr>
          <w:color w:val="0000FF"/>
          <w:u w:val="single"/>
        </w:rPr>
        <w:t xml:space="preserve">Table </w:t>
      </w:r>
      <w:r w:rsidR="00507385" w:rsidRPr="00507385">
        <w:rPr>
          <w:noProof/>
          <w:color w:val="0000FF"/>
          <w:u w:val="single"/>
        </w:rPr>
        <w:t>3</w:t>
      </w:r>
      <w:r w:rsidR="00100725" w:rsidRPr="00100725">
        <w:rPr>
          <w:color w:val="0000FF"/>
          <w:u w:val="single"/>
        </w:rPr>
        <w:fldChar w:fldCharType="end"/>
      </w:r>
      <w:r w:rsidR="00CE155D" w:rsidRPr="00BA67B7">
        <w:t xml:space="preserve">, </w:t>
      </w:r>
      <w:r w:rsidR="00100725">
        <w:t xml:space="preserve">which were </w:t>
      </w:r>
      <w:r w:rsidR="00CE155D" w:rsidRPr="00BA67B7">
        <w:t xml:space="preserve">distributed with </w:t>
      </w:r>
      <w:r w:rsidR="004432E2">
        <w:t>earlier</w:t>
      </w:r>
      <w:r w:rsidR="004432E2" w:rsidRPr="00BA67B7">
        <w:t xml:space="preserve"> </w:t>
      </w:r>
      <w:r w:rsidR="00CE155D" w:rsidRPr="00BA67B7">
        <w:t>version</w:t>
      </w:r>
      <w:r w:rsidR="004432E2">
        <w:t>s</w:t>
      </w:r>
      <w:r w:rsidR="00CE155D" w:rsidRPr="00BA67B7">
        <w:t xml:space="preserve"> of the </w:t>
      </w:r>
      <w:r w:rsidR="00100725">
        <w:t xml:space="preserve">RPC </w:t>
      </w:r>
      <w:r w:rsidR="00CE155D" w:rsidRPr="00BA67B7">
        <w:t xml:space="preserve">Broker, have an associated help file that </w:t>
      </w:r>
      <w:r w:rsidR="00CE155D" w:rsidRPr="00100725">
        <w:rPr>
          <w:i/>
        </w:rPr>
        <w:t>must</w:t>
      </w:r>
      <w:r w:rsidR="00CE155D" w:rsidRPr="00BA67B7">
        <w:t xml:space="preserve"> reside in the </w:t>
      </w:r>
      <w:r w:rsidR="00CE155D" w:rsidRPr="00BA67B7">
        <w:rPr>
          <w:i/>
        </w:rPr>
        <w:t>same</w:t>
      </w:r>
      <w:r w:rsidR="00CE155D" w:rsidRPr="00BA67B7">
        <w:t xml:space="preserve"> directory in order to provide online help for that particular standalone program:</w:t>
      </w:r>
    </w:p>
    <w:p w:rsidR="00CE155D" w:rsidRPr="00BA67B7" w:rsidRDefault="008731F1" w:rsidP="008731F1">
      <w:pPr>
        <w:pStyle w:val="Caption"/>
      </w:pPr>
      <w:bookmarkStart w:id="222" w:name="_Ref373762998"/>
      <w:bookmarkStart w:id="223" w:name="_Toc449511550"/>
      <w:r w:rsidRPr="00BA67B7">
        <w:t xml:space="preserve">Table </w:t>
      </w:r>
      <w:r w:rsidR="00210B98">
        <w:fldChar w:fldCharType="begin"/>
      </w:r>
      <w:r w:rsidR="00210B98">
        <w:instrText xml:space="preserve"> SEQ Table \* ARABIC </w:instrText>
      </w:r>
      <w:r w:rsidR="00210B98">
        <w:fldChar w:fldCharType="separate"/>
      </w:r>
      <w:r w:rsidR="00507385">
        <w:rPr>
          <w:noProof/>
        </w:rPr>
        <w:t>3</w:t>
      </w:r>
      <w:r w:rsidR="00210B98">
        <w:rPr>
          <w:noProof/>
        </w:rPr>
        <w:fldChar w:fldCharType="end"/>
      </w:r>
      <w:bookmarkEnd w:id="222"/>
      <w:r w:rsidR="002B33A2">
        <w:t>:</w:t>
      </w:r>
      <w:r w:rsidRPr="00BA67B7">
        <w:t xml:space="preserve"> Standalone RPC Broker </w:t>
      </w:r>
      <w:r w:rsidR="003019AD" w:rsidRPr="00BA67B7">
        <w:t>applications</w:t>
      </w:r>
      <w:r w:rsidRPr="00BA67B7">
        <w:t xml:space="preserve"> and their associated help files</w:t>
      </w:r>
      <w:bookmarkEnd w:id="223"/>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898"/>
        <w:gridCol w:w="2880"/>
        <w:gridCol w:w="3546"/>
      </w:tblGrid>
      <w:tr w:rsidR="00CE155D" w:rsidRPr="00BA67B7">
        <w:trPr>
          <w:tblHeader/>
        </w:trPr>
        <w:tc>
          <w:tcPr>
            <w:tcW w:w="2898" w:type="dxa"/>
            <w:shd w:val="pct12" w:color="auto" w:fill="auto"/>
          </w:tcPr>
          <w:p w:rsidR="00CE155D" w:rsidRPr="00BA67B7" w:rsidRDefault="00CE155D" w:rsidP="00CC58DF">
            <w:pPr>
              <w:pStyle w:val="TableHeading"/>
            </w:pPr>
            <w:bookmarkStart w:id="224" w:name="COL001_TBL004"/>
            <w:bookmarkEnd w:id="224"/>
            <w:r w:rsidRPr="00BA67B7">
              <w:t>Standalone Program</w:t>
            </w:r>
          </w:p>
        </w:tc>
        <w:tc>
          <w:tcPr>
            <w:tcW w:w="2880" w:type="dxa"/>
            <w:shd w:val="pct12" w:color="auto" w:fill="auto"/>
          </w:tcPr>
          <w:p w:rsidR="00CE155D" w:rsidRPr="00BA67B7" w:rsidRDefault="00CE155D" w:rsidP="00CC58DF">
            <w:pPr>
              <w:pStyle w:val="TableHeading"/>
            </w:pPr>
            <w:r w:rsidRPr="00BA67B7">
              <w:t>Associated Help File</w:t>
            </w:r>
          </w:p>
        </w:tc>
        <w:tc>
          <w:tcPr>
            <w:tcW w:w="3546" w:type="dxa"/>
            <w:shd w:val="pct12" w:color="auto" w:fill="auto"/>
          </w:tcPr>
          <w:p w:rsidR="00CE155D" w:rsidRPr="00BA67B7" w:rsidRDefault="00CE155D" w:rsidP="00CC58DF">
            <w:pPr>
              <w:pStyle w:val="TableHeading"/>
            </w:pPr>
            <w:r w:rsidRPr="00BA67B7">
              <w:t>Location</w:t>
            </w:r>
          </w:p>
        </w:tc>
      </w:tr>
      <w:tr w:rsidR="00CE155D" w:rsidRPr="00BA67B7">
        <w:tc>
          <w:tcPr>
            <w:tcW w:w="2898" w:type="dxa"/>
          </w:tcPr>
          <w:p w:rsidR="00CE155D" w:rsidRPr="00BA67B7" w:rsidRDefault="00CE155D" w:rsidP="00CC58DF">
            <w:pPr>
              <w:pStyle w:val="TableText"/>
              <w:keepNext/>
              <w:keepLines/>
            </w:pPr>
            <w:r w:rsidRPr="00BA67B7">
              <w:t>CLAGENT.EXE</w:t>
            </w:r>
            <w:r w:rsidR="003B6A62" w:rsidRPr="00BA67B7">
              <w:rPr>
                <w:rFonts w:ascii="Times New Roman" w:hAnsi="Times New Roman"/>
                <w:sz w:val="22"/>
                <w:szCs w:val="22"/>
              </w:rPr>
              <w:fldChar w:fldCharType="begin"/>
            </w:r>
            <w:r w:rsidR="003B6A62" w:rsidRPr="00BA67B7">
              <w:rPr>
                <w:rFonts w:ascii="Times New Roman" w:hAnsi="Times New Roman"/>
                <w:sz w:val="22"/>
                <w:szCs w:val="22"/>
              </w:rPr>
              <w:instrText xml:space="preserve"> XE </w:instrText>
            </w:r>
            <w:r w:rsidR="00F26614">
              <w:rPr>
                <w:rFonts w:ascii="Times New Roman" w:hAnsi="Times New Roman"/>
                <w:sz w:val="22"/>
                <w:szCs w:val="22"/>
              </w:rPr>
              <w:instrText>“</w:instrText>
            </w:r>
            <w:r w:rsidR="003B6A62" w:rsidRPr="00BA67B7">
              <w:rPr>
                <w:rFonts w:ascii="Times New Roman" w:hAnsi="Times New Roman"/>
                <w:iCs/>
                <w:sz w:val="22"/>
                <w:szCs w:val="22"/>
              </w:rPr>
              <w:instrText>CLAGENT.EXE</w:instrText>
            </w:r>
            <w:r w:rsidR="00F26614">
              <w:rPr>
                <w:rFonts w:ascii="Times New Roman" w:hAnsi="Times New Roman"/>
                <w:sz w:val="22"/>
                <w:szCs w:val="22"/>
              </w:rPr>
              <w:instrText>”</w:instrText>
            </w:r>
            <w:r w:rsidR="003B6A62" w:rsidRPr="00BA67B7">
              <w:rPr>
                <w:rFonts w:ascii="Times New Roman" w:hAnsi="Times New Roman"/>
                <w:sz w:val="22"/>
                <w:szCs w:val="22"/>
              </w:rPr>
              <w:instrText xml:space="preserve"> </w:instrText>
            </w:r>
            <w:r w:rsidR="003B6A62" w:rsidRPr="00BA67B7">
              <w:rPr>
                <w:rFonts w:ascii="Times New Roman" w:hAnsi="Times New Roman"/>
                <w:sz w:val="22"/>
                <w:szCs w:val="22"/>
              </w:rPr>
              <w:fldChar w:fldCharType="end"/>
            </w:r>
            <w:r w:rsidR="009C0464" w:rsidRPr="00BA67B7">
              <w:rPr>
                <w:rFonts w:ascii="Times New Roman" w:hAnsi="Times New Roman"/>
                <w:sz w:val="22"/>
                <w:szCs w:val="22"/>
              </w:rPr>
              <w:fldChar w:fldCharType="begin"/>
            </w:r>
            <w:r w:rsidR="009C0464" w:rsidRPr="00BA67B7">
              <w:rPr>
                <w:rFonts w:ascii="Times New Roman" w:hAnsi="Times New Roman"/>
                <w:sz w:val="22"/>
                <w:szCs w:val="22"/>
              </w:rPr>
              <w:instrText xml:space="preserve"> XE </w:instrText>
            </w:r>
            <w:r w:rsidR="00F26614">
              <w:rPr>
                <w:rFonts w:ascii="Times New Roman" w:hAnsi="Times New Roman"/>
                <w:sz w:val="22"/>
                <w:szCs w:val="22"/>
              </w:rPr>
              <w:instrText>“</w:instrText>
            </w:r>
            <w:r w:rsidR="009C0464" w:rsidRPr="00BA67B7">
              <w:rPr>
                <w:rFonts w:ascii="Times New Roman" w:hAnsi="Times New Roman"/>
                <w:sz w:val="22"/>
                <w:szCs w:val="22"/>
              </w:rPr>
              <w:instrText>Programs:</w:instrText>
            </w:r>
            <w:r w:rsidR="009C0464" w:rsidRPr="00BA67B7">
              <w:rPr>
                <w:rFonts w:ascii="Times New Roman" w:hAnsi="Times New Roman"/>
                <w:iCs/>
                <w:sz w:val="22"/>
                <w:szCs w:val="22"/>
              </w:rPr>
              <w:instrText>CLAGENT.EXE</w:instrText>
            </w:r>
            <w:r w:rsidR="00F26614">
              <w:rPr>
                <w:rFonts w:ascii="Times New Roman" w:hAnsi="Times New Roman"/>
                <w:sz w:val="22"/>
                <w:szCs w:val="22"/>
              </w:rPr>
              <w:instrText>”</w:instrText>
            </w:r>
            <w:r w:rsidR="009C0464" w:rsidRPr="00BA67B7">
              <w:rPr>
                <w:rFonts w:ascii="Times New Roman" w:hAnsi="Times New Roman"/>
                <w:sz w:val="22"/>
                <w:szCs w:val="22"/>
              </w:rPr>
              <w:instrText xml:space="preserve"> </w:instrText>
            </w:r>
            <w:r w:rsidR="009C0464" w:rsidRPr="00BA67B7">
              <w:rPr>
                <w:rFonts w:ascii="Times New Roman" w:hAnsi="Times New Roman"/>
                <w:sz w:val="22"/>
                <w:szCs w:val="22"/>
              </w:rPr>
              <w:fldChar w:fldCharType="end"/>
            </w:r>
          </w:p>
        </w:tc>
        <w:tc>
          <w:tcPr>
            <w:tcW w:w="2880" w:type="dxa"/>
          </w:tcPr>
          <w:p w:rsidR="00CE155D" w:rsidRPr="00BA67B7" w:rsidRDefault="00CE155D" w:rsidP="00CC58DF">
            <w:pPr>
              <w:pStyle w:val="TableText"/>
              <w:keepNext/>
              <w:keepLines/>
            </w:pPr>
            <w:r w:rsidRPr="00BA67B7">
              <w:t>CLAGENT.HLP</w:t>
            </w:r>
          </w:p>
        </w:tc>
        <w:tc>
          <w:tcPr>
            <w:tcW w:w="3546" w:type="dxa"/>
          </w:tcPr>
          <w:p w:rsidR="00CE155D" w:rsidRPr="00BA67B7" w:rsidRDefault="00CE155D" w:rsidP="00CC58DF">
            <w:pPr>
              <w:pStyle w:val="TableText"/>
              <w:keepNext/>
              <w:keepLines/>
            </w:pPr>
            <w:r w:rsidRPr="00BA67B7">
              <w:t>End-User Workstation</w:t>
            </w:r>
          </w:p>
        </w:tc>
      </w:tr>
      <w:tr w:rsidR="00CE155D" w:rsidRPr="00BA67B7">
        <w:tc>
          <w:tcPr>
            <w:tcW w:w="2898" w:type="dxa"/>
          </w:tcPr>
          <w:p w:rsidR="00CE155D" w:rsidRPr="00BA67B7" w:rsidRDefault="00CE155D" w:rsidP="003019AD">
            <w:pPr>
              <w:pStyle w:val="TableText"/>
            </w:pPr>
            <w:r w:rsidRPr="00BA67B7">
              <w:t>RPCTEST.EXE</w:t>
            </w:r>
            <w:r w:rsidR="003B6A62" w:rsidRPr="00BA67B7">
              <w:rPr>
                <w:rFonts w:ascii="Times New Roman" w:hAnsi="Times New Roman"/>
                <w:sz w:val="22"/>
                <w:szCs w:val="22"/>
              </w:rPr>
              <w:fldChar w:fldCharType="begin"/>
            </w:r>
            <w:r w:rsidR="003B6A62" w:rsidRPr="00BA67B7">
              <w:rPr>
                <w:rFonts w:ascii="Times New Roman" w:hAnsi="Times New Roman"/>
                <w:sz w:val="22"/>
                <w:szCs w:val="22"/>
              </w:rPr>
              <w:instrText xml:space="preserve"> XE </w:instrText>
            </w:r>
            <w:r w:rsidR="00F26614">
              <w:rPr>
                <w:rFonts w:ascii="Times New Roman" w:hAnsi="Times New Roman"/>
                <w:sz w:val="22"/>
                <w:szCs w:val="22"/>
              </w:rPr>
              <w:instrText>“</w:instrText>
            </w:r>
            <w:r w:rsidR="003B6A62" w:rsidRPr="00BA67B7">
              <w:rPr>
                <w:rFonts w:ascii="Times New Roman" w:hAnsi="Times New Roman"/>
                <w:iCs/>
                <w:sz w:val="22"/>
                <w:szCs w:val="22"/>
              </w:rPr>
              <w:instrText>RPCTEST.EXE</w:instrText>
            </w:r>
            <w:r w:rsidR="00F26614">
              <w:rPr>
                <w:rFonts w:ascii="Times New Roman" w:hAnsi="Times New Roman"/>
                <w:sz w:val="22"/>
                <w:szCs w:val="22"/>
              </w:rPr>
              <w:instrText>”</w:instrText>
            </w:r>
            <w:r w:rsidR="003B6A62" w:rsidRPr="00BA67B7">
              <w:rPr>
                <w:rFonts w:ascii="Times New Roman" w:hAnsi="Times New Roman"/>
                <w:sz w:val="22"/>
                <w:szCs w:val="22"/>
              </w:rPr>
              <w:instrText xml:space="preserve"> </w:instrText>
            </w:r>
            <w:r w:rsidR="003B6A62" w:rsidRPr="00BA67B7">
              <w:rPr>
                <w:rFonts w:ascii="Times New Roman" w:hAnsi="Times New Roman"/>
                <w:sz w:val="22"/>
                <w:szCs w:val="22"/>
              </w:rPr>
              <w:fldChar w:fldCharType="end"/>
            </w:r>
            <w:r w:rsidR="009C0464" w:rsidRPr="00BA67B7">
              <w:rPr>
                <w:rFonts w:ascii="Times New Roman" w:hAnsi="Times New Roman"/>
                <w:sz w:val="22"/>
                <w:szCs w:val="22"/>
              </w:rPr>
              <w:fldChar w:fldCharType="begin"/>
            </w:r>
            <w:r w:rsidR="009C0464" w:rsidRPr="00BA67B7">
              <w:rPr>
                <w:rFonts w:ascii="Times New Roman" w:hAnsi="Times New Roman"/>
                <w:sz w:val="22"/>
                <w:szCs w:val="22"/>
              </w:rPr>
              <w:instrText xml:space="preserve"> XE </w:instrText>
            </w:r>
            <w:r w:rsidR="00F26614">
              <w:rPr>
                <w:rFonts w:ascii="Times New Roman" w:hAnsi="Times New Roman"/>
                <w:sz w:val="22"/>
                <w:szCs w:val="22"/>
              </w:rPr>
              <w:instrText>“</w:instrText>
            </w:r>
            <w:r w:rsidR="009C0464" w:rsidRPr="00BA67B7">
              <w:rPr>
                <w:rFonts w:ascii="Times New Roman" w:hAnsi="Times New Roman"/>
                <w:sz w:val="22"/>
                <w:szCs w:val="22"/>
              </w:rPr>
              <w:instrText>Programs:</w:instrText>
            </w:r>
            <w:r w:rsidR="009C0464" w:rsidRPr="00BA67B7">
              <w:rPr>
                <w:rFonts w:ascii="Times New Roman" w:hAnsi="Times New Roman"/>
                <w:iCs/>
                <w:sz w:val="22"/>
                <w:szCs w:val="22"/>
              </w:rPr>
              <w:instrText>RPCTEST.EXE</w:instrText>
            </w:r>
            <w:r w:rsidR="00F26614">
              <w:rPr>
                <w:rFonts w:ascii="Times New Roman" w:hAnsi="Times New Roman"/>
                <w:sz w:val="22"/>
                <w:szCs w:val="22"/>
              </w:rPr>
              <w:instrText>”</w:instrText>
            </w:r>
            <w:r w:rsidR="009C0464" w:rsidRPr="00BA67B7">
              <w:rPr>
                <w:rFonts w:ascii="Times New Roman" w:hAnsi="Times New Roman"/>
                <w:sz w:val="22"/>
                <w:szCs w:val="22"/>
              </w:rPr>
              <w:instrText xml:space="preserve"> </w:instrText>
            </w:r>
            <w:r w:rsidR="009C0464" w:rsidRPr="00BA67B7">
              <w:rPr>
                <w:rFonts w:ascii="Times New Roman" w:hAnsi="Times New Roman"/>
                <w:sz w:val="22"/>
                <w:szCs w:val="22"/>
              </w:rPr>
              <w:fldChar w:fldCharType="end"/>
            </w:r>
          </w:p>
        </w:tc>
        <w:tc>
          <w:tcPr>
            <w:tcW w:w="2880" w:type="dxa"/>
          </w:tcPr>
          <w:p w:rsidR="00CE155D" w:rsidRPr="00BA67B7" w:rsidRDefault="00CE155D" w:rsidP="003019AD">
            <w:pPr>
              <w:pStyle w:val="TableText"/>
            </w:pPr>
            <w:r w:rsidRPr="00BA67B7">
              <w:t>RPCTEST.HLP</w:t>
            </w:r>
          </w:p>
        </w:tc>
        <w:tc>
          <w:tcPr>
            <w:tcW w:w="3546" w:type="dxa"/>
          </w:tcPr>
          <w:p w:rsidR="00CE155D" w:rsidRPr="00BA67B7" w:rsidRDefault="00CE155D" w:rsidP="003019AD">
            <w:pPr>
              <w:pStyle w:val="TableText"/>
            </w:pPr>
            <w:r w:rsidRPr="00BA67B7">
              <w:t>End-User Workstation</w:t>
            </w:r>
          </w:p>
        </w:tc>
      </w:tr>
    </w:tbl>
    <w:p w:rsidR="00CE155D" w:rsidRPr="00BA67B7" w:rsidRDefault="00CE155D" w:rsidP="00F60608">
      <w:pPr>
        <w:pStyle w:val="BodyText6"/>
      </w:pPr>
    </w:p>
    <w:p w:rsidR="00CE155D" w:rsidRPr="00BA67B7" w:rsidRDefault="00CE155D" w:rsidP="00576C4A">
      <w:pPr>
        <w:pStyle w:val="BodyText"/>
      </w:pPr>
      <w:r w:rsidRPr="00BA67B7">
        <w:t>The installation of the Broker automatically load</w:t>
      </w:r>
      <w:r w:rsidR="00EC4CA0" w:rsidRPr="00BA67B7">
        <w:t>s</w:t>
      </w:r>
      <w:r w:rsidRPr="00BA67B7">
        <w:t xml:space="preserve"> these associated files into the appropriate directories. If you choose to </w:t>
      </w:r>
      <w:r w:rsidR="00F26614">
        <w:t>“</w:t>
      </w:r>
      <w:r w:rsidRPr="00BA67B7">
        <w:t>export</w:t>
      </w:r>
      <w:r w:rsidR="00F26614">
        <w:t>”</w:t>
      </w:r>
      <w:r w:rsidRPr="00BA67B7">
        <w:t xml:space="preserve"> a standalone </w:t>
      </w:r>
      <w:r w:rsidR="00EC4CA0" w:rsidRPr="00BA67B7">
        <w:t xml:space="preserve">application </w:t>
      </w:r>
      <w:r w:rsidRPr="00BA67B7">
        <w:t xml:space="preserve">to another client workstation, make sure you include its associated help file and place them both in the </w:t>
      </w:r>
      <w:r w:rsidRPr="00BA67B7">
        <w:rPr>
          <w:i/>
        </w:rPr>
        <w:t>same</w:t>
      </w:r>
      <w:r w:rsidRPr="00BA67B7">
        <w:t xml:space="preserve"> directory.</w:t>
      </w:r>
    </w:p>
    <w:p w:rsidR="00576C4A" w:rsidRPr="00BA67B7" w:rsidRDefault="000D602C" w:rsidP="00EC4CA0">
      <w:pPr>
        <w:pStyle w:val="Note"/>
        <w:rPr>
          <w:iCs/>
        </w:rPr>
      </w:pPr>
      <w:r>
        <w:rPr>
          <w:noProof/>
          <w:sz w:val="20"/>
          <w:lang w:eastAsia="en-US"/>
        </w:rPr>
        <w:drawing>
          <wp:inline distT="0" distB="0" distL="0" distR="0" wp14:anchorId="02BDC429" wp14:editId="451B0567">
            <wp:extent cx="304800" cy="304800"/>
            <wp:effectExtent l="0" t="0" r="0" b="0"/>
            <wp:docPr id="33" name="Picture 3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76C4A" w:rsidRPr="00BA67B7">
        <w:tab/>
      </w:r>
      <w:r w:rsidR="00576C4A" w:rsidRPr="00BA67B7">
        <w:rPr>
          <w:b/>
        </w:rPr>
        <w:t>REF:</w:t>
      </w:r>
      <w:r w:rsidR="00576C4A" w:rsidRPr="00BA67B7">
        <w:t xml:space="preserve"> </w:t>
      </w:r>
      <w:r w:rsidR="00576C4A" w:rsidRPr="00BA67B7">
        <w:rPr>
          <w:iCs/>
        </w:rPr>
        <w:t>For more information on the CLAGENT.EXE</w:t>
      </w:r>
      <w:r w:rsidR="00576C4A" w:rsidRPr="00BA67B7">
        <w:rPr>
          <w:iCs/>
        </w:rPr>
        <w:fldChar w:fldCharType="begin"/>
      </w:r>
      <w:r w:rsidR="00576C4A" w:rsidRPr="00BA67B7">
        <w:instrText xml:space="preserve"> XE </w:instrText>
      </w:r>
      <w:r w:rsidR="00F26614">
        <w:instrText>“</w:instrText>
      </w:r>
      <w:r w:rsidR="00576C4A" w:rsidRPr="00BA67B7">
        <w:rPr>
          <w:iCs/>
        </w:rPr>
        <w:instrText>CLAGENT.EXE</w:instrText>
      </w:r>
      <w:r w:rsidR="00F26614">
        <w:instrText>”</w:instrText>
      </w:r>
      <w:r w:rsidR="00576C4A" w:rsidRPr="00BA67B7">
        <w:instrText xml:space="preserve"> </w:instrText>
      </w:r>
      <w:r w:rsidR="00576C4A" w:rsidRPr="00BA67B7">
        <w:rPr>
          <w:iCs/>
        </w:rPr>
        <w:fldChar w:fldCharType="end"/>
      </w:r>
      <w:r w:rsidR="00576C4A" w:rsidRPr="00BA67B7">
        <w:rPr>
          <w:iCs/>
        </w:rPr>
        <w:fldChar w:fldCharType="begin"/>
      </w:r>
      <w:r w:rsidR="00576C4A" w:rsidRPr="00BA67B7">
        <w:instrText xml:space="preserve"> XE </w:instrText>
      </w:r>
      <w:r w:rsidR="00F26614">
        <w:instrText>“</w:instrText>
      </w:r>
      <w:r w:rsidR="00576C4A" w:rsidRPr="00BA67B7">
        <w:instrText>Programs:</w:instrText>
      </w:r>
      <w:r w:rsidR="00576C4A" w:rsidRPr="00BA67B7">
        <w:rPr>
          <w:iCs/>
        </w:rPr>
        <w:instrText>CLAGENT.EXE</w:instrText>
      </w:r>
      <w:r w:rsidR="00F26614">
        <w:instrText>”</w:instrText>
      </w:r>
      <w:r w:rsidR="00576C4A" w:rsidRPr="00BA67B7">
        <w:instrText xml:space="preserve"> </w:instrText>
      </w:r>
      <w:r w:rsidR="00576C4A" w:rsidRPr="00BA67B7">
        <w:rPr>
          <w:iCs/>
        </w:rPr>
        <w:fldChar w:fldCharType="end"/>
      </w:r>
      <w:r w:rsidR="00576C4A" w:rsidRPr="00BA67B7">
        <w:rPr>
          <w:iCs/>
        </w:rPr>
        <w:t xml:space="preserve">, </w:t>
      </w:r>
      <w:r w:rsidR="00E8630C" w:rsidRPr="00BA67B7">
        <w:rPr>
          <w:iCs/>
        </w:rPr>
        <w:t>see</w:t>
      </w:r>
      <w:r w:rsidR="00576C4A" w:rsidRPr="00BA67B7">
        <w:rPr>
          <w:iCs/>
        </w:rPr>
        <w:t xml:space="preserve"> </w:t>
      </w:r>
      <w:r w:rsidR="00DC021A" w:rsidRPr="00BA67B7">
        <w:rPr>
          <w:iCs/>
        </w:rPr>
        <w:t xml:space="preserve">the </w:t>
      </w:r>
      <w:r w:rsidR="00F26614">
        <w:rPr>
          <w:iCs/>
        </w:rPr>
        <w:t>“</w:t>
      </w:r>
      <w:r w:rsidR="00576C4A" w:rsidRPr="00BA67B7">
        <w:rPr>
          <w:iCs/>
          <w:color w:val="0000FF"/>
          <w:u w:val="single"/>
        </w:rPr>
        <w:fldChar w:fldCharType="begin"/>
      </w:r>
      <w:r w:rsidR="00576C4A" w:rsidRPr="00BA67B7">
        <w:rPr>
          <w:iCs/>
          <w:color w:val="0000FF"/>
          <w:u w:val="single"/>
        </w:rPr>
        <w:instrText xml:space="preserve"> REF _Ref528545936 \h  \* MERGEFORMAT </w:instrText>
      </w:r>
      <w:r w:rsidR="00576C4A" w:rsidRPr="00BA67B7">
        <w:rPr>
          <w:iCs/>
          <w:color w:val="0000FF"/>
          <w:u w:val="single"/>
        </w:rPr>
      </w:r>
      <w:r w:rsidR="00576C4A" w:rsidRPr="00BA67B7">
        <w:rPr>
          <w:iCs/>
          <w:color w:val="0000FF"/>
          <w:u w:val="single"/>
        </w:rPr>
        <w:fldChar w:fldCharType="separate"/>
      </w:r>
      <w:r w:rsidR="00507385" w:rsidRPr="00507385">
        <w:rPr>
          <w:iCs/>
          <w:color w:val="0000FF"/>
          <w:u w:val="single"/>
        </w:rPr>
        <w:t>RPC Broker Client Agent</w:t>
      </w:r>
      <w:r w:rsidR="00576C4A" w:rsidRPr="00BA67B7">
        <w:rPr>
          <w:iCs/>
          <w:color w:val="0000FF"/>
          <w:u w:val="single"/>
        </w:rPr>
        <w:fldChar w:fldCharType="end"/>
      </w:r>
      <w:r w:rsidR="00F26614">
        <w:rPr>
          <w:iCs/>
        </w:rPr>
        <w:t>”</w:t>
      </w:r>
      <w:r w:rsidR="00576C4A" w:rsidRPr="00BA67B7">
        <w:rPr>
          <w:iCs/>
        </w:rPr>
        <w:t xml:space="preserve"> </w:t>
      </w:r>
      <w:r w:rsidR="00DF3EC1" w:rsidRPr="00BA67B7">
        <w:rPr>
          <w:iCs/>
        </w:rPr>
        <w:t>section</w:t>
      </w:r>
      <w:r w:rsidR="00576C4A" w:rsidRPr="00BA67B7">
        <w:rPr>
          <w:iCs/>
        </w:rPr>
        <w:t>.</w:t>
      </w:r>
      <w:r w:rsidR="00EC4CA0" w:rsidRPr="00BA67B7">
        <w:rPr>
          <w:iCs/>
        </w:rPr>
        <w:br/>
      </w:r>
      <w:r w:rsidR="00576C4A" w:rsidRPr="00BA67B7">
        <w:rPr>
          <w:iCs/>
        </w:rPr>
        <w:br/>
      </w:r>
      <w:r w:rsidR="00576C4A" w:rsidRPr="00BA67B7">
        <w:rPr>
          <w:b/>
        </w:rPr>
        <w:t>REF:</w:t>
      </w:r>
      <w:r w:rsidR="00576C4A" w:rsidRPr="00BA67B7">
        <w:t xml:space="preserve"> </w:t>
      </w:r>
      <w:r w:rsidR="00576C4A" w:rsidRPr="00BA67B7">
        <w:rPr>
          <w:iCs/>
        </w:rPr>
        <w:t>For more information on the RPCTEST.EXE</w:t>
      </w:r>
      <w:r w:rsidR="00576C4A" w:rsidRPr="00BA67B7">
        <w:rPr>
          <w:iCs/>
        </w:rPr>
        <w:fldChar w:fldCharType="begin"/>
      </w:r>
      <w:r w:rsidR="00576C4A" w:rsidRPr="00BA67B7">
        <w:instrText xml:space="preserve"> XE </w:instrText>
      </w:r>
      <w:r w:rsidR="00F26614">
        <w:instrText>“</w:instrText>
      </w:r>
      <w:r w:rsidR="00576C4A" w:rsidRPr="00BA67B7">
        <w:rPr>
          <w:iCs/>
        </w:rPr>
        <w:instrText>RPCTEST.EXE</w:instrText>
      </w:r>
      <w:r w:rsidR="00F26614">
        <w:instrText>”</w:instrText>
      </w:r>
      <w:r w:rsidR="00576C4A" w:rsidRPr="00BA67B7">
        <w:instrText xml:space="preserve"> </w:instrText>
      </w:r>
      <w:r w:rsidR="00576C4A" w:rsidRPr="00BA67B7">
        <w:rPr>
          <w:iCs/>
        </w:rPr>
        <w:fldChar w:fldCharType="end"/>
      </w:r>
      <w:r w:rsidR="00576C4A" w:rsidRPr="00BA67B7">
        <w:rPr>
          <w:iCs/>
        </w:rPr>
        <w:fldChar w:fldCharType="begin"/>
      </w:r>
      <w:r w:rsidR="00576C4A" w:rsidRPr="00BA67B7">
        <w:instrText xml:space="preserve"> XE </w:instrText>
      </w:r>
      <w:r w:rsidR="00F26614">
        <w:instrText>“</w:instrText>
      </w:r>
      <w:r w:rsidR="00576C4A" w:rsidRPr="00BA67B7">
        <w:instrText>Programs:</w:instrText>
      </w:r>
      <w:r w:rsidR="00576C4A" w:rsidRPr="00BA67B7">
        <w:rPr>
          <w:iCs/>
        </w:rPr>
        <w:instrText>RPCTEST.EXE</w:instrText>
      </w:r>
      <w:r w:rsidR="00F26614">
        <w:instrText>”</w:instrText>
      </w:r>
      <w:r w:rsidR="00576C4A" w:rsidRPr="00BA67B7">
        <w:instrText xml:space="preserve"> </w:instrText>
      </w:r>
      <w:r w:rsidR="00576C4A" w:rsidRPr="00BA67B7">
        <w:rPr>
          <w:iCs/>
        </w:rPr>
        <w:fldChar w:fldCharType="end"/>
      </w:r>
      <w:r w:rsidR="00576C4A" w:rsidRPr="00BA67B7">
        <w:rPr>
          <w:iCs/>
        </w:rPr>
        <w:t xml:space="preserve">, </w:t>
      </w:r>
      <w:r w:rsidR="00DC021A" w:rsidRPr="00BA67B7">
        <w:rPr>
          <w:iCs/>
        </w:rPr>
        <w:t>see</w:t>
      </w:r>
      <w:r w:rsidR="00576C4A" w:rsidRPr="00BA67B7">
        <w:rPr>
          <w:iCs/>
        </w:rPr>
        <w:t xml:space="preserve"> </w:t>
      </w:r>
      <w:r w:rsidR="0093181C">
        <w:rPr>
          <w:iCs/>
        </w:rPr>
        <w:t xml:space="preserve">the </w:t>
      </w:r>
      <w:r w:rsidR="00F26614">
        <w:rPr>
          <w:iCs/>
        </w:rPr>
        <w:t>“</w:t>
      </w:r>
      <w:r w:rsidR="00576C4A" w:rsidRPr="00BA67B7">
        <w:rPr>
          <w:iCs/>
          <w:color w:val="0000FF"/>
          <w:u w:val="single"/>
        </w:rPr>
        <w:fldChar w:fldCharType="begin"/>
      </w:r>
      <w:r w:rsidR="00576C4A" w:rsidRPr="00BA67B7">
        <w:rPr>
          <w:iCs/>
          <w:color w:val="0000FF"/>
          <w:u w:val="single"/>
        </w:rPr>
        <w:instrText xml:space="preserve"> REF _Ref528545974 \h  \* MERGEFORMAT </w:instrText>
      </w:r>
      <w:r w:rsidR="00576C4A" w:rsidRPr="00BA67B7">
        <w:rPr>
          <w:iCs/>
          <w:color w:val="0000FF"/>
          <w:u w:val="single"/>
        </w:rPr>
      </w:r>
      <w:r w:rsidR="00576C4A" w:rsidRPr="00BA67B7">
        <w:rPr>
          <w:iCs/>
          <w:color w:val="0000FF"/>
          <w:u w:val="single"/>
        </w:rPr>
        <w:fldChar w:fldCharType="separate"/>
      </w:r>
      <w:r w:rsidR="00507385" w:rsidRPr="00507385">
        <w:rPr>
          <w:iCs/>
          <w:color w:val="0000FF"/>
          <w:u w:val="single"/>
        </w:rPr>
        <w:t>Troubleshooting</w:t>
      </w:r>
      <w:r w:rsidR="00576C4A" w:rsidRPr="00BA67B7">
        <w:rPr>
          <w:iCs/>
          <w:color w:val="0000FF"/>
          <w:u w:val="single"/>
        </w:rPr>
        <w:fldChar w:fldCharType="end"/>
      </w:r>
      <w:r w:rsidR="00F26614">
        <w:rPr>
          <w:iCs/>
        </w:rPr>
        <w:t>”</w:t>
      </w:r>
      <w:r w:rsidR="0093181C">
        <w:rPr>
          <w:iCs/>
        </w:rPr>
        <w:t xml:space="preserve"> section.</w:t>
      </w:r>
    </w:p>
    <w:p w:rsidR="00CE155D" w:rsidRPr="00BA67B7" w:rsidRDefault="00CE155D" w:rsidP="00D0474C">
      <w:pPr>
        <w:pStyle w:val="Heading3"/>
      </w:pPr>
      <w:bookmarkStart w:id="225" w:name="_Ref373763056"/>
      <w:bookmarkStart w:id="226" w:name="_Toc449511480"/>
      <w:r w:rsidRPr="00BA67B7">
        <w:lastRenderedPageBreak/>
        <w:t>HOSTS File</w:t>
      </w:r>
      <w:bookmarkEnd w:id="225"/>
      <w:bookmarkEnd w:id="226"/>
    </w:p>
    <w:p w:rsidR="008D302A" w:rsidRPr="00BA67B7" w:rsidRDefault="00CC58DF" w:rsidP="008D302A">
      <w:pPr>
        <w:pStyle w:val="BodyText"/>
        <w:keepNext/>
        <w:keepLines/>
      </w:pPr>
      <w:r w:rsidRPr="00BA67B7">
        <w:fldChar w:fldCharType="begin"/>
      </w:r>
      <w:r w:rsidRPr="00BA67B7">
        <w:instrText xml:space="preserve">XE </w:instrText>
      </w:r>
      <w:r w:rsidR="00F26614">
        <w:instrText>“</w:instrText>
      </w:r>
      <w:r w:rsidRPr="00BA67B7">
        <w:instrText>HOSTS File</w:instrText>
      </w:r>
      <w:r w:rsidR="00F26614">
        <w:instrText>”</w:instrText>
      </w:r>
      <w:r w:rsidRPr="00BA67B7">
        <w:fldChar w:fldCharType="end"/>
      </w:r>
      <w:r w:rsidRPr="00BA67B7">
        <w:rPr>
          <w:iCs/>
          <w:kern w:val="2"/>
        </w:rPr>
        <w:fldChar w:fldCharType="begin"/>
      </w:r>
      <w:r w:rsidRPr="00BA67B7">
        <w:instrText xml:space="preserve"> XE </w:instrText>
      </w:r>
      <w:r w:rsidR="00F26614">
        <w:instrText>“</w:instrText>
      </w:r>
      <w:r w:rsidRPr="00BA67B7">
        <w:instrText>Files:</w:instrText>
      </w:r>
      <w:r w:rsidRPr="00BA67B7">
        <w:rPr>
          <w:iCs/>
          <w:kern w:val="2"/>
        </w:rPr>
        <w:instrText>HOSTS</w:instrText>
      </w:r>
      <w:r w:rsidR="00F26614">
        <w:instrText>”</w:instrText>
      </w:r>
      <w:r w:rsidRPr="00BA67B7">
        <w:instrText xml:space="preserve"> </w:instrText>
      </w:r>
      <w:r w:rsidRPr="00BA67B7">
        <w:rPr>
          <w:iCs/>
          <w:kern w:val="2"/>
        </w:rPr>
        <w:fldChar w:fldCharType="end"/>
      </w:r>
      <w:r w:rsidR="00CE155D" w:rsidRPr="00BA67B7">
        <w:t>The HOSTS file</w:t>
      </w:r>
      <w:r w:rsidR="003B6A62" w:rsidRPr="00BA67B7">
        <w:fldChar w:fldCharType="begin"/>
      </w:r>
      <w:r w:rsidR="003B6A62" w:rsidRPr="00BA67B7">
        <w:instrText xml:space="preserve"> XE </w:instrText>
      </w:r>
      <w:r w:rsidR="00F26614">
        <w:instrText>“</w:instrText>
      </w:r>
      <w:r w:rsidR="003B6A62" w:rsidRPr="00BA67B7">
        <w:rPr>
          <w:iCs/>
          <w:kern w:val="2"/>
        </w:rPr>
        <w:instrText>HOSTS File</w:instrText>
      </w:r>
      <w:r w:rsidR="00F26614">
        <w:instrText>”</w:instrText>
      </w:r>
      <w:r w:rsidR="003B6A62" w:rsidRPr="00BA67B7">
        <w:instrText xml:space="preserve"> </w:instrText>
      </w:r>
      <w:r w:rsidR="003B6A62" w:rsidRPr="00BA67B7">
        <w:fldChar w:fldCharType="end"/>
      </w:r>
      <w:r w:rsidR="00B95291" w:rsidRPr="00BA67B7">
        <w:rPr>
          <w:iCs/>
          <w:kern w:val="2"/>
        </w:rPr>
        <w:fldChar w:fldCharType="begin"/>
      </w:r>
      <w:r w:rsidR="00B95291" w:rsidRPr="00BA67B7">
        <w:instrText xml:space="preserve"> XE </w:instrText>
      </w:r>
      <w:r w:rsidR="00F26614">
        <w:instrText>“</w:instrText>
      </w:r>
      <w:r w:rsidR="00B95291" w:rsidRPr="00BA67B7">
        <w:instrText>Files:</w:instrText>
      </w:r>
      <w:r w:rsidR="00B95291" w:rsidRPr="00BA67B7">
        <w:rPr>
          <w:iCs/>
          <w:kern w:val="2"/>
        </w:rPr>
        <w:instrText>HOSTS</w:instrText>
      </w:r>
      <w:r w:rsidR="00F26614">
        <w:instrText>”</w:instrText>
      </w:r>
      <w:r w:rsidR="00B95291" w:rsidRPr="00BA67B7">
        <w:instrText xml:space="preserve"> </w:instrText>
      </w:r>
      <w:r w:rsidR="00B95291" w:rsidRPr="00BA67B7">
        <w:rPr>
          <w:iCs/>
          <w:kern w:val="2"/>
        </w:rPr>
        <w:fldChar w:fldCharType="end"/>
      </w:r>
      <w:r w:rsidR="00CE155D" w:rsidRPr="00BA67B7">
        <w:t xml:space="preserve"> is an ASCII text file that contains a list of the servers and their IP addresses. However, use of the HOSTS file</w:t>
      </w:r>
      <w:r w:rsidR="003B6A62" w:rsidRPr="00BA67B7">
        <w:fldChar w:fldCharType="begin"/>
      </w:r>
      <w:r w:rsidR="003B6A62" w:rsidRPr="00BA67B7">
        <w:instrText xml:space="preserve"> XE </w:instrText>
      </w:r>
      <w:r w:rsidR="00F26614">
        <w:instrText>“</w:instrText>
      </w:r>
      <w:r w:rsidR="003B6A62" w:rsidRPr="00BA67B7">
        <w:rPr>
          <w:iCs/>
          <w:kern w:val="2"/>
        </w:rPr>
        <w:instrText>HOSTS File</w:instrText>
      </w:r>
      <w:r w:rsidR="00F26614">
        <w:instrText>”</w:instrText>
      </w:r>
      <w:r w:rsidR="003B6A62" w:rsidRPr="00BA67B7">
        <w:instrText xml:space="preserve"> </w:instrText>
      </w:r>
      <w:r w:rsidR="003B6A62" w:rsidRPr="00BA67B7">
        <w:fldChar w:fldCharType="end"/>
      </w:r>
      <w:r w:rsidR="00B95291" w:rsidRPr="00BA67B7">
        <w:rPr>
          <w:iCs/>
          <w:kern w:val="2"/>
        </w:rPr>
        <w:fldChar w:fldCharType="begin"/>
      </w:r>
      <w:r w:rsidR="00B95291" w:rsidRPr="00BA67B7">
        <w:instrText xml:space="preserve"> XE </w:instrText>
      </w:r>
      <w:r w:rsidR="00F26614">
        <w:instrText>“</w:instrText>
      </w:r>
      <w:r w:rsidR="00B95291" w:rsidRPr="00BA67B7">
        <w:instrText>Files:</w:instrText>
      </w:r>
      <w:r w:rsidR="00B95291" w:rsidRPr="00BA67B7">
        <w:rPr>
          <w:iCs/>
          <w:kern w:val="2"/>
        </w:rPr>
        <w:instrText>HOSTS</w:instrText>
      </w:r>
      <w:r w:rsidR="00F26614">
        <w:instrText>”</w:instrText>
      </w:r>
      <w:r w:rsidR="00B95291" w:rsidRPr="00BA67B7">
        <w:instrText xml:space="preserve"> </w:instrText>
      </w:r>
      <w:r w:rsidR="00B95291" w:rsidRPr="00BA67B7">
        <w:rPr>
          <w:iCs/>
          <w:kern w:val="2"/>
        </w:rPr>
        <w:fldChar w:fldCharType="end"/>
      </w:r>
      <w:r w:rsidR="00CE155D" w:rsidRPr="00BA67B7">
        <w:t xml:space="preserve"> is </w:t>
      </w:r>
      <w:r w:rsidR="00CE155D" w:rsidRPr="00BA67B7">
        <w:rPr>
          <w:i/>
        </w:rPr>
        <w:t>not</w:t>
      </w:r>
      <w:r w:rsidR="00CE155D" w:rsidRPr="00BA67B7">
        <w:t xml:space="preserve"> a requirement for the Broker. The use of the HOSTS file</w:t>
      </w:r>
      <w:r w:rsidR="003B6A62" w:rsidRPr="00BA67B7">
        <w:fldChar w:fldCharType="begin"/>
      </w:r>
      <w:r w:rsidR="003B6A62" w:rsidRPr="00BA67B7">
        <w:instrText xml:space="preserve"> XE </w:instrText>
      </w:r>
      <w:r w:rsidR="00F26614">
        <w:instrText>“</w:instrText>
      </w:r>
      <w:r w:rsidR="003B6A62" w:rsidRPr="00BA67B7">
        <w:rPr>
          <w:iCs/>
          <w:kern w:val="2"/>
        </w:rPr>
        <w:instrText>HOSTS File</w:instrText>
      </w:r>
      <w:r w:rsidR="00F26614">
        <w:instrText>”</w:instrText>
      </w:r>
      <w:r w:rsidR="003B6A62" w:rsidRPr="00BA67B7">
        <w:instrText xml:space="preserve"> </w:instrText>
      </w:r>
      <w:r w:rsidR="003B6A62" w:rsidRPr="00BA67B7">
        <w:fldChar w:fldCharType="end"/>
      </w:r>
      <w:r w:rsidR="00B95291" w:rsidRPr="00BA67B7">
        <w:rPr>
          <w:iCs/>
          <w:kern w:val="2"/>
        </w:rPr>
        <w:fldChar w:fldCharType="begin"/>
      </w:r>
      <w:r w:rsidR="00B95291" w:rsidRPr="00BA67B7">
        <w:instrText xml:space="preserve"> XE </w:instrText>
      </w:r>
      <w:r w:rsidR="00F26614">
        <w:instrText>“</w:instrText>
      </w:r>
      <w:r w:rsidR="00B95291" w:rsidRPr="00BA67B7">
        <w:instrText>Files:</w:instrText>
      </w:r>
      <w:r w:rsidR="00B95291" w:rsidRPr="00BA67B7">
        <w:rPr>
          <w:iCs/>
          <w:kern w:val="2"/>
        </w:rPr>
        <w:instrText>HOSTS</w:instrText>
      </w:r>
      <w:r w:rsidR="00F26614">
        <w:instrText>”</w:instrText>
      </w:r>
      <w:r w:rsidR="00B95291" w:rsidRPr="00BA67B7">
        <w:instrText xml:space="preserve"> </w:instrText>
      </w:r>
      <w:r w:rsidR="00B95291" w:rsidRPr="00BA67B7">
        <w:rPr>
          <w:iCs/>
          <w:kern w:val="2"/>
        </w:rPr>
        <w:fldChar w:fldCharType="end"/>
      </w:r>
      <w:r w:rsidR="00CE155D" w:rsidRPr="00BA67B7">
        <w:t xml:space="preserve"> depends on the way the local area network (LAN</w:t>
      </w:r>
      <w:r w:rsidR="00640CA8" w:rsidRPr="00BA67B7">
        <w:fldChar w:fldCharType="begin"/>
      </w:r>
      <w:r w:rsidR="00640CA8" w:rsidRPr="00BA67B7">
        <w:instrText xml:space="preserve"> XE </w:instrText>
      </w:r>
      <w:r w:rsidR="00F26614">
        <w:instrText>“</w:instrText>
      </w:r>
      <w:r w:rsidR="00640CA8" w:rsidRPr="00BA67B7">
        <w:rPr>
          <w:iCs/>
        </w:rPr>
        <w:instrText>LAN</w:instrText>
      </w:r>
      <w:r w:rsidR="00F26614">
        <w:instrText>”</w:instrText>
      </w:r>
      <w:r w:rsidR="00640CA8" w:rsidRPr="00BA67B7">
        <w:instrText xml:space="preserve"> </w:instrText>
      </w:r>
      <w:r w:rsidR="00640CA8" w:rsidRPr="00BA67B7">
        <w:fldChar w:fldCharType="end"/>
      </w:r>
      <w:r w:rsidR="00CE155D" w:rsidRPr="00BA67B7">
        <w:t>) is implemented and managed at a site. Clients can bypass the HOSTS file</w:t>
      </w:r>
      <w:r w:rsidR="003B6A62" w:rsidRPr="00BA67B7">
        <w:fldChar w:fldCharType="begin"/>
      </w:r>
      <w:r w:rsidR="003B6A62" w:rsidRPr="00BA67B7">
        <w:instrText xml:space="preserve"> XE </w:instrText>
      </w:r>
      <w:r w:rsidR="00F26614">
        <w:instrText>“</w:instrText>
      </w:r>
      <w:r w:rsidR="003B6A62" w:rsidRPr="00BA67B7">
        <w:rPr>
          <w:iCs/>
          <w:kern w:val="2"/>
        </w:rPr>
        <w:instrText>HOSTS File</w:instrText>
      </w:r>
      <w:r w:rsidR="00F26614">
        <w:instrText>”</w:instrText>
      </w:r>
      <w:r w:rsidR="003B6A62" w:rsidRPr="00BA67B7">
        <w:instrText xml:space="preserve"> </w:instrText>
      </w:r>
      <w:r w:rsidR="003B6A62" w:rsidRPr="00BA67B7">
        <w:fldChar w:fldCharType="end"/>
      </w:r>
      <w:r w:rsidR="00B95291" w:rsidRPr="00BA67B7">
        <w:rPr>
          <w:iCs/>
          <w:kern w:val="2"/>
        </w:rPr>
        <w:fldChar w:fldCharType="begin"/>
      </w:r>
      <w:r w:rsidR="00B95291" w:rsidRPr="00BA67B7">
        <w:instrText xml:space="preserve"> XE </w:instrText>
      </w:r>
      <w:r w:rsidR="00F26614">
        <w:instrText>“</w:instrText>
      </w:r>
      <w:r w:rsidR="00B95291" w:rsidRPr="00BA67B7">
        <w:instrText>Files:</w:instrText>
      </w:r>
      <w:r w:rsidR="00B95291" w:rsidRPr="00BA67B7">
        <w:rPr>
          <w:iCs/>
          <w:kern w:val="2"/>
        </w:rPr>
        <w:instrText>HOSTS</w:instrText>
      </w:r>
      <w:r w:rsidR="00F26614">
        <w:instrText>”</w:instrText>
      </w:r>
      <w:r w:rsidR="00B95291" w:rsidRPr="00BA67B7">
        <w:instrText xml:space="preserve"> </w:instrText>
      </w:r>
      <w:r w:rsidR="00B95291" w:rsidRPr="00BA67B7">
        <w:rPr>
          <w:iCs/>
          <w:kern w:val="2"/>
        </w:rPr>
        <w:fldChar w:fldCharType="end"/>
      </w:r>
      <w:r w:rsidR="00CE155D" w:rsidRPr="00BA67B7">
        <w:t xml:space="preserve"> and use </w:t>
      </w:r>
      <w:r w:rsidR="008D302A" w:rsidRPr="00BA67B7">
        <w:t>any of the following:</w:t>
      </w:r>
    </w:p>
    <w:p w:rsidR="008D302A" w:rsidRPr="00BA67B7" w:rsidRDefault="00CE155D" w:rsidP="008D302A">
      <w:pPr>
        <w:pStyle w:val="ListBullet"/>
        <w:keepNext/>
        <w:keepLines/>
      </w:pPr>
      <w:r w:rsidRPr="00BA67B7">
        <w:t>DNS</w:t>
      </w:r>
      <w:r w:rsidRPr="00BA67B7">
        <w:fldChar w:fldCharType="begin"/>
      </w:r>
      <w:r w:rsidRPr="00BA67B7">
        <w:instrText xml:space="preserve">XE </w:instrText>
      </w:r>
      <w:r w:rsidR="00F26614">
        <w:instrText>“</w:instrText>
      </w:r>
      <w:r w:rsidRPr="00BA67B7">
        <w:instrText>Domain Name Service (DNS)</w:instrText>
      </w:r>
      <w:r w:rsidR="00F26614">
        <w:instrText>”</w:instrText>
      </w:r>
      <w:r w:rsidRPr="00BA67B7">
        <w:fldChar w:fldCharType="end"/>
      </w:r>
    </w:p>
    <w:p w:rsidR="008D302A" w:rsidRPr="00BA67B7" w:rsidRDefault="00CE155D" w:rsidP="008D302A">
      <w:pPr>
        <w:pStyle w:val="ListBullet"/>
        <w:keepNext/>
        <w:keepLines/>
      </w:pPr>
      <w:r w:rsidRPr="00BA67B7">
        <w:t>DHCP</w:t>
      </w:r>
      <w:r w:rsidR="003B6A62" w:rsidRPr="00BA67B7">
        <w:fldChar w:fldCharType="begin"/>
      </w:r>
      <w:r w:rsidR="003B6A62" w:rsidRPr="00BA67B7">
        <w:instrText xml:space="preserve"> XE </w:instrText>
      </w:r>
      <w:r w:rsidR="00F26614">
        <w:instrText>“</w:instrText>
      </w:r>
      <w:r w:rsidR="003B6A62" w:rsidRPr="00BA67B7">
        <w:instrText>DHCP</w:instrText>
      </w:r>
      <w:r w:rsidR="00F26614">
        <w:instrText>”</w:instrText>
      </w:r>
      <w:r w:rsidR="003B6A62" w:rsidRPr="00BA67B7">
        <w:instrText xml:space="preserve"> </w:instrText>
      </w:r>
      <w:r w:rsidR="003B6A62" w:rsidRPr="00BA67B7">
        <w:fldChar w:fldCharType="end"/>
      </w:r>
      <w:r w:rsidRPr="00BA67B7">
        <w:t xml:space="preserve"> (Dynamic Host Configuration Protocol)</w:t>
      </w:r>
    </w:p>
    <w:p w:rsidR="00CE155D" w:rsidRPr="00BA67B7" w:rsidRDefault="00CE155D" w:rsidP="008D302A">
      <w:pPr>
        <w:pStyle w:val="ListBullet"/>
      </w:pPr>
      <w:r w:rsidRPr="00BA67B7">
        <w:t>WINS (Windows Name Service).</w:t>
      </w:r>
    </w:p>
    <w:p w:rsidR="00CE155D" w:rsidRPr="00BA67B7" w:rsidRDefault="00CE155D" w:rsidP="00CC58DF">
      <w:pPr>
        <w:pStyle w:val="BodyText"/>
        <w:keepNext/>
        <w:keepLines/>
      </w:pPr>
      <w:r w:rsidRPr="00BA67B7">
        <w:t>To modify or add servers to the HOSTS file</w:t>
      </w:r>
      <w:r w:rsidRPr="00BA67B7">
        <w:fldChar w:fldCharType="begin"/>
      </w:r>
      <w:r w:rsidR="003B6A62" w:rsidRPr="00BA67B7">
        <w:instrText xml:space="preserve">XE </w:instrText>
      </w:r>
      <w:r w:rsidR="00F26614">
        <w:instrText>“</w:instrText>
      </w:r>
      <w:r w:rsidR="003B6A62" w:rsidRPr="00BA67B7">
        <w:instrText>HOSTS F</w:instrText>
      </w:r>
      <w:r w:rsidRPr="00BA67B7">
        <w:instrText>ile</w:instrText>
      </w:r>
      <w:r w:rsidR="00F26614">
        <w:instrText>”</w:instrText>
      </w:r>
      <w:r w:rsidRPr="00BA67B7">
        <w:fldChar w:fldCharType="end"/>
      </w:r>
      <w:r w:rsidR="00B95291" w:rsidRPr="00BA67B7">
        <w:rPr>
          <w:iCs/>
          <w:kern w:val="2"/>
        </w:rPr>
        <w:fldChar w:fldCharType="begin"/>
      </w:r>
      <w:r w:rsidR="00B95291" w:rsidRPr="00BA67B7">
        <w:instrText xml:space="preserve"> XE </w:instrText>
      </w:r>
      <w:r w:rsidR="00F26614">
        <w:instrText>“</w:instrText>
      </w:r>
      <w:r w:rsidR="00B95291" w:rsidRPr="00BA67B7">
        <w:instrText>Files:</w:instrText>
      </w:r>
      <w:r w:rsidR="00B95291" w:rsidRPr="00BA67B7">
        <w:rPr>
          <w:iCs/>
          <w:kern w:val="2"/>
        </w:rPr>
        <w:instrText>HOSTS</w:instrText>
      </w:r>
      <w:r w:rsidR="00F26614">
        <w:instrText>”</w:instrText>
      </w:r>
      <w:r w:rsidR="00B95291" w:rsidRPr="00BA67B7">
        <w:instrText xml:space="preserve"> </w:instrText>
      </w:r>
      <w:r w:rsidR="00B95291" w:rsidRPr="00BA67B7">
        <w:rPr>
          <w:iCs/>
          <w:kern w:val="2"/>
        </w:rPr>
        <w:fldChar w:fldCharType="end"/>
      </w:r>
      <w:r w:rsidRPr="00BA67B7">
        <w:t>, edit the file using a text editor (e.g., Microsoft</w:t>
      </w:r>
      <w:r w:rsidR="008D302A" w:rsidRPr="00BA67B7">
        <w:rPr>
          <w:vertAlign w:val="superscript"/>
        </w:rPr>
        <w:t>®</w:t>
      </w:r>
      <w:r w:rsidRPr="00BA67B7">
        <w:t xml:space="preserve"> Notepad).</w:t>
      </w:r>
    </w:p>
    <w:p w:rsidR="00D05DFE" w:rsidRPr="00BA67B7" w:rsidRDefault="00955199" w:rsidP="00CC58DF">
      <w:pPr>
        <w:pStyle w:val="BodyText"/>
        <w:keepNext/>
        <w:keepLines/>
      </w:pPr>
      <w:r w:rsidRPr="00BA67B7">
        <w:t>Windows 7 systems include additional levels of security that require additional steps to edit the HOSTS file</w:t>
      </w:r>
      <w:r w:rsidR="00D05DFE" w:rsidRPr="00BA67B7">
        <w:t>:</w:t>
      </w:r>
    </w:p>
    <w:p w:rsidR="00D05DFE" w:rsidRPr="00BA67B7" w:rsidRDefault="00D05DFE" w:rsidP="00B41990">
      <w:pPr>
        <w:pStyle w:val="ListNumber"/>
        <w:keepNext/>
        <w:keepLines/>
        <w:numPr>
          <w:ilvl w:val="0"/>
          <w:numId w:val="23"/>
        </w:numPr>
        <w:tabs>
          <w:tab w:val="clear" w:pos="360"/>
        </w:tabs>
        <w:ind w:left="720"/>
      </w:pPr>
      <w:r w:rsidRPr="00BA67B7">
        <w:t>F</w:t>
      </w:r>
      <w:r w:rsidR="00955199" w:rsidRPr="00BA67B7">
        <w:t xml:space="preserve">older options </w:t>
      </w:r>
      <w:r w:rsidR="00955199" w:rsidRPr="00BA67B7">
        <w:rPr>
          <w:i/>
        </w:rPr>
        <w:t>must</w:t>
      </w:r>
      <w:r w:rsidR="00955199" w:rsidRPr="00BA67B7">
        <w:t xml:space="preserve"> be set to display hidden folders.</w:t>
      </w:r>
    </w:p>
    <w:p w:rsidR="00955199" w:rsidRPr="00BA67B7" w:rsidRDefault="00D05DFE" w:rsidP="00B41990">
      <w:pPr>
        <w:pStyle w:val="ListNumber"/>
        <w:numPr>
          <w:ilvl w:val="0"/>
          <w:numId w:val="23"/>
        </w:numPr>
        <w:tabs>
          <w:tab w:val="clear" w:pos="360"/>
        </w:tabs>
        <w:ind w:left="720"/>
      </w:pPr>
      <w:r w:rsidRPr="00BA67B7">
        <w:t>T</w:t>
      </w:r>
      <w:r w:rsidR="00955199" w:rsidRPr="00BA67B7">
        <w:t xml:space="preserve">he text editor needs to </w:t>
      </w:r>
      <w:r w:rsidR="00F26614">
        <w:t>“</w:t>
      </w:r>
      <w:r w:rsidR="00955199" w:rsidRPr="00BA67B7">
        <w:t>Run as Administrator</w:t>
      </w:r>
      <w:r w:rsidR="00F26614">
        <w:t>”</w:t>
      </w:r>
      <w:r w:rsidR="00955199" w:rsidRPr="00BA67B7">
        <w:t xml:space="preserve"> or the HOSTS file will not be permitted to be saved in the proper directory.</w:t>
      </w:r>
    </w:p>
    <w:p w:rsidR="00CE155D" w:rsidRPr="00BA67B7" w:rsidRDefault="00100725" w:rsidP="00CC58DF">
      <w:pPr>
        <w:pStyle w:val="BodyText"/>
        <w:keepNext/>
        <w:keepLines/>
      </w:pPr>
      <w:r w:rsidRPr="00100725">
        <w:rPr>
          <w:color w:val="0000FF"/>
          <w:u w:val="single"/>
        </w:rPr>
        <w:fldChar w:fldCharType="begin"/>
      </w:r>
      <w:r w:rsidRPr="00100725">
        <w:rPr>
          <w:color w:val="0000FF"/>
          <w:u w:val="single"/>
        </w:rPr>
        <w:instrText xml:space="preserve"> REF _Ref373763093 \h </w:instrText>
      </w:r>
      <w:r>
        <w:rPr>
          <w:color w:val="0000FF"/>
          <w:u w:val="single"/>
        </w:rPr>
        <w:instrText xml:space="preserve"> \* MERGEFORMAT </w:instrText>
      </w:r>
      <w:r w:rsidRPr="00100725">
        <w:rPr>
          <w:color w:val="0000FF"/>
          <w:u w:val="single"/>
        </w:rPr>
      </w:r>
      <w:r w:rsidRPr="00100725">
        <w:rPr>
          <w:color w:val="0000FF"/>
          <w:u w:val="single"/>
        </w:rPr>
        <w:fldChar w:fldCharType="separate"/>
      </w:r>
      <w:r w:rsidR="00507385" w:rsidRPr="00507385">
        <w:rPr>
          <w:color w:val="0000FF"/>
          <w:u w:val="single"/>
        </w:rPr>
        <w:t xml:space="preserve">Table </w:t>
      </w:r>
      <w:r w:rsidR="00507385" w:rsidRPr="00507385">
        <w:rPr>
          <w:noProof/>
          <w:color w:val="0000FF"/>
          <w:u w:val="single"/>
        </w:rPr>
        <w:t>4</w:t>
      </w:r>
      <w:r w:rsidRPr="00100725">
        <w:rPr>
          <w:color w:val="0000FF"/>
          <w:u w:val="single"/>
        </w:rPr>
        <w:fldChar w:fldCharType="end"/>
      </w:r>
      <w:r w:rsidR="00CE155D" w:rsidRPr="00BA67B7">
        <w:t xml:space="preserve"> illustrates where you can find this file based on your client Microsoft</w:t>
      </w:r>
      <w:r w:rsidR="008D302A" w:rsidRPr="00BA67B7">
        <w:rPr>
          <w:vertAlign w:val="superscript"/>
        </w:rPr>
        <w:t>®</w:t>
      </w:r>
      <w:r w:rsidR="00CE155D" w:rsidRPr="00BA67B7">
        <w:t xml:space="preserve"> Windows operating system (OS):</w:t>
      </w:r>
    </w:p>
    <w:p w:rsidR="00CE155D" w:rsidRPr="00BA67B7" w:rsidRDefault="008731F1" w:rsidP="008731F1">
      <w:pPr>
        <w:pStyle w:val="Caption"/>
      </w:pPr>
      <w:bookmarkStart w:id="227" w:name="_Ref373763093"/>
      <w:bookmarkStart w:id="228" w:name="_Toc449511551"/>
      <w:r w:rsidRPr="00BA67B7">
        <w:t xml:space="preserve">Table </w:t>
      </w:r>
      <w:r w:rsidR="00210B98">
        <w:fldChar w:fldCharType="begin"/>
      </w:r>
      <w:r w:rsidR="00210B98">
        <w:instrText xml:space="preserve"> SEQ Table \* ARABIC </w:instrText>
      </w:r>
      <w:r w:rsidR="00210B98">
        <w:fldChar w:fldCharType="separate"/>
      </w:r>
      <w:r w:rsidR="00507385">
        <w:rPr>
          <w:noProof/>
        </w:rPr>
        <w:t>4</w:t>
      </w:r>
      <w:r w:rsidR="00210B98">
        <w:rPr>
          <w:noProof/>
        </w:rPr>
        <w:fldChar w:fldCharType="end"/>
      </w:r>
      <w:bookmarkEnd w:id="227"/>
      <w:r w:rsidR="002B33A2">
        <w:t>:</w:t>
      </w:r>
      <w:r w:rsidRPr="00BA67B7">
        <w:t xml:space="preserve"> HOSTS file location in Windows</w:t>
      </w:r>
      <w:bookmarkEnd w:id="228"/>
    </w:p>
    <w:tbl>
      <w:tblPr>
        <w:tblW w:w="0" w:type="auto"/>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138"/>
        <w:gridCol w:w="6276"/>
      </w:tblGrid>
      <w:tr w:rsidR="00CE155D" w:rsidRPr="00BA67B7" w:rsidTr="00CC58DF">
        <w:trPr>
          <w:tblHeader/>
        </w:trPr>
        <w:tc>
          <w:tcPr>
            <w:tcW w:w="3138" w:type="dxa"/>
            <w:shd w:val="pct12" w:color="auto" w:fill="auto"/>
          </w:tcPr>
          <w:p w:rsidR="00CE155D" w:rsidRPr="00BA67B7" w:rsidRDefault="00CE155D" w:rsidP="00CC58DF">
            <w:pPr>
              <w:pStyle w:val="TableHeading"/>
            </w:pPr>
            <w:bookmarkStart w:id="229" w:name="COL001_TBL005"/>
            <w:bookmarkEnd w:id="229"/>
            <w:r w:rsidRPr="00BA67B7">
              <w:t>Version of Windows OS</w:t>
            </w:r>
          </w:p>
        </w:tc>
        <w:tc>
          <w:tcPr>
            <w:tcW w:w="6276" w:type="dxa"/>
            <w:shd w:val="pct12" w:color="auto" w:fill="auto"/>
          </w:tcPr>
          <w:p w:rsidR="00CE155D" w:rsidRPr="00BA67B7" w:rsidRDefault="00CE155D" w:rsidP="00CC58DF">
            <w:pPr>
              <w:pStyle w:val="TableHeading"/>
            </w:pPr>
            <w:r w:rsidRPr="00BA67B7">
              <w:t>File (Location and Name)</w:t>
            </w:r>
          </w:p>
        </w:tc>
      </w:tr>
      <w:tr w:rsidR="004D5C0F" w:rsidRPr="00BA67B7" w:rsidTr="00D33977">
        <w:tc>
          <w:tcPr>
            <w:tcW w:w="3138" w:type="dxa"/>
          </w:tcPr>
          <w:p w:rsidR="004D5C0F" w:rsidRPr="00BA67B7" w:rsidRDefault="004D5C0F" w:rsidP="00D33977">
            <w:pPr>
              <w:pStyle w:val="TableText"/>
              <w:keepNext/>
              <w:keepLines/>
            </w:pPr>
            <w:r w:rsidRPr="00BA67B7">
              <w:t>Windows 7</w:t>
            </w:r>
          </w:p>
        </w:tc>
        <w:tc>
          <w:tcPr>
            <w:tcW w:w="6276" w:type="dxa"/>
          </w:tcPr>
          <w:p w:rsidR="004D5C0F" w:rsidRPr="00BA67B7" w:rsidRDefault="004D5C0F" w:rsidP="00D33977">
            <w:pPr>
              <w:pStyle w:val="TableText"/>
              <w:keepNext/>
              <w:keepLines/>
            </w:pPr>
            <w:r w:rsidRPr="00BA67B7">
              <w:t>C:\WINDOWS\SYSTEM32\DRIVERS\ETC\HOSTS</w:t>
            </w:r>
          </w:p>
        </w:tc>
      </w:tr>
      <w:tr w:rsidR="00B95291" w:rsidRPr="00BA67B7">
        <w:tc>
          <w:tcPr>
            <w:tcW w:w="3138" w:type="dxa"/>
          </w:tcPr>
          <w:p w:rsidR="00B95291" w:rsidRPr="00BA67B7" w:rsidRDefault="00B95291" w:rsidP="00CC58DF">
            <w:pPr>
              <w:pStyle w:val="TableText"/>
              <w:keepNext/>
              <w:keepLines/>
            </w:pPr>
            <w:r w:rsidRPr="00BA67B7">
              <w:t>W</w:t>
            </w:r>
            <w:r w:rsidR="00FA7CD5">
              <w:t>indows 8.1</w:t>
            </w:r>
          </w:p>
        </w:tc>
        <w:tc>
          <w:tcPr>
            <w:tcW w:w="6276" w:type="dxa"/>
          </w:tcPr>
          <w:p w:rsidR="00B95291" w:rsidRPr="00BA67B7" w:rsidRDefault="00B95291" w:rsidP="00CC58DF">
            <w:pPr>
              <w:pStyle w:val="TableText"/>
              <w:keepNext/>
              <w:keepLines/>
            </w:pPr>
            <w:r w:rsidRPr="00BA67B7">
              <w:t>C:\WINDOWS\SYSTEM32\DRIVERS\ETC\HOSTS</w:t>
            </w:r>
          </w:p>
        </w:tc>
      </w:tr>
      <w:tr w:rsidR="00F271CF" w:rsidRPr="00BA67B7">
        <w:tc>
          <w:tcPr>
            <w:tcW w:w="3138" w:type="dxa"/>
          </w:tcPr>
          <w:p w:rsidR="00F271CF" w:rsidRPr="00BA67B7" w:rsidRDefault="00F271CF" w:rsidP="00B41990">
            <w:pPr>
              <w:pStyle w:val="TableText"/>
            </w:pPr>
            <w:r>
              <w:t>Windows 10</w:t>
            </w:r>
          </w:p>
        </w:tc>
        <w:tc>
          <w:tcPr>
            <w:tcW w:w="6276" w:type="dxa"/>
          </w:tcPr>
          <w:p w:rsidR="00F271CF" w:rsidRPr="00BA67B7" w:rsidRDefault="00F271CF" w:rsidP="00B41990">
            <w:pPr>
              <w:pStyle w:val="TableText"/>
            </w:pPr>
            <w:r>
              <w:t>C:\WINDOWS\SYSTEM32\DRIVERS\ETC\HOSTS</w:t>
            </w:r>
          </w:p>
        </w:tc>
      </w:tr>
    </w:tbl>
    <w:p w:rsidR="00CE155D" w:rsidRPr="00BA67B7" w:rsidRDefault="00CE155D" w:rsidP="00F60608">
      <w:pPr>
        <w:pStyle w:val="BodyText6"/>
      </w:pPr>
    </w:p>
    <w:p w:rsidR="00CE155D" w:rsidRPr="00BA67B7" w:rsidRDefault="00CE155D" w:rsidP="007B4E40">
      <w:pPr>
        <w:pStyle w:val="BodyText"/>
        <w:keepNext/>
        <w:keepLines/>
      </w:pPr>
      <w:r w:rsidRPr="00BA67B7">
        <w:lastRenderedPageBreak/>
        <w:t>A sample of the Microsoft</w:t>
      </w:r>
      <w:r w:rsidR="008D302A" w:rsidRPr="00BA67B7">
        <w:rPr>
          <w:vertAlign w:val="superscript"/>
        </w:rPr>
        <w:t>®</w:t>
      </w:r>
      <w:r w:rsidRPr="00BA67B7">
        <w:t xml:space="preserve"> Windows </w:t>
      </w:r>
      <w:r w:rsidR="00D33977" w:rsidRPr="00BA67B7">
        <w:t>7</w:t>
      </w:r>
      <w:r w:rsidRPr="00BA67B7">
        <w:t xml:space="preserve"> HOSTS file</w:t>
      </w:r>
      <w:r w:rsidR="003B6A62" w:rsidRPr="00BA67B7">
        <w:fldChar w:fldCharType="begin"/>
      </w:r>
      <w:r w:rsidR="003B6A62" w:rsidRPr="00BA67B7">
        <w:instrText xml:space="preserve"> XE </w:instrText>
      </w:r>
      <w:r w:rsidR="00F26614">
        <w:instrText>“</w:instrText>
      </w:r>
      <w:r w:rsidR="003B6A62" w:rsidRPr="00BA67B7">
        <w:rPr>
          <w:iCs/>
          <w:kern w:val="2"/>
        </w:rPr>
        <w:instrText>HOSTS File</w:instrText>
      </w:r>
      <w:r w:rsidR="00F26614">
        <w:instrText>”</w:instrText>
      </w:r>
      <w:r w:rsidR="003B6A62" w:rsidRPr="00BA67B7">
        <w:instrText xml:space="preserve"> </w:instrText>
      </w:r>
      <w:r w:rsidR="003B6A62" w:rsidRPr="00BA67B7">
        <w:fldChar w:fldCharType="end"/>
      </w:r>
      <w:r w:rsidR="00B95291" w:rsidRPr="00BA67B7">
        <w:rPr>
          <w:iCs/>
          <w:kern w:val="2"/>
        </w:rPr>
        <w:fldChar w:fldCharType="begin"/>
      </w:r>
      <w:r w:rsidR="00B95291" w:rsidRPr="00BA67B7">
        <w:instrText xml:space="preserve"> XE </w:instrText>
      </w:r>
      <w:r w:rsidR="00F26614">
        <w:instrText>“</w:instrText>
      </w:r>
      <w:r w:rsidR="00B95291" w:rsidRPr="00BA67B7">
        <w:instrText>Files:</w:instrText>
      </w:r>
      <w:r w:rsidR="00B95291" w:rsidRPr="00BA67B7">
        <w:rPr>
          <w:iCs/>
          <w:kern w:val="2"/>
        </w:rPr>
        <w:instrText>HOSTS</w:instrText>
      </w:r>
      <w:r w:rsidR="00F26614">
        <w:instrText>”</w:instrText>
      </w:r>
      <w:r w:rsidR="00B95291" w:rsidRPr="00BA67B7">
        <w:instrText xml:space="preserve"> </w:instrText>
      </w:r>
      <w:r w:rsidR="00B95291" w:rsidRPr="00BA67B7">
        <w:rPr>
          <w:iCs/>
          <w:kern w:val="2"/>
        </w:rPr>
        <w:fldChar w:fldCharType="end"/>
      </w:r>
      <w:r w:rsidRPr="00BA67B7">
        <w:t xml:space="preserve"> (i.e., </w:t>
      </w:r>
      <w:r w:rsidRPr="00BA67B7">
        <w:rPr>
          <w:rFonts w:ascii="Arial" w:hAnsi="Arial"/>
          <w:sz w:val="20"/>
        </w:rPr>
        <w:t>C:\WIN</w:t>
      </w:r>
      <w:r w:rsidR="003B6A62" w:rsidRPr="00BA67B7">
        <w:rPr>
          <w:rFonts w:ascii="Arial" w:hAnsi="Arial"/>
          <w:sz w:val="20"/>
        </w:rPr>
        <w:t>DOWS</w:t>
      </w:r>
      <w:r w:rsidRPr="00BA67B7">
        <w:rPr>
          <w:rFonts w:ascii="Arial" w:hAnsi="Arial"/>
          <w:sz w:val="20"/>
        </w:rPr>
        <w:t>\SYSTEM32\DRIVERS\ETC\HOSTS</w:t>
      </w:r>
      <w:r w:rsidRPr="00BA67B7">
        <w:t xml:space="preserve">) is displayed </w:t>
      </w:r>
      <w:r w:rsidR="00100725">
        <w:t xml:space="preserve">in </w:t>
      </w:r>
      <w:r w:rsidR="00100725" w:rsidRPr="00100725">
        <w:rPr>
          <w:color w:val="0000FF"/>
          <w:u w:val="single"/>
        </w:rPr>
        <w:fldChar w:fldCharType="begin"/>
      </w:r>
      <w:r w:rsidR="00100725" w:rsidRPr="00100725">
        <w:rPr>
          <w:color w:val="0000FF"/>
          <w:u w:val="single"/>
        </w:rPr>
        <w:instrText xml:space="preserve"> REF _Ref362521201 \h </w:instrText>
      </w:r>
      <w:r w:rsidR="00100725">
        <w:rPr>
          <w:color w:val="0000FF"/>
          <w:u w:val="single"/>
        </w:rPr>
        <w:instrText xml:space="preserve"> \* MERGEFORMAT </w:instrText>
      </w:r>
      <w:r w:rsidR="00100725" w:rsidRPr="00100725">
        <w:rPr>
          <w:color w:val="0000FF"/>
          <w:u w:val="single"/>
        </w:rPr>
      </w:r>
      <w:r w:rsidR="00100725" w:rsidRPr="00100725">
        <w:rPr>
          <w:color w:val="0000FF"/>
          <w:u w:val="single"/>
        </w:rPr>
        <w:fldChar w:fldCharType="separate"/>
      </w:r>
      <w:r w:rsidR="00507385" w:rsidRPr="00507385">
        <w:rPr>
          <w:color w:val="0000FF"/>
          <w:u w:val="single"/>
        </w:rPr>
        <w:t xml:space="preserve">Figure </w:t>
      </w:r>
      <w:r w:rsidR="00507385" w:rsidRPr="00507385">
        <w:rPr>
          <w:noProof/>
          <w:color w:val="0000FF"/>
          <w:u w:val="single"/>
        </w:rPr>
        <w:t>7</w:t>
      </w:r>
      <w:r w:rsidR="00100725" w:rsidRPr="00100725">
        <w:rPr>
          <w:color w:val="0000FF"/>
          <w:u w:val="single"/>
        </w:rPr>
        <w:fldChar w:fldCharType="end"/>
      </w:r>
      <w:r w:rsidRPr="00BA67B7">
        <w:t xml:space="preserve"> (modifications/additions made to this sample file are in boldface and italicized):</w:t>
      </w:r>
    </w:p>
    <w:p w:rsidR="00791457" w:rsidRPr="00BA67B7" w:rsidRDefault="008731F1" w:rsidP="008731F1">
      <w:pPr>
        <w:pStyle w:val="Caption"/>
      </w:pPr>
      <w:bookmarkStart w:id="230" w:name="_Ref362521201"/>
      <w:bookmarkStart w:id="231" w:name="_Toc449511535"/>
      <w:r w:rsidRPr="00BA67B7">
        <w:t xml:space="preserve">Figure </w:t>
      </w:r>
      <w:r w:rsidR="00210B98">
        <w:fldChar w:fldCharType="begin"/>
      </w:r>
      <w:r w:rsidR="00210B98">
        <w:instrText xml:space="preserve"> SEQ Figure \* ARABIC </w:instrText>
      </w:r>
      <w:r w:rsidR="00210B98">
        <w:fldChar w:fldCharType="separate"/>
      </w:r>
      <w:r w:rsidR="00507385">
        <w:rPr>
          <w:noProof/>
        </w:rPr>
        <w:t>7</w:t>
      </w:r>
      <w:r w:rsidR="00210B98">
        <w:rPr>
          <w:noProof/>
        </w:rPr>
        <w:fldChar w:fldCharType="end"/>
      </w:r>
      <w:bookmarkEnd w:id="230"/>
      <w:r w:rsidR="002B33A2">
        <w:t>:</w:t>
      </w:r>
      <w:r w:rsidRPr="00BA67B7">
        <w:t xml:space="preserve"> Sample HOSTS file</w:t>
      </w:r>
      <w:bookmarkEnd w:id="231"/>
    </w:p>
    <w:p w:rsidR="00CE155D" w:rsidRPr="00BA67B7" w:rsidRDefault="00CE155D" w:rsidP="008731F1">
      <w:pPr>
        <w:pStyle w:val="Dialogue"/>
      </w:pPr>
      <w:r w:rsidRPr="00BA67B7">
        <w:t># Copyright (c) 1993-</w:t>
      </w:r>
      <w:r w:rsidR="00F271CF">
        <w:t>2009</w:t>
      </w:r>
      <w:r w:rsidR="00F271CF" w:rsidRPr="00BA67B7">
        <w:t xml:space="preserve"> </w:t>
      </w:r>
      <w:r w:rsidRPr="00BA67B7">
        <w:t>Microsoft Corp.</w:t>
      </w:r>
    </w:p>
    <w:p w:rsidR="00CE155D" w:rsidRPr="00BA67B7" w:rsidRDefault="00CE155D" w:rsidP="008731F1">
      <w:pPr>
        <w:pStyle w:val="Dialogue"/>
      </w:pPr>
      <w:r w:rsidRPr="00BA67B7">
        <w:t>#</w:t>
      </w:r>
    </w:p>
    <w:p w:rsidR="00CE155D" w:rsidRPr="00BA67B7" w:rsidRDefault="00CE155D" w:rsidP="008731F1">
      <w:pPr>
        <w:pStyle w:val="Dialogue"/>
      </w:pPr>
      <w:r w:rsidRPr="00BA67B7">
        <w:t># This is a sample HOSTS file used by Microsoft TCP/IP for Windows.</w:t>
      </w:r>
    </w:p>
    <w:p w:rsidR="00CE155D" w:rsidRPr="00BA67B7" w:rsidRDefault="00CE155D" w:rsidP="008731F1">
      <w:pPr>
        <w:pStyle w:val="Dialogue"/>
      </w:pPr>
      <w:r w:rsidRPr="00BA67B7">
        <w:t>#</w:t>
      </w:r>
    </w:p>
    <w:p w:rsidR="00CE155D" w:rsidRPr="00BA67B7" w:rsidRDefault="00CE155D" w:rsidP="008731F1">
      <w:pPr>
        <w:pStyle w:val="Dialogue"/>
      </w:pPr>
      <w:r w:rsidRPr="00BA67B7">
        <w:t># This file contains the mappings of IP addresses to host names. Each</w:t>
      </w:r>
    </w:p>
    <w:p w:rsidR="00CE155D" w:rsidRPr="00BA67B7" w:rsidRDefault="00CE155D" w:rsidP="008731F1">
      <w:pPr>
        <w:pStyle w:val="Dialogue"/>
      </w:pPr>
      <w:r w:rsidRPr="00BA67B7">
        <w:t># entry should be kept on an individual line. The IP address should</w:t>
      </w:r>
    </w:p>
    <w:p w:rsidR="00CE155D" w:rsidRPr="00BA67B7" w:rsidRDefault="00CE155D" w:rsidP="008731F1">
      <w:pPr>
        <w:pStyle w:val="Dialogue"/>
      </w:pPr>
      <w:r w:rsidRPr="00BA67B7">
        <w:t># be placed in the first column followed by the corresponding host name.</w:t>
      </w:r>
    </w:p>
    <w:p w:rsidR="00CE155D" w:rsidRPr="00BA67B7" w:rsidRDefault="00CE155D" w:rsidP="008731F1">
      <w:pPr>
        <w:pStyle w:val="Dialogue"/>
      </w:pPr>
      <w:r w:rsidRPr="00BA67B7">
        <w:t># The IP address and the host name should be separated by at least one</w:t>
      </w:r>
    </w:p>
    <w:p w:rsidR="00CE155D" w:rsidRPr="00BA67B7" w:rsidRDefault="00CE155D" w:rsidP="008731F1">
      <w:pPr>
        <w:pStyle w:val="Dialogue"/>
      </w:pPr>
      <w:r w:rsidRPr="00BA67B7">
        <w:t># space.</w:t>
      </w:r>
    </w:p>
    <w:p w:rsidR="00CE155D" w:rsidRPr="00BA67B7" w:rsidRDefault="00CE155D" w:rsidP="008731F1">
      <w:pPr>
        <w:pStyle w:val="Dialogue"/>
      </w:pPr>
      <w:r w:rsidRPr="00BA67B7">
        <w:t>#</w:t>
      </w:r>
    </w:p>
    <w:p w:rsidR="00CE155D" w:rsidRPr="00BA67B7" w:rsidRDefault="00CE155D" w:rsidP="008731F1">
      <w:pPr>
        <w:pStyle w:val="Dialogue"/>
      </w:pPr>
      <w:r w:rsidRPr="00BA67B7">
        <w:t># Additionally, comments (such as these) may be inserted on individual</w:t>
      </w:r>
    </w:p>
    <w:p w:rsidR="00CE155D" w:rsidRPr="00BA67B7" w:rsidRDefault="00CE155D" w:rsidP="008731F1">
      <w:pPr>
        <w:pStyle w:val="Dialogue"/>
      </w:pPr>
      <w:r w:rsidRPr="00BA67B7">
        <w:t xml:space="preserve"># lines or following the machine name denoted by a </w:t>
      </w:r>
      <w:r w:rsidR="00F26614">
        <w:t>‘</w:t>
      </w:r>
      <w:r w:rsidRPr="00BA67B7">
        <w:t>#</w:t>
      </w:r>
      <w:r w:rsidR="00F26614">
        <w:t>’</w:t>
      </w:r>
      <w:r w:rsidRPr="00BA67B7">
        <w:t xml:space="preserve"> symbol.</w:t>
      </w:r>
    </w:p>
    <w:p w:rsidR="00CE155D" w:rsidRPr="00BA67B7" w:rsidRDefault="00CE155D" w:rsidP="008731F1">
      <w:pPr>
        <w:pStyle w:val="Dialogue"/>
      </w:pPr>
      <w:r w:rsidRPr="00BA67B7">
        <w:t>#</w:t>
      </w:r>
    </w:p>
    <w:p w:rsidR="00CE155D" w:rsidRPr="00BA67B7" w:rsidRDefault="00CE155D" w:rsidP="008731F1">
      <w:pPr>
        <w:pStyle w:val="Dialogue"/>
      </w:pPr>
      <w:r w:rsidRPr="00BA67B7">
        <w:t># For example:</w:t>
      </w:r>
    </w:p>
    <w:p w:rsidR="00CE155D" w:rsidRPr="00BA67B7" w:rsidRDefault="00CE155D" w:rsidP="008731F1">
      <w:pPr>
        <w:pStyle w:val="Dialogue"/>
      </w:pPr>
      <w:r w:rsidRPr="00BA67B7">
        <w:t>#</w:t>
      </w:r>
    </w:p>
    <w:p w:rsidR="00CE155D" w:rsidRPr="00BA67B7" w:rsidRDefault="00CE155D" w:rsidP="008731F1">
      <w:pPr>
        <w:pStyle w:val="Dialogue"/>
      </w:pPr>
      <w:r w:rsidRPr="00BA67B7">
        <w:t>#      102.54.94.97     rhino.acme.com          # source server</w:t>
      </w:r>
    </w:p>
    <w:p w:rsidR="00CE155D" w:rsidRPr="00BA67B7" w:rsidRDefault="00CE155D" w:rsidP="008731F1">
      <w:pPr>
        <w:pStyle w:val="Dialogue"/>
      </w:pPr>
      <w:r w:rsidRPr="00BA67B7">
        <w:t>#       38.25.63.10     x.acme.com              # x client host</w:t>
      </w:r>
    </w:p>
    <w:p w:rsidR="004D5C0F" w:rsidRPr="00BA67B7" w:rsidRDefault="004D5C0F" w:rsidP="008731F1">
      <w:pPr>
        <w:pStyle w:val="Dialogue"/>
      </w:pPr>
      <w:r w:rsidRPr="00BA67B7">
        <w:t>#</w:t>
      </w:r>
    </w:p>
    <w:p w:rsidR="004D5C0F" w:rsidRPr="00BA67B7" w:rsidRDefault="004D5C0F" w:rsidP="008731F1">
      <w:pPr>
        <w:pStyle w:val="Dialogue"/>
      </w:pPr>
      <w:r w:rsidRPr="00BA67B7">
        <w:t># localhost name resolution is handled within DNS itself.</w:t>
      </w:r>
    </w:p>
    <w:p w:rsidR="004D5C0F" w:rsidRPr="00BA67B7" w:rsidRDefault="004D5C0F" w:rsidP="008731F1">
      <w:pPr>
        <w:pStyle w:val="Dialogue"/>
      </w:pPr>
      <w:r w:rsidRPr="00BA67B7">
        <w:t>#       127.0.0.1       localhost</w:t>
      </w:r>
    </w:p>
    <w:p w:rsidR="004D5C0F" w:rsidRPr="00BA67B7" w:rsidRDefault="004D5C0F" w:rsidP="008731F1">
      <w:pPr>
        <w:pStyle w:val="Dialogue"/>
      </w:pPr>
      <w:r w:rsidRPr="00BA67B7">
        <w:t>#       ::1             localhost</w:t>
      </w:r>
    </w:p>
    <w:p w:rsidR="00CE155D" w:rsidRPr="00BA67B7" w:rsidRDefault="00CE155D" w:rsidP="008731F1">
      <w:pPr>
        <w:pStyle w:val="Dialogue"/>
      </w:pPr>
      <w:r w:rsidRPr="00BA67B7">
        <w:t>#</w:t>
      </w:r>
    </w:p>
    <w:p w:rsidR="00CE155D" w:rsidRPr="00BA67B7" w:rsidRDefault="00CE155D" w:rsidP="008731F1">
      <w:pPr>
        <w:pStyle w:val="Dialogue"/>
      </w:pPr>
      <w:r w:rsidRPr="00BA67B7">
        <w:t xml:space="preserve">#   </w:t>
      </w:r>
      <w:r w:rsidRPr="00BA67B7">
        <w:rPr>
          <w:i/>
        </w:rPr>
        <w:t>IP</w:t>
      </w:r>
      <w:r w:rsidRPr="00BA67B7">
        <w:t xml:space="preserve">           </w:t>
      </w:r>
      <w:r w:rsidRPr="00BA67B7">
        <w:rPr>
          <w:i/>
        </w:rPr>
        <w:t>Host</w:t>
      </w:r>
      <w:r w:rsidRPr="00BA67B7">
        <w:t xml:space="preserve"> </w:t>
      </w:r>
    </w:p>
    <w:p w:rsidR="00CE155D" w:rsidRPr="00BA67B7" w:rsidRDefault="00CE155D" w:rsidP="008731F1">
      <w:pPr>
        <w:pStyle w:val="Dialogue"/>
      </w:pPr>
      <w:r w:rsidRPr="00BA67B7">
        <w:t xml:space="preserve"># </w:t>
      </w:r>
      <w:r w:rsidRPr="00BA67B7">
        <w:rPr>
          <w:i/>
        </w:rPr>
        <w:t>ADDRESS</w:t>
      </w:r>
      <w:r w:rsidRPr="00BA67B7">
        <w:t xml:space="preserve">        </w:t>
      </w:r>
      <w:r w:rsidRPr="00BA67B7">
        <w:rPr>
          <w:i/>
        </w:rPr>
        <w:t>Name</w:t>
      </w:r>
      <w:r w:rsidRPr="00BA67B7">
        <w:t xml:space="preserve">            </w:t>
      </w:r>
      <w:r w:rsidRPr="00BA67B7">
        <w:rPr>
          <w:i/>
        </w:rPr>
        <w:t>Description</w:t>
      </w:r>
      <w:r w:rsidRPr="00BA67B7">
        <w:t xml:space="preserve"> </w:t>
      </w:r>
    </w:p>
    <w:p w:rsidR="00CE155D" w:rsidRPr="00BA67B7" w:rsidRDefault="00CE155D" w:rsidP="008731F1">
      <w:pPr>
        <w:pStyle w:val="Dialogue"/>
      </w:pPr>
      <w:r w:rsidRPr="00BA67B7">
        <w:t xml:space="preserve">#    |             |                  | </w:t>
      </w:r>
    </w:p>
    <w:p w:rsidR="00CE155D" w:rsidRPr="00BA67B7" w:rsidRDefault="00CE155D" w:rsidP="008731F1">
      <w:pPr>
        <w:pStyle w:val="Dialogue"/>
      </w:pPr>
      <w:r w:rsidRPr="00BA67B7">
        <w:t xml:space="preserve">#    |             |                  | </w:t>
      </w:r>
    </w:p>
    <w:p w:rsidR="00CE155D" w:rsidRPr="00BA67B7" w:rsidRDefault="00CE155D" w:rsidP="008731F1">
      <w:pPr>
        <w:pStyle w:val="Dialogue"/>
      </w:pPr>
      <w:r w:rsidRPr="00BA67B7">
        <w:t>#    V             V</w:t>
      </w:r>
      <w:r w:rsidRPr="00BA67B7">
        <w:rPr>
          <w:i/>
        </w:rPr>
        <w:t xml:space="preserve"> </w:t>
      </w:r>
      <w:r w:rsidRPr="00BA67B7">
        <w:t xml:space="preserve">                 V </w:t>
      </w:r>
    </w:p>
    <w:p w:rsidR="00CE155D" w:rsidRPr="00BA67B7" w:rsidRDefault="00CE155D" w:rsidP="008731F1">
      <w:pPr>
        <w:pStyle w:val="Dialogue"/>
      </w:pPr>
    </w:p>
    <w:p w:rsidR="00CE155D" w:rsidRPr="00BA67B7" w:rsidRDefault="00CE155D" w:rsidP="008731F1">
      <w:pPr>
        <w:pStyle w:val="Dialogue"/>
        <w:rPr>
          <w:b/>
          <w:bCs/>
        </w:rPr>
      </w:pPr>
      <w:r w:rsidRPr="00BA67B7">
        <w:rPr>
          <w:b/>
          <w:bCs/>
          <w:i/>
        </w:rPr>
        <w:t>192.1.1.1</w:t>
      </w:r>
      <w:r w:rsidRPr="00BA67B7">
        <w:rPr>
          <w:b/>
          <w:bCs/>
        </w:rPr>
        <w:t xml:space="preserve">       </w:t>
      </w:r>
      <w:r w:rsidRPr="00BA67B7">
        <w:rPr>
          <w:b/>
          <w:bCs/>
          <w:i/>
        </w:rPr>
        <w:t>BROKERSERVER</w:t>
      </w:r>
      <w:r w:rsidRPr="00BA67B7">
        <w:rPr>
          <w:b/>
          <w:bCs/>
        </w:rPr>
        <w:t xml:space="preserve">    </w:t>
      </w:r>
      <w:r w:rsidRPr="00BA67B7">
        <w:rPr>
          <w:b/>
          <w:bCs/>
          <w:i/>
        </w:rPr>
        <w:t># Broker Server</w:t>
      </w:r>
      <w:r w:rsidRPr="00BA67B7">
        <w:rPr>
          <w:b/>
          <w:bCs/>
        </w:rPr>
        <w:t xml:space="preserve"> </w:t>
      </w:r>
    </w:p>
    <w:p w:rsidR="00CE155D" w:rsidRPr="00BA67B7" w:rsidRDefault="00CE155D" w:rsidP="00F60608">
      <w:pPr>
        <w:pStyle w:val="BodyText6"/>
      </w:pPr>
    </w:p>
    <w:p w:rsidR="00CE155D" w:rsidRPr="00BA67B7" w:rsidRDefault="00CE155D" w:rsidP="00CC58DF">
      <w:pPr>
        <w:pStyle w:val="BodyText"/>
      </w:pPr>
      <w:r w:rsidRPr="00BA67B7">
        <w:t>The last entry in this file (i.e.,</w:t>
      </w:r>
      <w:r w:rsidR="00977ABB" w:rsidRPr="00BA67B7">
        <w:t> </w:t>
      </w:r>
      <w:r w:rsidRPr="00BA67B7">
        <w:t>BROKERSERVER</w:t>
      </w:r>
      <w:r w:rsidR="003B6A62" w:rsidRPr="00BA67B7">
        <w:fldChar w:fldCharType="begin"/>
      </w:r>
      <w:r w:rsidR="003B6A62" w:rsidRPr="00BA67B7">
        <w:instrText xml:space="preserve"> XE </w:instrText>
      </w:r>
      <w:r w:rsidR="00F26614">
        <w:instrText>“</w:instrText>
      </w:r>
      <w:r w:rsidR="003B6A62" w:rsidRPr="00BA67B7">
        <w:rPr>
          <w:iCs/>
        </w:rPr>
        <w:instrText>BROKERSERVER</w:instrText>
      </w:r>
      <w:r w:rsidR="00F26614">
        <w:instrText>”</w:instrText>
      </w:r>
      <w:r w:rsidR="003B6A62" w:rsidRPr="00BA67B7">
        <w:instrText xml:space="preserve"> </w:instrText>
      </w:r>
      <w:r w:rsidR="003B6A62" w:rsidRPr="00BA67B7">
        <w:fldChar w:fldCharType="end"/>
      </w:r>
      <w:r w:rsidRPr="00BA67B7">
        <w:t>) was added to the sample HOSTS file</w:t>
      </w:r>
      <w:r w:rsidR="003B6A62" w:rsidRPr="00BA67B7">
        <w:fldChar w:fldCharType="begin"/>
      </w:r>
      <w:r w:rsidR="003B6A62" w:rsidRPr="00BA67B7">
        <w:instrText xml:space="preserve"> XE </w:instrText>
      </w:r>
      <w:r w:rsidR="00F26614">
        <w:instrText>“</w:instrText>
      </w:r>
      <w:r w:rsidR="003B6A62" w:rsidRPr="00BA67B7">
        <w:rPr>
          <w:iCs/>
          <w:kern w:val="2"/>
        </w:rPr>
        <w:instrText>HOSTS File</w:instrText>
      </w:r>
      <w:r w:rsidR="00F26614">
        <w:instrText>”</w:instrText>
      </w:r>
      <w:r w:rsidR="003B6A62" w:rsidRPr="00BA67B7">
        <w:instrText xml:space="preserve"> </w:instrText>
      </w:r>
      <w:r w:rsidR="003B6A62" w:rsidRPr="00BA67B7">
        <w:fldChar w:fldCharType="end"/>
      </w:r>
      <w:r w:rsidR="00B95291" w:rsidRPr="00BA67B7">
        <w:rPr>
          <w:iCs/>
          <w:kern w:val="2"/>
        </w:rPr>
        <w:fldChar w:fldCharType="begin"/>
      </w:r>
      <w:r w:rsidR="00B95291" w:rsidRPr="00BA67B7">
        <w:instrText xml:space="preserve"> XE </w:instrText>
      </w:r>
      <w:r w:rsidR="00F26614">
        <w:instrText>“</w:instrText>
      </w:r>
      <w:r w:rsidR="00B95291" w:rsidRPr="00BA67B7">
        <w:instrText>Files:</w:instrText>
      </w:r>
      <w:r w:rsidR="00B95291" w:rsidRPr="00BA67B7">
        <w:rPr>
          <w:iCs/>
          <w:kern w:val="2"/>
        </w:rPr>
        <w:instrText>HOSTS</w:instrText>
      </w:r>
      <w:r w:rsidR="00F26614">
        <w:instrText>”</w:instrText>
      </w:r>
      <w:r w:rsidR="00B95291" w:rsidRPr="00BA67B7">
        <w:instrText xml:space="preserve"> </w:instrText>
      </w:r>
      <w:r w:rsidR="00B95291" w:rsidRPr="00BA67B7">
        <w:rPr>
          <w:iCs/>
          <w:kern w:val="2"/>
        </w:rPr>
        <w:fldChar w:fldCharType="end"/>
      </w:r>
      <w:r w:rsidRPr="00BA67B7">
        <w:t xml:space="preserve"> for illustration purposes. We recommend you put in an entry that points to the main server you intend using with the Broker the majority of the time (e.g.,</w:t>
      </w:r>
      <w:r w:rsidR="00B95291" w:rsidRPr="00BA67B7">
        <w:t> </w:t>
      </w:r>
      <w:r w:rsidRPr="00BA67B7">
        <w:t xml:space="preserve">BROKERSERVER). </w:t>
      </w:r>
      <w:r w:rsidR="00696037" w:rsidRPr="00BA67B7">
        <w:rPr>
          <w:szCs w:val="22"/>
        </w:rPr>
        <w:t>VistA</w:t>
      </w:r>
      <w:r w:rsidRPr="00BA67B7">
        <w:t xml:space="preserve"> applications can specify any server they wish.</w:t>
      </w:r>
    </w:p>
    <w:p w:rsidR="00CE155D" w:rsidRPr="00BA67B7" w:rsidRDefault="000D602C" w:rsidP="00CC58DF">
      <w:pPr>
        <w:pStyle w:val="Caution"/>
      </w:pPr>
      <w:r>
        <w:rPr>
          <w:noProof/>
          <w:lang w:eastAsia="en-US"/>
        </w:rPr>
        <w:drawing>
          <wp:inline distT="0" distB="0" distL="0" distR="0" wp14:anchorId="38AB1637" wp14:editId="168005A3">
            <wp:extent cx="409575" cy="409575"/>
            <wp:effectExtent l="0" t="0" r="9525" b="9525"/>
            <wp:docPr id="34" name="Picture 22"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C58DF" w:rsidRPr="00BA67B7">
        <w:tab/>
        <w:t xml:space="preserve">CAUTION: A DHCPSERVER entry is still required for software that uses </w:t>
      </w:r>
      <w:r w:rsidR="00100725">
        <w:t>RPC Broker 1.0</w:t>
      </w:r>
      <w:r w:rsidR="00CC58DF" w:rsidRPr="00BA67B7">
        <w:t xml:space="preserve">. You </w:t>
      </w:r>
      <w:r w:rsidR="00100725">
        <w:t>can</w:t>
      </w:r>
      <w:r w:rsidR="00CC58DF" w:rsidRPr="00BA67B7">
        <w:t xml:space="preserve"> create an additional entry for BROKERSERVER in your HOSTS file or DNS. However, do </w:t>
      </w:r>
      <w:r w:rsidR="00CC58DF" w:rsidRPr="00100725">
        <w:rPr>
          <w:i/>
        </w:rPr>
        <w:t>not</w:t>
      </w:r>
      <w:r w:rsidR="00CC58DF" w:rsidRPr="00BA67B7">
        <w:t xml:space="preserve"> remove the DHCPSERVER entry </w:t>
      </w:r>
      <w:r w:rsidR="004D5C0F" w:rsidRPr="00BA67B7">
        <w:t xml:space="preserve">if it is </w:t>
      </w:r>
      <w:r w:rsidR="00CC58DF" w:rsidRPr="00BA67B7">
        <w:t>already present.</w:t>
      </w:r>
    </w:p>
    <w:p w:rsidR="00CE155D" w:rsidRPr="00BA67B7" w:rsidRDefault="00CE155D" w:rsidP="00931D37">
      <w:pPr>
        <w:pStyle w:val="Heading4"/>
      </w:pPr>
      <w:bookmarkStart w:id="232" w:name="_Toc449511481"/>
      <w:r w:rsidRPr="00BA67B7">
        <w:lastRenderedPageBreak/>
        <w:t>Adding Entries</w:t>
      </w:r>
      <w:bookmarkEnd w:id="232"/>
    </w:p>
    <w:p w:rsidR="00CE155D" w:rsidRPr="00BA67B7" w:rsidRDefault="007B4E40" w:rsidP="007B4E40">
      <w:pPr>
        <w:pStyle w:val="BodyText"/>
        <w:keepNext/>
        <w:keepLines/>
      </w:pPr>
      <w:r w:rsidRPr="00BA67B7">
        <w:rPr>
          <w:szCs w:val="22"/>
        </w:rPr>
        <w:fldChar w:fldCharType="begin"/>
      </w:r>
      <w:r w:rsidRPr="00BA67B7">
        <w:rPr>
          <w:szCs w:val="22"/>
        </w:rPr>
        <w:instrText xml:space="preserve"> XE </w:instrText>
      </w:r>
      <w:r w:rsidR="00F26614">
        <w:rPr>
          <w:szCs w:val="22"/>
        </w:rPr>
        <w:instrText>“</w:instrText>
      </w:r>
      <w:r w:rsidRPr="00BA67B7">
        <w:rPr>
          <w:szCs w:val="22"/>
        </w:rPr>
        <w:instrText>Adding Entries:HOSTS File</w:instrText>
      </w:r>
      <w:r w:rsidR="00F26614">
        <w:rPr>
          <w:szCs w:val="22"/>
        </w:rPr>
        <w:instrText>”</w:instrText>
      </w:r>
      <w:r w:rsidRPr="00BA67B7">
        <w:rPr>
          <w:szCs w:val="22"/>
        </w:rPr>
        <w:instrText xml:space="preserve"> </w:instrText>
      </w:r>
      <w:r w:rsidRPr="00BA67B7">
        <w:rPr>
          <w:szCs w:val="22"/>
        </w:rPr>
        <w:fldChar w:fldCharType="end"/>
      </w:r>
      <w:r w:rsidR="00CE155D" w:rsidRPr="00BA67B7">
        <w:t>To add entries in the HOSTS file</w:t>
      </w:r>
      <w:r w:rsidR="003B6A62" w:rsidRPr="00BA67B7">
        <w:fldChar w:fldCharType="begin"/>
      </w:r>
      <w:r w:rsidR="003B6A62" w:rsidRPr="00BA67B7">
        <w:instrText xml:space="preserve"> XE </w:instrText>
      </w:r>
      <w:r w:rsidR="00F26614">
        <w:instrText>“</w:instrText>
      </w:r>
      <w:r w:rsidR="003B6A62" w:rsidRPr="00BA67B7">
        <w:rPr>
          <w:iCs/>
          <w:kern w:val="2"/>
        </w:rPr>
        <w:instrText>HOSTS File</w:instrText>
      </w:r>
      <w:r w:rsidR="00B95291" w:rsidRPr="00BA67B7">
        <w:rPr>
          <w:iCs/>
          <w:kern w:val="2"/>
        </w:rPr>
        <w:instrText>:Adding Entries</w:instrText>
      </w:r>
      <w:r w:rsidR="00F26614">
        <w:instrText>”</w:instrText>
      </w:r>
      <w:r w:rsidR="003B6A62" w:rsidRPr="00BA67B7">
        <w:instrText xml:space="preserve"> </w:instrText>
      </w:r>
      <w:r w:rsidR="003B6A62" w:rsidRPr="00BA67B7">
        <w:fldChar w:fldCharType="end"/>
      </w:r>
      <w:r w:rsidR="00B95291" w:rsidRPr="00BA67B7">
        <w:rPr>
          <w:iCs/>
          <w:kern w:val="2"/>
        </w:rPr>
        <w:fldChar w:fldCharType="begin"/>
      </w:r>
      <w:r w:rsidR="00B95291" w:rsidRPr="00BA67B7">
        <w:instrText xml:space="preserve"> XE </w:instrText>
      </w:r>
      <w:r w:rsidR="00F26614">
        <w:instrText>“</w:instrText>
      </w:r>
      <w:r w:rsidR="00B95291" w:rsidRPr="00BA67B7">
        <w:instrText>Files:</w:instrText>
      </w:r>
      <w:r w:rsidR="00B95291" w:rsidRPr="00BA67B7">
        <w:rPr>
          <w:iCs/>
          <w:kern w:val="2"/>
        </w:rPr>
        <w:instrText>HOSTS:Adding Entries</w:instrText>
      </w:r>
      <w:r w:rsidR="00F26614">
        <w:instrText>”</w:instrText>
      </w:r>
      <w:r w:rsidR="00B95291" w:rsidRPr="00BA67B7">
        <w:instrText xml:space="preserve"> </w:instrText>
      </w:r>
      <w:r w:rsidR="00B95291" w:rsidRPr="00BA67B7">
        <w:rPr>
          <w:iCs/>
          <w:kern w:val="2"/>
        </w:rPr>
        <w:fldChar w:fldCharType="end"/>
      </w:r>
      <w:r w:rsidR="00CE155D" w:rsidRPr="00BA67B7">
        <w:t xml:space="preserve"> use a text editor (e.g.,</w:t>
      </w:r>
      <w:r w:rsidR="00977ABB" w:rsidRPr="00BA67B7">
        <w:t> </w:t>
      </w:r>
      <w:r w:rsidR="00CE155D" w:rsidRPr="00BA67B7">
        <w:t>Microsoft</w:t>
      </w:r>
      <w:r w:rsidR="00F26614">
        <w:t>’</w:t>
      </w:r>
      <w:r w:rsidR="00CE155D" w:rsidRPr="00BA67B7">
        <w:t>s</w:t>
      </w:r>
      <w:r w:rsidR="008D302A" w:rsidRPr="00BA67B7">
        <w:rPr>
          <w:vertAlign w:val="superscript"/>
        </w:rPr>
        <w:t>®</w:t>
      </w:r>
      <w:r w:rsidR="00CE155D" w:rsidRPr="00BA67B7">
        <w:t xml:space="preserve"> Notepad) to open the HOSTS file</w:t>
      </w:r>
      <w:r w:rsidR="003B6A62" w:rsidRPr="00BA67B7">
        <w:fldChar w:fldCharType="begin"/>
      </w:r>
      <w:r w:rsidR="003B6A62" w:rsidRPr="00BA67B7">
        <w:instrText xml:space="preserve"> XE </w:instrText>
      </w:r>
      <w:r w:rsidR="00F26614">
        <w:instrText>“</w:instrText>
      </w:r>
      <w:r w:rsidR="003B6A62" w:rsidRPr="00BA67B7">
        <w:rPr>
          <w:iCs/>
          <w:kern w:val="2"/>
        </w:rPr>
        <w:instrText>HOSTS File</w:instrText>
      </w:r>
      <w:r w:rsidR="00F26614">
        <w:instrText>”</w:instrText>
      </w:r>
      <w:r w:rsidR="003B6A62" w:rsidRPr="00BA67B7">
        <w:instrText xml:space="preserve"> </w:instrText>
      </w:r>
      <w:r w:rsidR="003B6A62" w:rsidRPr="00BA67B7">
        <w:fldChar w:fldCharType="end"/>
      </w:r>
      <w:r w:rsidR="00B95291" w:rsidRPr="00BA67B7">
        <w:rPr>
          <w:iCs/>
          <w:kern w:val="2"/>
        </w:rPr>
        <w:fldChar w:fldCharType="begin"/>
      </w:r>
      <w:r w:rsidR="00B95291" w:rsidRPr="00BA67B7">
        <w:instrText xml:space="preserve"> XE </w:instrText>
      </w:r>
      <w:r w:rsidR="00F26614">
        <w:instrText>“</w:instrText>
      </w:r>
      <w:r w:rsidR="00B95291" w:rsidRPr="00BA67B7">
        <w:instrText>Files:</w:instrText>
      </w:r>
      <w:r w:rsidR="00B95291" w:rsidRPr="00BA67B7">
        <w:rPr>
          <w:iCs/>
          <w:kern w:val="2"/>
        </w:rPr>
        <w:instrText>HOSTS</w:instrText>
      </w:r>
      <w:r w:rsidR="00F26614">
        <w:instrText>”</w:instrText>
      </w:r>
      <w:r w:rsidR="00B95291" w:rsidRPr="00BA67B7">
        <w:instrText xml:space="preserve"> </w:instrText>
      </w:r>
      <w:r w:rsidR="00B95291" w:rsidRPr="00BA67B7">
        <w:rPr>
          <w:iCs/>
          <w:kern w:val="2"/>
        </w:rPr>
        <w:fldChar w:fldCharType="end"/>
      </w:r>
      <w:r w:rsidR="00CE155D" w:rsidRPr="00BA67B7">
        <w:t>.</w:t>
      </w:r>
    </w:p>
    <w:p w:rsidR="00323C58" w:rsidRDefault="00323C58" w:rsidP="00323C58">
      <w:pPr>
        <w:pStyle w:val="ListNumber"/>
        <w:keepNext/>
        <w:keepLines/>
        <w:numPr>
          <w:ilvl w:val="0"/>
          <w:numId w:val="36"/>
        </w:numPr>
        <w:tabs>
          <w:tab w:val="clear" w:pos="360"/>
        </w:tabs>
        <w:ind w:left="720"/>
      </w:pPr>
      <w:r w:rsidRPr="00BA67B7">
        <w:t>Move the cursor to the end of the last line displayed in the file.</w:t>
      </w:r>
    </w:p>
    <w:p w:rsidR="00CE155D" w:rsidRPr="00BA67B7" w:rsidRDefault="00CE155D" w:rsidP="007B4E40">
      <w:pPr>
        <w:pStyle w:val="ListNumber"/>
        <w:keepNext/>
        <w:keepLines/>
      </w:pPr>
      <w:r w:rsidRPr="00BA67B7">
        <w:t xml:space="preserve">Press </w:t>
      </w:r>
      <w:r w:rsidRPr="00BA67B7">
        <w:rPr>
          <w:b/>
          <w:bCs/>
        </w:rPr>
        <w:t>Enter</w:t>
      </w:r>
      <w:r w:rsidRPr="00BA67B7">
        <w:t xml:space="preserve"> to create a new line.</w:t>
      </w:r>
    </w:p>
    <w:p w:rsidR="00CE155D" w:rsidRPr="00BA67B7" w:rsidRDefault="00CE155D" w:rsidP="007B4E40">
      <w:pPr>
        <w:pStyle w:val="ListNumber"/>
        <w:keepNext/>
        <w:keepLines/>
      </w:pPr>
      <w:r w:rsidRPr="00BA67B7">
        <w:t>On the new line, enter the desired IP address beginning in the first column, as described in the sample HOSTS file</w:t>
      </w:r>
      <w:r w:rsidR="003B6A62" w:rsidRPr="00BA67B7">
        <w:fldChar w:fldCharType="begin"/>
      </w:r>
      <w:r w:rsidR="003B6A62" w:rsidRPr="00BA67B7">
        <w:instrText xml:space="preserve"> XE </w:instrText>
      </w:r>
      <w:r w:rsidR="00F26614">
        <w:instrText>“</w:instrText>
      </w:r>
      <w:r w:rsidR="003B6A62" w:rsidRPr="00BA67B7">
        <w:rPr>
          <w:iCs/>
          <w:kern w:val="2"/>
        </w:rPr>
        <w:instrText>HOSTS File</w:instrText>
      </w:r>
      <w:r w:rsidR="00F26614">
        <w:instrText>”</w:instrText>
      </w:r>
      <w:r w:rsidR="003B6A62" w:rsidRPr="00BA67B7">
        <w:instrText xml:space="preserve"> </w:instrText>
      </w:r>
      <w:r w:rsidR="003B6A62" w:rsidRPr="00BA67B7">
        <w:fldChar w:fldCharType="end"/>
      </w:r>
      <w:r w:rsidR="00B95291" w:rsidRPr="00BA67B7">
        <w:rPr>
          <w:iCs/>
          <w:kern w:val="2"/>
        </w:rPr>
        <w:fldChar w:fldCharType="begin"/>
      </w:r>
      <w:r w:rsidR="00B95291" w:rsidRPr="00BA67B7">
        <w:instrText xml:space="preserve"> XE </w:instrText>
      </w:r>
      <w:r w:rsidR="00F26614">
        <w:instrText>“</w:instrText>
      </w:r>
      <w:r w:rsidR="00B95291" w:rsidRPr="00BA67B7">
        <w:instrText>Files:</w:instrText>
      </w:r>
      <w:r w:rsidR="00B95291" w:rsidRPr="00BA67B7">
        <w:rPr>
          <w:iCs/>
          <w:kern w:val="2"/>
        </w:rPr>
        <w:instrText>HOSTS</w:instrText>
      </w:r>
      <w:r w:rsidR="00F26614">
        <w:instrText>”</w:instrText>
      </w:r>
      <w:r w:rsidR="00B95291" w:rsidRPr="00BA67B7">
        <w:instrText xml:space="preserve"> </w:instrText>
      </w:r>
      <w:r w:rsidR="00B95291" w:rsidRPr="00BA67B7">
        <w:rPr>
          <w:iCs/>
          <w:kern w:val="2"/>
        </w:rPr>
        <w:fldChar w:fldCharType="end"/>
      </w:r>
      <w:r w:rsidRPr="00BA67B7">
        <w:t xml:space="preserve"> </w:t>
      </w:r>
      <w:r w:rsidR="008B5DFA" w:rsidRPr="00BA67B7">
        <w:t>(</w:t>
      </w:r>
      <w:r w:rsidR="00A600E9" w:rsidRPr="00BA67B7">
        <w:rPr>
          <w:color w:val="0000FF"/>
          <w:u w:val="single"/>
        </w:rPr>
        <w:fldChar w:fldCharType="begin"/>
      </w:r>
      <w:r w:rsidR="00A600E9" w:rsidRPr="00BA67B7">
        <w:rPr>
          <w:color w:val="0000FF"/>
          <w:u w:val="single"/>
        </w:rPr>
        <w:instrText xml:space="preserve"> REF _Ref362521201 \h </w:instrText>
      </w:r>
      <w:r w:rsidR="003702EE" w:rsidRPr="00BA67B7">
        <w:rPr>
          <w:color w:val="0000FF"/>
          <w:u w:val="single"/>
        </w:rPr>
        <w:instrText xml:space="preserve"> \* MERGEFORMAT </w:instrText>
      </w:r>
      <w:r w:rsidR="00A600E9" w:rsidRPr="00BA67B7">
        <w:rPr>
          <w:color w:val="0000FF"/>
          <w:u w:val="single"/>
        </w:rPr>
      </w:r>
      <w:r w:rsidR="00A600E9" w:rsidRPr="00BA67B7">
        <w:rPr>
          <w:color w:val="0000FF"/>
          <w:u w:val="single"/>
        </w:rPr>
        <w:fldChar w:fldCharType="separate"/>
      </w:r>
      <w:r w:rsidR="00507385" w:rsidRPr="00507385">
        <w:rPr>
          <w:color w:val="0000FF"/>
          <w:u w:val="single"/>
        </w:rPr>
        <w:t>Figure 7</w:t>
      </w:r>
      <w:r w:rsidR="00A600E9" w:rsidRPr="00BA67B7">
        <w:rPr>
          <w:color w:val="0000FF"/>
          <w:u w:val="single"/>
        </w:rPr>
        <w:fldChar w:fldCharType="end"/>
      </w:r>
      <w:r w:rsidRPr="00BA67B7">
        <w:t>). As recommended, add an appropriate IP address for the BROKERSERVER</w:t>
      </w:r>
      <w:r w:rsidR="003B6A62" w:rsidRPr="00BA67B7">
        <w:fldChar w:fldCharType="begin"/>
      </w:r>
      <w:r w:rsidR="003B6A62" w:rsidRPr="00BA67B7">
        <w:instrText xml:space="preserve"> XE </w:instrText>
      </w:r>
      <w:r w:rsidR="00F26614">
        <w:instrText>“</w:instrText>
      </w:r>
      <w:r w:rsidR="003B6A62" w:rsidRPr="00BA67B7">
        <w:rPr>
          <w:iCs/>
        </w:rPr>
        <w:instrText>BROKERSERVER</w:instrText>
      </w:r>
      <w:r w:rsidR="00F26614">
        <w:instrText>”</w:instrText>
      </w:r>
      <w:r w:rsidR="003B6A62" w:rsidRPr="00BA67B7">
        <w:instrText xml:space="preserve"> </w:instrText>
      </w:r>
      <w:r w:rsidR="003B6A62" w:rsidRPr="00BA67B7">
        <w:fldChar w:fldCharType="end"/>
      </w:r>
      <w:r w:rsidRPr="00BA67B7">
        <w:t xml:space="preserve"> Host name as the next entry below </w:t>
      </w:r>
      <w:r w:rsidR="00F26614">
        <w:t>“</w:t>
      </w:r>
      <w:r w:rsidRPr="00BA67B7">
        <w:t>127.0.0.1</w:t>
      </w:r>
      <w:r w:rsidR="00F26614">
        <w:t>”</w:t>
      </w:r>
      <w:r w:rsidRPr="00BA67B7">
        <w:t>.</w:t>
      </w:r>
    </w:p>
    <w:p w:rsidR="00CE155D" w:rsidRPr="00BA67B7" w:rsidRDefault="00CE155D" w:rsidP="007B4E40">
      <w:pPr>
        <w:pStyle w:val="ListNumber"/>
        <w:keepNext/>
        <w:keepLines/>
      </w:pPr>
      <w:r w:rsidRPr="00BA67B7">
        <w:t>After typing the IP address, type at least one space and enter the Host name that corresponds to that IP address. As recommended, type in BROKERSERVER</w:t>
      </w:r>
      <w:r w:rsidR="003B6A62" w:rsidRPr="00BA67B7">
        <w:fldChar w:fldCharType="begin"/>
      </w:r>
      <w:r w:rsidR="003B6A62" w:rsidRPr="00BA67B7">
        <w:instrText xml:space="preserve"> XE </w:instrText>
      </w:r>
      <w:r w:rsidR="00F26614">
        <w:instrText>“</w:instrText>
      </w:r>
      <w:r w:rsidR="003B6A62" w:rsidRPr="00BA67B7">
        <w:rPr>
          <w:iCs/>
        </w:rPr>
        <w:instrText>BROKERSERVER</w:instrText>
      </w:r>
      <w:r w:rsidR="00F26614">
        <w:instrText>”</w:instrText>
      </w:r>
      <w:r w:rsidR="003B6A62" w:rsidRPr="00BA67B7">
        <w:instrText xml:space="preserve"> </w:instrText>
      </w:r>
      <w:r w:rsidR="003B6A62" w:rsidRPr="00BA67B7">
        <w:fldChar w:fldCharType="end"/>
      </w:r>
      <w:r w:rsidRPr="00BA67B7">
        <w:t xml:space="preserve"> as the next entry below </w:t>
      </w:r>
      <w:r w:rsidR="00F26614">
        <w:t>“</w:t>
      </w:r>
      <w:r w:rsidRPr="00BA67B7">
        <w:t>loopback</w:t>
      </w:r>
      <w:r w:rsidR="00F26614">
        <w:t>”</w:t>
      </w:r>
      <w:r w:rsidRPr="00BA67B7">
        <w:t>.</w:t>
      </w:r>
    </w:p>
    <w:p w:rsidR="00CE155D" w:rsidRPr="00BA67B7" w:rsidRDefault="00CE155D" w:rsidP="007B4E40">
      <w:pPr>
        <w:pStyle w:val="BodyText3"/>
        <w:keepNext/>
        <w:keepLines/>
      </w:pPr>
      <w:r w:rsidRPr="00BA67B7">
        <w:t>For example, the entry for a server at your site with an IP address of 192.1.1.1 would look like the following:</w:t>
      </w:r>
    </w:p>
    <w:p w:rsidR="00CE155D" w:rsidRPr="00BA67B7" w:rsidRDefault="00CE155D" w:rsidP="006B6D70">
      <w:pPr>
        <w:pStyle w:val="CodeExampleIndent"/>
      </w:pPr>
      <w:r w:rsidRPr="00BA67B7">
        <w:t xml:space="preserve">127.0.0.1    localhost     # loopback      </w:t>
      </w:r>
      <w:r w:rsidR="00172274" w:rsidRPr="00BA67B7">
        <w:rPr>
          <w:b/>
          <w:i/>
        </w:rPr>
        <w:sym w:font="Wingdings" w:char="F0DF"/>
      </w:r>
      <w:r w:rsidR="00172274" w:rsidRPr="00BA67B7">
        <w:rPr>
          <w:b/>
          <w:i/>
        </w:rPr>
        <w:t xml:space="preserve"> </w:t>
      </w:r>
      <w:r w:rsidRPr="00BA67B7">
        <w:rPr>
          <w:b/>
          <w:i/>
        </w:rPr>
        <w:t>existing entry</w:t>
      </w:r>
    </w:p>
    <w:p w:rsidR="00CE155D" w:rsidRPr="00BA67B7" w:rsidRDefault="00CE155D" w:rsidP="006B6D70">
      <w:pPr>
        <w:pStyle w:val="CodeExampleIndent"/>
      </w:pPr>
      <w:r w:rsidRPr="00BA67B7">
        <w:t>192.1.1.1    BROKERSERVER</w:t>
      </w:r>
      <w:r w:rsidR="003B6A62" w:rsidRPr="00BA67B7">
        <w:fldChar w:fldCharType="begin"/>
      </w:r>
      <w:r w:rsidR="003B6A62" w:rsidRPr="00BA67B7">
        <w:instrText xml:space="preserve"> XE </w:instrText>
      </w:r>
      <w:r w:rsidR="00F26614">
        <w:instrText>“</w:instrText>
      </w:r>
      <w:r w:rsidR="003B6A62" w:rsidRPr="00BA67B7">
        <w:rPr>
          <w:iCs/>
        </w:rPr>
        <w:instrText>BROKERSERVER</w:instrText>
      </w:r>
      <w:r w:rsidR="00F26614">
        <w:instrText>”</w:instrText>
      </w:r>
      <w:r w:rsidR="003B6A62" w:rsidRPr="00BA67B7">
        <w:instrText xml:space="preserve"> </w:instrText>
      </w:r>
      <w:r w:rsidR="003B6A62" w:rsidRPr="00BA67B7">
        <w:fldChar w:fldCharType="end"/>
      </w:r>
      <w:r w:rsidRPr="00BA67B7">
        <w:t xml:space="preserve">  # Broker Server </w:t>
      </w:r>
      <w:r w:rsidR="00172274" w:rsidRPr="00BA67B7">
        <w:rPr>
          <w:b/>
          <w:i/>
        </w:rPr>
        <w:sym w:font="Wingdings" w:char="F0DF"/>
      </w:r>
      <w:r w:rsidR="00172274" w:rsidRPr="00BA67B7">
        <w:rPr>
          <w:b/>
          <w:i/>
        </w:rPr>
        <w:t xml:space="preserve"> </w:t>
      </w:r>
      <w:r w:rsidRPr="00BA67B7">
        <w:rPr>
          <w:b/>
          <w:i/>
        </w:rPr>
        <w:t>added entry</w:t>
      </w:r>
    </w:p>
    <w:p w:rsidR="007B4E40" w:rsidRPr="00BA67B7" w:rsidRDefault="007B4E40" w:rsidP="00F60608">
      <w:pPr>
        <w:pStyle w:val="BodyText6"/>
      </w:pPr>
    </w:p>
    <w:p w:rsidR="00CE155D" w:rsidRPr="00BA67B7" w:rsidRDefault="00CE155D" w:rsidP="007B4E40">
      <w:pPr>
        <w:pStyle w:val="ListNumber"/>
      </w:pPr>
      <w:r w:rsidRPr="00BA67B7">
        <w:t xml:space="preserve">Repeat Steps </w:t>
      </w:r>
      <w:r w:rsidR="00172274" w:rsidRPr="00BA67B7">
        <w:t xml:space="preserve">1 - </w:t>
      </w:r>
      <w:r w:rsidRPr="00BA67B7">
        <w:t>4 until you have entered all of the IP addresses and corresponding Host names you wish to enter.</w:t>
      </w:r>
    </w:p>
    <w:p w:rsidR="00CE155D" w:rsidRPr="00BA67B7" w:rsidRDefault="00CE155D" w:rsidP="007B4E40">
      <w:pPr>
        <w:pStyle w:val="ListNumber"/>
        <w:keepNext/>
        <w:keepLines/>
      </w:pPr>
      <w:r w:rsidRPr="00BA67B7">
        <w:t>When your entries are complete, save the HOSTS file</w:t>
      </w:r>
      <w:r w:rsidR="003B6A62" w:rsidRPr="00BA67B7">
        <w:fldChar w:fldCharType="begin"/>
      </w:r>
      <w:r w:rsidR="003B6A62" w:rsidRPr="00BA67B7">
        <w:instrText xml:space="preserve"> XE </w:instrText>
      </w:r>
      <w:r w:rsidR="00F26614">
        <w:instrText>“</w:instrText>
      </w:r>
      <w:r w:rsidR="003B6A62" w:rsidRPr="00BA67B7">
        <w:rPr>
          <w:iCs/>
          <w:kern w:val="2"/>
        </w:rPr>
        <w:instrText>HOSTS File</w:instrText>
      </w:r>
      <w:r w:rsidR="00F26614">
        <w:instrText>”</w:instrText>
      </w:r>
      <w:r w:rsidR="003B6A62" w:rsidRPr="00BA67B7">
        <w:instrText xml:space="preserve"> </w:instrText>
      </w:r>
      <w:r w:rsidR="003B6A62" w:rsidRPr="00BA67B7">
        <w:fldChar w:fldCharType="end"/>
      </w:r>
      <w:r w:rsidR="00B95291" w:rsidRPr="00BA67B7">
        <w:rPr>
          <w:iCs/>
          <w:kern w:val="2"/>
        </w:rPr>
        <w:fldChar w:fldCharType="begin"/>
      </w:r>
      <w:r w:rsidR="00B95291" w:rsidRPr="00BA67B7">
        <w:instrText xml:space="preserve"> XE </w:instrText>
      </w:r>
      <w:r w:rsidR="00F26614">
        <w:instrText>“</w:instrText>
      </w:r>
      <w:r w:rsidR="00B95291" w:rsidRPr="00BA67B7">
        <w:instrText>Files:</w:instrText>
      </w:r>
      <w:r w:rsidR="00B95291" w:rsidRPr="00BA67B7">
        <w:rPr>
          <w:iCs/>
          <w:kern w:val="2"/>
        </w:rPr>
        <w:instrText>HOSTS</w:instrText>
      </w:r>
      <w:r w:rsidR="00F26614">
        <w:instrText>”</w:instrText>
      </w:r>
      <w:r w:rsidR="00B95291" w:rsidRPr="00BA67B7">
        <w:instrText xml:space="preserve"> </w:instrText>
      </w:r>
      <w:r w:rsidR="00B95291" w:rsidRPr="00BA67B7">
        <w:rPr>
          <w:iCs/>
          <w:kern w:val="2"/>
        </w:rPr>
        <w:fldChar w:fldCharType="end"/>
      </w:r>
      <w:r w:rsidRPr="00BA67B7">
        <w:t>.</w:t>
      </w:r>
    </w:p>
    <w:p w:rsidR="00CE155D" w:rsidRPr="00BA67B7" w:rsidRDefault="000D602C" w:rsidP="007B4E40">
      <w:pPr>
        <w:pStyle w:val="NoteIndent2"/>
      </w:pPr>
      <w:r>
        <w:rPr>
          <w:noProof/>
          <w:sz w:val="20"/>
          <w:lang w:eastAsia="en-US"/>
        </w:rPr>
        <w:drawing>
          <wp:inline distT="0" distB="0" distL="0" distR="0" wp14:anchorId="486506E5" wp14:editId="66C6605F">
            <wp:extent cx="304800" cy="304800"/>
            <wp:effectExtent l="0" t="0" r="0" b="0"/>
            <wp:docPr id="35"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B4E40" w:rsidRPr="00BA67B7">
        <w:tab/>
      </w:r>
      <w:r w:rsidR="007B4E40" w:rsidRPr="00BA67B7">
        <w:rPr>
          <w:b/>
          <w:iCs/>
        </w:rPr>
        <w:t>NOTE:</w:t>
      </w:r>
      <w:r w:rsidR="007B4E40" w:rsidRPr="00BA67B7">
        <w:rPr>
          <w:iCs/>
        </w:rPr>
        <w:t xml:space="preserve"> Do not save the HOSTS file</w:t>
      </w:r>
      <w:r w:rsidR="007B4E40" w:rsidRPr="00BA67B7">
        <w:rPr>
          <w:iCs/>
        </w:rPr>
        <w:fldChar w:fldCharType="begin"/>
      </w:r>
      <w:r w:rsidR="007B4E40" w:rsidRPr="00BA67B7">
        <w:instrText xml:space="preserve"> XE </w:instrText>
      </w:r>
      <w:r w:rsidR="00F26614">
        <w:instrText>“</w:instrText>
      </w:r>
      <w:r w:rsidR="007B4E40" w:rsidRPr="00BA67B7">
        <w:rPr>
          <w:iCs/>
          <w:kern w:val="2"/>
        </w:rPr>
        <w:instrText>HOSTS File</w:instrText>
      </w:r>
      <w:r w:rsidR="00F26614">
        <w:instrText>”</w:instrText>
      </w:r>
      <w:r w:rsidR="007B4E40" w:rsidRPr="00BA67B7">
        <w:instrText xml:space="preserve"> </w:instrText>
      </w:r>
      <w:r w:rsidR="007B4E40" w:rsidRPr="00BA67B7">
        <w:rPr>
          <w:iCs/>
        </w:rPr>
        <w:fldChar w:fldCharType="end"/>
      </w:r>
      <w:r w:rsidR="007B4E40" w:rsidRPr="00BA67B7">
        <w:rPr>
          <w:iCs/>
          <w:kern w:val="2"/>
        </w:rPr>
        <w:fldChar w:fldCharType="begin"/>
      </w:r>
      <w:r w:rsidR="007B4E40" w:rsidRPr="00BA67B7">
        <w:instrText xml:space="preserve"> XE </w:instrText>
      </w:r>
      <w:r w:rsidR="00F26614">
        <w:instrText>“</w:instrText>
      </w:r>
      <w:r w:rsidR="007B4E40" w:rsidRPr="00BA67B7">
        <w:instrText>Files:</w:instrText>
      </w:r>
      <w:r w:rsidR="007B4E40" w:rsidRPr="00BA67B7">
        <w:rPr>
          <w:iCs/>
          <w:kern w:val="2"/>
        </w:rPr>
        <w:instrText>HOSTS</w:instrText>
      </w:r>
      <w:r w:rsidR="00F26614">
        <w:instrText>”</w:instrText>
      </w:r>
      <w:r w:rsidR="007B4E40" w:rsidRPr="00BA67B7">
        <w:instrText xml:space="preserve"> </w:instrText>
      </w:r>
      <w:r w:rsidR="007B4E40" w:rsidRPr="00BA67B7">
        <w:rPr>
          <w:iCs/>
          <w:kern w:val="2"/>
        </w:rPr>
        <w:fldChar w:fldCharType="end"/>
      </w:r>
      <w:r w:rsidR="007B4E40" w:rsidRPr="00BA67B7">
        <w:rPr>
          <w:iCs/>
        </w:rPr>
        <w:t xml:space="preserve"> with an extension!</w:t>
      </w:r>
    </w:p>
    <w:p w:rsidR="00CE155D" w:rsidRPr="00BA67B7" w:rsidRDefault="00CE155D" w:rsidP="007B4E40">
      <w:pPr>
        <w:pStyle w:val="ListNumber"/>
      </w:pPr>
      <w:r w:rsidRPr="00BA67B7">
        <w:t>Close the HOSTS file</w:t>
      </w:r>
      <w:r w:rsidR="003B6A62" w:rsidRPr="00BA67B7">
        <w:fldChar w:fldCharType="begin"/>
      </w:r>
      <w:r w:rsidR="003B6A62" w:rsidRPr="00BA67B7">
        <w:instrText xml:space="preserve"> XE </w:instrText>
      </w:r>
      <w:r w:rsidR="00F26614">
        <w:instrText>“</w:instrText>
      </w:r>
      <w:r w:rsidR="003B6A62" w:rsidRPr="00BA67B7">
        <w:rPr>
          <w:iCs/>
          <w:kern w:val="2"/>
        </w:rPr>
        <w:instrText>HOSTS File</w:instrText>
      </w:r>
      <w:r w:rsidR="00F26614">
        <w:instrText>”</w:instrText>
      </w:r>
      <w:r w:rsidR="003B6A62" w:rsidRPr="00BA67B7">
        <w:instrText xml:space="preserve"> </w:instrText>
      </w:r>
      <w:r w:rsidR="003B6A62" w:rsidRPr="00BA67B7">
        <w:fldChar w:fldCharType="end"/>
      </w:r>
      <w:r w:rsidR="00B95291" w:rsidRPr="00BA67B7">
        <w:rPr>
          <w:iCs/>
          <w:kern w:val="2"/>
        </w:rPr>
        <w:fldChar w:fldCharType="begin"/>
      </w:r>
      <w:r w:rsidR="00B95291" w:rsidRPr="00BA67B7">
        <w:instrText xml:space="preserve"> XE </w:instrText>
      </w:r>
      <w:r w:rsidR="00F26614">
        <w:instrText>“</w:instrText>
      </w:r>
      <w:r w:rsidR="00B95291" w:rsidRPr="00BA67B7">
        <w:instrText>Files:</w:instrText>
      </w:r>
      <w:r w:rsidR="00B95291" w:rsidRPr="00BA67B7">
        <w:rPr>
          <w:iCs/>
          <w:kern w:val="2"/>
        </w:rPr>
        <w:instrText>HOSTS</w:instrText>
      </w:r>
      <w:r w:rsidR="00F26614">
        <w:instrText>”</w:instrText>
      </w:r>
      <w:r w:rsidR="00B95291" w:rsidRPr="00BA67B7">
        <w:instrText xml:space="preserve"> </w:instrText>
      </w:r>
      <w:r w:rsidR="00B95291" w:rsidRPr="00BA67B7">
        <w:rPr>
          <w:iCs/>
          <w:kern w:val="2"/>
        </w:rPr>
        <w:fldChar w:fldCharType="end"/>
      </w:r>
      <w:r w:rsidRPr="00BA67B7">
        <w:t xml:space="preserve"> and text editor.</w:t>
      </w:r>
    </w:p>
    <w:p w:rsidR="00CE155D" w:rsidRPr="00BA67B7" w:rsidRDefault="00CE155D" w:rsidP="00931D37">
      <w:pPr>
        <w:pStyle w:val="Heading4"/>
      </w:pPr>
      <w:bookmarkStart w:id="233" w:name="_Toc449511482"/>
      <w:r w:rsidRPr="00BA67B7">
        <w:t>Modifying Entries</w:t>
      </w:r>
      <w:bookmarkEnd w:id="233"/>
    </w:p>
    <w:p w:rsidR="00CE155D" w:rsidRPr="00BA67B7" w:rsidRDefault="007B4E40" w:rsidP="00A600E9">
      <w:pPr>
        <w:pStyle w:val="BodyText"/>
        <w:keepNext/>
        <w:keepLines/>
      </w:pPr>
      <w:r w:rsidRPr="00BA67B7">
        <w:rPr>
          <w:szCs w:val="22"/>
        </w:rPr>
        <w:fldChar w:fldCharType="begin"/>
      </w:r>
      <w:r w:rsidRPr="00BA67B7">
        <w:rPr>
          <w:szCs w:val="22"/>
        </w:rPr>
        <w:instrText xml:space="preserve"> XE </w:instrText>
      </w:r>
      <w:r w:rsidR="00F26614">
        <w:rPr>
          <w:szCs w:val="22"/>
        </w:rPr>
        <w:instrText>“</w:instrText>
      </w:r>
      <w:r w:rsidRPr="00BA67B7">
        <w:rPr>
          <w:szCs w:val="22"/>
        </w:rPr>
        <w:instrText>Modifying Entries:HOSTS File</w:instrText>
      </w:r>
      <w:r w:rsidR="00F26614">
        <w:rPr>
          <w:szCs w:val="22"/>
        </w:rPr>
        <w:instrText>”</w:instrText>
      </w:r>
      <w:r w:rsidRPr="00BA67B7">
        <w:rPr>
          <w:szCs w:val="22"/>
        </w:rPr>
        <w:instrText xml:space="preserve"> </w:instrText>
      </w:r>
      <w:r w:rsidRPr="00BA67B7">
        <w:rPr>
          <w:szCs w:val="22"/>
        </w:rPr>
        <w:fldChar w:fldCharType="end"/>
      </w:r>
      <w:r w:rsidR="00CE155D" w:rsidRPr="00BA67B7">
        <w:t>To modify entries in the HOSTS file</w:t>
      </w:r>
      <w:r w:rsidR="003B6A62" w:rsidRPr="00BA67B7">
        <w:fldChar w:fldCharType="begin"/>
      </w:r>
      <w:r w:rsidR="003B6A62" w:rsidRPr="00BA67B7">
        <w:instrText xml:space="preserve"> XE </w:instrText>
      </w:r>
      <w:r w:rsidR="00F26614">
        <w:instrText>“</w:instrText>
      </w:r>
      <w:r w:rsidR="003B6A62" w:rsidRPr="00BA67B7">
        <w:rPr>
          <w:iCs/>
          <w:kern w:val="2"/>
        </w:rPr>
        <w:instrText>HOSTS File</w:instrText>
      </w:r>
      <w:r w:rsidR="00B95291" w:rsidRPr="00BA67B7">
        <w:rPr>
          <w:iCs/>
          <w:kern w:val="2"/>
        </w:rPr>
        <w:instrText>:Modifying Entries</w:instrText>
      </w:r>
      <w:r w:rsidR="00F26614">
        <w:instrText>”</w:instrText>
      </w:r>
      <w:r w:rsidR="003B6A62" w:rsidRPr="00BA67B7">
        <w:instrText xml:space="preserve"> </w:instrText>
      </w:r>
      <w:r w:rsidR="003B6A62" w:rsidRPr="00BA67B7">
        <w:fldChar w:fldCharType="end"/>
      </w:r>
      <w:r w:rsidR="00B95291" w:rsidRPr="00BA67B7">
        <w:rPr>
          <w:iCs/>
          <w:kern w:val="2"/>
        </w:rPr>
        <w:fldChar w:fldCharType="begin"/>
      </w:r>
      <w:r w:rsidR="00B95291" w:rsidRPr="00BA67B7">
        <w:instrText xml:space="preserve"> XE </w:instrText>
      </w:r>
      <w:r w:rsidR="00F26614">
        <w:instrText>“</w:instrText>
      </w:r>
      <w:r w:rsidR="00B95291" w:rsidRPr="00BA67B7">
        <w:instrText>Files:</w:instrText>
      </w:r>
      <w:r w:rsidR="00B95291" w:rsidRPr="00BA67B7">
        <w:rPr>
          <w:iCs/>
          <w:kern w:val="2"/>
        </w:rPr>
        <w:instrText>HOSTS:Modifying Entries</w:instrText>
      </w:r>
      <w:r w:rsidR="00F26614">
        <w:instrText>”</w:instrText>
      </w:r>
      <w:r w:rsidR="00B95291" w:rsidRPr="00BA67B7">
        <w:instrText xml:space="preserve"> </w:instrText>
      </w:r>
      <w:r w:rsidR="00B95291" w:rsidRPr="00BA67B7">
        <w:rPr>
          <w:iCs/>
          <w:kern w:val="2"/>
        </w:rPr>
        <w:fldChar w:fldCharType="end"/>
      </w:r>
      <w:r w:rsidR="00CE155D" w:rsidRPr="00BA67B7">
        <w:t xml:space="preserve"> use a text editor (e.g.,</w:t>
      </w:r>
      <w:r w:rsidR="00977ABB" w:rsidRPr="00BA67B7">
        <w:t> </w:t>
      </w:r>
      <w:r w:rsidR="00CE155D" w:rsidRPr="00BA67B7">
        <w:t>Microsoft</w:t>
      </w:r>
      <w:r w:rsidR="00F26614">
        <w:t>’</w:t>
      </w:r>
      <w:r w:rsidR="00CE155D" w:rsidRPr="00BA67B7">
        <w:t>s</w:t>
      </w:r>
      <w:r w:rsidR="008D302A" w:rsidRPr="00BA67B7">
        <w:rPr>
          <w:vertAlign w:val="superscript"/>
        </w:rPr>
        <w:t>®</w:t>
      </w:r>
      <w:r w:rsidR="00CE155D" w:rsidRPr="00BA67B7">
        <w:t xml:space="preserve"> Notepad) to open the HOSTS file</w:t>
      </w:r>
      <w:r w:rsidR="003B6A62" w:rsidRPr="00BA67B7">
        <w:fldChar w:fldCharType="begin"/>
      </w:r>
      <w:r w:rsidR="003B6A62" w:rsidRPr="00BA67B7">
        <w:instrText xml:space="preserve"> XE </w:instrText>
      </w:r>
      <w:r w:rsidR="00F26614">
        <w:instrText>“</w:instrText>
      </w:r>
      <w:r w:rsidR="003B6A62" w:rsidRPr="00BA67B7">
        <w:rPr>
          <w:iCs/>
          <w:kern w:val="2"/>
        </w:rPr>
        <w:instrText>HOSTS File</w:instrText>
      </w:r>
      <w:r w:rsidR="00F26614">
        <w:instrText>”</w:instrText>
      </w:r>
      <w:r w:rsidR="003B6A62" w:rsidRPr="00BA67B7">
        <w:instrText xml:space="preserve"> </w:instrText>
      </w:r>
      <w:r w:rsidR="003B6A62" w:rsidRPr="00BA67B7">
        <w:fldChar w:fldCharType="end"/>
      </w:r>
      <w:r w:rsidR="00B95291" w:rsidRPr="00BA67B7">
        <w:rPr>
          <w:iCs/>
          <w:kern w:val="2"/>
        </w:rPr>
        <w:fldChar w:fldCharType="begin"/>
      </w:r>
      <w:r w:rsidR="00B95291" w:rsidRPr="00BA67B7">
        <w:instrText xml:space="preserve"> XE </w:instrText>
      </w:r>
      <w:r w:rsidR="00F26614">
        <w:instrText>“</w:instrText>
      </w:r>
      <w:r w:rsidR="00B95291" w:rsidRPr="00BA67B7">
        <w:instrText>Files:</w:instrText>
      </w:r>
      <w:r w:rsidR="00B95291" w:rsidRPr="00BA67B7">
        <w:rPr>
          <w:iCs/>
          <w:kern w:val="2"/>
        </w:rPr>
        <w:instrText>HOSTS</w:instrText>
      </w:r>
      <w:r w:rsidR="00F26614">
        <w:instrText>”</w:instrText>
      </w:r>
      <w:r w:rsidR="00B95291" w:rsidRPr="00BA67B7">
        <w:instrText xml:space="preserve"> </w:instrText>
      </w:r>
      <w:r w:rsidR="00B95291" w:rsidRPr="00BA67B7">
        <w:rPr>
          <w:iCs/>
          <w:kern w:val="2"/>
        </w:rPr>
        <w:fldChar w:fldCharType="end"/>
      </w:r>
      <w:r w:rsidR="00CE155D" w:rsidRPr="00BA67B7">
        <w:t>.</w:t>
      </w:r>
    </w:p>
    <w:p w:rsidR="00323C58" w:rsidRDefault="00323C58" w:rsidP="00323C58">
      <w:pPr>
        <w:pStyle w:val="ListNumber"/>
        <w:keepNext/>
        <w:keepLines/>
        <w:numPr>
          <w:ilvl w:val="0"/>
          <w:numId w:val="37"/>
        </w:numPr>
        <w:tabs>
          <w:tab w:val="clear" w:pos="360"/>
        </w:tabs>
        <w:ind w:left="720"/>
      </w:pPr>
      <w:r w:rsidRPr="00BA67B7">
        <w:t>Move the cursor to the line to be modified.</w:t>
      </w:r>
    </w:p>
    <w:p w:rsidR="00CE155D" w:rsidRPr="00BA67B7" w:rsidRDefault="00CE155D" w:rsidP="00A600E9">
      <w:pPr>
        <w:pStyle w:val="ListNumber"/>
        <w:keepNext/>
        <w:keepLines/>
      </w:pPr>
      <w:r w:rsidRPr="00BA67B7">
        <w:t>Modify the IP address, Host name, or both.</w:t>
      </w:r>
    </w:p>
    <w:p w:rsidR="00CE155D" w:rsidRPr="00BA67B7" w:rsidRDefault="00CE155D" w:rsidP="00A600E9">
      <w:pPr>
        <w:pStyle w:val="ListBulletIndent2"/>
        <w:keepNext/>
        <w:keepLines/>
      </w:pPr>
      <w:r w:rsidRPr="00BA67B7">
        <w:t>Make sure that at least one space separates the IP address from the corresponding Host name.</w:t>
      </w:r>
    </w:p>
    <w:p w:rsidR="00CE155D" w:rsidRPr="00BA67B7" w:rsidRDefault="00CE155D" w:rsidP="00A600E9">
      <w:pPr>
        <w:pStyle w:val="ListBulletIndent2"/>
        <w:keepNext/>
        <w:keepLines/>
      </w:pPr>
      <w:r w:rsidRPr="00BA67B7">
        <w:t>Make sure you have an entry for BROKERSERVER</w:t>
      </w:r>
      <w:r w:rsidR="003B6A62" w:rsidRPr="00BA67B7">
        <w:fldChar w:fldCharType="begin"/>
      </w:r>
      <w:r w:rsidR="003B6A62" w:rsidRPr="00BA67B7">
        <w:instrText xml:space="preserve"> XE </w:instrText>
      </w:r>
      <w:r w:rsidR="00F26614">
        <w:instrText>“</w:instrText>
      </w:r>
      <w:r w:rsidR="003B6A62" w:rsidRPr="00BA67B7">
        <w:instrText>BROKERSERVER</w:instrText>
      </w:r>
      <w:r w:rsidR="00F26614">
        <w:instrText>”</w:instrText>
      </w:r>
      <w:r w:rsidR="003B6A62" w:rsidRPr="00BA67B7">
        <w:instrText xml:space="preserve"> </w:instrText>
      </w:r>
      <w:r w:rsidR="003B6A62" w:rsidRPr="00BA67B7">
        <w:fldChar w:fldCharType="end"/>
      </w:r>
      <w:r w:rsidRPr="00BA67B7">
        <w:t xml:space="preserve"> in this file.</w:t>
      </w:r>
    </w:p>
    <w:p w:rsidR="00CE155D" w:rsidRPr="00BA67B7" w:rsidRDefault="00323C58" w:rsidP="00A600E9">
      <w:pPr>
        <w:pStyle w:val="ListNumber"/>
      </w:pPr>
      <w:r>
        <w:t xml:space="preserve">Repeat Steps 1 - </w:t>
      </w:r>
      <w:r w:rsidR="00CE155D" w:rsidRPr="00BA67B7">
        <w:t>2 until you have modified all of the IP addresses and corresponding Host names you wish to change.</w:t>
      </w:r>
    </w:p>
    <w:p w:rsidR="00CE155D" w:rsidRPr="00BA67B7" w:rsidRDefault="00CE155D" w:rsidP="00A600E9">
      <w:pPr>
        <w:pStyle w:val="ListNumber"/>
        <w:keepNext/>
        <w:keepLines/>
      </w:pPr>
      <w:r w:rsidRPr="00BA67B7">
        <w:t>When your entries are complete, save the HOSTS file</w:t>
      </w:r>
      <w:r w:rsidR="003B6A62" w:rsidRPr="00BA67B7">
        <w:fldChar w:fldCharType="begin"/>
      </w:r>
      <w:r w:rsidR="003B6A62" w:rsidRPr="00BA67B7">
        <w:instrText xml:space="preserve"> XE </w:instrText>
      </w:r>
      <w:r w:rsidR="00F26614">
        <w:instrText>“</w:instrText>
      </w:r>
      <w:r w:rsidR="003B6A62" w:rsidRPr="00BA67B7">
        <w:rPr>
          <w:iCs/>
          <w:kern w:val="2"/>
        </w:rPr>
        <w:instrText>HOSTS File</w:instrText>
      </w:r>
      <w:r w:rsidR="00F26614">
        <w:instrText>”</w:instrText>
      </w:r>
      <w:r w:rsidR="003B6A62" w:rsidRPr="00BA67B7">
        <w:instrText xml:space="preserve"> </w:instrText>
      </w:r>
      <w:r w:rsidR="003B6A62" w:rsidRPr="00BA67B7">
        <w:fldChar w:fldCharType="end"/>
      </w:r>
      <w:r w:rsidR="00B95291" w:rsidRPr="00BA67B7">
        <w:rPr>
          <w:iCs/>
          <w:kern w:val="2"/>
        </w:rPr>
        <w:fldChar w:fldCharType="begin"/>
      </w:r>
      <w:r w:rsidR="00B95291" w:rsidRPr="00BA67B7">
        <w:instrText xml:space="preserve"> XE </w:instrText>
      </w:r>
      <w:r w:rsidR="00F26614">
        <w:instrText>“</w:instrText>
      </w:r>
      <w:r w:rsidR="00B95291" w:rsidRPr="00BA67B7">
        <w:instrText>Files:</w:instrText>
      </w:r>
      <w:r w:rsidR="00B95291" w:rsidRPr="00BA67B7">
        <w:rPr>
          <w:iCs/>
          <w:kern w:val="2"/>
        </w:rPr>
        <w:instrText>HOSTS</w:instrText>
      </w:r>
      <w:r w:rsidR="00F26614">
        <w:instrText>”</w:instrText>
      </w:r>
      <w:r w:rsidR="00B95291" w:rsidRPr="00BA67B7">
        <w:instrText xml:space="preserve"> </w:instrText>
      </w:r>
      <w:r w:rsidR="00B95291" w:rsidRPr="00BA67B7">
        <w:rPr>
          <w:iCs/>
          <w:kern w:val="2"/>
        </w:rPr>
        <w:fldChar w:fldCharType="end"/>
      </w:r>
      <w:r w:rsidRPr="00BA67B7">
        <w:t>.</w:t>
      </w:r>
    </w:p>
    <w:p w:rsidR="00CE155D" w:rsidRPr="00BA67B7" w:rsidRDefault="000D602C" w:rsidP="00A600E9">
      <w:pPr>
        <w:pStyle w:val="NoteIndent2"/>
      </w:pPr>
      <w:r>
        <w:rPr>
          <w:noProof/>
          <w:sz w:val="20"/>
          <w:lang w:eastAsia="en-US"/>
        </w:rPr>
        <w:drawing>
          <wp:inline distT="0" distB="0" distL="0" distR="0" wp14:anchorId="636C0CE7" wp14:editId="4337E571">
            <wp:extent cx="304800" cy="304800"/>
            <wp:effectExtent l="0" t="0" r="0" b="0"/>
            <wp:docPr id="36"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600E9" w:rsidRPr="00BA67B7">
        <w:tab/>
      </w:r>
      <w:r w:rsidR="00A600E9" w:rsidRPr="00BA67B7">
        <w:rPr>
          <w:b/>
          <w:iCs/>
        </w:rPr>
        <w:t>NOTE:</w:t>
      </w:r>
      <w:r w:rsidR="00A600E9" w:rsidRPr="00BA67B7">
        <w:rPr>
          <w:iCs/>
        </w:rPr>
        <w:t xml:space="preserve"> Do not save the HOSTS file</w:t>
      </w:r>
      <w:r w:rsidR="00A600E9" w:rsidRPr="00BA67B7">
        <w:rPr>
          <w:iCs/>
        </w:rPr>
        <w:fldChar w:fldCharType="begin"/>
      </w:r>
      <w:r w:rsidR="00A600E9" w:rsidRPr="00BA67B7">
        <w:instrText xml:space="preserve"> XE </w:instrText>
      </w:r>
      <w:r w:rsidR="00F26614">
        <w:instrText>“</w:instrText>
      </w:r>
      <w:r w:rsidR="00A600E9" w:rsidRPr="00BA67B7">
        <w:rPr>
          <w:iCs/>
          <w:kern w:val="2"/>
        </w:rPr>
        <w:instrText>HOSTS File</w:instrText>
      </w:r>
      <w:r w:rsidR="00F26614">
        <w:instrText>”</w:instrText>
      </w:r>
      <w:r w:rsidR="00A600E9" w:rsidRPr="00BA67B7">
        <w:instrText xml:space="preserve"> </w:instrText>
      </w:r>
      <w:r w:rsidR="00A600E9" w:rsidRPr="00BA67B7">
        <w:rPr>
          <w:iCs/>
        </w:rPr>
        <w:fldChar w:fldCharType="end"/>
      </w:r>
      <w:r w:rsidR="00A600E9" w:rsidRPr="00BA67B7">
        <w:rPr>
          <w:iCs/>
          <w:kern w:val="2"/>
        </w:rPr>
        <w:fldChar w:fldCharType="begin"/>
      </w:r>
      <w:r w:rsidR="00A600E9" w:rsidRPr="00BA67B7">
        <w:instrText xml:space="preserve"> XE </w:instrText>
      </w:r>
      <w:r w:rsidR="00F26614">
        <w:instrText>“</w:instrText>
      </w:r>
      <w:r w:rsidR="00A600E9" w:rsidRPr="00BA67B7">
        <w:instrText>Files:</w:instrText>
      </w:r>
      <w:r w:rsidR="00A600E9" w:rsidRPr="00BA67B7">
        <w:rPr>
          <w:iCs/>
          <w:kern w:val="2"/>
        </w:rPr>
        <w:instrText>HOSTS</w:instrText>
      </w:r>
      <w:r w:rsidR="00F26614">
        <w:instrText>”</w:instrText>
      </w:r>
      <w:r w:rsidR="00A600E9" w:rsidRPr="00BA67B7">
        <w:instrText xml:space="preserve"> </w:instrText>
      </w:r>
      <w:r w:rsidR="00A600E9" w:rsidRPr="00BA67B7">
        <w:rPr>
          <w:iCs/>
          <w:kern w:val="2"/>
        </w:rPr>
        <w:fldChar w:fldCharType="end"/>
      </w:r>
      <w:r w:rsidR="00A600E9" w:rsidRPr="00BA67B7">
        <w:rPr>
          <w:iCs/>
        </w:rPr>
        <w:t xml:space="preserve"> with an extension!</w:t>
      </w:r>
    </w:p>
    <w:p w:rsidR="00CE155D" w:rsidRPr="00BA67B7" w:rsidRDefault="00CE155D" w:rsidP="00A600E9">
      <w:pPr>
        <w:pStyle w:val="ListNumber"/>
      </w:pPr>
      <w:r w:rsidRPr="00BA67B7">
        <w:t>Close the HOSTS file</w:t>
      </w:r>
      <w:r w:rsidR="003B6A62" w:rsidRPr="00BA67B7">
        <w:fldChar w:fldCharType="begin"/>
      </w:r>
      <w:r w:rsidR="003B6A62" w:rsidRPr="00BA67B7">
        <w:instrText xml:space="preserve"> XE </w:instrText>
      </w:r>
      <w:r w:rsidR="00F26614">
        <w:instrText>“</w:instrText>
      </w:r>
      <w:r w:rsidR="003B6A62" w:rsidRPr="00BA67B7">
        <w:rPr>
          <w:iCs/>
          <w:kern w:val="2"/>
        </w:rPr>
        <w:instrText>HOSTS File</w:instrText>
      </w:r>
      <w:r w:rsidR="00F26614">
        <w:instrText>”</w:instrText>
      </w:r>
      <w:r w:rsidR="003B6A62" w:rsidRPr="00BA67B7">
        <w:instrText xml:space="preserve"> </w:instrText>
      </w:r>
      <w:r w:rsidR="003B6A62" w:rsidRPr="00BA67B7">
        <w:fldChar w:fldCharType="end"/>
      </w:r>
      <w:r w:rsidR="00B95291" w:rsidRPr="00BA67B7">
        <w:rPr>
          <w:iCs/>
          <w:kern w:val="2"/>
        </w:rPr>
        <w:fldChar w:fldCharType="begin"/>
      </w:r>
      <w:r w:rsidR="00B95291" w:rsidRPr="00BA67B7">
        <w:instrText xml:space="preserve"> XE </w:instrText>
      </w:r>
      <w:r w:rsidR="00F26614">
        <w:instrText>“</w:instrText>
      </w:r>
      <w:r w:rsidR="00B95291" w:rsidRPr="00BA67B7">
        <w:instrText>Files:</w:instrText>
      </w:r>
      <w:r w:rsidR="00B95291" w:rsidRPr="00BA67B7">
        <w:rPr>
          <w:iCs/>
          <w:kern w:val="2"/>
        </w:rPr>
        <w:instrText>HOSTS</w:instrText>
      </w:r>
      <w:r w:rsidR="00F26614">
        <w:instrText>”</w:instrText>
      </w:r>
      <w:r w:rsidR="00B95291" w:rsidRPr="00BA67B7">
        <w:instrText xml:space="preserve"> </w:instrText>
      </w:r>
      <w:r w:rsidR="00B95291" w:rsidRPr="00BA67B7">
        <w:rPr>
          <w:iCs/>
          <w:kern w:val="2"/>
        </w:rPr>
        <w:fldChar w:fldCharType="end"/>
      </w:r>
      <w:r w:rsidRPr="00BA67B7">
        <w:t xml:space="preserve"> and the text editor.</w:t>
      </w:r>
    </w:p>
    <w:p w:rsidR="00CE155D" w:rsidRPr="00BA67B7" w:rsidRDefault="00CE155D" w:rsidP="00D0474C">
      <w:pPr>
        <w:pStyle w:val="Heading3"/>
      </w:pPr>
      <w:bookmarkStart w:id="234" w:name="_Toc383331102"/>
      <w:bookmarkStart w:id="235" w:name="_Toc449511483"/>
      <w:r w:rsidRPr="00BA67B7">
        <w:lastRenderedPageBreak/>
        <w:t>What Happened to the Client Manager?</w:t>
      </w:r>
      <w:bookmarkEnd w:id="234"/>
      <w:bookmarkEnd w:id="235"/>
    </w:p>
    <w:p w:rsidR="00CE155D" w:rsidRPr="00BA67B7" w:rsidRDefault="00A600E9" w:rsidP="00A600E9">
      <w:pPr>
        <w:pStyle w:val="BodyText"/>
        <w:keepNext/>
        <w:keepLines/>
      </w:pPr>
      <w:r w:rsidRPr="00BA67B7">
        <w:fldChar w:fldCharType="begin"/>
      </w:r>
      <w:r w:rsidRPr="00BA67B7">
        <w:instrText xml:space="preserve"> XE </w:instrText>
      </w:r>
      <w:r w:rsidR="00F26614">
        <w:instrText>“</w:instrText>
      </w:r>
      <w:r w:rsidRPr="00BA67B7">
        <w:instrText>What Happened to the Client Manager?</w:instrText>
      </w:r>
      <w:r w:rsidR="00F26614">
        <w:instrText>”</w:instrText>
      </w:r>
      <w:r w:rsidRPr="00BA67B7">
        <w:instrText xml:space="preserve"> </w:instrText>
      </w:r>
      <w:r w:rsidRPr="00BA67B7">
        <w:fldChar w:fldCharType="end"/>
      </w:r>
      <w:r w:rsidRPr="00BA67B7">
        <w:fldChar w:fldCharType="begin"/>
      </w:r>
      <w:r w:rsidRPr="00BA67B7">
        <w:instrText xml:space="preserve">XE </w:instrText>
      </w:r>
      <w:r w:rsidR="00F26614">
        <w:instrText>“</w:instrText>
      </w:r>
      <w:r w:rsidRPr="00BA67B7">
        <w:instrText>Client Manager:What Happened to it?</w:instrText>
      </w:r>
      <w:r w:rsidR="00F26614">
        <w:instrText>”</w:instrText>
      </w:r>
      <w:r w:rsidRPr="00BA67B7">
        <w:fldChar w:fldCharType="end"/>
      </w:r>
      <w:r w:rsidR="00CE155D" w:rsidRPr="00BA67B7">
        <w:t xml:space="preserve">The Client Manager, previously distributed with version 1.0 of the Broker, is no longer used by </w:t>
      </w:r>
      <w:r w:rsidR="002A6210">
        <w:t>RPC Broker 1.1</w:t>
      </w:r>
      <w:r w:rsidR="00CE155D" w:rsidRPr="00BA67B7">
        <w:t>. In version 1.0 of the Broker, the Client Manager provided two types of services:</w:t>
      </w:r>
    </w:p>
    <w:p w:rsidR="00323C58" w:rsidRDefault="00323C58" w:rsidP="00323C58">
      <w:pPr>
        <w:pStyle w:val="ListNumber"/>
        <w:keepNext/>
        <w:keepLines/>
        <w:numPr>
          <w:ilvl w:val="0"/>
          <w:numId w:val="38"/>
        </w:numPr>
        <w:tabs>
          <w:tab w:val="clear" w:pos="360"/>
        </w:tabs>
        <w:ind w:left="720"/>
      </w:pPr>
      <w:r w:rsidRPr="00BA67B7">
        <w:t>It was used to invoke the RPCBI.DLL</w:t>
      </w:r>
      <w:r w:rsidRPr="00BA67B7">
        <w:fldChar w:fldCharType="begin"/>
      </w:r>
      <w:r w:rsidRPr="00BA67B7">
        <w:instrText xml:space="preserve">XE </w:instrText>
      </w:r>
      <w:r w:rsidR="00F26614">
        <w:instrText>“</w:instrText>
      </w:r>
      <w:r w:rsidRPr="00BA67B7">
        <w:instrText>RPCBI.DLL</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DLL:RPCBI.DLL</w:instrText>
      </w:r>
      <w:r w:rsidR="00F26614">
        <w:instrText>”</w:instrText>
      </w:r>
      <w:r w:rsidRPr="00BA67B7">
        <w:fldChar w:fldCharType="end"/>
      </w:r>
      <w:r w:rsidRPr="00BA67B7">
        <w:t>.</w:t>
      </w:r>
    </w:p>
    <w:p w:rsidR="00CE155D" w:rsidRPr="00BA67B7" w:rsidRDefault="00CE155D" w:rsidP="00A600E9">
      <w:pPr>
        <w:pStyle w:val="ListNumber"/>
      </w:pPr>
      <w:r w:rsidRPr="00BA67B7">
        <w:t>It was used by developers to set programmer preferences for using the original TRPCBroker component.</w:t>
      </w:r>
    </w:p>
    <w:p w:rsidR="00CE155D" w:rsidRPr="00BA67B7" w:rsidRDefault="00CE155D" w:rsidP="00A600E9">
      <w:pPr>
        <w:pStyle w:val="BodyText"/>
      </w:pPr>
      <w:r w:rsidRPr="00BA67B7">
        <w:t>The RPCBI.DLL</w:t>
      </w:r>
      <w:r w:rsidR="002A25E3" w:rsidRPr="00BA67B7">
        <w:fldChar w:fldCharType="begin"/>
      </w:r>
      <w:r w:rsidR="002A25E3" w:rsidRPr="00BA67B7">
        <w:instrText xml:space="preserve">XE </w:instrText>
      </w:r>
      <w:r w:rsidR="00F26614">
        <w:instrText>“</w:instrText>
      </w:r>
      <w:r w:rsidR="002A25E3" w:rsidRPr="00BA67B7">
        <w:instrText>RPCBI.DLL</w:instrText>
      </w:r>
      <w:r w:rsidR="00F26614">
        <w:instrText>”</w:instrText>
      </w:r>
      <w:r w:rsidR="002A25E3" w:rsidRPr="00BA67B7">
        <w:fldChar w:fldCharType="end"/>
      </w:r>
      <w:r w:rsidR="002A25E3" w:rsidRPr="00BA67B7">
        <w:fldChar w:fldCharType="begin"/>
      </w:r>
      <w:r w:rsidR="002A25E3" w:rsidRPr="00BA67B7">
        <w:instrText xml:space="preserve">XE </w:instrText>
      </w:r>
      <w:r w:rsidR="00F26614">
        <w:instrText>“</w:instrText>
      </w:r>
      <w:r w:rsidR="002A25E3" w:rsidRPr="00BA67B7">
        <w:instrText>DLL:RPCBI.DLL</w:instrText>
      </w:r>
      <w:r w:rsidR="00F26614">
        <w:instrText>”</w:instrText>
      </w:r>
      <w:r w:rsidR="002A25E3" w:rsidRPr="00BA67B7">
        <w:fldChar w:fldCharType="end"/>
      </w:r>
      <w:r w:rsidRPr="00BA67B7">
        <w:t xml:space="preserve"> that was distributed with the RPC Broker 1.0 is no longer used, thus, the Client Manager is no longer required with </w:t>
      </w:r>
      <w:r w:rsidR="002A6210">
        <w:t>RPC Broker 1.1</w:t>
      </w:r>
      <w:r w:rsidRPr="00BA67B7">
        <w:t xml:space="preserve">. Configuration of programmer preferences will now be done via the </w:t>
      </w:r>
      <w:bookmarkStart w:id="236" w:name="_Toc394723744"/>
      <w:r w:rsidRPr="00BA67B7">
        <w:t xml:space="preserve">Broker Programmer Preferences </w:t>
      </w:r>
      <w:bookmarkEnd w:id="236"/>
      <w:r w:rsidR="00C62CB8" w:rsidRPr="00BA67B7">
        <w:t>dialogue</w:t>
      </w:r>
      <w:r w:rsidRPr="00BA67B7">
        <w:t>.</w:t>
      </w:r>
    </w:p>
    <w:p w:rsidR="00CE155D" w:rsidRPr="004472A5" w:rsidRDefault="000D602C" w:rsidP="00623DCA">
      <w:pPr>
        <w:pStyle w:val="Note"/>
      </w:pPr>
      <w:r>
        <w:rPr>
          <w:noProof/>
          <w:sz w:val="20"/>
          <w:lang w:eastAsia="en-US"/>
        </w:rPr>
        <w:drawing>
          <wp:inline distT="0" distB="0" distL="0" distR="0" wp14:anchorId="5269ECA0" wp14:editId="44A7A864">
            <wp:extent cx="304800" cy="304800"/>
            <wp:effectExtent l="0" t="0" r="0" b="0"/>
            <wp:docPr id="37" name="Picture 3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3DCA" w:rsidRPr="00BA67B7">
        <w:tab/>
      </w:r>
      <w:r w:rsidR="00623DCA" w:rsidRPr="00BA67B7">
        <w:rPr>
          <w:b/>
        </w:rPr>
        <w:t>REF:</w:t>
      </w:r>
      <w:r w:rsidR="00623DCA" w:rsidRPr="00BA67B7">
        <w:t xml:space="preserve"> </w:t>
      </w:r>
      <w:r w:rsidR="00623DCA" w:rsidRPr="00BA67B7">
        <w:rPr>
          <w:iCs/>
        </w:rPr>
        <w:t xml:space="preserve">For more information on the Broker Programmer Preferences dialogue, </w:t>
      </w:r>
      <w:r w:rsidR="00E8630C" w:rsidRPr="00BA67B7">
        <w:rPr>
          <w:iCs/>
        </w:rPr>
        <w:t>see</w:t>
      </w:r>
      <w:r w:rsidR="00623DCA" w:rsidRPr="00BA67B7">
        <w:rPr>
          <w:iCs/>
        </w:rPr>
        <w:t xml:space="preserve"> </w:t>
      </w:r>
      <w:r w:rsidR="00DC021A" w:rsidRPr="00BA67B7">
        <w:rPr>
          <w:iCs/>
        </w:rPr>
        <w:t xml:space="preserve">the </w:t>
      </w:r>
      <w:r w:rsidR="00F26614">
        <w:rPr>
          <w:iCs/>
        </w:rPr>
        <w:t>“</w:t>
      </w:r>
      <w:r w:rsidR="00623DCA" w:rsidRPr="00BA67B7">
        <w:rPr>
          <w:iCs/>
        </w:rPr>
        <w:t>RPC Broker Programmer Preference Editor</w:t>
      </w:r>
      <w:r w:rsidR="00F26614">
        <w:rPr>
          <w:iCs/>
        </w:rPr>
        <w:t>”</w:t>
      </w:r>
      <w:r w:rsidR="00623DCA" w:rsidRPr="00BA67B7">
        <w:rPr>
          <w:iCs/>
        </w:rPr>
        <w:t xml:space="preserve"> </w:t>
      </w:r>
      <w:r w:rsidR="00DF3EC1" w:rsidRPr="00BA67B7">
        <w:rPr>
          <w:iCs/>
        </w:rPr>
        <w:t>section</w:t>
      </w:r>
      <w:r w:rsidR="00623DCA" w:rsidRPr="00BA67B7">
        <w:rPr>
          <w:iCs/>
        </w:rPr>
        <w:t xml:space="preserve"> in the</w:t>
      </w:r>
      <w:r w:rsidR="00623DCA" w:rsidRPr="004472A5">
        <w:rPr>
          <w:iCs/>
        </w:rPr>
        <w:t xml:space="preserve"> </w:t>
      </w:r>
      <w:r w:rsidR="004472A5" w:rsidRPr="004472A5">
        <w:t>BDK Online Help (i.e.,</w:t>
      </w:r>
      <w:r w:rsidR="004472A5">
        <w:rPr>
          <w:rFonts w:cs="Times New Roman"/>
        </w:rPr>
        <w:t> </w:t>
      </w:r>
      <w:r w:rsidR="004472A5" w:rsidRPr="004472A5">
        <w:t xml:space="preserve">BROKER.HLP; </w:t>
      </w:r>
      <w:r w:rsidR="004472A5" w:rsidRPr="004472A5">
        <w:rPr>
          <w:i/>
        </w:rPr>
        <w:t>RPC Broker Developer</w:t>
      </w:r>
      <w:r w:rsidR="00F26614">
        <w:rPr>
          <w:i/>
        </w:rPr>
        <w:t>’</w:t>
      </w:r>
      <w:r w:rsidR="004472A5" w:rsidRPr="004472A5">
        <w:rPr>
          <w:i/>
        </w:rPr>
        <w:t>s Guide</w:t>
      </w:r>
      <w:r w:rsidR="004472A5" w:rsidRPr="004472A5">
        <w:t>)</w:t>
      </w:r>
      <w:r w:rsidR="00623DCA" w:rsidRPr="004472A5">
        <w:rPr>
          <w:iCs/>
        </w:rPr>
        <w:t>.</w:t>
      </w:r>
    </w:p>
    <w:p w:rsidR="00CE155D" w:rsidRPr="00BA67B7" w:rsidRDefault="000D602C" w:rsidP="00623DCA">
      <w:pPr>
        <w:pStyle w:val="Caution"/>
      </w:pPr>
      <w:r>
        <w:rPr>
          <w:noProof/>
          <w:lang w:eastAsia="en-US"/>
        </w:rPr>
        <w:drawing>
          <wp:inline distT="0" distB="0" distL="0" distR="0" wp14:anchorId="6EF3DE3D" wp14:editId="1CA1C92B">
            <wp:extent cx="409575" cy="409575"/>
            <wp:effectExtent l="0" t="0" r="9525" b="9525"/>
            <wp:docPr id="38" name="Picture 22"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2"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623DCA" w:rsidRPr="00BA67B7">
        <w:tab/>
        <w:t xml:space="preserve">CAUTION: The RPCBI.DLL and Client Manager (i.e., CLMAN.EXE) installed with Broker 1.0 </w:t>
      </w:r>
      <w:r w:rsidR="00623DCA" w:rsidRPr="00BA67B7">
        <w:rPr>
          <w:i/>
        </w:rPr>
        <w:t>must not</w:t>
      </w:r>
      <w:r w:rsidR="00623DCA" w:rsidRPr="00BA67B7">
        <w:t xml:space="preserve"> be removed from the VISTA/Broker directory</w:t>
      </w:r>
      <w:r w:rsidR="00D91C3C" w:rsidRPr="00BA67B7">
        <w:t xml:space="preserve"> if they exist</w:t>
      </w:r>
      <w:r w:rsidR="00623DCA" w:rsidRPr="00BA67B7">
        <w:t xml:space="preserve"> on the client workstation. They are still required for 16-bit Broker-based applications created using version 1.0 of the Broker.</w:t>
      </w:r>
    </w:p>
    <w:p w:rsidR="00CE155D" w:rsidRPr="00BA67B7" w:rsidRDefault="00CE155D" w:rsidP="00D0474C">
      <w:pPr>
        <w:pStyle w:val="Heading3"/>
      </w:pPr>
      <w:bookmarkStart w:id="237" w:name="_Toc449511484"/>
      <w:r w:rsidRPr="00BA67B7">
        <w:t>What Happened to the VISTA.INI File?</w:t>
      </w:r>
      <w:bookmarkEnd w:id="237"/>
    </w:p>
    <w:p w:rsidR="00CE155D" w:rsidRPr="00BA67B7" w:rsidRDefault="006B6D70" w:rsidP="006B6D70">
      <w:pPr>
        <w:pStyle w:val="BodyText"/>
        <w:keepNext/>
        <w:keepLines/>
        <w:rPr>
          <w:snapToGrid w:val="0"/>
        </w:rPr>
      </w:pPr>
      <w:r w:rsidRPr="00BA67B7">
        <w:fldChar w:fldCharType="begin"/>
      </w:r>
      <w:r w:rsidRPr="00BA67B7">
        <w:instrText xml:space="preserve"> XE </w:instrText>
      </w:r>
      <w:r w:rsidR="00F26614">
        <w:instrText>“</w:instrText>
      </w:r>
      <w:r w:rsidRPr="00BA67B7">
        <w:instrText>What Happened to the VISTA.INI File?</w:instrText>
      </w:r>
      <w:r w:rsidR="00F26614">
        <w:instrText>”</w:instrText>
      </w:r>
      <w:r w:rsidRPr="00BA67B7">
        <w:instrText xml:space="preserve"> </w:instrText>
      </w:r>
      <w:r w:rsidRPr="00BA67B7">
        <w:fldChar w:fldCharType="end"/>
      </w:r>
      <w:r w:rsidRPr="00BA67B7">
        <w:fldChar w:fldCharType="begin"/>
      </w:r>
      <w:r w:rsidRPr="00BA67B7">
        <w:instrText xml:space="preserve">XE </w:instrText>
      </w:r>
      <w:r w:rsidR="00F26614">
        <w:instrText>“</w:instrText>
      </w:r>
      <w:r w:rsidRPr="00BA67B7">
        <w:instrText>VISTA.INI File:What Happened to it?</w:instrText>
      </w:r>
      <w:r w:rsidR="00F26614">
        <w:instrText>”</w:instrText>
      </w:r>
      <w:r w:rsidRPr="00BA67B7">
        <w:fldChar w:fldCharType="end"/>
      </w:r>
      <w:r w:rsidR="00CE155D" w:rsidRPr="00BA67B7">
        <w:rPr>
          <w:snapToGrid w:val="0"/>
        </w:rPr>
        <w:t>The VISTA.INI file</w:t>
      </w:r>
      <w:r w:rsidR="00B95291" w:rsidRPr="00BA67B7">
        <w:rPr>
          <w:snapToGrid w:val="0"/>
        </w:rPr>
        <w:fldChar w:fldCharType="begin"/>
      </w:r>
      <w:r w:rsidR="00B95291" w:rsidRPr="00BA67B7">
        <w:instrText xml:space="preserve"> XE </w:instrText>
      </w:r>
      <w:r w:rsidR="00F26614">
        <w:instrText>“</w:instrText>
      </w:r>
      <w:r w:rsidR="00B95291" w:rsidRPr="00BA67B7">
        <w:rPr>
          <w:snapToGrid w:val="0"/>
        </w:rPr>
        <w:instrText>VISTA.INI File</w:instrText>
      </w:r>
      <w:r w:rsidR="00F26614">
        <w:instrText>”</w:instrText>
      </w:r>
      <w:r w:rsidR="00B95291" w:rsidRPr="00BA67B7">
        <w:instrText xml:space="preserve"> </w:instrText>
      </w:r>
      <w:r w:rsidR="00B95291" w:rsidRPr="00BA67B7">
        <w:rPr>
          <w:snapToGrid w:val="0"/>
        </w:rPr>
        <w:fldChar w:fldCharType="end"/>
      </w:r>
      <w:r w:rsidR="00B95291" w:rsidRPr="00BA67B7">
        <w:rPr>
          <w:snapToGrid w:val="0"/>
        </w:rPr>
        <w:fldChar w:fldCharType="begin"/>
      </w:r>
      <w:r w:rsidR="00B95291" w:rsidRPr="00BA67B7">
        <w:instrText xml:space="preserve"> XE </w:instrText>
      </w:r>
      <w:r w:rsidR="00F26614">
        <w:instrText>“</w:instrText>
      </w:r>
      <w:r w:rsidR="00B95291" w:rsidRPr="00BA67B7">
        <w:instrText>Files:</w:instrText>
      </w:r>
      <w:r w:rsidR="00B95291" w:rsidRPr="00BA67B7">
        <w:rPr>
          <w:snapToGrid w:val="0"/>
        </w:rPr>
        <w:instrText>VISTA.INI</w:instrText>
      </w:r>
      <w:r w:rsidR="00F26614">
        <w:instrText>”</w:instrText>
      </w:r>
      <w:r w:rsidR="00B95291" w:rsidRPr="00BA67B7">
        <w:instrText xml:space="preserve"> </w:instrText>
      </w:r>
      <w:r w:rsidR="00B95291" w:rsidRPr="00BA67B7">
        <w:rPr>
          <w:snapToGrid w:val="0"/>
        </w:rPr>
        <w:fldChar w:fldCharType="end"/>
      </w:r>
      <w:r w:rsidR="00CE155D" w:rsidRPr="00BA67B7">
        <w:rPr>
          <w:snapToGrid w:val="0"/>
        </w:rPr>
        <w:t xml:space="preserve"> is no longer used by applications built with Version 1.1 of the Broker. However, this file will continue to be used by applications built using version 1.0 of the Broker. During the installation of the Broker, relevant data from the VISTA.INI file will be moved to the Microsoft</w:t>
      </w:r>
      <w:r w:rsidR="008D302A" w:rsidRPr="00BA67B7">
        <w:rPr>
          <w:vertAlign w:val="superscript"/>
        </w:rPr>
        <w:t>®</w:t>
      </w:r>
      <w:r w:rsidR="00CE155D" w:rsidRPr="00BA67B7">
        <w:rPr>
          <w:snapToGrid w:val="0"/>
        </w:rPr>
        <w:t xml:space="preserve"> Windows Registry</w:t>
      </w:r>
      <w:r w:rsidR="00CE155D" w:rsidRPr="00BA67B7">
        <w:fldChar w:fldCharType="begin"/>
      </w:r>
      <w:r w:rsidR="00CE155D" w:rsidRPr="00BA67B7">
        <w:instrText xml:space="preserve">XE </w:instrText>
      </w:r>
      <w:r w:rsidR="00F26614">
        <w:instrText>“</w:instrText>
      </w:r>
      <w:r w:rsidR="00CE155D" w:rsidRPr="00BA67B7">
        <w:instrText>Microsoft Windows Registry</w:instrText>
      </w:r>
      <w:r w:rsidR="00F26614">
        <w:instrText>”</w:instrText>
      </w:r>
      <w:r w:rsidR="00CE155D" w:rsidRPr="00BA67B7">
        <w:fldChar w:fldCharType="end"/>
      </w:r>
      <w:r w:rsidR="00CE155D" w:rsidRPr="00BA67B7">
        <w:fldChar w:fldCharType="begin"/>
      </w:r>
      <w:r w:rsidR="00CE155D" w:rsidRPr="00BA67B7">
        <w:instrText xml:space="preserve">XE </w:instrText>
      </w:r>
      <w:r w:rsidR="00F26614">
        <w:instrText>“</w:instrText>
      </w:r>
      <w:r w:rsidR="00CE155D" w:rsidRPr="00BA67B7">
        <w:instrText>Windows Registry</w:instrText>
      </w:r>
      <w:r w:rsidR="00F26614">
        <w:instrText>”</w:instrText>
      </w:r>
      <w:r w:rsidR="00CE155D" w:rsidRPr="00BA67B7">
        <w:fldChar w:fldCharType="end"/>
      </w:r>
      <w:r w:rsidR="00CE155D" w:rsidRPr="00BA67B7">
        <w:fldChar w:fldCharType="begin"/>
      </w:r>
      <w:r w:rsidR="00CE155D" w:rsidRPr="00BA67B7">
        <w:instrText xml:space="preserve">XE </w:instrText>
      </w:r>
      <w:r w:rsidR="00F26614">
        <w:instrText>“</w:instrText>
      </w:r>
      <w:r w:rsidR="00CE155D" w:rsidRPr="00BA67B7">
        <w:instrText>Registry</w:instrText>
      </w:r>
      <w:r w:rsidR="00F26614">
        <w:instrText>”</w:instrText>
      </w:r>
      <w:r w:rsidR="00CE155D" w:rsidRPr="00BA67B7">
        <w:fldChar w:fldCharType="end"/>
      </w:r>
      <w:r w:rsidR="00CE155D" w:rsidRPr="00BA67B7">
        <w:rPr>
          <w:snapToGrid w:val="0"/>
        </w:rPr>
        <w:t>. Subsequent reads and writes will be done via the Registry.</w:t>
      </w:r>
    </w:p>
    <w:p w:rsidR="00CE155D" w:rsidRPr="00BA67B7" w:rsidRDefault="000D602C" w:rsidP="006B6D70">
      <w:pPr>
        <w:pStyle w:val="Caution"/>
        <w:keepNext/>
        <w:keepLines/>
        <w:rPr>
          <w:snapToGrid w:val="0"/>
        </w:rPr>
      </w:pPr>
      <w:r>
        <w:rPr>
          <w:noProof/>
          <w:lang w:eastAsia="en-US"/>
        </w:rPr>
        <w:drawing>
          <wp:inline distT="0" distB="0" distL="0" distR="0" wp14:anchorId="05AF259B" wp14:editId="2B425A84">
            <wp:extent cx="409575" cy="409575"/>
            <wp:effectExtent l="0" t="0" r="9525" b="9525"/>
            <wp:docPr id="39" name="Picture 22"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2"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6B6D70" w:rsidRPr="00BA67B7">
        <w:rPr>
          <w:snapToGrid w:val="0"/>
        </w:rPr>
        <w:tab/>
      </w:r>
      <w:r w:rsidR="006B6D70" w:rsidRPr="00BA67B7">
        <w:t xml:space="preserve">CAUTION: The VISTA.INI file created with Broker 1.0 must </w:t>
      </w:r>
      <w:r w:rsidR="006B6D70" w:rsidRPr="00BA67B7">
        <w:rPr>
          <w:i/>
          <w:iCs/>
        </w:rPr>
        <w:t>not</w:t>
      </w:r>
      <w:r w:rsidR="006B6D70" w:rsidRPr="00BA67B7">
        <w:t xml:space="preserve"> be removed from the Microsoft</w:t>
      </w:r>
      <w:r w:rsidR="008D302A" w:rsidRPr="00BA67B7">
        <w:rPr>
          <w:vertAlign w:val="superscript"/>
        </w:rPr>
        <w:t>®</w:t>
      </w:r>
      <w:r w:rsidR="006B6D70" w:rsidRPr="00BA67B7">
        <w:t xml:space="preserve"> Windows directory on the client workstation. It is still required for 16-bit Broker-based applications created using version 1.0 of the Broker.</w:t>
      </w:r>
    </w:p>
    <w:p w:rsidR="00CE155D" w:rsidRPr="00BA67B7" w:rsidRDefault="0082705C" w:rsidP="006B6D70">
      <w:pPr>
        <w:pStyle w:val="BodyText"/>
        <w:keepNext/>
        <w:keepLines/>
        <w:rPr>
          <w:snapToGrid w:val="0"/>
        </w:rPr>
      </w:pPr>
      <w:r w:rsidRPr="0082705C">
        <w:rPr>
          <w:snapToGrid w:val="0"/>
          <w:color w:val="0000FF"/>
          <w:u w:val="single"/>
        </w:rPr>
        <w:fldChar w:fldCharType="begin"/>
      </w:r>
      <w:r w:rsidRPr="0082705C">
        <w:rPr>
          <w:snapToGrid w:val="0"/>
          <w:color w:val="0000FF"/>
          <w:u w:val="single"/>
        </w:rPr>
        <w:instrText xml:space="preserve"> REF _Ref373763249 \h </w:instrText>
      </w:r>
      <w:r>
        <w:rPr>
          <w:snapToGrid w:val="0"/>
          <w:color w:val="0000FF"/>
          <w:u w:val="single"/>
        </w:rPr>
        <w:instrText xml:space="preserve"> \* MERGEFORMAT </w:instrText>
      </w:r>
      <w:r w:rsidRPr="0082705C">
        <w:rPr>
          <w:snapToGrid w:val="0"/>
          <w:color w:val="0000FF"/>
          <w:u w:val="single"/>
        </w:rPr>
      </w:r>
      <w:r w:rsidRPr="0082705C">
        <w:rPr>
          <w:snapToGrid w:val="0"/>
          <w:color w:val="0000FF"/>
          <w:u w:val="single"/>
        </w:rPr>
        <w:fldChar w:fldCharType="separate"/>
      </w:r>
      <w:r w:rsidR="00507385" w:rsidRPr="00507385">
        <w:rPr>
          <w:color w:val="0000FF"/>
          <w:u w:val="single"/>
        </w:rPr>
        <w:t xml:space="preserve">Table </w:t>
      </w:r>
      <w:r w:rsidR="00507385" w:rsidRPr="00507385">
        <w:rPr>
          <w:noProof/>
          <w:color w:val="0000FF"/>
          <w:u w:val="single"/>
        </w:rPr>
        <w:t>5</w:t>
      </w:r>
      <w:r w:rsidRPr="0082705C">
        <w:rPr>
          <w:snapToGrid w:val="0"/>
          <w:color w:val="0000FF"/>
          <w:u w:val="single"/>
        </w:rPr>
        <w:fldChar w:fldCharType="end"/>
      </w:r>
      <w:r w:rsidR="00CE155D" w:rsidRPr="00BA67B7">
        <w:rPr>
          <w:snapToGrid w:val="0"/>
        </w:rPr>
        <w:t xml:space="preserve"> lists </w:t>
      </w:r>
      <w:r>
        <w:rPr>
          <w:snapToGrid w:val="0"/>
        </w:rPr>
        <w:t xml:space="preserve">items </w:t>
      </w:r>
      <w:r w:rsidR="00CE155D" w:rsidRPr="00BA67B7">
        <w:rPr>
          <w:snapToGrid w:val="0"/>
        </w:rPr>
        <w:t>from the VISTA.INI file</w:t>
      </w:r>
      <w:r w:rsidR="00811FEF" w:rsidRPr="00BA67B7">
        <w:rPr>
          <w:snapToGrid w:val="0"/>
        </w:rPr>
        <w:fldChar w:fldCharType="begin"/>
      </w:r>
      <w:r w:rsidR="00811FEF" w:rsidRPr="00BA67B7">
        <w:instrText xml:space="preserve"> XE </w:instrText>
      </w:r>
      <w:r w:rsidR="00F26614">
        <w:instrText>“</w:instrText>
      </w:r>
      <w:r w:rsidR="00811FEF" w:rsidRPr="00BA67B7">
        <w:rPr>
          <w:snapToGrid w:val="0"/>
        </w:rPr>
        <w:instrText>VISTA.INI File</w:instrText>
      </w:r>
      <w:r w:rsidR="00F26614">
        <w:instrText>”</w:instrText>
      </w:r>
      <w:r w:rsidR="00811FEF" w:rsidRPr="00BA67B7">
        <w:instrText xml:space="preserve"> </w:instrText>
      </w:r>
      <w:r w:rsidR="00811FEF" w:rsidRPr="00BA67B7">
        <w:rPr>
          <w:snapToGrid w:val="0"/>
        </w:rPr>
        <w:fldChar w:fldCharType="end"/>
      </w:r>
      <w:r w:rsidR="00811FEF" w:rsidRPr="00BA67B7">
        <w:rPr>
          <w:snapToGrid w:val="0"/>
        </w:rPr>
        <w:fldChar w:fldCharType="begin"/>
      </w:r>
      <w:r w:rsidR="00811FEF" w:rsidRPr="00BA67B7">
        <w:instrText xml:space="preserve"> XE </w:instrText>
      </w:r>
      <w:r w:rsidR="00F26614">
        <w:instrText>“</w:instrText>
      </w:r>
      <w:r w:rsidR="00811FEF" w:rsidRPr="00BA67B7">
        <w:instrText>Files:</w:instrText>
      </w:r>
      <w:r w:rsidR="00811FEF" w:rsidRPr="00BA67B7">
        <w:rPr>
          <w:snapToGrid w:val="0"/>
        </w:rPr>
        <w:instrText>VISTA.INI</w:instrText>
      </w:r>
      <w:r w:rsidR="00F26614">
        <w:instrText>”</w:instrText>
      </w:r>
      <w:r w:rsidR="00811FEF" w:rsidRPr="00BA67B7">
        <w:instrText xml:space="preserve"> </w:instrText>
      </w:r>
      <w:r w:rsidR="00811FEF" w:rsidRPr="00BA67B7">
        <w:rPr>
          <w:snapToGrid w:val="0"/>
        </w:rPr>
        <w:fldChar w:fldCharType="end"/>
      </w:r>
      <w:r w:rsidR="00CE155D" w:rsidRPr="00BA67B7">
        <w:rPr>
          <w:snapToGrid w:val="0"/>
        </w:rPr>
        <w:t xml:space="preserve"> and their disposition with </w:t>
      </w:r>
      <w:r>
        <w:rPr>
          <w:snapToGrid w:val="0"/>
        </w:rPr>
        <w:t>RPC Broker</w:t>
      </w:r>
      <w:r w:rsidR="00CE155D" w:rsidRPr="00BA67B7">
        <w:rPr>
          <w:snapToGrid w:val="0"/>
        </w:rPr>
        <w:t xml:space="preserve"> 1.1:</w:t>
      </w:r>
    </w:p>
    <w:p w:rsidR="00791457" w:rsidRPr="00BA67B7" w:rsidRDefault="008731F1" w:rsidP="008731F1">
      <w:pPr>
        <w:pStyle w:val="Caption"/>
      </w:pPr>
      <w:bookmarkStart w:id="238" w:name="_Ref373763249"/>
      <w:bookmarkStart w:id="239" w:name="_Toc449511552"/>
      <w:r w:rsidRPr="00BA67B7">
        <w:t xml:space="preserve">Table </w:t>
      </w:r>
      <w:r w:rsidR="00210B98">
        <w:fldChar w:fldCharType="begin"/>
      </w:r>
      <w:r w:rsidR="00210B98">
        <w:instrText xml:space="preserve"> SEQ Table \* ARABIC </w:instrText>
      </w:r>
      <w:r w:rsidR="00210B98">
        <w:fldChar w:fldCharType="separate"/>
      </w:r>
      <w:r w:rsidR="00507385">
        <w:rPr>
          <w:noProof/>
        </w:rPr>
        <w:t>5</w:t>
      </w:r>
      <w:r w:rsidR="00210B98">
        <w:rPr>
          <w:noProof/>
        </w:rPr>
        <w:fldChar w:fldCharType="end"/>
      </w:r>
      <w:bookmarkEnd w:id="238"/>
      <w:r w:rsidR="002B33A2">
        <w:t>:</w:t>
      </w:r>
      <w:r w:rsidRPr="00BA67B7">
        <w:t xml:space="preserve"> VISTA.INI entries and Microsoft</w:t>
      </w:r>
      <w:r w:rsidR="008D302A" w:rsidRPr="00BA67B7">
        <w:rPr>
          <w:vertAlign w:val="superscript"/>
        </w:rPr>
        <w:t>®</w:t>
      </w:r>
      <w:r w:rsidRPr="00BA67B7">
        <w:t xml:space="preserve"> Windows Registry disposition table</w:t>
      </w:r>
      <w:bookmarkEnd w:id="239"/>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814"/>
      </w:tblGrid>
      <w:tr w:rsidR="00CE155D" w:rsidRPr="00BA67B7">
        <w:trPr>
          <w:tblHeader/>
        </w:trPr>
        <w:tc>
          <w:tcPr>
            <w:tcW w:w="3510" w:type="dxa"/>
            <w:shd w:val="pct12" w:color="auto" w:fill="FFFFFF"/>
          </w:tcPr>
          <w:p w:rsidR="00CE155D" w:rsidRPr="00BA67B7" w:rsidRDefault="00CE155D" w:rsidP="006B6D70">
            <w:pPr>
              <w:pStyle w:val="TableHeading"/>
              <w:rPr>
                <w:snapToGrid w:val="0"/>
              </w:rPr>
            </w:pPr>
            <w:bookmarkStart w:id="240" w:name="COL001_TBL006"/>
            <w:bookmarkEnd w:id="240"/>
            <w:r w:rsidRPr="00BA67B7">
              <w:rPr>
                <w:snapToGrid w:val="0"/>
              </w:rPr>
              <w:t>VISTA.INI File Item</w:t>
            </w:r>
          </w:p>
        </w:tc>
        <w:tc>
          <w:tcPr>
            <w:tcW w:w="5814" w:type="dxa"/>
            <w:shd w:val="pct12" w:color="auto" w:fill="FFFFFF"/>
          </w:tcPr>
          <w:p w:rsidR="00CE155D" w:rsidRPr="00BA67B7" w:rsidRDefault="00CE155D" w:rsidP="006B6D70">
            <w:pPr>
              <w:pStyle w:val="TableHeading"/>
              <w:rPr>
                <w:snapToGrid w:val="0"/>
              </w:rPr>
            </w:pPr>
            <w:r w:rsidRPr="00BA67B7">
              <w:rPr>
                <w:snapToGrid w:val="0"/>
              </w:rPr>
              <w:t>Disposition</w:t>
            </w:r>
          </w:p>
        </w:tc>
      </w:tr>
      <w:tr w:rsidR="00CE155D" w:rsidRPr="00BA67B7">
        <w:tc>
          <w:tcPr>
            <w:tcW w:w="3510" w:type="dxa"/>
          </w:tcPr>
          <w:p w:rsidR="00CE155D" w:rsidRPr="00BA67B7" w:rsidRDefault="00CE155D" w:rsidP="006B6D70">
            <w:pPr>
              <w:pStyle w:val="TableText"/>
              <w:keepNext/>
              <w:keepLines/>
              <w:rPr>
                <w:snapToGrid w:val="0"/>
              </w:rPr>
            </w:pPr>
            <w:r w:rsidRPr="00BA67B7">
              <w:rPr>
                <w:snapToGrid w:val="0"/>
              </w:rPr>
              <w:t>ClientManagerPath</w:t>
            </w:r>
          </w:p>
          <w:p w:rsidR="00CE155D" w:rsidRPr="00BA67B7" w:rsidRDefault="00CE155D" w:rsidP="006B6D70">
            <w:pPr>
              <w:pStyle w:val="TableText"/>
              <w:keepNext/>
              <w:keepLines/>
              <w:rPr>
                <w:snapToGrid w:val="0"/>
              </w:rPr>
            </w:pPr>
            <w:r w:rsidRPr="00BA67B7">
              <w:rPr>
                <w:snapToGrid w:val="0"/>
              </w:rPr>
              <w:t>ErrorRetry</w:t>
            </w:r>
          </w:p>
          <w:p w:rsidR="00CE155D" w:rsidRPr="00BA67B7" w:rsidRDefault="00CE155D" w:rsidP="006B6D70">
            <w:pPr>
              <w:pStyle w:val="TableText"/>
              <w:keepNext/>
              <w:keepLines/>
              <w:rPr>
                <w:snapToGrid w:val="0"/>
              </w:rPr>
            </w:pPr>
            <w:r w:rsidRPr="00BA67B7">
              <w:rPr>
                <w:snapToGrid w:val="0"/>
              </w:rPr>
              <w:t>ClientManagerState</w:t>
            </w:r>
          </w:p>
        </w:tc>
        <w:tc>
          <w:tcPr>
            <w:tcW w:w="5814" w:type="dxa"/>
          </w:tcPr>
          <w:p w:rsidR="00CE155D" w:rsidRPr="00BA67B7" w:rsidRDefault="00CE155D" w:rsidP="006B6D70">
            <w:pPr>
              <w:pStyle w:val="TableText"/>
              <w:keepNext/>
              <w:keepLines/>
              <w:rPr>
                <w:snapToGrid w:val="0"/>
              </w:rPr>
            </w:pPr>
            <w:r w:rsidRPr="00BA67B7">
              <w:rPr>
                <w:snapToGrid w:val="0"/>
              </w:rPr>
              <w:t>Client Manager items—</w:t>
            </w:r>
            <w:r w:rsidR="00C62CB8" w:rsidRPr="00BA67B7">
              <w:rPr>
                <w:i/>
                <w:snapToGrid w:val="0"/>
              </w:rPr>
              <w:t>N</w:t>
            </w:r>
            <w:r w:rsidRPr="00BA67B7">
              <w:rPr>
                <w:i/>
                <w:snapToGrid w:val="0"/>
              </w:rPr>
              <w:t>ot</w:t>
            </w:r>
            <w:r w:rsidRPr="00BA67B7">
              <w:rPr>
                <w:snapToGrid w:val="0"/>
              </w:rPr>
              <w:t xml:space="preserve"> moved to the Microsoft</w:t>
            </w:r>
            <w:r w:rsidR="008D302A" w:rsidRPr="00BA67B7">
              <w:rPr>
                <w:vertAlign w:val="superscript"/>
              </w:rPr>
              <w:t>®</w:t>
            </w:r>
            <w:r w:rsidRPr="00BA67B7">
              <w:rPr>
                <w:snapToGrid w:val="0"/>
              </w:rPr>
              <w:t xml:space="preserve"> Windows Registry</w:t>
            </w:r>
            <w:r w:rsidRPr="00BA67B7">
              <w:rPr>
                <w:rFonts w:ascii="Times New Roman" w:hAnsi="Times New Roman"/>
                <w:sz w:val="22"/>
                <w:szCs w:val="22"/>
              </w:rPr>
              <w:fldChar w:fldCharType="begin"/>
            </w:r>
            <w:r w:rsidRPr="00BA67B7">
              <w:rPr>
                <w:rFonts w:ascii="Times New Roman" w:hAnsi="Times New Roman"/>
                <w:sz w:val="22"/>
                <w:szCs w:val="22"/>
              </w:rPr>
              <w:instrText xml:space="preserve">XE </w:instrText>
            </w:r>
            <w:r w:rsidR="00F26614">
              <w:rPr>
                <w:rFonts w:ascii="Times New Roman" w:hAnsi="Times New Roman"/>
                <w:sz w:val="22"/>
                <w:szCs w:val="22"/>
              </w:rPr>
              <w:instrText>“</w:instrText>
            </w:r>
            <w:r w:rsidRPr="00BA67B7">
              <w:rPr>
                <w:rFonts w:ascii="Times New Roman" w:hAnsi="Times New Roman"/>
                <w:sz w:val="22"/>
                <w:szCs w:val="22"/>
              </w:rPr>
              <w:instrText>Microsoft Windows Registry</w:instrText>
            </w:r>
            <w:r w:rsidR="00F26614">
              <w:rPr>
                <w:rFonts w:ascii="Times New Roman" w:hAnsi="Times New Roman"/>
                <w:sz w:val="22"/>
                <w:szCs w:val="22"/>
              </w:rPr>
              <w:instrText>”</w:instrText>
            </w:r>
            <w:r w:rsidRPr="00BA67B7">
              <w:rPr>
                <w:rFonts w:ascii="Times New Roman" w:hAnsi="Times New Roman"/>
                <w:sz w:val="22"/>
                <w:szCs w:val="22"/>
              </w:rPr>
              <w:fldChar w:fldCharType="end"/>
            </w:r>
            <w:r w:rsidRPr="00BA67B7">
              <w:rPr>
                <w:rFonts w:ascii="Times New Roman" w:hAnsi="Times New Roman"/>
                <w:snapToGrid w:val="0"/>
                <w:sz w:val="22"/>
                <w:szCs w:val="22"/>
              </w:rPr>
              <w:fldChar w:fldCharType="begin"/>
            </w:r>
            <w:r w:rsidRPr="00BA67B7">
              <w:rPr>
                <w:rFonts w:ascii="Times New Roman" w:hAnsi="Times New Roman"/>
                <w:sz w:val="22"/>
                <w:szCs w:val="22"/>
              </w:rPr>
              <w:instrText xml:space="preserve">XE </w:instrText>
            </w:r>
            <w:r w:rsidR="00F26614">
              <w:rPr>
                <w:rFonts w:ascii="Times New Roman" w:hAnsi="Times New Roman"/>
                <w:sz w:val="22"/>
                <w:szCs w:val="22"/>
              </w:rPr>
              <w:instrText>“</w:instrText>
            </w:r>
            <w:r w:rsidRPr="00BA67B7">
              <w:rPr>
                <w:rFonts w:ascii="Times New Roman" w:hAnsi="Times New Roman"/>
                <w:sz w:val="22"/>
                <w:szCs w:val="22"/>
              </w:rPr>
              <w:instrText>Windows Registry</w:instrText>
            </w:r>
            <w:r w:rsidR="00F26614">
              <w:rPr>
                <w:rFonts w:ascii="Times New Roman" w:hAnsi="Times New Roman"/>
                <w:sz w:val="22"/>
                <w:szCs w:val="22"/>
              </w:rPr>
              <w:instrText>”</w:instrText>
            </w:r>
            <w:r w:rsidRPr="00BA67B7">
              <w:rPr>
                <w:rFonts w:ascii="Times New Roman" w:hAnsi="Times New Roman"/>
                <w:snapToGrid w:val="0"/>
                <w:sz w:val="22"/>
                <w:szCs w:val="22"/>
              </w:rPr>
              <w:fldChar w:fldCharType="end"/>
            </w:r>
            <w:r w:rsidRPr="00BA67B7">
              <w:rPr>
                <w:rFonts w:ascii="Times New Roman" w:hAnsi="Times New Roman"/>
                <w:snapToGrid w:val="0"/>
                <w:sz w:val="22"/>
                <w:szCs w:val="22"/>
              </w:rPr>
              <w:fldChar w:fldCharType="begin"/>
            </w:r>
            <w:r w:rsidRPr="00BA67B7">
              <w:rPr>
                <w:rFonts w:ascii="Times New Roman" w:hAnsi="Times New Roman"/>
                <w:sz w:val="22"/>
                <w:szCs w:val="22"/>
              </w:rPr>
              <w:instrText xml:space="preserve">XE </w:instrText>
            </w:r>
            <w:r w:rsidR="00F26614">
              <w:rPr>
                <w:rFonts w:ascii="Times New Roman" w:hAnsi="Times New Roman"/>
                <w:sz w:val="22"/>
                <w:szCs w:val="22"/>
              </w:rPr>
              <w:instrText>“</w:instrText>
            </w:r>
            <w:r w:rsidRPr="00BA67B7">
              <w:rPr>
                <w:rFonts w:ascii="Times New Roman" w:hAnsi="Times New Roman"/>
                <w:sz w:val="22"/>
                <w:szCs w:val="22"/>
              </w:rPr>
              <w:instrText>Registry</w:instrText>
            </w:r>
            <w:r w:rsidR="00F26614">
              <w:rPr>
                <w:rFonts w:ascii="Times New Roman" w:hAnsi="Times New Roman"/>
                <w:sz w:val="22"/>
                <w:szCs w:val="22"/>
              </w:rPr>
              <w:instrText>”</w:instrText>
            </w:r>
            <w:r w:rsidRPr="00BA67B7">
              <w:rPr>
                <w:rFonts w:ascii="Times New Roman" w:hAnsi="Times New Roman"/>
                <w:snapToGrid w:val="0"/>
                <w:sz w:val="22"/>
                <w:szCs w:val="22"/>
              </w:rPr>
              <w:fldChar w:fldCharType="end"/>
            </w:r>
            <w:r w:rsidRPr="00BA67B7">
              <w:rPr>
                <w:snapToGrid w:val="0"/>
              </w:rPr>
              <w:t>.</w:t>
            </w:r>
          </w:p>
        </w:tc>
      </w:tr>
      <w:tr w:rsidR="00CE155D" w:rsidRPr="00BA67B7">
        <w:tc>
          <w:tcPr>
            <w:tcW w:w="3510" w:type="dxa"/>
          </w:tcPr>
          <w:p w:rsidR="00CE155D" w:rsidRPr="00BA67B7" w:rsidRDefault="00CE155D" w:rsidP="006B6D70">
            <w:pPr>
              <w:pStyle w:val="TableText"/>
              <w:keepNext/>
              <w:keepLines/>
              <w:rPr>
                <w:snapToGrid w:val="0"/>
              </w:rPr>
            </w:pPr>
            <w:r w:rsidRPr="00BA67B7">
              <w:rPr>
                <w:snapToGrid w:val="0"/>
              </w:rPr>
              <w:t>IdeConnect</w:t>
            </w:r>
          </w:p>
          <w:p w:rsidR="00CE155D" w:rsidRPr="00BA67B7" w:rsidRDefault="00CE155D" w:rsidP="006B6D70">
            <w:pPr>
              <w:pStyle w:val="TableText"/>
              <w:keepNext/>
              <w:keepLines/>
              <w:rPr>
                <w:snapToGrid w:val="0"/>
              </w:rPr>
            </w:pPr>
            <w:r w:rsidRPr="00BA67B7">
              <w:rPr>
                <w:snapToGrid w:val="0"/>
              </w:rPr>
              <w:t>ClearParameters</w:t>
            </w:r>
          </w:p>
          <w:p w:rsidR="00CE155D" w:rsidRPr="00BA67B7" w:rsidRDefault="00CE155D" w:rsidP="006B6D70">
            <w:pPr>
              <w:pStyle w:val="TableText"/>
              <w:keepNext/>
              <w:keepLines/>
              <w:rPr>
                <w:snapToGrid w:val="0"/>
              </w:rPr>
            </w:pPr>
            <w:r w:rsidRPr="00BA67B7">
              <w:rPr>
                <w:snapToGrid w:val="0"/>
              </w:rPr>
              <w:t>ClearResults</w:t>
            </w:r>
          </w:p>
          <w:p w:rsidR="00CE155D" w:rsidRPr="00BA67B7" w:rsidRDefault="00CE155D" w:rsidP="006B6D70">
            <w:pPr>
              <w:pStyle w:val="TableText"/>
              <w:keepNext/>
              <w:keepLines/>
              <w:rPr>
                <w:snapToGrid w:val="0"/>
              </w:rPr>
            </w:pPr>
            <w:r w:rsidRPr="00BA67B7">
              <w:rPr>
                <w:snapToGrid w:val="0"/>
              </w:rPr>
              <w:t>ListenerPort</w:t>
            </w:r>
          </w:p>
          <w:p w:rsidR="00CE155D" w:rsidRPr="00BA67B7" w:rsidRDefault="00CE155D" w:rsidP="006B6D70">
            <w:pPr>
              <w:pStyle w:val="TableText"/>
              <w:keepNext/>
              <w:keepLines/>
              <w:rPr>
                <w:snapToGrid w:val="0"/>
              </w:rPr>
            </w:pPr>
            <w:r w:rsidRPr="00BA67B7">
              <w:rPr>
                <w:snapToGrid w:val="0"/>
              </w:rPr>
              <w:t>Server</w:t>
            </w:r>
          </w:p>
        </w:tc>
        <w:tc>
          <w:tcPr>
            <w:tcW w:w="5814" w:type="dxa"/>
          </w:tcPr>
          <w:p w:rsidR="00CE155D" w:rsidRPr="00BA67B7" w:rsidRDefault="00CE155D" w:rsidP="006B6D70">
            <w:pPr>
              <w:pStyle w:val="TableText"/>
              <w:keepNext/>
              <w:keepLines/>
              <w:rPr>
                <w:snapToGrid w:val="0"/>
              </w:rPr>
            </w:pPr>
            <w:r w:rsidRPr="00BA67B7">
              <w:rPr>
                <w:snapToGrid w:val="0"/>
              </w:rPr>
              <w:t>Programmer items</w:t>
            </w:r>
            <w:r w:rsidRPr="00BA67B7">
              <w:rPr>
                <w:rFonts w:cs="Arial"/>
                <w:snapToGrid w:val="0"/>
              </w:rPr>
              <w:t>—</w:t>
            </w:r>
            <w:r w:rsidR="00C62CB8" w:rsidRPr="00BA67B7">
              <w:rPr>
                <w:snapToGrid w:val="0"/>
              </w:rPr>
              <w:t>M</w:t>
            </w:r>
            <w:r w:rsidRPr="00BA67B7">
              <w:rPr>
                <w:snapToGrid w:val="0"/>
              </w:rPr>
              <w:t>oved to the Microsoft</w:t>
            </w:r>
            <w:r w:rsidR="008D302A" w:rsidRPr="00BA67B7">
              <w:rPr>
                <w:vertAlign w:val="superscript"/>
              </w:rPr>
              <w:t>®</w:t>
            </w:r>
            <w:r w:rsidRPr="00BA67B7">
              <w:rPr>
                <w:snapToGrid w:val="0"/>
              </w:rPr>
              <w:t xml:space="preserve"> Windows Registry</w:t>
            </w:r>
            <w:r w:rsidRPr="00BA67B7">
              <w:rPr>
                <w:rFonts w:ascii="Times New Roman" w:hAnsi="Times New Roman"/>
                <w:sz w:val="22"/>
                <w:szCs w:val="22"/>
              </w:rPr>
              <w:fldChar w:fldCharType="begin"/>
            </w:r>
            <w:r w:rsidRPr="00BA67B7">
              <w:rPr>
                <w:rFonts w:ascii="Times New Roman" w:hAnsi="Times New Roman"/>
                <w:sz w:val="22"/>
                <w:szCs w:val="22"/>
              </w:rPr>
              <w:instrText xml:space="preserve">XE </w:instrText>
            </w:r>
            <w:r w:rsidR="00F26614">
              <w:rPr>
                <w:rFonts w:ascii="Times New Roman" w:hAnsi="Times New Roman"/>
                <w:sz w:val="22"/>
                <w:szCs w:val="22"/>
              </w:rPr>
              <w:instrText>“</w:instrText>
            </w:r>
            <w:r w:rsidRPr="00BA67B7">
              <w:rPr>
                <w:rFonts w:ascii="Times New Roman" w:hAnsi="Times New Roman"/>
                <w:sz w:val="22"/>
                <w:szCs w:val="22"/>
              </w:rPr>
              <w:instrText>Microsoft Windows Registry</w:instrText>
            </w:r>
            <w:r w:rsidR="00F26614">
              <w:rPr>
                <w:rFonts w:ascii="Times New Roman" w:hAnsi="Times New Roman"/>
                <w:sz w:val="22"/>
                <w:szCs w:val="22"/>
              </w:rPr>
              <w:instrText>”</w:instrText>
            </w:r>
            <w:r w:rsidRPr="00BA67B7">
              <w:rPr>
                <w:rFonts w:ascii="Times New Roman" w:hAnsi="Times New Roman"/>
                <w:sz w:val="22"/>
                <w:szCs w:val="22"/>
              </w:rPr>
              <w:fldChar w:fldCharType="end"/>
            </w:r>
            <w:r w:rsidRPr="00BA67B7">
              <w:rPr>
                <w:rFonts w:ascii="Times New Roman" w:hAnsi="Times New Roman"/>
                <w:snapToGrid w:val="0"/>
                <w:sz w:val="22"/>
                <w:szCs w:val="22"/>
              </w:rPr>
              <w:fldChar w:fldCharType="begin"/>
            </w:r>
            <w:r w:rsidRPr="00BA67B7">
              <w:rPr>
                <w:rFonts w:ascii="Times New Roman" w:hAnsi="Times New Roman"/>
                <w:sz w:val="22"/>
                <w:szCs w:val="22"/>
              </w:rPr>
              <w:instrText xml:space="preserve">XE </w:instrText>
            </w:r>
            <w:r w:rsidR="00F26614">
              <w:rPr>
                <w:rFonts w:ascii="Times New Roman" w:hAnsi="Times New Roman"/>
                <w:sz w:val="22"/>
                <w:szCs w:val="22"/>
              </w:rPr>
              <w:instrText>“</w:instrText>
            </w:r>
            <w:r w:rsidRPr="00BA67B7">
              <w:rPr>
                <w:rFonts w:ascii="Times New Roman" w:hAnsi="Times New Roman"/>
                <w:sz w:val="22"/>
                <w:szCs w:val="22"/>
              </w:rPr>
              <w:instrText>Windows Registry</w:instrText>
            </w:r>
            <w:r w:rsidR="00F26614">
              <w:rPr>
                <w:rFonts w:ascii="Times New Roman" w:hAnsi="Times New Roman"/>
                <w:sz w:val="22"/>
                <w:szCs w:val="22"/>
              </w:rPr>
              <w:instrText>”</w:instrText>
            </w:r>
            <w:r w:rsidRPr="00BA67B7">
              <w:rPr>
                <w:rFonts w:ascii="Times New Roman" w:hAnsi="Times New Roman"/>
                <w:snapToGrid w:val="0"/>
                <w:sz w:val="22"/>
                <w:szCs w:val="22"/>
              </w:rPr>
              <w:fldChar w:fldCharType="end"/>
            </w:r>
            <w:r w:rsidRPr="00BA67B7">
              <w:rPr>
                <w:rFonts w:ascii="Times New Roman" w:hAnsi="Times New Roman"/>
                <w:snapToGrid w:val="0"/>
                <w:sz w:val="22"/>
                <w:szCs w:val="22"/>
              </w:rPr>
              <w:fldChar w:fldCharType="begin"/>
            </w:r>
            <w:r w:rsidRPr="00BA67B7">
              <w:rPr>
                <w:rFonts w:ascii="Times New Roman" w:hAnsi="Times New Roman"/>
                <w:sz w:val="22"/>
                <w:szCs w:val="22"/>
              </w:rPr>
              <w:instrText xml:space="preserve">XE </w:instrText>
            </w:r>
            <w:r w:rsidR="00F26614">
              <w:rPr>
                <w:rFonts w:ascii="Times New Roman" w:hAnsi="Times New Roman"/>
                <w:sz w:val="22"/>
                <w:szCs w:val="22"/>
              </w:rPr>
              <w:instrText>“</w:instrText>
            </w:r>
            <w:r w:rsidRPr="00BA67B7">
              <w:rPr>
                <w:rFonts w:ascii="Times New Roman" w:hAnsi="Times New Roman"/>
                <w:sz w:val="22"/>
                <w:szCs w:val="22"/>
              </w:rPr>
              <w:instrText>Registry</w:instrText>
            </w:r>
            <w:r w:rsidR="00F26614">
              <w:rPr>
                <w:rFonts w:ascii="Times New Roman" w:hAnsi="Times New Roman"/>
                <w:sz w:val="22"/>
                <w:szCs w:val="22"/>
              </w:rPr>
              <w:instrText>”</w:instrText>
            </w:r>
            <w:r w:rsidRPr="00BA67B7">
              <w:rPr>
                <w:rFonts w:ascii="Times New Roman" w:hAnsi="Times New Roman"/>
                <w:snapToGrid w:val="0"/>
                <w:sz w:val="22"/>
                <w:szCs w:val="22"/>
              </w:rPr>
              <w:fldChar w:fldCharType="end"/>
            </w:r>
            <w:r w:rsidRPr="00BA67B7">
              <w:rPr>
                <w:snapToGrid w:val="0"/>
              </w:rPr>
              <w:t xml:space="preserve"> via a developer workstation installation (to be edited by the new Configuration form).</w:t>
            </w:r>
          </w:p>
        </w:tc>
      </w:tr>
      <w:tr w:rsidR="00CE155D" w:rsidRPr="00BA67B7">
        <w:tc>
          <w:tcPr>
            <w:tcW w:w="3510" w:type="dxa"/>
          </w:tcPr>
          <w:p w:rsidR="00CE155D" w:rsidRPr="00BA67B7" w:rsidRDefault="00CE155D" w:rsidP="006B6D70">
            <w:pPr>
              <w:pStyle w:val="TableText"/>
              <w:rPr>
                <w:snapToGrid w:val="0"/>
              </w:rPr>
            </w:pPr>
            <w:r w:rsidRPr="00BA67B7">
              <w:rPr>
                <w:snapToGrid w:val="0"/>
              </w:rPr>
              <w:t>SignonPos</w:t>
            </w:r>
          </w:p>
          <w:p w:rsidR="00CE155D" w:rsidRPr="00BA67B7" w:rsidRDefault="00CE155D" w:rsidP="006B6D70">
            <w:pPr>
              <w:pStyle w:val="TableText"/>
              <w:rPr>
                <w:snapToGrid w:val="0"/>
              </w:rPr>
            </w:pPr>
            <w:r w:rsidRPr="00BA67B7">
              <w:rPr>
                <w:snapToGrid w:val="0"/>
              </w:rPr>
              <w:t>SignonSiz</w:t>
            </w:r>
          </w:p>
          <w:p w:rsidR="00CE155D" w:rsidRPr="00BA67B7" w:rsidRDefault="00CE155D" w:rsidP="006B6D70">
            <w:pPr>
              <w:pStyle w:val="TableText"/>
              <w:rPr>
                <w:snapToGrid w:val="0"/>
              </w:rPr>
            </w:pPr>
            <w:r w:rsidRPr="00BA67B7">
              <w:rPr>
                <w:snapToGrid w:val="0"/>
              </w:rPr>
              <w:t>IntroBackCol</w:t>
            </w:r>
          </w:p>
          <w:p w:rsidR="00CE155D" w:rsidRPr="00BA67B7" w:rsidRDefault="00CE155D" w:rsidP="006B6D70">
            <w:pPr>
              <w:pStyle w:val="TableText"/>
              <w:rPr>
                <w:snapToGrid w:val="0"/>
              </w:rPr>
            </w:pPr>
            <w:r w:rsidRPr="00BA67B7">
              <w:rPr>
                <w:snapToGrid w:val="0"/>
              </w:rPr>
              <w:lastRenderedPageBreak/>
              <w:t>IntroTextFont</w:t>
            </w:r>
          </w:p>
        </w:tc>
        <w:tc>
          <w:tcPr>
            <w:tcW w:w="5814" w:type="dxa"/>
          </w:tcPr>
          <w:p w:rsidR="00CE155D" w:rsidRPr="00BA67B7" w:rsidRDefault="00CE155D" w:rsidP="006B6D70">
            <w:pPr>
              <w:pStyle w:val="TableText"/>
              <w:rPr>
                <w:snapToGrid w:val="0"/>
              </w:rPr>
            </w:pPr>
            <w:r w:rsidRPr="00BA67B7">
              <w:rPr>
                <w:snapToGrid w:val="0"/>
              </w:rPr>
              <w:lastRenderedPageBreak/>
              <w:t>Sign</w:t>
            </w:r>
            <w:r w:rsidR="00C62CB8" w:rsidRPr="00BA67B7">
              <w:rPr>
                <w:snapToGrid w:val="0"/>
              </w:rPr>
              <w:t>-</w:t>
            </w:r>
            <w:r w:rsidRPr="00BA67B7">
              <w:rPr>
                <w:snapToGrid w:val="0"/>
              </w:rPr>
              <w:t>on items</w:t>
            </w:r>
            <w:r w:rsidRPr="00BA67B7">
              <w:rPr>
                <w:rFonts w:cs="Arial"/>
                <w:snapToGrid w:val="0"/>
              </w:rPr>
              <w:t>—</w:t>
            </w:r>
            <w:r w:rsidR="00C62CB8" w:rsidRPr="00BA67B7">
              <w:rPr>
                <w:snapToGrid w:val="0"/>
              </w:rPr>
              <w:t>M</w:t>
            </w:r>
            <w:r w:rsidRPr="00BA67B7">
              <w:rPr>
                <w:snapToGrid w:val="0"/>
              </w:rPr>
              <w:t>oved to the Microsoft</w:t>
            </w:r>
            <w:r w:rsidR="008D302A" w:rsidRPr="00BA67B7">
              <w:rPr>
                <w:vertAlign w:val="superscript"/>
              </w:rPr>
              <w:t>®</w:t>
            </w:r>
            <w:r w:rsidRPr="00BA67B7">
              <w:rPr>
                <w:snapToGrid w:val="0"/>
              </w:rPr>
              <w:t xml:space="preserve"> Windows Registry</w:t>
            </w:r>
            <w:r w:rsidRPr="00BA67B7">
              <w:rPr>
                <w:rFonts w:ascii="Times New Roman" w:hAnsi="Times New Roman"/>
                <w:sz w:val="22"/>
                <w:szCs w:val="22"/>
              </w:rPr>
              <w:fldChar w:fldCharType="begin"/>
            </w:r>
            <w:r w:rsidRPr="00BA67B7">
              <w:rPr>
                <w:rFonts w:ascii="Times New Roman" w:hAnsi="Times New Roman"/>
                <w:sz w:val="22"/>
                <w:szCs w:val="22"/>
              </w:rPr>
              <w:instrText xml:space="preserve">XE </w:instrText>
            </w:r>
            <w:r w:rsidR="00F26614">
              <w:rPr>
                <w:rFonts w:ascii="Times New Roman" w:hAnsi="Times New Roman"/>
                <w:sz w:val="22"/>
                <w:szCs w:val="22"/>
              </w:rPr>
              <w:instrText>“</w:instrText>
            </w:r>
            <w:r w:rsidRPr="00BA67B7">
              <w:rPr>
                <w:rFonts w:ascii="Times New Roman" w:hAnsi="Times New Roman"/>
                <w:sz w:val="22"/>
                <w:szCs w:val="22"/>
              </w:rPr>
              <w:instrText>Microsoft Windows Registry</w:instrText>
            </w:r>
            <w:r w:rsidR="00F26614">
              <w:rPr>
                <w:rFonts w:ascii="Times New Roman" w:hAnsi="Times New Roman"/>
                <w:sz w:val="22"/>
                <w:szCs w:val="22"/>
              </w:rPr>
              <w:instrText>”</w:instrText>
            </w:r>
            <w:r w:rsidRPr="00BA67B7">
              <w:rPr>
                <w:rFonts w:ascii="Times New Roman" w:hAnsi="Times New Roman"/>
                <w:sz w:val="22"/>
                <w:szCs w:val="22"/>
              </w:rPr>
              <w:fldChar w:fldCharType="end"/>
            </w:r>
            <w:r w:rsidRPr="00BA67B7">
              <w:rPr>
                <w:rFonts w:ascii="Times New Roman" w:hAnsi="Times New Roman"/>
                <w:snapToGrid w:val="0"/>
                <w:sz w:val="22"/>
                <w:szCs w:val="22"/>
              </w:rPr>
              <w:fldChar w:fldCharType="begin"/>
            </w:r>
            <w:r w:rsidRPr="00BA67B7">
              <w:rPr>
                <w:rFonts w:ascii="Times New Roman" w:hAnsi="Times New Roman"/>
                <w:sz w:val="22"/>
                <w:szCs w:val="22"/>
              </w:rPr>
              <w:instrText xml:space="preserve">XE </w:instrText>
            </w:r>
            <w:r w:rsidR="00F26614">
              <w:rPr>
                <w:rFonts w:ascii="Times New Roman" w:hAnsi="Times New Roman"/>
                <w:sz w:val="22"/>
                <w:szCs w:val="22"/>
              </w:rPr>
              <w:instrText>“</w:instrText>
            </w:r>
            <w:r w:rsidRPr="00BA67B7">
              <w:rPr>
                <w:rFonts w:ascii="Times New Roman" w:hAnsi="Times New Roman"/>
                <w:sz w:val="22"/>
                <w:szCs w:val="22"/>
              </w:rPr>
              <w:instrText>Windows Registry</w:instrText>
            </w:r>
            <w:r w:rsidR="00F26614">
              <w:rPr>
                <w:rFonts w:ascii="Times New Roman" w:hAnsi="Times New Roman"/>
                <w:sz w:val="22"/>
                <w:szCs w:val="22"/>
              </w:rPr>
              <w:instrText>”</w:instrText>
            </w:r>
            <w:r w:rsidRPr="00BA67B7">
              <w:rPr>
                <w:rFonts w:ascii="Times New Roman" w:hAnsi="Times New Roman"/>
                <w:snapToGrid w:val="0"/>
                <w:sz w:val="22"/>
                <w:szCs w:val="22"/>
              </w:rPr>
              <w:fldChar w:fldCharType="end"/>
            </w:r>
            <w:r w:rsidRPr="00BA67B7">
              <w:rPr>
                <w:rFonts w:ascii="Times New Roman" w:hAnsi="Times New Roman"/>
                <w:snapToGrid w:val="0"/>
                <w:sz w:val="22"/>
                <w:szCs w:val="22"/>
              </w:rPr>
              <w:fldChar w:fldCharType="begin"/>
            </w:r>
            <w:r w:rsidRPr="00BA67B7">
              <w:rPr>
                <w:rFonts w:ascii="Times New Roman" w:hAnsi="Times New Roman"/>
                <w:sz w:val="22"/>
                <w:szCs w:val="22"/>
              </w:rPr>
              <w:instrText xml:space="preserve">XE </w:instrText>
            </w:r>
            <w:r w:rsidR="00F26614">
              <w:rPr>
                <w:rFonts w:ascii="Times New Roman" w:hAnsi="Times New Roman"/>
                <w:sz w:val="22"/>
                <w:szCs w:val="22"/>
              </w:rPr>
              <w:instrText>“</w:instrText>
            </w:r>
            <w:r w:rsidRPr="00BA67B7">
              <w:rPr>
                <w:rFonts w:ascii="Times New Roman" w:hAnsi="Times New Roman"/>
                <w:sz w:val="22"/>
                <w:szCs w:val="22"/>
              </w:rPr>
              <w:instrText>Registry</w:instrText>
            </w:r>
            <w:r w:rsidR="00F26614">
              <w:rPr>
                <w:rFonts w:ascii="Times New Roman" w:hAnsi="Times New Roman"/>
                <w:sz w:val="22"/>
                <w:szCs w:val="22"/>
              </w:rPr>
              <w:instrText>”</w:instrText>
            </w:r>
            <w:r w:rsidRPr="00BA67B7">
              <w:rPr>
                <w:rFonts w:ascii="Times New Roman" w:hAnsi="Times New Roman"/>
                <w:snapToGrid w:val="0"/>
                <w:sz w:val="22"/>
                <w:szCs w:val="22"/>
              </w:rPr>
              <w:fldChar w:fldCharType="end"/>
            </w:r>
            <w:r w:rsidRPr="00BA67B7">
              <w:rPr>
                <w:snapToGrid w:val="0"/>
              </w:rPr>
              <w:t xml:space="preserve"> (these did </w:t>
            </w:r>
            <w:r w:rsidRPr="00BA67B7">
              <w:rPr>
                <w:i/>
                <w:snapToGrid w:val="0"/>
              </w:rPr>
              <w:t>not</w:t>
            </w:r>
            <w:r w:rsidRPr="00BA67B7">
              <w:rPr>
                <w:snapToGrid w:val="0"/>
              </w:rPr>
              <w:t xml:space="preserve"> exist in version 1.0). These items will now be edited from the Sign</w:t>
            </w:r>
            <w:r w:rsidR="00C62CB8" w:rsidRPr="00BA67B7">
              <w:rPr>
                <w:snapToGrid w:val="0"/>
              </w:rPr>
              <w:t>-</w:t>
            </w:r>
            <w:r w:rsidRPr="00BA67B7">
              <w:rPr>
                <w:snapToGrid w:val="0"/>
              </w:rPr>
              <w:t>on form.</w:t>
            </w:r>
          </w:p>
          <w:p w:rsidR="00CE155D" w:rsidRPr="00BA67B7" w:rsidRDefault="000D602C" w:rsidP="00F26614">
            <w:pPr>
              <w:pStyle w:val="TableNote"/>
              <w:rPr>
                <w:snapToGrid w:val="0"/>
              </w:rPr>
            </w:pPr>
            <w:bookmarkStart w:id="241" w:name="_MON_1065419859"/>
            <w:bookmarkStart w:id="242" w:name="_MON_1068440902"/>
            <w:bookmarkStart w:id="243" w:name="_MON_1069566556"/>
            <w:bookmarkStart w:id="244" w:name="_MON_1071039633"/>
            <w:bookmarkStart w:id="245" w:name="_MON_1079504888"/>
            <w:bookmarkStart w:id="246" w:name="_MON_1170679339"/>
            <w:bookmarkStart w:id="247" w:name="_MON_1170682158"/>
            <w:bookmarkStart w:id="248" w:name="_MON_1170743319"/>
            <w:bookmarkStart w:id="249" w:name="_MON_1276596311"/>
            <w:bookmarkEnd w:id="241"/>
            <w:bookmarkEnd w:id="242"/>
            <w:bookmarkEnd w:id="243"/>
            <w:bookmarkEnd w:id="244"/>
            <w:bookmarkEnd w:id="245"/>
            <w:bookmarkEnd w:id="246"/>
            <w:bookmarkEnd w:id="247"/>
            <w:bookmarkEnd w:id="248"/>
            <w:bookmarkEnd w:id="249"/>
            <w:r>
              <w:rPr>
                <w:noProof/>
              </w:rPr>
              <w:lastRenderedPageBreak/>
              <w:drawing>
                <wp:inline distT="0" distB="0" distL="0" distR="0" wp14:anchorId="2B973E11" wp14:editId="6434C9EC">
                  <wp:extent cx="304800" cy="304800"/>
                  <wp:effectExtent l="0" t="0" r="0" b="0"/>
                  <wp:docPr id="40"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E155D" w:rsidRPr="00BA67B7">
              <w:t xml:space="preserve"> </w:t>
            </w:r>
            <w:r w:rsidR="00977ABB" w:rsidRPr="00BA67B7">
              <w:rPr>
                <w:b/>
              </w:rPr>
              <w:t>REF:</w:t>
            </w:r>
            <w:r w:rsidR="00977ABB" w:rsidRPr="00BA67B7">
              <w:t xml:space="preserve"> </w:t>
            </w:r>
            <w:r w:rsidR="00CE155D" w:rsidRPr="00BA67B7">
              <w:rPr>
                <w:snapToGrid w:val="0"/>
              </w:rPr>
              <w:t xml:space="preserve">For more information, </w:t>
            </w:r>
            <w:r w:rsidR="00E8630C" w:rsidRPr="00BA67B7">
              <w:rPr>
                <w:snapToGrid w:val="0"/>
              </w:rPr>
              <w:t>see</w:t>
            </w:r>
            <w:r w:rsidR="00CE155D" w:rsidRPr="00BA67B7">
              <w:rPr>
                <w:snapToGrid w:val="0"/>
              </w:rPr>
              <w:t xml:space="preserve"> </w:t>
            </w:r>
            <w:r w:rsidR="00DC021A" w:rsidRPr="00BA67B7">
              <w:rPr>
                <w:snapToGrid w:val="0"/>
              </w:rPr>
              <w:t xml:space="preserve">the </w:t>
            </w:r>
            <w:r w:rsidR="00F26614">
              <w:rPr>
                <w:snapToGrid w:val="0"/>
              </w:rPr>
              <w:t>“</w:t>
            </w:r>
            <w:r w:rsidR="003702EE" w:rsidRPr="00BA67B7">
              <w:rPr>
                <w:snapToGrid w:val="0"/>
                <w:color w:val="0000FF"/>
                <w:u w:val="single"/>
              </w:rPr>
              <w:fldChar w:fldCharType="begin"/>
            </w:r>
            <w:r w:rsidR="003702EE" w:rsidRPr="00BA67B7">
              <w:rPr>
                <w:snapToGrid w:val="0"/>
                <w:color w:val="0000FF"/>
                <w:u w:val="single"/>
              </w:rPr>
              <w:instrText xml:space="preserve"> REF _Ref373766657 \h  \* MERGEFORMAT </w:instrText>
            </w:r>
            <w:r w:rsidR="003702EE" w:rsidRPr="00BA67B7">
              <w:rPr>
                <w:snapToGrid w:val="0"/>
                <w:color w:val="0000FF"/>
                <w:u w:val="single"/>
              </w:rPr>
            </w:r>
            <w:r w:rsidR="003702EE" w:rsidRPr="00BA67B7">
              <w:rPr>
                <w:snapToGrid w:val="0"/>
                <w:color w:val="0000FF"/>
                <w:u w:val="single"/>
              </w:rPr>
              <w:fldChar w:fldCharType="separate"/>
            </w:r>
            <w:r w:rsidR="00507385" w:rsidRPr="00507385">
              <w:rPr>
                <w:color w:val="0000FF"/>
                <w:u w:val="single"/>
              </w:rPr>
              <w:t>Users Can Customize VistA Signon Dialogue</w:t>
            </w:r>
            <w:r w:rsidR="003702EE" w:rsidRPr="00BA67B7">
              <w:rPr>
                <w:snapToGrid w:val="0"/>
                <w:color w:val="0000FF"/>
                <w:u w:val="single"/>
              </w:rPr>
              <w:fldChar w:fldCharType="end"/>
            </w:r>
            <w:r w:rsidR="00F26614">
              <w:rPr>
                <w:snapToGrid w:val="0"/>
              </w:rPr>
              <w:t>”</w:t>
            </w:r>
            <w:r w:rsidR="00CE155D" w:rsidRPr="00BA67B7">
              <w:rPr>
                <w:snapToGrid w:val="0"/>
              </w:rPr>
              <w:t xml:space="preserve"> </w:t>
            </w:r>
            <w:r w:rsidR="00DF3EC1" w:rsidRPr="00BA67B7">
              <w:rPr>
                <w:snapToGrid w:val="0"/>
              </w:rPr>
              <w:t>section</w:t>
            </w:r>
            <w:r w:rsidR="00CE155D" w:rsidRPr="00BA67B7">
              <w:rPr>
                <w:snapToGrid w:val="0"/>
              </w:rPr>
              <w:t>.</w:t>
            </w:r>
          </w:p>
        </w:tc>
      </w:tr>
      <w:tr w:rsidR="00CE155D" w:rsidRPr="00BA67B7">
        <w:tc>
          <w:tcPr>
            <w:tcW w:w="3510" w:type="dxa"/>
          </w:tcPr>
          <w:p w:rsidR="00CE155D" w:rsidRPr="00BA67B7" w:rsidRDefault="00CE155D" w:rsidP="006B6D70">
            <w:pPr>
              <w:pStyle w:val="TableText"/>
              <w:rPr>
                <w:snapToGrid w:val="0"/>
              </w:rPr>
            </w:pPr>
            <w:r w:rsidRPr="00BA67B7">
              <w:rPr>
                <w:snapToGrid w:val="0"/>
              </w:rPr>
              <w:lastRenderedPageBreak/>
              <w:t>HostsPath</w:t>
            </w:r>
          </w:p>
        </w:tc>
        <w:tc>
          <w:tcPr>
            <w:tcW w:w="5814" w:type="dxa"/>
          </w:tcPr>
          <w:p w:rsidR="00CE155D" w:rsidRPr="00BA67B7" w:rsidRDefault="00CE155D" w:rsidP="006B6D70">
            <w:pPr>
              <w:pStyle w:val="TableText"/>
              <w:rPr>
                <w:snapToGrid w:val="0"/>
              </w:rPr>
            </w:pPr>
            <w:r w:rsidRPr="00BA67B7">
              <w:rPr>
                <w:snapToGrid w:val="0"/>
              </w:rPr>
              <w:t>No longer useful (i.e.,</w:t>
            </w:r>
            <w:r w:rsidR="00977ABB" w:rsidRPr="00BA67B7">
              <w:rPr>
                <w:snapToGrid w:val="0"/>
              </w:rPr>
              <w:t> </w:t>
            </w:r>
            <w:r w:rsidRPr="00BA67B7">
              <w:rPr>
                <w:snapToGrid w:val="0"/>
              </w:rPr>
              <w:t xml:space="preserve">Broker 1.1 Delphi code will </w:t>
            </w:r>
            <w:r w:rsidRPr="00BA67B7">
              <w:rPr>
                <w:i/>
                <w:snapToGrid w:val="0"/>
              </w:rPr>
              <w:t>not</w:t>
            </w:r>
            <w:r w:rsidRPr="00BA67B7">
              <w:rPr>
                <w:snapToGrid w:val="0"/>
              </w:rPr>
              <w:t xml:space="preserve"> reference it).</w:t>
            </w:r>
          </w:p>
        </w:tc>
      </w:tr>
      <w:tr w:rsidR="00CE155D" w:rsidRPr="00BA67B7">
        <w:tc>
          <w:tcPr>
            <w:tcW w:w="3510" w:type="dxa"/>
          </w:tcPr>
          <w:p w:rsidR="00CE155D" w:rsidRPr="00BA67B7" w:rsidRDefault="00CE155D" w:rsidP="006B6D70">
            <w:pPr>
              <w:pStyle w:val="TableText"/>
              <w:rPr>
                <w:snapToGrid w:val="0"/>
              </w:rPr>
            </w:pPr>
            <w:r w:rsidRPr="00BA67B7">
              <w:rPr>
                <w:snapToGrid w:val="0"/>
              </w:rPr>
              <w:t>[RPCBroker_Servers] section</w:t>
            </w:r>
          </w:p>
        </w:tc>
        <w:tc>
          <w:tcPr>
            <w:tcW w:w="5814" w:type="dxa"/>
          </w:tcPr>
          <w:p w:rsidR="00CE155D" w:rsidRPr="00BA67B7" w:rsidRDefault="00CE155D" w:rsidP="00BD7865">
            <w:pPr>
              <w:pStyle w:val="TableText"/>
              <w:rPr>
                <w:snapToGrid w:val="0"/>
                <w:sz w:val="22"/>
              </w:rPr>
            </w:pPr>
            <w:r w:rsidRPr="00BA67B7">
              <w:rPr>
                <w:snapToGrid w:val="0"/>
              </w:rPr>
              <w:t>Server/Port pairs</w:t>
            </w:r>
            <w:r w:rsidRPr="00BA67B7">
              <w:rPr>
                <w:rFonts w:cs="Arial"/>
                <w:snapToGrid w:val="0"/>
              </w:rPr>
              <w:t>—</w:t>
            </w:r>
            <w:r w:rsidRPr="00BA67B7">
              <w:rPr>
                <w:snapToGrid w:val="0"/>
              </w:rPr>
              <w:t>moved to the Microsoft</w:t>
            </w:r>
            <w:r w:rsidR="008D302A" w:rsidRPr="00BA67B7">
              <w:rPr>
                <w:vertAlign w:val="superscript"/>
              </w:rPr>
              <w:t>®</w:t>
            </w:r>
            <w:r w:rsidRPr="00BA67B7">
              <w:rPr>
                <w:snapToGrid w:val="0"/>
              </w:rPr>
              <w:t xml:space="preserve"> Windows Registry</w:t>
            </w:r>
            <w:r w:rsidRPr="00BA67B7">
              <w:rPr>
                <w:szCs w:val="22"/>
              </w:rPr>
              <w:fldChar w:fldCharType="begin"/>
            </w:r>
            <w:r w:rsidRPr="00BA67B7">
              <w:rPr>
                <w:rFonts w:ascii="Times New Roman" w:hAnsi="Times New Roman"/>
                <w:sz w:val="22"/>
                <w:szCs w:val="22"/>
              </w:rPr>
              <w:instrText xml:space="preserve">XE </w:instrText>
            </w:r>
            <w:r w:rsidR="00F26614">
              <w:rPr>
                <w:rFonts w:ascii="Times New Roman" w:hAnsi="Times New Roman"/>
                <w:sz w:val="22"/>
                <w:szCs w:val="22"/>
              </w:rPr>
              <w:instrText>“</w:instrText>
            </w:r>
            <w:r w:rsidRPr="00BA67B7">
              <w:rPr>
                <w:rFonts w:ascii="Times New Roman" w:hAnsi="Times New Roman"/>
                <w:sz w:val="22"/>
                <w:szCs w:val="22"/>
              </w:rPr>
              <w:instrText>Microsoft Windows Registry</w:instrText>
            </w:r>
            <w:r w:rsidR="00F26614">
              <w:rPr>
                <w:rFonts w:ascii="Times New Roman" w:hAnsi="Times New Roman"/>
                <w:sz w:val="22"/>
                <w:szCs w:val="22"/>
              </w:rPr>
              <w:instrText>”</w:instrText>
            </w:r>
            <w:r w:rsidRPr="00BA67B7">
              <w:rPr>
                <w:szCs w:val="22"/>
              </w:rPr>
              <w:fldChar w:fldCharType="end"/>
            </w:r>
            <w:r w:rsidRPr="00BA67B7">
              <w:rPr>
                <w:snapToGrid w:val="0"/>
                <w:szCs w:val="22"/>
              </w:rPr>
              <w:fldChar w:fldCharType="begin"/>
            </w:r>
            <w:r w:rsidRPr="00BA67B7">
              <w:rPr>
                <w:rFonts w:ascii="Times New Roman" w:hAnsi="Times New Roman"/>
                <w:sz w:val="22"/>
                <w:szCs w:val="22"/>
              </w:rPr>
              <w:instrText xml:space="preserve">XE </w:instrText>
            </w:r>
            <w:r w:rsidR="00F26614">
              <w:rPr>
                <w:rFonts w:ascii="Times New Roman" w:hAnsi="Times New Roman"/>
                <w:sz w:val="22"/>
                <w:szCs w:val="22"/>
              </w:rPr>
              <w:instrText>“</w:instrText>
            </w:r>
            <w:r w:rsidRPr="00BA67B7">
              <w:rPr>
                <w:rFonts w:ascii="Times New Roman" w:hAnsi="Times New Roman"/>
                <w:sz w:val="22"/>
                <w:szCs w:val="22"/>
              </w:rPr>
              <w:instrText>Windows Registry</w:instrText>
            </w:r>
            <w:r w:rsidR="00F26614">
              <w:rPr>
                <w:rFonts w:ascii="Times New Roman" w:hAnsi="Times New Roman"/>
                <w:sz w:val="22"/>
                <w:szCs w:val="22"/>
              </w:rPr>
              <w:instrText>”</w:instrText>
            </w:r>
            <w:r w:rsidRPr="00BA67B7">
              <w:rPr>
                <w:snapToGrid w:val="0"/>
                <w:szCs w:val="22"/>
              </w:rPr>
              <w:fldChar w:fldCharType="end"/>
            </w:r>
            <w:r w:rsidRPr="00BA67B7">
              <w:rPr>
                <w:snapToGrid w:val="0"/>
                <w:szCs w:val="22"/>
              </w:rPr>
              <w:fldChar w:fldCharType="begin"/>
            </w:r>
            <w:r w:rsidRPr="00BA67B7">
              <w:rPr>
                <w:rFonts w:ascii="Times New Roman" w:hAnsi="Times New Roman"/>
                <w:sz w:val="22"/>
                <w:szCs w:val="22"/>
              </w:rPr>
              <w:instrText xml:space="preserve">XE </w:instrText>
            </w:r>
            <w:r w:rsidR="00F26614">
              <w:rPr>
                <w:rFonts w:ascii="Times New Roman" w:hAnsi="Times New Roman"/>
                <w:sz w:val="22"/>
                <w:szCs w:val="22"/>
              </w:rPr>
              <w:instrText>“</w:instrText>
            </w:r>
            <w:r w:rsidRPr="00BA67B7">
              <w:rPr>
                <w:rFonts w:ascii="Times New Roman" w:hAnsi="Times New Roman"/>
                <w:sz w:val="22"/>
                <w:szCs w:val="22"/>
              </w:rPr>
              <w:instrText>Registry</w:instrText>
            </w:r>
            <w:r w:rsidR="00F26614">
              <w:rPr>
                <w:rFonts w:ascii="Times New Roman" w:hAnsi="Times New Roman"/>
                <w:sz w:val="22"/>
                <w:szCs w:val="22"/>
              </w:rPr>
              <w:instrText>”</w:instrText>
            </w:r>
            <w:r w:rsidRPr="00BA67B7">
              <w:rPr>
                <w:snapToGrid w:val="0"/>
                <w:szCs w:val="22"/>
              </w:rPr>
              <w:fldChar w:fldCharType="end"/>
            </w:r>
            <w:r w:rsidRPr="00BA67B7">
              <w:rPr>
                <w:snapToGrid w:val="0"/>
              </w:rPr>
              <w:t xml:space="preserve"> via gen</w:t>
            </w:r>
            <w:r w:rsidR="00BD7865" w:rsidRPr="00BA67B7">
              <w:rPr>
                <w:snapToGrid w:val="0"/>
              </w:rPr>
              <w:t>eral workstation installations.</w:t>
            </w:r>
          </w:p>
        </w:tc>
      </w:tr>
    </w:tbl>
    <w:p w:rsidR="00CE155D" w:rsidRPr="00BA67B7" w:rsidRDefault="00CE155D" w:rsidP="00BD7865">
      <w:pPr>
        <w:pStyle w:val="BodyText6"/>
      </w:pPr>
    </w:p>
    <w:p w:rsidR="00CE155D" w:rsidRPr="00BA67B7" w:rsidRDefault="00CE155D" w:rsidP="0087360D">
      <w:pPr>
        <w:pStyle w:val="Heading2"/>
      </w:pPr>
      <w:bookmarkStart w:id="250" w:name="_Ref528543315"/>
      <w:bookmarkStart w:id="251" w:name="_Toc449511485"/>
      <w:r w:rsidRPr="00BA67B7">
        <w:t>Server Features</w:t>
      </w:r>
      <w:bookmarkEnd w:id="250"/>
      <w:bookmarkEnd w:id="251"/>
    </w:p>
    <w:p w:rsidR="00CE155D" w:rsidRPr="00BA67B7" w:rsidRDefault="00AC6FFF" w:rsidP="00D0474C">
      <w:pPr>
        <w:pStyle w:val="Heading3"/>
      </w:pPr>
      <w:bookmarkStart w:id="252" w:name="_Toc449511486"/>
      <w:r w:rsidRPr="00BA67B7">
        <w:t>RPC Broker Management Menu</w:t>
      </w:r>
      <w:bookmarkEnd w:id="252"/>
    </w:p>
    <w:p w:rsidR="00CE155D" w:rsidRPr="00BA67B7" w:rsidRDefault="006B6D70" w:rsidP="006B6D70">
      <w:pPr>
        <w:pStyle w:val="BodyText"/>
        <w:keepNext/>
        <w:keepLines/>
      </w:pPr>
      <w:r w:rsidRPr="00BA67B7">
        <w:fldChar w:fldCharType="begin"/>
      </w:r>
      <w:r w:rsidRPr="00BA67B7">
        <w:instrText xml:space="preserve">XE </w:instrText>
      </w:r>
      <w:r w:rsidR="00F26614">
        <w:instrText>“</w:instrText>
      </w:r>
      <w:r w:rsidRPr="00BA67B7">
        <w:instrText>Server:Features</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Features:Server</w:instrText>
      </w:r>
      <w:r w:rsidR="00F26614">
        <w:instrText>”</w:instrText>
      </w:r>
      <w:r w:rsidRPr="00BA67B7">
        <w:fldChar w:fldCharType="end"/>
      </w:r>
      <w:r w:rsidRPr="00BA67B7">
        <w:fldChar w:fldCharType="begin"/>
      </w:r>
      <w:r w:rsidRPr="00BA67B7">
        <w:instrText xml:space="preserve"> XE </w:instrText>
      </w:r>
      <w:r w:rsidR="00F26614">
        <w:instrText>“</w:instrText>
      </w:r>
      <w:r w:rsidRPr="00BA67B7">
        <w:instrText>Menu for System Managers</w:instrText>
      </w:r>
      <w:r w:rsidR="00F26614">
        <w:instrText>”</w:instrText>
      </w:r>
      <w:r w:rsidRPr="00BA67B7">
        <w:instrText xml:space="preserve"> </w:instrText>
      </w:r>
      <w:r w:rsidRPr="00BA67B7">
        <w:fldChar w:fldCharType="end"/>
      </w:r>
      <w:r w:rsidR="00C63C44" w:rsidRPr="00BA67B7">
        <w:t>The RPC Broker Management Menu</w:t>
      </w:r>
      <w:r w:rsidR="00C63C44" w:rsidRPr="00BA67B7">
        <w:fldChar w:fldCharType="begin"/>
      </w:r>
      <w:r w:rsidR="00C63C44" w:rsidRPr="00BA67B7">
        <w:instrText xml:space="preserve"> XE </w:instrText>
      </w:r>
      <w:r w:rsidR="00F26614">
        <w:instrText>“</w:instrText>
      </w:r>
      <w:r w:rsidR="00C63C44" w:rsidRPr="00BA67B7">
        <w:instrText>RPC Broker Management Menu</w:instrText>
      </w:r>
      <w:r w:rsidR="00F26614">
        <w:instrText>”</w:instrText>
      </w:r>
      <w:r w:rsidR="00C63C44" w:rsidRPr="00BA67B7">
        <w:instrText xml:space="preserve"> </w:instrText>
      </w:r>
      <w:r w:rsidR="00C63C44" w:rsidRPr="00BA67B7">
        <w:fldChar w:fldCharType="end"/>
      </w:r>
      <w:r w:rsidR="003512D0" w:rsidRPr="00BA67B7">
        <w:fldChar w:fldCharType="begin"/>
      </w:r>
      <w:r w:rsidR="003512D0" w:rsidRPr="00BA67B7">
        <w:instrText xml:space="preserve"> XE </w:instrText>
      </w:r>
      <w:r w:rsidR="00F26614">
        <w:instrText>“</w:instrText>
      </w:r>
      <w:r w:rsidR="003512D0" w:rsidRPr="00BA67B7">
        <w:instrText>Menus:RPC Broker Management Menu</w:instrText>
      </w:r>
      <w:r w:rsidR="00F26614">
        <w:instrText>”</w:instrText>
      </w:r>
      <w:r w:rsidR="003512D0" w:rsidRPr="00BA67B7">
        <w:instrText xml:space="preserve"> </w:instrText>
      </w:r>
      <w:r w:rsidR="003512D0" w:rsidRPr="00BA67B7">
        <w:fldChar w:fldCharType="end"/>
      </w:r>
      <w:r w:rsidR="003512D0" w:rsidRPr="00BA67B7">
        <w:fldChar w:fldCharType="begin"/>
      </w:r>
      <w:r w:rsidR="003512D0" w:rsidRPr="00BA67B7">
        <w:instrText xml:space="preserve"> XE </w:instrText>
      </w:r>
      <w:r w:rsidR="00F26614">
        <w:instrText>“</w:instrText>
      </w:r>
      <w:r w:rsidR="003512D0" w:rsidRPr="00BA67B7">
        <w:instrText>Options:RPC Broker Management Menu</w:instrText>
      </w:r>
      <w:r w:rsidR="00F26614">
        <w:instrText>”</w:instrText>
      </w:r>
      <w:r w:rsidR="003512D0" w:rsidRPr="00BA67B7">
        <w:instrText xml:space="preserve"> </w:instrText>
      </w:r>
      <w:r w:rsidR="003512D0" w:rsidRPr="00BA67B7">
        <w:fldChar w:fldCharType="end"/>
      </w:r>
      <w:r w:rsidR="00C63C44" w:rsidRPr="00BA67B7">
        <w:t xml:space="preserve"> [XWB MENU</w:t>
      </w:r>
      <w:r w:rsidR="00C63C44" w:rsidRPr="00BA67B7">
        <w:fldChar w:fldCharType="begin"/>
      </w:r>
      <w:r w:rsidR="00C63C44" w:rsidRPr="00BA67B7">
        <w:instrText xml:space="preserve"> XE </w:instrText>
      </w:r>
      <w:r w:rsidR="00F26614">
        <w:instrText>“</w:instrText>
      </w:r>
      <w:r w:rsidR="00C63C44" w:rsidRPr="00BA67B7">
        <w:instrText>XWB MENU</w:instrText>
      </w:r>
      <w:r w:rsidR="00F26614">
        <w:instrText>”</w:instrText>
      </w:r>
      <w:r w:rsidR="00C63C44" w:rsidRPr="00BA67B7">
        <w:instrText xml:space="preserve"> </w:instrText>
      </w:r>
      <w:r w:rsidR="00C63C44" w:rsidRPr="00BA67B7">
        <w:fldChar w:fldCharType="end"/>
      </w:r>
      <w:r w:rsidR="00C63C44" w:rsidRPr="00BA67B7">
        <w:fldChar w:fldCharType="begin"/>
      </w:r>
      <w:r w:rsidR="00C63C44" w:rsidRPr="00BA67B7">
        <w:instrText xml:space="preserve"> XE </w:instrText>
      </w:r>
      <w:r w:rsidR="00F26614">
        <w:instrText>“</w:instrText>
      </w:r>
      <w:r w:rsidR="00C63C44" w:rsidRPr="00BA67B7">
        <w:instrText>Menus:XWB MENU</w:instrText>
      </w:r>
      <w:r w:rsidR="00F26614">
        <w:instrText>”</w:instrText>
      </w:r>
      <w:r w:rsidR="00C63C44" w:rsidRPr="00BA67B7">
        <w:instrText xml:space="preserve"> </w:instrText>
      </w:r>
      <w:r w:rsidR="00C63C44" w:rsidRPr="00BA67B7">
        <w:fldChar w:fldCharType="end"/>
      </w:r>
      <w:r w:rsidR="00C63C44" w:rsidRPr="00BA67B7">
        <w:fldChar w:fldCharType="begin"/>
      </w:r>
      <w:r w:rsidR="00C63C44" w:rsidRPr="00BA67B7">
        <w:instrText xml:space="preserve"> XE </w:instrText>
      </w:r>
      <w:r w:rsidR="00F26614">
        <w:instrText>“</w:instrText>
      </w:r>
      <w:r w:rsidR="00C63C44" w:rsidRPr="00BA67B7">
        <w:instrText>Options:XWB MENU</w:instrText>
      </w:r>
      <w:r w:rsidR="00F26614">
        <w:instrText>”</w:instrText>
      </w:r>
      <w:r w:rsidR="00C63C44" w:rsidRPr="00BA67B7">
        <w:instrText xml:space="preserve"> </w:instrText>
      </w:r>
      <w:r w:rsidR="00C63C44" w:rsidRPr="00BA67B7">
        <w:fldChar w:fldCharType="end"/>
      </w:r>
      <w:r w:rsidR="00C63C44" w:rsidRPr="00BA67B7">
        <w:t>] is for system managers. It contains the options</w:t>
      </w:r>
      <w:r w:rsidR="00127538">
        <w:t xml:space="preserve"> shown in </w:t>
      </w:r>
      <w:r w:rsidR="00127538" w:rsidRPr="00127538">
        <w:rPr>
          <w:color w:val="0000FF"/>
          <w:u w:val="single"/>
        </w:rPr>
        <w:fldChar w:fldCharType="begin"/>
      </w:r>
      <w:r w:rsidR="00127538" w:rsidRPr="00127538">
        <w:rPr>
          <w:color w:val="0000FF"/>
          <w:u w:val="single"/>
        </w:rPr>
        <w:instrText xml:space="preserve"> REF _Ref373762728 \h </w:instrText>
      </w:r>
      <w:r w:rsidR="00127538">
        <w:rPr>
          <w:color w:val="0000FF"/>
          <w:u w:val="single"/>
        </w:rPr>
        <w:instrText xml:space="preserve"> \* MERGEFORMAT </w:instrText>
      </w:r>
      <w:r w:rsidR="00127538" w:rsidRPr="00127538">
        <w:rPr>
          <w:color w:val="0000FF"/>
          <w:u w:val="single"/>
        </w:rPr>
      </w:r>
      <w:r w:rsidR="00127538" w:rsidRPr="00127538">
        <w:rPr>
          <w:color w:val="0000FF"/>
          <w:u w:val="single"/>
        </w:rPr>
        <w:fldChar w:fldCharType="separate"/>
      </w:r>
      <w:r w:rsidR="00507385" w:rsidRPr="00507385">
        <w:rPr>
          <w:color w:val="0000FF"/>
          <w:u w:val="single"/>
        </w:rPr>
        <w:t xml:space="preserve">Figure </w:t>
      </w:r>
      <w:r w:rsidR="00507385" w:rsidRPr="00507385">
        <w:rPr>
          <w:noProof/>
          <w:color w:val="0000FF"/>
          <w:u w:val="single"/>
        </w:rPr>
        <w:t>8</w:t>
      </w:r>
      <w:r w:rsidR="00127538" w:rsidRPr="00127538">
        <w:rPr>
          <w:color w:val="0000FF"/>
          <w:u w:val="single"/>
        </w:rPr>
        <w:fldChar w:fldCharType="end"/>
      </w:r>
      <w:r w:rsidR="00CE155D" w:rsidRPr="00BA67B7">
        <w:t>:</w:t>
      </w:r>
    </w:p>
    <w:p w:rsidR="00791457" w:rsidRPr="00BA67B7" w:rsidRDefault="008731F1" w:rsidP="008731F1">
      <w:pPr>
        <w:pStyle w:val="Caption"/>
      </w:pPr>
      <w:bookmarkStart w:id="253" w:name="_Ref373762728"/>
      <w:bookmarkStart w:id="254" w:name="_Toc449511536"/>
      <w:r w:rsidRPr="00BA67B7">
        <w:t xml:space="preserve">Figure </w:t>
      </w:r>
      <w:r w:rsidR="00210B98">
        <w:fldChar w:fldCharType="begin"/>
      </w:r>
      <w:r w:rsidR="00210B98">
        <w:instrText xml:space="preserve"> SEQ Figure \* ARABIC </w:instrText>
      </w:r>
      <w:r w:rsidR="00210B98">
        <w:fldChar w:fldCharType="separate"/>
      </w:r>
      <w:r w:rsidR="00507385">
        <w:rPr>
          <w:noProof/>
        </w:rPr>
        <w:t>8</w:t>
      </w:r>
      <w:r w:rsidR="00210B98">
        <w:rPr>
          <w:noProof/>
        </w:rPr>
        <w:fldChar w:fldCharType="end"/>
      </w:r>
      <w:bookmarkEnd w:id="253"/>
      <w:r w:rsidR="002B33A2">
        <w:t>:</w:t>
      </w:r>
      <w:r w:rsidRPr="00BA67B7">
        <w:t xml:space="preserve"> RPC Broker Management Menu option [XWB MENU]</w:t>
      </w:r>
      <w:bookmarkEnd w:id="254"/>
    </w:p>
    <w:p w:rsidR="00CE155D" w:rsidRPr="00BA67B7" w:rsidRDefault="00CE155D" w:rsidP="00FF5C6E">
      <w:pPr>
        <w:pStyle w:val="Dialogue"/>
      </w:pPr>
      <w:r w:rsidRPr="00BA67B7">
        <w:t>Select RPC Broker Management Menu Option:</w:t>
      </w:r>
    </w:p>
    <w:p w:rsidR="00CE155D" w:rsidRPr="00BA67B7" w:rsidRDefault="00CE155D" w:rsidP="00FF5C6E">
      <w:pPr>
        <w:pStyle w:val="Dialogue"/>
      </w:pPr>
    </w:p>
    <w:p w:rsidR="004619D9" w:rsidRPr="00BA67B7" w:rsidRDefault="004619D9" w:rsidP="004619D9">
      <w:pPr>
        <w:pStyle w:val="Dialogue"/>
      </w:pPr>
      <w:r w:rsidRPr="00BA67B7">
        <w:t xml:space="preserve">          RPC Listener Edit</w:t>
      </w:r>
    </w:p>
    <w:p w:rsidR="004619D9" w:rsidRPr="00BA67B7" w:rsidRDefault="004619D9" w:rsidP="004619D9">
      <w:pPr>
        <w:pStyle w:val="Dialogue"/>
      </w:pPr>
      <w:r w:rsidRPr="00BA67B7">
        <w:t xml:space="preserve">          Start All RPC Broker Listeners</w:t>
      </w:r>
    </w:p>
    <w:p w:rsidR="004619D9" w:rsidRPr="00BA67B7" w:rsidRDefault="004619D9" w:rsidP="004619D9">
      <w:pPr>
        <w:pStyle w:val="Dialogue"/>
      </w:pPr>
      <w:r w:rsidRPr="00BA67B7">
        <w:t xml:space="preserve">          Stop All RPC Broker Listeners</w:t>
      </w:r>
    </w:p>
    <w:p w:rsidR="004619D9" w:rsidRPr="00BA67B7" w:rsidRDefault="004619D9" w:rsidP="004619D9">
      <w:pPr>
        <w:pStyle w:val="Dialogue"/>
      </w:pPr>
      <w:r w:rsidRPr="00BA67B7">
        <w:t xml:space="preserve">          Clear XWB Log Files</w:t>
      </w:r>
    </w:p>
    <w:p w:rsidR="004619D9" w:rsidRPr="00BA67B7" w:rsidRDefault="004619D9" w:rsidP="004619D9">
      <w:pPr>
        <w:pStyle w:val="Dialogue"/>
      </w:pPr>
      <w:r w:rsidRPr="00BA67B7">
        <w:t xml:space="preserve">          Debug Parameter Edit</w:t>
      </w:r>
    </w:p>
    <w:p w:rsidR="004619D9" w:rsidRPr="00BA67B7" w:rsidRDefault="006C7222" w:rsidP="004619D9">
      <w:pPr>
        <w:pStyle w:val="Dialogue"/>
      </w:pPr>
      <w:r w:rsidRPr="00BA67B7">
        <w:rPr>
          <w:rFonts w:cs="Courier New"/>
          <w:sz w:val="20"/>
        </w:rPr>
        <w:t xml:space="preserve">         </w:t>
      </w:r>
      <w:r w:rsidR="004619D9" w:rsidRPr="00BA67B7">
        <w:rPr>
          <w:rFonts w:cs="Courier New"/>
          <w:sz w:val="20"/>
        </w:rPr>
        <w:t>View XWB Log</w:t>
      </w:r>
    </w:p>
    <w:p w:rsidR="00CE155D" w:rsidRPr="00BA67B7" w:rsidRDefault="00CE155D" w:rsidP="00F60608">
      <w:pPr>
        <w:pStyle w:val="BodyText6"/>
      </w:pPr>
    </w:p>
    <w:p w:rsidR="00C63C44" w:rsidRPr="00BA67B7" w:rsidRDefault="000D602C" w:rsidP="00C63C44">
      <w:pPr>
        <w:pStyle w:val="Note"/>
      </w:pPr>
      <w:r>
        <w:rPr>
          <w:noProof/>
          <w:lang w:eastAsia="en-US"/>
        </w:rPr>
        <w:drawing>
          <wp:inline distT="0" distB="0" distL="0" distR="0" wp14:anchorId="583341F8" wp14:editId="41769BC3">
            <wp:extent cx="304800" cy="304800"/>
            <wp:effectExtent l="0" t="0" r="0" b="0"/>
            <wp:docPr id="41" name="Picture 8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63C44" w:rsidRPr="00BA67B7">
        <w:tab/>
      </w:r>
      <w:r w:rsidR="00C63C44" w:rsidRPr="00BA67B7">
        <w:rPr>
          <w:b/>
        </w:rPr>
        <w:t>NOTE:</w:t>
      </w:r>
      <w:r w:rsidR="00C63C44" w:rsidRPr="00BA67B7">
        <w:t xml:space="preserve"> This menu was introduced with RPC Broker Patch XWB*1.1*9 and updated with subsequent RPC Broker patches.</w:t>
      </w:r>
    </w:p>
    <w:p w:rsidR="00EF2608" w:rsidRPr="00BA67B7" w:rsidRDefault="00EF2608" w:rsidP="006C7222">
      <w:pPr>
        <w:pStyle w:val="Heading4"/>
      </w:pPr>
      <w:bookmarkStart w:id="255" w:name="_Toc449511487"/>
      <w:r w:rsidRPr="00BA67B7">
        <w:t>RPC Listener Edit</w:t>
      </w:r>
      <w:r w:rsidR="009106C7" w:rsidRPr="00BA67B7">
        <w:t xml:space="preserve"> Option</w:t>
      </w:r>
      <w:bookmarkEnd w:id="255"/>
    </w:p>
    <w:p w:rsidR="00EF2608" w:rsidRPr="00BA67B7" w:rsidRDefault="00643A2E" w:rsidP="00EF2608">
      <w:pPr>
        <w:pStyle w:val="BodyText"/>
        <w:keepNext/>
        <w:keepLines/>
      </w:pPr>
      <w:r w:rsidRPr="00BA67B7">
        <w:t>Use t</w:t>
      </w:r>
      <w:r w:rsidR="00EF2608" w:rsidRPr="00BA67B7">
        <w:t>he RPC Listener Edit option</w:t>
      </w:r>
      <w:r w:rsidR="00EF2608" w:rsidRPr="00BA67B7">
        <w:fldChar w:fldCharType="begin"/>
      </w:r>
      <w:r w:rsidR="00EF2608" w:rsidRPr="00BA67B7">
        <w:instrText xml:space="preserve"> XE </w:instrText>
      </w:r>
      <w:r w:rsidR="00F26614">
        <w:instrText>“</w:instrText>
      </w:r>
      <w:r w:rsidR="00EF2608" w:rsidRPr="00BA67B7">
        <w:instrText>RPC Listener Edit Option</w:instrText>
      </w:r>
      <w:r w:rsidR="00F26614">
        <w:instrText>”</w:instrText>
      </w:r>
      <w:r w:rsidR="00EF2608" w:rsidRPr="00BA67B7">
        <w:instrText xml:space="preserve"> </w:instrText>
      </w:r>
      <w:r w:rsidR="00EF2608" w:rsidRPr="00BA67B7">
        <w:fldChar w:fldCharType="end"/>
      </w:r>
      <w:r w:rsidR="00EF2608" w:rsidRPr="00BA67B7">
        <w:fldChar w:fldCharType="begin"/>
      </w:r>
      <w:r w:rsidR="00EF2608" w:rsidRPr="00BA67B7">
        <w:instrText xml:space="preserve"> XE </w:instrText>
      </w:r>
      <w:r w:rsidR="00F26614">
        <w:instrText>“</w:instrText>
      </w:r>
      <w:r w:rsidR="00EF2608" w:rsidRPr="00BA67B7">
        <w:instrText>Options:RPC Listener Edit</w:instrText>
      </w:r>
      <w:r w:rsidR="00F26614">
        <w:instrText>”</w:instrText>
      </w:r>
      <w:r w:rsidR="00EF2608" w:rsidRPr="00BA67B7">
        <w:instrText xml:space="preserve"> </w:instrText>
      </w:r>
      <w:r w:rsidR="00EF2608" w:rsidRPr="00BA67B7">
        <w:fldChar w:fldCharType="end"/>
      </w:r>
      <w:r w:rsidR="00EF2608" w:rsidRPr="00BA67B7">
        <w:t xml:space="preserve">. </w:t>
      </w:r>
      <w:r w:rsidRPr="00BA67B7">
        <w:t>[</w:t>
      </w:r>
      <w:r w:rsidRPr="00BA67B7">
        <w:rPr>
          <w:szCs w:val="22"/>
        </w:rPr>
        <w:t>XWB LISTENER EDIT</w:t>
      </w:r>
      <w:r w:rsidRPr="00BA67B7">
        <w:rPr>
          <w:szCs w:val="22"/>
        </w:rPr>
        <w:fldChar w:fldCharType="begin"/>
      </w:r>
      <w:r w:rsidRPr="00BA67B7">
        <w:instrText xml:space="preserve"> XE </w:instrText>
      </w:r>
      <w:r w:rsidR="00F26614">
        <w:instrText>“</w:instrText>
      </w:r>
      <w:r w:rsidRPr="00BA67B7">
        <w:rPr>
          <w:szCs w:val="22"/>
        </w:rPr>
        <w:instrText>XWB LISTENER EDIT Option</w:instrText>
      </w:r>
      <w:r w:rsidR="00F26614">
        <w:instrText>”</w:instrText>
      </w:r>
      <w:r w:rsidRPr="00BA67B7">
        <w:instrText xml:space="preserve"> </w:instrText>
      </w:r>
      <w:r w:rsidRPr="00BA67B7">
        <w:rPr>
          <w:szCs w:val="22"/>
        </w:rPr>
        <w:fldChar w:fldCharType="end"/>
      </w:r>
      <w:r w:rsidRPr="00BA67B7">
        <w:rPr>
          <w:szCs w:val="22"/>
        </w:rPr>
        <w:fldChar w:fldCharType="begin"/>
      </w:r>
      <w:r w:rsidRPr="00BA67B7">
        <w:instrText xml:space="preserve"> XE </w:instrText>
      </w:r>
      <w:r w:rsidR="00F26614">
        <w:instrText>“</w:instrText>
      </w:r>
      <w:r w:rsidRPr="00BA67B7">
        <w:instrText>Options:</w:instrText>
      </w:r>
      <w:r w:rsidRPr="00BA67B7">
        <w:rPr>
          <w:szCs w:val="22"/>
        </w:rPr>
        <w:instrText>XWB LISTENER EDIT</w:instrText>
      </w:r>
      <w:r w:rsidR="00F26614">
        <w:instrText>”</w:instrText>
      </w:r>
      <w:r w:rsidRPr="00BA67B7">
        <w:instrText xml:space="preserve"> </w:instrText>
      </w:r>
      <w:r w:rsidRPr="00BA67B7">
        <w:rPr>
          <w:szCs w:val="22"/>
        </w:rPr>
        <w:fldChar w:fldCharType="end"/>
      </w:r>
      <w:r w:rsidRPr="00BA67B7">
        <w:t xml:space="preserve">] to </w:t>
      </w:r>
      <w:r w:rsidR="00EF2608" w:rsidRPr="00BA67B7">
        <w:t>create or edit listener entries.</w:t>
      </w:r>
    </w:p>
    <w:p w:rsidR="00EF2608" w:rsidRPr="00BA67B7" w:rsidRDefault="000D602C" w:rsidP="00EF2608">
      <w:pPr>
        <w:pStyle w:val="Note"/>
      </w:pPr>
      <w:r>
        <w:rPr>
          <w:noProof/>
          <w:lang w:eastAsia="en-US"/>
        </w:rPr>
        <w:drawing>
          <wp:inline distT="0" distB="0" distL="0" distR="0" wp14:anchorId="7E426B6B" wp14:editId="551FD112">
            <wp:extent cx="304800" cy="304800"/>
            <wp:effectExtent l="0" t="0" r="0" b="0"/>
            <wp:docPr id="42" name="Picture 8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F2608" w:rsidRPr="00BA67B7">
        <w:tab/>
      </w:r>
      <w:r w:rsidR="00EF2608" w:rsidRPr="00BA67B7">
        <w:rPr>
          <w:b/>
        </w:rPr>
        <w:t>REF:</w:t>
      </w:r>
      <w:r w:rsidR="00EF2608" w:rsidRPr="00BA67B7">
        <w:t xml:space="preserve"> For more information on the RPC Listener Edit option, see the </w:t>
      </w:r>
      <w:r w:rsidR="00F26614">
        <w:t>“</w:t>
      </w:r>
      <w:r w:rsidR="00EF2608" w:rsidRPr="00BA67B7">
        <w:rPr>
          <w:color w:val="0000FF"/>
          <w:u w:val="single"/>
        </w:rPr>
        <w:fldChar w:fldCharType="begin"/>
      </w:r>
      <w:r w:rsidR="00EF2608" w:rsidRPr="00BA67B7">
        <w:rPr>
          <w:color w:val="0000FF"/>
          <w:u w:val="single"/>
        </w:rPr>
        <w:instrText xml:space="preserve"> REF _Ref373759978 \h  \* MERGEFORMAT </w:instrText>
      </w:r>
      <w:r w:rsidR="00EF2608" w:rsidRPr="00BA67B7">
        <w:rPr>
          <w:color w:val="0000FF"/>
          <w:u w:val="single"/>
        </w:rPr>
      </w:r>
      <w:r w:rsidR="00EF2608" w:rsidRPr="00BA67B7">
        <w:rPr>
          <w:color w:val="0000FF"/>
          <w:u w:val="single"/>
        </w:rPr>
        <w:fldChar w:fldCharType="separate"/>
      </w:r>
      <w:r w:rsidR="00507385" w:rsidRPr="00507385">
        <w:rPr>
          <w:color w:val="0000FF"/>
          <w:u w:val="single"/>
        </w:rPr>
        <w:t>Editing the Listener Site Parameters</w:t>
      </w:r>
      <w:r w:rsidR="00EF2608" w:rsidRPr="00BA67B7">
        <w:rPr>
          <w:color w:val="0000FF"/>
          <w:u w:val="single"/>
        </w:rPr>
        <w:fldChar w:fldCharType="end"/>
      </w:r>
      <w:r w:rsidR="00F26614">
        <w:t>”</w:t>
      </w:r>
      <w:r w:rsidR="00161DF7" w:rsidRPr="00BA67B7">
        <w:t xml:space="preserve"> section.</w:t>
      </w:r>
    </w:p>
    <w:p w:rsidR="00EF2608" w:rsidRPr="00BA67B7" w:rsidRDefault="00EF2608" w:rsidP="00EF2608">
      <w:pPr>
        <w:pStyle w:val="Heading4"/>
      </w:pPr>
      <w:bookmarkStart w:id="256" w:name="_Toc449511488"/>
      <w:r w:rsidRPr="00BA67B7">
        <w:t>Start All RPC Broker Listeners</w:t>
      </w:r>
      <w:r w:rsidR="009106C7" w:rsidRPr="00BA67B7">
        <w:t xml:space="preserve"> Option</w:t>
      </w:r>
      <w:bookmarkEnd w:id="256"/>
    </w:p>
    <w:p w:rsidR="00EF2608" w:rsidRPr="00BA67B7" w:rsidRDefault="00161DF7" w:rsidP="00744DCB">
      <w:pPr>
        <w:pStyle w:val="BodyText"/>
        <w:keepNext/>
        <w:keepLines/>
      </w:pPr>
      <w:r w:rsidRPr="00BA67B7">
        <w:t>U</w:t>
      </w:r>
      <w:r w:rsidR="00EF2608" w:rsidRPr="00BA67B7">
        <w:t>se the Start All RPC Broker Listeners option</w:t>
      </w:r>
      <w:r w:rsidR="00EF2608" w:rsidRPr="00BA67B7">
        <w:fldChar w:fldCharType="begin"/>
      </w:r>
      <w:r w:rsidR="00EF2608" w:rsidRPr="00BA67B7">
        <w:instrText xml:space="preserve"> XE </w:instrText>
      </w:r>
      <w:r w:rsidR="00F26614">
        <w:instrText>“</w:instrText>
      </w:r>
      <w:r w:rsidR="00EF2608" w:rsidRPr="00BA67B7">
        <w:instrText>Start All RPC Broker Listeners Option</w:instrText>
      </w:r>
      <w:r w:rsidR="00F26614">
        <w:instrText>”</w:instrText>
      </w:r>
      <w:r w:rsidR="00EF2608" w:rsidRPr="00BA67B7">
        <w:instrText xml:space="preserve"> </w:instrText>
      </w:r>
      <w:r w:rsidR="00EF2608" w:rsidRPr="00BA67B7">
        <w:fldChar w:fldCharType="end"/>
      </w:r>
      <w:r w:rsidR="00EF2608" w:rsidRPr="00BA67B7">
        <w:fldChar w:fldCharType="begin"/>
      </w:r>
      <w:r w:rsidR="00EF2608" w:rsidRPr="00BA67B7">
        <w:instrText xml:space="preserve"> XE </w:instrText>
      </w:r>
      <w:r w:rsidR="00F26614">
        <w:instrText>“</w:instrText>
      </w:r>
      <w:r w:rsidR="00EF2608" w:rsidRPr="00BA67B7">
        <w:instrText>Options:Start All RPC Broker Listeners</w:instrText>
      </w:r>
      <w:r w:rsidR="00F26614">
        <w:instrText>”</w:instrText>
      </w:r>
      <w:r w:rsidR="00EF2608" w:rsidRPr="00BA67B7">
        <w:instrText xml:space="preserve"> </w:instrText>
      </w:r>
      <w:r w:rsidR="00EF2608" w:rsidRPr="00BA67B7">
        <w:fldChar w:fldCharType="end"/>
      </w:r>
      <w:r w:rsidRPr="00BA67B7">
        <w:t xml:space="preserve"> </w:t>
      </w:r>
      <w:r w:rsidR="00643A2E" w:rsidRPr="00BA67B7">
        <w:t>[</w:t>
      </w:r>
      <w:r w:rsidR="00643A2E" w:rsidRPr="00BA67B7">
        <w:rPr>
          <w:szCs w:val="22"/>
        </w:rPr>
        <w:t>XWB LISTENER STARTER</w:t>
      </w:r>
      <w:r w:rsidR="00643A2E" w:rsidRPr="00BA67B7">
        <w:rPr>
          <w:szCs w:val="22"/>
        </w:rPr>
        <w:fldChar w:fldCharType="begin"/>
      </w:r>
      <w:r w:rsidR="00643A2E" w:rsidRPr="00BA67B7">
        <w:instrText xml:space="preserve"> XE </w:instrText>
      </w:r>
      <w:r w:rsidR="00F26614">
        <w:instrText>“</w:instrText>
      </w:r>
      <w:r w:rsidR="00643A2E" w:rsidRPr="00BA67B7">
        <w:rPr>
          <w:szCs w:val="22"/>
        </w:rPr>
        <w:instrText>XWB LISTENER STARTER Option</w:instrText>
      </w:r>
      <w:r w:rsidR="00F26614">
        <w:instrText>”</w:instrText>
      </w:r>
      <w:r w:rsidR="00643A2E" w:rsidRPr="00BA67B7">
        <w:instrText xml:space="preserve"> </w:instrText>
      </w:r>
      <w:r w:rsidR="00643A2E" w:rsidRPr="00BA67B7">
        <w:rPr>
          <w:szCs w:val="22"/>
        </w:rPr>
        <w:fldChar w:fldCharType="end"/>
      </w:r>
      <w:r w:rsidR="00DE28AB" w:rsidRPr="00BA67B7">
        <w:rPr>
          <w:szCs w:val="22"/>
        </w:rPr>
        <w:fldChar w:fldCharType="begin"/>
      </w:r>
      <w:r w:rsidR="00DE28AB" w:rsidRPr="00BA67B7">
        <w:instrText xml:space="preserve"> XE </w:instrText>
      </w:r>
      <w:r w:rsidR="00F26614">
        <w:instrText>“</w:instrText>
      </w:r>
      <w:r w:rsidR="00DE28AB" w:rsidRPr="00BA67B7">
        <w:instrText>Options:</w:instrText>
      </w:r>
      <w:r w:rsidR="00DE28AB" w:rsidRPr="00BA67B7">
        <w:rPr>
          <w:szCs w:val="22"/>
        </w:rPr>
        <w:instrText>XWB LISTENER STARTER</w:instrText>
      </w:r>
      <w:r w:rsidR="00F26614">
        <w:instrText>”</w:instrText>
      </w:r>
      <w:r w:rsidR="00DE28AB" w:rsidRPr="00BA67B7">
        <w:instrText xml:space="preserve"> </w:instrText>
      </w:r>
      <w:r w:rsidR="00DE28AB" w:rsidRPr="00BA67B7">
        <w:rPr>
          <w:szCs w:val="22"/>
        </w:rPr>
        <w:fldChar w:fldCharType="end"/>
      </w:r>
      <w:r w:rsidR="00643A2E" w:rsidRPr="00BA67B7">
        <w:t xml:space="preserve">] </w:t>
      </w:r>
      <w:r w:rsidRPr="00BA67B7">
        <w:t>to automatically start all listeners configured in the RPC BROKER SITE PARAMETERS file (#8994.1)</w:t>
      </w:r>
      <w:r w:rsidRPr="00BA67B7">
        <w:fldChar w:fldCharType="begin"/>
      </w:r>
      <w:r w:rsidRPr="00BA67B7">
        <w:instrText xml:space="preserve"> XE </w:instrText>
      </w:r>
      <w:r w:rsidR="00F26614">
        <w:instrText>“</w:instrText>
      </w:r>
      <w:r w:rsidRPr="00BA67B7">
        <w:instrText>RPC BROKER SITE PARAMETERS File (#8994.1)</w:instrText>
      </w:r>
      <w:r w:rsidR="00F26614">
        <w:instrText>”</w:instrText>
      </w:r>
      <w:r w:rsidRPr="00BA67B7">
        <w:instrText xml:space="preserve"> </w:instrText>
      </w:r>
      <w:r w:rsidRPr="00BA67B7">
        <w:fldChar w:fldCharType="end"/>
      </w:r>
      <w:r w:rsidRPr="00BA67B7">
        <w:fldChar w:fldCharType="begin"/>
      </w:r>
      <w:r w:rsidRPr="00BA67B7">
        <w:instrText xml:space="preserve"> XE </w:instrText>
      </w:r>
      <w:r w:rsidR="00F26614">
        <w:instrText>“</w:instrText>
      </w:r>
      <w:r w:rsidRPr="00BA67B7">
        <w:instrText>Files:RPC BROKER SITE PARAMETERS (#8994.1)</w:instrText>
      </w:r>
      <w:r w:rsidR="00F26614">
        <w:instrText>”</w:instrText>
      </w:r>
      <w:r w:rsidRPr="00BA67B7">
        <w:instrText xml:space="preserve"> </w:instrText>
      </w:r>
      <w:r w:rsidRPr="00BA67B7">
        <w:fldChar w:fldCharType="end"/>
      </w:r>
      <w:r w:rsidRPr="00BA67B7">
        <w:t>.</w:t>
      </w:r>
    </w:p>
    <w:p w:rsidR="00161DF7" w:rsidRPr="00BA67B7" w:rsidRDefault="000D602C" w:rsidP="00161DF7">
      <w:pPr>
        <w:pStyle w:val="Note"/>
      </w:pPr>
      <w:r>
        <w:rPr>
          <w:noProof/>
          <w:lang w:eastAsia="en-US"/>
        </w:rPr>
        <w:drawing>
          <wp:inline distT="0" distB="0" distL="0" distR="0" wp14:anchorId="40A47A47" wp14:editId="00F3CE5D">
            <wp:extent cx="304800" cy="304800"/>
            <wp:effectExtent l="0" t="0" r="0" b="0"/>
            <wp:docPr id="43" name="Picture 8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61DF7" w:rsidRPr="00BA67B7">
        <w:tab/>
      </w:r>
      <w:r w:rsidR="00161DF7" w:rsidRPr="00BA67B7">
        <w:rPr>
          <w:b/>
        </w:rPr>
        <w:t>REF:</w:t>
      </w:r>
      <w:r w:rsidR="00161DF7" w:rsidRPr="00BA67B7">
        <w:t xml:space="preserve"> For more information on the Start All RPC Broker Listeners option, see the </w:t>
      </w:r>
      <w:r w:rsidR="00F26614">
        <w:t>“</w:t>
      </w:r>
      <w:r w:rsidR="00161DF7" w:rsidRPr="00BA67B7">
        <w:rPr>
          <w:color w:val="0000FF"/>
          <w:u w:val="single"/>
        </w:rPr>
        <w:fldChar w:fldCharType="begin"/>
      </w:r>
      <w:r w:rsidR="00161DF7" w:rsidRPr="00BA67B7">
        <w:rPr>
          <w:color w:val="0000FF"/>
          <w:u w:val="single"/>
        </w:rPr>
        <w:instrText xml:space="preserve"> REF _Ref373760553 \h  \* MERGEFORMAT </w:instrText>
      </w:r>
      <w:r w:rsidR="00161DF7" w:rsidRPr="00BA67B7">
        <w:rPr>
          <w:color w:val="0000FF"/>
          <w:u w:val="single"/>
        </w:rPr>
      </w:r>
      <w:r w:rsidR="00161DF7" w:rsidRPr="00BA67B7">
        <w:rPr>
          <w:color w:val="0000FF"/>
          <w:u w:val="single"/>
        </w:rPr>
        <w:fldChar w:fldCharType="separate"/>
      </w:r>
      <w:r w:rsidR="00507385" w:rsidRPr="00507385">
        <w:rPr>
          <w:color w:val="0000FF"/>
          <w:u w:val="single"/>
        </w:rPr>
        <w:t>To Start All Listeners</w:t>
      </w:r>
      <w:r w:rsidR="00161DF7" w:rsidRPr="00BA67B7">
        <w:rPr>
          <w:color w:val="0000FF"/>
          <w:u w:val="single"/>
        </w:rPr>
        <w:fldChar w:fldCharType="end"/>
      </w:r>
      <w:r w:rsidR="00F26614">
        <w:t>”</w:t>
      </w:r>
      <w:r w:rsidR="00161DF7" w:rsidRPr="00BA67B7">
        <w:t xml:space="preserve"> section.</w:t>
      </w:r>
    </w:p>
    <w:p w:rsidR="00EF2608" w:rsidRPr="00BA67B7" w:rsidRDefault="00EF2608" w:rsidP="00EF2608">
      <w:pPr>
        <w:pStyle w:val="Heading4"/>
      </w:pPr>
      <w:bookmarkStart w:id="257" w:name="_Toc449511489"/>
      <w:r w:rsidRPr="00BA67B7">
        <w:lastRenderedPageBreak/>
        <w:t>Stop All RPC Broker Listeners</w:t>
      </w:r>
      <w:r w:rsidR="009106C7" w:rsidRPr="00BA67B7">
        <w:t xml:space="preserve"> Option</w:t>
      </w:r>
      <w:bookmarkEnd w:id="257"/>
    </w:p>
    <w:p w:rsidR="00EF2608" w:rsidRPr="00BA67B7" w:rsidRDefault="00161DF7" w:rsidP="00744DCB">
      <w:pPr>
        <w:pStyle w:val="BodyText"/>
        <w:keepNext/>
        <w:keepLines/>
      </w:pPr>
      <w:r w:rsidRPr="00BA67B7">
        <w:t xml:space="preserve">Use the </w:t>
      </w:r>
      <w:r w:rsidR="00C60D8C" w:rsidRPr="00BA67B7">
        <w:t>Stop All RPC Broker Listeners option</w:t>
      </w:r>
      <w:r w:rsidR="00C60D8C" w:rsidRPr="00BA67B7">
        <w:fldChar w:fldCharType="begin"/>
      </w:r>
      <w:r w:rsidR="00C60D8C" w:rsidRPr="00BA67B7">
        <w:instrText xml:space="preserve"> XE </w:instrText>
      </w:r>
      <w:r w:rsidR="00F26614">
        <w:instrText>“</w:instrText>
      </w:r>
      <w:r w:rsidR="00C60D8C" w:rsidRPr="00BA67B7">
        <w:instrText>Stop All RPC Broker Listeners Option</w:instrText>
      </w:r>
      <w:r w:rsidR="00F26614">
        <w:instrText>”</w:instrText>
      </w:r>
      <w:r w:rsidR="00C60D8C" w:rsidRPr="00BA67B7">
        <w:instrText xml:space="preserve"> </w:instrText>
      </w:r>
      <w:r w:rsidR="00C60D8C" w:rsidRPr="00BA67B7">
        <w:fldChar w:fldCharType="end"/>
      </w:r>
      <w:r w:rsidR="00C60D8C" w:rsidRPr="00BA67B7">
        <w:fldChar w:fldCharType="begin"/>
      </w:r>
      <w:r w:rsidR="00C60D8C" w:rsidRPr="00BA67B7">
        <w:instrText xml:space="preserve"> XE </w:instrText>
      </w:r>
      <w:r w:rsidR="00F26614">
        <w:instrText>“</w:instrText>
      </w:r>
      <w:r w:rsidR="00C60D8C" w:rsidRPr="00BA67B7">
        <w:instrText>Options:Stop All RPC Broker Listeners</w:instrText>
      </w:r>
      <w:r w:rsidR="00F26614">
        <w:instrText>”</w:instrText>
      </w:r>
      <w:r w:rsidR="00C60D8C" w:rsidRPr="00BA67B7">
        <w:instrText xml:space="preserve"> </w:instrText>
      </w:r>
      <w:r w:rsidR="00C60D8C" w:rsidRPr="00BA67B7">
        <w:fldChar w:fldCharType="end"/>
      </w:r>
      <w:r w:rsidR="00C60D8C" w:rsidRPr="00BA67B7">
        <w:t xml:space="preserve"> </w:t>
      </w:r>
      <w:r w:rsidR="00643A2E" w:rsidRPr="00BA67B7">
        <w:t>[</w:t>
      </w:r>
      <w:r w:rsidR="00643A2E" w:rsidRPr="00BA67B7">
        <w:rPr>
          <w:szCs w:val="22"/>
        </w:rPr>
        <w:t>XWB LISTENER STOP ALL</w:t>
      </w:r>
      <w:r w:rsidR="00643A2E" w:rsidRPr="00BA67B7">
        <w:rPr>
          <w:szCs w:val="22"/>
        </w:rPr>
        <w:fldChar w:fldCharType="begin"/>
      </w:r>
      <w:r w:rsidR="00643A2E" w:rsidRPr="00BA67B7">
        <w:instrText xml:space="preserve"> XE </w:instrText>
      </w:r>
      <w:r w:rsidR="00F26614">
        <w:instrText>“</w:instrText>
      </w:r>
      <w:r w:rsidR="00643A2E" w:rsidRPr="00BA67B7">
        <w:rPr>
          <w:szCs w:val="22"/>
        </w:rPr>
        <w:instrText>XWB LISTENER STOP ALL Option</w:instrText>
      </w:r>
      <w:r w:rsidR="00F26614">
        <w:instrText>”</w:instrText>
      </w:r>
      <w:r w:rsidR="00643A2E" w:rsidRPr="00BA67B7">
        <w:instrText xml:space="preserve"> </w:instrText>
      </w:r>
      <w:r w:rsidR="00643A2E" w:rsidRPr="00BA67B7">
        <w:rPr>
          <w:szCs w:val="22"/>
        </w:rPr>
        <w:fldChar w:fldCharType="end"/>
      </w:r>
      <w:r w:rsidR="00643A2E" w:rsidRPr="00BA67B7">
        <w:rPr>
          <w:szCs w:val="22"/>
        </w:rPr>
        <w:fldChar w:fldCharType="begin"/>
      </w:r>
      <w:r w:rsidR="00643A2E" w:rsidRPr="00BA67B7">
        <w:instrText xml:space="preserve"> XE </w:instrText>
      </w:r>
      <w:r w:rsidR="00F26614">
        <w:instrText>“</w:instrText>
      </w:r>
      <w:r w:rsidR="00643A2E" w:rsidRPr="00BA67B7">
        <w:instrText>Options:</w:instrText>
      </w:r>
      <w:r w:rsidR="00643A2E" w:rsidRPr="00BA67B7">
        <w:rPr>
          <w:szCs w:val="22"/>
        </w:rPr>
        <w:instrText>XWB LISTENER STOP ALL</w:instrText>
      </w:r>
      <w:r w:rsidR="00F26614">
        <w:instrText>”</w:instrText>
      </w:r>
      <w:r w:rsidR="00643A2E" w:rsidRPr="00BA67B7">
        <w:instrText xml:space="preserve"> </w:instrText>
      </w:r>
      <w:r w:rsidR="00643A2E" w:rsidRPr="00BA67B7">
        <w:rPr>
          <w:szCs w:val="22"/>
        </w:rPr>
        <w:fldChar w:fldCharType="end"/>
      </w:r>
      <w:r w:rsidR="00643A2E" w:rsidRPr="00BA67B7">
        <w:t xml:space="preserve">] </w:t>
      </w:r>
      <w:r w:rsidR="00C60D8C" w:rsidRPr="00BA67B7">
        <w:t>to stop all running listeners configured in the RPC BROKER SITE PARAMETERS file (#8994.1)</w:t>
      </w:r>
      <w:r w:rsidR="00C60D8C" w:rsidRPr="00BA67B7">
        <w:fldChar w:fldCharType="begin"/>
      </w:r>
      <w:r w:rsidR="00C60D8C" w:rsidRPr="00BA67B7">
        <w:instrText xml:space="preserve"> XE </w:instrText>
      </w:r>
      <w:r w:rsidR="00F26614">
        <w:instrText>“</w:instrText>
      </w:r>
      <w:r w:rsidR="00C60D8C" w:rsidRPr="00BA67B7">
        <w:instrText>RPC BROKER SITE PARAMETERS File (#8994.1)</w:instrText>
      </w:r>
      <w:r w:rsidR="00F26614">
        <w:instrText>”</w:instrText>
      </w:r>
      <w:r w:rsidR="00C60D8C" w:rsidRPr="00BA67B7">
        <w:instrText xml:space="preserve"> </w:instrText>
      </w:r>
      <w:r w:rsidR="00C60D8C" w:rsidRPr="00BA67B7">
        <w:fldChar w:fldCharType="end"/>
      </w:r>
      <w:r w:rsidR="00C60D8C" w:rsidRPr="00BA67B7">
        <w:fldChar w:fldCharType="begin"/>
      </w:r>
      <w:r w:rsidR="00C60D8C" w:rsidRPr="00BA67B7">
        <w:instrText xml:space="preserve"> XE </w:instrText>
      </w:r>
      <w:r w:rsidR="00F26614">
        <w:instrText>“</w:instrText>
      </w:r>
      <w:r w:rsidR="00C60D8C" w:rsidRPr="00BA67B7">
        <w:instrText>Files:RPC BROKER SITE PARAMETERS (#8994.1)</w:instrText>
      </w:r>
      <w:r w:rsidR="00F26614">
        <w:instrText>”</w:instrText>
      </w:r>
      <w:r w:rsidR="00C60D8C" w:rsidRPr="00BA67B7">
        <w:instrText xml:space="preserve"> </w:instrText>
      </w:r>
      <w:r w:rsidR="00C60D8C" w:rsidRPr="00BA67B7">
        <w:fldChar w:fldCharType="end"/>
      </w:r>
      <w:r w:rsidR="00C60D8C" w:rsidRPr="00BA67B7">
        <w:t xml:space="preserve"> set to automatically start.</w:t>
      </w:r>
    </w:p>
    <w:p w:rsidR="00C60D8C" w:rsidRPr="00BA67B7" w:rsidRDefault="000D602C" w:rsidP="00C60D8C">
      <w:pPr>
        <w:pStyle w:val="Note"/>
      </w:pPr>
      <w:r>
        <w:rPr>
          <w:noProof/>
          <w:lang w:eastAsia="en-US"/>
        </w:rPr>
        <w:drawing>
          <wp:inline distT="0" distB="0" distL="0" distR="0" wp14:anchorId="24406DB9" wp14:editId="56BE24EE">
            <wp:extent cx="304800" cy="304800"/>
            <wp:effectExtent l="0" t="0" r="0" b="0"/>
            <wp:docPr id="44" name="Picture 8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60D8C" w:rsidRPr="00BA67B7">
        <w:tab/>
      </w:r>
      <w:r w:rsidR="00C60D8C" w:rsidRPr="00BA67B7">
        <w:rPr>
          <w:b/>
        </w:rPr>
        <w:t>REF:</w:t>
      </w:r>
      <w:r w:rsidR="00C60D8C" w:rsidRPr="00BA67B7">
        <w:t xml:space="preserve"> For more information on the Stop All RPC Broker Listeners option, see the </w:t>
      </w:r>
      <w:r w:rsidR="00F26614">
        <w:t>“</w:t>
      </w:r>
      <w:r w:rsidR="00C60D8C" w:rsidRPr="00BA67B7">
        <w:rPr>
          <w:color w:val="0000FF"/>
          <w:u w:val="single"/>
        </w:rPr>
        <w:fldChar w:fldCharType="begin"/>
      </w:r>
      <w:r w:rsidR="00C60D8C" w:rsidRPr="00BA67B7">
        <w:rPr>
          <w:color w:val="0000FF"/>
          <w:u w:val="single"/>
        </w:rPr>
        <w:instrText xml:space="preserve"> REF _Ref373760942 \h  \* MERGEFORMAT </w:instrText>
      </w:r>
      <w:r w:rsidR="00C60D8C" w:rsidRPr="00BA67B7">
        <w:rPr>
          <w:color w:val="0000FF"/>
          <w:u w:val="single"/>
        </w:rPr>
      </w:r>
      <w:r w:rsidR="00C60D8C" w:rsidRPr="00BA67B7">
        <w:rPr>
          <w:color w:val="0000FF"/>
          <w:u w:val="single"/>
        </w:rPr>
        <w:fldChar w:fldCharType="separate"/>
      </w:r>
      <w:r w:rsidR="00507385" w:rsidRPr="00507385">
        <w:rPr>
          <w:color w:val="0000FF"/>
          <w:u w:val="single"/>
        </w:rPr>
        <w:t>To Stop All Running Listeners</w:t>
      </w:r>
      <w:r w:rsidR="00C60D8C" w:rsidRPr="00BA67B7">
        <w:rPr>
          <w:color w:val="0000FF"/>
          <w:u w:val="single"/>
        </w:rPr>
        <w:fldChar w:fldCharType="end"/>
      </w:r>
      <w:r w:rsidR="00F26614">
        <w:t>”</w:t>
      </w:r>
      <w:r w:rsidR="00C60D8C" w:rsidRPr="00BA67B7">
        <w:t xml:space="preserve"> section.</w:t>
      </w:r>
    </w:p>
    <w:p w:rsidR="006C7222" w:rsidRPr="00BA67B7" w:rsidRDefault="006C7222" w:rsidP="006C7222">
      <w:pPr>
        <w:pStyle w:val="Heading4"/>
      </w:pPr>
      <w:bookmarkStart w:id="258" w:name="_Ref449018114"/>
      <w:bookmarkStart w:id="259" w:name="_Toc449511490"/>
      <w:r w:rsidRPr="00BA67B7">
        <w:t>Clear XWB Log Files</w:t>
      </w:r>
      <w:r w:rsidR="009106C7" w:rsidRPr="00BA67B7">
        <w:t xml:space="preserve"> Option</w:t>
      </w:r>
      <w:bookmarkEnd w:id="258"/>
      <w:bookmarkEnd w:id="259"/>
    </w:p>
    <w:p w:rsidR="006C7222" w:rsidRPr="00BA67B7" w:rsidRDefault="008C51F5" w:rsidP="006C7222">
      <w:pPr>
        <w:pStyle w:val="BodyText"/>
        <w:rPr>
          <w:szCs w:val="22"/>
        </w:rPr>
      </w:pPr>
      <w:r w:rsidRPr="00BA67B7">
        <w:rPr>
          <w:szCs w:val="22"/>
        </w:rPr>
        <w:t>Use the Clear XWB Log Files option</w:t>
      </w:r>
      <w:r w:rsidRPr="00BA67B7">
        <w:rPr>
          <w:szCs w:val="22"/>
        </w:rPr>
        <w:fldChar w:fldCharType="begin"/>
      </w:r>
      <w:r w:rsidRPr="00BA67B7">
        <w:instrText xml:space="preserve"> XE </w:instrText>
      </w:r>
      <w:r w:rsidR="00F26614">
        <w:instrText>“</w:instrText>
      </w:r>
      <w:r w:rsidRPr="00BA67B7">
        <w:rPr>
          <w:szCs w:val="22"/>
        </w:rPr>
        <w:instrText>Clear XWB Log Files Option</w:instrText>
      </w:r>
      <w:r w:rsidR="00F26614">
        <w:instrText>”</w:instrText>
      </w:r>
      <w:r w:rsidRPr="00BA67B7">
        <w:instrText xml:space="preserve"> </w:instrText>
      </w:r>
      <w:r w:rsidRPr="00BA67B7">
        <w:rPr>
          <w:szCs w:val="22"/>
        </w:rPr>
        <w:fldChar w:fldCharType="end"/>
      </w:r>
      <w:r w:rsidRPr="00BA67B7">
        <w:rPr>
          <w:szCs w:val="22"/>
        </w:rPr>
        <w:fldChar w:fldCharType="begin"/>
      </w:r>
      <w:r w:rsidRPr="00BA67B7">
        <w:instrText xml:space="preserve"> XE </w:instrText>
      </w:r>
      <w:r w:rsidR="00F26614">
        <w:instrText>“</w:instrText>
      </w:r>
      <w:r w:rsidRPr="00BA67B7">
        <w:instrText>Options:</w:instrText>
      </w:r>
      <w:r w:rsidRPr="00BA67B7">
        <w:rPr>
          <w:szCs w:val="22"/>
        </w:rPr>
        <w:instrText>Clear XWB Log Files</w:instrText>
      </w:r>
      <w:r w:rsidR="00F26614">
        <w:instrText>”</w:instrText>
      </w:r>
      <w:r w:rsidRPr="00BA67B7">
        <w:instrText xml:space="preserve"> </w:instrText>
      </w:r>
      <w:r w:rsidRPr="00BA67B7">
        <w:rPr>
          <w:szCs w:val="22"/>
        </w:rPr>
        <w:fldChar w:fldCharType="end"/>
      </w:r>
      <w:r w:rsidRPr="00BA67B7">
        <w:rPr>
          <w:szCs w:val="22"/>
        </w:rPr>
        <w:t xml:space="preserve"> [XWB LOG CLEAR</w:t>
      </w:r>
      <w:r w:rsidRPr="00BA67B7">
        <w:rPr>
          <w:szCs w:val="22"/>
        </w:rPr>
        <w:fldChar w:fldCharType="begin"/>
      </w:r>
      <w:r w:rsidRPr="00BA67B7">
        <w:instrText xml:space="preserve"> XE </w:instrText>
      </w:r>
      <w:r w:rsidR="00F26614">
        <w:instrText>“</w:instrText>
      </w:r>
      <w:r w:rsidRPr="00BA67B7">
        <w:rPr>
          <w:szCs w:val="22"/>
        </w:rPr>
        <w:instrText>XWB LOG CLEAR Option</w:instrText>
      </w:r>
      <w:r w:rsidR="00F26614">
        <w:instrText>”</w:instrText>
      </w:r>
      <w:r w:rsidRPr="00BA67B7">
        <w:instrText xml:space="preserve"> </w:instrText>
      </w:r>
      <w:r w:rsidRPr="00BA67B7">
        <w:rPr>
          <w:szCs w:val="22"/>
        </w:rPr>
        <w:fldChar w:fldCharType="end"/>
      </w:r>
      <w:r w:rsidRPr="00BA67B7">
        <w:rPr>
          <w:szCs w:val="22"/>
        </w:rPr>
        <w:fldChar w:fldCharType="begin"/>
      </w:r>
      <w:r w:rsidRPr="00BA67B7">
        <w:instrText xml:space="preserve"> XE </w:instrText>
      </w:r>
      <w:r w:rsidR="00F26614">
        <w:instrText>“</w:instrText>
      </w:r>
      <w:r w:rsidRPr="00BA67B7">
        <w:instrText>Options:</w:instrText>
      </w:r>
      <w:r w:rsidRPr="00BA67B7">
        <w:rPr>
          <w:szCs w:val="22"/>
        </w:rPr>
        <w:instrText>XWB LOG CLEAR</w:instrText>
      </w:r>
      <w:r w:rsidR="00F26614">
        <w:instrText>”</w:instrText>
      </w:r>
      <w:r w:rsidRPr="00BA67B7">
        <w:instrText xml:space="preserve"> </w:instrText>
      </w:r>
      <w:r w:rsidRPr="00BA67B7">
        <w:rPr>
          <w:szCs w:val="22"/>
        </w:rPr>
        <w:fldChar w:fldCharType="end"/>
      </w:r>
      <w:r w:rsidRPr="00BA67B7">
        <w:rPr>
          <w:szCs w:val="22"/>
        </w:rPr>
        <w:t>]</w:t>
      </w:r>
      <w:r w:rsidR="001A4D07" w:rsidRPr="00BA67B7">
        <w:rPr>
          <w:szCs w:val="22"/>
        </w:rPr>
        <w:t xml:space="preserve"> to clear (KILL) the XWB log files</w:t>
      </w:r>
      <w:r w:rsidR="00201A39">
        <w:rPr>
          <w:szCs w:val="22"/>
        </w:rPr>
        <w:t>, which are stored in a temporary global under ^TMP(</w:t>
      </w:r>
      <w:r w:rsidR="00F26614">
        <w:rPr>
          <w:szCs w:val="22"/>
        </w:rPr>
        <w:t>“</w:t>
      </w:r>
      <w:r w:rsidR="00201A39">
        <w:rPr>
          <w:szCs w:val="22"/>
        </w:rPr>
        <w:t>XWBDEBUG</w:t>
      </w:r>
      <w:r w:rsidR="00F26614">
        <w:rPr>
          <w:szCs w:val="22"/>
        </w:rPr>
        <w:t>”</w:t>
      </w:r>
      <w:r w:rsidR="00201A39">
        <w:rPr>
          <w:szCs w:val="22"/>
        </w:rPr>
        <w:t>,$J)</w:t>
      </w:r>
      <w:r w:rsidR="001A4D07" w:rsidRPr="00BA67B7">
        <w:rPr>
          <w:szCs w:val="22"/>
        </w:rPr>
        <w:t>.</w:t>
      </w:r>
    </w:p>
    <w:p w:rsidR="006C7222" w:rsidRPr="00BA67B7" w:rsidRDefault="006C7222" w:rsidP="006C7222">
      <w:pPr>
        <w:pStyle w:val="Heading4"/>
      </w:pPr>
      <w:bookmarkStart w:id="260" w:name="_Ref449018192"/>
      <w:bookmarkStart w:id="261" w:name="_Toc449511491"/>
      <w:r w:rsidRPr="00BA67B7">
        <w:t>Debug Parameter Edit</w:t>
      </w:r>
      <w:r w:rsidR="009106C7" w:rsidRPr="00BA67B7">
        <w:t xml:space="preserve"> Option</w:t>
      </w:r>
      <w:bookmarkEnd w:id="260"/>
      <w:bookmarkEnd w:id="261"/>
    </w:p>
    <w:p w:rsidR="006C7222" w:rsidRPr="00BA67B7" w:rsidRDefault="008C51F5" w:rsidP="006C7222">
      <w:pPr>
        <w:pStyle w:val="BodyText"/>
        <w:rPr>
          <w:szCs w:val="22"/>
        </w:rPr>
      </w:pPr>
      <w:r w:rsidRPr="00BA67B7">
        <w:rPr>
          <w:szCs w:val="22"/>
        </w:rPr>
        <w:t>Use the Debug Parameter Edit option</w:t>
      </w:r>
      <w:r w:rsidRPr="00BA67B7">
        <w:rPr>
          <w:szCs w:val="22"/>
        </w:rPr>
        <w:fldChar w:fldCharType="begin"/>
      </w:r>
      <w:r w:rsidRPr="00BA67B7">
        <w:instrText xml:space="preserve"> XE </w:instrText>
      </w:r>
      <w:r w:rsidR="00F26614">
        <w:instrText>“</w:instrText>
      </w:r>
      <w:r w:rsidRPr="00BA67B7">
        <w:rPr>
          <w:szCs w:val="22"/>
        </w:rPr>
        <w:instrText>Debug Parameter Edit Option</w:instrText>
      </w:r>
      <w:r w:rsidR="00F26614">
        <w:instrText>”</w:instrText>
      </w:r>
      <w:r w:rsidRPr="00BA67B7">
        <w:instrText xml:space="preserve"> </w:instrText>
      </w:r>
      <w:r w:rsidRPr="00BA67B7">
        <w:rPr>
          <w:szCs w:val="22"/>
        </w:rPr>
        <w:fldChar w:fldCharType="end"/>
      </w:r>
      <w:r w:rsidRPr="00BA67B7">
        <w:rPr>
          <w:szCs w:val="22"/>
        </w:rPr>
        <w:fldChar w:fldCharType="begin"/>
      </w:r>
      <w:r w:rsidRPr="00BA67B7">
        <w:instrText xml:space="preserve"> XE </w:instrText>
      </w:r>
      <w:r w:rsidR="00F26614">
        <w:instrText>“</w:instrText>
      </w:r>
      <w:r w:rsidRPr="00BA67B7">
        <w:instrText>Options:</w:instrText>
      </w:r>
      <w:r w:rsidRPr="00BA67B7">
        <w:rPr>
          <w:szCs w:val="22"/>
        </w:rPr>
        <w:instrText>Debug Parameter Edit</w:instrText>
      </w:r>
      <w:r w:rsidR="00F26614">
        <w:instrText>”</w:instrText>
      </w:r>
      <w:r w:rsidRPr="00BA67B7">
        <w:instrText xml:space="preserve"> </w:instrText>
      </w:r>
      <w:r w:rsidRPr="00BA67B7">
        <w:rPr>
          <w:szCs w:val="22"/>
        </w:rPr>
        <w:fldChar w:fldCharType="end"/>
      </w:r>
      <w:r w:rsidRPr="00BA67B7">
        <w:rPr>
          <w:szCs w:val="22"/>
        </w:rPr>
        <w:t xml:space="preserve"> [XWB DEBUG EDIT</w:t>
      </w:r>
      <w:r w:rsidRPr="00BA67B7">
        <w:rPr>
          <w:szCs w:val="22"/>
        </w:rPr>
        <w:fldChar w:fldCharType="begin"/>
      </w:r>
      <w:r w:rsidRPr="00BA67B7">
        <w:instrText xml:space="preserve"> XE </w:instrText>
      </w:r>
      <w:r w:rsidR="00F26614">
        <w:instrText>“</w:instrText>
      </w:r>
      <w:r w:rsidRPr="00BA67B7">
        <w:rPr>
          <w:szCs w:val="22"/>
        </w:rPr>
        <w:instrText>XWB DEBUG EDIT Option</w:instrText>
      </w:r>
      <w:r w:rsidR="00F26614">
        <w:instrText>”</w:instrText>
      </w:r>
      <w:r w:rsidRPr="00BA67B7">
        <w:instrText xml:space="preserve"> </w:instrText>
      </w:r>
      <w:r w:rsidRPr="00BA67B7">
        <w:rPr>
          <w:szCs w:val="22"/>
        </w:rPr>
        <w:fldChar w:fldCharType="end"/>
      </w:r>
      <w:r w:rsidRPr="00BA67B7">
        <w:rPr>
          <w:szCs w:val="22"/>
        </w:rPr>
        <w:fldChar w:fldCharType="begin"/>
      </w:r>
      <w:r w:rsidRPr="00BA67B7">
        <w:instrText xml:space="preserve"> XE </w:instrText>
      </w:r>
      <w:r w:rsidR="00F26614">
        <w:instrText>“</w:instrText>
      </w:r>
      <w:r w:rsidRPr="00BA67B7">
        <w:instrText>Options:</w:instrText>
      </w:r>
      <w:r w:rsidRPr="00BA67B7">
        <w:rPr>
          <w:szCs w:val="22"/>
        </w:rPr>
        <w:instrText>XWB DEBUG EDIT</w:instrText>
      </w:r>
      <w:r w:rsidR="00F26614">
        <w:instrText>”</w:instrText>
      </w:r>
      <w:r w:rsidRPr="00BA67B7">
        <w:instrText xml:space="preserve"> </w:instrText>
      </w:r>
      <w:r w:rsidRPr="00BA67B7">
        <w:rPr>
          <w:szCs w:val="22"/>
        </w:rPr>
        <w:fldChar w:fldCharType="end"/>
      </w:r>
      <w:r w:rsidRPr="00BA67B7">
        <w:rPr>
          <w:szCs w:val="22"/>
        </w:rPr>
        <w:t xml:space="preserve">] to </w:t>
      </w:r>
      <w:r w:rsidR="001A4D07" w:rsidRPr="00BA67B7">
        <w:rPr>
          <w:szCs w:val="22"/>
        </w:rPr>
        <w:t xml:space="preserve">edit the </w:t>
      </w:r>
      <w:r w:rsidR="00F26614">
        <w:rPr>
          <w:szCs w:val="22"/>
        </w:rPr>
        <w:t>“</w:t>
      </w:r>
      <w:r w:rsidR="001A4D07" w:rsidRPr="00BA67B7">
        <w:rPr>
          <w:szCs w:val="22"/>
        </w:rPr>
        <w:t>XWBDEBUG</w:t>
      </w:r>
      <w:r w:rsidR="00F26614">
        <w:rPr>
          <w:szCs w:val="22"/>
        </w:rPr>
        <w:t>”</w:t>
      </w:r>
      <w:r w:rsidR="001A4D07" w:rsidRPr="00BA67B7">
        <w:rPr>
          <w:szCs w:val="22"/>
        </w:rPr>
        <w:t xml:space="preserve"> parameter</w:t>
      </w:r>
      <w:r w:rsidR="00201A39">
        <w:rPr>
          <w:szCs w:val="22"/>
        </w:rPr>
        <w:t xml:space="preserve"> defined in the PARAMETER DEFINITION file (#8989.51) and stored in the PARAMETERS file (#8989.5) when set</w:t>
      </w:r>
      <w:r w:rsidR="001A4D07" w:rsidRPr="00BA67B7">
        <w:rPr>
          <w:szCs w:val="22"/>
        </w:rPr>
        <w:t>.</w:t>
      </w:r>
    </w:p>
    <w:p w:rsidR="006C7222" w:rsidRPr="00BA67B7" w:rsidRDefault="00161DF7" w:rsidP="00161DF7">
      <w:pPr>
        <w:pStyle w:val="Heading4"/>
      </w:pPr>
      <w:bookmarkStart w:id="262" w:name="_Ref449018198"/>
      <w:bookmarkStart w:id="263" w:name="_Toc449511492"/>
      <w:r w:rsidRPr="00BA67B7">
        <w:t>View XWB Log</w:t>
      </w:r>
      <w:r w:rsidR="009106C7" w:rsidRPr="00BA67B7">
        <w:t xml:space="preserve"> Option</w:t>
      </w:r>
      <w:bookmarkEnd w:id="262"/>
      <w:bookmarkEnd w:id="263"/>
    </w:p>
    <w:p w:rsidR="006C7222" w:rsidRPr="00BA67B7" w:rsidRDefault="008C51F5" w:rsidP="001A4D07">
      <w:pPr>
        <w:autoSpaceDE w:val="0"/>
        <w:autoSpaceDN w:val="0"/>
        <w:adjustRightInd w:val="0"/>
      </w:pPr>
      <w:r w:rsidRPr="00BA67B7">
        <w:t>Use the View XWB Log option</w:t>
      </w:r>
      <w:r w:rsidRPr="00BA67B7">
        <w:fldChar w:fldCharType="begin"/>
      </w:r>
      <w:r w:rsidRPr="00BA67B7">
        <w:instrText xml:space="preserve"> XE </w:instrText>
      </w:r>
      <w:r w:rsidR="00F26614">
        <w:instrText>“</w:instrText>
      </w:r>
      <w:r w:rsidRPr="00BA67B7">
        <w:instrText>View XWB Log Option</w:instrText>
      </w:r>
      <w:r w:rsidR="00F26614">
        <w:instrText>”</w:instrText>
      </w:r>
      <w:r w:rsidRPr="00BA67B7">
        <w:instrText xml:space="preserve"> </w:instrText>
      </w:r>
      <w:r w:rsidRPr="00BA67B7">
        <w:fldChar w:fldCharType="end"/>
      </w:r>
      <w:r w:rsidRPr="00BA67B7">
        <w:fldChar w:fldCharType="begin"/>
      </w:r>
      <w:r w:rsidRPr="00BA67B7">
        <w:instrText xml:space="preserve"> XE </w:instrText>
      </w:r>
      <w:r w:rsidR="00F26614">
        <w:instrText>“</w:instrText>
      </w:r>
      <w:r w:rsidRPr="00BA67B7">
        <w:instrText>Options:View XWB Log</w:instrText>
      </w:r>
      <w:r w:rsidR="00F26614">
        <w:instrText>”</w:instrText>
      </w:r>
      <w:r w:rsidRPr="00BA67B7">
        <w:instrText xml:space="preserve"> </w:instrText>
      </w:r>
      <w:r w:rsidRPr="00BA67B7">
        <w:fldChar w:fldCharType="end"/>
      </w:r>
      <w:r w:rsidRPr="00BA67B7">
        <w:t xml:space="preserve"> [XWB LOG VIEW</w:t>
      </w:r>
      <w:r w:rsidRPr="00BA67B7">
        <w:fldChar w:fldCharType="begin"/>
      </w:r>
      <w:r w:rsidRPr="00BA67B7">
        <w:instrText xml:space="preserve"> XE </w:instrText>
      </w:r>
      <w:r w:rsidR="00F26614">
        <w:instrText>“</w:instrText>
      </w:r>
      <w:r w:rsidRPr="00BA67B7">
        <w:instrText>XWB LOG VIEW Option</w:instrText>
      </w:r>
      <w:r w:rsidR="00F26614">
        <w:instrText>”</w:instrText>
      </w:r>
      <w:r w:rsidRPr="00BA67B7">
        <w:instrText xml:space="preserve"> </w:instrText>
      </w:r>
      <w:r w:rsidRPr="00BA67B7">
        <w:fldChar w:fldCharType="end"/>
      </w:r>
      <w:r w:rsidRPr="00BA67B7">
        <w:fldChar w:fldCharType="begin"/>
      </w:r>
      <w:r w:rsidRPr="00BA67B7">
        <w:instrText xml:space="preserve"> XE </w:instrText>
      </w:r>
      <w:r w:rsidR="00F26614">
        <w:instrText>“</w:instrText>
      </w:r>
      <w:r w:rsidRPr="00BA67B7">
        <w:instrText>Options:XWB LOG VIEW</w:instrText>
      </w:r>
      <w:r w:rsidR="00F26614">
        <w:instrText>”</w:instrText>
      </w:r>
      <w:r w:rsidRPr="00BA67B7">
        <w:instrText xml:space="preserve"> </w:instrText>
      </w:r>
      <w:r w:rsidRPr="00BA67B7">
        <w:fldChar w:fldCharType="end"/>
      </w:r>
      <w:r w:rsidRPr="00BA67B7">
        <w:t xml:space="preserve">] to </w:t>
      </w:r>
      <w:r w:rsidR="001A4D07" w:rsidRPr="00BA67B7">
        <w:t>view the</w:t>
      </w:r>
      <w:r w:rsidR="00201A39">
        <w:t xml:space="preserve"> temporary</w:t>
      </w:r>
      <w:r w:rsidR="001A4D07" w:rsidRPr="00BA67B7">
        <w:t xml:space="preserve"> debug log files that the Broker can set. The XWBDEBUG parameter </w:t>
      </w:r>
      <w:r w:rsidR="001A4D07" w:rsidRPr="00BA67B7">
        <w:rPr>
          <w:i/>
        </w:rPr>
        <w:t>must</w:t>
      </w:r>
      <w:r w:rsidR="001A4D07" w:rsidRPr="00BA67B7">
        <w:t xml:space="preserve"> be set for log files to be recorded</w:t>
      </w:r>
      <w:r w:rsidR="00201A39">
        <w:t xml:space="preserve"> in temporary global ^TMP(</w:t>
      </w:r>
      <w:r w:rsidR="00F26614">
        <w:t>“</w:t>
      </w:r>
      <w:r w:rsidR="00201A39">
        <w:t>XWBDEBUG</w:t>
      </w:r>
      <w:r w:rsidR="00F26614">
        <w:t>”</w:t>
      </w:r>
      <w:r w:rsidR="00201A39">
        <w:t>,$J)</w:t>
      </w:r>
      <w:r w:rsidR="001A4D07" w:rsidRPr="00BA67B7">
        <w:t>.</w:t>
      </w:r>
    </w:p>
    <w:p w:rsidR="00CE155D" w:rsidRPr="00BA67B7" w:rsidRDefault="00CE155D" w:rsidP="00D0474C">
      <w:pPr>
        <w:pStyle w:val="Heading3"/>
      </w:pPr>
      <w:bookmarkStart w:id="264" w:name="_Ref528551494"/>
      <w:bookmarkStart w:id="265" w:name="_Toc449511493"/>
      <w:r w:rsidRPr="00BA67B7">
        <w:t>Broker Listeners and Ports</w:t>
      </w:r>
      <w:bookmarkEnd w:id="264"/>
      <w:bookmarkEnd w:id="265"/>
    </w:p>
    <w:p w:rsidR="00CE155D" w:rsidRPr="00BA67B7" w:rsidRDefault="006B6D70" w:rsidP="006B6D70">
      <w:pPr>
        <w:pStyle w:val="BodyText"/>
        <w:keepNext/>
        <w:keepLines/>
      </w:pPr>
      <w:r w:rsidRPr="00BA67B7">
        <w:fldChar w:fldCharType="begin"/>
      </w:r>
      <w:r w:rsidRPr="00BA67B7">
        <w:instrText xml:space="preserve">XE </w:instrText>
      </w:r>
      <w:r w:rsidR="00F26614">
        <w:instrText>“</w:instrText>
      </w:r>
      <w:r w:rsidRPr="00BA67B7">
        <w:instrText>Broker:Listeners and Ports</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Listeners and Ports</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Ports and Listeners</w:instrText>
      </w:r>
      <w:r w:rsidR="00F26614">
        <w:instrText>”</w:instrText>
      </w:r>
      <w:r w:rsidRPr="00BA67B7">
        <w:fldChar w:fldCharType="end"/>
      </w:r>
      <w:r w:rsidR="00CE155D" w:rsidRPr="00BA67B7">
        <w:t>You can run:</w:t>
      </w:r>
    </w:p>
    <w:p w:rsidR="00CE155D" w:rsidRPr="00BA67B7" w:rsidRDefault="00CE155D" w:rsidP="006B6D70">
      <w:pPr>
        <w:pStyle w:val="ListBullet"/>
        <w:keepNext/>
        <w:keepLines/>
      </w:pPr>
      <w:r w:rsidRPr="00BA67B7">
        <w:t xml:space="preserve">A </w:t>
      </w:r>
      <w:r w:rsidRPr="00BA67B7">
        <w:rPr>
          <w:i/>
          <w:iCs/>
        </w:rPr>
        <w:t>single</w:t>
      </w:r>
      <w:r w:rsidRPr="00BA67B7">
        <w:t xml:space="preserve"> Broker Listener, running on any available port.</w:t>
      </w:r>
    </w:p>
    <w:p w:rsidR="00CE155D" w:rsidRPr="00BA67B7" w:rsidRDefault="00CE155D" w:rsidP="006B6D70">
      <w:pPr>
        <w:pStyle w:val="ListBullet"/>
        <w:keepNext/>
        <w:keepLines/>
      </w:pPr>
      <w:r w:rsidRPr="00BA67B7">
        <w:rPr>
          <w:i/>
        </w:rPr>
        <w:t>Multiple</w:t>
      </w:r>
      <w:r w:rsidRPr="00BA67B7">
        <w:t xml:space="preserve"> Broker Listeners running on the same IP address/CPU, but listening on </w:t>
      </w:r>
      <w:r w:rsidRPr="00BA67B7">
        <w:rPr>
          <w:i/>
          <w:iCs/>
        </w:rPr>
        <w:t>different</w:t>
      </w:r>
      <w:r w:rsidRPr="00BA67B7">
        <w:t xml:space="preserve"> ports.</w:t>
      </w:r>
    </w:p>
    <w:p w:rsidR="00CE155D" w:rsidRPr="00BA67B7" w:rsidRDefault="00CE155D" w:rsidP="006B6D70">
      <w:pPr>
        <w:pStyle w:val="ListBullet"/>
        <w:keepNext/>
        <w:keepLines/>
      </w:pPr>
      <w:r w:rsidRPr="00BA67B7">
        <w:rPr>
          <w:i/>
        </w:rPr>
        <w:t>Multiple</w:t>
      </w:r>
      <w:r w:rsidRPr="00BA67B7">
        <w:t xml:space="preserve"> Broker Listeners in the </w:t>
      </w:r>
      <w:r w:rsidRPr="00BA67B7">
        <w:rPr>
          <w:i/>
        </w:rPr>
        <w:t>same</w:t>
      </w:r>
      <w:r w:rsidRPr="00BA67B7">
        <w:t xml:space="preserve"> UCI-volume, but on </w:t>
      </w:r>
      <w:r w:rsidRPr="00BA67B7">
        <w:rPr>
          <w:i/>
        </w:rPr>
        <w:t>different</w:t>
      </w:r>
      <w:r w:rsidRPr="00BA67B7">
        <w:t xml:space="preserve"> IP addresses/CPUs, listening on the </w:t>
      </w:r>
      <w:r w:rsidRPr="00BA67B7">
        <w:rPr>
          <w:i/>
        </w:rPr>
        <w:t xml:space="preserve">same </w:t>
      </w:r>
      <w:r w:rsidRPr="00BA67B7">
        <w:t>port (or on different ports).</w:t>
      </w:r>
    </w:p>
    <w:p w:rsidR="00CE155D" w:rsidRPr="00BA67B7" w:rsidRDefault="00CE155D" w:rsidP="006B6D70">
      <w:pPr>
        <w:pStyle w:val="BodyText"/>
        <w:keepNext/>
        <w:keepLines/>
      </w:pPr>
      <w:r w:rsidRPr="00BA67B7">
        <w:t>Thus, for example, to run one listener in a Production account and another in a Test account, on the same IP address/CPU, you must configure them to listen on different ports (e.g.,</w:t>
      </w:r>
      <w:r w:rsidR="00977ABB" w:rsidRPr="00BA67B7">
        <w:t> </w:t>
      </w:r>
      <w:r w:rsidR="000F7CA1" w:rsidRPr="00BA67B7">
        <w:rPr>
          <w:i/>
        </w:rPr>
        <w:t>###</w:t>
      </w:r>
      <w:r w:rsidR="000F7CA1" w:rsidRPr="00BA67B7">
        <w:t>0</w:t>
      </w:r>
      <w:r w:rsidRPr="00BA67B7">
        <w:t xml:space="preserve"> for production and </w:t>
      </w:r>
      <w:r w:rsidR="000F7CA1" w:rsidRPr="00BA67B7">
        <w:rPr>
          <w:i/>
        </w:rPr>
        <w:t>###</w:t>
      </w:r>
      <w:r w:rsidRPr="00BA67B7">
        <w:t>1 for Test). If, on the other hand, you are running the listeners on different IP addresses/CPUs, the ports can be the same (e.g.,</w:t>
      </w:r>
      <w:r w:rsidR="00977ABB" w:rsidRPr="00BA67B7">
        <w:t> </w:t>
      </w:r>
      <w:r w:rsidRPr="00BA67B7">
        <w:t xml:space="preserve">one Broker Listener on every system, listening on port </w:t>
      </w:r>
      <w:r w:rsidR="000F7CA1" w:rsidRPr="00BA67B7">
        <w:rPr>
          <w:i/>
        </w:rPr>
        <w:t>###</w:t>
      </w:r>
      <w:r w:rsidRPr="00BA67B7">
        <w:t>0).</w:t>
      </w:r>
    </w:p>
    <w:p w:rsidR="00CE155D" w:rsidRPr="00BA67B7" w:rsidRDefault="00CE155D" w:rsidP="006B6D70">
      <w:pPr>
        <w:pStyle w:val="BodyText"/>
      </w:pPr>
      <w:r w:rsidRPr="00BA67B7">
        <w:t>You need to configure your clients to connect to the appropriate listener port on your M server. While 9200 has been used as a convention for a Broker-based application service port, you can choose any available port greater than 1024 (sockets 1 to 1024 are reserved for standard, well-known services like SMTP, FTP, Telnet, etc.)</w:t>
      </w:r>
      <w:r w:rsidR="006B6D70" w:rsidRPr="00BA67B7">
        <w:t>.</w:t>
      </w:r>
    </w:p>
    <w:p w:rsidR="00CE155D" w:rsidRPr="00BA67B7" w:rsidRDefault="00CE155D" w:rsidP="00931D37">
      <w:pPr>
        <w:pStyle w:val="Heading4"/>
      </w:pPr>
      <w:bookmarkStart w:id="266" w:name="_Toc449511494"/>
      <w:r w:rsidRPr="00BA67B7">
        <w:lastRenderedPageBreak/>
        <w:t>Obtaining an Available Listener Port</w:t>
      </w:r>
      <w:r w:rsidR="00B41990">
        <w:t>—Alpha/VMS S</w:t>
      </w:r>
      <w:r w:rsidRPr="00BA67B7">
        <w:t>ystems</w:t>
      </w:r>
      <w:bookmarkEnd w:id="266"/>
    </w:p>
    <w:p w:rsidR="00CE155D" w:rsidRDefault="006B6D70" w:rsidP="006B6D70">
      <w:pPr>
        <w:pStyle w:val="BodyText"/>
        <w:keepNext/>
        <w:keepLines/>
      </w:pPr>
      <w:r w:rsidRPr="00BA67B7">
        <w:fldChar w:fldCharType="begin"/>
      </w:r>
      <w:r w:rsidRPr="00BA67B7">
        <w:instrText xml:space="preserve">XE </w:instrText>
      </w:r>
      <w:r w:rsidR="00F26614">
        <w:instrText>“</w:instrText>
      </w:r>
      <w:r w:rsidRPr="00BA67B7">
        <w:instrText>Obtaining:</w:instrText>
      </w:r>
      <w:r w:rsidR="00B41990" w:rsidRPr="00BA67B7">
        <w:instrText>Available Listener Port</w:instrText>
      </w:r>
      <w:r w:rsidR="00B41990">
        <w:instrText>:Alpha/VMS S</w:instrText>
      </w:r>
      <w:r w:rsidR="00B41990" w:rsidRPr="00BA67B7">
        <w:instrText>ystems</w:instrText>
      </w:r>
      <w:r w:rsidR="00F26614">
        <w:instrText>”</w:instrText>
      </w:r>
      <w:r w:rsidRPr="00BA67B7">
        <w:fldChar w:fldCharType="end"/>
      </w:r>
      <w:r w:rsidR="00CE155D" w:rsidRPr="00BA67B7">
        <w:t>Port selections conflict only if another process on the same system is using the same port. To list the ports currently in use on OpenVMS systems, use the DCL command</w:t>
      </w:r>
      <w:r w:rsidR="00325D7A" w:rsidRPr="00BA67B7">
        <w:fldChar w:fldCharType="begin"/>
      </w:r>
      <w:r w:rsidR="00325D7A" w:rsidRPr="00BA67B7">
        <w:instrText xml:space="preserve"> XE </w:instrText>
      </w:r>
      <w:r w:rsidR="00F26614">
        <w:instrText>“</w:instrText>
      </w:r>
      <w:r w:rsidR="00325D7A" w:rsidRPr="00BA67B7">
        <w:instrText>DCL Command</w:instrText>
      </w:r>
      <w:r w:rsidR="00F26614">
        <w:instrText>”</w:instrText>
      </w:r>
      <w:r w:rsidR="00325D7A" w:rsidRPr="00BA67B7">
        <w:instrText xml:space="preserve"> </w:instrText>
      </w:r>
      <w:r w:rsidR="00325D7A" w:rsidRPr="00BA67B7">
        <w:fldChar w:fldCharType="end"/>
      </w:r>
      <w:r w:rsidR="00325D7A" w:rsidRPr="00BA67B7">
        <w:fldChar w:fldCharType="begin"/>
      </w:r>
      <w:r w:rsidR="00325D7A" w:rsidRPr="00BA67B7">
        <w:instrText xml:space="preserve"> XE </w:instrText>
      </w:r>
      <w:r w:rsidR="00F26614">
        <w:instrText>“</w:instrText>
      </w:r>
      <w:r w:rsidR="00325D7A" w:rsidRPr="00BA67B7">
        <w:instrText>Commands:DCL</w:instrText>
      </w:r>
      <w:r w:rsidR="00F26614">
        <w:instrText>”</w:instrText>
      </w:r>
      <w:r w:rsidR="00325D7A" w:rsidRPr="00BA67B7">
        <w:instrText xml:space="preserve"> </w:instrText>
      </w:r>
      <w:r w:rsidR="00325D7A" w:rsidRPr="00BA67B7">
        <w:fldChar w:fldCharType="end"/>
      </w:r>
      <w:r w:rsidR="00CE155D" w:rsidRPr="00BA67B7">
        <w:t>:</w:t>
      </w:r>
    </w:p>
    <w:p w:rsidR="00B41990" w:rsidRPr="00BA67B7" w:rsidRDefault="00B41990" w:rsidP="00B41990">
      <w:pPr>
        <w:pStyle w:val="Caption"/>
      </w:pPr>
      <w:bookmarkStart w:id="267" w:name="_Toc449511537"/>
      <w:r>
        <w:t xml:space="preserve">Figure </w:t>
      </w:r>
      <w:r w:rsidR="00210B98">
        <w:fldChar w:fldCharType="begin"/>
      </w:r>
      <w:r w:rsidR="00210B98">
        <w:instrText xml:space="preserve"> SEQ Figure \* ARABIC </w:instrText>
      </w:r>
      <w:r w:rsidR="00210B98">
        <w:fldChar w:fldCharType="separate"/>
      </w:r>
      <w:r w:rsidR="00507385">
        <w:rPr>
          <w:noProof/>
        </w:rPr>
        <w:t>9</w:t>
      </w:r>
      <w:r w:rsidR="00210B98">
        <w:rPr>
          <w:noProof/>
        </w:rPr>
        <w:fldChar w:fldCharType="end"/>
      </w:r>
      <w:r>
        <w:t xml:space="preserve">: </w:t>
      </w:r>
      <w:r w:rsidRPr="00BA67B7">
        <w:t>Obtaining an Available Listener Port</w:t>
      </w:r>
      <w:r>
        <w:t>—Alpha/VMS S</w:t>
      </w:r>
      <w:r w:rsidRPr="00BA67B7">
        <w:t>ystems</w:t>
      </w:r>
      <w:bookmarkEnd w:id="267"/>
    </w:p>
    <w:p w:rsidR="00CE155D" w:rsidRPr="00BA67B7" w:rsidRDefault="00CE155D" w:rsidP="00B41990">
      <w:pPr>
        <w:pStyle w:val="Dialogue"/>
      </w:pPr>
      <w:r w:rsidRPr="00BA67B7">
        <w:t xml:space="preserve">$  </w:t>
      </w:r>
      <w:r w:rsidRPr="0052184E">
        <w:rPr>
          <w:b/>
          <w:highlight w:val="yellow"/>
        </w:rPr>
        <w:t>UCX SHOW DEVICE_SOCKET</w:t>
      </w:r>
    </w:p>
    <w:p w:rsidR="00CE155D" w:rsidRPr="00BA67B7" w:rsidRDefault="00CE155D" w:rsidP="00B41990">
      <w:pPr>
        <w:pStyle w:val="Dialogue"/>
      </w:pPr>
      <w:r w:rsidRPr="00BA67B7">
        <w:t>Port                    Remote</w:t>
      </w:r>
    </w:p>
    <w:p w:rsidR="00CE155D" w:rsidRPr="00BA67B7" w:rsidRDefault="00CE155D" w:rsidP="00B41990">
      <w:pPr>
        <w:pStyle w:val="Dialogue"/>
      </w:pPr>
      <w:r w:rsidRPr="00BA67B7">
        <w:t>Device_socket  Type    Local  Remote  Service           Host</w:t>
      </w:r>
    </w:p>
    <w:p w:rsidR="00CE155D" w:rsidRPr="00BA67B7" w:rsidRDefault="00CE155D" w:rsidP="00B41990">
      <w:pPr>
        <w:pStyle w:val="Dialogue"/>
      </w:pPr>
    </w:p>
    <w:p w:rsidR="00CE155D" w:rsidRPr="00BA67B7" w:rsidRDefault="00CE155D" w:rsidP="00B41990">
      <w:pPr>
        <w:pStyle w:val="Dialogue"/>
      </w:pPr>
      <w:r w:rsidRPr="00BA67B7">
        <w:t xml:space="preserve">  bg3         STREAM    </w:t>
      </w:r>
      <w:r w:rsidR="000F7CA1" w:rsidRPr="00BA67B7">
        <w:rPr>
          <w:i/>
        </w:rPr>
        <w:t>###</w:t>
      </w:r>
      <w:r w:rsidRPr="00BA67B7">
        <w:t>1       0  HL7              0.0.0.0</w:t>
      </w:r>
    </w:p>
    <w:p w:rsidR="00CE155D" w:rsidRPr="00BA67B7" w:rsidRDefault="00CE155D" w:rsidP="00B41990">
      <w:pPr>
        <w:pStyle w:val="Dialogue"/>
      </w:pPr>
      <w:r w:rsidRPr="00BA67B7">
        <w:t xml:space="preserve">  bg23        STREAM    </w:t>
      </w:r>
      <w:r w:rsidR="000F7CA1" w:rsidRPr="00BA67B7">
        <w:rPr>
          <w:i/>
        </w:rPr>
        <w:t>###</w:t>
      </w:r>
      <w:r w:rsidR="000F7CA1" w:rsidRPr="00BA67B7">
        <w:t>2</w:t>
      </w:r>
      <w:r w:rsidRPr="00BA67B7">
        <w:t xml:space="preserve">       0  Z3ZTEST          0.0.0.0</w:t>
      </w:r>
    </w:p>
    <w:p w:rsidR="00CE155D" w:rsidRPr="00BA67B7" w:rsidRDefault="00CE155D" w:rsidP="00B41990">
      <w:pPr>
        <w:pStyle w:val="Dialogue"/>
      </w:pPr>
      <w:r w:rsidRPr="00BA67B7">
        <w:t xml:space="preserve">  bg24        STREAM    </w:t>
      </w:r>
      <w:r w:rsidR="000F7CA1" w:rsidRPr="00BA67B7">
        <w:rPr>
          <w:i/>
        </w:rPr>
        <w:t>###</w:t>
      </w:r>
      <w:r w:rsidR="000F7CA1" w:rsidRPr="00BA67B7">
        <w:t xml:space="preserve">3       </w:t>
      </w:r>
      <w:r w:rsidRPr="00BA67B7">
        <w:t>0  ZSDPROTO         0.0.0.0</w:t>
      </w:r>
    </w:p>
    <w:p w:rsidR="00CE155D" w:rsidRPr="00BA67B7" w:rsidRDefault="00CE155D" w:rsidP="00F60608">
      <w:pPr>
        <w:pStyle w:val="BodyText6"/>
      </w:pPr>
    </w:p>
    <w:p w:rsidR="00CE155D" w:rsidRPr="00BA67B7" w:rsidRDefault="00CE155D" w:rsidP="006B6D70">
      <w:pPr>
        <w:pStyle w:val="BodyText"/>
      </w:pPr>
      <w:r w:rsidRPr="00BA67B7">
        <w:t>For example, if</w:t>
      </w:r>
      <w:r w:rsidR="001A446E" w:rsidRPr="001A446E">
        <w:t xml:space="preserve"> </w:t>
      </w:r>
      <w:r w:rsidR="001A446E">
        <w:t>port</w:t>
      </w:r>
      <w:r w:rsidRPr="00BA67B7">
        <w:t xml:space="preserve"> </w:t>
      </w:r>
      <w:r w:rsidR="000F7CA1" w:rsidRPr="001A446E">
        <w:rPr>
          <w:i/>
        </w:rPr>
        <w:t>###1</w:t>
      </w:r>
      <w:r w:rsidRPr="00BA67B7">
        <w:t xml:space="preserve"> shows up in the Local Port column</w:t>
      </w:r>
      <w:r w:rsidR="001A446E">
        <w:t xml:space="preserve"> as shown in the first entry above</w:t>
      </w:r>
      <w:r w:rsidRPr="00BA67B7">
        <w:t xml:space="preserve">, some other application is already using </w:t>
      </w:r>
      <w:r w:rsidR="001A446E">
        <w:t>port</w:t>
      </w:r>
      <w:r w:rsidR="001A446E" w:rsidRPr="00BA67B7">
        <w:t xml:space="preserve"> </w:t>
      </w:r>
      <w:r w:rsidR="001A446E" w:rsidRPr="001A446E">
        <w:rPr>
          <w:i/>
        </w:rPr>
        <w:t>###1</w:t>
      </w:r>
      <w:r w:rsidRPr="00BA67B7">
        <w:t xml:space="preserve"> and you should choose another port.</w:t>
      </w:r>
    </w:p>
    <w:p w:rsidR="00363912" w:rsidRPr="00BA67B7" w:rsidRDefault="00363912" w:rsidP="00363912">
      <w:pPr>
        <w:pStyle w:val="Heading4"/>
      </w:pPr>
      <w:bookmarkStart w:id="268" w:name="_Ref449508047"/>
      <w:bookmarkStart w:id="269" w:name="_Toc449511495"/>
      <w:r w:rsidRPr="00BA67B7">
        <w:t>Obtaining an Available Listener Port</w:t>
      </w:r>
      <w:r w:rsidR="00B41990">
        <w:t>—</w:t>
      </w:r>
      <w:r>
        <w:t>Linux</w:t>
      </w:r>
      <w:r w:rsidRPr="00BA67B7">
        <w:t xml:space="preserve"> </w:t>
      </w:r>
      <w:r w:rsidR="00B41990">
        <w:t>S</w:t>
      </w:r>
      <w:r w:rsidRPr="00BA67B7">
        <w:t>ystems</w:t>
      </w:r>
      <w:bookmarkEnd w:id="268"/>
      <w:bookmarkEnd w:id="269"/>
    </w:p>
    <w:p w:rsidR="00363912" w:rsidRDefault="00363912" w:rsidP="00363912">
      <w:pPr>
        <w:pStyle w:val="BodyText"/>
        <w:keepNext/>
        <w:keepLines/>
      </w:pPr>
      <w:r w:rsidRPr="00BA67B7">
        <w:fldChar w:fldCharType="begin"/>
      </w:r>
      <w:r w:rsidRPr="00BA67B7">
        <w:instrText xml:space="preserve">XE </w:instrText>
      </w:r>
      <w:r>
        <w:instrText>“</w:instrText>
      </w:r>
      <w:r w:rsidR="00B41990" w:rsidRPr="00BA67B7">
        <w:instrText>Obtaining:Available Listener Port</w:instrText>
      </w:r>
      <w:r w:rsidR="00B41990">
        <w:instrText>:Linux S</w:instrText>
      </w:r>
      <w:r w:rsidR="00B41990" w:rsidRPr="00BA67B7">
        <w:instrText>ystems</w:instrText>
      </w:r>
      <w:r>
        <w:instrText>”</w:instrText>
      </w:r>
      <w:r w:rsidRPr="00BA67B7">
        <w:fldChar w:fldCharType="end"/>
      </w:r>
      <w:r w:rsidRPr="00BA67B7">
        <w:t xml:space="preserve">Port selections conflict only if another process on the same system is using the same port. To list the ports currently in use on </w:t>
      </w:r>
      <w:r>
        <w:t>Linux</w:t>
      </w:r>
      <w:r w:rsidRPr="00BA67B7">
        <w:t xml:space="preserve"> systems, use the </w:t>
      </w:r>
      <w:r>
        <w:t>netstat</w:t>
      </w:r>
      <w:r w:rsidRPr="00BA67B7">
        <w:t xml:space="preserve"> command</w:t>
      </w:r>
      <w:r w:rsidRPr="00BA67B7">
        <w:fldChar w:fldCharType="begin"/>
      </w:r>
      <w:r w:rsidRPr="00BA67B7">
        <w:instrText xml:space="preserve"> XE </w:instrText>
      </w:r>
      <w:r>
        <w:instrText>“</w:instrText>
      </w:r>
      <w:r w:rsidRPr="00BA67B7">
        <w:instrText>DCL Command</w:instrText>
      </w:r>
      <w:r>
        <w:instrText>”</w:instrText>
      </w:r>
      <w:r w:rsidRPr="00BA67B7">
        <w:instrText xml:space="preserve"> </w:instrText>
      </w:r>
      <w:r w:rsidRPr="00BA67B7">
        <w:fldChar w:fldCharType="end"/>
      </w:r>
      <w:r w:rsidRPr="00BA67B7">
        <w:fldChar w:fldCharType="begin"/>
      </w:r>
      <w:r w:rsidRPr="00BA67B7">
        <w:instrText xml:space="preserve"> XE </w:instrText>
      </w:r>
      <w:r>
        <w:instrText>“</w:instrText>
      </w:r>
      <w:r w:rsidRPr="00BA67B7">
        <w:instrText>Commands:DCL</w:instrText>
      </w:r>
      <w:r>
        <w:instrText>”</w:instrText>
      </w:r>
      <w:r w:rsidRPr="00BA67B7">
        <w:instrText xml:space="preserve"> </w:instrText>
      </w:r>
      <w:r w:rsidRPr="00BA67B7">
        <w:fldChar w:fldCharType="end"/>
      </w:r>
      <w:r w:rsidRPr="00BA67B7">
        <w:t>:</w:t>
      </w:r>
    </w:p>
    <w:p w:rsidR="00B41990" w:rsidRPr="00BA67B7" w:rsidRDefault="00B41990" w:rsidP="00B41990">
      <w:pPr>
        <w:pStyle w:val="Caption"/>
      </w:pPr>
      <w:bookmarkStart w:id="270" w:name="_Toc449511538"/>
      <w:r>
        <w:t xml:space="preserve">Figure </w:t>
      </w:r>
      <w:r w:rsidR="00210B98">
        <w:fldChar w:fldCharType="begin"/>
      </w:r>
      <w:r w:rsidR="00210B98">
        <w:instrText xml:space="preserve"> SEQ Figure \* ARABIC </w:instrText>
      </w:r>
      <w:r w:rsidR="00210B98">
        <w:fldChar w:fldCharType="separate"/>
      </w:r>
      <w:r w:rsidR="00507385">
        <w:rPr>
          <w:noProof/>
        </w:rPr>
        <w:t>10</w:t>
      </w:r>
      <w:r w:rsidR="00210B98">
        <w:rPr>
          <w:noProof/>
        </w:rPr>
        <w:fldChar w:fldCharType="end"/>
      </w:r>
      <w:r>
        <w:t xml:space="preserve">: </w:t>
      </w:r>
      <w:r w:rsidRPr="00BA67B7">
        <w:t>Obtaining an Available Listener Port</w:t>
      </w:r>
      <w:r>
        <w:t>—Linux</w:t>
      </w:r>
      <w:r w:rsidRPr="00BA67B7">
        <w:t xml:space="preserve"> </w:t>
      </w:r>
      <w:r>
        <w:t>S</w:t>
      </w:r>
      <w:r w:rsidRPr="00BA67B7">
        <w:t>ystems</w:t>
      </w:r>
      <w:bookmarkEnd w:id="270"/>
    </w:p>
    <w:p w:rsidR="00363912" w:rsidRPr="00BA67B7" w:rsidRDefault="00363912" w:rsidP="00B41990">
      <w:pPr>
        <w:pStyle w:val="Dialogue"/>
      </w:pPr>
      <w:r w:rsidRPr="00BA67B7">
        <w:t xml:space="preserve">$  </w:t>
      </w:r>
      <w:r w:rsidRPr="001A446E">
        <w:rPr>
          <w:b/>
          <w:highlight w:val="yellow"/>
        </w:rPr>
        <w:t>netstat -lntu</w:t>
      </w:r>
    </w:p>
    <w:p w:rsidR="00363912" w:rsidRPr="00B41990" w:rsidRDefault="00363912" w:rsidP="00B41990">
      <w:pPr>
        <w:pStyle w:val="Dialogue"/>
        <w:rPr>
          <w:rFonts w:cs="Courier New"/>
        </w:rPr>
      </w:pPr>
      <w:r w:rsidRPr="00B41990">
        <w:rPr>
          <w:rFonts w:cs="Courier New"/>
        </w:rPr>
        <w:t>Active Internet connections (only servers)</w:t>
      </w:r>
    </w:p>
    <w:p w:rsidR="00363912" w:rsidRPr="00B41990" w:rsidRDefault="00363912" w:rsidP="00B41990">
      <w:pPr>
        <w:pStyle w:val="Dialogue"/>
        <w:rPr>
          <w:rFonts w:cs="Courier New"/>
        </w:rPr>
      </w:pPr>
      <w:r w:rsidRPr="00B41990">
        <w:rPr>
          <w:rFonts w:cs="Courier New"/>
        </w:rPr>
        <w:t xml:space="preserve">Proto Recv-Q Send-Q Local Address               Foreign Address             Sta </w:t>
      </w:r>
    </w:p>
    <w:p w:rsidR="00363912" w:rsidRPr="00B41990" w:rsidRDefault="00363912" w:rsidP="00B41990">
      <w:pPr>
        <w:pStyle w:val="Dialogue"/>
        <w:rPr>
          <w:rFonts w:cs="Courier New"/>
        </w:rPr>
      </w:pPr>
      <w:r w:rsidRPr="00B41990">
        <w:rPr>
          <w:rFonts w:cs="Courier New"/>
        </w:rPr>
        <w:t>tcp        0      0 0.0.0.0:</w:t>
      </w:r>
      <w:r w:rsidR="001A446E">
        <w:rPr>
          <w:rFonts w:cs="Courier New"/>
        </w:rPr>
        <w:t>###1</w:t>
      </w:r>
      <w:r w:rsidRPr="00B41990">
        <w:rPr>
          <w:rFonts w:cs="Courier New"/>
        </w:rPr>
        <w:t xml:space="preserve">                0.0.0.0:*                   LIS </w:t>
      </w:r>
    </w:p>
    <w:p w:rsidR="00363912" w:rsidRPr="00B41990" w:rsidRDefault="00363912" w:rsidP="00B41990">
      <w:pPr>
        <w:pStyle w:val="Dialogue"/>
        <w:rPr>
          <w:rFonts w:cs="Courier New"/>
        </w:rPr>
      </w:pPr>
      <w:r w:rsidRPr="00B41990">
        <w:rPr>
          <w:rFonts w:cs="Courier New"/>
        </w:rPr>
        <w:t xml:space="preserve">tcp        0      0 </w:t>
      </w:r>
      <w:r w:rsidR="001A446E">
        <w:rPr>
          <w:rFonts w:cs="Courier New"/>
        </w:rPr>
        <w:t>99</w:t>
      </w:r>
      <w:r w:rsidRPr="00B41990">
        <w:rPr>
          <w:rFonts w:cs="Courier New"/>
        </w:rPr>
        <w:t>.</w:t>
      </w:r>
      <w:r w:rsidR="001A446E">
        <w:rPr>
          <w:rFonts w:cs="Courier New"/>
        </w:rPr>
        <w:t>999</w:t>
      </w:r>
      <w:r w:rsidRPr="00B41990">
        <w:rPr>
          <w:rFonts w:cs="Courier New"/>
        </w:rPr>
        <w:t>.</w:t>
      </w:r>
      <w:r w:rsidR="001A446E">
        <w:rPr>
          <w:rFonts w:cs="Courier New"/>
        </w:rPr>
        <w:t>999</w:t>
      </w:r>
      <w:r w:rsidRPr="00B41990">
        <w:rPr>
          <w:rFonts w:cs="Courier New"/>
        </w:rPr>
        <w:t>.</w:t>
      </w:r>
      <w:r w:rsidR="001A446E">
        <w:rPr>
          <w:rFonts w:cs="Courier New"/>
        </w:rPr>
        <w:t>999</w:t>
      </w:r>
      <w:r w:rsidRPr="00B41990">
        <w:rPr>
          <w:rFonts w:cs="Courier New"/>
        </w:rPr>
        <w:t>:</w:t>
      </w:r>
      <w:r w:rsidR="001A446E">
        <w:rPr>
          <w:rFonts w:cs="Courier New"/>
        </w:rPr>
        <w:t>###6</w:t>
      </w:r>
      <w:r w:rsidRPr="00B41990">
        <w:rPr>
          <w:rFonts w:cs="Courier New"/>
        </w:rPr>
        <w:t xml:space="preserve">         0.0.0.0:*                   LIS </w:t>
      </w:r>
    </w:p>
    <w:p w:rsidR="00363912" w:rsidRPr="00B41990" w:rsidRDefault="00363912" w:rsidP="00B41990">
      <w:pPr>
        <w:pStyle w:val="Dialogue"/>
        <w:rPr>
          <w:rFonts w:cs="Courier New"/>
        </w:rPr>
      </w:pPr>
      <w:r w:rsidRPr="00B41990">
        <w:rPr>
          <w:rFonts w:cs="Courier New"/>
        </w:rPr>
        <w:t xml:space="preserve">tcp        0      0 127.0.0.1:199               0.0.0.0:*                   LIS </w:t>
      </w:r>
    </w:p>
    <w:p w:rsidR="00363912" w:rsidRPr="00B41990" w:rsidRDefault="00363912" w:rsidP="00B41990">
      <w:pPr>
        <w:pStyle w:val="Dialogue"/>
        <w:rPr>
          <w:rFonts w:cs="Courier New"/>
        </w:rPr>
      </w:pPr>
      <w:r w:rsidRPr="00B41990">
        <w:rPr>
          <w:rFonts w:cs="Courier New"/>
        </w:rPr>
        <w:t>tcp        0      0 0.0.0.0:</w:t>
      </w:r>
      <w:r w:rsidR="001A446E">
        <w:rPr>
          <w:rFonts w:cs="Courier New"/>
        </w:rPr>
        <w:t>###2</w:t>
      </w:r>
      <w:r w:rsidRPr="00B41990">
        <w:rPr>
          <w:rFonts w:cs="Courier New"/>
        </w:rPr>
        <w:t xml:space="preserve">                0.0.0.0:*                   LIS </w:t>
      </w:r>
    </w:p>
    <w:p w:rsidR="00363912" w:rsidRPr="00B41990" w:rsidRDefault="00363912" w:rsidP="00B41990">
      <w:pPr>
        <w:pStyle w:val="Dialogue"/>
        <w:rPr>
          <w:rFonts w:cs="Courier New"/>
        </w:rPr>
      </w:pPr>
      <w:r w:rsidRPr="00B41990">
        <w:rPr>
          <w:rFonts w:cs="Courier New"/>
        </w:rPr>
        <w:t xml:space="preserve">tcp        0      0 0.0.0.0:111                 0.0.0.0:*                   LIS </w:t>
      </w:r>
    </w:p>
    <w:p w:rsidR="00363912" w:rsidRPr="00B41990" w:rsidRDefault="00363912" w:rsidP="00B41990">
      <w:pPr>
        <w:pStyle w:val="Dialogue"/>
        <w:rPr>
          <w:rFonts w:cs="Courier New"/>
        </w:rPr>
      </w:pPr>
      <w:r w:rsidRPr="00B41990">
        <w:rPr>
          <w:rFonts w:cs="Courier New"/>
        </w:rPr>
        <w:t>tcp        0      0 0.0.0.0:</w:t>
      </w:r>
      <w:r w:rsidR="001A446E">
        <w:rPr>
          <w:rFonts w:cs="Courier New"/>
        </w:rPr>
        <w:t>###3</w:t>
      </w:r>
      <w:r w:rsidRPr="00B41990">
        <w:rPr>
          <w:rFonts w:cs="Courier New"/>
        </w:rPr>
        <w:t xml:space="preserve">                0.0.0.0:*                   LIS </w:t>
      </w:r>
    </w:p>
    <w:p w:rsidR="00363912" w:rsidRPr="00B41990" w:rsidRDefault="00363912" w:rsidP="00B41990">
      <w:pPr>
        <w:pStyle w:val="Dialogue"/>
        <w:rPr>
          <w:rFonts w:cs="Courier New"/>
        </w:rPr>
      </w:pPr>
      <w:r w:rsidRPr="00B41990">
        <w:rPr>
          <w:rFonts w:cs="Courier New"/>
        </w:rPr>
        <w:t>tcp        0      0 127.0.0.1:</w:t>
      </w:r>
      <w:r w:rsidR="001A446E">
        <w:rPr>
          <w:rFonts w:cs="Courier New"/>
        </w:rPr>
        <w:t>####7</w:t>
      </w:r>
      <w:r w:rsidRPr="00B41990">
        <w:rPr>
          <w:rFonts w:cs="Courier New"/>
        </w:rPr>
        <w:t xml:space="preserve">             0.0.0.0:*                   LIS </w:t>
      </w:r>
    </w:p>
    <w:p w:rsidR="00363912" w:rsidRPr="00B41990" w:rsidRDefault="00363912" w:rsidP="00B41990">
      <w:pPr>
        <w:pStyle w:val="Dialogue"/>
        <w:rPr>
          <w:rFonts w:cs="Courier New"/>
        </w:rPr>
      </w:pPr>
      <w:r w:rsidRPr="00B41990">
        <w:rPr>
          <w:rFonts w:cs="Courier New"/>
        </w:rPr>
        <w:t>tcp        0      0 0.0.0.0:</w:t>
      </w:r>
      <w:r w:rsidR="001A446E">
        <w:rPr>
          <w:rFonts w:cs="Courier New"/>
        </w:rPr>
        <w:t>###4</w:t>
      </w:r>
      <w:r w:rsidRPr="00B41990">
        <w:rPr>
          <w:rFonts w:cs="Courier New"/>
        </w:rPr>
        <w:t xml:space="preserve">                0.0.0.0:*                   LIS </w:t>
      </w:r>
    </w:p>
    <w:p w:rsidR="00363912" w:rsidRPr="00B41990" w:rsidRDefault="00363912" w:rsidP="00B41990">
      <w:pPr>
        <w:pStyle w:val="Dialogue"/>
        <w:rPr>
          <w:rFonts w:cs="Courier New"/>
        </w:rPr>
      </w:pPr>
      <w:r w:rsidRPr="00B41990">
        <w:rPr>
          <w:rFonts w:cs="Courier New"/>
        </w:rPr>
        <w:t>tcp        0      0 127.0.0.1:</w:t>
      </w:r>
      <w:r w:rsidR="001A446E">
        <w:rPr>
          <w:rFonts w:cs="Courier New"/>
        </w:rPr>
        <w:t>###5</w:t>
      </w:r>
      <w:r w:rsidRPr="00B41990">
        <w:rPr>
          <w:rFonts w:cs="Courier New"/>
        </w:rPr>
        <w:t xml:space="preserve">              0.0.0.0:*                   LIS</w:t>
      </w:r>
    </w:p>
    <w:p w:rsidR="00936CC3" w:rsidRDefault="00936CC3" w:rsidP="00936CC3">
      <w:pPr>
        <w:pStyle w:val="BodyText6"/>
      </w:pPr>
    </w:p>
    <w:p w:rsidR="00363912" w:rsidRPr="00BA67B7" w:rsidRDefault="00363912" w:rsidP="00363912">
      <w:pPr>
        <w:pStyle w:val="BodyText"/>
      </w:pPr>
      <w:r w:rsidRPr="00BA67B7">
        <w:t>For example, if</w:t>
      </w:r>
      <w:r w:rsidRPr="001A446E">
        <w:t xml:space="preserve"> </w:t>
      </w:r>
      <w:r w:rsidR="001A446E" w:rsidRPr="001A446E">
        <w:t xml:space="preserve">port </w:t>
      </w:r>
      <w:r w:rsidR="001A446E" w:rsidRPr="001A446E">
        <w:rPr>
          <w:i/>
        </w:rPr>
        <w:t>###1</w:t>
      </w:r>
      <w:r w:rsidRPr="00BA67B7">
        <w:t xml:space="preserve"> shows up in the Local </w:t>
      </w:r>
      <w:r w:rsidR="00E176F4">
        <w:t>Address</w:t>
      </w:r>
      <w:r w:rsidRPr="00BA67B7">
        <w:t xml:space="preserve"> column</w:t>
      </w:r>
      <w:r w:rsidR="00E176F4">
        <w:t xml:space="preserve"> as shown in the first entry above</w:t>
      </w:r>
      <w:r w:rsidRPr="00BA67B7">
        <w:t>, some other application is already using port number</w:t>
      </w:r>
      <w:r w:rsidR="00E176F4">
        <w:t xml:space="preserve"> </w:t>
      </w:r>
      <w:r w:rsidR="001A446E" w:rsidRPr="001A446E">
        <w:rPr>
          <w:i/>
        </w:rPr>
        <w:t>###1</w:t>
      </w:r>
      <w:r w:rsidRPr="00BA67B7">
        <w:t xml:space="preserve"> and you should choose another port.</w:t>
      </w:r>
    </w:p>
    <w:p w:rsidR="00CE155D" w:rsidRPr="00BA67B7" w:rsidRDefault="0087360D" w:rsidP="00D0474C">
      <w:pPr>
        <w:pStyle w:val="Heading3"/>
      </w:pPr>
      <w:bookmarkStart w:id="271" w:name="_Toc449511496"/>
      <w:r w:rsidRPr="00BA67B7">
        <w:t>Starting a</w:t>
      </w:r>
      <w:r w:rsidR="00CE155D" w:rsidRPr="00BA67B7">
        <w:t>nd Stopping Listeners</w:t>
      </w:r>
      <w:bookmarkEnd w:id="271"/>
    </w:p>
    <w:p w:rsidR="00CE155D" w:rsidRPr="00BA67B7" w:rsidRDefault="00CE155D" w:rsidP="0087360D">
      <w:pPr>
        <w:pStyle w:val="Heading4"/>
      </w:pPr>
      <w:bookmarkStart w:id="272" w:name="_Ref373760553"/>
      <w:bookmarkStart w:id="273" w:name="_Toc449511497"/>
      <w:r w:rsidRPr="00BA67B7">
        <w:t>To Start All Listeners</w:t>
      </w:r>
      <w:bookmarkEnd w:id="272"/>
      <w:bookmarkEnd w:id="273"/>
    </w:p>
    <w:p w:rsidR="00161DF7" w:rsidRPr="00BA67B7" w:rsidRDefault="006B6D70" w:rsidP="006B6D70">
      <w:pPr>
        <w:pStyle w:val="BodyText"/>
        <w:keepNext/>
        <w:keepLines/>
      </w:pPr>
      <w:r w:rsidRPr="00BA67B7">
        <w:fldChar w:fldCharType="begin"/>
      </w:r>
      <w:r w:rsidRPr="00BA67B7">
        <w:instrText xml:space="preserve">XE </w:instrText>
      </w:r>
      <w:r w:rsidR="00F26614">
        <w:instrText>“</w:instrText>
      </w:r>
      <w:r w:rsidRPr="00BA67B7">
        <w:instrText>Starting Listeners</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Listeners:Starting</w:instrText>
      </w:r>
      <w:r w:rsidR="00F26614">
        <w:instrText>”</w:instrText>
      </w:r>
      <w:r w:rsidRPr="00BA67B7">
        <w:fldChar w:fldCharType="end"/>
      </w:r>
      <w:r w:rsidR="00CE155D" w:rsidRPr="00BA67B7">
        <w:t xml:space="preserve">To </w:t>
      </w:r>
      <w:r w:rsidR="00735241">
        <w:t xml:space="preserve">automatically </w:t>
      </w:r>
      <w:r w:rsidR="00CE155D" w:rsidRPr="00BA67B7">
        <w:t xml:space="preserve">start all listeners configured in the </w:t>
      </w:r>
      <w:r w:rsidR="00B95291" w:rsidRPr="00BA67B7">
        <w:t>RPC BROKER SITE PARAMETERS</w:t>
      </w:r>
      <w:r w:rsidR="00CE155D" w:rsidRPr="00BA67B7">
        <w:t xml:space="preserve"> file</w:t>
      </w:r>
      <w:r w:rsidR="00735241">
        <w:t xml:space="preserve"> (#8994.1)</w:t>
      </w:r>
      <w:r w:rsidR="00B95291" w:rsidRPr="00BA67B7">
        <w:fldChar w:fldCharType="begin"/>
      </w:r>
      <w:r w:rsidR="00B95291" w:rsidRPr="00BA67B7">
        <w:instrText xml:space="preserve"> XE </w:instrText>
      </w:r>
      <w:r w:rsidR="00F26614">
        <w:instrText>“</w:instrText>
      </w:r>
      <w:r w:rsidR="00B95291" w:rsidRPr="00BA67B7">
        <w:instrText>RPC BROKER SITE PARAMETERS File (#8994.1)</w:instrText>
      </w:r>
      <w:r w:rsidR="00F26614">
        <w:instrText>”</w:instrText>
      </w:r>
      <w:r w:rsidR="00B95291" w:rsidRPr="00BA67B7">
        <w:instrText xml:space="preserve"> </w:instrText>
      </w:r>
      <w:r w:rsidR="00B95291" w:rsidRPr="00BA67B7">
        <w:fldChar w:fldCharType="end"/>
      </w:r>
      <w:r w:rsidR="00B95291" w:rsidRPr="00BA67B7">
        <w:fldChar w:fldCharType="begin"/>
      </w:r>
      <w:r w:rsidR="00B95291" w:rsidRPr="00BA67B7">
        <w:instrText xml:space="preserve"> XE </w:instrText>
      </w:r>
      <w:r w:rsidR="00F26614">
        <w:instrText>“</w:instrText>
      </w:r>
      <w:r w:rsidR="00B95291" w:rsidRPr="00BA67B7">
        <w:instrText>Files:RPC BROKER SITE PARAMETERS (#8994.1)</w:instrText>
      </w:r>
      <w:r w:rsidR="00F26614">
        <w:instrText>”</w:instrText>
      </w:r>
      <w:r w:rsidR="00B95291" w:rsidRPr="00BA67B7">
        <w:instrText xml:space="preserve"> </w:instrText>
      </w:r>
      <w:r w:rsidR="00B95291" w:rsidRPr="00BA67B7">
        <w:fldChar w:fldCharType="end"/>
      </w:r>
      <w:r w:rsidR="002A25E3" w:rsidRPr="00BA67B7">
        <w:t>, use the Start All RPC Broker Listeners</w:t>
      </w:r>
      <w:r w:rsidR="00CE155D" w:rsidRPr="00BA67B7">
        <w:t xml:space="preserve"> optio</w:t>
      </w:r>
      <w:r w:rsidR="00735241">
        <w:t>n</w:t>
      </w:r>
      <w:r w:rsidR="00735241" w:rsidRPr="00E10D82">
        <w:rPr>
          <w:rFonts w:cs="Arial"/>
        </w:rPr>
        <w:fldChar w:fldCharType="begin"/>
      </w:r>
      <w:r w:rsidR="00735241" w:rsidRPr="00E10D82">
        <w:instrText xml:space="preserve">XE </w:instrText>
      </w:r>
      <w:r w:rsidR="00F26614">
        <w:instrText>“</w:instrText>
      </w:r>
      <w:r w:rsidR="00735241" w:rsidRPr="00E10D82">
        <w:instrText>Start All RPC Broker Listeners Option</w:instrText>
      </w:r>
      <w:r w:rsidR="00F26614">
        <w:instrText>”</w:instrText>
      </w:r>
      <w:r w:rsidR="00735241" w:rsidRPr="00E10D82">
        <w:rPr>
          <w:rFonts w:cs="Arial"/>
        </w:rPr>
        <w:fldChar w:fldCharType="end"/>
      </w:r>
      <w:r w:rsidR="00735241" w:rsidRPr="00E10D82">
        <w:rPr>
          <w:rFonts w:cs="Arial"/>
        </w:rPr>
        <w:fldChar w:fldCharType="begin"/>
      </w:r>
      <w:r w:rsidR="00735241" w:rsidRPr="00E10D82">
        <w:instrText xml:space="preserve">XE </w:instrText>
      </w:r>
      <w:r w:rsidR="00F26614">
        <w:instrText>“</w:instrText>
      </w:r>
      <w:r w:rsidR="00735241" w:rsidRPr="00E10D82">
        <w:instrText>Options:Start All RPC Broker Listeners</w:instrText>
      </w:r>
      <w:r w:rsidR="00F26614">
        <w:instrText>”</w:instrText>
      </w:r>
      <w:r w:rsidR="00735241" w:rsidRPr="00E10D82">
        <w:rPr>
          <w:rFonts w:cs="Arial"/>
        </w:rPr>
        <w:fldChar w:fldCharType="end"/>
      </w:r>
      <w:r w:rsidR="00735241">
        <w:rPr>
          <w:rFonts w:cs="Arial"/>
        </w:rPr>
        <w:t xml:space="preserve"> [</w:t>
      </w:r>
      <w:r w:rsidR="00735241" w:rsidRPr="00ED60F6">
        <w:t>XWB LISTENER STARTER</w:t>
      </w:r>
      <w:r w:rsidR="00735241">
        <w:fldChar w:fldCharType="begin"/>
      </w:r>
      <w:r w:rsidR="00735241">
        <w:instrText xml:space="preserve">XE </w:instrText>
      </w:r>
      <w:r w:rsidR="00F26614">
        <w:instrText>“</w:instrText>
      </w:r>
      <w:r w:rsidR="00735241" w:rsidRPr="00ED60F6">
        <w:instrText>XWB LISTENER STARTER Option</w:instrText>
      </w:r>
      <w:r w:rsidR="00F26614">
        <w:instrText>”</w:instrText>
      </w:r>
      <w:r w:rsidR="00735241">
        <w:fldChar w:fldCharType="end"/>
      </w:r>
      <w:r w:rsidR="00735241">
        <w:fldChar w:fldCharType="begin"/>
      </w:r>
      <w:r w:rsidR="00735241">
        <w:instrText xml:space="preserve">XE </w:instrText>
      </w:r>
      <w:r w:rsidR="00F26614">
        <w:instrText>“</w:instrText>
      </w:r>
      <w:r w:rsidR="00735241" w:rsidRPr="00ED60F6">
        <w:instrText>Options:XWB LISTENER STARTER</w:instrText>
      </w:r>
      <w:r w:rsidR="00F26614">
        <w:instrText>”</w:instrText>
      </w:r>
      <w:r w:rsidR="00735241">
        <w:fldChar w:fldCharType="end"/>
      </w:r>
      <w:r w:rsidR="00735241">
        <w:t>]</w:t>
      </w:r>
      <w:r w:rsidR="00CE155D" w:rsidRPr="00BA67B7">
        <w:t xml:space="preserve">. This option first </w:t>
      </w:r>
      <w:r w:rsidR="00CE155D" w:rsidRPr="00BA67B7">
        <w:rPr>
          <w:b/>
          <w:bCs/>
        </w:rPr>
        <w:t>stops</w:t>
      </w:r>
      <w:r w:rsidR="00CE155D" w:rsidRPr="00BA67B7">
        <w:t xml:space="preserve"> any of these listeners that may be running, and then starts all </w:t>
      </w:r>
      <w:r w:rsidR="00161DF7" w:rsidRPr="00BA67B7">
        <w:t>of them up.</w:t>
      </w:r>
    </w:p>
    <w:p w:rsidR="001F6787" w:rsidRPr="00BA67B7" w:rsidRDefault="000D602C" w:rsidP="001F6787">
      <w:pPr>
        <w:pStyle w:val="Note"/>
        <w:keepNext/>
        <w:keepLines/>
      </w:pPr>
      <w:r>
        <w:rPr>
          <w:noProof/>
          <w:lang w:eastAsia="en-US"/>
        </w:rPr>
        <w:drawing>
          <wp:inline distT="0" distB="0" distL="0" distR="0" wp14:anchorId="579B91D1" wp14:editId="0635EEDF">
            <wp:extent cx="304800" cy="304800"/>
            <wp:effectExtent l="0" t="0" r="0" b="0"/>
            <wp:docPr id="45"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F6787">
        <w:tab/>
      </w:r>
      <w:r w:rsidR="001F6787" w:rsidRPr="00BA67B7">
        <w:rPr>
          <w:b/>
        </w:rPr>
        <w:t>NOTE:</w:t>
      </w:r>
      <w:r w:rsidR="001F6787" w:rsidRPr="00BA67B7">
        <w:t xml:space="preserve"> TaskMan </w:t>
      </w:r>
      <w:r w:rsidR="001F6787" w:rsidRPr="00BA67B7">
        <w:rPr>
          <w:i/>
        </w:rPr>
        <w:t>must</w:t>
      </w:r>
      <w:r w:rsidR="001F6787" w:rsidRPr="00BA67B7">
        <w:t xml:space="preserve"> be running to use this option.</w:t>
      </w:r>
    </w:p>
    <w:p w:rsidR="001F6787" w:rsidRPr="00ED60F6" w:rsidRDefault="000D602C" w:rsidP="001F6787">
      <w:pPr>
        <w:pStyle w:val="Note"/>
      </w:pPr>
      <w:r>
        <w:rPr>
          <w:noProof/>
          <w:lang w:eastAsia="en-US"/>
        </w:rPr>
        <w:drawing>
          <wp:inline distT="0" distB="0" distL="0" distR="0" wp14:anchorId="5E19A2B9" wp14:editId="18847883">
            <wp:extent cx="284990" cy="284990"/>
            <wp:effectExtent l="0" t="0" r="1270" b="1270"/>
            <wp:docPr id="46" name="Picture 1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1F6787">
        <w:tab/>
      </w:r>
      <w:r w:rsidR="001F6787">
        <w:rPr>
          <w:b/>
        </w:rPr>
        <w:t>NOTE</w:t>
      </w:r>
      <w:r w:rsidR="001F6787" w:rsidRPr="001525CC">
        <w:rPr>
          <w:b/>
        </w:rPr>
        <w:t>:</w:t>
      </w:r>
      <w:r w:rsidR="001F6787" w:rsidRPr="001525CC">
        <w:t xml:space="preserve"> </w:t>
      </w:r>
      <w:r w:rsidR="001F6787">
        <w:t>This option was introduced with</w:t>
      </w:r>
      <w:r w:rsidR="001F6787" w:rsidRPr="00ED60F6">
        <w:t xml:space="preserve"> patch XWB*1.1*9.</w:t>
      </w:r>
    </w:p>
    <w:p w:rsidR="00CE155D" w:rsidRPr="00BA67B7" w:rsidRDefault="00CE155D" w:rsidP="0087360D">
      <w:pPr>
        <w:pStyle w:val="Heading4"/>
      </w:pPr>
      <w:bookmarkStart w:id="274" w:name="_Toc449511498"/>
      <w:r w:rsidRPr="00BA67B7">
        <w:lastRenderedPageBreak/>
        <w:t>To Configure Listeners for Automatic Startup</w:t>
      </w:r>
      <w:bookmarkEnd w:id="274"/>
    </w:p>
    <w:p w:rsidR="00CE155D" w:rsidRPr="00BA67B7" w:rsidRDefault="006B6D70" w:rsidP="006B6D70">
      <w:pPr>
        <w:pStyle w:val="BodyText"/>
        <w:keepNext/>
        <w:keepLines/>
      </w:pPr>
      <w:r w:rsidRPr="00BA67B7">
        <w:rPr>
          <w:szCs w:val="22"/>
        </w:rPr>
        <w:fldChar w:fldCharType="begin"/>
      </w:r>
      <w:r w:rsidRPr="00BA67B7">
        <w:rPr>
          <w:szCs w:val="22"/>
        </w:rPr>
        <w:instrText xml:space="preserve">XE </w:instrText>
      </w:r>
      <w:r w:rsidR="00F26614">
        <w:rPr>
          <w:szCs w:val="22"/>
        </w:rPr>
        <w:instrText>“</w:instrText>
      </w:r>
      <w:r w:rsidRPr="00BA67B7">
        <w:rPr>
          <w:szCs w:val="22"/>
        </w:rPr>
        <w:instrText>Configuring Listeners</w:instrText>
      </w:r>
      <w:r w:rsidR="00F26614">
        <w:rPr>
          <w:szCs w:val="22"/>
        </w:rPr>
        <w:instrText>”</w:instrText>
      </w:r>
      <w:r w:rsidRPr="00BA67B7">
        <w:rPr>
          <w:szCs w:val="22"/>
        </w:rPr>
        <w:fldChar w:fldCharType="end"/>
      </w:r>
      <w:r w:rsidRPr="00BA67B7">
        <w:rPr>
          <w:szCs w:val="22"/>
        </w:rPr>
        <w:fldChar w:fldCharType="begin"/>
      </w:r>
      <w:r w:rsidRPr="00BA67B7">
        <w:rPr>
          <w:szCs w:val="22"/>
        </w:rPr>
        <w:instrText xml:space="preserve">XE </w:instrText>
      </w:r>
      <w:r w:rsidR="00F26614">
        <w:rPr>
          <w:szCs w:val="22"/>
        </w:rPr>
        <w:instrText>“</w:instrText>
      </w:r>
      <w:r w:rsidRPr="00BA67B7">
        <w:rPr>
          <w:szCs w:val="22"/>
        </w:rPr>
        <w:instrText>Listeners:Configuring</w:instrText>
      </w:r>
      <w:r w:rsidR="00F26614">
        <w:rPr>
          <w:szCs w:val="22"/>
        </w:rPr>
        <w:instrText>”</w:instrText>
      </w:r>
      <w:r w:rsidRPr="00BA67B7">
        <w:rPr>
          <w:szCs w:val="22"/>
        </w:rPr>
        <w:fldChar w:fldCharType="end"/>
      </w:r>
      <w:r w:rsidR="00CE155D" w:rsidRPr="00BA67B7">
        <w:t>To configure a giv</w:t>
      </w:r>
      <w:r w:rsidR="002A25E3" w:rsidRPr="00BA67B7">
        <w:t>en listener for startup by the Start All RPC Broker Listeners</w:t>
      </w:r>
      <w:r w:rsidR="00CE155D" w:rsidRPr="00BA67B7">
        <w:t xml:space="preserve"> option</w:t>
      </w:r>
      <w:r w:rsidR="002A25E3" w:rsidRPr="00BA67B7">
        <w:fldChar w:fldCharType="begin"/>
      </w:r>
      <w:r w:rsidR="002A25E3" w:rsidRPr="00BA67B7">
        <w:instrText xml:space="preserve"> XE </w:instrText>
      </w:r>
      <w:r w:rsidR="00F26614">
        <w:instrText>“</w:instrText>
      </w:r>
      <w:r w:rsidR="002A25E3" w:rsidRPr="00BA67B7">
        <w:instrText>Start All RPC Broker Listeners Option</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Options:Start All RPC Broker Listeners</w:instrText>
      </w:r>
      <w:r w:rsidR="00F26614">
        <w:instrText>”</w:instrText>
      </w:r>
      <w:r w:rsidR="002A25E3" w:rsidRPr="00BA67B7">
        <w:instrText xml:space="preserve"> </w:instrText>
      </w:r>
      <w:r w:rsidR="002A25E3" w:rsidRPr="00BA67B7">
        <w:fldChar w:fldCharType="end"/>
      </w:r>
      <w:r w:rsidR="00815834" w:rsidRPr="00BA67B7">
        <w:t>, enter YES in the CONTROLLED BY LISTENER STARTER</w:t>
      </w:r>
      <w:r w:rsidR="00CE155D" w:rsidRPr="00BA67B7">
        <w:t xml:space="preserve"> field</w:t>
      </w:r>
      <w:r w:rsidR="00815834" w:rsidRPr="00BA67B7">
        <w:fldChar w:fldCharType="begin"/>
      </w:r>
      <w:r w:rsidR="00815834" w:rsidRPr="00BA67B7">
        <w:instrText xml:space="preserve"> XE </w:instrText>
      </w:r>
      <w:r w:rsidR="00F26614">
        <w:instrText>“</w:instrText>
      </w:r>
      <w:r w:rsidR="00815834" w:rsidRPr="00BA67B7">
        <w:instrText>CONTROLLED BY LISTENER STARTER Field</w:instrText>
      </w:r>
      <w:r w:rsidR="00F26614">
        <w:instrText>”</w:instrText>
      </w:r>
      <w:r w:rsidR="00815834" w:rsidRPr="00BA67B7">
        <w:instrText xml:space="preserve"> </w:instrText>
      </w:r>
      <w:r w:rsidR="00815834" w:rsidRPr="00BA67B7">
        <w:fldChar w:fldCharType="end"/>
      </w:r>
      <w:r w:rsidR="00815834" w:rsidRPr="00BA67B7">
        <w:fldChar w:fldCharType="begin"/>
      </w:r>
      <w:r w:rsidR="00815834" w:rsidRPr="00BA67B7">
        <w:instrText xml:space="preserve"> XE </w:instrText>
      </w:r>
      <w:r w:rsidR="00F26614">
        <w:instrText>“</w:instrText>
      </w:r>
      <w:r w:rsidR="00815834" w:rsidRPr="00BA67B7">
        <w:instrText>Fields:CONTROLLED BY LISTENER STARTER</w:instrText>
      </w:r>
      <w:r w:rsidR="00F26614">
        <w:instrText>”</w:instrText>
      </w:r>
      <w:r w:rsidR="00815834" w:rsidRPr="00BA67B7">
        <w:instrText xml:space="preserve"> </w:instrText>
      </w:r>
      <w:r w:rsidR="00815834" w:rsidRPr="00BA67B7">
        <w:fldChar w:fldCharType="end"/>
      </w:r>
      <w:r w:rsidR="00CE155D" w:rsidRPr="00BA67B7">
        <w:t xml:space="preserve"> in the </w:t>
      </w:r>
      <w:r w:rsidR="00B95291" w:rsidRPr="00BA67B7">
        <w:t>RPC BROKER SITE PARAMETERS file (#8994.1)</w:t>
      </w:r>
      <w:r w:rsidR="00B95291" w:rsidRPr="00BA67B7">
        <w:fldChar w:fldCharType="begin"/>
      </w:r>
      <w:r w:rsidR="00B95291" w:rsidRPr="00BA67B7">
        <w:instrText xml:space="preserve"> XE </w:instrText>
      </w:r>
      <w:r w:rsidR="00F26614">
        <w:instrText>“</w:instrText>
      </w:r>
      <w:r w:rsidR="00B95291" w:rsidRPr="00BA67B7">
        <w:instrText>RPC BROKER SITE PARAMETERS File (#8994.1)</w:instrText>
      </w:r>
      <w:r w:rsidR="00F26614">
        <w:instrText>”</w:instrText>
      </w:r>
      <w:r w:rsidR="00B95291" w:rsidRPr="00BA67B7">
        <w:instrText xml:space="preserve"> </w:instrText>
      </w:r>
      <w:r w:rsidR="00B95291" w:rsidRPr="00BA67B7">
        <w:fldChar w:fldCharType="end"/>
      </w:r>
      <w:r w:rsidR="00B95291" w:rsidRPr="00BA67B7">
        <w:fldChar w:fldCharType="begin"/>
      </w:r>
      <w:r w:rsidR="00B95291" w:rsidRPr="00BA67B7">
        <w:instrText xml:space="preserve"> XE </w:instrText>
      </w:r>
      <w:r w:rsidR="00F26614">
        <w:instrText>“</w:instrText>
      </w:r>
      <w:r w:rsidR="00B95291" w:rsidRPr="00BA67B7">
        <w:instrText>Files:RPC BROKER SITE PARAMETERS (#8994.1)</w:instrText>
      </w:r>
      <w:r w:rsidR="00F26614">
        <w:instrText>”</w:instrText>
      </w:r>
      <w:r w:rsidR="00B95291" w:rsidRPr="00BA67B7">
        <w:instrText xml:space="preserve"> </w:instrText>
      </w:r>
      <w:r w:rsidR="00B95291" w:rsidRPr="00BA67B7">
        <w:fldChar w:fldCharType="end"/>
      </w:r>
      <w:r w:rsidR="00CE155D" w:rsidRPr="00BA67B7">
        <w:t xml:space="preserve"> for that listener.</w:t>
      </w:r>
    </w:p>
    <w:p w:rsidR="00CE155D" w:rsidRPr="00BA67B7" w:rsidRDefault="000D602C" w:rsidP="006B6D70">
      <w:pPr>
        <w:pStyle w:val="Note"/>
      </w:pPr>
      <w:r>
        <w:rPr>
          <w:noProof/>
          <w:lang w:eastAsia="en-US"/>
        </w:rPr>
        <w:drawing>
          <wp:inline distT="0" distB="0" distL="0" distR="0" wp14:anchorId="2D10033F" wp14:editId="5A595091">
            <wp:extent cx="304800" cy="304800"/>
            <wp:effectExtent l="0" t="0" r="0" b="0"/>
            <wp:docPr id="47"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B6D70" w:rsidRPr="00BA67B7">
        <w:tab/>
      </w:r>
      <w:r w:rsidR="006B6D70" w:rsidRPr="00BA67B7">
        <w:rPr>
          <w:b/>
        </w:rPr>
        <w:t>REF:</w:t>
      </w:r>
      <w:r w:rsidR="006B6D70" w:rsidRPr="00BA67B7">
        <w:t xml:space="preserve"> For more information</w:t>
      </w:r>
      <w:r w:rsidR="004C759C">
        <w:t xml:space="preserve"> about the </w:t>
      </w:r>
      <w:r w:rsidR="004C759C" w:rsidRPr="00BA67B7">
        <w:t>RPC BROKER SITE PARAMETERS file (#8994.1)</w:t>
      </w:r>
      <w:r w:rsidR="006B6D70" w:rsidRPr="00BA67B7">
        <w:t xml:space="preserve">, </w:t>
      </w:r>
      <w:r w:rsidR="00E8630C" w:rsidRPr="00BA67B7">
        <w:t>see</w:t>
      </w:r>
      <w:r w:rsidR="006B6D70" w:rsidRPr="00BA67B7">
        <w:t xml:space="preserve"> </w:t>
      </w:r>
      <w:r w:rsidR="00DC021A" w:rsidRPr="00BA67B7">
        <w:t xml:space="preserve">the </w:t>
      </w:r>
      <w:r w:rsidR="00F26614">
        <w:t>“</w:t>
      </w:r>
      <w:r w:rsidR="006B6D70" w:rsidRPr="00BA67B7">
        <w:rPr>
          <w:color w:val="0000FF"/>
          <w:u w:val="single"/>
        </w:rPr>
        <w:fldChar w:fldCharType="begin"/>
      </w:r>
      <w:r w:rsidR="006B6D70" w:rsidRPr="00BA67B7">
        <w:rPr>
          <w:color w:val="0000FF"/>
          <w:u w:val="single"/>
        </w:rPr>
        <w:instrText xml:space="preserve"> REF _Ref528546875 \h  \* MERGEFORMAT </w:instrText>
      </w:r>
      <w:r w:rsidR="006B6D70" w:rsidRPr="00BA67B7">
        <w:rPr>
          <w:color w:val="0000FF"/>
          <w:u w:val="single"/>
        </w:rPr>
      </w:r>
      <w:r w:rsidR="006B6D70" w:rsidRPr="00BA67B7">
        <w:rPr>
          <w:color w:val="0000FF"/>
          <w:u w:val="single"/>
        </w:rPr>
        <w:fldChar w:fldCharType="separate"/>
      </w:r>
      <w:r w:rsidR="00507385" w:rsidRPr="00507385">
        <w:rPr>
          <w:color w:val="0000FF"/>
          <w:u w:val="single"/>
        </w:rPr>
        <w:t>RPC BROKER SITE PARAMETERS File</w:t>
      </w:r>
      <w:r w:rsidR="006B6D70" w:rsidRPr="00BA67B7">
        <w:rPr>
          <w:color w:val="0000FF"/>
          <w:u w:val="single"/>
        </w:rPr>
        <w:fldChar w:fldCharType="end"/>
      </w:r>
      <w:r w:rsidR="00F26614">
        <w:t>”</w:t>
      </w:r>
      <w:r w:rsidR="006B6D70" w:rsidRPr="00BA67B7">
        <w:t xml:space="preserve"> </w:t>
      </w:r>
      <w:r w:rsidR="00DF3EC1" w:rsidRPr="00BA67B7">
        <w:t>section</w:t>
      </w:r>
      <w:r w:rsidR="006B6D70" w:rsidRPr="00BA67B7">
        <w:t>.</w:t>
      </w:r>
    </w:p>
    <w:p w:rsidR="00CE155D" w:rsidRPr="00BA67B7" w:rsidRDefault="00CE155D" w:rsidP="0087360D">
      <w:pPr>
        <w:pStyle w:val="Heading4"/>
      </w:pPr>
      <w:bookmarkStart w:id="275" w:name="_Ref373760942"/>
      <w:bookmarkStart w:id="276" w:name="_Toc449511499"/>
      <w:r w:rsidRPr="00BA67B7">
        <w:t>To Stop All Running Listeners</w:t>
      </w:r>
      <w:bookmarkEnd w:id="275"/>
      <w:bookmarkEnd w:id="276"/>
    </w:p>
    <w:p w:rsidR="00CE155D" w:rsidRPr="00BA67B7" w:rsidRDefault="006B6D70" w:rsidP="006B6D70">
      <w:pPr>
        <w:pStyle w:val="BodyText"/>
        <w:keepNext/>
        <w:keepLines/>
      </w:pPr>
      <w:r w:rsidRPr="00BA67B7">
        <w:rPr>
          <w:szCs w:val="22"/>
        </w:rPr>
        <w:fldChar w:fldCharType="begin"/>
      </w:r>
      <w:r w:rsidRPr="00BA67B7">
        <w:rPr>
          <w:szCs w:val="22"/>
        </w:rPr>
        <w:instrText xml:space="preserve">XE </w:instrText>
      </w:r>
      <w:r w:rsidR="00F26614">
        <w:rPr>
          <w:szCs w:val="22"/>
        </w:rPr>
        <w:instrText>“</w:instrText>
      </w:r>
      <w:r w:rsidRPr="00BA67B7">
        <w:rPr>
          <w:szCs w:val="22"/>
        </w:rPr>
        <w:instrText>Stopping Listeners</w:instrText>
      </w:r>
      <w:r w:rsidR="00F26614">
        <w:rPr>
          <w:szCs w:val="22"/>
        </w:rPr>
        <w:instrText>”</w:instrText>
      </w:r>
      <w:r w:rsidRPr="00BA67B7">
        <w:rPr>
          <w:szCs w:val="22"/>
        </w:rPr>
        <w:fldChar w:fldCharType="end"/>
      </w:r>
      <w:r w:rsidRPr="00BA67B7">
        <w:rPr>
          <w:szCs w:val="22"/>
        </w:rPr>
        <w:fldChar w:fldCharType="begin"/>
      </w:r>
      <w:r w:rsidRPr="00BA67B7">
        <w:rPr>
          <w:szCs w:val="22"/>
        </w:rPr>
        <w:instrText xml:space="preserve">XE </w:instrText>
      </w:r>
      <w:r w:rsidR="00F26614">
        <w:rPr>
          <w:szCs w:val="22"/>
        </w:rPr>
        <w:instrText>“</w:instrText>
      </w:r>
      <w:r w:rsidRPr="00BA67B7">
        <w:rPr>
          <w:szCs w:val="22"/>
        </w:rPr>
        <w:instrText>Listeners:Stopping</w:instrText>
      </w:r>
      <w:r w:rsidR="00F26614">
        <w:rPr>
          <w:szCs w:val="22"/>
        </w:rPr>
        <w:instrText>”</w:instrText>
      </w:r>
      <w:r w:rsidRPr="00BA67B7">
        <w:rPr>
          <w:szCs w:val="22"/>
        </w:rPr>
        <w:fldChar w:fldCharType="end"/>
      </w:r>
      <w:r w:rsidR="00CE155D" w:rsidRPr="00BA67B7">
        <w:t xml:space="preserve">To stop all running listeners configured in the </w:t>
      </w:r>
      <w:r w:rsidR="001A4D07" w:rsidRPr="00BA67B7">
        <w:t>RPC BROKER SITE PARAMETERS file (#8994.1)</w:t>
      </w:r>
      <w:r w:rsidR="001A4D07" w:rsidRPr="00BA67B7">
        <w:fldChar w:fldCharType="begin"/>
      </w:r>
      <w:r w:rsidR="001A4D07" w:rsidRPr="00BA67B7">
        <w:instrText xml:space="preserve"> XE </w:instrText>
      </w:r>
      <w:r w:rsidR="00F26614">
        <w:instrText>“</w:instrText>
      </w:r>
      <w:r w:rsidR="001A4D07" w:rsidRPr="00BA67B7">
        <w:instrText>RPC BROKER SITE PARAMETERS File (#8994.1)</w:instrText>
      </w:r>
      <w:r w:rsidR="00F26614">
        <w:instrText>”</w:instrText>
      </w:r>
      <w:r w:rsidR="001A4D07" w:rsidRPr="00BA67B7">
        <w:instrText xml:space="preserve"> </w:instrText>
      </w:r>
      <w:r w:rsidR="001A4D07" w:rsidRPr="00BA67B7">
        <w:fldChar w:fldCharType="end"/>
      </w:r>
      <w:r w:rsidR="001A4D07" w:rsidRPr="00BA67B7">
        <w:fldChar w:fldCharType="begin"/>
      </w:r>
      <w:r w:rsidR="001A4D07" w:rsidRPr="00BA67B7">
        <w:instrText xml:space="preserve"> XE </w:instrText>
      </w:r>
      <w:r w:rsidR="00F26614">
        <w:instrText>“</w:instrText>
      </w:r>
      <w:r w:rsidR="001A4D07" w:rsidRPr="00BA67B7">
        <w:instrText>Files:RPC BROKER SITE PARAMETERS (#8994.1)</w:instrText>
      </w:r>
      <w:r w:rsidR="00F26614">
        <w:instrText>”</w:instrText>
      </w:r>
      <w:r w:rsidR="001A4D07" w:rsidRPr="00BA67B7">
        <w:instrText xml:space="preserve"> </w:instrText>
      </w:r>
      <w:r w:rsidR="001A4D07" w:rsidRPr="00BA67B7">
        <w:fldChar w:fldCharType="end"/>
      </w:r>
      <w:r w:rsidR="001A4D07" w:rsidRPr="00BA67B7">
        <w:t xml:space="preserve"> set</w:t>
      </w:r>
      <w:r w:rsidR="00CE155D" w:rsidRPr="00BA67B7">
        <w:t xml:space="preserve"> to</w:t>
      </w:r>
      <w:r w:rsidR="001A4D07" w:rsidRPr="00BA67B7">
        <w:t xml:space="preserve"> automatically start</w:t>
      </w:r>
      <w:r w:rsidR="002A25E3" w:rsidRPr="00BA67B7">
        <w:t>, use the Stop All RPC Broker Listeners</w:t>
      </w:r>
      <w:r w:rsidR="00CE155D" w:rsidRPr="00BA67B7">
        <w:t xml:space="preserve"> option</w:t>
      </w:r>
      <w:r w:rsidR="002A25E3" w:rsidRPr="00BA67B7">
        <w:fldChar w:fldCharType="begin"/>
      </w:r>
      <w:r w:rsidR="002A25E3" w:rsidRPr="00BA67B7">
        <w:instrText xml:space="preserve"> XE </w:instrText>
      </w:r>
      <w:r w:rsidR="00F26614">
        <w:instrText>“</w:instrText>
      </w:r>
      <w:r w:rsidR="002A25E3" w:rsidRPr="00BA67B7">
        <w:instrText>Stop All RPC Broker Listeners Option</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Options:Stop All RPC Broker Listeners</w:instrText>
      </w:r>
      <w:r w:rsidR="00F26614">
        <w:instrText>”</w:instrText>
      </w:r>
      <w:r w:rsidR="002A25E3" w:rsidRPr="00BA67B7">
        <w:instrText xml:space="preserve"> </w:instrText>
      </w:r>
      <w:r w:rsidR="002A25E3" w:rsidRPr="00BA67B7">
        <w:fldChar w:fldCharType="end"/>
      </w:r>
      <w:r w:rsidR="00220654">
        <w:t xml:space="preserve"> [</w:t>
      </w:r>
      <w:r w:rsidR="00220654" w:rsidRPr="00D91787">
        <w:rPr>
          <w:rFonts w:cs="Arial"/>
        </w:rPr>
        <w:t>XWB LISTENER STOP ALL</w:t>
      </w:r>
      <w:r w:rsidR="00220654">
        <w:rPr>
          <w:szCs w:val="22"/>
        </w:rPr>
        <w:fldChar w:fldCharType="begin"/>
      </w:r>
      <w:r w:rsidR="00220654">
        <w:instrText xml:space="preserve"> XE </w:instrText>
      </w:r>
      <w:r w:rsidR="00F26614">
        <w:instrText>“</w:instrText>
      </w:r>
      <w:r w:rsidR="00220654" w:rsidRPr="00B50FE9">
        <w:rPr>
          <w:szCs w:val="22"/>
        </w:rPr>
        <w:instrText>XWB LISTENER STOP ALL</w:instrText>
      </w:r>
      <w:r w:rsidR="00220654">
        <w:rPr>
          <w:szCs w:val="22"/>
        </w:rPr>
        <w:instrText xml:space="preserve"> Option</w:instrText>
      </w:r>
      <w:r w:rsidR="00F26614">
        <w:instrText>”</w:instrText>
      </w:r>
      <w:r w:rsidR="00220654">
        <w:instrText xml:space="preserve"> </w:instrText>
      </w:r>
      <w:r w:rsidR="00220654">
        <w:rPr>
          <w:szCs w:val="22"/>
        </w:rPr>
        <w:fldChar w:fldCharType="end"/>
      </w:r>
      <w:r w:rsidR="00220654">
        <w:rPr>
          <w:szCs w:val="22"/>
        </w:rPr>
        <w:fldChar w:fldCharType="begin"/>
      </w:r>
      <w:r w:rsidR="00220654">
        <w:instrText xml:space="preserve"> XE </w:instrText>
      </w:r>
      <w:r w:rsidR="00F26614">
        <w:instrText>“</w:instrText>
      </w:r>
      <w:r w:rsidR="00220654">
        <w:instrText>Options:</w:instrText>
      </w:r>
      <w:r w:rsidR="00220654" w:rsidRPr="00B50FE9">
        <w:rPr>
          <w:szCs w:val="22"/>
        </w:rPr>
        <w:instrText>XWB LISTENER STOP ALL</w:instrText>
      </w:r>
      <w:r w:rsidR="00F26614">
        <w:instrText>”</w:instrText>
      </w:r>
      <w:r w:rsidR="00220654">
        <w:instrText xml:space="preserve"> </w:instrText>
      </w:r>
      <w:r w:rsidR="00220654">
        <w:rPr>
          <w:szCs w:val="22"/>
        </w:rPr>
        <w:fldChar w:fldCharType="end"/>
      </w:r>
      <w:r w:rsidR="00220654">
        <w:t>]</w:t>
      </w:r>
      <w:r w:rsidR="00CE155D" w:rsidRPr="00BA67B7">
        <w:t>.</w:t>
      </w:r>
    </w:p>
    <w:p w:rsidR="00977ABB" w:rsidRPr="00BA67B7" w:rsidRDefault="000D602C" w:rsidP="006B6D70">
      <w:pPr>
        <w:pStyle w:val="Caution"/>
      </w:pPr>
      <w:r>
        <w:rPr>
          <w:noProof/>
          <w:lang w:eastAsia="en-US"/>
        </w:rPr>
        <w:drawing>
          <wp:inline distT="0" distB="0" distL="0" distR="0" wp14:anchorId="2F74ABDC" wp14:editId="29F1E0F4">
            <wp:extent cx="409575" cy="409575"/>
            <wp:effectExtent l="0" t="0" r="9525" b="9525"/>
            <wp:docPr id="48" name="Picture 22"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22"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6B6D70" w:rsidRPr="00BA67B7">
        <w:tab/>
        <w:t xml:space="preserve">CAUTION: </w:t>
      </w:r>
      <w:r w:rsidR="006B6D70" w:rsidRPr="00BA67B7">
        <w:rPr>
          <w:iCs/>
        </w:rPr>
        <w:t xml:space="preserve">It is important to stop all Listeners </w:t>
      </w:r>
      <w:r w:rsidR="006B6D70" w:rsidRPr="00220654">
        <w:rPr>
          <w:i/>
          <w:iCs/>
        </w:rPr>
        <w:t>before</w:t>
      </w:r>
      <w:r w:rsidR="006B6D70" w:rsidRPr="00BA67B7">
        <w:rPr>
          <w:iCs/>
        </w:rPr>
        <w:t xml:space="preserve"> shutting down the system!</w:t>
      </w:r>
    </w:p>
    <w:p w:rsidR="00CE155D" w:rsidRPr="00BA67B7" w:rsidRDefault="00CE155D" w:rsidP="0087360D">
      <w:pPr>
        <w:pStyle w:val="Heading4"/>
      </w:pPr>
      <w:bookmarkStart w:id="277" w:name="_Ref362529074"/>
      <w:bookmarkStart w:id="278" w:name="_Toc449511500"/>
      <w:r w:rsidRPr="00BA67B7">
        <w:t>To Start Up a Single Listener Directly</w:t>
      </w:r>
      <w:bookmarkEnd w:id="277"/>
      <w:bookmarkEnd w:id="278"/>
    </w:p>
    <w:p w:rsidR="00CE155D" w:rsidRPr="00BA67B7" w:rsidRDefault="006B6D70" w:rsidP="006B6D70">
      <w:pPr>
        <w:pStyle w:val="BodyText"/>
        <w:keepNext/>
        <w:keepLines/>
      </w:pPr>
      <w:r w:rsidRPr="00BA67B7">
        <w:fldChar w:fldCharType="begin"/>
      </w:r>
      <w:r w:rsidRPr="00BA67B7">
        <w:instrText xml:space="preserve">XE </w:instrText>
      </w:r>
      <w:r w:rsidR="00F26614">
        <w:instrText>“</w:instrText>
      </w:r>
      <w:r w:rsidRPr="00BA67B7">
        <w:instrText>Starting Listeners:Single</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Listeners:Starting:Single</w:instrText>
      </w:r>
      <w:r w:rsidR="00F26614">
        <w:instrText>”</w:instrText>
      </w:r>
      <w:r w:rsidRPr="00BA67B7">
        <w:fldChar w:fldCharType="end"/>
      </w:r>
      <w:r w:rsidR="00CE155D" w:rsidRPr="00BA67B7">
        <w:t xml:space="preserve">Enter the following at </w:t>
      </w:r>
      <w:r w:rsidR="0022151A">
        <w:t>the</w:t>
      </w:r>
      <w:r w:rsidR="00CE155D" w:rsidRPr="00BA67B7">
        <w:t xml:space="preserve"> M server</w:t>
      </w:r>
      <w:r w:rsidR="00F26614">
        <w:t>’</w:t>
      </w:r>
      <w:r w:rsidR="00CE155D" w:rsidRPr="00BA67B7">
        <w:t>s M prompt:</w:t>
      </w:r>
      <w:r w:rsidRPr="00BA67B7">
        <w:rPr>
          <w:b/>
        </w:rPr>
        <w:t xml:space="preserve"> </w:t>
      </w:r>
      <w:r w:rsidRPr="00BA67B7">
        <w:rPr>
          <w:b/>
        </w:rPr>
        <w:fldChar w:fldCharType="begin"/>
      </w:r>
      <w:r w:rsidRPr="00BA67B7">
        <w:instrText xml:space="preserve">XE </w:instrText>
      </w:r>
      <w:r w:rsidR="00F26614">
        <w:instrText>“</w:instrText>
      </w:r>
      <w:r w:rsidRPr="00BA67B7">
        <w:instrText>STRT^XWBTCP API</w:instrText>
      </w:r>
      <w:r w:rsidR="00F26614">
        <w:instrText>”</w:instrText>
      </w:r>
      <w:r w:rsidRPr="00BA67B7">
        <w:rPr>
          <w:b/>
        </w:rPr>
        <w:fldChar w:fldCharType="end"/>
      </w:r>
      <w:r w:rsidRPr="00BA67B7">
        <w:rPr>
          <w:b/>
        </w:rPr>
        <w:fldChar w:fldCharType="begin"/>
      </w:r>
      <w:r w:rsidRPr="00BA67B7">
        <w:instrText xml:space="preserve">XE </w:instrText>
      </w:r>
      <w:r w:rsidR="00F26614">
        <w:instrText>“</w:instrText>
      </w:r>
      <w:r w:rsidRPr="00BA67B7">
        <w:instrText>APIs:STRT^XWBTCP</w:instrText>
      </w:r>
      <w:r w:rsidR="00F26614">
        <w:instrText>”</w:instrText>
      </w:r>
      <w:r w:rsidRPr="00BA67B7">
        <w:rPr>
          <w:b/>
        </w:rPr>
        <w:fldChar w:fldCharType="end"/>
      </w:r>
    </w:p>
    <w:p w:rsidR="00CE155D" w:rsidRPr="00BA67B7" w:rsidRDefault="00CE155D" w:rsidP="006B6D70">
      <w:pPr>
        <w:pStyle w:val="CodeExample"/>
        <w:keepNext w:val="0"/>
        <w:keepLines w:val="0"/>
      </w:pPr>
      <w:r w:rsidRPr="00BA67B7">
        <w:t>&gt;</w:t>
      </w:r>
      <w:r w:rsidRPr="00BA67B7">
        <w:rPr>
          <w:b/>
        </w:rPr>
        <w:t>D STRT^XWBTCP(Listener port)</w:t>
      </w:r>
    </w:p>
    <w:p w:rsidR="00CE155D" w:rsidRPr="00BA67B7" w:rsidRDefault="00CE155D" w:rsidP="0087360D">
      <w:pPr>
        <w:pStyle w:val="Heading4"/>
      </w:pPr>
      <w:bookmarkStart w:id="279" w:name="_Toc449511501"/>
      <w:r w:rsidRPr="00BA67B7">
        <w:t>To Stop a Single Listener Directly</w:t>
      </w:r>
      <w:bookmarkEnd w:id="279"/>
    </w:p>
    <w:p w:rsidR="00CE155D" w:rsidRPr="00BA67B7" w:rsidRDefault="006B6D70" w:rsidP="006B6D70">
      <w:pPr>
        <w:pStyle w:val="BodyText"/>
      </w:pPr>
      <w:r w:rsidRPr="00BA67B7">
        <w:fldChar w:fldCharType="begin"/>
      </w:r>
      <w:r w:rsidRPr="00BA67B7">
        <w:instrText xml:space="preserve">XE </w:instrText>
      </w:r>
      <w:r w:rsidR="00F26614">
        <w:instrText>“</w:instrText>
      </w:r>
      <w:r w:rsidRPr="00BA67B7">
        <w:instrText>Stopping Listeners:Single</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Listeners:Stopping:Single</w:instrText>
      </w:r>
      <w:r w:rsidR="00F26614">
        <w:instrText>”</w:instrText>
      </w:r>
      <w:r w:rsidRPr="00BA67B7">
        <w:fldChar w:fldCharType="end"/>
      </w:r>
      <w:r w:rsidR="0022151A">
        <w:t>Enter the following at the</w:t>
      </w:r>
      <w:r w:rsidR="00CE155D" w:rsidRPr="00BA67B7">
        <w:t xml:space="preserve"> M server</w:t>
      </w:r>
      <w:r w:rsidR="00F26614">
        <w:t>’</w:t>
      </w:r>
      <w:r w:rsidR="00CE155D" w:rsidRPr="00BA67B7">
        <w:t>s M prompt</w:t>
      </w:r>
      <w:r w:rsidRPr="00BA67B7">
        <w:rPr>
          <w:b/>
        </w:rPr>
        <w:fldChar w:fldCharType="begin"/>
      </w:r>
      <w:r w:rsidRPr="00BA67B7">
        <w:instrText xml:space="preserve">XE </w:instrText>
      </w:r>
      <w:r w:rsidR="00F26614">
        <w:instrText>“</w:instrText>
      </w:r>
      <w:r w:rsidRPr="00BA67B7">
        <w:instrText>STOP^XWBTCP API</w:instrText>
      </w:r>
      <w:r w:rsidR="00F26614">
        <w:instrText>”</w:instrText>
      </w:r>
      <w:r w:rsidRPr="00BA67B7">
        <w:rPr>
          <w:b/>
        </w:rPr>
        <w:fldChar w:fldCharType="end"/>
      </w:r>
      <w:r w:rsidRPr="00BA67B7">
        <w:rPr>
          <w:b/>
        </w:rPr>
        <w:fldChar w:fldCharType="begin"/>
      </w:r>
      <w:r w:rsidRPr="00BA67B7">
        <w:instrText xml:space="preserve">XE </w:instrText>
      </w:r>
      <w:r w:rsidR="00F26614">
        <w:instrText>“</w:instrText>
      </w:r>
      <w:r w:rsidRPr="00BA67B7">
        <w:instrText>APIs:STOP^XWBTCP</w:instrText>
      </w:r>
      <w:r w:rsidR="00F26614">
        <w:instrText>”</w:instrText>
      </w:r>
      <w:r w:rsidRPr="00BA67B7">
        <w:rPr>
          <w:b/>
        </w:rPr>
        <w:fldChar w:fldCharType="end"/>
      </w:r>
      <w:r w:rsidR="00CE155D" w:rsidRPr="00BA67B7">
        <w:t>:</w:t>
      </w:r>
    </w:p>
    <w:p w:rsidR="00CE155D" w:rsidRPr="00BA67B7" w:rsidRDefault="00CE155D" w:rsidP="006B6D70">
      <w:pPr>
        <w:pStyle w:val="CodeExample"/>
      </w:pPr>
      <w:r w:rsidRPr="00BA67B7">
        <w:t>&gt;D STOP^XWBTCP(Listener port)</w:t>
      </w:r>
    </w:p>
    <w:p w:rsidR="00CE155D" w:rsidRPr="00BA67B7" w:rsidRDefault="000D602C" w:rsidP="006B6D70">
      <w:pPr>
        <w:pStyle w:val="Note"/>
      </w:pPr>
      <w:r>
        <w:rPr>
          <w:noProof/>
          <w:lang w:eastAsia="en-US"/>
        </w:rPr>
        <w:drawing>
          <wp:inline distT="0" distB="0" distL="0" distR="0" wp14:anchorId="3F4FB5CD" wp14:editId="6FFE460C">
            <wp:extent cx="304800" cy="304800"/>
            <wp:effectExtent l="0" t="0" r="0" b="0"/>
            <wp:docPr id="49"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B6D70" w:rsidRPr="00BA67B7">
        <w:tab/>
      </w:r>
      <w:r w:rsidR="006B6D70" w:rsidRPr="00BA67B7">
        <w:rPr>
          <w:b/>
          <w:bCs/>
        </w:rPr>
        <w:t>NOTE:</w:t>
      </w:r>
      <w:r w:rsidR="006B6D70" w:rsidRPr="00BA67B7">
        <w:rPr>
          <w:bCs/>
        </w:rPr>
        <w:t xml:space="preserve"> If you want to restart this listener after stopping it, and other listeners are running on </w:t>
      </w:r>
      <w:r w:rsidR="0022151A">
        <w:rPr>
          <w:bCs/>
        </w:rPr>
        <w:t>the</w:t>
      </w:r>
      <w:r w:rsidR="006B6D70" w:rsidRPr="00BA67B7">
        <w:rPr>
          <w:bCs/>
        </w:rPr>
        <w:t xml:space="preserve"> system, start the listener up directly (see </w:t>
      </w:r>
      <w:r w:rsidR="008B5DFA" w:rsidRPr="00BA67B7">
        <w:rPr>
          <w:bCs/>
        </w:rPr>
        <w:t xml:space="preserve">Section </w:t>
      </w:r>
      <w:r w:rsidR="008B5DFA" w:rsidRPr="00BA67B7">
        <w:rPr>
          <w:bCs/>
          <w:color w:val="0000FF"/>
          <w:u w:val="single"/>
        </w:rPr>
        <w:fldChar w:fldCharType="begin"/>
      </w:r>
      <w:r w:rsidR="008B5DFA" w:rsidRPr="00BA67B7">
        <w:rPr>
          <w:bCs/>
          <w:color w:val="0000FF"/>
          <w:u w:val="single"/>
        </w:rPr>
        <w:instrText xml:space="preserve"> REF _Ref362529074 \w \h </w:instrText>
      </w:r>
      <w:r w:rsidR="00EF2608" w:rsidRPr="00BA67B7">
        <w:rPr>
          <w:bCs/>
          <w:color w:val="0000FF"/>
          <w:u w:val="single"/>
        </w:rPr>
        <w:instrText xml:space="preserve"> \* MERGEFORMAT </w:instrText>
      </w:r>
      <w:r w:rsidR="008B5DFA" w:rsidRPr="00BA67B7">
        <w:rPr>
          <w:bCs/>
          <w:color w:val="0000FF"/>
          <w:u w:val="single"/>
        </w:rPr>
      </w:r>
      <w:r w:rsidR="008B5DFA" w:rsidRPr="00BA67B7">
        <w:rPr>
          <w:bCs/>
          <w:color w:val="0000FF"/>
          <w:u w:val="single"/>
        </w:rPr>
        <w:fldChar w:fldCharType="separate"/>
      </w:r>
      <w:r w:rsidR="00507385">
        <w:rPr>
          <w:bCs/>
          <w:color w:val="0000FF"/>
          <w:u w:val="single"/>
        </w:rPr>
        <w:t>2.2.3.4</w:t>
      </w:r>
      <w:r w:rsidR="008B5DFA" w:rsidRPr="00BA67B7">
        <w:rPr>
          <w:bCs/>
          <w:color w:val="0000FF"/>
          <w:u w:val="single"/>
        </w:rPr>
        <w:fldChar w:fldCharType="end"/>
      </w:r>
      <w:r w:rsidR="006B6D70" w:rsidRPr="00BA67B7">
        <w:rPr>
          <w:bCs/>
        </w:rPr>
        <w:t xml:space="preserve">) rather than via the </w:t>
      </w:r>
      <w:r w:rsidR="006B6D70" w:rsidRPr="00BA67B7">
        <w:t>Start All RPC Broker Listeners option</w:t>
      </w:r>
      <w:r w:rsidR="006B6D70" w:rsidRPr="00BA67B7">
        <w:fldChar w:fldCharType="begin"/>
      </w:r>
      <w:r w:rsidR="006B6D70" w:rsidRPr="00BA67B7">
        <w:instrText xml:space="preserve"> XE </w:instrText>
      </w:r>
      <w:r w:rsidR="00F26614">
        <w:instrText>“</w:instrText>
      </w:r>
      <w:r w:rsidR="006B6D70" w:rsidRPr="00BA67B7">
        <w:instrText>Start All RPC Broker Listeners Option</w:instrText>
      </w:r>
      <w:r w:rsidR="00F26614">
        <w:instrText>”</w:instrText>
      </w:r>
      <w:r w:rsidR="006B6D70" w:rsidRPr="00BA67B7">
        <w:instrText xml:space="preserve"> </w:instrText>
      </w:r>
      <w:r w:rsidR="006B6D70" w:rsidRPr="00BA67B7">
        <w:fldChar w:fldCharType="end"/>
      </w:r>
      <w:r w:rsidR="006B6D70" w:rsidRPr="00BA67B7">
        <w:fldChar w:fldCharType="begin"/>
      </w:r>
      <w:r w:rsidR="006B6D70" w:rsidRPr="00BA67B7">
        <w:instrText xml:space="preserve"> XE </w:instrText>
      </w:r>
      <w:r w:rsidR="00F26614">
        <w:instrText>“</w:instrText>
      </w:r>
      <w:r w:rsidR="006B6D70" w:rsidRPr="00BA67B7">
        <w:instrText>Options:Start All RPC Broker Listeners</w:instrText>
      </w:r>
      <w:r w:rsidR="00F26614">
        <w:instrText>”</w:instrText>
      </w:r>
      <w:r w:rsidR="006B6D70" w:rsidRPr="00BA67B7">
        <w:instrText xml:space="preserve"> </w:instrText>
      </w:r>
      <w:r w:rsidR="006B6D70" w:rsidRPr="00BA67B7">
        <w:fldChar w:fldCharType="end"/>
      </w:r>
      <w:r w:rsidR="006B6D70" w:rsidRPr="00BA67B7">
        <w:t xml:space="preserve"> (which first </w:t>
      </w:r>
      <w:r w:rsidR="006B6D70" w:rsidRPr="0022151A">
        <w:rPr>
          <w:b/>
        </w:rPr>
        <w:t>stops</w:t>
      </w:r>
      <w:r w:rsidR="006B6D70" w:rsidRPr="00BA67B7">
        <w:t xml:space="preserve"> all listeners </w:t>
      </w:r>
      <w:r w:rsidR="006B6D70" w:rsidRPr="0022151A">
        <w:rPr>
          <w:i/>
        </w:rPr>
        <w:t>before</w:t>
      </w:r>
      <w:r w:rsidR="006B6D70" w:rsidRPr="00BA67B7">
        <w:t xml:space="preserve"> restarting them).</w:t>
      </w:r>
    </w:p>
    <w:p w:rsidR="00CE155D" w:rsidRPr="00BA67B7" w:rsidRDefault="00CE155D" w:rsidP="0087360D">
      <w:pPr>
        <w:pStyle w:val="Heading4"/>
      </w:pPr>
      <w:bookmarkStart w:id="280" w:name="_Toc449511502"/>
      <w:r w:rsidRPr="00BA67B7">
        <w:t>To Task t</w:t>
      </w:r>
      <w:r w:rsidR="00582B3E" w:rsidRPr="00BA67B7">
        <w:t>he XWB LISTENER STARTER Option f</w:t>
      </w:r>
      <w:r w:rsidRPr="00BA67B7">
        <w:t>or System Startup</w:t>
      </w:r>
      <w:bookmarkEnd w:id="280"/>
    </w:p>
    <w:p w:rsidR="00CE155D" w:rsidRPr="00BA67B7" w:rsidRDefault="006B6D70" w:rsidP="006B6D70">
      <w:pPr>
        <w:pStyle w:val="BodyText"/>
      </w:pPr>
      <w:r w:rsidRPr="00BA67B7">
        <w:rPr>
          <w:szCs w:val="22"/>
        </w:rPr>
        <w:fldChar w:fldCharType="begin"/>
      </w:r>
      <w:r w:rsidRPr="00BA67B7">
        <w:rPr>
          <w:szCs w:val="22"/>
        </w:rPr>
        <w:instrText xml:space="preserve">XE </w:instrText>
      </w:r>
      <w:r w:rsidR="00F26614">
        <w:rPr>
          <w:szCs w:val="22"/>
        </w:rPr>
        <w:instrText>“</w:instrText>
      </w:r>
      <w:r w:rsidRPr="00BA67B7">
        <w:rPr>
          <w:szCs w:val="22"/>
        </w:rPr>
        <w:instrText>Tasking Listeners</w:instrText>
      </w:r>
      <w:r w:rsidR="00F26614">
        <w:rPr>
          <w:szCs w:val="22"/>
        </w:rPr>
        <w:instrText>”</w:instrText>
      </w:r>
      <w:r w:rsidRPr="00BA67B7">
        <w:rPr>
          <w:szCs w:val="22"/>
        </w:rPr>
        <w:fldChar w:fldCharType="end"/>
      </w:r>
      <w:r w:rsidRPr="00BA67B7">
        <w:rPr>
          <w:szCs w:val="22"/>
        </w:rPr>
        <w:fldChar w:fldCharType="begin"/>
      </w:r>
      <w:r w:rsidRPr="00BA67B7">
        <w:rPr>
          <w:szCs w:val="22"/>
        </w:rPr>
        <w:instrText xml:space="preserve">XE </w:instrText>
      </w:r>
      <w:r w:rsidR="00F26614">
        <w:rPr>
          <w:szCs w:val="22"/>
        </w:rPr>
        <w:instrText>“</w:instrText>
      </w:r>
      <w:r w:rsidRPr="00BA67B7">
        <w:rPr>
          <w:szCs w:val="22"/>
        </w:rPr>
        <w:instrText>Listeners:Tasking</w:instrText>
      </w:r>
      <w:r w:rsidR="00F26614">
        <w:rPr>
          <w:szCs w:val="22"/>
        </w:rPr>
        <w:instrText>”</w:instrText>
      </w:r>
      <w:r w:rsidRPr="00BA67B7">
        <w:rPr>
          <w:szCs w:val="22"/>
        </w:rPr>
        <w:fldChar w:fldCharType="end"/>
      </w:r>
      <w:r w:rsidR="00CE155D" w:rsidRPr="00BA67B7">
        <w:t>The XWB LISTENER STARTER option</w:t>
      </w:r>
      <w:r w:rsidR="0079757D" w:rsidRPr="00BA67B7">
        <w:fldChar w:fldCharType="begin"/>
      </w:r>
      <w:r w:rsidR="0079757D" w:rsidRPr="00BA67B7">
        <w:instrText xml:space="preserve"> XE </w:instrText>
      </w:r>
      <w:r w:rsidR="00F26614">
        <w:instrText>“</w:instrText>
      </w:r>
      <w:r w:rsidR="0079757D" w:rsidRPr="00BA67B7">
        <w:instrText>XWB LISTENER STARTER Option</w:instrText>
      </w:r>
      <w:r w:rsidR="00F26614">
        <w:instrText>”</w:instrText>
      </w:r>
      <w:r w:rsidR="0079757D" w:rsidRPr="00BA67B7">
        <w:instrText xml:space="preserve"> </w:instrText>
      </w:r>
      <w:r w:rsidR="0079757D" w:rsidRPr="00BA67B7">
        <w:fldChar w:fldCharType="end"/>
      </w:r>
      <w:r w:rsidR="0079757D" w:rsidRPr="00BA67B7">
        <w:fldChar w:fldCharType="begin"/>
      </w:r>
      <w:r w:rsidR="0079757D" w:rsidRPr="00BA67B7">
        <w:instrText xml:space="preserve"> XE </w:instrText>
      </w:r>
      <w:r w:rsidR="00F26614">
        <w:instrText>“</w:instrText>
      </w:r>
      <w:r w:rsidR="0079757D" w:rsidRPr="00BA67B7">
        <w:instrText>Options:XWB LISTENER STARTER</w:instrText>
      </w:r>
      <w:r w:rsidR="00F26614">
        <w:instrText>”</w:instrText>
      </w:r>
      <w:r w:rsidR="0079757D" w:rsidRPr="00BA67B7">
        <w:instrText xml:space="preserve"> </w:instrText>
      </w:r>
      <w:r w:rsidR="0079757D" w:rsidRPr="00BA67B7">
        <w:fldChar w:fldCharType="end"/>
      </w:r>
      <w:r w:rsidR="00582B3E" w:rsidRPr="00BA67B7">
        <w:t xml:space="preserve">, </w:t>
      </w:r>
      <w:r w:rsidR="00CE155D" w:rsidRPr="00BA67B7">
        <w:t>which starts all configure</w:t>
      </w:r>
      <w:r w:rsidR="00582B3E" w:rsidRPr="00BA67B7">
        <w:t>d Broker Listeners at one time,</w:t>
      </w:r>
      <w:r w:rsidR="00CE155D" w:rsidRPr="00BA67B7">
        <w:t xml:space="preserve"> can be tasked to automatically start all of the Listener processes you need when TaskMan starts up, such as after the system is rebooted or configuration is restarted.</w:t>
      </w:r>
    </w:p>
    <w:p w:rsidR="00CE155D" w:rsidRPr="00BA67B7" w:rsidRDefault="00CE155D" w:rsidP="006B6D70">
      <w:pPr>
        <w:pStyle w:val="BodyText"/>
        <w:rPr>
          <w:snapToGrid w:val="0"/>
        </w:rPr>
      </w:pPr>
      <w:r w:rsidRPr="00BA67B7">
        <w:rPr>
          <w:snapToGrid w:val="0"/>
        </w:rPr>
        <w:t>To aut</w:t>
      </w:r>
      <w:r w:rsidR="0022151A">
        <w:rPr>
          <w:snapToGrid w:val="0"/>
        </w:rPr>
        <w:t>omatically start the Listene</w:t>
      </w:r>
      <w:r w:rsidR="00272438">
        <w:rPr>
          <w:snapToGrid w:val="0"/>
        </w:rPr>
        <w:t>r</w:t>
      </w:r>
      <w:r w:rsidR="0022151A">
        <w:rPr>
          <w:snapToGrid w:val="0"/>
        </w:rPr>
        <w:t>s</w:t>
      </w:r>
      <w:r w:rsidRPr="00BA67B7">
        <w:rPr>
          <w:snapToGrid w:val="0"/>
        </w:rPr>
        <w:t xml:space="preserve"> when TaskMan is restarted (i.e.,</w:t>
      </w:r>
      <w:r w:rsidR="00977ABB" w:rsidRPr="00BA67B7">
        <w:rPr>
          <w:snapToGrid w:val="0"/>
        </w:rPr>
        <w:t> </w:t>
      </w:r>
      <w:r w:rsidRPr="00BA67B7">
        <w:rPr>
          <w:snapToGrid w:val="0"/>
        </w:rPr>
        <w:t>in addition to the entries in the RPC BROKER SITE PARAMETERS file [#8994.1]</w:t>
      </w:r>
      <w:r w:rsidR="001B513D" w:rsidRPr="00BA67B7">
        <w:rPr>
          <w:snapToGrid w:val="0"/>
        </w:rPr>
        <w:fldChar w:fldCharType="begin"/>
      </w:r>
      <w:r w:rsidR="001B513D" w:rsidRPr="00BA67B7">
        <w:instrText xml:space="preserve">XE </w:instrText>
      </w:r>
      <w:r w:rsidR="00F26614">
        <w:instrText>“</w:instrText>
      </w:r>
      <w:r w:rsidR="001B513D" w:rsidRPr="00BA67B7">
        <w:rPr>
          <w:snapToGrid w:val="0"/>
        </w:rPr>
        <w:instrText>RPC BROKER SITE PARAMETERS File (#8994.1)</w:instrText>
      </w:r>
      <w:r w:rsidR="00F26614">
        <w:instrText>”</w:instrText>
      </w:r>
      <w:r w:rsidR="001B513D" w:rsidRPr="00BA67B7">
        <w:rPr>
          <w:snapToGrid w:val="0"/>
        </w:rPr>
        <w:fldChar w:fldCharType="end"/>
      </w:r>
      <w:r w:rsidR="001B513D" w:rsidRPr="00BA67B7">
        <w:rPr>
          <w:snapToGrid w:val="0"/>
        </w:rPr>
        <w:fldChar w:fldCharType="begin"/>
      </w:r>
      <w:r w:rsidR="001B513D" w:rsidRPr="00BA67B7">
        <w:instrText xml:space="preserve">XE </w:instrText>
      </w:r>
      <w:r w:rsidR="00F26614">
        <w:instrText>“</w:instrText>
      </w:r>
      <w:r w:rsidR="001B513D" w:rsidRPr="00BA67B7">
        <w:instrText>Files:</w:instrText>
      </w:r>
      <w:r w:rsidR="001B513D" w:rsidRPr="00BA67B7">
        <w:rPr>
          <w:snapToGrid w:val="0"/>
        </w:rPr>
        <w:instrText>RPC BROKER SITE PARAMETERS (#8994.1)</w:instrText>
      </w:r>
      <w:r w:rsidR="00F26614">
        <w:instrText>”</w:instrText>
      </w:r>
      <w:r w:rsidR="001B513D" w:rsidRPr="00BA67B7">
        <w:rPr>
          <w:snapToGrid w:val="0"/>
        </w:rPr>
        <w:fldChar w:fldCharType="end"/>
      </w:r>
      <w:r w:rsidRPr="00BA67B7">
        <w:rPr>
          <w:snapToGrid w:val="0"/>
        </w:rPr>
        <w:t xml:space="preserve">), enter the </w:t>
      </w:r>
      <w:r w:rsidRPr="00BA67B7">
        <w:t>XWB LISTENER STARTER option</w:t>
      </w:r>
      <w:r w:rsidRPr="00BA67B7">
        <w:fldChar w:fldCharType="begin"/>
      </w:r>
      <w:r w:rsidR="001B513D" w:rsidRPr="00BA67B7">
        <w:instrText xml:space="preserve">XE </w:instrText>
      </w:r>
      <w:r w:rsidR="00F26614">
        <w:instrText>“</w:instrText>
      </w:r>
      <w:r w:rsidR="001B513D" w:rsidRPr="00BA67B7">
        <w:instrText>XWB LISTENER STARTER O</w:instrText>
      </w:r>
      <w:r w:rsidRPr="00BA67B7">
        <w:instrText>ption</w:instrText>
      </w:r>
      <w:r w:rsidR="00F26614">
        <w:instrText>”</w:instrText>
      </w:r>
      <w:r w:rsidRPr="00BA67B7">
        <w:fldChar w:fldCharType="end"/>
      </w:r>
      <w:r w:rsidR="001B513D" w:rsidRPr="00BA67B7">
        <w:fldChar w:fldCharType="begin"/>
      </w:r>
      <w:r w:rsidR="001B513D" w:rsidRPr="00BA67B7">
        <w:instrText xml:space="preserve">XE </w:instrText>
      </w:r>
      <w:r w:rsidR="00F26614">
        <w:instrText>“</w:instrText>
      </w:r>
      <w:r w:rsidR="001B513D" w:rsidRPr="00BA67B7">
        <w:instrText>Options:XWB LISTENER STARTER</w:instrText>
      </w:r>
      <w:r w:rsidR="00F26614">
        <w:instrText>”</w:instrText>
      </w:r>
      <w:r w:rsidR="001B513D" w:rsidRPr="00BA67B7">
        <w:fldChar w:fldCharType="end"/>
      </w:r>
      <w:r w:rsidRPr="00BA67B7">
        <w:t xml:space="preserve"> </w:t>
      </w:r>
      <w:r w:rsidRPr="00BA67B7">
        <w:rPr>
          <w:snapToGrid w:val="0"/>
        </w:rPr>
        <w:t>in the OPTION SCHEDULING file (#19.2)</w:t>
      </w:r>
      <w:r w:rsidR="001B513D" w:rsidRPr="00BA67B7">
        <w:rPr>
          <w:snapToGrid w:val="0"/>
        </w:rPr>
        <w:fldChar w:fldCharType="begin"/>
      </w:r>
      <w:r w:rsidR="001B513D" w:rsidRPr="00BA67B7">
        <w:instrText xml:space="preserve">XE </w:instrText>
      </w:r>
      <w:r w:rsidR="00F26614">
        <w:instrText>“</w:instrText>
      </w:r>
      <w:r w:rsidR="001B513D" w:rsidRPr="00BA67B7">
        <w:rPr>
          <w:snapToGrid w:val="0"/>
        </w:rPr>
        <w:instrText>OPTION SCHEDULING File (#19.2)</w:instrText>
      </w:r>
      <w:r w:rsidR="00F26614">
        <w:instrText>”</w:instrText>
      </w:r>
      <w:r w:rsidR="001B513D" w:rsidRPr="00BA67B7">
        <w:rPr>
          <w:snapToGrid w:val="0"/>
        </w:rPr>
        <w:fldChar w:fldCharType="end"/>
      </w:r>
      <w:r w:rsidR="001B513D" w:rsidRPr="00BA67B7">
        <w:rPr>
          <w:snapToGrid w:val="0"/>
        </w:rPr>
        <w:fldChar w:fldCharType="begin"/>
      </w:r>
      <w:r w:rsidR="001B513D" w:rsidRPr="00BA67B7">
        <w:instrText xml:space="preserve">XE </w:instrText>
      </w:r>
      <w:r w:rsidR="00F26614">
        <w:instrText>“</w:instrText>
      </w:r>
      <w:r w:rsidR="001B513D" w:rsidRPr="00BA67B7">
        <w:instrText>Files:</w:instrText>
      </w:r>
      <w:r w:rsidR="001B513D" w:rsidRPr="00BA67B7">
        <w:rPr>
          <w:snapToGrid w:val="0"/>
        </w:rPr>
        <w:instrText>OPTION SCHEDULING (#19.2)</w:instrText>
      </w:r>
      <w:r w:rsidR="00F26614">
        <w:instrText>”</w:instrText>
      </w:r>
      <w:r w:rsidR="001B513D" w:rsidRPr="00BA67B7">
        <w:rPr>
          <w:snapToGrid w:val="0"/>
        </w:rPr>
        <w:fldChar w:fldCharType="end"/>
      </w:r>
      <w:r w:rsidRPr="00BA67B7">
        <w:rPr>
          <w:snapToGrid w:val="0"/>
        </w:rPr>
        <w:t xml:space="preserve">. </w:t>
      </w:r>
      <w:r w:rsidRPr="00BA67B7">
        <w:t>Schedule this option</w:t>
      </w:r>
      <w:r w:rsidRPr="00BA67B7">
        <w:rPr>
          <w:snapToGrid w:val="0"/>
        </w:rPr>
        <w:t xml:space="preserve"> </w:t>
      </w:r>
      <w:r w:rsidRPr="00BA67B7">
        <w:t>with SPECIAL QUEUING</w:t>
      </w:r>
      <w:r w:rsidR="002A25E3" w:rsidRPr="00BA67B7">
        <w:fldChar w:fldCharType="begin"/>
      </w:r>
      <w:r w:rsidR="002A25E3" w:rsidRPr="00BA67B7">
        <w:instrText xml:space="preserve"> XE </w:instrText>
      </w:r>
      <w:r w:rsidR="00F26614">
        <w:instrText>“</w:instrText>
      </w:r>
      <w:r w:rsidR="002A25E3" w:rsidRPr="00BA67B7">
        <w:instrText>SPECIAL QUEUING Field</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Fields:SPECIAL QUEUING</w:instrText>
      </w:r>
      <w:r w:rsidR="00F26614">
        <w:instrText>”</w:instrText>
      </w:r>
      <w:r w:rsidR="002A25E3" w:rsidRPr="00BA67B7">
        <w:instrText xml:space="preserve"> </w:instrText>
      </w:r>
      <w:r w:rsidR="002A25E3" w:rsidRPr="00BA67B7">
        <w:fldChar w:fldCharType="end"/>
      </w:r>
      <w:r w:rsidRPr="00BA67B7">
        <w:t xml:space="preserve"> set to STARTUP</w:t>
      </w:r>
      <w:r w:rsidRPr="00BA67B7">
        <w:rPr>
          <w:snapToGrid w:val="0"/>
        </w:rPr>
        <w:t>. You can do this by using the TaskMan option: Schedule/Unschedule Options</w:t>
      </w:r>
      <w:r w:rsidRPr="00BA67B7">
        <w:rPr>
          <w:snapToGrid w:val="0"/>
        </w:rPr>
        <w:fldChar w:fldCharType="begin"/>
      </w:r>
      <w:r w:rsidRPr="00BA67B7">
        <w:instrText xml:space="preserve">XE </w:instrText>
      </w:r>
      <w:r w:rsidR="00F26614">
        <w:instrText>“</w:instrText>
      </w:r>
      <w:r w:rsidRPr="00BA67B7">
        <w:rPr>
          <w:snapToGrid w:val="0"/>
        </w:rPr>
        <w:instrText>Schedule/Unschedule Options</w:instrText>
      </w:r>
      <w:r w:rsidR="004C695D" w:rsidRPr="00BA67B7">
        <w:rPr>
          <w:snapToGrid w:val="0"/>
        </w:rPr>
        <w:instrText xml:space="preserve"> Option</w:instrText>
      </w:r>
      <w:r w:rsidR="00F26614">
        <w:instrText>”</w:instrText>
      </w:r>
      <w:r w:rsidRPr="00BA67B7">
        <w:rPr>
          <w:snapToGrid w:val="0"/>
        </w:rPr>
        <w:fldChar w:fldCharType="end"/>
      </w:r>
      <w:r w:rsidR="004C695D" w:rsidRPr="00BA67B7">
        <w:rPr>
          <w:snapToGrid w:val="0"/>
        </w:rPr>
        <w:fldChar w:fldCharType="begin"/>
      </w:r>
      <w:r w:rsidR="004C695D" w:rsidRPr="00BA67B7">
        <w:instrText xml:space="preserve">XE </w:instrText>
      </w:r>
      <w:r w:rsidR="00F26614">
        <w:instrText>“</w:instrText>
      </w:r>
      <w:r w:rsidR="004C695D" w:rsidRPr="00BA67B7">
        <w:instrText>Options:</w:instrText>
      </w:r>
      <w:r w:rsidR="004C695D" w:rsidRPr="00BA67B7">
        <w:rPr>
          <w:snapToGrid w:val="0"/>
        </w:rPr>
        <w:instrText>Schedule/Unschedule Options</w:instrText>
      </w:r>
      <w:r w:rsidR="00F26614">
        <w:instrText>”</w:instrText>
      </w:r>
      <w:r w:rsidR="004C695D" w:rsidRPr="00BA67B7">
        <w:rPr>
          <w:snapToGrid w:val="0"/>
        </w:rPr>
        <w:fldChar w:fldCharType="end"/>
      </w:r>
      <w:r w:rsidRPr="00BA67B7">
        <w:rPr>
          <w:snapToGrid w:val="0"/>
        </w:rPr>
        <w:t>:</w:t>
      </w:r>
    </w:p>
    <w:p w:rsidR="00791457" w:rsidRPr="00BA67B7" w:rsidRDefault="008731F1" w:rsidP="008731F1">
      <w:pPr>
        <w:pStyle w:val="Caption"/>
      </w:pPr>
      <w:bookmarkStart w:id="281" w:name="_Toc449511539"/>
      <w:r w:rsidRPr="00BA67B7">
        <w:lastRenderedPageBreak/>
        <w:t xml:space="preserve">Figure </w:t>
      </w:r>
      <w:r w:rsidR="00210B98">
        <w:fldChar w:fldCharType="begin"/>
      </w:r>
      <w:r w:rsidR="00210B98">
        <w:instrText xml:space="preserve"> SEQ Figure \* ARABIC </w:instrText>
      </w:r>
      <w:r w:rsidR="00210B98">
        <w:fldChar w:fldCharType="separate"/>
      </w:r>
      <w:r w:rsidR="00507385">
        <w:rPr>
          <w:noProof/>
        </w:rPr>
        <w:t>11</w:t>
      </w:r>
      <w:r w:rsidR="00210B98">
        <w:rPr>
          <w:noProof/>
        </w:rPr>
        <w:fldChar w:fldCharType="end"/>
      </w:r>
      <w:r w:rsidR="002B33A2">
        <w:t>:</w:t>
      </w:r>
      <w:r w:rsidRPr="00BA67B7">
        <w:t xml:space="preserve"> </w:t>
      </w:r>
      <w:r w:rsidRPr="00BA67B7">
        <w:rPr>
          <w:snapToGrid w:val="0"/>
        </w:rPr>
        <w:t>Automatically starting the Listener(s) when TaskMan is restarted</w:t>
      </w:r>
      <w:bookmarkEnd w:id="281"/>
    </w:p>
    <w:p w:rsidR="00CE155D" w:rsidRPr="00BA67B7" w:rsidRDefault="00CE155D" w:rsidP="008731F1">
      <w:pPr>
        <w:pStyle w:val="Dialogue"/>
        <w:rPr>
          <w:snapToGrid w:val="0"/>
        </w:rPr>
      </w:pPr>
      <w:r w:rsidRPr="00BA67B7">
        <w:rPr>
          <w:snapToGrid w:val="0"/>
        </w:rPr>
        <w:t xml:space="preserve">Select Systems Manager Menu Option: </w:t>
      </w:r>
      <w:r w:rsidRPr="00BA67B7">
        <w:rPr>
          <w:b/>
          <w:snapToGrid w:val="0"/>
          <w:highlight w:val="yellow"/>
        </w:rPr>
        <w:t>TASKMAN</w:t>
      </w:r>
      <w:r w:rsidR="004016E5" w:rsidRPr="00BA67B7">
        <w:rPr>
          <w:b/>
          <w:snapToGrid w:val="0"/>
          <w:highlight w:val="yellow"/>
        </w:rPr>
        <w:t xml:space="preserve"> &lt;Enter&gt;</w:t>
      </w:r>
      <w:r w:rsidRPr="00BA67B7">
        <w:rPr>
          <w:snapToGrid w:val="0"/>
        </w:rPr>
        <w:t xml:space="preserve"> Management</w:t>
      </w:r>
    </w:p>
    <w:p w:rsidR="00CE155D" w:rsidRPr="00BA67B7" w:rsidRDefault="00CE155D" w:rsidP="008731F1">
      <w:pPr>
        <w:pStyle w:val="Dialogue"/>
        <w:rPr>
          <w:snapToGrid w:val="0"/>
        </w:rPr>
      </w:pPr>
      <w:r w:rsidRPr="00BA67B7">
        <w:rPr>
          <w:snapToGrid w:val="0"/>
        </w:rPr>
        <w:t xml:space="preserve"> </w:t>
      </w:r>
    </w:p>
    <w:p w:rsidR="00CE155D" w:rsidRPr="00BA67B7" w:rsidRDefault="00CE155D" w:rsidP="008731F1">
      <w:pPr>
        <w:pStyle w:val="Dialogue"/>
        <w:rPr>
          <w:snapToGrid w:val="0"/>
        </w:rPr>
      </w:pPr>
      <w:r w:rsidRPr="00BA67B7">
        <w:rPr>
          <w:snapToGrid w:val="0"/>
        </w:rPr>
        <w:t xml:space="preserve">Select Taskman Management Option: </w:t>
      </w:r>
      <w:r w:rsidRPr="00BA67B7">
        <w:rPr>
          <w:b/>
          <w:snapToGrid w:val="0"/>
          <w:highlight w:val="yellow"/>
        </w:rPr>
        <w:t>SCH</w:t>
      </w:r>
      <w:r w:rsidR="004016E5" w:rsidRPr="00BA67B7">
        <w:rPr>
          <w:b/>
          <w:snapToGrid w:val="0"/>
          <w:highlight w:val="yellow"/>
        </w:rPr>
        <w:t xml:space="preserve"> &lt;Enter&gt;</w:t>
      </w:r>
      <w:r w:rsidR="004016E5" w:rsidRPr="00BA67B7">
        <w:rPr>
          <w:b/>
          <w:snapToGrid w:val="0"/>
        </w:rPr>
        <w:t xml:space="preserve"> </w:t>
      </w:r>
      <w:r w:rsidRPr="00BA67B7">
        <w:rPr>
          <w:snapToGrid w:val="0"/>
        </w:rPr>
        <w:t>edule/Unschedule Options</w:t>
      </w:r>
    </w:p>
    <w:p w:rsidR="00CE155D" w:rsidRPr="00BA67B7" w:rsidRDefault="00CE155D" w:rsidP="008731F1">
      <w:pPr>
        <w:pStyle w:val="Dialogue"/>
        <w:rPr>
          <w:snapToGrid w:val="0"/>
        </w:rPr>
      </w:pPr>
      <w:r w:rsidRPr="00BA67B7">
        <w:rPr>
          <w:snapToGrid w:val="0"/>
        </w:rPr>
        <w:t xml:space="preserve"> </w:t>
      </w:r>
    </w:p>
    <w:p w:rsidR="00CE155D" w:rsidRPr="00BA67B7" w:rsidRDefault="00CE155D" w:rsidP="008731F1">
      <w:pPr>
        <w:pStyle w:val="Dialogue"/>
        <w:rPr>
          <w:snapToGrid w:val="0"/>
        </w:rPr>
      </w:pPr>
      <w:r w:rsidRPr="00BA67B7">
        <w:rPr>
          <w:snapToGrid w:val="0"/>
        </w:rPr>
        <w:t>Select OPTION to schedule or reschedule:</w:t>
      </w:r>
      <w:r w:rsidRPr="00BA67B7">
        <w:rPr>
          <w:b/>
          <w:snapToGrid w:val="0"/>
        </w:rPr>
        <w:t xml:space="preserve"> </w:t>
      </w:r>
      <w:r w:rsidRPr="00BA67B7">
        <w:rPr>
          <w:b/>
          <w:snapToGrid w:val="0"/>
          <w:highlight w:val="yellow"/>
        </w:rPr>
        <w:t>XWB LISTENER STARTER &lt;Enter&gt;</w:t>
      </w:r>
      <w:r w:rsidR="006B6D70" w:rsidRPr="00BA67B7">
        <w:rPr>
          <w:snapToGrid w:val="0"/>
        </w:rPr>
        <w:t xml:space="preserve"> </w:t>
      </w:r>
      <w:r w:rsidRPr="00BA67B7">
        <w:rPr>
          <w:snapToGrid w:val="0"/>
        </w:rPr>
        <w:t>Start All RPC Broker Listeners</w:t>
      </w:r>
    </w:p>
    <w:p w:rsidR="00CE155D" w:rsidRPr="00BA67B7" w:rsidRDefault="00CE155D" w:rsidP="008731F1">
      <w:pPr>
        <w:pStyle w:val="Dialogue"/>
        <w:rPr>
          <w:snapToGrid w:val="0"/>
        </w:rPr>
      </w:pPr>
      <w:r w:rsidRPr="00BA67B7">
        <w:rPr>
          <w:snapToGrid w:val="0"/>
        </w:rPr>
        <w:t xml:space="preserve">         ...OK? Yes// </w:t>
      </w:r>
      <w:r w:rsidRPr="00BA67B7">
        <w:rPr>
          <w:b/>
          <w:snapToGrid w:val="0"/>
          <w:highlight w:val="yellow"/>
        </w:rPr>
        <w:t>&lt;Enter&gt;</w:t>
      </w:r>
      <w:r w:rsidR="006B6D70" w:rsidRPr="00BA67B7">
        <w:rPr>
          <w:snapToGrid w:val="0"/>
        </w:rPr>
        <w:t xml:space="preserve"> </w:t>
      </w:r>
      <w:r w:rsidRPr="00BA67B7">
        <w:rPr>
          <w:snapToGrid w:val="0"/>
        </w:rPr>
        <w:t>(Yes)</w:t>
      </w:r>
    </w:p>
    <w:p w:rsidR="00CE155D" w:rsidRPr="00BA67B7" w:rsidRDefault="00CE155D" w:rsidP="008731F1">
      <w:pPr>
        <w:pStyle w:val="Dialogue"/>
        <w:rPr>
          <w:snapToGrid w:val="0"/>
        </w:rPr>
      </w:pPr>
      <w:r w:rsidRPr="00BA67B7">
        <w:rPr>
          <w:snapToGrid w:val="0"/>
        </w:rPr>
        <w:t xml:space="preserve">      (R)</w:t>
      </w:r>
    </w:p>
    <w:p w:rsidR="00CE155D" w:rsidRPr="00BA67B7" w:rsidRDefault="00CE155D" w:rsidP="008731F1">
      <w:pPr>
        <w:pStyle w:val="Dialogue"/>
        <w:rPr>
          <w:snapToGrid w:val="0"/>
        </w:rPr>
      </w:pPr>
    </w:p>
    <w:p w:rsidR="00CE155D" w:rsidRPr="00BA67B7" w:rsidRDefault="00CE155D" w:rsidP="008731F1">
      <w:pPr>
        <w:pStyle w:val="Dialogue"/>
        <w:rPr>
          <w:snapToGrid w:val="0"/>
        </w:rPr>
      </w:pPr>
      <w:r w:rsidRPr="00BA67B7">
        <w:rPr>
          <w:snapToGrid w:val="0"/>
        </w:rPr>
        <w:t xml:space="preserve">                        Edit Option Schedule</w:t>
      </w:r>
    </w:p>
    <w:p w:rsidR="00CE155D" w:rsidRPr="00BA67B7" w:rsidRDefault="00CE155D" w:rsidP="008731F1">
      <w:pPr>
        <w:pStyle w:val="Dialogue"/>
        <w:rPr>
          <w:b/>
          <w:snapToGrid w:val="0"/>
        </w:rPr>
      </w:pPr>
      <w:r w:rsidRPr="00BA67B7">
        <w:rPr>
          <w:snapToGrid w:val="0"/>
        </w:rPr>
        <w:t xml:space="preserve">    Option Name:   </w:t>
      </w:r>
      <w:r w:rsidRPr="00BA67B7">
        <w:rPr>
          <w:b/>
          <w:snapToGrid w:val="0"/>
          <w:highlight w:val="cyan"/>
        </w:rPr>
        <w:t>XWB LISTENER STARTER</w:t>
      </w:r>
    </w:p>
    <w:p w:rsidR="00CE155D" w:rsidRPr="00BA67B7" w:rsidRDefault="00CE155D" w:rsidP="008731F1">
      <w:pPr>
        <w:pStyle w:val="Dialogue"/>
        <w:rPr>
          <w:snapToGrid w:val="0"/>
        </w:rPr>
      </w:pPr>
      <w:r w:rsidRPr="00BA67B7">
        <w:rPr>
          <w:snapToGrid w:val="0"/>
        </w:rPr>
        <w:t xml:space="preserve">    Menu Text:    Start All RPC Broker Listeners      TASK ID:</w:t>
      </w:r>
    </w:p>
    <w:p w:rsidR="00CE155D" w:rsidRPr="00BA67B7" w:rsidRDefault="00CE155D" w:rsidP="008731F1">
      <w:pPr>
        <w:pStyle w:val="Dialogue"/>
        <w:rPr>
          <w:snapToGrid w:val="0"/>
        </w:rPr>
      </w:pPr>
      <w:r w:rsidRPr="00BA67B7">
        <w:rPr>
          <w:snapToGrid w:val="0"/>
        </w:rPr>
        <w:t>_________________________________________________________________________________</w:t>
      </w:r>
    </w:p>
    <w:p w:rsidR="00CE155D" w:rsidRPr="00BA67B7" w:rsidRDefault="00CE155D" w:rsidP="008731F1">
      <w:pPr>
        <w:pStyle w:val="Dialogue"/>
        <w:rPr>
          <w:snapToGrid w:val="0"/>
        </w:rPr>
      </w:pPr>
    </w:p>
    <w:p w:rsidR="00CE155D" w:rsidRPr="00BA67B7" w:rsidRDefault="00CE155D" w:rsidP="008731F1">
      <w:pPr>
        <w:pStyle w:val="Dialogue"/>
        <w:rPr>
          <w:snapToGrid w:val="0"/>
        </w:rPr>
      </w:pPr>
      <w:r w:rsidRPr="00BA67B7">
        <w:rPr>
          <w:snapToGrid w:val="0"/>
        </w:rPr>
        <w:t xml:space="preserve">  QUEUED TO RUN AT WHAT TIME:</w:t>
      </w:r>
    </w:p>
    <w:p w:rsidR="00CE155D" w:rsidRPr="00BA67B7" w:rsidRDefault="00CE155D" w:rsidP="008731F1">
      <w:pPr>
        <w:pStyle w:val="Dialogue"/>
        <w:rPr>
          <w:snapToGrid w:val="0"/>
        </w:rPr>
      </w:pPr>
    </w:p>
    <w:p w:rsidR="00CE155D" w:rsidRPr="00BA67B7" w:rsidRDefault="00CE155D" w:rsidP="008731F1">
      <w:pPr>
        <w:pStyle w:val="Dialogue"/>
        <w:rPr>
          <w:snapToGrid w:val="0"/>
        </w:rPr>
      </w:pPr>
      <w:r w:rsidRPr="00BA67B7">
        <w:rPr>
          <w:snapToGrid w:val="0"/>
        </w:rPr>
        <w:t>DEVICE FOR QUEUED JOB OUTPUT:</w:t>
      </w:r>
    </w:p>
    <w:p w:rsidR="00CE155D" w:rsidRPr="00BA67B7" w:rsidRDefault="00CE155D" w:rsidP="008731F1">
      <w:pPr>
        <w:pStyle w:val="Dialogue"/>
        <w:rPr>
          <w:snapToGrid w:val="0"/>
        </w:rPr>
      </w:pPr>
    </w:p>
    <w:p w:rsidR="00CE155D" w:rsidRPr="00BA67B7" w:rsidRDefault="00CE155D" w:rsidP="008731F1">
      <w:pPr>
        <w:pStyle w:val="Dialogue"/>
        <w:rPr>
          <w:snapToGrid w:val="0"/>
        </w:rPr>
      </w:pPr>
      <w:r w:rsidRPr="00BA67B7">
        <w:rPr>
          <w:snapToGrid w:val="0"/>
        </w:rPr>
        <w:t xml:space="preserve"> QUEUED TO RUN ON VOLUME SET:</w:t>
      </w:r>
    </w:p>
    <w:p w:rsidR="00CE155D" w:rsidRPr="00BA67B7" w:rsidRDefault="00CE155D" w:rsidP="008731F1">
      <w:pPr>
        <w:pStyle w:val="Dialogue"/>
        <w:rPr>
          <w:snapToGrid w:val="0"/>
        </w:rPr>
      </w:pPr>
    </w:p>
    <w:p w:rsidR="00CE155D" w:rsidRPr="00BA67B7" w:rsidRDefault="00CE155D" w:rsidP="008731F1">
      <w:pPr>
        <w:pStyle w:val="Dialogue"/>
        <w:rPr>
          <w:snapToGrid w:val="0"/>
        </w:rPr>
      </w:pPr>
      <w:r w:rsidRPr="00BA67B7">
        <w:rPr>
          <w:snapToGrid w:val="0"/>
        </w:rPr>
        <w:t xml:space="preserve">      RESCHEDULING FREQUENCY:</w:t>
      </w:r>
    </w:p>
    <w:p w:rsidR="00CE155D" w:rsidRPr="00BA67B7" w:rsidRDefault="00CE155D" w:rsidP="008731F1">
      <w:pPr>
        <w:pStyle w:val="Dialogue"/>
        <w:rPr>
          <w:snapToGrid w:val="0"/>
        </w:rPr>
      </w:pPr>
    </w:p>
    <w:p w:rsidR="00CE155D" w:rsidRPr="00BA67B7" w:rsidRDefault="00CE155D" w:rsidP="008731F1">
      <w:pPr>
        <w:pStyle w:val="Dialogue"/>
        <w:rPr>
          <w:snapToGrid w:val="0"/>
        </w:rPr>
      </w:pPr>
      <w:r w:rsidRPr="00BA67B7">
        <w:rPr>
          <w:snapToGrid w:val="0"/>
        </w:rPr>
        <w:t xml:space="preserve">             TASK PARAMETERS:</w:t>
      </w:r>
    </w:p>
    <w:p w:rsidR="00CE155D" w:rsidRPr="00BA67B7" w:rsidRDefault="00CE155D" w:rsidP="008731F1">
      <w:pPr>
        <w:pStyle w:val="Dialogue"/>
        <w:rPr>
          <w:snapToGrid w:val="0"/>
        </w:rPr>
      </w:pPr>
    </w:p>
    <w:p w:rsidR="00CE155D" w:rsidRPr="00BA67B7" w:rsidRDefault="00CE155D" w:rsidP="008731F1">
      <w:pPr>
        <w:pStyle w:val="Dialogue"/>
        <w:rPr>
          <w:b/>
          <w:snapToGrid w:val="0"/>
        </w:rPr>
      </w:pPr>
      <w:r w:rsidRPr="00BA67B7">
        <w:rPr>
          <w:snapToGrid w:val="0"/>
        </w:rPr>
        <w:t xml:space="preserve">            SPECIAL QUEUEING:  </w:t>
      </w:r>
      <w:r w:rsidRPr="00BA67B7">
        <w:rPr>
          <w:b/>
          <w:snapToGrid w:val="0"/>
          <w:highlight w:val="cyan"/>
        </w:rPr>
        <w:t>STARTUP</w:t>
      </w:r>
    </w:p>
    <w:p w:rsidR="00CE155D" w:rsidRPr="00BA67B7" w:rsidRDefault="00CE155D" w:rsidP="008731F1">
      <w:pPr>
        <w:pStyle w:val="Dialogue"/>
        <w:rPr>
          <w:snapToGrid w:val="0"/>
        </w:rPr>
      </w:pPr>
    </w:p>
    <w:p w:rsidR="00CE155D" w:rsidRPr="00BA67B7" w:rsidRDefault="00CE155D" w:rsidP="008731F1">
      <w:pPr>
        <w:pStyle w:val="Dialogue"/>
        <w:rPr>
          <w:snapToGrid w:val="0"/>
        </w:rPr>
      </w:pPr>
      <w:r w:rsidRPr="00BA67B7">
        <w:rPr>
          <w:snapToGrid w:val="0"/>
        </w:rPr>
        <w:t>_________________________________________________________________________________</w:t>
      </w:r>
    </w:p>
    <w:p w:rsidR="00CE155D" w:rsidRPr="00BA67B7" w:rsidRDefault="00CE155D" w:rsidP="00F60608">
      <w:pPr>
        <w:pStyle w:val="BodyText6"/>
      </w:pPr>
    </w:p>
    <w:p w:rsidR="00CE155D" w:rsidRPr="00BA67B7" w:rsidRDefault="00CE155D" w:rsidP="00D0474C">
      <w:pPr>
        <w:pStyle w:val="Heading3"/>
      </w:pPr>
      <w:bookmarkStart w:id="282" w:name="_Ref528546875"/>
      <w:bookmarkStart w:id="283" w:name="_Toc449511503"/>
      <w:r w:rsidRPr="00BA67B7">
        <w:t>RPC BROKER SITE PARAMETERS File</w:t>
      </w:r>
      <w:bookmarkEnd w:id="282"/>
      <w:bookmarkEnd w:id="283"/>
    </w:p>
    <w:p w:rsidR="00CE155D" w:rsidRPr="00BA67B7" w:rsidRDefault="00CE155D" w:rsidP="00E67270">
      <w:pPr>
        <w:pStyle w:val="BodyText"/>
        <w:keepNext/>
        <w:keepLines/>
      </w:pPr>
      <w:r w:rsidRPr="00BA67B7">
        <w:t>The RPC BROKER SITE PARAMETERS file (#8994.1)</w:t>
      </w:r>
      <w:r w:rsidR="004016E5" w:rsidRPr="00BA67B7">
        <w:fldChar w:fldCharType="begin"/>
      </w:r>
      <w:r w:rsidR="004016E5" w:rsidRPr="00BA67B7">
        <w:instrText xml:space="preserve">XE </w:instrText>
      </w:r>
      <w:r w:rsidR="00F26614">
        <w:instrText>“</w:instrText>
      </w:r>
      <w:r w:rsidR="004016E5" w:rsidRPr="00BA67B7">
        <w:instrText>RPC BROKER SITE PARAMETERS File (#8994.1)</w:instrText>
      </w:r>
      <w:r w:rsidR="00F26614">
        <w:instrText>”</w:instrText>
      </w:r>
      <w:r w:rsidR="004016E5" w:rsidRPr="00BA67B7">
        <w:fldChar w:fldCharType="end"/>
      </w:r>
      <w:r w:rsidR="004016E5" w:rsidRPr="00BA67B7">
        <w:fldChar w:fldCharType="begin"/>
      </w:r>
      <w:r w:rsidR="004016E5" w:rsidRPr="00BA67B7">
        <w:instrText xml:space="preserve">XE </w:instrText>
      </w:r>
      <w:r w:rsidR="00F26614">
        <w:instrText>“</w:instrText>
      </w:r>
      <w:r w:rsidR="004016E5" w:rsidRPr="00BA67B7">
        <w:instrText>Files:RPC BROKER SITE PARAMETERS (#8994.1)</w:instrText>
      </w:r>
      <w:r w:rsidR="00F26614">
        <w:instrText>”</w:instrText>
      </w:r>
      <w:r w:rsidR="004016E5" w:rsidRPr="00BA67B7">
        <w:fldChar w:fldCharType="end"/>
      </w:r>
      <w:r w:rsidRPr="00BA67B7">
        <w:t xml:space="preserve"> contains one top-level entry, whose .01 field is a pointer to the DOMAIN file (#4.2)</w:t>
      </w:r>
      <w:r w:rsidR="004016E5" w:rsidRPr="00BA67B7">
        <w:fldChar w:fldCharType="begin"/>
      </w:r>
      <w:r w:rsidR="004016E5" w:rsidRPr="00BA67B7">
        <w:instrText xml:space="preserve"> XE </w:instrText>
      </w:r>
      <w:r w:rsidR="00F26614">
        <w:instrText>“</w:instrText>
      </w:r>
      <w:r w:rsidR="004016E5" w:rsidRPr="00BA67B7">
        <w:instrText>DOMAIN File (#4.2)</w:instrText>
      </w:r>
      <w:r w:rsidR="00F26614">
        <w:instrText>”</w:instrText>
      </w:r>
      <w:r w:rsidR="004016E5" w:rsidRPr="00BA67B7">
        <w:instrText xml:space="preserve"> </w:instrText>
      </w:r>
      <w:r w:rsidR="004016E5" w:rsidRPr="00BA67B7">
        <w:fldChar w:fldCharType="end"/>
      </w:r>
      <w:r w:rsidR="004016E5" w:rsidRPr="00BA67B7">
        <w:fldChar w:fldCharType="begin"/>
      </w:r>
      <w:r w:rsidR="004016E5" w:rsidRPr="00BA67B7">
        <w:instrText xml:space="preserve"> XE </w:instrText>
      </w:r>
      <w:r w:rsidR="00F26614">
        <w:instrText>“</w:instrText>
      </w:r>
      <w:r w:rsidR="004016E5" w:rsidRPr="00BA67B7">
        <w:instrText>Files:DOMAIN (#4.2)</w:instrText>
      </w:r>
      <w:r w:rsidR="00F26614">
        <w:instrText>”</w:instrText>
      </w:r>
      <w:r w:rsidR="004016E5" w:rsidRPr="00BA67B7">
        <w:instrText xml:space="preserve"> </w:instrText>
      </w:r>
      <w:r w:rsidR="004016E5" w:rsidRPr="00BA67B7">
        <w:fldChar w:fldCharType="end"/>
      </w:r>
      <w:r w:rsidRPr="00BA67B7">
        <w:t>. When the RPC Broker is installed, you create this top-level entry and assign the proper Domain Name.</w:t>
      </w:r>
    </w:p>
    <w:p w:rsidR="00CE155D" w:rsidRPr="00BA67B7" w:rsidRDefault="00CE155D" w:rsidP="00E67270">
      <w:pPr>
        <w:pStyle w:val="BodyText"/>
        <w:keepNext/>
        <w:keepLines/>
      </w:pPr>
      <w:r w:rsidRPr="00BA67B7">
        <w:t>The site parameters in this top-level entry pertain to listeners. For each listener that you plan to run on your system, you should make an entry for that listener in the site parameters.</w:t>
      </w:r>
    </w:p>
    <w:p w:rsidR="00CE155D" w:rsidRPr="00BA67B7" w:rsidRDefault="00CE155D" w:rsidP="0087360D">
      <w:pPr>
        <w:pStyle w:val="Heading4"/>
      </w:pPr>
      <w:bookmarkStart w:id="284" w:name="_Ref373759978"/>
      <w:bookmarkStart w:id="285" w:name="_Toc449511504"/>
      <w:r w:rsidRPr="00BA67B7">
        <w:t>Editing the Listener Site Parameters</w:t>
      </w:r>
      <w:bookmarkEnd w:id="284"/>
      <w:bookmarkEnd w:id="285"/>
    </w:p>
    <w:p w:rsidR="00CE155D" w:rsidRPr="00BA67B7" w:rsidRDefault="00E67270" w:rsidP="00E67270">
      <w:pPr>
        <w:pStyle w:val="BodyText"/>
        <w:keepNext/>
        <w:keepLines/>
      </w:pPr>
      <w:r w:rsidRPr="00BA67B7">
        <w:rPr>
          <w:bCs/>
          <w:szCs w:val="22"/>
        </w:rPr>
        <w:fldChar w:fldCharType="begin"/>
      </w:r>
      <w:r w:rsidRPr="00BA67B7">
        <w:rPr>
          <w:szCs w:val="22"/>
        </w:rPr>
        <w:instrText xml:space="preserve"> XE </w:instrText>
      </w:r>
      <w:r w:rsidR="00F26614">
        <w:rPr>
          <w:szCs w:val="22"/>
        </w:rPr>
        <w:instrText>“</w:instrText>
      </w:r>
      <w:r w:rsidRPr="00BA67B7">
        <w:rPr>
          <w:bCs/>
          <w:szCs w:val="22"/>
        </w:rPr>
        <w:instrText>Editing the Listener Site Parameters</w:instrText>
      </w:r>
      <w:r w:rsidR="00F26614">
        <w:rPr>
          <w:szCs w:val="22"/>
        </w:rPr>
        <w:instrText>”</w:instrText>
      </w:r>
      <w:r w:rsidRPr="00BA67B7">
        <w:rPr>
          <w:szCs w:val="22"/>
        </w:rPr>
        <w:instrText xml:space="preserve"> </w:instrText>
      </w:r>
      <w:r w:rsidRPr="00BA67B7">
        <w:rPr>
          <w:bCs/>
          <w:szCs w:val="22"/>
        </w:rPr>
        <w:fldChar w:fldCharType="end"/>
      </w:r>
      <w:r w:rsidR="00CE155D" w:rsidRPr="00BA67B7">
        <w:t>To create or edit listener entries, use the RPC Listener Edit option</w:t>
      </w:r>
      <w:r w:rsidR="004016E5" w:rsidRPr="00BA67B7">
        <w:fldChar w:fldCharType="begin"/>
      </w:r>
      <w:r w:rsidR="004016E5" w:rsidRPr="00BA67B7">
        <w:instrText xml:space="preserve"> XE </w:instrText>
      </w:r>
      <w:r w:rsidR="00F26614">
        <w:instrText>“</w:instrText>
      </w:r>
      <w:r w:rsidR="004016E5" w:rsidRPr="00BA67B7">
        <w:instrText>RPC Listener Edit Option</w:instrText>
      </w:r>
      <w:r w:rsidR="00F26614">
        <w:instrText>”</w:instrText>
      </w:r>
      <w:r w:rsidR="004016E5" w:rsidRPr="00BA67B7">
        <w:instrText xml:space="preserve"> </w:instrText>
      </w:r>
      <w:r w:rsidR="004016E5" w:rsidRPr="00BA67B7">
        <w:fldChar w:fldCharType="end"/>
      </w:r>
      <w:r w:rsidR="004016E5" w:rsidRPr="00BA67B7">
        <w:fldChar w:fldCharType="begin"/>
      </w:r>
      <w:r w:rsidR="004016E5" w:rsidRPr="00BA67B7">
        <w:instrText xml:space="preserve"> XE </w:instrText>
      </w:r>
      <w:r w:rsidR="00F26614">
        <w:instrText>“</w:instrText>
      </w:r>
      <w:r w:rsidR="004016E5" w:rsidRPr="00BA67B7">
        <w:instrText>Options:RPC Listener Edit</w:instrText>
      </w:r>
      <w:r w:rsidR="00F26614">
        <w:instrText>”</w:instrText>
      </w:r>
      <w:r w:rsidR="004016E5" w:rsidRPr="00BA67B7">
        <w:instrText xml:space="preserve"> </w:instrText>
      </w:r>
      <w:r w:rsidR="004016E5" w:rsidRPr="00BA67B7">
        <w:fldChar w:fldCharType="end"/>
      </w:r>
      <w:r w:rsidR="00CE155D" w:rsidRPr="00BA67B7">
        <w:t>.</w:t>
      </w:r>
    </w:p>
    <w:p w:rsidR="00CE155D" w:rsidRPr="00BA67B7" w:rsidRDefault="00CE155D" w:rsidP="00E67270">
      <w:pPr>
        <w:pStyle w:val="BodyText"/>
        <w:keepNext/>
        <w:keepLines/>
      </w:pPr>
      <w:r w:rsidRPr="00BA67B7">
        <w:t>The RPC Listener Edit option</w:t>
      </w:r>
      <w:r w:rsidR="004016E5" w:rsidRPr="00BA67B7">
        <w:fldChar w:fldCharType="begin"/>
      </w:r>
      <w:r w:rsidR="004016E5" w:rsidRPr="00BA67B7">
        <w:instrText xml:space="preserve"> XE </w:instrText>
      </w:r>
      <w:r w:rsidR="00F26614">
        <w:instrText>“</w:instrText>
      </w:r>
      <w:r w:rsidR="004016E5" w:rsidRPr="00BA67B7">
        <w:instrText>RPC Listener Edit Option</w:instrText>
      </w:r>
      <w:r w:rsidR="00F26614">
        <w:instrText>”</w:instrText>
      </w:r>
      <w:r w:rsidR="004016E5" w:rsidRPr="00BA67B7">
        <w:instrText xml:space="preserve"> </w:instrText>
      </w:r>
      <w:r w:rsidR="004016E5" w:rsidRPr="00BA67B7">
        <w:fldChar w:fldCharType="end"/>
      </w:r>
      <w:r w:rsidR="004016E5" w:rsidRPr="00BA67B7">
        <w:fldChar w:fldCharType="begin"/>
      </w:r>
      <w:r w:rsidR="004016E5" w:rsidRPr="00BA67B7">
        <w:instrText xml:space="preserve"> XE </w:instrText>
      </w:r>
      <w:r w:rsidR="00F26614">
        <w:instrText>“</w:instrText>
      </w:r>
      <w:r w:rsidR="004016E5" w:rsidRPr="00BA67B7">
        <w:instrText>Options:RPC Listener Edit</w:instrText>
      </w:r>
      <w:r w:rsidR="00F26614">
        <w:instrText>”</w:instrText>
      </w:r>
      <w:r w:rsidR="004016E5" w:rsidRPr="00BA67B7">
        <w:instrText xml:space="preserve"> </w:instrText>
      </w:r>
      <w:r w:rsidR="004016E5" w:rsidRPr="00BA67B7">
        <w:fldChar w:fldCharType="end"/>
      </w:r>
      <w:r w:rsidRPr="00BA67B7">
        <w:t xml:space="preserve"> first prompts you to select a Box-Volume Pair entry. Then, within each Box-Volume Pair entry (representing the volume set and system on which the listener should run), you can configure one or more listeners:</w:t>
      </w:r>
    </w:p>
    <w:p w:rsidR="00791457" w:rsidRPr="00BA67B7" w:rsidRDefault="008731F1" w:rsidP="008731F1">
      <w:pPr>
        <w:pStyle w:val="Caption"/>
      </w:pPr>
      <w:bookmarkStart w:id="286" w:name="_Toc449511540"/>
      <w:r w:rsidRPr="00BA67B7">
        <w:t xml:space="preserve">Figure </w:t>
      </w:r>
      <w:r w:rsidR="00210B98">
        <w:fldChar w:fldCharType="begin"/>
      </w:r>
      <w:r w:rsidR="00210B98">
        <w:instrText xml:space="preserve"> SEQ Figure \* ARABIC </w:instrText>
      </w:r>
      <w:r w:rsidR="00210B98">
        <w:fldChar w:fldCharType="separate"/>
      </w:r>
      <w:r w:rsidR="00507385">
        <w:rPr>
          <w:noProof/>
        </w:rPr>
        <w:t>12</w:t>
      </w:r>
      <w:r w:rsidR="00210B98">
        <w:rPr>
          <w:noProof/>
        </w:rPr>
        <w:fldChar w:fldCharType="end"/>
      </w:r>
      <w:r w:rsidR="002B33A2">
        <w:t>:</w:t>
      </w:r>
      <w:r w:rsidRPr="00BA67B7">
        <w:t xml:space="preserve"> RPC Listener Edit option—Sample user dialogue</w:t>
      </w:r>
      <w:bookmarkEnd w:id="286"/>
    </w:p>
    <w:p w:rsidR="00CE155D" w:rsidRPr="00BA67B7" w:rsidRDefault="00CE155D" w:rsidP="004016E5">
      <w:pPr>
        <w:pStyle w:val="Dialogue"/>
      </w:pPr>
      <w:r w:rsidRPr="00BA67B7">
        <w:t xml:space="preserve">Select RPC BROKER SITE PARAMETERS DOMAIN NAME: </w:t>
      </w:r>
      <w:r w:rsidRPr="00BA67B7">
        <w:rPr>
          <w:b/>
          <w:bCs/>
          <w:highlight w:val="yellow"/>
        </w:rPr>
        <w:t>YOURSITE.VA.GOV</w:t>
      </w:r>
    </w:p>
    <w:p w:rsidR="00CE155D" w:rsidRPr="00BA67B7" w:rsidRDefault="00CE155D" w:rsidP="004016E5">
      <w:pPr>
        <w:pStyle w:val="Dialogue"/>
      </w:pPr>
      <w:r w:rsidRPr="00BA67B7">
        <w:t xml:space="preserve">         ...OK? Yes// </w:t>
      </w:r>
      <w:r w:rsidRPr="00BA67B7">
        <w:rPr>
          <w:b/>
          <w:bCs/>
          <w:highlight w:val="yellow"/>
        </w:rPr>
        <w:t>&lt;Enter&gt;</w:t>
      </w:r>
      <w:r w:rsidR="008731F1" w:rsidRPr="00BA67B7">
        <w:t xml:space="preserve"> </w:t>
      </w:r>
      <w:r w:rsidRPr="00BA67B7">
        <w:t>(Yes)</w:t>
      </w:r>
    </w:p>
    <w:p w:rsidR="00CE155D" w:rsidRPr="00BA67B7" w:rsidRDefault="00CE155D" w:rsidP="004016E5">
      <w:pPr>
        <w:pStyle w:val="Dialogue"/>
      </w:pPr>
    </w:p>
    <w:p w:rsidR="00CE155D" w:rsidRPr="00BA67B7" w:rsidRDefault="00CE155D" w:rsidP="004016E5">
      <w:pPr>
        <w:pStyle w:val="Dialogue"/>
      </w:pPr>
      <w:r w:rsidRPr="00BA67B7">
        <w:t xml:space="preserve">Select BOX-VOLUME PAIR: </w:t>
      </w:r>
      <w:r w:rsidR="000F7CA1" w:rsidRPr="00BA67B7">
        <w:t>ABC</w:t>
      </w:r>
      <w:r w:rsidRPr="00BA67B7">
        <w:t>:</w:t>
      </w:r>
      <w:r w:rsidR="000F7CA1" w:rsidRPr="00BA67B7">
        <w:t>DEF1213</w:t>
      </w:r>
      <w:r w:rsidRPr="00BA67B7">
        <w:t xml:space="preserve">// </w:t>
      </w:r>
      <w:r w:rsidRPr="00BA67B7">
        <w:rPr>
          <w:b/>
          <w:bCs/>
          <w:highlight w:val="yellow"/>
        </w:rPr>
        <w:t>&lt;Enter&gt;</w:t>
      </w:r>
    </w:p>
    <w:p w:rsidR="00CE155D" w:rsidRPr="00BA67B7" w:rsidRDefault="00CE155D" w:rsidP="004016E5">
      <w:pPr>
        <w:pStyle w:val="Dialogue"/>
      </w:pPr>
      <w:r w:rsidRPr="00BA67B7">
        <w:t xml:space="preserve">  BOX-VOLUME PAIR: </w:t>
      </w:r>
      <w:r w:rsidR="000F7CA1" w:rsidRPr="00BA67B7">
        <w:t>ABC:DEF1213</w:t>
      </w:r>
      <w:r w:rsidRPr="00BA67B7">
        <w:t xml:space="preserve">// </w:t>
      </w:r>
      <w:r w:rsidRPr="00BA67B7">
        <w:rPr>
          <w:b/>
          <w:bCs/>
          <w:highlight w:val="yellow"/>
        </w:rPr>
        <w:t>&lt;Enter&gt;</w:t>
      </w:r>
    </w:p>
    <w:p w:rsidR="00CE155D" w:rsidRPr="00BA67B7" w:rsidRDefault="00CE155D" w:rsidP="004016E5">
      <w:pPr>
        <w:pStyle w:val="Dialogue"/>
      </w:pPr>
      <w:r w:rsidRPr="00BA67B7">
        <w:t xml:space="preserve">  Select PORT: </w:t>
      </w:r>
      <w:r w:rsidR="000F7CA1" w:rsidRPr="00BA67B7">
        <w:rPr>
          <w:i/>
        </w:rPr>
        <w:t>###</w:t>
      </w:r>
      <w:r w:rsidRPr="00BA67B7">
        <w:t xml:space="preserve">0// </w:t>
      </w:r>
      <w:r w:rsidRPr="00BA67B7">
        <w:rPr>
          <w:b/>
          <w:bCs/>
          <w:highlight w:val="yellow"/>
        </w:rPr>
        <w:t>&lt;Enter&gt;</w:t>
      </w:r>
    </w:p>
    <w:p w:rsidR="00CE155D" w:rsidRPr="00BA67B7" w:rsidRDefault="00CE155D" w:rsidP="004016E5">
      <w:pPr>
        <w:pStyle w:val="Dialogue"/>
      </w:pPr>
      <w:r w:rsidRPr="00BA67B7">
        <w:t xml:space="preserve">    PORT: </w:t>
      </w:r>
      <w:r w:rsidR="000F7CA1" w:rsidRPr="00BA67B7">
        <w:rPr>
          <w:i/>
        </w:rPr>
        <w:t>###</w:t>
      </w:r>
      <w:r w:rsidRPr="00BA67B7">
        <w:t xml:space="preserve">0// </w:t>
      </w:r>
      <w:r w:rsidRPr="00BA67B7">
        <w:rPr>
          <w:b/>
          <w:bCs/>
          <w:highlight w:val="yellow"/>
        </w:rPr>
        <w:t>&lt;Enter&gt;</w:t>
      </w:r>
    </w:p>
    <w:p w:rsidR="00CE155D" w:rsidRPr="00BA67B7" w:rsidRDefault="00CE155D" w:rsidP="004016E5">
      <w:pPr>
        <w:pStyle w:val="Dialogue"/>
      </w:pPr>
      <w:r w:rsidRPr="00BA67B7">
        <w:t xml:space="preserve">    STATUS: STARTING// </w:t>
      </w:r>
      <w:r w:rsidRPr="00BA67B7">
        <w:rPr>
          <w:b/>
          <w:bCs/>
          <w:highlight w:val="yellow"/>
        </w:rPr>
        <w:t>&lt;Enter&gt;</w:t>
      </w:r>
    </w:p>
    <w:p w:rsidR="00CE155D" w:rsidRPr="00BA67B7" w:rsidRDefault="00CE155D" w:rsidP="004016E5">
      <w:pPr>
        <w:pStyle w:val="Dialogue"/>
      </w:pPr>
      <w:r w:rsidRPr="00BA67B7">
        <w:t xml:space="preserve">    CONTROLLED BY LISTENER STARTER: YES// </w:t>
      </w:r>
    </w:p>
    <w:p w:rsidR="004016E5" w:rsidRPr="00BA67B7" w:rsidRDefault="004016E5" w:rsidP="00F60608">
      <w:pPr>
        <w:pStyle w:val="BodyText6"/>
      </w:pPr>
    </w:p>
    <w:p w:rsidR="00CE155D" w:rsidRPr="00BA67B7" w:rsidRDefault="00272438" w:rsidP="00E67270">
      <w:pPr>
        <w:pStyle w:val="BodyText"/>
        <w:keepNext/>
        <w:keepLines/>
      </w:pPr>
      <w:r w:rsidRPr="00BA67B7">
        <w:lastRenderedPageBreak/>
        <w:t>The mean</w:t>
      </w:r>
      <w:r>
        <w:t>ing of the site parameter field</w:t>
      </w:r>
      <w:r w:rsidRPr="00BA67B7">
        <w:t xml:space="preserve"> for a given listener entry </w:t>
      </w:r>
      <w:r>
        <w:t xml:space="preserve">is shown in </w:t>
      </w:r>
      <w:r w:rsidRPr="00127538">
        <w:rPr>
          <w:color w:val="0000FF"/>
          <w:u w:val="single"/>
        </w:rPr>
        <w:fldChar w:fldCharType="begin"/>
      </w:r>
      <w:r w:rsidRPr="00127538">
        <w:rPr>
          <w:color w:val="0000FF"/>
          <w:u w:val="single"/>
        </w:rPr>
        <w:instrText xml:space="preserve"> REF _Ref449019019 \h </w:instrText>
      </w:r>
      <w:r>
        <w:rPr>
          <w:color w:val="0000FF"/>
          <w:u w:val="single"/>
        </w:rPr>
        <w:instrText xml:space="preserve"> \* MERGEFORMAT </w:instrText>
      </w:r>
      <w:r w:rsidRPr="00127538">
        <w:rPr>
          <w:color w:val="0000FF"/>
          <w:u w:val="single"/>
        </w:rPr>
      </w:r>
      <w:r w:rsidRPr="00127538">
        <w:rPr>
          <w:color w:val="0000FF"/>
          <w:u w:val="single"/>
        </w:rPr>
        <w:fldChar w:fldCharType="separate"/>
      </w:r>
      <w:r w:rsidR="00507385" w:rsidRPr="00507385">
        <w:rPr>
          <w:color w:val="0000FF"/>
          <w:u w:val="single"/>
        </w:rPr>
        <w:t xml:space="preserve">Table </w:t>
      </w:r>
      <w:r w:rsidR="00507385" w:rsidRPr="00507385">
        <w:rPr>
          <w:noProof/>
          <w:color w:val="0000FF"/>
          <w:u w:val="single"/>
        </w:rPr>
        <w:t>6</w:t>
      </w:r>
      <w:r w:rsidRPr="00127538">
        <w:rPr>
          <w:color w:val="0000FF"/>
          <w:u w:val="single"/>
        </w:rPr>
        <w:fldChar w:fldCharType="end"/>
      </w:r>
      <w:r w:rsidRPr="00BA67B7">
        <w:t>:</w:t>
      </w:r>
    </w:p>
    <w:p w:rsidR="00CE155D" w:rsidRPr="00BA67B7" w:rsidRDefault="008731F1" w:rsidP="008731F1">
      <w:pPr>
        <w:pStyle w:val="Caption"/>
      </w:pPr>
      <w:bookmarkStart w:id="287" w:name="_Ref449019019"/>
      <w:bookmarkStart w:id="288" w:name="_Toc449511553"/>
      <w:r w:rsidRPr="00BA67B7">
        <w:t xml:space="preserve">Table </w:t>
      </w:r>
      <w:r w:rsidR="00210B98">
        <w:fldChar w:fldCharType="begin"/>
      </w:r>
      <w:r w:rsidR="00210B98">
        <w:instrText xml:space="preserve"> SEQ Table \* ARABIC </w:instrText>
      </w:r>
      <w:r w:rsidR="00210B98">
        <w:fldChar w:fldCharType="separate"/>
      </w:r>
      <w:r w:rsidR="00507385">
        <w:rPr>
          <w:noProof/>
        </w:rPr>
        <w:t>6</w:t>
      </w:r>
      <w:r w:rsidR="00210B98">
        <w:rPr>
          <w:noProof/>
        </w:rPr>
        <w:fldChar w:fldCharType="end"/>
      </w:r>
      <w:bookmarkEnd w:id="287"/>
      <w:r w:rsidR="002B33A2">
        <w:t>:</w:t>
      </w:r>
      <w:r w:rsidRPr="00BA67B7">
        <w:t xml:space="preserve"> Listener site parameter entries description table</w:t>
      </w:r>
      <w:bookmarkEnd w:id="288"/>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6894"/>
      </w:tblGrid>
      <w:tr w:rsidR="00CE155D" w:rsidRPr="00BA67B7">
        <w:trPr>
          <w:tblHeader/>
        </w:trPr>
        <w:tc>
          <w:tcPr>
            <w:tcW w:w="2430" w:type="dxa"/>
            <w:shd w:val="pct12" w:color="auto" w:fill="auto"/>
          </w:tcPr>
          <w:p w:rsidR="00CE155D" w:rsidRPr="00BA67B7" w:rsidRDefault="00CE155D" w:rsidP="00E67270">
            <w:pPr>
              <w:pStyle w:val="TableHeading"/>
            </w:pPr>
            <w:bookmarkStart w:id="289" w:name="COL001_TBL007"/>
            <w:bookmarkEnd w:id="289"/>
            <w:r w:rsidRPr="00BA67B7">
              <w:t>Field</w:t>
            </w:r>
          </w:p>
        </w:tc>
        <w:tc>
          <w:tcPr>
            <w:tcW w:w="6894" w:type="dxa"/>
            <w:shd w:val="pct12" w:color="auto" w:fill="auto"/>
          </w:tcPr>
          <w:p w:rsidR="00CE155D" w:rsidRPr="00BA67B7" w:rsidRDefault="00CE155D" w:rsidP="00E67270">
            <w:pPr>
              <w:pStyle w:val="TableHeading"/>
            </w:pPr>
            <w:r w:rsidRPr="00BA67B7">
              <w:t>Meaning</w:t>
            </w:r>
          </w:p>
        </w:tc>
      </w:tr>
      <w:tr w:rsidR="00CE155D" w:rsidRPr="00BA67B7">
        <w:tc>
          <w:tcPr>
            <w:tcW w:w="2430" w:type="dxa"/>
          </w:tcPr>
          <w:p w:rsidR="00CE155D" w:rsidRPr="00BA67B7" w:rsidRDefault="00815834" w:rsidP="00E67270">
            <w:pPr>
              <w:pStyle w:val="TableText"/>
              <w:keepNext/>
              <w:keepLines/>
            </w:pPr>
            <w:r w:rsidRPr="00BA67B7">
              <w:t>BOX-VOLUME PAIR</w:t>
            </w:r>
            <w:r w:rsidRPr="00BA67B7">
              <w:rPr>
                <w:rFonts w:ascii="Times New Roman" w:hAnsi="Times New Roman"/>
                <w:sz w:val="22"/>
              </w:rPr>
              <w:fldChar w:fldCharType="begin"/>
            </w:r>
            <w:r w:rsidRPr="00BA67B7">
              <w:rPr>
                <w:rFonts w:ascii="Times New Roman" w:hAnsi="Times New Roman"/>
                <w:sz w:val="22"/>
              </w:rPr>
              <w:instrText xml:space="preserve"> XE </w:instrText>
            </w:r>
            <w:r w:rsidR="00F26614">
              <w:rPr>
                <w:rFonts w:ascii="Times New Roman" w:hAnsi="Times New Roman"/>
                <w:sz w:val="22"/>
              </w:rPr>
              <w:instrText>“</w:instrText>
            </w:r>
            <w:r w:rsidRPr="00BA67B7">
              <w:rPr>
                <w:rFonts w:ascii="Times New Roman" w:hAnsi="Times New Roman"/>
                <w:sz w:val="22"/>
              </w:rPr>
              <w:instrText>BOX-VOLUME PAIR Field</w:instrText>
            </w:r>
            <w:r w:rsidR="00F26614">
              <w:rPr>
                <w:rFonts w:ascii="Times New Roman" w:hAnsi="Times New Roman"/>
                <w:sz w:val="22"/>
              </w:rPr>
              <w:instrText>”</w:instrText>
            </w:r>
            <w:r w:rsidRPr="00BA67B7">
              <w:rPr>
                <w:rFonts w:ascii="Times New Roman" w:hAnsi="Times New Roman"/>
                <w:sz w:val="22"/>
              </w:rPr>
              <w:instrText xml:space="preserve"> </w:instrText>
            </w:r>
            <w:r w:rsidRPr="00BA67B7">
              <w:rPr>
                <w:rFonts w:ascii="Times New Roman" w:hAnsi="Times New Roman"/>
                <w:sz w:val="22"/>
              </w:rPr>
              <w:fldChar w:fldCharType="end"/>
            </w:r>
            <w:r w:rsidRPr="00BA67B7">
              <w:rPr>
                <w:rFonts w:ascii="Times New Roman" w:hAnsi="Times New Roman"/>
                <w:sz w:val="22"/>
              </w:rPr>
              <w:fldChar w:fldCharType="begin"/>
            </w:r>
            <w:r w:rsidR="00582B3E" w:rsidRPr="00BA67B7">
              <w:rPr>
                <w:rFonts w:ascii="Times New Roman" w:hAnsi="Times New Roman"/>
                <w:sz w:val="22"/>
              </w:rPr>
              <w:instrText xml:space="preserve"> XE </w:instrText>
            </w:r>
            <w:r w:rsidR="00F26614">
              <w:rPr>
                <w:rFonts w:ascii="Times New Roman" w:hAnsi="Times New Roman"/>
                <w:sz w:val="22"/>
              </w:rPr>
              <w:instrText>“</w:instrText>
            </w:r>
            <w:r w:rsidR="00582B3E" w:rsidRPr="00BA67B7">
              <w:rPr>
                <w:rFonts w:ascii="Times New Roman" w:hAnsi="Times New Roman"/>
                <w:sz w:val="22"/>
              </w:rPr>
              <w:instrText>Fields</w:instrText>
            </w:r>
            <w:r w:rsidRPr="00BA67B7">
              <w:rPr>
                <w:rFonts w:ascii="Times New Roman" w:hAnsi="Times New Roman"/>
                <w:sz w:val="22"/>
              </w:rPr>
              <w:instrText>:BOX-VOLUME PAIR</w:instrText>
            </w:r>
            <w:r w:rsidR="00F26614">
              <w:rPr>
                <w:rFonts w:ascii="Times New Roman" w:hAnsi="Times New Roman"/>
                <w:sz w:val="22"/>
              </w:rPr>
              <w:instrText>”</w:instrText>
            </w:r>
            <w:r w:rsidRPr="00BA67B7">
              <w:rPr>
                <w:rFonts w:ascii="Times New Roman" w:hAnsi="Times New Roman"/>
                <w:sz w:val="22"/>
              </w:rPr>
              <w:instrText xml:space="preserve"> </w:instrText>
            </w:r>
            <w:r w:rsidRPr="00BA67B7">
              <w:rPr>
                <w:rFonts w:ascii="Times New Roman" w:hAnsi="Times New Roman"/>
                <w:sz w:val="22"/>
              </w:rPr>
              <w:fldChar w:fldCharType="end"/>
            </w:r>
          </w:p>
        </w:tc>
        <w:tc>
          <w:tcPr>
            <w:tcW w:w="6894" w:type="dxa"/>
          </w:tcPr>
          <w:p w:rsidR="00CE155D" w:rsidRPr="00BA67B7" w:rsidRDefault="00CE155D" w:rsidP="00E67270">
            <w:pPr>
              <w:pStyle w:val="TableText"/>
              <w:keepNext/>
              <w:keepLines/>
            </w:pPr>
            <w:r w:rsidRPr="00BA67B7">
              <w:t xml:space="preserve">Choose the Box-Volume pair representing one of the systems supporting </w:t>
            </w:r>
            <w:r w:rsidR="00F26614">
              <w:t>“</w:t>
            </w:r>
            <w:r w:rsidRPr="00BA67B7">
              <w:t>this</w:t>
            </w:r>
            <w:r w:rsidR="00F26614">
              <w:t>”</w:t>
            </w:r>
            <w:r w:rsidRPr="00BA67B7">
              <w:t xml:space="preserve"> account, and on which a listener should run.</w:t>
            </w:r>
          </w:p>
        </w:tc>
      </w:tr>
      <w:tr w:rsidR="00CE155D" w:rsidRPr="00BA67B7">
        <w:tc>
          <w:tcPr>
            <w:tcW w:w="2430" w:type="dxa"/>
          </w:tcPr>
          <w:p w:rsidR="00CE155D" w:rsidRPr="00BA67B7" w:rsidRDefault="00815834" w:rsidP="00E67270">
            <w:pPr>
              <w:pStyle w:val="TableText"/>
              <w:keepNext/>
              <w:keepLines/>
            </w:pPr>
            <w:r w:rsidRPr="00BA67B7">
              <w:t>PORT</w:t>
            </w:r>
            <w:r w:rsidRPr="00BA67B7">
              <w:rPr>
                <w:rFonts w:ascii="Times New Roman" w:hAnsi="Times New Roman"/>
                <w:sz w:val="22"/>
              </w:rPr>
              <w:fldChar w:fldCharType="begin"/>
            </w:r>
            <w:r w:rsidRPr="00BA67B7">
              <w:rPr>
                <w:rFonts w:ascii="Times New Roman" w:hAnsi="Times New Roman"/>
                <w:sz w:val="22"/>
              </w:rPr>
              <w:instrText xml:space="preserve"> XE </w:instrText>
            </w:r>
            <w:r w:rsidR="00F26614">
              <w:rPr>
                <w:rFonts w:ascii="Times New Roman" w:hAnsi="Times New Roman"/>
                <w:sz w:val="22"/>
              </w:rPr>
              <w:instrText>“</w:instrText>
            </w:r>
            <w:r w:rsidRPr="00BA67B7">
              <w:rPr>
                <w:rFonts w:ascii="Times New Roman" w:hAnsi="Times New Roman"/>
                <w:sz w:val="22"/>
              </w:rPr>
              <w:instrText>PORT Field</w:instrText>
            </w:r>
            <w:r w:rsidR="00F26614">
              <w:rPr>
                <w:rFonts w:ascii="Times New Roman" w:hAnsi="Times New Roman"/>
                <w:sz w:val="22"/>
              </w:rPr>
              <w:instrText>”</w:instrText>
            </w:r>
            <w:r w:rsidRPr="00BA67B7">
              <w:rPr>
                <w:rFonts w:ascii="Times New Roman" w:hAnsi="Times New Roman"/>
                <w:sz w:val="22"/>
              </w:rPr>
              <w:instrText xml:space="preserve"> </w:instrText>
            </w:r>
            <w:r w:rsidRPr="00BA67B7">
              <w:rPr>
                <w:rFonts w:ascii="Times New Roman" w:hAnsi="Times New Roman"/>
                <w:sz w:val="22"/>
              </w:rPr>
              <w:fldChar w:fldCharType="end"/>
            </w:r>
            <w:r w:rsidRPr="00BA67B7">
              <w:rPr>
                <w:rFonts w:ascii="Times New Roman" w:hAnsi="Times New Roman"/>
                <w:sz w:val="22"/>
              </w:rPr>
              <w:fldChar w:fldCharType="begin"/>
            </w:r>
            <w:r w:rsidR="00582B3E" w:rsidRPr="00BA67B7">
              <w:rPr>
                <w:rFonts w:ascii="Times New Roman" w:hAnsi="Times New Roman"/>
                <w:sz w:val="22"/>
              </w:rPr>
              <w:instrText xml:space="preserve"> XE </w:instrText>
            </w:r>
            <w:r w:rsidR="00F26614">
              <w:rPr>
                <w:rFonts w:ascii="Times New Roman" w:hAnsi="Times New Roman"/>
                <w:sz w:val="22"/>
              </w:rPr>
              <w:instrText>“</w:instrText>
            </w:r>
            <w:r w:rsidR="00582B3E" w:rsidRPr="00BA67B7">
              <w:rPr>
                <w:rFonts w:ascii="Times New Roman" w:hAnsi="Times New Roman"/>
                <w:sz w:val="22"/>
              </w:rPr>
              <w:instrText>Fields</w:instrText>
            </w:r>
            <w:r w:rsidRPr="00BA67B7">
              <w:rPr>
                <w:rFonts w:ascii="Times New Roman" w:hAnsi="Times New Roman"/>
                <w:sz w:val="22"/>
              </w:rPr>
              <w:instrText>:PORT</w:instrText>
            </w:r>
            <w:r w:rsidR="00F26614">
              <w:rPr>
                <w:rFonts w:ascii="Times New Roman" w:hAnsi="Times New Roman"/>
                <w:sz w:val="22"/>
              </w:rPr>
              <w:instrText>”</w:instrText>
            </w:r>
            <w:r w:rsidRPr="00BA67B7">
              <w:rPr>
                <w:rFonts w:ascii="Times New Roman" w:hAnsi="Times New Roman"/>
                <w:sz w:val="22"/>
              </w:rPr>
              <w:instrText xml:space="preserve"> </w:instrText>
            </w:r>
            <w:r w:rsidRPr="00BA67B7">
              <w:rPr>
                <w:rFonts w:ascii="Times New Roman" w:hAnsi="Times New Roman"/>
                <w:sz w:val="22"/>
              </w:rPr>
              <w:fldChar w:fldCharType="end"/>
            </w:r>
          </w:p>
        </w:tc>
        <w:tc>
          <w:tcPr>
            <w:tcW w:w="6894" w:type="dxa"/>
          </w:tcPr>
          <w:p w:rsidR="00CE155D" w:rsidRPr="00BA67B7" w:rsidRDefault="00CE155D" w:rsidP="00E67270">
            <w:pPr>
              <w:pStyle w:val="TableText"/>
              <w:keepNext/>
              <w:keepLines/>
            </w:pPr>
            <w:r w:rsidRPr="00BA67B7">
              <w:t xml:space="preserve">The port </w:t>
            </w:r>
            <w:r w:rsidR="004016E5" w:rsidRPr="00BA67B7">
              <w:t xml:space="preserve">upon which </w:t>
            </w:r>
            <w:r w:rsidRPr="00BA67B7">
              <w:t>the listener will listen.</w:t>
            </w:r>
          </w:p>
        </w:tc>
      </w:tr>
      <w:tr w:rsidR="00CE155D" w:rsidRPr="00BA67B7">
        <w:tc>
          <w:tcPr>
            <w:tcW w:w="2430" w:type="dxa"/>
          </w:tcPr>
          <w:p w:rsidR="00CE155D" w:rsidRPr="00BA67B7" w:rsidRDefault="00815834" w:rsidP="00E67270">
            <w:pPr>
              <w:pStyle w:val="TableText"/>
              <w:keepNext/>
              <w:keepLines/>
            </w:pPr>
            <w:r w:rsidRPr="00BA67B7">
              <w:t>STATUS</w:t>
            </w:r>
            <w:r w:rsidRPr="00BA67B7">
              <w:rPr>
                <w:rFonts w:ascii="Times New Roman" w:hAnsi="Times New Roman"/>
                <w:sz w:val="22"/>
              </w:rPr>
              <w:fldChar w:fldCharType="begin"/>
            </w:r>
            <w:r w:rsidRPr="00BA67B7">
              <w:rPr>
                <w:rFonts w:ascii="Times New Roman" w:hAnsi="Times New Roman"/>
                <w:sz w:val="22"/>
              </w:rPr>
              <w:instrText xml:space="preserve"> XE </w:instrText>
            </w:r>
            <w:r w:rsidR="00F26614">
              <w:rPr>
                <w:rFonts w:ascii="Times New Roman" w:hAnsi="Times New Roman"/>
                <w:sz w:val="22"/>
              </w:rPr>
              <w:instrText>“</w:instrText>
            </w:r>
            <w:r w:rsidRPr="00BA67B7">
              <w:rPr>
                <w:rFonts w:ascii="Times New Roman" w:hAnsi="Times New Roman"/>
                <w:sz w:val="22"/>
              </w:rPr>
              <w:instrText>STATUS Field</w:instrText>
            </w:r>
            <w:r w:rsidR="00F26614">
              <w:rPr>
                <w:rFonts w:ascii="Times New Roman" w:hAnsi="Times New Roman"/>
                <w:sz w:val="22"/>
              </w:rPr>
              <w:instrText>”</w:instrText>
            </w:r>
            <w:r w:rsidRPr="00BA67B7">
              <w:rPr>
                <w:rFonts w:ascii="Times New Roman" w:hAnsi="Times New Roman"/>
                <w:sz w:val="22"/>
              </w:rPr>
              <w:instrText xml:space="preserve"> </w:instrText>
            </w:r>
            <w:r w:rsidRPr="00BA67B7">
              <w:rPr>
                <w:rFonts w:ascii="Times New Roman" w:hAnsi="Times New Roman"/>
                <w:sz w:val="22"/>
              </w:rPr>
              <w:fldChar w:fldCharType="end"/>
            </w:r>
            <w:r w:rsidRPr="00BA67B7">
              <w:rPr>
                <w:rFonts w:ascii="Times New Roman" w:hAnsi="Times New Roman"/>
                <w:sz w:val="22"/>
              </w:rPr>
              <w:fldChar w:fldCharType="begin"/>
            </w:r>
            <w:r w:rsidR="00582B3E" w:rsidRPr="00BA67B7">
              <w:rPr>
                <w:rFonts w:ascii="Times New Roman" w:hAnsi="Times New Roman"/>
                <w:sz w:val="22"/>
              </w:rPr>
              <w:instrText xml:space="preserve"> XE </w:instrText>
            </w:r>
            <w:r w:rsidR="00F26614">
              <w:rPr>
                <w:rFonts w:ascii="Times New Roman" w:hAnsi="Times New Roman"/>
                <w:sz w:val="22"/>
              </w:rPr>
              <w:instrText>“</w:instrText>
            </w:r>
            <w:r w:rsidR="00582B3E" w:rsidRPr="00BA67B7">
              <w:rPr>
                <w:rFonts w:ascii="Times New Roman" w:hAnsi="Times New Roman"/>
                <w:sz w:val="22"/>
              </w:rPr>
              <w:instrText>Fields</w:instrText>
            </w:r>
            <w:r w:rsidRPr="00BA67B7">
              <w:rPr>
                <w:rFonts w:ascii="Times New Roman" w:hAnsi="Times New Roman"/>
                <w:sz w:val="22"/>
              </w:rPr>
              <w:instrText>:STATUS</w:instrText>
            </w:r>
            <w:r w:rsidR="00F26614">
              <w:rPr>
                <w:rFonts w:ascii="Times New Roman" w:hAnsi="Times New Roman"/>
                <w:sz w:val="22"/>
              </w:rPr>
              <w:instrText>”</w:instrText>
            </w:r>
            <w:r w:rsidRPr="00BA67B7">
              <w:rPr>
                <w:rFonts w:ascii="Times New Roman" w:hAnsi="Times New Roman"/>
                <w:sz w:val="22"/>
              </w:rPr>
              <w:instrText xml:space="preserve"> </w:instrText>
            </w:r>
            <w:r w:rsidRPr="00BA67B7">
              <w:rPr>
                <w:rFonts w:ascii="Times New Roman" w:hAnsi="Times New Roman"/>
                <w:sz w:val="22"/>
              </w:rPr>
              <w:fldChar w:fldCharType="end"/>
            </w:r>
          </w:p>
        </w:tc>
        <w:tc>
          <w:tcPr>
            <w:tcW w:w="6894" w:type="dxa"/>
          </w:tcPr>
          <w:p w:rsidR="00CE155D" w:rsidRPr="00BA67B7" w:rsidRDefault="00CE155D" w:rsidP="00E67270">
            <w:pPr>
              <w:pStyle w:val="TableText"/>
              <w:keepNext/>
              <w:keepLines/>
            </w:pPr>
            <w:r w:rsidRPr="00BA67B7">
              <w:t>Ordinarily</w:t>
            </w:r>
            <w:r w:rsidR="00EF2608" w:rsidRPr="00BA67B7">
              <w:t>, this field</w:t>
            </w:r>
            <w:r w:rsidR="004016E5" w:rsidRPr="00BA67B7">
              <w:t xml:space="preserve"> should not be edited (Use the Start All RPC Broker Listeners</w:t>
            </w:r>
            <w:r w:rsidR="004016E5" w:rsidRPr="00BA67B7">
              <w:rPr>
                <w:rFonts w:ascii="Times New Roman" w:hAnsi="Times New Roman"/>
                <w:sz w:val="22"/>
              </w:rPr>
              <w:fldChar w:fldCharType="begin"/>
            </w:r>
            <w:r w:rsidR="004016E5" w:rsidRPr="00BA67B7">
              <w:rPr>
                <w:rFonts w:ascii="Times New Roman" w:hAnsi="Times New Roman"/>
                <w:sz w:val="22"/>
              </w:rPr>
              <w:instrText xml:space="preserve"> XE </w:instrText>
            </w:r>
            <w:r w:rsidR="00F26614">
              <w:rPr>
                <w:rFonts w:ascii="Times New Roman" w:hAnsi="Times New Roman"/>
                <w:sz w:val="22"/>
              </w:rPr>
              <w:instrText>“</w:instrText>
            </w:r>
            <w:r w:rsidR="004016E5" w:rsidRPr="00BA67B7">
              <w:rPr>
                <w:rFonts w:ascii="Times New Roman" w:hAnsi="Times New Roman"/>
                <w:sz w:val="22"/>
              </w:rPr>
              <w:instrText>Start All RPC Broker Listeners Option</w:instrText>
            </w:r>
            <w:r w:rsidR="00F26614">
              <w:rPr>
                <w:rFonts w:ascii="Times New Roman" w:hAnsi="Times New Roman"/>
                <w:sz w:val="22"/>
              </w:rPr>
              <w:instrText>”</w:instrText>
            </w:r>
            <w:r w:rsidR="004016E5" w:rsidRPr="00BA67B7">
              <w:rPr>
                <w:rFonts w:ascii="Times New Roman" w:hAnsi="Times New Roman"/>
                <w:sz w:val="22"/>
              </w:rPr>
              <w:instrText xml:space="preserve"> </w:instrText>
            </w:r>
            <w:r w:rsidR="004016E5" w:rsidRPr="00BA67B7">
              <w:rPr>
                <w:rFonts w:ascii="Times New Roman" w:hAnsi="Times New Roman"/>
                <w:sz w:val="22"/>
              </w:rPr>
              <w:fldChar w:fldCharType="end"/>
            </w:r>
            <w:r w:rsidR="004016E5" w:rsidRPr="00BA67B7">
              <w:rPr>
                <w:rFonts w:ascii="Times New Roman" w:hAnsi="Times New Roman"/>
                <w:sz w:val="22"/>
              </w:rPr>
              <w:fldChar w:fldCharType="begin"/>
            </w:r>
            <w:r w:rsidR="004016E5" w:rsidRPr="00BA67B7">
              <w:rPr>
                <w:rFonts w:ascii="Times New Roman" w:hAnsi="Times New Roman"/>
                <w:sz w:val="22"/>
              </w:rPr>
              <w:instrText xml:space="preserve"> XE </w:instrText>
            </w:r>
            <w:r w:rsidR="00F26614">
              <w:rPr>
                <w:rFonts w:ascii="Times New Roman" w:hAnsi="Times New Roman"/>
                <w:sz w:val="22"/>
              </w:rPr>
              <w:instrText>“</w:instrText>
            </w:r>
            <w:r w:rsidR="004016E5" w:rsidRPr="00BA67B7">
              <w:rPr>
                <w:rFonts w:ascii="Times New Roman" w:hAnsi="Times New Roman"/>
                <w:sz w:val="22"/>
              </w:rPr>
              <w:instrText>Options:Start All RPC Broker Listeners</w:instrText>
            </w:r>
            <w:r w:rsidR="00F26614">
              <w:rPr>
                <w:rFonts w:ascii="Times New Roman" w:hAnsi="Times New Roman"/>
                <w:sz w:val="22"/>
              </w:rPr>
              <w:instrText>”</w:instrText>
            </w:r>
            <w:r w:rsidR="004016E5" w:rsidRPr="00BA67B7">
              <w:rPr>
                <w:rFonts w:ascii="Times New Roman" w:hAnsi="Times New Roman"/>
                <w:sz w:val="22"/>
              </w:rPr>
              <w:instrText xml:space="preserve"> </w:instrText>
            </w:r>
            <w:r w:rsidR="004016E5" w:rsidRPr="00BA67B7">
              <w:rPr>
                <w:rFonts w:ascii="Times New Roman" w:hAnsi="Times New Roman"/>
                <w:sz w:val="22"/>
              </w:rPr>
              <w:fldChar w:fldCharType="end"/>
            </w:r>
            <w:r w:rsidR="004016E5" w:rsidRPr="00BA67B7">
              <w:t xml:space="preserve"> and Stop All RPC Broker Listeners</w:t>
            </w:r>
            <w:r w:rsidR="004016E5" w:rsidRPr="00BA67B7">
              <w:rPr>
                <w:rFonts w:ascii="Times New Roman" w:hAnsi="Times New Roman"/>
                <w:sz w:val="22"/>
              </w:rPr>
              <w:fldChar w:fldCharType="begin"/>
            </w:r>
            <w:r w:rsidR="004016E5" w:rsidRPr="00BA67B7">
              <w:rPr>
                <w:rFonts w:ascii="Times New Roman" w:hAnsi="Times New Roman"/>
                <w:sz w:val="22"/>
              </w:rPr>
              <w:instrText xml:space="preserve"> XE </w:instrText>
            </w:r>
            <w:r w:rsidR="00F26614">
              <w:rPr>
                <w:rFonts w:ascii="Times New Roman" w:hAnsi="Times New Roman"/>
                <w:sz w:val="22"/>
              </w:rPr>
              <w:instrText>“</w:instrText>
            </w:r>
            <w:r w:rsidR="004016E5" w:rsidRPr="00BA67B7">
              <w:rPr>
                <w:rFonts w:ascii="Times New Roman" w:hAnsi="Times New Roman"/>
                <w:sz w:val="22"/>
              </w:rPr>
              <w:instrText>Stop All RPC Broker Listeners Option</w:instrText>
            </w:r>
            <w:r w:rsidR="00F26614">
              <w:rPr>
                <w:rFonts w:ascii="Times New Roman" w:hAnsi="Times New Roman"/>
                <w:sz w:val="22"/>
              </w:rPr>
              <w:instrText>”</w:instrText>
            </w:r>
            <w:r w:rsidR="004016E5" w:rsidRPr="00BA67B7">
              <w:rPr>
                <w:rFonts w:ascii="Times New Roman" w:hAnsi="Times New Roman"/>
                <w:sz w:val="22"/>
              </w:rPr>
              <w:instrText xml:space="preserve"> </w:instrText>
            </w:r>
            <w:r w:rsidR="004016E5" w:rsidRPr="00BA67B7">
              <w:rPr>
                <w:rFonts w:ascii="Times New Roman" w:hAnsi="Times New Roman"/>
                <w:sz w:val="22"/>
              </w:rPr>
              <w:fldChar w:fldCharType="end"/>
            </w:r>
            <w:r w:rsidR="004016E5" w:rsidRPr="00BA67B7">
              <w:rPr>
                <w:rFonts w:ascii="Times New Roman" w:hAnsi="Times New Roman"/>
                <w:sz w:val="22"/>
              </w:rPr>
              <w:fldChar w:fldCharType="begin"/>
            </w:r>
            <w:r w:rsidR="004016E5" w:rsidRPr="00BA67B7">
              <w:rPr>
                <w:rFonts w:ascii="Times New Roman" w:hAnsi="Times New Roman"/>
                <w:sz w:val="22"/>
              </w:rPr>
              <w:instrText xml:space="preserve"> XE </w:instrText>
            </w:r>
            <w:r w:rsidR="00F26614">
              <w:rPr>
                <w:rFonts w:ascii="Times New Roman" w:hAnsi="Times New Roman"/>
                <w:sz w:val="22"/>
              </w:rPr>
              <w:instrText>“</w:instrText>
            </w:r>
            <w:r w:rsidR="004016E5" w:rsidRPr="00BA67B7">
              <w:rPr>
                <w:rFonts w:ascii="Times New Roman" w:hAnsi="Times New Roman"/>
                <w:sz w:val="22"/>
              </w:rPr>
              <w:instrText>Options:Stop All RPC Broker Listeners</w:instrText>
            </w:r>
            <w:r w:rsidR="00F26614">
              <w:rPr>
                <w:rFonts w:ascii="Times New Roman" w:hAnsi="Times New Roman"/>
                <w:sz w:val="22"/>
              </w:rPr>
              <w:instrText>”</w:instrText>
            </w:r>
            <w:r w:rsidR="004016E5" w:rsidRPr="00BA67B7">
              <w:rPr>
                <w:rFonts w:ascii="Times New Roman" w:hAnsi="Times New Roman"/>
                <w:sz w:val="22"/>
              </w:rPr>
              <w:instrText xml:space="preserve"> </w:instrText>
            </w:r>
            <w:r w:rsidR="004016E5" w:rsidRPr="00BA67B7">
              <w:rPr>
                <w:rFonts w:ascii="Times New Roman" w:hAnsi="Times New Roman"/>
                <w:sz w:val="22"/>
              </w:rPr>
              <w:fldChar w:fldCharType="end"/>
            </w:r>
            <w:r w:rsidRPr="00BA67B7">
              <w:t xml:space="preserve"> options to start and stop listeners.)</w:t>
            </w:r>
          </w:p>
        </w:tc>
      </w:tr>
      <w:tr w:rsidR="00CE155D" w:rsidRPr="00BA67B7">
        <w:tc>
          <w:tcPr>
            <w:tcW w:w="2430" w:type="dxa"/>
          </w:tcPr>
          <w:p w:rsidR="00CE155D" w:rsidRPr="00BA67B7" w:rsidRDefault="00815834" w:rsidP="00E67270">
            <w:pPr>
              <w:pStyle w:val="TableText"/>
            </w:pPr>
            <w:r w:rsidRPr="00BA67B7">
              <w:t>CONTROLLED BY LISTENER STARTUP</w:t>
            </w:r>
            <w:r w:rsidRPr="00BA67B7">
              <w:rPr>
                <w:rFonts w:ascii="Times New Roman" w:hAnsi="Times New Roman"/>
                <w:sz w:val="22"/>
              </w:rPr>
              <w:fldChar w:fldCharType="begin"/>
            </w:r>
            <w:r w:rsidRPr="00BA67B7">
              <w:rPr>
                <w:rFonts w:ascii="Times New Roman" w:hAnsi="Times New Roman"/>
                <w:sz w:val="22"/>
              </w:rPr>
              <w:instrText xml:space="preserve"> XE </w:instrText>
            </w:r>
            <w:r w:rsidR="00F26614">
              <w:rPr>
                <w:rFonts w:ascii="Times New Roman" w:hAnsi="Times New Roman"/>
                <w:sz w:val="22"/>
              </w:rPr>
              <w:instrText>“</w:instrText>
            </w:r>
            <w:r w:rsidRPr="00BA67B7">
              <w:rPr>
                <w:rFonts w:ascii="Times New Roman" w:hAnsi="Times New Roman"/>
                <w:sz w:val="22"/>
              </w:rPr>
              <w:instrText>CONTROLLED BY LISTENER STARTUP Field</w:instrText>
            </w:r>
            <w:r w:rsidR="00F26614">
              <w:rPr>
                <w:rFonts w:ascii="Times New Roman" w:hAnsi="Times New Roman"/>
                <w:sz w:val="22"/>
              </w:rPr>
              <w:instrText>”</w:instrText>
            </w:r>
            <w:r w:rsidRPr="00BA67B7">
              <w:rPr>
                <w:rFonts w:ascii="Times New Roman" w:hAnsi="Times New Roman"/>
                <w:sz w:val="22"/>
              </w:rPr>
              <w:instrText xml:space="preserve"> </w:instrText>
            </w:r>
            <w:r w:rsidRPr="00BA67B7">
              <w:rPr>
                <w:rFonts w:ascii="Times New Roman" w:hAnsi="Times New Roman"/>
                <w:sz w:val="22"/>
              </w:rPr>
              <w:fldChar w:fldCharType="end"/>
            </w:r>
            <w:r w:rsidRPr="00BA67B7">
              <w:rPr>
                <w:rFonts w:ascii="Times New Roman" w:hAnsi="Times New Roman"/>
                <w:sz w:val="22"/>
              </w:rPr>
              <w:fldChar w:fldCharType="begin"/>
            </w:r>
            <w:r w:rsidRPr="00BA67B7">
              <w:rPr>
                <w:rFonts w:ascii="Times New Roman" w:hAnsi="Times New Roman"/>
                <w:sz w:val="22"/>
              </w:rPr>
              <w:instrText xml:space="preserve"> XE </w:instrText>
            </w:r>
            <w:r w:rsidR="00F26614">
              <w:rPr>
                <w:rFonts w:ascii="Times New Roman" w:hAnsi="Times New Roman"/>
                <w:sz w:val="22"/>
              </w:rPr>
              <w:instrText>“</w:instrText>
            </w:r>
            <w:r w:rsidRPr="00BA67B7">
              <w:rPr>
                <w:rFonts w:ascii="Times New Roman" w:hAnsi="Times New Roman"/>
                <w:sz w:val="22"/>
              </w:rPr>
              <w:instrText>Fields:CONTROLLED BY LISTENER STARTUP</w:instrText>
            </w:r>
            <w:r w:rsidR="00F26614">
              <w:rPr>
                <w:rFonts w:ascii="Times New Roman" w:hAnsi="Times New Roman"/>
                <w:sz w:val="22"/>
              </w:rPr>
              <w:instrText>”</w:instrText>
            </w:r>
            <w:r w:rsidRPr="00BA67B7">
              <w:rPr>
                <w:rFonts w:ascii="Times New Roman" w:hAnsi="Times New Roman"/>
                <w:sz w:val="22"/>
              </w:rPr>
              <w:instrText xml:space="preserve"> </w:instrText>
            </w:r>
            <w:r w:rsidRPr="00BA67B7">
              <w:rPr>
                <w:rFonts w:ascii="Times New Roman" w:hAnsi="Times New Roman"/>
                <w:sz w:val="22"/>
              </w:rPr>
              <w:fldChar w:fldCharType="end"/>
            </w:r>
          </w:p>
        </w:tc>
        <w:tc>
          <w:tcPr>
            <w:tcW w:w="6894" w:type="dxa"/>
          </w:tcPr>
          <w:p w:rsidR="00CE155D" w:rsidRPr="00BA67B7" w:rsidRDefault="00CE155D" w:rsidP="00E67270">
            <w:pPr>
              <w:pStyle w:val="TableText"/>
            </w:pPr>
            <w:r w:rsidRPr="00BA67B7">
              <w:t>If the lis</w:t>
            </w:r>
            <w:r w:rsidR="004016E5" w:rsidRPr="00BA67B7">
              <w:t xml:space="preserve">tener should be started by the </w:t>
            </w:r>
            <w:r w:rsidRPr="00BA67B7">
              <w:t>St</w:t>
            </w:r>
            <w:r w:rsidR="004016E5" w:rsidRPr="00BA67B7">
              <w:t>art All RPC Broker Listeners</w:t>
            </w:r>
            <w:r w:rsidRPr="00BA67B7">
              <w:t xml:space="preserve"> option</w:t>
            </w:r>
            <w:r w:rsidR="004016E5" w:rsidRPr="00BA67B7">
              <w:rPr>
                <w:rFonts w:ascii="Times New Roman" w:hAnsi="Times New Roman"/>
                <w:sz w:val="22"/>
              </w:rPr>
              <w:fldChar w:fldCharType="begin"/>
            </w:r>
            <w:r w:rsidR="004016E5" w:rsidRPr="00BA67B7">
              <w:rPr>
                <w:rFonts w:ascii="Times New Roman" w:hAnsi="Times New Roman"/>
                <w:sz w:val="22"/>
              </w:rPr>
              <w:instrText xml:space="preserve"> XE </w:instrText>
            </w:r>
            <w:r w:rsidR="00F26614">
              <w:rPr>
                <w:rFonts w:ascii="Times New Roman" w:hAnsi="Times New Roman"/>
                <w:sz w:val="22"/>
              </w:rPr>
              <w:instrText>“</w:instrText>
            </w:r>
            <w:r w:rsidR="004016E5" w:rsidRPr="00BA67B7">
              <w:rPr>
                <w:rFonts w:ascii="Times New Roman" w:hAnsi="Times New Roman"/>
                <w:sz w:val="22"/>
              </w:rPr>
              <w:instrText>Start All RPC Broker Listeners Option</w:instrText>
            </w:r>
            <w:r w:rsidR="00F26614">
              <w:rPr>
                <w:rFonts w:ascii="Times New Roman" w:hAnsi="Times New Roman"/>
                <w:sz w:val="22"/>
              </w:rPr>
              <w:instrText>”</w:instrText>
            </w:r>
            <w:r w:rsidR="004016E5" w:rsidRPr="00BA67B7">
              <w:rPr>
                <w:rFonts w:ascii="Times New Roman" w:hAnsi="Times New Roman"/>
                <w:sz w:val="22"/>
              </w:rPr>
              <w:instrText xml:space="preserve"> </w:instrText>
            </w:r>
            <w:r w:rsidR="004016E5" w:rsidRPr="00BA67B7">
              <w:rPr>
                <w:rFonts w:ascii="Times New Roman" w:hAnsi="Times New Roman"/>
                <w:sz w:val="22"/>
              </w:rPr>
              <w:fldChar w:fldCharType="end"/>
            </w:r>
            <w:r w:rsidR="004016E5" w:rsidRPr="00BA67B7">
              <w:rPr>
                <w:rFonts w:ascii="Times New Roman" w:hAnsi="Times New Roman"/>
                <w:sz w:val="22"/>
              </w:rPr>
              <w:fldChar w:fldCharType="begin"/>
            </w:r>
            <w:r w:rsidR="004016E5" w:rsidRPr="00BA67B7">
              <w:rPr>
                <w:rFonts w:ascii="Times New Roman" w:hAnsi="Times New Roman"/>
                <w:sz w:val="22"/>
              </w:rPr>
              <w:instrText xml:space="preserve"> XE </w:instrText>
            </w:r>
            <w:r w:rsidR="00F26614">
              <w:rPr>
                <w:rFonts w:ascii="Times New Roman" w:hAnsi="Times New Roman"/>
                <w:sz w:val="22"/>
              </w:rPr>
              <w:instrText>“</w:instrText>
            </w:r>
            <w:r w:rsidR="004016E5" w:rsidRPr="00BA67B7">
              <w:rPr>
                <w:rFonts w:ascii="Times New Roman" w:hAnsi="Times New Roman"/>
                <w:sz w:val="22"/>
              </w:rPr>
              <w:instrText>Options:Start All RPC Broker Listeners</w:instrText>
            </w:r>
            <w:r w:rsidR="00F26614">
              <w:rPr>
                <w:rFonts w:ascii="Times New Roman" w:hAnsi="Times New Roman"/>
                <w:sz w:val="22"/>
              </w:rPr>
              <w:instrText>”</w:instrText>
            </w:r>
            <w:r w:rsidR="004016E5" w:rsidRPr="00BA67B7">
              <w:rPr>
                <w:rFonts w:ascii="Times New Roman" w:hAnsi="Times New Roman"/>
                <w:sz w:val="22"/>
              </w:rPr>
              <w:instrText xml:space="preserve"> </w:instrText>
            </w:r>
            <w:r w:rsidR="004016E5" w:rsidRPr="00BA67B7">
              <w:rPr>
                <w:rFonts w:ascii="Times New Roman" w:hAnsi="Times New Roman"/>
                <w:sz w:val="22"/>
              </w:rPr>
              <w:fldChar w:fldCharType="end"/>
            </w:r>
            <w:r w:rsidR="004016E5" w:rsidRPr="00BA67B7">
              <w:t xml:space="preserve"> [XWB LISTENER STARTER</w:t>
            </w:r>
            <w:r w:rsidR="004016E5" w:rsidRPr="00BA67B7">
              <w:rPr>
                <w:rFonts w:ascii="Times New Roman" w:hAnsi="Times New Roman"/>
                <w:sz w:val="22"/>
              </w:rPr>
              <w:fldChar w:fldCharType="begin"/>
            </w:r>
            <w:r w:rsidR="004016E5" w:rsidRPr="00BA67B7">
              <w:rPr>
                <w:rFonts w:ascii="Times New Roman" w:hAnsi="Times New Roman"/>
                <w:sz w:val="22"/>
              </w:rPr>
              <w:instrText xml:space="preserve"> XE </w:instrText>
            </w:r>
            <w:r w:rsidR="00F26614">
              <w:rPr>
                <w:rFonts w:ascii="Times New Roman" w:hAnsi="Times New Roman"/>
                <w:sz w:val="22"/>
              </w:rPr>
              <w:instrText>“</w:instrText>
            </w:r>
            <w:r w:rsidR="004016E5" w:rsidRPr="00BA67B7">
              <w:rPr>
                <w:rFonts w:ascii="Times New Roman" w:hAnsi="Times New Roman"/>
                <w:sz w:val="22"/>
              </w:rPr>
              <w:instrText>XWB LISTENER STARTER Option</w:instrText>
            </w:r>
            <w:r w:rsidR="00F26614">
              <w:rPr>
                <w:rFonts w:ascii="Times New Roman" w:hAnsi="Times New Roman"/>
                <w:sz w:val="22"/>
              </w:rPr>
              <w:instrText>”</w:instrText>
            </w:r>
            <w:r w:rsidR="004016E5" w:rsidRPr="00BA67B7">
              <w:rPr>
                <w:rFonts w:ascii="Times New Roman" w:hAnsi="Times New Roman"/>
                <w:sz w:val="22"/>
              </w:rPr>
              <w:instrText xml:space="preserve"> </w:instrText>
            </w:r>
            <w:r w:rsidR="004016E5" w:rsidRPr="00BA67B7">
              <w:rPr>
                <w:rFonts w:ascii="Times New Roman" w:hAnsi="Times New Roman"/>
                <w:sz w:val="22"/>
              </w:rPr>
              <w:fldChar w:fldCharType="end"/>
            </w:r>
            <w:r w:rsidR="004016E5" w:rsidRPr="00BA67B7">
              <w:rPr>
                <w:rFonts w:ascii="Times New Roman" w:hAnsi="Times New Roman"/>
                <w:sz w:val="22"/>
              </w:rPr>
              <w:fldChar w:fldCharType="begin"/>
            </w:r>
            <w:r w:rsidR="004016E5" w:rsidRPr="00BA67B7">
              <w:rPr>
                <w:rFonts w:ascii="Times New Roman" w:hAnsi="Times New Roman"/>
                <w:sz w:val="22"/>
              </w:rPr>
              <w:instrText xml:space="preserve"> XE </w:instrText>
            </w:r>
            <w:r w:rsidR="00F26614">
              <w:rPr>
                <w:rFonts w:ascii="Times New Roman" w:hAnsi="Times New Roman"/>
                <w:sz w:val="22"/>
              </w:rPr>
              <w:instrText>“</w:instrText>
            </w:r>
            <w:r w:rsidR="004016E5" w:rsidRPr="00BA67B7">
              <w:rPr>
                <w:rFonts w:ascii="Times New Roman" w:hAnsi="Times New Roman"/>
                <w:sz w:val="22"/>
              </w:rPr>
              <w:instrText>Options:XWB LISTENER STARTER</w:instrText>
            </w:r>
            <w:r w:rsidR="00F26614">
              <w:rPr>
                <w:rFonts w:ascii="Times New Roman" w:hAnsi="Times New Roman"/>
                <w:sz w:val="22"/>
              </w:rPr>
              <w:instrText>”</w:instrText>
            </w:r>
            <w:r w:rsidR="004016E5" w:rsidRPr="00BA67B7">
              <w:rPr>
                <w:rFonts w:ascii="Times New Roman" w:hAnsi="Times New Roman"/>
                <w:sz w:val="22"/>
              </w:rPr>
              <w:instrText xml:space="preserve"> </w:instrText>
            </w:r>
            <w:r w:rsidR="004016E5" w:rsidRPr="00BA67B7">
              <w:rPr>
                <w:rFonts w:ascii="Times New Roman" w:hAnsi="Times New Roman"/>
                <w:sz w:val="22"/>
              </w:rPr>
              <w:fldChar w:fldCharType="end"/>
            </w:r>
            <w:r w:rsidR="004016E5" w:rsidRPr="00BA67B7">
              <w:t>]</w:t>
            </w:r>
            <w:r w:rsidRPr="00BA67B7">
              <w:t>, set this fiel</w:t>
            </w:r>
            <w:r w:rsidR="004016E5" w:rsidRPr="00BA67B7">
              <w:t>d to YES. Otherwise, set to NO.</w:t>
            </w:r>
          </w:p>
        </w:tc>
      </w:tr>
    </w:tbl>
    <w:p w:rsidR="00CE155D" w:rsidRPr="00BA67B7" w:rsidRDefault="00CE155D" w:rsidP="00F60608">
      <w:pPr>
        <w:pStyle w:val="BodyText6"/>
      </w:pPr>
    </w:p>
    <w:p w:rsidR="00CE155D" w:rsidRPr="00BA67B7" w:rsidRDefault="00CE155D" w:rsidP="00D0474C">
      <w:pPr>
        <w:pStyle w:val="Heading3"/>
      </w:pPr>
      <w:bookmarkStart w:id="290" w:name="_Ref512150171"/>
      <w:bookmarkStart w:id="291" w:name="_Ref512157037"/>
      <w:bookmarkStart w:id="292" w:name="_Toc449511505"/>
      <w:r w:rsidRPr="00BA67B7">
        <w:t>Integrated Auto Signon for Multiple User Sessions</w:t>
      </w:r>
      <w:bookmarkEnd w:id="290"/>
      <w:bookmarkEnd w:id="291"/>
      <w:bookmarkEnd w:id="292"/>
    </w:p>
    <w:p w:rsidR="00CE155D" w:rsidRPr="00BA67B7" w:rsidRDefault="00E67270" w:rsidP="00E67270">
      <w:pPr>
        <w:pStyle w:val="BodyText"/>
        <w:keepNext/>
        <w:keepLines/>
      </w:pPr>
      <w:r w:rsidRPr="00BA67B7">
        <w:fldChar w:fldCharType="begin"/>
      </w:r>
      <w:r w:rsidRPr="00BA67B7">
        <w:instrText xml:space="preserve">XE </w:instrText>
      </w:r>
      <w:r w:rsidR="00F26614">
        <w:instrText>“</w:instrText>
      </w:r>
      <w:r w:rsidRPr="00BA67B7">
        <w:instrText>Auto Signon</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Integrated Auto Signon</w:instrText>
      </w:r>
      <w:r w:rsidR="00F26614">
        <w:instrText>”</w:instrText>
      </w:r>
      <w:r w:rsidRPr="00BA67B7">
        <w:fldChar w:fldCharType="end"/>
      </w:r>
      <w:r w:rsidR="00CE155D" w:rsidRPr="00BA67B7">
        <w:t>Version 1.1 of the RPC Broker supports Kernel</w:t>
      </w:r>
      <w:r w:rsidR="00F26614">
        <w:t>’</w:t>
      </w:r>
      <w:r w:rsidR="00CE155D" w:rsidRPr="00BA67B7">
        <w:t>s Auto Signon</w:t>
      </w:r>
      <w:r w:rsidR="00F47ECC" w:rsidRPr="00BA67B7">
        <w:fldChar w:fldCharType="begin"/>
      </w:r>
      <w:r w:rsidR="00F47ECC" w:rsidRPr="00BA67B7">
        <w:instrText xml:space="preserve"> XE </w:instrText>
      </w:r>
      <w:r w:rsidR="00F26614">
        <w:instrText>“</w:instrText>
      </w:r>
      <w:r w:rsidR="00F47ECC" w:rsidRPr="00BA67B7">
        <w:instrText>Auto Signon</w:instrText>
      </w:r>
      <w:r w:rsidR="00F26614">
        <w:instrText>”</w:instrText>
      </w:r>
      <w:r w:rsidR="00F47ECC" w:rsidRPr="00BA67B7">
        <w:instrText xml:space="preserve"> </w:instrText>
      </w:r>
      <w:r w:rsidR="00F47ECC" w:rsidRPr="00BA67B7">
        <w:fldChar w:fldCharType="end"/>
      </w:r>
      <w:r w:rsidR="00CE155D" w:rsidRPr="00BA67B7">
        <w:t xml:space="preserve"> from a client workstation to the server. Users need only sign on once (i.e.,</w:t>
      </w:r>
      <w:r w:rsidR="00977ABB" w:rsidRPr="00BA67B7">
        <w:t> </w:t>
      </w:r>
      <w:r w:rsidR="00CE155D" w:rsidRPr="00BA67B7">
        <w:t>enter their Access</w:t>
      </w:r>
      <w:r w:rsidR="002A25E3" w:rsidRPr="00BA67B7">
        <w:fldChar w:fldCharType="begin"/>
      </w:r>
      <w:r w:rsidR="002A25E3" w:rsidRPr="00BA67B7">
        <w:instrText xml:space="preserve"> XE </w:instrText>
      </w:r>
      <w:r w:rsidR="00F26614">
        <w:instrText>“</w:instrText>
      </w:r>
      <w:r w:rsidR="002A25E3" w:rsidRPr="00BA67B7">
        <w:instrText>Access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Codes:Access</w:instrText>
      </w:r>
      <w:r w:rsidR="00F26614">
        <w:instrText>”</w:instrText>
      </w:r>
      <w:r w:rsidR="002A25E3" w:rsidRPr="00BA67B7">
        <w:instrText xml:space="preserve"> </w:instrText>
      </w:r>
      <w:r w:rsidR="002A25E3" w:rsidRPr="00BA67B7">
        <w:fldChar w:fldCharType="end"/>
      </w:r>
      <w:r w:rsidR="00CE155D" w:rsidRPr="00BA67B7">
        <w:t xml:space="preserve"> and Verify</w:t>
      </w:r>
      <w:r w:rsidR="002A25E3" w:rsidRPr="00BA67B7">
        <w:fldChar w:fldCharType="begin"/>
      </w:r>
      <w:r w:rsidR="002A25E3" w:rsidRPr="00BA67B7">
        <w:instrText xml:space="preserve"> XE </w:instrText>
      </w:r>
      <w:r w:rsidR="00F26614">
        <w:instrText>“</w:instrText>
      </w:r>
      <w:r w:rsidR="002A25E3" w:rsidRPr="00BA67B7">
        <w:instrText>Verify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Codes:Verify</w:instrText>
      </w:r>
      <w:r w:rsidR="00F26614">
        <w:instrText>”</w:instrText>
      </w:r>
      <w:r w:rsidR="002A25E3" w:rsidRPr="00BA67B7">
        <w:instrText xml:space="preserve"> </w:instrText>
      </w:r>
      <w:r w:rsidR="002A25E3" w:rsidRPr="00BA67B7">
        <w:fldChar w:fldCharType="end"/>
      </w:r>
      <w:r w:rsidR="00CE155D" w:rsidRPr="00BA67B7">
        <w:t xml:space="preserve"> codes) when accessing both a </w:t>
      </w:r>
      <w:r w:rsidR="00696037" w:rsidRPr="00BA67B7">
        <w:rPr>
          <w:szCs w:val="22"/>
        </w:rPr>
        <w:t>VistA</w:t>
      </w:r>
      <w:r w:rsidR="00CE155D" w:rsidRPr="00BA67B7">
        <w:t xml:space="preserve"> roll-and-scroll (e.g.,</w:t>
      </w:r>
      <w:r w:rsidR="00977ABB" w:rsidRPr="00BA67B7">
        <w:t> </w:t>
      </w:r>
      <w:r w:rsidR="00CE155D" w:rsidRPr="00BA67B7">
        <w:t xml:space="preserve">Lab, Pharmacy) and a </w:t>
      </w:r>
      <w:r w:rsidR="00696037" w:rsidRPr="00BA67B7">
        <w:rPr>
          <w:szCs w:val="22"/>
        </w:rPr>
        <w:t>VistA</w:t>
      </w:r>
      <w:r w:rsidR="00CE155D" w:rsidRPr="00BA67B7">
        <w:t xml:space="preserve"> client/server GUI-based application (e.g.,</w:t>
      </w:r>
      <w:r w:rsidR="00977ABB" w:rsidRPr="00BA67B7">
        <w:t> </w:t>
      </w:r>
      <w:r w:rsidR="00CE155D" w:rsidRPr="00BA67B7">
        <w:t xml:space="preserve">CPRS, PCMM) on the same workstation, regardless of which application is started first. Once logged into the server, the user will </w:t>
      </w:r>
      <w:r w:rsidR="00CE155D" w:rsidRPr="00BA67B7">
        <w:rPr>
          <w:i/>
        </w:rPr>
        <w:t>not</w:t>
      </w:r>
      <w:r w:rsidR="00CE155D" w:rsidRPr="00BA67B7">
        <w:t xml:space="preserve"> be asked to re-enter their Access</w:t>
      </w:r>
      <w:r w:rsidR="002A25E3" w:rsidRPr="00BA67B7">
        <w:fldChar w:fldCharType="begin"/>
      </w:r>
      <w:r w:rsidR="002A25E3" w:rsidRPr="00BA67B7">
        <w:instrText xml:space="preserve"> XE </w:instrText>
      </w:r>
      <w:r w:rsidR="00F26614">
        <w:instrText>“</w:instrText>
      </w:r>
      <w:r w:rsidR="002A25E3" w:rsidRPr="00BA67B7">
        <w:instrText>Access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Codes:Access</w:instrText>
      </w:r>
      <w:r w:rsidR="00F26614">
        <w:instrText>”</w:instrText>
      </w:r>
      <w:r w:rsidR="002A25E3" w:rsidRPr="00BA67B7">
        <w:instrText xml:space="preserve"> </w:instrText>
      </w:r>
      <w:r w:rsidR="002A25E3" w:rsidRPr="00BA67B7">
        <w:fldChar w:fldCharType="end"/>
      </w:r>
      <w:r w:rsidR="00CE155D" w:rsidRPr="00BA67B7">
        <w:t xml:space="preserve"> and Verify</w:t>
      </w:r>
      <w:r w:rsidR="002A25E3" w:rsidRPr="00BA67B7">
        <w:fldChar w:fldCharType="begin"/>
      </w:r>
      <w:r w:rsidR="002A25E3" w:rsidRPr="00BA67B7">
        <w:instrText xml:space="preserve"> XE </w:instrText>
      </w:r>
      <w:r w:rsidR="00F26614">
        <w:instrText>“</w:instrText>
      </w:r>
      <w:r w:rsidR="002A25E3" w:rsidRPr="00BA67B7">
        <w:instrText>Verify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Codes:Verify</w:instrText>
      </w:r>
      <w:r w:rsidR="00F26614">
        <w:instrText>”</w:instrText>
      </w:r>
      <w:r w:rsidR="002A25E3" w:rsidRPr="00BA67B7">
        <w:instrText xml:space="preserve"> </w:instrText>
      </w:r>
      <w:r w:rsidR="002A25E3" w:rsidRPr="00BA67B7">
        <w:fldChar w:fldCharType="end"/>
      </w:r>
      <w:r w:rsidR="00CE155D" w:rsidRPr="00BA67B7">
        <w:t xml:space="preserve"> codes for any subsequent </w:t>
      </w:r>
      <w:r w:rsidR="00696037" w:rsidRPr="00BA67B7">
        <w:rPr>
          <w:szCs w:val="22"/>
        </w:rPr>
        <w:t>VistA</w:t>
      </w:r>
      <w:r w:rsidR="00CE155D" w:rsidRPr="00BA67B7">
        <w:t xml:space="preserve"> applications they may start.</w:t>
      </w:r>
    </w:p>
    <w:p w:rsidR="00CE155D" w:rsidRPr="00BA67B7" w:rsidRDefault="000D602C" w:rsidP="00E67270">
      <w:pPr>
        <w:pStyle w:val="Note"/>
      </w:pPr>
      <w:r>
        <w:rPr>
          <w:noProof/>
          <w:lang w:eastAsia="en-US"/>
        </w:rPr>
        <w:drawing>
          <wp:inline distT="0" distB="0" distL="0" distR="0" wp14:anchorId="08D22CA1" wp14:editId="0206D01E">
            <wp:extent cx="304800" cy="304800"/>
            <wp:effectExtent l="0" t="0" r="0" b="0"/>
            <wp:docPr id="50"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67270" w:rsidRPr="00BA67B7">
        <w:tab/>
      </w:r>
      <w:r w:rsidR="00E67270" w:rsidRPr="00BA67B7">
        <w:rPr>
          <w:b/>
          <w:iCs/>
        </w:rPr>
        <w:t>NOTE:</w:t>
      </w:r>
      <w:r w:rsidR="00E67270" w:rsidRPr="00BA67B7">
        <w:rPr>
          <w:iCs/>
        </w:rPr>
        <w:t xml:space="preserve"> Auto Signon</w:t>
      </w:r>
      <w:r w:rsidR="00E67270" w:rsidRPr="00BA67B7">
        <w:rPr>
          <w:iCs/>
        </w:rPr>
        <w:fldChar w:fldCharType="begin"/>
      </w:r>
      <w:r w:rsidR="00E67270" w:rsidRPr="00BA67B7">
        <w:instrText xml:space="preserve"> XE </w:instrText>
      </w:r>
      <w:r w:rsidR="00F26614">
        <w:instrText>“</w:instrText>
      </w:r>
      <w:r w:rsidR="00E67270" w:rsidRPr="00BA67B7">
        <w:instrText>Auto Signon</w:instrText>
      </w:r>
      <w:r w:rsidR="00F26614">
        <w:instrText>”</w:instrText>
      </w:r>
      <w:r w:rsidR="00E67270" w:rsidRPr="00BA67B7">
        <w:instrText xml:space="preserve"> </w:instrText>
      </w:r>
      <w:r w:rsidR="00E67270" w:rsidRPr="00BA67B7">
        <w:rPr>
          <w:iCs/>
        </w:rPr>
        <w:fldChar w:fldCharType="end"/>
      </w:r>
      <w:r w:rsidR="00E67270" w:rsidRPr="00BA67B7">
        <w:rPr>
          <w:iCs/>
        </w:rPr>
        <w:t xml:space="preserve"> is facilitated on the client side by the Broker Client Agent</w:t>
      </w:r>
      <w:r w:rsidR="00E67270" w:rsidRPr="00BA67B7">
        <w:rPr>
          <w:iCs/>
        </w:rPr>
        <w:fldChar w:fldCharType="begin"/>
      </w:r>
      <w:r w:rsidR="00E67270" w:rsidRPr="00BA67B7">
        <w:rPr>
          <w:iCs/>
        </w:rPr>
        <w:instrText xml:space="preserve">XE </w:instrText>
      </w:r>
      <w:r w:rsidR="00F26614">
        <w:rPr>
          <w:iCs/>
        </w:rPr>
        <w:instrText>“</w:instrText>
      </w:r>
      <w:r w:rsidR="00E67270" w:rsidRPr="00BA67B7">
        <w:rPr>
          <w:iCs/>
        </w:rPr>
        <w:instrText>Client Agent</w:instrText>
      </w:r>
      <w:r w:rsidR="00F26614">
        <w:rPr>
          <w:iCs/>
        </w:rPr>
        <w:instrText>”</w:instrText>
      </w:r>
      <w:r w:rsidR="00E67270" w:rsidRPr="00BA67B7">
        <w:rPr>
          <w:iCs/>
        </w:rPr>
        <w:fldChar w:fldCharType="end"/>
      </w:r>
      <w:r w:rsidR="00E67270" w:rsidRPr="00BA67B7">
        <w:rPr>
          <w:iCs/>
        </w:rPr>
        <w:t xml:space="preserve"> application (</w:t>
      </w:r>
      <w:r w:rsidR="00E67270" w:rsidRPr="00BA67B7">
        <w:rPr>
          <w:iCs/>
          <w:caps/>
        </w:rPr>
        <w:t>clagent.exe</w:t>
      </w:r>
      <w:r w:rsidR="00E67270" w:rsidRPr="00BA67B7">
        <w:rPr>
          <w:iCs/>
          <w:caps/>
        </w:rPr>
        <w:fldChar w:fldCharType="begin"/>
      </w:r>
      <w:r w:rsidR="00E67270" w:rsidRPr="00BA67B7">
        <w:rPr>
          <w:iCs/>
        </w:rPr>
        <w:instrText xml:space="preserve">XE </w:instrText>
      </w:r>
      <w:r w:rsidR="00F26614">
        <w:rPr>
          <w:iCs/>
        </w:rPr>
        <w:instrText>“</w:instrText>
      </w:r>
      <w:r w:rsidR="00E67270" w:rsidRPr="00BA67B7">
        <w:rPr>
          <w:iCs/>
        </w:rPr>
        <w:instrText>CLAGENT.EXE</w:instrText>
      </w:r>
      <w:r w:rsidR="00F26614">
        <w:rPr>
          <w:iCs/>
        </w:rPr>
        <w:instrText>”</w:instrText>
      </w:r>
      <w:r w:rsidR="00E67270" w:rsidRPr="00BA67B7">
        <w:rPr>
          <w:iCs/>
          <w:caps/>
        </w:rPr>
        <w:fldChar w:fldCharType="end"/>
      </w:r>
      <w:r w:rsidR="00E67270" w:rsidRPr="00BA67B7">
        <w:rPr>
          <w:iCs/>
          <w:caps/>
        </w:rPr>
        <w:fldChar w:fldCharType="begin"/>
      </w:r>
      <w:r w:rsidR="00E67270" w:rsidRPr="00BA67B7">
        <w:rPr>
          <w:iCs/>
        </w:rPr>
        <w:instrText xml:space="preserve">XE </w:instrText>
      </w:r>
      <w:r w:rsidR="00F26614">
        <w:rPr>
          <w:iCs/>
        </w:rPr>
        <w:instrText>“</w:instrText>
      </w:r>
      <w:r w:rsidR="00E67270" w:rsidRPr="00BA67B7">
        <w:rPr>
          <w:iCs/>
        </w:rPr>
        <w:instrText>Programs:CLAGENT.EXE</w:instrText>
      </w:r>
      <w:r w:rsidR="00F26614">
        <w:rPr>
          <w:iCs/>
        </w:rPr>
        <w:instrText>”</w:instrText>
      </w:r>
      <w:r w:rsidR="00E67270" w:rsidRPr="00BA67B7">
        <w:rPr>
          <w:iCs/>
          <w:caps/>
        </w:rPr>
        <w:fldChar w:fldCharType="end"/>
      </w:r>
      <w:r w:rsidR="00E67270" w:rsidRPr="00BA67B7">
        <w:rPr>
          <w:iCs/>
        </w:rPr>
        <w:t>) and is only available for Telnet-based sessions in the roll-and-scroll environment.</w:t>
      </w:r>
    </w:p>
    <w:p w:rsidR="00CE155D" w:rsidRPr="00BA67B7" w:rsidRDefault="00CE155D" w:rsidP="0087360D">
      <w:pPr>
        <w:pStyle w:val="Heading4"/>
      </w:pPr>
      <w:bookmarkStart w:id="293" w:name="_Toc449511506"/>
      <w:r w:rsidRPr="00BA67B7">
        <w:t>Enabling/Disabling Auto Signon</w:t>
      </w:r>
      <w:bookmarkEnd w:id="293"/>
    </w:p>
    <w:p w:rsidR="00CE155D" w:rsidRPr="00BA67B7" w:rsidRDefault="00E67270" w:rsidP="00E67270">
      <w:pPr>
        <w:pStyle w:val="BodyText"/>
        <w:keepNext/>
        <w:keepLines/>
      </w:pPr>
      <w:r w:rsidRPr="00BA67B7">
        <w:rPr>
          <w:szCs w:val="22"/>
        </w:rPr>
        <w:fldChar w:fldCharType="begin"/>
      </w:r>
      <w:r w:rsidRPr="00BA67B7">
        <w:rPr>
          <w:szCs w:val="22"/>
        </w:rPr>
        <w:instrText xml:space="preserve"> XE </w:instrText>
      </w:r>
      <w:r w:rsidR="00F26614">
        <w:rPr>
          <w:szCs w:val="22"/>
        </w:rPr>
        <w:instrText>“</w:instrText>
      </w:r>
      <w:r w:rsidRPr="00BA67B7">
        <w:rPr>
          <w:szCs w:val="22"/>
        </w:rPr>
        <w:instrText>Enabling/Disabling Auto Signon</w:instrText>
      </w:r>
      <w:r w:rsidR="00F26614">
        <w:rPr>
          <w:szCs w:val="22"/>
        </w:rPr>
        <w:instrText>”</w:instrText>
      </w:r>
      <w:r w:rsidRPr="00BA67B7">
        <w:rPr>
          <w:szCs w:val="22"/>
        </w:rPr>
        <w:instrText xml:space="preserve"> </w:instrText>
      </w:r>
      <w:r w:rsidRPr="00BA67B7">
        <w:rPr>
          <w:szCs w:val="22"/>
        </w:rPr>
        <w:fldChar w:fldCharType="end"/>
      </w:r>
      <w:r w:rsidRPr="00BA67B7">
        <w:rPr>
          <w:rFonts w:ascii="Times New Roman Bold" w:hAnsi="Times New Roman Bold"/>
          <w:b/>
          <w:sz w:val="24"/>
        </w:rPr>
        <w:fldChar w:fldCharType="begin"/>
      </w:r>
      <w:r w:rsidRPr="00BA67B7">
        <w:instrText xml:space="preserve"> XE </w:instrText>
      </w:r>
      <w:r w:rsidR="00F26614">
        <w:instrText>“</w:instrText>
      </w:r>
      <w:r w:rsidRPr="00BA67B7">
        <w:instrText>Auto Signon:En</w:instrText>
      </w:r>
      <w:r w:rsidRPr="00BA67B7">
        <w:rPr>
          <w:szCs w:val="22"/>
        </w:rPr>
        <w:instrText>abling/Disabling</w:instrText>
      </w:r>
      <w:r w:rsidRPr="00BA67B7">
        <w:rPr>
          <w:rFonts w:ascii="Times New Roman Bold" w:hAnsi="Times New Roman Bold"/>
          <w:b/>
          <w:sz w:val="24"/>
        </w:rPr>
        <w:fldChar w:fldCharType="end"/>
      </w:r>
      <w:r w:rsidR="00CE155D" w:rsidRPr="00BA67B7">
        <w:t>Control of the Auto Signon</w:t>
      </w:r>
      <w:r w:rsidR="00F47ECC" w:rsidRPr="00BA67B7">
        <w:fldChar w:fldCharType="begin"/>
      </w:r>
      <w:r w:rsidR="00F47ECC" w:rsidRPr="00BA67B7">
        <w:instrText xml:space="preserve"> XE </w:instrText>
      </w:r>
      <w:r w:rsidR="00F26614">
        <w:instrText>“</w:instrText>
      </w:r>
      <w:r w:rsidR="00F47ECC" w:rsidRPr="00BA67B7">
        <w:instrText>Auto Signon</w:instrText>
      </w:r>
      <w:r w:rsidR="00F26614">
        <w:instrText>”</w:instrText>
      </w:r>
      <w:r w:rsidR="00F47ECC" w:rsidRPr="00BA67B7">
        <w:instrText xml:space="preserve"> </w:instrText>
      </w:r>
      <w:r w:rsidR="00F47ECC" w:rsidRPr="00BA67B7">
        <w:fldChar w:fldCharType="end"/>
      </w:r>
      <w:r w:rsidR="00CE155D" w:rsidRPr="00BA67B7">
        <w:t xml:space="preserve"> functionality is maintained and administered on the server for both </w:t>
      </w:r>
      <w:r w:rsidR="00696037" w:rsidRPr="00BA67B7">
        <w:rPr>
          <w:szCs w:val="22"/>
        </w:rPr>
        <w:t>VistA</w:t>
      </w:r>
      <w:r w:rsidR="00CE155D" w:rsidRPr="00BA67B7">
        <w:t xml:space="preserve"> client/server applications (i.e.,</w:t>
      </w:r>
      <w:r w:rsidR="00977ABB" w:rsidRPr="00BA67B7">
        <w:t> </w:t>
      </w:r>
      <w:r w:rsidR="00CE155D" w:rsidRPr="00BA67B7">
        <w:t>GUI) and the roll-and-scroll environment (i.e.,</w:t>
      </w:r>
      <w:r w:rsidR="00977ABB" w:rsidRPr="00BA67B7">
        <w:t> </w:t>
      </w:r>
      <w:r w:rsidR="00CE155D" w:rsidRPr="00BA67B7">
        <w:t>terminal sessions). In support of that functionality, the DEFAULT AUTO SIGN-ON field</w:t>
      </w:r>
      <w:r w:rsidR="004016E5" w:rsidRPr="00BA67B7">
        <w:fldChar w:fldCharType="begin"/>
      </w:r>
      <w:r w:rsidR="004016E5" w:rsidRPr="00BA67B7">
        <w:instrText xml:space="preserve">XE </w:instrText>
      </w:r>
      <w:r w:rsidR="00F26614">
        <w:instrText>“</w:instrText>
      </w:r>
      <w:r w:rsidR="004016E5" w:rsidRPr="00BA67B7">
        <w:instrText>DEFAULT AUTO SIGN-ON Field</w:instrText>
      </w:r>
      <w:r w:rsidR="00F26614">
        <w:instrText>”</w:instrText>
      </w:r>
      <w:r w:rsidR="004016E5" w:rsidRPr="00BA67B7">
        <w:fldChar w:fldCharType="end"/>
      </w:r>
      <w:r w:rsidR="004016E5" w:rsidRPr="00BA67B7">
        <w:fldChar w:fldCharType="begin"/>
      </w:r>
      <w:r w:rsidR="004016E5" w:rsidRPr="00BA67B7">
        <w:instrText xml:space="preserve">XE </w:instrText>
      </w:r>
      <w:r w:rsidR="00F26614">
        <w:instrText>“</w:instrText>
      </w:r>
      <w:r w:rsidR="004016E5" w:rsidRPr="00BA67B7">
        <w:instrText>Fields:DEFAULT AUTO SIGN-ON</w:instrText>
      </w:r>
      <w:r w:rsidR="00F26614">
        <w:instrText>”</w:instrText>
      </w:r>
      <w:r w:rsidR="004016E5" w:rsidRPr="00BA67B7">
        <w:fldChar w:fldCharType="end"/>
      </w:r>
      <w:r w:rsidR="00CE155D" w:rsidRPr="00BA67B7">
        <w:t xml:space="preserve"> was added to the </w:t>
      </w:r>
      <w:r w:rsidR="00CE155D" w:rsidRPr="00BA67B7">
        <w:rPr>
          <w:caps/>
        </w:rPr>
        <w:t>Kernel</w:t>
      </w:r>
      <w:r w:rsidR="00CE155D" w:rsidRPr="00BA67B7">
        <w:t xml:space="preserve"> </w:t>
      </w:r>
      <w:r w:rsidR="00CE155D" w:rsidRPr="00BA67B7">
        <w:rPr>
          <w:caps/>
        </w:rPr>
        <w:t>System Parameters</w:t>
      </w:r>
      <w:r w:rsidR="00CE155D" w:rsidRPr="00BA67B7">
        <w:t xml:space="preserve"> file (#8989.3)</w:t>
      </w:r>
      <w:r w:rsidR="004016E5" w:rsidRPr="00BA67B7">
        <w:fldChar w:fldCharType="begin"/>
      </w:r>
      <w:r w:rsidR="004016E5" w:rsidRPr="00BA67B7">
        <w:instrText xml:space="preserve">XE </w:instrText>
      </w:r>
      <w:r w:rsidR="00F26614">
        <w:instrText>“</w:instrText>
      </w:r>
      <w:r w:rsidR="004016E5" w:rsidRPr="00BA67B7">
        <w:rPr>
          <w:caps/>
        </w:rPr>
        <w:instrText>Kernel</w:instrText>
      </w:r>
      <w:r w:rsidR="004016E5" w:rsidRPr="00BA67B7">
        <w:instrText xml:space="preserve"> </w:instrText>
      </w:r>
      <w:r w:rsidR="004016E5" w:rsidRPr="00BA67B7">
        <w:rPr>
          <w:caps/>
        </w:rPr>
        <w:instrText>System Parameters</w:instrText>
      </w:r>
      <w:r w:rsidR="004016E5" w:rsidRPr="00BA67B7">
        <w:instrText xml:space="preserve"> File (#8989.3)</w:instrText>
      </w:r>
      <w:r w:rsidR="00F26614">
        <w:instrText>”</w:instrText>
      </w:r>
      <w:r w:rsidR="004016E5" w:rsidRPr="00BA67B7">
        <w:fldChar w:fldCharType="end"/>
      </w:r>
      <w:r w:rsidR="000B4D3E" w:rsidRPr="00BA67B7">
        <w:fldChar w:fldCharType="begin"/>
      </w:r>
      <w:r w:rsidR="000B4D3E" w:rsidRPr="00BA67B7">
        <w:instrText xml:space="preserve">XE </w:instrText>
      </w:r>
      <w:r w:rsidR="00F26614">
        <w:instrText>“</w:instrText>
      </w:r>
      <w:r w:rsidR="000B4D3E" w:rsidRPr="00BA67B7">
        <w:instrText>Files:</w:instrText>
      </w:r>
      <w:r w:rsidR="000B4D3E" w:rsidRPr="00BA67B7">
        <w:rPr>
          <w:caps/>
        </w:rPr>
        <w:instrText>Kernel</w:instrText>
      </w:r>
      <w:r w:rsidR="000B4D3E" w:rsidRPr="00BA67B7">
        <w:instrText xml:space="preserve"> </w:instrText>
      </w:r>
      <w:r w:rsidR="000B4D3E" w:rsidRPr="00BA67B7">
        <w:rPr>
          <w:caps/>
        </w:rPr>
        <w:instrText>System Parameters</w:instrText>
      </w:r>
      <w:r w:rsidR="000B4D3E" w:rsidRPr="00BA67B7">
        <w:instrText xml:space="preserve"> (#8989.3)</w:instrText>
      </w:r>
      <w:r w:rsidR="00F26614">
        <w:instrText>”</w:instrText>
      </w:r>
      <w:r w:rsidR="000B4D3E" w:rsidRPr="00BA67B7">
        <w:fldChar w:fldCharType="end"/>
      </w:r>
      <w:r w:rsidR="00CE155D" w:rsidRPr="00BA67B7">
        <w:t xml:space="preserve"> and the AUTO SIGN-ON field</w:t>
      </w:r>
      <w:r w:rsidR="004016E5" w:rsidRPr="00BA67B7">
        <w:fldChar w:fldCharType="begin"/>
      </w:r>
      <w:r w:rsidR="004016E5" w:rsidRPr="00BA67B7">
        <w:instrText xml:space="preserve">XE </w:instrText>
      </w:r>
      <w:r w:rsidR="00F26614">
        <w:instrText>“</w:instrText>
      </w:r>
      <w:r w:rsidR="004016E5" w:rsidRPr="00BA67B7">
        <w:instrText>AUTO SIGN-ON Field</w:instrText>
      </w:r>
      <w:r w:rsidR="00F26614">
        <w:instrText>”</w:instrText>
      </w:r>
      <w:r w:rsidR="004016E5" w:rsidRPr="00BA67B7">
        <w:fldChar w:fldCharType="end"/>
      </w:r>
      <w:r w:rsidR="004016E5" w:rsidRPr="00BA67B7">
        <w:fldChar w:fldCharType="begin"/>
      </w:r>
      <w:r w:rsidR="004016E5" w:rsidRPr="00BA67B7">
        <w:instrText xml:space="preserve">XE </w:instrText>
      </w:r>
      <w:r w:rsidR="00F26614">
        <w:instrText>“</w:instrText>
      </w:r>
      <w:r w:rsidR="004016E5" w:rsidRPr="00BA67B7">
        <w:instrText>Fields:AUTO SIGN-ON</w:instrText>
      </w:r>
      <w:r w:rsidR="00F26614">
        <w:instrText>”</w:instrText>
      </w:r>
      <w:r w:rsidR="004016E5" w:rsidRPr="00BA67B7">
        <w:fldChar w:fldCharType="end"/>
      </w:r>
      <w:r w:rsidR="00CE155D" w:rsidRPr="00BA67B7">
        <w:t xml:space="preserve"> was added to the </w:t>
      </w:r>
      <w:r w:rsidR="00CE155D" w:rsidRPr="00BA67B7">
        <w:rPr>
          <w:caps/>
        </w:rPr>
        <w:t>New Person</w:t>
      </w:r>
      <w:r w:rsidR="00CE155D" w:rsidRPr="00BA67B7">
        <w:t xml:space="preserve"> file (#200)</w:t>
      </w:r>
      <w:r w:rsidR="004016E5" w:rsidRPr="00BA67B7">
        <w:fldChar w:fldCharType="begin"/>
      </w:r>
      <w:r w:rsidR="004016E5" w:rsidRPr="00BA67B7">
        <w:instrText xml:space="preserve">XE </w:instrText>
      </w:r>
      <w:r w:rsidR="00F26614">
        <w:instrText>“</w:instrText>
      </w:r>
      <w:r w:rsidR="004016E5" w:rsidRPr="00BA67B7">
        <w:rPr>
          <w:caps/>
        </w:rPr>
        <w:instrText>New Person</w:instrText>
      </w:r>
      <w:r w:rsidR="004016E5" w:rsidRPr="00BA67B7">
        <w:instrText xml:space="preserve"> File (#200)</w:instrText>
      </w:r>
      <w:r w:rsidR="00F26614">
        <w:instrText>”</w:instrText>
      </w:r>
      <w:r w:rsidR="004016E5" w:rsidRPr="00BA67B7">
        <w:fldChar w:fldCharType="end"/>
      </w:r>
      <w:r w:rsidR="004016E5" w:rsidRPr="00BA67B7">
        <w:fldChar w:fldCharType="begin"/>
      </w:r>
      <w:r w:rsidR="004016E5" w:rsidRPr="00BA67B7">
        <w:instrText xml:space="preserve">XE </w:instrText>
      </w:r>
      <w:r w:rsidR="00F26614">
        <w:instrText>“</w:instrText>
      </w:r>
      <w:r w:rsidR="004016E5" w:rsidRPr="00BA67B7">
        <w:instrText>Files:</w:instrText>
      </w:r>
      <w:r w:rsidR="004016E5" w:rsidRPr="00BA67B7">
        <w:rPr>
          <w:caps/>
        </w:rPr>
        <w:instrText>New Person</w:instrText>
      </w:r>
      <w:r w:rsidR="004016E5" w:rsidRPr="00BA67B7">
        <w:instrText xml:space="preserve"> (#200)</w:instrText>
      </w:r>
      <w:r w:rsidR="00F26614">
        <w:instrText>”</w:instrText>
      </w:r>
      <w:r w:rsidR="004016E5" w:rsidRPr="00BA67B7">
        <w:fldChar w:fldCharType="end"/>
      </w:r>
      <w:r w:rsidR="00CE155D" w:rsidRPr="00BA67B7">
        <w:t xml:space="preserve">. The valid values for these fields are </w:t>
      </w:r>
      <w:r w:rsidR="0008772F" w:rsidRPr="00BA67B7">
        <w:t>YES, NO</w:t>
      </w:r>
      <w:r w:rsidR="00CE155D" w:rsidRPr="00BA67B7">
        <w:t xml:space="preserve">, or </w:t>
      </w:r>
      <w:r w:rsidR="0008772F" w:rsidRPr="00BA67B7">
        <w:t>DISABLED</w:t>
      </w:r>
      <w:r w:rsidR="00CE155D" w:rsidRPr="00BA67B7">
        <w:t>.</w:t>
      </w:r>
    </w:p>
    <w:p w:rsidR="00CE155D" w:rsidRPr="00BA67B7" w:rsidRDefault="00CE155D" w:rsidP="00E67270">
      <w:pPr>
        <w:pStyle w:val="BodyText"/>
      </w:pPr>
      <w:r w:rsidRPr="00BA67B7">
        <w:t>These fields, in conjunction with the other multiple signon fields, give the sites control of the implementation of Auto Signon</w:t>
      </w:r>
      <w:r w:rsidR="00F47ECC" w:rsidRPr="00BA67B7">
        <w:fldChar w:fldCharType="begin"/>
      </w:r>
      <w:r w:rsidR="00F47ECC" w:rsidRPr="00BA67B7">
        <w:instrText xml:space="preserve"> XE </w:instrText>
      </w:r>
      <w:r w:rsidR="00F26614">
        <w:instrText>“</w:instrText>
      </w:r>
      <w:r w:rsidR="00F47ECC" w:rsidRPr="00BA67B7">
        <w:instrText>Auto Signon</w:instrText>
      </w:r>
      <w:r w:rsidR="00F26614">
        <w:instrText>”</w:instrText>
      </w:r>
      <w:r w:rsidR="00F47ECC" w:rsidRPr="00BA67B7">
        <w:instrText xml:space="preserve"> </w:instrText>
      </w:r>
      <w:r w:rsidR="00F47ECC" w:rsidRPr="00BA67B7">
        <w:fldChar w:fldCharType="end"/>
      </w:r>
      <w:r w:rsidRPr="00BA67B7">
        <w:t xml:space="preserve"> for users in both the GUI and roll-and-scroll environments. The values in the AUTO SIGN-ON</w:t>
      </w:r>
      <w:r w:rsidR="00DB271A" w:rsidRPr="00BA67B7">
        <w:fldChar w:fldCharType="begin"/>
      </w:r>
      <w:r w:rsidR="00DB271A" w:rsidRPr="00BA67B7">
        <w:instrText xml:space="preserve">XE </w:instrText>
      </w:r>
      <w:r w:rsidR="00F26614">
        <w:instrText>“</w:instrText>
      </w:r>
      <w:r w:rsidR="00DB271A" w:rsidRPr="00BA67B7">
        <w:instrText>AUTO SIGN-ON Field</w:instrText>
      </w:r>
      <w:r w:rsidR="00F26614">
        <w:instrText>”</w:instrText>
      </w:r>
      <w:r w:rsidR="00DB271A" w:rsidRPr="00BA67B7">
        <w:fldChar w:fldCharType="end"/>
      </w:r>
      <w:r w:rsidR="00DB271A" w:rsidRPr="00BA67B7">
        <w:fldChar w:fldCharType="begin"/>
      </w:r>
      <w:r w:rsidR="00DB271A" w:rsidRPr="00BA67B7">
        <w:instrText xml:space="preserve">XE </w:instrText>
      </w:r>
      <w:r w:rsidR="00F26614">
        <w:instrText>“</w:instrText>
      </w:r>
      <w:r w:rsidR="00DB271A" w:rsidRPr="00BA67B7">
        <w:instrText>Fields:AUTO SIGN-ON</w:instrText>
      </w:r>
      <w:r w:rsidR="00F26614">
        <w:instrText>”</w:instrText>
      </w:r>
      <w:r w:rsidR="00DB271A" w:rsidRPr="00BA67B7">
        <w:fldChar w:fldCharType="end"/>
      </w:r>
      <w:r w:rsidRPr="00BA67B7">
        <w:t xml:space="preserve"> and MULTIPLE SIGN-ON</w:t>
      </w:r>
      <w:r w:rsidRPr="00BA67B7">
        <w:fldChar w:fldCharType="begin"/>
      </w:r>
      <w:r w:rsidRPr="00BA67B7">
        <w:instrText xml:space="preserve">XE </w:instrText>
      </w:r>
      <w:r w:rsidR="00F26614">
        <w:instrText>“</w:instrText>
      </w:r>
      <w:r w:rsidRPr="00BA67B7">
        <w:instrText>MULTIPLE SIGN-ON</w:instrText>
      </w:r>
      <w:r w:rsidR="00DB271A" w:rsidRPr="00BA67B7">
        <w:instrText xml:space="preserve"> Field</w:instrText>
      </w:r>
      <w:r w:rsidR="00F26614">
        <w:instrText>”</w:instrText>
      </w:r>
      <w:r w:rsidRPr="00BA67B7">
        <w:fldChar w:fldCharType="end"/>
      </w:r>
      <w:r w:rsidR="00DB271A" w:rsidRPr="00BA67B7">
        <w:fldChar w:fldCharType="begin"/>
      </w:r>
      <w:r w:rsidR="000B4D3E" w:rsidRPr="00BA67B7">
        <w:instrText xml:space="preserve">XE </w:instrText>
      </w:r>
      <w:r w:rsidR="00F26614">
        <w:instrText>“</w:instrText>
      </w:r>
      <w:r w:rsidR="000B4D3E" w:rsidRPr="00BA67B7">
        <w:instrText>Fields</w:instrText>
      </w:r>
      <w:r w:rsidR="00DB271A" w:rsidRPr="00BA67B7">
        <w:instrText>:MULTIPLE SIGN-ON</w:instrText>
      </w:r>
      <w:r w:rsidR="00F26614">
        <w:instrText>”</w:instrText>
      </w:r>
      <w:r w:rsidR="00DB271A" w:rsidRPr="00BA67B7">
        <w:fldChar w:fldCharType="end"/>
      </w:r>
      <w:r w:rsidRPr="00BA67B7">
        <w:t xml:space="preserve"> fields in the </w:t>
      </w:r>
      <w:r w:rsidRPr="00BA67B7">
        <w:rPr>
          <w:caps/>
        </w:rPr>
        <w:t>NEW PERSON</w:t>
      </w:r>
      <w:r w:rsidRPr="00BA67B7">
        <w:t xml:space="preserve"> file (#200)</w:t>
      </w:r>
      <w:r w:rsidR="00DB271A" w:rsidRPr="00BA67B7">
        <w:fldChar w:fldCharType="begin"/>
      </w:r>
      <w:r w:rsidR="00DB271A" w:rsidRPr="00BA67B7">
        <w:instrText xml:space="preserve">XE </w:instrText>
      </w:r>
      <w:r w:rsidR="00F26614">
        <w:instrText>“</w:instrText>
      </w:r>
      <w:r w:rsidR="00DB271A" w:rsidRPr="00BA67B7">
        <w:rPr>
          <w:caps/>
        </w:rPr>
        <w:instrText>New Person</w:instrText>
      </w:r>
      <w:r w:rsidR="00DB271A" w:rsidRPr="00BA67B7">
        <w:instrText xml:space="preserve"> File (#200)</w:instrText>
      </w:r>
      <w:r w:rsidR="00F26614">
        <w:instrText>”</w:instrText>
      </w:r>
      <w:r w:rsidR="00DB271A" w:rsidRPr="00BA67B7">
        <w:fldChar w:fldCharType="end"/>
      </w:r>
      <w:r w:rsidR="00DB271A" w:rsidRPr="00BA67B7">
        <w:fldChar w:fldCharType="begin"/>
      </w:r>
      <w:r w:rsidR="00DB271A" w:rsidRPr="00BA67B7">
        <w:instrText xml:space="preserve">XE </w:instrText>
      </w:r>
      <w:r w:rsidR="00F26614">
        <w:instrText>“</w:instrText>
      </w:r>
      <w:r w:rsidR="00DB271A" w:rsidRPr="00BA67B7">
        <w:instrText>Files:</w:instrText>
      </w:r>
      <w:r w:rsidR="00DB271A" w:rsidRPr="00BA67B7">
        <w:rPr>
          <w:caps/>
        </w:rPr>
        <w:instrText>New Person</w:instrText>
      </w:r>
      <w:r w:rsidR="00DB271A" w:rsidRPr="00BA67B7">
        <w:instrText xml:space="preserve"> (#200)</w:instrText>
      </w:r>
      <w:r w:rsidR="00F26614">
        <w:instrText>”</w:instrText>
      </w:r>
      <w:r w:rsidR="00DB271A" w:rsidRPr="00BA67B7">
        <w:fldChar w:fldCharType="end"/>
      </w:r>
      <w:r w:rsidRPr="00BA67B7">
        <w:t xml:space="preserve"> take precedence over the values in the DEFAULT AUTO SIGN-ON</w:t>
      </w:r>
      <w:r w:rsidR="00DB271A" w:rsidRPr="00BA67B7">
        <w:fldChar w:fldCharType="begin"/>
      </w:r>
      <w:r w:rsidR="00DB271A" w:rsidRPr="00BA67B7">
        <w:instrText xml:space="preserve">XE </w:instrText>
      </w:r>
      <w:r w:rsidR="00F26614">
        <w:instrText>“</w:instrText>
      </w:r>
      <w:r w:rsidR="00DB271A" w:rsidRPr="00BA67B7">
        <w:instrText>DEFAULT AUTO SIGN-ON Field</w:instrText>
      </w:r>
      <w:r w:rsidR="00F26614">
        <w:instrText>”</w:instrText>
      </w:r>
      <w:r w:rsidR="00DB271A" w:rsidRPr="00BA67B7">
        <w:fldChar w:fldCharType="end"/>
      </w:r>
      <w:r w:rsidR="00DB271A" w:rsidRPr="00BA67B7">
        <w:fldChar w:fldCharType="begin"/>
      </w:r>
      <w:r w:rsidR="00DB271A" w:rsidRPr="00BA67B7">
        <w:instrText xml:space="preserve">XE </w:instrText>
      </w:r>
      <w:r w:rsidR="00F26614">
        <w:instrText>“</w:instrText>
      </w:r>
      <w:r w:rsidR="00DB271A" w:rsidRPr="00BA67B7">
        <w:instrText>Fields:DEFAULT AUTO SIGN-ON</w:instrText>
      </w:r>
      <w:r w:rsidR="00F26614">
        <w:instrText>”</w:instrText>
      </w:r>
      <w:r w:rsidR="00DB271A" w:rsidRPr="00BA67B7">
        <w:fldChar w:fldCharType="end"/>
      </w:r>
      <w:r w:rsidRPr="00BA67B7">
        <w:t xml:space="preserve"> and DEFAULT MULTIPLE SIGN-ON</w:t>
      </w:r>
      <w:r w:rsidR="00DB271A" w:rsidRPr="00BA67B7">
        <w:fldChar w:fldCharType="begin"/>
      </w:r>
      <w:r w:rsidR="00DB271A" w:rsidRPr="00BA67B7">
        <w:instrText xml:space="preserve">XE </w:instrText>
      </w:r>
      <w:r w:rsidR="00F26614">
        <w:instrText>“</w:instrText>
      </w:r>
      <w:r w:rsidR="00DB271A" w:rsidRPr="00BA67B7">
        <w:instrText>DEFAULT MULTIPLE SIGN-ON Field</w:instrText>
      </w:r>
      <w:r w:rsidR="00F26614">
        <w:instrText>”</w:instrText>
      </w:r>
      <w:r w:rsidR="00DB271A" w:rsidRPr="00BA67B7">
        <w:fldChar w:fldCharType="end"/>
      </w:r>
      <w:r w:rsidR="00DB271A" w:rsidRPr="00BA67B7">
        <w:fldChar w:fldCharType="begin"/>
      </w:r>
      <w:r w:rsidR="00DB271A" w:rsidRPr="00BA67B7">
        <w:instrText xml:space="preserve">XE </w:instrText>
      </w:r>
      <w:r w:rsidR="00F26614">
        <w:instrText>“</w:instrText>
      </w:r>
      <w:r w:rsidR="00DB271A" w:rsidRPr="00BA67B7">
        <w:instrText>Fields:DEFAULT MULTIPLE SIGN-ON</w:instrText>
      </w:r>
      <w:r w:rsidR="00F26614">
        <w:instrText>”</w:instrText>
      </w:r>
      <w:r w:rsidR="00DB271A" w:rsidRPr="00BA67B7">
        <w:fldChar w:fldCharType="end"/>
      </w:r>
      <w:r w:rsidRPr="00BA67B7">
        <w:t xml:space="preserve"> fields in the </w:t>
      </w:r>
      <w:r w:rsidRPr="00BA67B7">
        <w:rPr>
          <w:caps/>
        </w:rPr>
        <w:t>Kernel System Parameters</w:t>
      </w:r>
      <w:r w:rsidRPr="00BA67B7">
        <w:t xml:space="preserve"> file (#8989.3)</w:t>
      </w:r>
      <w:r w:rsidR="000B4D3E" w:rsidRPr="00BA67B7">
        <w:fldChar w:fldCharType="begin"/>
      </w:r>
      <w:r w:rsidR="000B4D3E" w:rsidRPr="00BA67B7">
        <w:instrText xml:space="preserve">XE </w:instrText>
      </w:r>
      <w:r w:rsidR="00F26614">
        <w:instrText>“</w:instrText>
      </w:r>
      <w:r w:rsidR="000B4D3E" w:rsidRPr="00BA67B7">
        <w:rPr>
          <w:caps/>
        </w:rPr>
        <w:instrText>Kernel</w:instrText>
      </w:r>
      <w:r w:rsidR="000B4D3E" w:rsidRPr="00BA67B7">
        <w:instrText xml:space="preserve"> </w:instrText>
      </w:r>
      <w:r w:rsidR="000B4D3E" w:rsidRPr="00BA67B7">
        <w:rPr>
          <w:caps/>
        </w:rPr>
        <w:instrText>System Parameters</w:instrText>
      </w:r>
      <w:r w:rsidR="000B4D3E" w:rsidRPr="00BA67B7">
        <w:instrText xml:space="preserve"> File (#8989.3)</w:instrText>
      </w:r>
      <w:r w:rsidR="00F26614">
        <w:instrText>”</w:instrText>
      </w:r>
      <w:r w:rsidR="000B4D3E" w:rsidRPr="00BA67B7">
        <w:fldChar w:fldCharType="end"/>
      </w:r>
      <w:r w:rsidR="00DB271A" w:rsidRPr="00BA67B7">
        <w:fldChar w:fldCharType="begin"/>
      </w:r>
      <w:r w:rsidR="00DB271A" w:rsidRPr="00BA67B7">
        <w:instrText xml:space="preserve">XE </w:instrText>
      </w:r>
      <w:r w:rsidR="00F26614">
        <w:instrText>“</w:instrText>
      </w:r>
      <w:r w:rsidR="00DB271A" w:rsidRPr="00BA67B7">
        <w:instrText>Files:</w:instrText>
      </w:r>
      <w:r w:rsidR="00DB271A" w:rsidRPr="00BA67B7">
        <w:rPr>
          <w:caps/>
        </w:rPr>
        <w:instrText>Kernel</w:instrText>
      </w:r>
      <w:r w:rsidR="00DB271A" w:rsidRPr="00BA67B7">
        <w:instrText xml:space="preserve"> </w:instrText>
      </w:r>
      <w:r w:rsidR="00DB271A" w:rsidRPr="00BA67B7">
        <w:rPr>
          <w:caps/>
        </w:rPr>
        <w:instrText>System Parameters</w:instrText>
      </w:r>
      <w:r w:rsidR="00DB271A" w:rsidRPr="00BA67B7">
        <w:instrText xml:space="preserve"> (#8989.3)</w:instrText>
      </w:r>
      <w:r w:rsidR="00F26614">
        <w:instrText>”</w:instrText>
      </w:r>
      <w:r w:rsidR="00DB271A" w:rsidRPr="00BA67B7">
        <w:fldChar w:fldCharType="end"/>
      </w:r>
      <w:r w:rsidRPr="00BA67B7">
        <w:t>. Therefore, the fields in the NEW PERSON file</w:t>
      </w:r>
      <w:r w:rsidR="00DB271A" w:rsidRPr="00BA67B7">
        <w:t xml:space="preserve"> (#200)</w:t>
      </w:r>
      <w:r w:rsidRPr="00BA67B7">
        <w:t xml:space="preserve"> are checked first. If the user fields in the NEW PERSON file</w:t>
      </w:r>
      <w:r w:rsidR="00DB271A" w:rsidRPr="00BA67B7">
        <w:t xml:space="preserve"> (#200)</w:t>
      </w:r>
      <w:r w:rsidR="00DB271A" w:rsidRPr="00BA67B7">
        <w:fldChar w:fldCharType="begin"/>
      </w:r>
      <w:r w:rsidR="00DB271A" w:rsidRPr="00BA67B7">
        <w:instrText xml:space="preserve">XE </w:instrText>
      </w:r>
      <w:r w:rsidR="00F26614">
        <w:instrText>“</w:instrText>
      </w:r>
      <w:r w:rsidR="00DB271A" w:rsidRPr="00BA67B7">
        <w:rPr>
          <w:caps/>
        </w:rPr>
        <w:instrText>New Person</w:instrText>
      </w:r>
      <w:r w:rsidR="00DB271A" w:rsidRPr="00BA67B7">
        <w:instrText xml:space="preserve"> File (#200)</w:instrText>
      </w:r>
      <w:r w:rsidR="00F26614">
        <w:instrText>”</w:instrText>
      </w:r>
      <w:r w:rsidR="00DB271A" w:rsidRPr="00BA67B7">
        <w:fldChar w:fldCharType="end"/>
      </w:r>
      <w:r w:rsidR="00DB271A" w:rsidRPr="00BA67B7">
        <w:fldChar w:fldCharType="begin"/>
      </w:r>
      <w:r w:rsidR="00DB271A" w:rsidRPr="00BA67B7">
        <w:instrText xml:space="preserve">XE </w:instrText>
      </w:r>
      <w:r w:rsidR="00F26614">
        <w:instrText>“</w:instrText>
      </w:r>
      <w:r w:rsidR="00DB271A" w:rsidRPr="00BA67B7">
        <w:instrText>Files:</w:instrText>
      </w:r>
      <w:r w:rsidR="00DB271A" w:rsidRPr="00BA67B7">
        <w:rPr>
          <w:caps/>
        </w:rPr>
        <w:instrText>New Person</w:instrText>
      </w:r>
      <w:r w:rsidR="00DB271A" w:rsidRPr="00BA67B7">
        <w:instrText xml:space="preserve"> (#200)</w:instrText>
      </w:r>
      <w:r w:rsidR="00F26614">
        <w:instrText>”</w:instrText>
      </w:r>
      <w:r w:rsidR="00DB271A" w:rsidRPr="00BA67B7">
        <w:fldChar w:fldCharType="end"/>
      </w:r>
      <w:r w:rsidRPr="00BA67B7">
        <w:t xml:space="preserve"> are null, the values in the KERNEL SYSTEM PARAMETERS file</w:t>
      </w:r>
      <w:r w:rsidR="00DB271A" w:rsidRPr="00BA67B7">
        <w:t xml:space="preserve"> (#8989.3)</w:t>
      </w:r>
      <w:r w:rsidR="000B4D3E" w:rsidRPr="00BA67B7">
        <w:fldChar w:fldCharType="begin"/>
      </w:r>
      <w:r w:rsidR="000B4D3E" w:rsidRPr="00BA67B7">
        <w:instrText xml:space="preserve">XE </w:instrText>
      </w:r>
      <w:r w:rsidR="00F26614">
        <w:instrText>“</w:instrText>
      </w:r>
      <w:r w:rsidR="000B4D3E" w:rsidRPr="00BA67B7">
        <w:rPr>
          <w:caps/>
        </w:rPr>
        <w:instrText>Kernel</w:instrText>
      </w:r>
      <w:r w:rsidR="000B4D3E" w:rsidRPr="00BA67B7">
        <w:instrText xml:space="preserve"> </w:instrText>
      </w:r>
      <w:r w:rsidR="000B4D3E" w:rsidRPr="00BA67B7">
        <w:rPr>
          <w:caps/>
        </w:rPr>
        <w:instrText>System Parameters</w:instrText>
      </w:r>
      <w:r w:rsidR="000B4D3E" w:rsidRPr="00BA67B7">
        <w:instrText xml:space="preserve"> File (#8989.3)</w:instrText>
      </w:r>
      <w:r w:rsidR="00F26614">
        <w:instrText>”</w:instrText>
      </w:r>
      <w:r w:rsidR="000B4D3E" w:rsidRPr="00BA67B7">
        <w:fldChar w:fldCharType="end"/>
      </w:r>
      <w:r w:rsidR="000B4D3E" w:rsidRPr="00BA67B7">
        <w:fldChar w:fldCharType="begin"/>
      </w:r>
      <w:r w:rsidR="000B4D3E" w:rsidRPr="00BA67B7">
        <w:instrText xml:space="preserve">XE </w:instrText>
      </w:r>
      <w:r w:rsidR="00F26614">
        <w:instrText>“</w:instrText>
      </w:r>
      <w:r w:rsidR="000B4D3E" w:rsidRPr="00BA67B7">
        <w:instrText>Files:</w:instrText>
      </w:r>
      <w:r w:rsidR="000B4D3E" w:rsidRPr="00BA67B7">
        <w:rPr>
          <w:caps/>
        </w:rPr>
        <w:instrText>Kernel</w:instrText>
      </w:r>
      <w:r w:rsidR="000B4D3E" w:rsidRPr="00BA67B7">
        <w:instrText xml:space="preserve"> </w:instrText>
      </w:r>
      <w:r w:rsidR="000B4D3E" w:rsidRPr="00BA67B7">
        <w:rPr>
          <w:caps/>
        </w:rPr>
        <w:instrText>System Parameters</w:instrText>
      </w:r>
      <w:r w:rsidR="000B4D3E" w:rsidRPr="00BA67B7">
        <w:instrText xml:space="preserve"> (#8989.3)</w:instrText>
      </w:r>
      <w:r w:rsidR="00F26614">
        <w:instrText>”</w:instrText>
      </w:r>
      <w:r w:rsidR="000B4D3E" w:rsidRPr="00BA67B7">
        <w:fldChar w:fldCharType="end"/>
      </w:r>
      <w:r w:rsidRPr="00BA67B7">
        <w:t xml:space="preserve"> will be used.</w:t>
      </w:r>
    </w:p>
    <w:p w:rsidR="00CE155D" w:rsidRPr="00BA67B7" w:rsidRDefault="000D602C" w:rsidP="00E67270">
      <w:pPr>
        <w:pStyle w:val="Note"/>
      </w:pPr>
      <w:r>
        <w:rPr>
          <w:noProof/>
          <w:lang w:eastAsia="en-US"/>
        </w:rPr>
        <w:drawing>
          <wp:inline distT="0" distB="0" distL="0" distR="0" wp14:anchorId="5A6AC824" wp14:editId="4D8D0497">
            <wp:extent cx="304800" cy="304800"/>
            <wp:effectExtent l="0" t="0" r="0" b="0"/>
            <wp:docPr id="51"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67270" w:rsidRPr="00BA67B7">
        <w:tab/>
      </w:r>
      <w:r w:rsidR="00E67270" w:rsidRPr="00BA67B7">
        <w:rPr>
          <w:b/>
          <w:iCs/>
        </w:rPr>
        <w:t>NOTE:</w:t>
      </w:r>
      <w:r w:rsidR="00E67270" w:rsidRPr="00BA67B7">
        <w:rPr>
          <w:iCs/>
        </w:rPr>
        <w:t xml:space="preserve"> The AUTO SIGN-ON field</w:t>
      </w:r>
      <w:r w:rsidR="00E67270" w:rsidRPr="00BA67B7">
        <w:fldChar w:fldCharType="begin"/>
      </w:r>
      <w:r w:rsidR="00E67270" w:rsidRPr="00BA67B7">
        <w:instrText xml:space="preserve">XE </w:instrText>
      </w:r>
      <w:r w:rsidR="00F26614">
        <w:instrText>“</w:instrText>
      </w:r>
      <w:r w:rsidR="00E67270" w:rsidRPr="00BA67B7">
        <w:instrText>AUTO SIGN-ON Field</w:instrText>
      </w:r>
      <w:r w:rsidR="00F26614">
        <w:instrText>”</w:instrText>
      </w:r>
      <w:r w:rsidR="00E67270" w:rsidRPr="00BA67B7">
        <w:fldChar w:fldCharType="end"/>
      </w:r>
      <w:r w:rsidR="00E67270" w:rsidRPr="00BA67B7">
        <w:fldChar w:fldCharType="begin"/>
      </w:r>
      <w:r w:rsidR="00E67270" w:rsidRPr="00BA67B7">
        <w:instrText xml:space="preserve">XE </w:instrText>
      </w:r>
      <w:r w:rsidR="00F26614">
        <w:instrText>“</w:instrText>
      </w:r>
      <w:r w:rsidR="00E67270" w:rsidRPr="00BA67B7">
        <w:instrText>Fields:AUTO SIGN-ON</w:instrText>
      </w:r>
      <w:r w:rsidR="00F26614">
        <w:instrText>”</w:instrText>
      </w:r>
      <w:r w:rsidR="00E67270" w:rsidRPr="00BA67B7">
        <w:fldChar w:fldCharType="end"/>
      </w:r>
      <w:r w:rsidR="00E67270" w:rsidRPr="00BA67B7">
        <w:rPr>
          <w:iCs/>
        </w:rPr>
        <w:t xml:space="preserve"> in the </w:t>
      </w:r>
      <w:r w:rsidR="00E67270" w:rsidRPr="00BA67B7">
        <w:rPr>
          <w:iCs/>
          <w:caps/>
        </w:rPr>
        <w:t xml:space="preserve">NEW PERSON </w:t>
      </w:r>
      <w:r w:rsidR="00E67270" w:rsidRPr="00BA67B7">
        <w:rPr>
          <w:iCs/>
        </w:rPr>
        <w:t>file (#200)</w:t>
      </w:r>
      <w:r w:rsidR="00E67270" w:rsidRPr="00BA67B7">
        <w:fldChar w:fldCharType="begin"/>
      </w:r>
      <w:r w:rsidR="00E67270" w:rsidRPr="00BA67B7">
        <w:instrText xml:space="preserve">XE </w:instrText>
      </w:r>
      <w:r w:rsidR="00F26614">
        <w:instrText>“</w:instrText>
      </w:r>
      <w:r w:rsidR="00E67270" w:rsidRPr="00BA67B7">
        <w:rPr>
          <w:caps/>
        </w:rPr>
        <w:instrText>New Person</w:instrText>
      </w:r>
      <w:r w:rsidR="00E67270" w:rsidRPr="00BA67B7">
        <w:instrText xml:space="preserve"> File (#200)</w:instrText>
      </w:r>
      <w:r w:rsidR="00F26614">
        <w:instrText>”</w:instrText>
      </w:r>
      <w:r w:rsidR="00E67270" w:rsidRPr="00BA67B7">
        <w:fldChar w:fldCharType="end"/>
      </w:r>
      <w:r w:rsidR="00E67270" w:rsidRPr="00BA67B7">
        <w:fldChar w:fldCharType="begin"/>
      </w:r>
      <w:r w:rsidR="00E67270" w:rsidRPr="00BA67B7">
        <w:instrText xml:space="preserve">XE </w:instrText>
      </w:r>
      <w:r w:rsidR="00F26614">
        <w:instrText>“</w:instrText>
      </w:r>
      <w:r w:rsidR="00E67270" w:rsidRPr="00BA67B7">
        <w:instrText>Files:</w:instrText>
      </w:r>
      <w:r w:rsidR="00E67270" w:rsidRPr="00BA67B7">
        <w:rPr>
          <w:caps/>
        </w:rPr>
        <w:instrText>New Person</w:instrText>
      </w:r>
      <w:r w:rsidR="00E67270" w:rsidRPr="00BA67B7">
        <w:instrText xml:space="preserve"> (#200)</w:instrText>
      </w:r>
      <w:r w:rsidR="00F26614">
        <w:instrText>”</w:instrText>
      </w:r>
      <w:r w:rsidR="00E67270" w:rsidRPr="00BA67B7">
        <w:fldChar w:fldCharType="end"/>
      </w:r>
      <w:r w:rsidR="00E67270" w:rsidRPr="00BA67B7">
        <w:rPr>
          <w:iCs/>
        </w:rPr>
        <w:t xml:space="preserve"> and the DEFAULT AUTO SIGN-ON field</w:t>
      </w:r>
      <w:r w:rsidR="00E67270" w:rsidRPr="00BA67B7">
        <w:fldChar w:fldCharType="begin"/>
      </w:r>
      <w:r w:rsidR="00E67270" w:rsidRPr="00BA67B7">
        <w:instrText xml:space="preserve">XE </w:instrText>
      </w:r>
      <w:r w:rsidR="00F26614">
        <w:instrText>“</w:instrText>
      </w:r>
      <w:r w:rsidR="00E67270" w:rsidRPr="00BA67B7">
        <w:instrText>DEFAULT AUTO SIGN-ON Field</w:instrText>
      </w:r>
      <w:r w:rsidR="00F26614">
        <w:instrText>”</w:instrText>
      </w:r>
      <w:r w:rsidR="00E67270" w:rsidRPr="00BA67B7">
        <w:fldChar w:fldCharType="end"/>
      </w:r>
      <w:r w:rsidR="00E67270" w:rsidRPr="00BA67B7">
        <w:fldChar w:fldCharType="begin"/>
      </w:r>
      <w:r w:rsidR="00E67270" w:rsidRPr="00BA67B7">
        <w:instrText xml:space="preserve">XE </w:instrText>
      </w:r>
      <w:r w:rsidR="00F26614">
        <w:instrText>“</w:instrText>
      </w:r>
      <w:r w:rsidR="00E67270" w:rsidRPr="00BA67B7">
        <w:instrText>Fields:DEFAULT AUTO SIGN-ON</w:instrText>
      </w:r>
      <w:r w:rsidR="00F26614">
        <w:instrText>”</w:instrText>
      </w:r>
      <w:r w:rsidR="00E67270" w:rsidRPr="00BA67B7">
        <w:fldChar w:fldCharType="end"/>
      </w:r>
      <w:r w:rsidR="00E67270" w:rsidRPr="00BA67B7">
        <w:rPr>
          <w:iCs/>
        </w:rPr>
        <w:t xml:space="preserve"> in the </w:t>
      </w:r>
      <w:r w:rsidR="00E67270" w:rsidRPr="00BA67B7">
        <w:rPr>
          <w:iCs/>
          <w:caps/>
        </w:rPr>
        <w:t>Kernel System Parameters</w:t>
      </w:r>
      <w:r w:rsidR="00E67270" w:rsidRPr="00BA67B7">
        <w:rPr>
          <w:iCs/>
        </w:rPr>
        <w:t xml:space="preserve"> file (#</w:t>
      </w:r>
      <w:r w:rsidR="00E67270" w:rsidRPr="00BA67B7">
        <w:t>8989.3</w:t>
      </w:r>
      <w:r w:rsidR="00E67270" w:rsidRPr="00BA67B7">
        <w:rPr>
          <w:iCs/>
        </w:rPr>
        <w:t>)</w:t>
      </w:r>
      <w:r w:rsidR="00E67270" w:rsidRPr="00BA67B7">
        <w:fldChar w:fldCharType="begin"/>
      </w:r>
      <w:r w:rsidR="00E67270" w:rsidRPr="00BA67B7">
        <w:instrText xml:space="preserve">XE </w:instrText>
      </w:r>
      <w:r w:rsidR="00F26614">
        <w:instrText>“</w:instrText>
      </w:r>
      <w:r w:rsidR="00E67270" w:rsidRPr="00BA67B7">
        <w:rPr>
          <w:caps/>
        </w:rPr>
        <w:instrText>Kernel</w:instrText>
      </w:r>
      <w:r w:rsidR="00E67270" w:rsidRPr="00BA67B7">
        <w:instrText xml:space="preserve"> </w:instrText>
      </w:r>
      <w:r w:rsidR="00E67270" w:rsidRPr="00BA67B7">
        <w:rPr>
          <w:caps/>
        </w:rPr>
        <w:instrText>System Parameters</w:instrText>
      </w:r>
      <w:r w:rsidR="00E67270" w:rsidRPr="00BA67B7">
        <w:instrText xml:space="preserve"> File (#8989.3)</w:instrText>
      </w:r>
      <w:r w:rsidR="00F26614">
        <w:instrText>”</w:instrText>
      </w:r>
      <w:r w:rsidR="00E67270" w:rsidRPr="00BA67B7">
        <w:fldChar w:fldCharType="end"/>
      </w:r>
      <w:r w:rsidR="00E67270" w:rsidRPr="00BA67B7">
        <w:fldChar w:fldCharType="begin"/>
      </w:r>
      <w:r w:rsidR="00E67270" w:rsidRPr="00BA67B7">
        <w:instrText xml:space="preserve">XE </w:instrText>
      </w:r>
      <w:r w:rsidR="00F26614">
        <w:instrText>“</w:instrText>
      </w:r>
      <w:r w:rsidR="00E67270" w:rsidRPr="00BA67B7">
        <w:instrText>Files:</w:instrText>
      </w:r>
      <w:r w:rsidR="00E67270" w:rsidRPr="00BA67B7">
        <w:rPr>
          <w:caps/>
        </w:rPr>
        <w:instrText>Kernel</w:instrText>
      </w:r>
      <w:r w:rsidR="00E67270" w:rsidRPr="00BA67B7">
        <w:instrText xml:space="preserve"> </w:instrText>
      </w:r>
      <w:r w:rsidR="00E67270" w:rsidRPr="00BA67B7">
        <w:rPr>
          <w:caps/>
        </w:rPr>
        <w:instrText>System Parameters</w:instrText>
      </w:r>
      <w:r w:rsidR="00E67270" w:rsidRPr="00BA67B7">
        <w:instrText xml:space="preserve"> (#8989.3)</w:instrText>
      </w:r>
      <w:r w:rsidR="00F26614">
        <w:instrText>”</w:instrText>
      </w:r>
      <w:r w:rsidR="00E67270" w:rsidRPr="00BA67B7">
        <w:fldChar w:fldCharType="end"/>
      </w:r>
      <w:r w:rsidR="00E67270" w:rsidRPr="00BA67B7">
        <w:rPr>
          <w:iCs/>
        </w:rPr>
        <w:t xml:space="preserve"> are initially set to null.</w:t>
      </w:r>
    </w:p>
    <w:p w:rsidR="00CE155D" w:rsidRPr="00BA67B7" w:rsidRDefault="000D602C" w:rsidP="00E67270">
      <w:pPr>
        <w:pStyle w:val="Caution"/>
      </w:pPr>
      <w:r>
        <w:rPr>
          <w:noProof/>
          <w:lang w:eastAsia="en-US"/>
        </w:rPr>
        <w:drawing>
          <wp:inline distT="0" distB="0" distL="0" distR="0" wp14:anchorId="35F5FAD5" wp14:editId="38A49F63">
            <wp:extent cx="409575" cy="409575"/>
            <wp:effectExtent l="0" t="0" r="9525" b="9525"/>
            <wp:docPr id="52" name="Picture 22"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22"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67270" w:rsidRPr="00BA67B7">
        <w:tab/>
        <w:t xml:space="preserve">CAUTION: If a user is </w:t>
      </w:r>
      <w:r w:rsidR="00E67270" w:rsidRPr="00BA67B7">
        <w:rPr>
          <w:i/>
        </w:rPr>
        <w:t>not</w:t>
      </w:r>
      <w:r w:rsidR="00E67270" w:rsidRPr="00BA67B7">
        <w:t xml:space="preserve"> allowed multiple signons, they will only be allowed to initiate a </w:t>
      </w:r>
      <w:r w:rsidR="00E67270" w:rsidRPr="00BA67B7">
        <w:rPr>
          <w:i/>
        </w:rPr>
        <w:t>single</w:t>
      </w:r>
      <w:r w:rsidR="00E67270" w:rsidRPr="00BA67B7">
        <w:t xml:space="preserve"> session (i.e., automatically disallowing Auto Signon).</w:t>
      </w:r>
    </w:p>
    <w:p w:rsidR="0087360D" w:rsidRPr="00BA67B7" w:rsidRDefault="0087360D" w:rsidP="0087360D">
      <w:pPr>
        <w:pStyle w:val="Heading4"/>
      </w:pPr>
      <w:bookmarkStart w:id="294" w:name="_Toc449511507"/>
      <w:r w:rsidRPr="00BA67B7">
        <w:lastRenderedPageBreak/>
        <w:t>Examples</w:t>
      </w:r>
      <w:bookmarkEnd w:id="294"/>
    </w:p>
    <w:p w:rsidR="00CE155D" w:rsidRPr="00BA67B7" w:rsidRDefault="0087360D" w:rsidP="0087360D">
      <w:pPr>
        <w:pStyle w:val="Heading5"/>
      </w:pPr>
      <w:r w:rsidRPr="00BA67B7">
        <w:t>Example 1</w:t>
      </w:r>
    </w:p>
    <w:p w:rsidR="00CE155D" w:rsidRPr="00BA67B7" w:rsidRDefault="00CE155D" w:rsidP="00E67270">
      <w:pPr>
        <w:pStyle w:val="BodyText"/>
        <w:keepNext/>
        <w:keepLines/>
      </w:pPr>
      <w:r w:rsidRPr="00BA67B7">
        <w:t xml:space="preserve">If a user has an active </w:t>
      </w:r>
      <w:r w:rsidR="00696037" w:rsidRPr="00BA67B7">
        <w:rPr>
          <w:szCs w:val="22"/>
        </w:rPr>
        <w:t>VistA</w:t>
      </w:r>
      <w:r w:rsidRPr="00BA67B7">
        <w:t xml:space="preserve"> session and has the following characteristics:</w:t>
      </w:r>
    </w:p>
    <w:p w:rsidR="00CE155D" w:rsidRPr="00BA67B7" w:rsidRDefault="00CE155D" w:rsidP="00E67270">
      <w:pPr>
        <w:pStyle w:val="ListBullet"/>
        <w:keepNext/>
        <w:keepLines/>
      </w:pPr>
      <w:r w:rsidRPr="00BA67B7">
        <w:t>Allowed multiple signons (i.e.,</w:t>
      </w:r>
      <w:r w:rsidR="00977ABB" w:rsidRPr="00BA67B7">
        <w:t> </w:t>
      </w:r>
      <w:r w:rsidRPr="00BA67B7">
        <w:t xml:space="preserve">the MULTIPLE SIGN-ON field in the </w:t>
      </w:r>
      <w:r w:rsidRPr="00BA67B7">
        <w:rPr>
          <w:caps/>
        </w:rPr>
        <w:t>New Person</w:t>
      </w:r>
      <w:r w:rsidRPr="00BA67B7">
        <w:t xml:space="preserve"> file (#200) is set to </w:t>
      </w:r>
      <w:r w:rsidR="00DB271A" w:rsidRPr="00BA67B7">
        <w:t>YES</w:t>
      </w:r>
      <w:r w:rsidRPr="00BA67B7">
        <w:t>)</w:t>
      </w:r>
    </w:p>
    <w:p w:rsidR="00CE155D" w:rsidRPr="00BA67B7" w:rsidRDefault="00CE155D" w:rsidP="00E67270">
      <w:pPr>
        <w:pStyle w:val="ListBullet"/>
        <w:keepNext/>
        <w:keepLines/>
      </w:pPr>
      <w:r w:rsidRPr="00BA67B7">
        <w:t>Allowed Auto Signon</w:t>
      </w:r>
      <w:r w:rsidR="00F47ECC" w:rsidRPr="00BA67B7">
        <w:fldChar w:fldCharType="begin"/>
      </w:r>
      <w:r w:rsidR="00F47ECC" w:rsidRPr="00BA67B7">
        <w:instrText xml:space="preserve"> XE </w:instrText>
      </w:r>
      <w:r w:rsidR="00F26614">
        <w:instrText>“</w:instrText>
      </w:r>
      <w:r w:rsidR="00F47ECC" w:rsidRPr="00BA67B7">
        <w:instrText>Auto Signon</w:instrText>
      </w:r>
      <w:r w:rsidR="00F26614">
        <w:instrText>”</w:instrText>
      </w:r>
      <w:r w:rsidR="00F47ECC" w:rsidRPr="00BA67B7">
        <w:instrText xml:space="preserve"> </w:instrText>
      </w:r>
      <w:r w:rsidR="00F47ECC" w:rsidRPr="00BA67B7">
        <w:fldChar w:fldCharType="end"/>
      </w:r>
      <w:r w:rsidRPr="00BA67B7">
        <w:t xml:space="preserve"> (i.e.,</w:t>
      </w:r>
      <w:r w:rsidR="00977ABB" w:rsidRPr="00BA67B7">
        <w:t> </w:t>
      </w:r>
      <w:r w:rsidRPr="00BA67B7">
        <w:t xml:space="preserve">the AUTO SIGN-ON in the </w:t>
      </w:r>
      <w:r w:rsidRPr="00BA67B7">
        <w:rPr>
          <w:caps/>
        </w:rPr>
        <w:t>New Person</w:t>
      </w:r>
      <w:r w:rsidRPr="00BA67B7">
        <w:t xml:space="preserve"> file (#200) is set to </w:t>
      </w:r>
      <w:r w:rsidR="00DB271A" w:rsidRPr="00BA67B7">
        <w:t>YES</w:t>
      </w:r>
      <w:r w:rsidRPr="00BA67B7">
        <w:t>)</w:t>
      </w:r>
    </w:p>
    <w:p w:rsidR="00CE155D" w:rsidRPr="00BA67B7" w:rsidRDefault="00CE155D" w:rsidP="00E67270">
      <w:pPr>
        <w:pStyle w:val="BodyText"/>
        <w:keepNext/>
        <w:keepLines/>
      </w:pPr>
      <w:r w:rsidRPr="00BA67B7">
        <w:t xml:space="preserve">They will be allowed to start another </w:t>
      </w:r>
      <w:r w:rsidR="00696037" w:rsidRPr="00BA67B7">
        <w:rPr>
          <w:szCs w:val="22"/>
        </w:rPr>
        <w:t>VistA</w:t>
      </w:r>
      <w:r w:rsidRPr="00BA67B7">
        <w:t xml:space="preserve"> session </w:t>
      </w:r>
      <w:r w:rsidRPr="00BA67B7">
        <w:rPr>
          <w:i/>
        </w:rPr>
        <w:t>without</w:t>
      </w:r>
      <w:r w:rsidRPr="00BA67B7">
        <w:t xml:space="preserve"> having to re-enter their Access</w:t>
      </w:r>
      <w:r w:rsidR="002A25E3" w:rsidRPr="00BA67B7">
        <w:fldChar w:fldCharType="begin"/>
      </w:r>
      <w:r w:rsidR="002A25E3" w:rsidRPr="00BA67B7">
        <w:instrText xml:space="preserve"> XE </w:instrText>
      </w:r>
      <w:r w:rsidR="00F26614">
        <w:instrText>“</w:instrText>
      </w:r>
      <w:r w:rsidR="002A25E3" w:rsidRPr="00BA67B7">
        <w:instrText>Access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Codes:Access</w:instrText>
      </w:r>
      <w:r w:rsidR="00F26614">
        <w:instrText>”</w:instrText>
      </w:r>
      <w:r w:rsidR="002A25E3" w:rsidRPr="00BA67B7">
        <w:instrText xml:space="preserve"> </w:instrText>
      </w:r>
      <w:r w:rsidR="002A25E3" w:rsidRPr="00BA67B7">
        <w:fldChar w:fldCharType="end"/>
      </w:r>
      <w:r w:rsidRPr="00BA67B7">
        <w:t xml:space="preserve"> and Verify</w:t>
      </w:r>
      <w:r w:rsidR="002A25E3" w:rsidRPr="00BA67B7">
        <w:fldChar w:fldCharType="begin"/>
      </w:r>
      <w:r w:rsidR="002A25E3" w:rsidRPr="00BA67B7">
        <w:instrText xml:space="preserve"> XE </w:instrText>
      </w:r>
      <w:r w:rsidR="00F26614">
        <w:instrText>“</w:instrText>
      </w:r>
      <w:r w:rsidR="002A25E3" w:rsidRPr="00BA67B7">
        <w:instrText>Verify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Codes:Verify</w:instrText>
      </w:r>
      <w:r w:rsidR="00F26614">
        <w:instrText>”</w:instrText>
      </w:r>
      <w:r w:rsidR="002A25E3" w:rsidRPr="00BA67B7">
        <w:instrText xml:space="preserve"> </w:instrText>
      </w:r>
      <w:r w:rsidR="002A25E3" w:rsidRPr="00BA67B7">
        <w:fldChar w:fldCharType="end"/>
      </w:r>
      <w:r w:rsidRPr="00BA67B7">
        <w:t xml:space="preserve"> codes.</w:t>
      </w:r>
    </w:p>
    <w:p w:rsidR="00CE155D" w:rsidRPr="00BA67B7" w:rsidRDefault="0087360D" w:rsidP="00E67270">
      <w:pPr>
        <w:pStyle w:val="Heading5"/>
      </w:pPr>
      <w:r w:rsidRPr="00BA67B7">
        <w:t>Example 2</w:t>
      </w:r>
    </w:p>
    <w:p w:rsidR="00CE155D" w:rsidRPr="00BA67B7" w:rsidRDefault="00CE155D" w:rsidP="00E67270">
      <w:pPr>
        <w:pStyle w:val="BodyText"/>
        <w:keepNext/>
        <w:keepLines/>
      </w:pPr>
      <w:r w:rsidRPr="00BA67B7">
        <w:t xml:space="preserve">If a user has an active </w:t>
      </w:r>
      <w:r w:rsidR="00696037" w:rsidRPr="00BA67B7">
        <w:rPr>
          <w:szCs w:val="22"/>
        </w:rPr>
        <w:t>VistA</w:t>
      </w:r>
      <w:r w:rsidRPr="00BA67B7">
        <w:t xml:space="preserve"> session and has the following characteristics:</w:t>
      </w:r>
    </w:p>
    <w:p w:rsidR="00CE155D" w:rsidRPr="00BA67B7" w:rsidRDefault="00CE155D" w:rsidP="00E67270">
      <w:pPr>
        <w:pStyle w:val="ListBullet"/>
        <w:keepNext/>
        <w:keepLines/>
      </w:pPr>
      <w:r w:rsidRPr="00BA67B7">
        <w:t>Allowed multiple signons (i.e.,</w:t>
      </w:r>
      <w:r w:rsidR="00977ABB" w:rsidRPr="00BA67B7">
        <w:t> </w:t>
      </w:r>
      <w:r w:rsidRPr="00BA67B7">
        <w:t xml:space="preserve">the MULTIPLE SIGN-ON field in the </w:t>
      </w:r>
      <w:r w:rsidRPr="00BA67B7">
        <w:rPr>
          <w:caps/>
        </w:rPr>
        <w:t>New Person</w:t>
      </w:r>
      <w:r w:rsidRPr="00BA67B7">
        <w:t xml:space="preserve"> file (#200) is set to </w:t>
      </w:r>
      <w:r w:rsidR="00DB271A" w:rsidRPr="00BA67B7">
        <w:t>YES</w:t>
      </w:r>
      <w:r w:rsidRPr="00BA67B7">
        <w:t>)</w:t>
      </w:r>
    </w:p>
    <w:p w:rsidR="00CE155D" w:rsidRPr="00BA67B7" w:rsidRDefault="00CE155D" w:rsidP="00E67270">
      <w:pPr>
        <w:pStyle w:val="ListBullet"/>
      </w:pPr>
      <w:r w:rsidRPr="00BA67B7">
        <w:t>Not allowed Auto Signon</w:t>
      </w:r>
      <w:r w:rsidR="00F47ECC" w:rsidRPr="00BA67B7">
        <w:fldChar w:fldCharType="begin"/>
      </w:r>
      <w:r w:rsidR="00F47ECC" w:rsidRPr="00BA67B7">
        <w:instrText xml:space="preserve"> XE </w:instrText>
      </w:r>
      <w:r w:rsidR="00F26614">
        <w:instrText>“</w:instrText>
      </w:r>
      <w:r w:rsidR="00F47ECC" w:rsidRPr="00BA67B7">
        <w:instrText>Auto Signon</w:instrText>
      </w:r>
      <w:r w:rsidR="00F26614">
        <w:instrText>”</w:instrText>
      </w:r>
      <w:r w:rsidR="00F47ECC" w:rsidRPr="00BA67B7">
        <w:instrText xml:space="preserve"> </w:instrText>
      </w:r>
      <w:r w:rsidR="00F47ECC" w:rsidRPr="00BA67B7">
        <w:fldChar w:fldCharType="end"/>
      </w:r>
      <w:r w:rsidRPr="00BA67B7">
        <w:t xml:space="preserve"> (i.e.,</w:t>
      </w:r>
      <w:r w:rsidR="00977ABB" w:rsidRPr="00BA67B7">
        <w:t> </w:t>
      </w:r>
      <w:r w:rsidRPr="00BA67B7">
        <w:t xml:space="preserve">the AUTO SIGN-ON field in the </w:t>
      </w:r>
      <w:r w:rsidRPr="00BA67B7">
        <w:rPr>
          <w:caps/>
        </w:rPr>
        <w:t>New Person</w:t>
      </w:r>
      <w:r w:rsidRPr="00BA67B7">
        <w:t xml:space="preserve"> file (#200) is set to </w:t>
      </w:r>
      <w:r w:rsidR="00DB271A" w:rsidRPr="00BA67B7">
        <w:t>NO</w:t>
      </w:r>
      <w:r w:rsidRPr="00BA67B7">
        <w:t>)</w:t>
      </w:r>
    </w:p>
    <w:p w:rsidR="00CE155D" w:rsidRPr="00BA67B7" w:rsidRDefault="00CE155D" w:rsidP="00E67270">
      <w:pPr>
        <w:pStyle w:val="BodyText"/>
      </w:pPr>
      <w:r w:rsidRPr="00BA67B7">
        <w:t xml:space="preserve">They will be allowed to start another </w:t>
      </w:r>
      <w:r w:rsidR="00696037" w:rsidRPr="00BA67B7">
        <w:rPr>
          <w:szCs w:val="22"/>
        </w:rPr>
        <w:t>VistA</w:t>
      </w:r>
      <w:r w:rsidRPr="00BA67B7">
        <w:t xml:space="preserve"> session, however, they </w:t>
      </w:r>
      <w:r w:rsidRPr="00BA67B7">
        <w:rPr>
          <w:i/>
        </w:rPr>
        <w:t>must</w:t>
      </w:r>
      <w:r w:rsidRPr="00BA67B7">
        <w:t xml:space="preserve"> re-enter their Access</w:t>
      </w:r>
      <w:r w:rsidR="002A25E3" w:rsidRPr="00BA67B7">
        <w:fldChar w:fldCharType="begin"/>
      </w:r>
      <w:r w:rsidR="002A25E3" w:rsidRPr="00BA67B7">
        <w:instrText xml:space="preserve"> XE </w:instrText>
      </w:r>
      <w:r w:rsidR="00F26614">
        <w:instrText>“</w:instrText>
      </w:r>
      <w:r w:rsidR="002A25E3" w:rsidRPr="00BA67B7">
        <w:instrText>Access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Codes:Access</w:instrText>
      </w:r>
      <w:r w:rsidR="00F26614">
        <w:instrText>”</w:instrText>
      </w:r>
      <w:r w:rsidR="002A25E3" w:rsidRPr="00BA67B7">
        <w:instrText xml:space="preserve"> </w:instrText>
      </w:r>
      <w:r w:rsidR="002A25E3" w:rsidRPr="00BA67B7">
        <w:fldChar w:fldCharType="end"/>
      </w:r>
      <w:r w:rsidRPr="00BA67B7">
        <w:t xml:space="preserve"> and Verify</w:t>
      </w:r>
      <w:r w:rsidR="002A25E3" w:rsidRPr="00BA67B7">
        <w:fldChar w:fldCharType="begin"/>
      </w:r>
      <w:r w:rsidR="002A25E3" w:rsidRPr="00BA67B7">
        <w:instrText xml:space="preserve"> XE </w:instrText>
      </w:r>
      <w:r w:rsidR="00F26614">
        <w:instrText>“</w:instrText>
      </w:r>
      <w:r w:rsidR="002A25E3" w:rsidRPr="00BA67B7">
        <w:instrText>Verify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Codes:Verify</w:instrText>
      </w:r>
      <w:r w:rsidR="00F26614">
        <w:instrText>”</w:instrText>
      </w:r>
      <w:r w:rsidR="002A25E3" w:rsidRPr="00BA67B7">
        <w:instrText xml:space="preserve"> </w:instrText>
      </w:r>
      <w:r w:rsidR="002A25E3" w:rsidRPr="00BA67B7">
        <w:fldChar w:fldCharType="end"/>
      </w:r>
      <w:r w:rsidRPr="00BA67B7">
        <w:t xml:space="preserve"> codes.</w:t>
      </w:r>
    </w:p>
    <w:p w:rsidR="00CE155D" w:rsidRPr="00BA67B7" w:rsidRDefault="00127538" w:rsidP="00E67270">
      <w:pPr>
        <w:pStyle w:val="BodyText"/>
        <w:keepNext/>
        <w:keepLines/>
      </w:pPr>
      <w:r w:rsidRPr="00127538">
        <w:rPr>
          <w:color w:val="0000FF"/>
          <w:u w:val="single"/>
        </w:rPr>
        <w:fldChar w:fldCharType="begin"/>
      </w:r>
      <w:r w:rsidRPr="00127538">
        <w:rPr>
          <w:color w:val="0000FF"/>
          <w:u w:val="single"/>
        </w:rPr>
        <w:instrText xml:space="preserve"> REF _Ref449019043 \h </w:instrText>
      </w:r>
      <w:r>
        <w:rPr>
          <w:color w:val="0000FF"/>
          <w:u w:val="single"/>
        </w:rPr>
        <w:instrText xml:space="preserve"> \* MERGEFORMAT </w:instrText>
      </w:r>
      <w:r w:rsidRPr="00127538">
        <w:rPr>
          <w:color w:val="0000FF"/>
          <w:u w:val="single"/>
        </w:rPr>
      </w:r>
      <w:r w:rsidRPr="00127538">
        <w:rPr>
          <w:color w:val="0000FF"/>
          <w:u w:val="single"/>
        </w:rPr>
        <w:fldChar w:fldCharType="separate"/>
      </w:r>
      <w:r w:rsidR="00507385" w:rsidRPr="00507385">
        <w:rPr>
          <w:color w:val="0000FF"/>
          <w:u w:val="single"/>
        </w:rPr>
        <w:t xml:space="preserve">Table </w:t>
      </w:r>
      <w:r w:rsidR="00507385" w:rsidRPr="00507385">
        <w:rPr>
          <w:noProof/>
          <w:color w:val="0000FF"/>
          <w:u w:val="single"/>
        </w:rPr>
        <w:t>7</w:t>
      </w:r>
      <w:r w:rsidRPr="00127538">
        <w:rPr>
          <w:color w:val="0000FF"/>
          <w:u w:val="single"/>
        </w:rPr>
        <w:fldChar w:fldCharType="end"/>
      </w:r>
      <w:r w:rsidR="00CE155D" w:rsidRPr="00BA67B7">
        <w:t xml:space="preserve"> can be used as a guide to control multiple signons and Auto Signon</w:t>
      </w:r>
      <w:r w:rsidR="00F47ECC" w:rsidRPr="00BA67B7">
        <w:fldChar w:fldCharType="begin"/>
      </w:r>
      <w:r w:rsidR="00F47ECC" w:rsidRPr="00BA67B7">
        <w:instrText xml:space="preserve"> XE </w:instrText>
      </w:r>
      <w:r w:rsidR="00F26614">
        <w:instrText>“</w:instrText>
      </w:r>
      <w:r w:rsidR="00F47ECC" w:rsidRPr="00BA67B7">
        <w:instrText>Auto Signon</w:instrText>
      </w:r>
      <w:r w:rsidR="00F26614">
        <w:instrText>”</w:instrText>
      </w:r>
      <w:r w:rsidR="00F47ECC" w:rsidRPr="00BA67B7">
        <w:instrText xml:space="preserve"> </w:instrText>
      </w:r>
      <w:r w:rsidR="00F47ECC" w:rsidRPr="00BA67B7">
        <w:fldChar w:fldCharType="end"/>
      </w:r>
      <w:r w:rsidR="00CE155D" w:rsidRPr="00BA67B7">
        <w:t xml:space="preserve"> for some typical situations:</w:t>
      </w:r>
    </w:p>
    <w:p w:rsidR="00CE155D" w:rsidRPr="00BA67B7" w:rsidRDefault="008731F1" w:rsidP="008731F1">
      <w:pPr>
        <w:pStyle w:val="Caption"/>
      </w:pPr>
      <w:bookmarkStart w:id="295" w:name="_Ref449019043"/>
      <w:bookmarkStart w:id="296" w:name="_Toc449511554"/>
      <w:r w:rsidRPr="00BA67B7">
        <w:t xml:space="preserve">Table </w:t>
      </w:r>
      <w:r w:rsidR="00210B98">
        <w:fldChar w:fldCharType="begin"/>
      </w:r>
      <w:r w:rsidR="00210B98">
        <w:instrText xml:space="preserve"> SEQ Table \* ARABIC </w:instrText>
      </w:r>
      <w:r w:rsidR="00210B98">
        <w:fldChar w:fldCharType="separate"/>
      </w:r>
      <w:r w:rsidR="00507385">
        <w:rPr>
          <w:noProof/>
        </w:rPr>
        <w:t>7</w:t>
      </w:r>
      <w:r w:rsidR="00210B98">
        <w:rPr>
          <w:noProof/>
        </w:rPr>
        <w:fldChar w:fldCharType="end"/>
      </w:r>
      <w:bookmarkEnd w:id="295"/>
      <w:r w:rsidR="002B33A2">
        <w:t>:</w:t>
      </w:r>
      <w:r w:rsidRPr="00BA67B7">
        <w:t xml:space="preserve"> Multiple and Auto Signon Settings table</w:t>
      </w:r>
      <w:bookmarkEnd w:id="296"/>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929"/>
        <w:gridCol w:w="2535"/>
        <w:gridCol w:w="2536"/>
      </w:tblGrid>
      <w:tr w:rsidR="00CE155D" w:rsidRPr="00BA67B7" w:rsidTr="00E67270">
        <w:trPr>
          <w:cantSplit/>
          <w:tblHeader/>
        </w:trPr>
        <w:tc>
          <w:tcPr>
            <w:tcW w:w="3929" w:type="dxa"/>
            <w:tcBorders>
              <w:top w:val="single" w:sz="4" w:space="0" w:color="auto"/>
              <w:left w:val="single" w:sz="4" w:space="0" w:color="auto"/>
              <w:bottom w:val="single" w:sz="4" w:space="0" w:color="auto"/>
              <w:right w:val="single" w:sz="4" w:space="0" w:color="auto"/>
            </w:tcBorders>
            <w:shd w:val="pct12" w:color="auto" w:fill="auto"/>
          </w:tcPr>
          <w:p w:rsidR="00CE155D" w:rsidRPr="00BA67B7" w:rsidRDefault="00CE155D" w:rsidP="00E67270">
            <w:pPr>
              <w:pStyle w:val="TableHeading"/>
            </w:pPr>
            <w:bookmarkStart w:id="297" w:name="COL001_TBL008"/>
            <w:bookmarkEnd w:id="297"/>
            <w:r w:rsidRPr="00BA67B7">
              <w:t>Description</w:t>
            </w:r>
          </w:p>
        </w:tc>
        <w:tc>
          <w:tcPr>
            <w:tcW w:w="2535" w:type="dxa"/>
            <w:tcBorders>
              <w:top w:val="single" w:sz="4" w:space="0" w:color="auto"/>
              <w:left w:val="single" w:sz="4" w:space="0" w:color="auto"/>
              <w:bottom w:val="single" w:sz="4" w:space="0" w:color="auto"/>
              <w:right w:val="single" w:sz="4" w:space="0" w:color="auto"/>
            </w:tcBorders>
            <w:shd w:val="pct12" w:color="auto" w:fill="auto"/>
          </w:tcPr>
          <w:p w:rsidR="00CE155D" w:rsidRPr="00BA67B7" w:rsidRDefault="00CE155D" w:rsidP="00E67270">
            <w:pPr>
              <w:pStyle w:val="TableHeading"/>
            </w:pPr>
            <w:r w:rsidRPr="00BA67B7">
              <w:rPr>
                <w:position w:val="6"/>
                <w:vertAlign w:val="superscript"/>
              </w:rPr>
              <w:t>*</w:t>
            </w:r>
            <w:r w:rsidRPr="00BA67B7">
              <w:t>User Settings</w:t>
            </w:r>
          </w:p>
        </w:tc>
        <w:tc>
          <w:tcPr>
            <w:tcW w:w="2536" w:type="dxa"/>
            <w:tcBorders>
              <w:top w:val="single" w:sz="4" w:space="0" w:color="auto"/>
              <w:left w:val="single" w:sz="4" w:space="0" w:color="auto"/>
              <w:bottom w:val="single" w:sz="4" w:space="0" w:color="auto"/>
              <w:right w:val="single" w:sz="4" w:space="0" w:color="auto"/>
            </w:tcBorders>
            <w:shd w:val="pct12" w:color="auto" w:fill="auto"/>
          </w:tcPr>
          <w:p w:rsidR="00CE155D" w:rsidRPr="00BA67B7" w:rsidRDefault="00CE155D" w:rsidP="00E67270">
            <w:pPr>
              <w:pStyle w:val="TableHeading"/>
            </w:pPr>
            <w:r w:rsidRPr="00BA67B7">
              <w:rPr>
                <w:position w:val="6"/>
                <w:vertAlign w:val="superscript"/>
              </w:rPr>
              <w:t>**</w:t>
            </w:r>
            <w:r w:rsidRPr="00BA67B7">
              <w:t>System Settings</w:t>
            </w:r>
          </w:p>
        </w:tc>
      </w:tr>
      <w:tr w:rsidR="00CE155D" w:rsidRPr="00BA67B7">
        <w:trPr>
          <w:cantSplit/>
        </w:trPr>
        <w:tc>
          <w:tcPr>
            <w:tcW w:w="9000" w:type="dxa"/>
            <w:gridSpan w:val="3"/>
            <w:tcBorders>
              <w:top w:val="single" w:sz="4" w:space="0" w:color="auto"/>
            </w:tcBorders>
          </w:tcPr>
          <w:p w:rsidR="00CE155D" w:rsidRPr="00BA67B7" w:rsidRDefault="00CE155D" w:rsidP="00E67270">
            <w:pPr>
              <w:pStyle w:val="TableText"/>
            </w:pPr>
            <w:r w:rsidRPr="00BA67B7">
              <w:t>Multiple Signon:</w:t>
            </w:r>
          </w:p>
        </w:tc>
      </w:tr>
      <w:tr w:rsidR="00CE155D" w:rsidRPr="00BA67B7">
        <w:tc>
          <w:tcPr>
            <w:tcW w:w="3929" w:type="dxa"/>
          </w:tcPr>
          <w:p w:rsidR="00CE155D" w:rsidRPr="00BA67B7" w:rsidRDefault="00CE155D" w:rsidP="00E67270">
            <w:pPr>
              <w:pStyle w:val="TableText"/>
            </w:pPr>
            <w:r w:rsidRPr="00BA67B7">
              <w:t xml:space="preserve">Disallow </w:t>
            </w:r>
            <w:r w:rsidRPr="00BA67B7">
              <w:rPr>
                <w:i/>
              </w:rPr>
              <w:t>all</w:t>
            </w:r>
            <w:r w:rsidRPr="00BA67B7">
              <w:t xml:space="preserve"> users from having multiple signons</w:t>
            </w:r>
          </w:p>
        </w:tc>
        <w:tc>
          <w:tcPr>
            <w:tcW w:w="2535" w:type="dxa"/>
          </w:tcPr>
          <w:p w:rsidR="00CE155D" w:rsidRPr="00BA67B7" w:rsidRDefault="00DB271A" w:rsidP="00E67270">
            <w:pPr>
              <w:pStyle w:val="TableText"/>
            </w:pPr>
            <w:r w:rsidRPr="00BA67B7">
              <w:t>NO/NULL</w:t>
            </w:r>
          </w:p>
        </w:tc>
        <w:tc>
          <w:tcPr>
            <w:tcW w:w="2536" w:type="dxa"/>
          </w:tcPr>
          <w:p w:rsidR="00CE155D" w:rsidRPr="00BA67B7" w:rsidRDefault="00DB271A" w:rsidP="00E67270">
            <w:pPr>
              <w:pStyle w:val="TableText"/>
            </w:pPr>
            <w:r w:rsidRPr="00BA67B7">
              <w:t>NO</w:t>
            </w:r>
          </w:p>
        </w:tc>
      </w:tr>
      <w:tr w:rsidR="00CE155D" w:rsidRPr="00BA67B7">
        <w:tc>
          <w:tcPr>
            <w:tcW w:w="3929" w:type="dxa"/>
          </w:tcPr>
          <w:p w:rsidR="00CE155D" w:rsidRPr="00BA67B7" w:rsidRDefault="00CE155D" w:rsidP="00E67270">
            <w:pPr>
              <w:pStyle w:val="TableText"/>
            </w:pPr>
            <w:r w:rsidRPr="00BA67B7">
              <w:t xml:space="preserve">Allow </w:t>
            </w:r>
            <w:r w:rsidRPr="00BA67B7">
              <w:rPr>
                <w:i/>
              </w:rPr>
              <w:t>individual</w:t>
            </w:r>
            <w:r w:rsidRPr="00BA67B7">
              <w:t xml:space="preserve"> users to have multiple signons</w:t>
            </w:r>
          </w:p>
        </w:tc>
        <w:tc>
          <w:tcPr>
            <w:tcW w:w="2535" w:type="dxa"/>
          </w:tcPr>
          <w:p w:rsidR="00CE155D" w:rsidRPr="00BA67B7" w:rsidRDefault="00DB271A" w:rsidP="00E67270">
            <w:pPr>
              <w:pStyle w:val="TableText"/>
            </w:pPr>
            <w:r w:rsidRPr="00BA67B7">
              <w:t>YES</w:t>
            </w:r>
          </w:p>
        </w:tc>
        <w:tc>
          <w:tcPr>
            <w:tcW w:w="2536" w:type="dxa"/>
          </w:tcPr>
          <w:p w:rsidR="00CE155D" w:rsidRPr="00BA67B7" w:rsidRDefault="00DB271A" w:rsidP="00E67270">
            <w:pPr>
              <w:pStyle w:val="TableText"/>
            </w:pPr>
            <w:r w:rsidRPr="00BA67B7">
              <w:t>NO</w:t>
            </w:r>
          </w:p>
        </w:tc>
      </w:tr>
      <w:tr w:rsidR="00CE155D" w:rsidRPr="00BA67B7">
        <w:tc>
          <w:tcPr>
            <w:tcW w:w="3929" w:type="dxa"/>
            <w:tcBorders>
              <w:bottom w:val="single" w:sz="8" w:space="0" w:color="auto"/>
            </w:tcBorders>
          </w:tcPr>
          <w:p w:rsidR="00CE155D" w:rsidRPr="00BA67B7" w:rsidRDefault="00CE155D" w:rsidP="00E67270">
            <w:pPr>
              <w:pStyle w:val="TableText"/>
            </w:pPr>
            <w:r w:rsidRPr="00BA67B7">
              <w:t xml:space="preserve">Allow </w:t>
            </w:r>
            <w:r w:rsidRPr="00BA67B7">
              <w:rPr>
                <w:i/>
              </w:rPr>
              <w:t>all</w:t>
            </w:r>
            <w:r w:rsidRPr="00BA67B7">
              <w:t xml:space="preserve"> users to have multiple signons</w:t>
            </w:r>
          </w:p>
        </w:tc>
        <w:tc>
          <w:tcPr>
            <w:tcW w:w="2535" w:type="dxa"/>
            <w:tcBorders>
              <w:bottom w:val="single" w:sz="8" w:space="0" w:color="auto"/>
            </w:tcBorders>
          </w:tcPr>
          <w:p w:rsidR="00CE155D" w:rsidRPr="00BA67B7" w:rsidRDefault="00DB271A" w:rsidP="00E67270">
            <w:pPr>
              <w:pStyle w:val="TableText"/>
            </w:pPr>
            <w:r w:rsidRPr="00BA67B7">
              <w:t>YES/NULL</w:t>
            </w:r>
          </w:p>
        </w:tc>
        <w:tc>
          <w:tcPr>
            <w:tcW w:w="2536" w:type="dxa"/>
            <w:tcBorders>
              <w:bottom w:val="single" w:sz="8" w:space="0" w:color="auto"/>
            </w:tcBorders>
          </w:tcPr>
          <w:p w:rsidR="00CE155D" w:rsidRPr="00BA67B7" w:rsidRDefault="00DB271A" w:rsidP="00E67270">
            <w:pPr>
              <w:pStyle w:val="TableText"/>
            </w:pPr>
            <w:r w:rsidRPr="00BA67B7">
              <w:t>YES</w:t>
            </w:r>
          </w:p>
        </w:tc>
      </w:tr>
      <w:tr w:rsidR="00CE155D" w:rsidRPr="00BA67B7">
        <w:trPr>
          <w:cantSplit/>
        </w:trPr>
        <w:tc>
          <w:tcPr>
            <w:tcW w:w="9000" w:type="dxa"/>
            <w:gridSpan w:val="3"/>
          </w:tcPr>
          <w:p w:rsidR="00CE155D" w:rsidRPr="00BA67B7" w:rsidRDefault="00CE155D" w:rsidP="00E67270">
            <w:pPr>
              <w:pStyle w:val="TableText"/>
              <w:rPr>
                <w:rFonts w:cs="Arial"/>
              </w:rPr>
            </w:pPr>
            <w:r w:rsidRPr="00BA67B7">
              <w:rPr>
                <w:rFonts w:cs="Arial"/>
              </w:rPr>
              <w:t>Auto Signon:</w:t>
            </w:r>
          </w:p>
          <w:p w:rsidR="00CE155D" w:rsidRPr="00BA67B7" w:rsidRDefault="000D602C" w:rsidP="00E67270">
            <w:pPr>
              <w:pStyle w:val="TableNote"/>
              <w:rPr>
                <w:i/>
                <w:iCs/>
              </w:rPr>
            </w:pPr>
            <w:r>
              <w:rPr>
                <w:noProof/>
              </w:rPr>
              <w:drawing>
                <wp:inline distT="0" distB="0" distL="0" distR="0" wp14:anchorId="1E8362EC" wp14:editId="3176B5ED">
                  <wp:extent cx="304800" cy="304800"/>
                  <wp:effectExtent l="0" t="0" r="0" b="0"/>
                  <wp:docPr id="53" name="Picture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E155D" w:rsidRPr="00BA67B7">
              <w:t xml:space="preserve"> </w:t>
            </w:r>
            <w:r w:rsidR="00977ABB" w:rsidRPr="00BA67B7">
              <w:rPr>
                <w:b/>
              </w:rPr>
              <w:t>NOTE:</w:t>
            </w:r>
            <w:r w:rsidR="00977ABB" w:rsidRPr="00BA67B7">
              <w:t xml:space="preserve"> </w:t>
            </w:r>
            <w:r w:rsidR="00CE155D" w:rsidRPr="00BA67B7">
              <w:t>With the exception for disabling Auto Signon, the following settings are only affective when users are allowed multiple signons.</w:t>
            </w:r>
          </w:p>
        </w:tc>
      </w:tr>
      <w:tr w:rsidR="00CE155D" w:rsidRPr="00BA67B7">
        <w:tc>
          <w:tcPr>
            <w:tcW w:w="3929" w:type="dxa"/>
          </w:tcPr>
          <w:p w:rsidR="00CE155D" w:rsidRPr="00BA67B7" w:rsidRDefault="00CE155D" w:rsidP="00E67270">
            <w:pPr>
              <w:pStyle w:val="TableText"/>
            </w:pPr>
            <w:r w:rsidRPr="00BA67B7">
              <w:t>Stop Auto Signon</w:t>
            </w:r>
          </w:p>
        </w:tc>
        <w:tc>
          <w:tcPr>
            <w:tcW w:w="2535" w:type="dxa"/>
          </w:tcPr>
          <w:p w:rsidR="00CE155D" w:rsidRPr="00BA67B7" w:rsidRDefault="00CE155D" w:rsidP="00E67270">
            <w:pPr>
              <w:pStyle w:val="TableText"/>
            </w:pPr>
            <w:r w:rsidRPr="00BA67B7">
              <w:t>Any Value</w:t>
            </w:r>
          </w:p>
        </w:tc>
        <w:tc>
          <w:tcPr>
            <w:tcW w:w="2536" w:type="dxa"/>
          </w:tcPr>
          <w:p w:rsidR="00CE155D" w:rsidRPr="00BA67B7" w:rsidRDefault="00DB271A" w:rsidP="00E67270">
            <w:pPr>
              <w:pStyle w:val="TableText"/>
            </w:pPr>
            <w:r w:rsidRPr="00BA67B7">
              <w:rPr>
                <w:bCs/>
                <w:position w:val="6"/>
                <w:vertAlign w:val="superscript"/>
              </w:rPr>
              <w:t>†</w:t>
            </w:r>
            <w:r w:rsidRPr="00BA67B7">
              <w:t>DISABLED</w:t>
            </w:r>
          </w:p>
        </w:tc>
      </w:tr>
      <w:tr w:rsidR="00CE155D" w:rsidRPr="00BA67B7">
        <w:tc>
          <w:tcPr>
            <w:tcW w:w="3929" w:type="dxa"/>
          </w:tcPr>
          <w:p w:rsidR="00CE155D" w:rsidRPr="00BA67B7" w:rsidRDefault="00CE155D" w:rsidP="00E67270">
            <w:pPr>
              <w:pStyle w:val="TableText"/>
            </w:pPr>
            <w:r w:rsidRPr="00BA67B7">
              <w:t xml:space="preserve">Allow </w:t>
            </w:r>
            <w:r w:rsidRPr="00BA67B7">
              <w:rPr>
                <w:i/>
              </w:rPr>
              <w:t>individual</w:t>
            </w:r>
            <w:r w:rsidRPr="00BA67B7">
              <w:t xml:space="preserve"> users to have Auto Signon</w:t>
            </w:r>
          </w:p>
        </w:tc>
        <w:tc>
          <w:tcPr>
            <w:tcW w:w="2535" w:type="dxa"/>
          </w:tcPr>
          <w:p w:rsidR="00CE155D" w:rsidRPr="00BA67B7" w:rsidRDefault="00DB271A" w:rsidP="00E67270">
            <w:pPr>
              <w:pStyle w:val="TableText"/>
            </w:pPr>
            <w:r w:rsidRPr="00BA67B7">
              <w:t>YES</w:t>
            </w:r>
          </w:p>
        </w:tc>
        <w:tc>
          <w:tcPr>
            <w:tcW w:w="2536" w:type="dxa"/>
          </w:tcPr>
          <w:p w:rsidR="00CE155D" w:rsidRPr="00BA67B7" w:rsidRDefault="00DB271A" w:rsidP="00E67270">
            <w:pPr>
              <w:pStyle w:val="TableText"/>
            </w:pPr>
            <w:r w:rsidRPr="00BA67B7">
              <w:t>NO</w:t>
            </w:r>
          </w:p>
        </w:tc>
      </w:tr>
      <w:tr w:rsidR="00CE155D" w:rsidRPr="00BA67B7">
        <w:tc>
          <w:tcPr>
            <w:tcW w:w="3929" w:type="dxa"/>
          </w:tcPr>
          <w:p w:rsidR="00CE155D" w:rsidRPr="00BA67B7" w:rsidRDefault="00CE155D" w:rsidP="00E67270">
            <w:pPr>
              <w:pStyle w:val="TableText"/>
            </w:pPr>
            <w:r w:rsidRPr="00BA67B7">
              <w:t xml:space="preserve">Disallow </w:t>
            </w:r>
            <w:r w:rsidRPr="00BA67B7">
              <w:rPr>
                <w:i/>
              </w:rPr>
              <w:t>individual</w:t>
            </w:r>
            <w:r w:rsidRPr="00BA67B7">
              <w:t xml:space="preserve"> users from having Auto Signon</w:t>
            </w:r>
          </w:p>
        </w:tc>
        <w:tc>
          <w:tcPr>
            <w:tcW w:w="2535" w:type="dxa"/>
          </w:tcPr>
          <w:p w:rsidR="00CE155D" w:rsidRPr="00BA67B7" w:rsidRDefault="00DB271A" w:rsidP="00E67270">
            <w:pPr>
              <w:pStyle w:val="TableText"/>
            </w:pPr>
            <w:r w:rsidRPr="00BA67B7">
              <w:t>NO</w:t>
            </w:r>
          </w:p>
        </w:tc>
        <w:tc>
          <w:tcPr>
            <w:tcW w:w="2536" w:type="dxa"/>
          </w:tcPr>
          <w:p w:rsidR="00CE155D" w:rsidRPr="00BA67B7" w:rsidRDefault="00DB271A" w:rsidP="00E67270">
            <w:pPr>
              <w:pStyle w:val="TableText"/>
            </w:pPr>
            <w:r w:rsidRPr="00BA67B7">
              <w:t>YES</w:t>
            </w:r>
          </w:p>
        </w:tc>
      </w:tr>
      <w:tr w:rsidR="00CE155D" w:rsidRPr="00BA67B7">
        <w:tc>
          <w:tcPr>
            <w:tcW w:w="3929" w:type="dxa"/>
          </w:tcPr>
          <w:p w:rsidR="00CE155D" w:rsidRPr="00BA67B7" w:rsidRDefault="00CE155D" w:rsidP="00E67270">
            <w:pPr>
              <w:pStyle w:val="TableText"/>
            </w:pPr>
            <w:r w:rsidRPr="00BA67B7">
              <w:t xml:space="preserve">Allow </w:t>
            </w:r>
            <w:r w:rsidRPr="00BA67B7">
              <w:rPr>
                <w:i/>
              </w:rPr>
              <w:t>all</w:t>
            </w:r>
            <w:r w:rsidRPr="00BA67B7">
              <w:t xml:space="preserve"> users to have Auto Signon</w:t>
            </w:r>
          </w:p>
        </w:tc>
        <w:tc>
          <w:tcPr>
            <w:tcW w:w="2535" w:type="dxa"/>
          </w:tcPr>
          <w:p w:rsidR="00CE155D" w:rsidRPr="00BA67B7" w:rsidRDefault="00DB271A" w:rsidP="00E67270">
            <w:pPr>
              <w:pStyle w:val="TableText"/>
            </w:pPr>
            <w:r w:rsidRPr="00BA67B7">
              <w:t>YES/NULL</w:t>
            </w:r>
          </w:p>
        </w:tc>
        <w:tc>
          <w:tcPr>
            <w:tcW w:w="2536" w:type="dxa"/>
          </w:tcPr>
          <w:p w:rsidR="00CE155D" w:rsidRPr="00BA67B7" w:rsidRDefault="00DB271A" w:rsidP="00E67270">
            <w:pPr>
              <w:pStyle w:val="TableText"/>
            </w:pPr>
            <w:r w:rsidRPr="00BA67B7">
              <w:t>YES</w:t>
            </w:r>
          </w:p>
        </w:tc>
      </w:tr>
    </w:tbl>
    <w:p w:rsidR="00CE155D" w:rsidRPr="00BA67B7" w:rsidRDefault="00CE155D" w:rsidP="00F60608">
      <w:pPr>
        <w:pStyle w:val="BodyText6"/>
      </w:pPr>
    </w:p>
    <w:p w:rsidR="00CE155D" w:rsidRPr="00BA67B7" w:rsidRDefault="00CE155D" w:rsidP="00AE7503">
      <w:pPr>
        <w:pStyle w:val="BodyText"/>
        <w:keepNext/>
        <w:keepLines/>
      </w:pPr>
      <w:r w:rsidRPr="00BA67B7">
        <w:rPr>
          <w:b/>
          <w:bCs/>
          <w:position w:val="6"/>
          <w:vertAlign w:val="superscript"/>
        </w:rPr>
        <w:lastRenderedPageBreak/>
        <w:t>*</w:t>
      </w:r>
      <w:r w:rsidRPr="00BA67B7">
        <w:t xml:space="preserve">User Settings refers to the </w:t>
      </w:r>
      <w:r w:rsidRPr="00BA67B7">
        <w:rPr>
          <w:caps/>
        </w:rPr>
        <w:t>NEW PERSON</w:t>
      </w:r>
      <w:r w:rsidRPr="00BA67B7">
        <w:t xml:space="preserve"> file (#200)</w:t>
      </w:r>
      <w:r w:rsidR="00DB271A" w:rsidRPr="00BA67B7">
        <w:fldChar w:fldCharType="begin"/>
      </w:r>
      <w:r w:rsidR="00DB271A" w:rsidRPr="00BA67B7">
        <w:instrText xml:space="preserve">XE </w:instrText>
      </w:r>
      <w:r w:rsidR="00F26614">
        <w:instrText>“</w:instrText>
      </w:r>
      <w:r w:rsidR="00DB271A" w:rsidRPr="00BA67B7">
        <w:rPr>
          <w:caps/>
        </w:rPr>
        <w:instrText>New Person</w:instrText>
      </w:r>
      <w:r w:rsidR="00DB271A" w:rsidRPr="00BA67B7">
        <w:instrText xml:space="preserve"> File (#200)</w:instrText>
      </w:r>
      <w:r w:rsidR="00F26614">
        <w:instrText>”</w:instrText>
      </w:r>
      <w:r w:rsidR="00DB271A" w:rsidRPr="00BA67B7">
        <w:fldChar w:fldCharType="end"/>
      </w:r>
      <w:r w:rsidR="00DB271A" w:rsidRPr="00BA67B7">
        <w:fldChar w:fldCharType="begin"/>
      </w:r>
      <w:r w:rsidR="00DB271A" w:rsidRPr="00BA67B7">
        <w:instrText xml:space="preserve">XE </w:instrText>
      </w:r>
      <w:r w:rsidR="00F26614">
        <w:instrText>“</w:instrText>
      </w:r>
      <w:r w:rsidR="00DB271A" w:rsidRPr="00BA67B7">
        <w:instrText>Files:</w:instrText>
      </w:r>
      <w:r w:rsidR="00DB271A" w:rsidRPr="00BA67B7">
        <w:rPr>
          <w:caps/>
        </w:rPr>
        <w:instrText>New Person</w:instrText>
      </w:r>
      <w:r w:rsidR="00DB271A" w:rsidRPr="00BA67B7">
        <w:instrText xml:space="preserve"> (#200)</w:instrText>
      </w:r>
      <w:r w:rsidR="00F26614">
        <w:instrText>”</w:instrText>
      </w:r>
      <w:r w:rsidR="00DB271A" w:rsidRPr="00BA67B7">
        <w:fldChar w:fldCharType="end"/>
      </w:r>
      <w:r w:rsidRPr="00BA67B7">
        <w:t xml:space="preserve"> and the following fields:</w:t>
      </w:r>
    </w:p>
    <w:p w:rsidR="00CE155D" w:rsidRPr="00BA67B7" w:rsidRDefault="00CE155D" w:rsidP="00AE7503">
      <w:pPr>
        <w:pStyle w:val="ListBullet"/>
        <w:keepNext/>
        <w:keepLines/>
      </w:pPr>
      <w:r w:rsidRPr="00BA67B7">
        <w:t>MULTIPLE SIGN-ON (#</w:t>
      </w:r>
      <w:r w:rsidR="00C9120A" w:rsidRPr="00BA67B7">
        <w:t>200,</w:t>
      </w:r>
      <w:r w:rsidRPr="00BA67B7">
        <w:t>200.04)</w:t>
      </w:r>
      <w:r w:rsidR="00C9120A" w:rsidRPr="00BA67B7">
        <w:fldChar w:fldCharType="begin"/>
      </w:r>
      <w:r w:rsidR="00C9120A" w:rsidRPr="00BA67B7">
        <w:instrText xml:space="preserve"> XE </w:instrText>
      </w:r>
      <w:r w:rsidR="00F26614">
        <w:instrText>“</w:instrText>
      </w:r>
      <w:r w:rsidR="00C9120A" w:rsidRPr="00BA67B7">
        <w:instrText>MULTIPLE SIGN-ON Field</w:instrText>
      </w:r>
      <w:r w:rsidR="00F26614">
        <w:instrText>”</w:instrText>
      </w:r>
      <w:r w:rsidR="00C9120A" w:rsidRPr="00BA67B7">
        <w:instrText xml:space="preserve"> </w:instrText>
      </w:r>
      <w:r w:rsidR="00C9120A" w:rsidRPr="00BA67B7">
        <w:fldChar w:fldCharType="end"/>
      </w:r>
      <w:r w:rsidR="00C9120A" w:rsidRPr="00BA67B7">
        <w:fldChar w:fldCharType="begin"/>
      </w:r>
      <w:r w:rsidR="00C9120A" w:rsidRPr="00BA67B7">
        <w:instrText xml:space="preserve"> XE </w:instrText>
      </w:r>
      <w:r w:rsidR="00F26614">
        <w:instrText>“</w:instrText>
      </w:r>
      <w:r w:rsidR="00C9120A" w:rsidRPr="00BA67B7">
        <w:instrText>Fields:MULTIPLE SIGN-ON</w:instrText>
      </w:r>
      <w:r w:rsidR="00F26614">
        <w:instrText>”</w:instrText>
      </w:r>
      <w:r w:rsidR="00C9120A" w:rsidRPr="00BA67B7">
        <w:instrText xml:space="preserve"> </w:instrText>
      </w:r>
      <w:r w:rsidR="00C9120A" w:rsidRPr="00BA67B7">
        <w:fldChar w:fldCharType="end"/>
      </w:r>
    </w:p>
    <w:p w:rsidR="00CE155D" w:rsidRPr="00BA67B7" w:rsidRDefault="00CE155D" w:rsidP="00AE7503">
      <w:pPr>
        <w:pStyle w:val="ListBullet"/>
      </w:pPr>
      <w:r w:rsidRPr="00BA67B7">
        <w:t>AUTO SIGN-ON (#</w:t>
      </w:r>
      <w:r w:rsidR="00C9120A" w:rsidRPr="00BA67B7">
        <w:t>200,</w:t>
      </w:r>
      <w:r w:rsidRPr="00BA67B7">
        <w:t>200.18)</w:t>
      </w:r>
      <w:r w:rsidR="00C9120A" w:rsidRPr="00BA67B7">
        <w:fldChar w:fldCharType="begin"/>
      </w:r>
      <w:r w:rsidR="00C9120A" w:rsidRPr="00BA67B7">
        <w:instrText xml:space="preserve"> XE </w:instrText>
      </w:r>
      <w:r w:rsidR="00F26614">
        <w:instrText>“</w:instrText>
      </w:r>
      <w:r w:rsidR="00C9120A" w:rsidRPr="00BA67B7">
        <w:instrText>AUTO SIGN-ON Field</w:instrText>
      </w:r>
      <w:r w:rsidR="00F26614">
        <w:instrText>”</w:instrText>
      </w:r>
      <w:r w:rsidR="00C9120A" w:rsidRPr="00BA67B7">
        <w:instrText xml:space="preserve"> </w:instrText>
      </w:r>
      <w:r w:rsidR="00C9120A" w:rsidRPr="00BA67B7">
        <w:fldChar w:fldCharType="end"/>
      </w:r>
      <w:r w:rsidR="00C9120A" w:rsidRPr="00BA67B7">
        <w:fldChar w:fldCharType="begin"/>
      </w:r>
      <w:r w:rsidR="00C9120A" w:rsidRPr="00BA67B7">
        <w:instrText xml:space="preserve"> XE </w:instrText>
      </w:r>
      <w:r w:rsidR="00F26614">
        <w:instrText>“</w:instrText>
      </w:r>
      <w:r w:rsidR="00C9120A" w:rsidRPr="00BA67B7">
        <w:instrText>Fields:AUTO SIGN-ON</w:instrText>
      </w:r>
      <w:r w:rsidR="00F26614">
        <w:instrText>”</w:instrText>
      </w:r>
      <w:r w:rsidR="00C9120A" w:rsidRPr="00BA67B7">
        <w:instrText xml:space="preserve"> </w:instrText>
      </w:r>
      <w:r w:rsidR="00C9120A" w:rsidRPr="00BA67B7">
        <w:fldChar w:fldCharType="end"/>
      </w:r>
    </w:p>
    <w:p w:rsidR="00CE155D" w:rsidRPr="00BA67B7" w:rsidRDefault="000D602C" w:rsidP="00AE7503">
      <w:pPr>
        <w:pStyle w:val="Caution"/>
      </w:pPr>
      <w:r>
        <w:rPr>
          <w:noProof/>
          <w:lang w:eastAsia="en-US"/>
        </w:rPr>
        <w:drawing>
          <wp:inline distT="0" distB="0" distL="0" distR="0" wp14:anchorId="322E15CC" wp14:editId="2D06FEA3">
            <wp:extent cx="409575" cy="409575"/>
            <wp:effectExtent l="0" t="0" r="9525" b="9525"/>
            <wp:docPr id="54" name="Picture 10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E7503" w:rsidRPr="00BA67B7">
        <w:tab/>
        <w:t xml:space="preserve">CAUTION: The User Settings override the </w:t>
      </w:r>
      <w:r w:rsidR="00AE7503" w:rsidRPr="00BA67B7">
        <w:rPr>
          <w:vertAlign w:val="superscript"/>
        </w:rPr>
        <w:t>**</w:t>
      </w:r>
      <w:r w:rsidR="00AE7503" w:rsidRPr="00BA67B7">
        <w:t xml:space="preserve">System Settings </w:t>
      </w:r>
      <w:r w:rsidR="00AE7503" w:rsidRPr="00BA67B7">
        <w:rPr>
          <w:i/>
        </w:rPr>
        <w:t>except</w:t>
      </w:r>
      <w:r w:rsidR="00AE7503" w:rsidRPr="00BA67B7">
        <w:t xml:space="preserve"> when </w:t>
      </w:r>
      <w:r w:rsidR="00AE7503" w:rsidRPr="00BA67B7">
        <w:rPr>
          <w:i/>
        </w:rPr>
        <w:t>disabling</w:t>
      </w:r>
      <w:r w:rsidR="00AE7503" w:rsidRPr="00BA67B7">
        <w:t xml:space="preserve"> Auto Signon!</w:t>
      </w:r>
    </w:p>
    <w:p w:rsidR="00CE155D" w:rsidRPr="00BA67B7" w:rsidRDefault="00CE155D" w:rsidP="00AE7503">
      <w:pPr>
        <w:pStyle w:val="BodyText"/>
        <w:keepNext/>
        <w:keepLines/>
      </w:pPr>
      <w:r w:rsidRPr="00BA67B7">
        <w:rPr>
          <w:b/>
          <w:bCs/>
          <w:position w:val="6"/>
          <w:vertAlign w:val="superscript"/>
        </w:rPr>
        <w:t>**</w:t>
      </w:r>
      <w:r w:rsidRPr="00BA67B7">
        <w:t xml:space="preserve">System Settings refers to the </w:t>
      </w:r>
      <w:r w:rsidRPr="00BA67B7">
        <w:rPr>
          <w:caps/>
        </w:rPr>
        <w:t>Kernel System Parameters</w:t>
      </w:r>
      <w:r w:rsidRPr="00BA67B7">
        <w:t xml:space="preserve"> file (#8989.3)</w:t>
      </w:r>
      <w:r w:rsidR="000B4D3E" w:rsidRPr="00BA67B7">
        <w:fldChar w:fldCharType="begin"/>
      </w:r>
      <w:r w:rsidR="000B4D3E" w:rsidRPr="00BA67B7">
        <w:instrText xml:space="preserve">XE </w:instrText>
      </w:r>
      <w:r w:rsidR="00F26614">
        <w:instrText>“</w:instrText>
      </w:r>
      <w:r w:rsidR="000B4D3E" w:rsidRPr="00BA67B7">
        <w:rPr>
          <w:caps/>
        </w:rPr>
        <w:instrText>Kernel</w:instrText>
      </w:r>
      <w:r w:rsidR="000B4D3E" w:rsidRPr="00BA67B7">
        <w:instrText xml:space="preserve"> </w:instrText>
      </w:r>
      <w:r w:rsidR="000B4D3E" w:rsidRPr="00BA67B7">
        <w:rPr>
          <w:caps/>
        </w:rPr>
        <w:instrText>System Parameters</w:instrText>
      </w:r>
      <w:r w:rsidR="000B4D3E" w:rsidRPr="00BA67B7">
        <w:instrText xml:space="preserve"> File (#8989.3)</w:instrText>
      </w:r>
      <w:r w:rsidR="00F26614">
        <w:instrText>”</w:instrText>
      </w:r>
      <w:r w:rsidR="000B4D3E" w:rsidRPr="00BA67B7">
        <w:fldChar w:fldCharType="end"/>
      </w:r>
      <w:r w:rsidR="000B4D3E" w:rsidRPr="00BA67B7">
        <w:fldChar w:fldCharType="begin"/>
      </w:r>
      <w:r w:rsidR="000B4D3E" w:rsidRPr="00BA67B7">
        <w:instrText xml:space="preserve">XE </w:instrText>
      </w:r>
      <w:r w:rsidR="00F26614">
        <w:instrText>“</w:instrText>
      </w:r>
      <w:r w:rsidR="000B4D3E" w:rsidRPr="00BA67B7">
        <w:instrText>Files:</w:instrText>
      </w:r>
      <w:r w:rsidR="000B4D3E" w:rsidRPr="00BA67B7">
        <w:rPr>
          <w:caps/>
        </w:rPr>
        <w:instrText>Kernel</w:instrText>
      </w:r>
      <w:r w:rsidR="000B4D3E" w:rsidRPr="00BA67B7">
        <w:instrText xml:space="preserve"> </w:instrText>
      </w:r>
      <w:r w:rsidR="000B4D3E" w:rsidRPr="00BA67B7">
        <w:rPr>
          <w:caps/>
        </w:rPr>
        <w:instrText>System Parameters</w:instrText>
      </w:r>
      <w:r w:rsidR="000B4D3E" w:rsidRPr="00BA67B7">
        <w:instrText xml:space="preserve"> (#8989.3)</w:instrText>
      </w:r>
      <w:r w:rsidR="00F26614">
        <w:instrText>”</w:instrText>
      </w:r>
      <w:r w:rsidR="000B4D3E" w:rsidRPr="00BA67B7">
        <w:fldChar w:fldCharType="end"/>
      </w:r>
      <w:r w:rsidRPr="00BA67B7">
        <w:t xml:space="preserve"> and the following fields:</w:t>
      </w:r>
    </w:p>
    <w:p w:rsidR="00CE155D" w:rsidRPr="00BA67B7" w:rsidRDefault="00CE155D" w:rsidP="00AE7503">
      <w:pPr>
        <w:pStyle w:val="ListBullet"/>
        <w:keepNext/>
        <w:keepLines/>
      </w:pPr>
      <w:r w:rsidRPr="00BA67B7">
        <w:t>DEFAULT MULTIPLE SIGN-ON (#8989.3,204)</w:t>
      </w:r>
      <w:r w:rsidR="00C9120A" w:rsidRPr="00BA67B7">
        <w:fldChar w:fldCharType="begin"/>
      </w:r>
      <w:r w:rsidR="00C9120A" w:rsidRPr="00BA67B7">
        <w:instrText xml:space="preserve"> XE </w:instrText>
      </w:r>
      <w:r w:rsidR="00F26614">
        <w:instrText>“</w:instrText>
      </w:r>
      <w:r w:rsidR="00C9120A" w:rsidRPr="00BA67B7">
        <w:instrText>DEFAULT MULTIPLE SIGN-ON Field</w:instrText>
      </w:r>
      <w:r w:rsidR="00F26614">
        <w:instrText>”</w:instrText>
      </w:r>
      <w:r w:rsidR="00C9120A" w:rsidRPr="00BA67B7">
        <w:instrText xml:space="preserve"> </w:instrText>
      </w:r>
      <w:r w:rsidR="00C9120A" w:rsidRPr="00BA67B7">
        <w:fldChar w:fldCharType="end"/>
      </w:r>
      <w:r w:rsidR="00C9120A" w:rsidRPr="00BA67B7">
        <w:fldChar w:fldCharType="begin"/>
      </w:r>
      <w:r w:rsidR="00C9120A" w:rsidRPr="00BA67B7">
        <w:instrText xml:space="preserve"> XE </w:instrText>
      </w:r>
      <w:r w:rsidR="00F26614">
        <w:instrText>“</w:instrText>
      </w:r>
      <w:r w:rsidR="00C9120A" w:rsidRPr="00BA67B7">
        <w:instrText>Fields:DEFAULT MULTIPLE SIGN-ON</w:instrText>
      </w:r>
      <w:r w:rsidR="00F26614">
        <w:instrText>”</w:instrText>
      </w:r>
      <w:r w:rsidR="00C9120A" w:rsidRPr="00BA67B7">
        <w:instrText xml:space="preserve"> </w:instrText>
      </w:r>
      <w:r w:rsidR="00C9120A" w:rsidRPr="00BA67B7">
        <w:fldChar w:fldCharType="end"/>
      </w:r>
    </w:p>
    <w:p w:rsidR="00CE155D" w:rsidRPr="00BA67B7" w:rsidRDefault="00CE155D" w:rsidP="00AE7503">
      <w:pPr>
        <w:pStyle w:val="ListBullet"/>
      </w:pPr>
      <w:r w:rsidRPr="00BA67B7">
        <w:t>DEFAULT AUTO SIGN-ON (#8989.3,218)</w:t>
      </w:r>
      <w:r w:rsidR="00C9120A" w:rsidRPr="00BA67B7">
        <w:fldChar w:fldCharType="begin"/>
      </w:r>
      <w:r w:rsidR="00C9120A" w:rsidRPr="00BA67B7">
        <w:instrText xml:space="preserve"> XE </w:instrText>
      </w:r>
      <w:r w:rsidR="00F26614">
        <w:instrText>“</w:instrText>
      </w:r>
      <w:r w:rsidR="00C9120A" w:rsidRPr="00BA67B7">
        <w:instrText>DEFAULT AUTO SIGN-ON Field</w:instrText>
      </w:r>
      <w:r w:rsidR="00F26614">
        <w:instrText>”</w:instrText>
      </w:r>
      <w:r w:rsidR="00C9120A" w:rsidRPr="00BA67B7">
        <w:instrText xml:space="preserve"> </w:instrText>
      </w:r>
      <w:r w:rsidR="00C9120A" w:rsidRPr="00BA67B7">
        <w:fldChar w:fldCharType="end"/>
      </w:r>
      <w:r w:rsidR="00C9120A" w:rsidRPr="00BA67B7">
        <w:fldChar w:fldCharType="begin"/>
      </w:r>
      <w:r w:rsidR="00C9120A" w:rsidRPr="00BA67B7">
        <w:instrText xml:space="preserve"> XE </w:instrText>
      </w:r>
      <w:r w:rsidR="00F26614">
        <w:instrText>“</w:instrText>
      </w:r>
      <w:r w:rsidR="00C9120A" w:rsidRPr="00BA67B7">
        <w:instrText>Fields:DEFAULT AUTO SIGN-ON</w:instrText>
      </w:r>
      <w:r w:rsidR="00F26614">
        <w:instrText>”</w:instrText>
      </w:r>
      <w:r w:rsidR="00C9120A" w:rsidRPr="00BA67B7">
        <w:instrText xml:space="preserve"> </w:instrText>
      </w:r>
      <w:r w:rsidR="00C9120A" w:rsidRPr="00BA67B7">
        <w:fldChar w:fldCharType="end"/>
      </w:r>
    </w:p>
    <w:p w:rsidR="00CE155D" w:rsidRPr="00BA67B7" w:rsidRDefault="00CE155D" w:rsidP="00AE7503">
      <w:pPr>
        <w:pStyle w:val="BodyText"/>
        <w:keepNext/>
        <w:keepLines/>
      </w:pPr>
      <w:r w:rsidRPr="00BA67B7">
        <w:rPr>
          <w:b/>
          <w:bCs/>
          <w:position w:val="6"/>
          <w:vertAlign w:val="superscript"/>
        </w:rPr>
        <w:t>†</w:t>
      </w:r>
      <w:r w:rsidRPr="00BA67B7">
        <w:t>Sites may choose to disable Auto Signon</w:t>
      </w:r>
      <w:r w:rsidR="00F47ECC" w:rsidRPr="00BA67B7">
        <w:fldChar w:fldCharType="begin"/>
      </w:r>
      <w:r w:rsidR="00F47ECC" w:rsidRPr="00BA67B7">
        <w:instrText xml:space="preserve"> XE </w:instrText>
      </w:r>
      <w:r w:rsidR="00F26614">
        <w:instrText>“</w:instrText>
      </w:r>
      <w:r w:rsidR="00F47ECC" w:rsidRPr="00BA67B7">
        <w:instrText>Auto Signon</w:instrText>
      </w:r>
      <w:r w:rsidR="00F26614">
        <w:instrText>”</w:instrText>
      </w:r>
      <w:r w:rsidR="00F47ECC" w:rsidRPr="00BA67B7">
        <w:instrText xml:space="preserve"> </w:instrText>
      </w:r>
      <w:r w:rsidR="00F47ECC" w:rsidRPr="00BA67B7">
        <w:fldChar w:fldCharType="end"/>
      </w:r>
      <w:r w:rsidRPr="00BA67B7">
        <w:t xml:space="preserve"> (stops calls to the Broker Client Agent</w:t>
      </w:r>
      <w:r w:rsidR="00F47ECC" w:rsidRPr="00BA67B7">
        <w:fldChar w:fldCharType="begin"/>
      </w:r>
      <w:r w:rsidR="00F47ECC" w:rsidRPr="00BA67B7">
        <w:instrText xml:space="preserve"> XE </w:instrText>
      </w:r>
      <w:r w:rsidR="00F26614">
        <w:instrText>“</w:instrText>
      </w:r>
      <w:r w:rsidR="00F47ECC" w:rsidRPr="00BA67B7">
        <w:instrText>Client Agent</w:instrText>
      </w:r>
      <w:r w:rsidR="00F26614">
        <w:instrText>”</w:instrText>
      </w:r>
      <w:r w:rsidR="00F47ECC" w:rsidRPr="00BA67B7">
        <w:instrText xml:space="preserve"> </w:instrText>
      </w:r>
      <w:r w:rsidR="00F47ECC" w:rsidRPr="00BA67B7">
        <w:fldChar w:fldCharType="end"/>
      </w:r>
      <w:r w:rsidRPr="00BA67B7">
        <w:t>) for all users in the following situations:</w:t>
      </w:r>
    </w:p>
    <w:p w:rsidR="00CE155D" w:rsidRPr="00BA67B7" w:rsidRDefault="00CE155D" w:rsidP="00AE7503">
      <w:pPr>
        <w:pStyle w:val="ListBullet"/>
        <w:keepNext/>
        <w:keepLines/>
      </w:pPr>
      <w:r w:rsidRPr="00BA67B7">
        <w:t>Network problems</w:t>
      </w:r>
      <w:r w:rsidR="00C9120A" w:rsidRPr="00BA67B7">
        <w:t>.</w:t>
      </w:r>
    </w:p>
    <w:p w:rsidR="00CE155D" w:rsidRPr="00BA67B7" w:rsidRDefault="00CE155D" w:rsidP="00AE7503">
      <w:pPr>
        <w:pStyle w:val="ListBullet"/>
        <w:keepNext/>
        <w:keepLines/>
      </w:pPr>
      <w:r w:rsidRPr="00BA67B7">
        <w:t>Broker not installed</w:t>
      </w:r>
      <w:r w:rsidR="00C9120A" w:rsidRPr="00BA67B7">
        <w:t>.</w:t>
      </w:r>
    </w:p>
    <w:p w:rsidR="00CE155D" w:rsidRPr="00BA67B7" w:rsidRDefault="00CE155D" w:rsidP="00AE7503">
      <w:pPr>
        <w:pStyle w:val="ListBullet"/>
      </w:pPr>
      <w:r w:rsidRPr="00BA67B7">
        <w:t>During installation of the Broker</w:t>
      </w:r>
      <w:r w:rsidR="00C9120A" w:rsidRPr="00BA67B7">
        <w:t>.</w:t>
      </w:r>
    </w:p>
    <w:p w:rsidR="00CE155D" w:rsidRPr="00BA67B7" w:rsidRDefault="00CE155D" w:rsidP="00D0474C">
      <w:pPr>
        <w:pStyle w:val="Heading3"/>
      </w:pPr>
      <w:bookmarkStart w:id="298" w:name="_Toc449511508"/>
      <w:r w:rsidRPr="00BA67B7">
        <w:t>RPC Broker Message Structure</w:t>
      </w:r>
      <w:bookmarkEnd w:id="187"/>
      <w:bookmarkEnd w:id="298"/>
    </w:p>
    <w:p w:rsidR="00CE155D" w:rsidRPr="00BA67B7" w:rsidRDefault="008B5DFA" w:rsidP="008B5DFA">
      <w:pPr>
        <w:pStyle w:val="BodyText"/>
        <w:keepNext/>
        <w:keepLines/>
      </w:pPr>
      <w:r w:rsidRPr="00BA67B7">
        <w:fldChar w:fldCharType="begin"/>
      </w:r>
      <w:r w:rsidRPr="00BA67B7">
        <w:instrText xml:space="preserve">XE </w:instrText>
      </w:r>
      <w:r w:rsidR="00F26614">
        <w:instrText>“</w:instrText>
      </w:r>
      <w:r w:rsidRPr="00BA67B7">
        <w:instrText>Broker:Message Structure</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Message Structure</w:instrText>
      </w:r>
      <w:r w:rsidR="00F26614">
        <w:instrText>”</w:instrText>
      </w:r>
      <w:r w:rsidRPr="00BA67B7">
        <w:fldChar w:fldCharType="end"/>
      </w:r>
      <w:r w:rsidR="00CE155D" w:rsidRPr="00BA67B7">
        <w:t>The messages that are sent from a server to a client contain either several values or a single value. Presently, the RPC Broker messages are bound by the Microsoft</w:t>
      </w:r>
      <w:r w:rsidR="008D302A" w:rsidRPr="00BA67B7">
        <w:rPr>
          <w:vertAlign w:val="superscript"/>
        </w:rPr>
        <w:t>®</w:t>
      </w:r>
      <w:r w:rsidR="00CE155D" w:rsidRPr="00BA67B7">
        <w:t xml:space="preserve"> Windows WINSOCK.DLL</w:t>
      </w:r>
      <w:r w:rsidR="00CE155D" w:rsidRPr="00BA67B7">
        <w:fldChar w:fldCharType="begin"/>
      </w:r>
      <w:r w:rsidR="00CE155D" w:rsidRPr="00BA67B7">
        <w:instrText xml:space="preserve">XE </w:instrText>
      </w:r>
      <w:r w:rsidR="00F26614">
        <w:instrText>“</w:instrText>
      </w:r>
      <w:r w:rsidR="00CE155D" w:rsidRPr="00BA67B7">
        <w:instrText>WINSOCK.DLL</w:instrText>
      </w:r>
      <w:r w:rsidR="00F26614">
        <w:instrText>”</w:instrText>
      </w:r>
      <w:r w:rsidR="00CE155D" w:rsidRPr="00BA67B7">
        <w:fldChar w:fldCharType="end"/>
      </w:r>
      <w:r w:rsidR="002A25E3" w:rsidRPr="00BA67B7">
        <w:fldChar w:fldCharType="begin"/>
      </w:r>
      <w:r w:rsidR="002A25E3" w:rsidRPr="00BA67B7">
        <w:instrText xml:space="preserve">XE </w:instrText>
      </w:r>
      <w:r w:rsidR="00F26614">
        <w:instrText>“</w:instrText>
      </w:r>
      <w:r w:rsidR="002A25E3" w:rsidRPr="00BA67B7">
        <w:instrText>DLL:WINSOCK.DLL</w:instrText>
      </w:r>
      <w:r w:rsidR="00F26614">
        <w:instrText>”</w:instrText>
      </w:r>
      <w:r w:rsidR="002A25E3" w:rsidRPr="00BA67B7">
        <w:fldChar w:fldCharType="end"/>
      </w:r>
      <w:r w:rsidR="00CE155D" w:rsidRPr="00BA67B7">
        <w:t xml:space="preserve"> specifications and the size of the symbol table. The server receives a message from the client and parses out the name of the remote procedure call and its parameters. The Broker module on the server looks up the remote procedure call in the REMOTE PROCEDURE file (#8994)</w:t>
      </w:r>
      <w:r w:rsidR="00CE155D" w:rsidRPr="00BA67B7">
        <w:fldChar w:fldCharType="begin"/>
      </w:r>
      <w:r w:rsidR="00B95291" w:rsidRPr="00BA67B7">
        <w:instrText xml:space="preserve">XE </w:instrText>
      </w:r>
      <w:r w:rsidR="00F26614">
        <w:instrText>“</w:instrText>
      </w:r>
      <w:r w:rsidR="00B95291" w:rsidRPr="00BA67B7">
        <w:instrText>REMOTE PROCEDURE F</w:instrText>
      </w:r>
      <w:r w:rsidR="00CE155D" w:rsidRPr="00BA67B7">
        <w:instrText>ile (#8994)</w:instrText>
      </w:r>
      <w:r w:rsidR="00F26614">
        <w:instrText>”</w:instrText>
      </w:r>
      <w:r w:rsidR="00CE155D" w:rsidRPr="00BA67B7">
        <w:fldChar w:fldCharType="end"/>
      </w:r>
      <w:r w:rsidR="00B95291" w:rsidRPr="00BA67B7">
        <w:fldChar w:fldCharType="begin"/>
      </w:r>
      <w:r w:rsidR="00B95291" w:rsidRPr="00BA67B7">
        <w:instrText xml:space="preserve">XE </w:instrText>
      </w:r>
      <w:r w:rsidR="00F26614">
        <w:instrText>“</w:instrText>
      </w:r>
      <w:r w:rsidR="00B95291" w:rsidRPr="00BA67B7">
        <w:instrText>Files:REMOTE PROCEDURE (#8994)</w:instrText>
      </w:r>
      <w:r w:rsidR="00F26614">
        <w:instrText>”</w:instrText>
      </w:r>
      <w:r w:rsidR="00B95291" w:rsidRPr="00BA67B7">
        <w:fldChar w:fldCharType="end"/>
      </w:r>
      <w:r w:rsidR="00CE155D" w:rsidRPr="00BA67B7">
        <w:t xml:space="preserve"> and executes the RPC using the </w:t>
      </w:r>
      <w:r w:rsidR="00582B3E" w:rsidRPr="00BA67B7">
        <w:t>passed-in</w:t>
      </w:r>
      <w:r w:rsidR="00CE155D" w:rsidRPr="00BA67B7">
        <w:t xml:space="preserve"> parameters. At this point the server side of the application processes the request and returns the result of the operation. If the operation is a query, then the result is a set of records that satisfy that query. If the operation is to simply file the data on the server or it is unnecessary to return any information, then, typically, notification of the success of the operation will be returned to the client.</w:t>
      </w:r>
    </w:p>
    <w:p w:rsidR="00CE155D" w:rsidRPr="00BA67B7" w:rsidRDefault="00CE155D" w:rsidP="008B5DFA">
      <w:pPr>
        <w:pStyle w:val="BodyText"/>
        <w:keepNext/>
        <w:keepLines/>
      </w:pPr>
      <w:r w:rsidRPr="00BA67B7">
        <w:t>The basic RPC Broker message structure</w:t>
      </w:r>
      <w:r w:rsidRPr="00BA67B7">
        <w:fldChar w:fldCharType="begin"/>
      </w:r>
      <w:r w:rsidRPr="00BA67B7">
        <w:instrText xml:space="preserve">XE </w:instrText>
      </w:r>
      <w:r w:rsidR="00F26614">
        <w:instrText>“</w:instrText>
      </w:r>
      <w:r w:rsidRPr="00BA67B7">
        <w:instrText>Message Structure</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Broker:Message Structure</w:instrText>
      </w:r>
      <w:r w:rsidR="00F26614">
        <w:instrText>”</w:instrText>
      </w:r>
      <w:r w:rsidRPr="00BA67B7">
        <w:fldChar w:fldCharType="end"/>
      </w:r>
      <w:r w:rsidRPr="00BA67B7">
        <w:t xml:space="preserve"> consists of the following:</w:t>
      </w:r>
    </w:p>
    <w:p w:rsidR="00CE155D" w:rsidRPr="00BA67B7" w:rsidRDefault="00CE155D" w:rsidP="008B5DFA">
      <w:pPr>
        <w:pStyle w:val="ListBullet"/>
        <w:keepNext/>
        <w:keepLines/>
      </w:pPr>
      <w:r w:rsidRPr="00BA67B7">
        <w:t>A header portion (which includes the name of the remote procedure call).</w:t>
      </w:r>
    </w:p>
    <w:p w:rsidR="00CE155D" w:rsidRPr="00BA67B7" w:rsidRDefault="00CE155D" w:rsidP="008B5DFA">
      <w:pPr>
        <w:pStyle w:val="ListBullet"/>
      </w:pPr>
      <w:r w:rsidRPr="00BA67B7">
        <w:t>The body of the message (which includes descriptors, length computations, and M parameter data).</w:t>
      </w:r>
    </w:p>
    <w:p w:rsidR="00CE155D" w:rsidRPr="00BA67B7" w:rsidRDefault="00CE155D" w:rsidP="00D0474C">
      <w:pPr>
        <w:pStyle w:val="Heading3"/>
      </w:pPr>
      <w:bookmarkStart w:id="299" w:name="_Toc449511509"/>
      <w:r w:rsidRPr="00BA67B7">
        <w:lastRenderedPageBreak/>
        <w:t>Client/Server Timeouts</w:t>
      </w:r>
      <w:bookmarkEnd w:id="299"/>
    </w:p>
    <w:p w:rsidR="00CE155D" w:rsidRPr="00BA67B7" w:rsidRDefault="008B5DFA" w:rsidP="008B5DFA">
      <w:pPr>
        <w:pStyle w:val="BodyText"/>
        <w:keepNext/>
        <w:keepLines/>
      </w:pPr>
      <w:r w:rsidRPr="00BA67B7">
        <w:fldChar w:fldCharType="begin"/>
      </w:r>
      <w:r w:rsidRPr="00BA67B7">
        <w:instrText xml:space="preserve">XE </w:instrText>
      </w:r>
      <w:r w:rsidR="00F26614">
        <w:instrText>“</w:instrText>
      </w:r>
      <w:r w:rsidRPr="00BA67B7">
        <w:instrText>Timeouts</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Client/Server Timeouts</w:instrText>
      </w:r>
      <w:r w:rsidR="00F26614">
        <w:instrText>”</w:instrText>
      </w:r>
      <w:r w:rsidRPr="00BA67B7">
        <w:fldChar w:fldCharType="end"/>
      </w:r>
      <w:r w:rsidR="00CE155D" w:rsidRPr="00BA67B7">
        <w:t>The issue of timeouts is complex in a client/server environment. Because the user may be working with applications that rely solely on the client, long periods of time may elapse that the server would traditionally have counted against the user</w:t>
      </w:r>
      <w:r w:rsidR="00F26614">
        <w:t>’</w:t>
      </w:r>
      <w:r w:rsidR="00CE155D" w:rsidRPr="00BA67B7">
        <w:t>s timeout.</w:t>
      </w:r>
    </w:p>
    <w:p w:rsidR="00CE155D" w:rsidRPr="00BA67B7" w:rsidRDefault="00CE155D" w:rsidP="008B5DFA">
      <w:pPr>
        <w:pStyle w:val="BodyText"/>
        <w:keepNext/>
        <w:keepLines/>
      </w:pPr>
      <w:r w:rsidRPr="00BA67B7">
        <w:t xml:space="preserve">Broker Patch XWB*1.1*6 was created to address timeout issues. It instituted a </w:t>
      </w:r>
      <w:r w:rsidR="00F26614">
        <w:t>“</w:t>
      </w:r>
      <w:r w:rsidRPr="00BA67B7">
        <w:t>keep-alive</w:t>
      </w:r>
      <w:r w:rsidR="00F26614">
        <w:t>”</w:t>
      </w:r>
      <w:r w:rsidRPr="00BA67B7">
        <w:t xml:space="preserve"> timer that was compiled into client applications. Through monitoring this keep-alive timer, the software is able to eliminate </w:t>
      </w:r>
      <w:r w:rsidR="00F26614">
        <w:t>“</w:t>
      </w:r>
      <w:r w:rsidRPr="00BA67B7">
        <w:t>ghost</w:t>
      </w:r>
      <w:r w:rsidR="00F26614">
        <w:t>”</w:t>
      </w:r>
      <w:r w:rsidRPr="00BA67B7">
        <w:t xml:space="preserve"> server Broker jobs for which there is no longer a client application, based on the keep-alive timer rather than on user activity.</w:t>
      </w:r>
    </w:p>
    <w:p w:rsidR="00CE155D" w:rsidRPr="00BA67B7" w:rsidRDefault="00F26614" w:rsidP="008B5DFA">
      <w:pPr>
        <w:pStyle w:val="BodyText"/>
        <w:keepNext/>
        <w:keepLines/>
      </w:pPr>
      <w:r>
        <w:t>“</w:t>
      </w:r>
      <w:r w:rsidR="00CE155D" w:rsidRPr="00BA67B7">
        <w:t>Ghost</w:t>
      </w:r>
      <w:r>
        <w:t>”</w:t>
      </w:r>
      <w:r w:rsidR="00CE155D" w:rsidRPr="00BA67B7">
        <w:t xml:space="preserve"> server jobs occur when client processes are ended in a non-standard way—for example, by pressing the PC</w:t>
      </w:r>
      <w:r>
        <w:t>’</w:t>
      </w:r>
      <w:r w:rsidR="00CE155D" w:rsidRPr="00BA67B7">
        <w:t xml:space="preserve">s </w:t>
      </w:r>
      <w:r w:rsidR="00A344E2" w:rsidRPr="00BA67B7">
        <w:rPr>
          <w:b/>
        </w:rPr>
        <w:t>R</w:t>
      </w:r>
      <w:r w:rsidR="00CE155D" w:rsidRPr="00BA67B7">
        <w:rPr>
          <w:b/>
        </w:rPr>
        <w:t>eset</w:t>
      </w:r>
      <w:r w:rsidR="00CE155D" w:rsidRPr="00BA67B7">
        <w:t xml:space="preserve"> button. Prior to this patch, these jobs would wait for 10 hours to receive data from the client application that no longer existed.</w:t>
      </w:r>
    </w:p>
    <w:p w:rsidR="00CE155D" w:rsidRPr="00BA67B7" w:rsidRDefault="00CE155D" w:rsidP="008B5DFA">
      <w:pPr>
        <w:pStyle w:val="BodyText"/>
      </w:pPr>
      <w:r w:rsidRPr="00BA67B7">
        <w:t xml:space="preserve">In order to let the server know that the client application is still active, applications compiled with the client portion of Patch XWB*1.1*6 (and beyond) initiate a periodic, background contact with the server. This </w:t>
      </w:r>
      <w:r w:rsidR="00F26614">
        <w:t>“</w:t>
      </w:r>
      <w:r w:rsidRPr="00BA67B7">
        <w:t>polling</w:t>
      </w:r>
      <w:r w:rsidR="00F26614">
        <w:t>”</w:t>
      </w:r>
      <w:r w:rsidRPr="00BA67B7">
        <w:t xml:space="preserve"> of the server by the client resets the timeout so that the server job is not stopped when the client still exists. Any client application compiled with the TRPCBroker and/or TSharedRPCBroker components distributed with the latest patch automatically polls. No developer or user intervention is necessary, and this polling activity affects neither the application nor the user.</w:t>
      </w:r>
    </w:p>
    <w:p w:rsidR="00CE155D" w:rsidRPr="00BA67B7" w:rsidRDefault="00CE155D" w:rsidP="008B5DFA">
      <w:pPr>
        <w:pStyle w:val="BodyText"/>
      </w:pPr>
      <w:r w:rsidRPr="00BA67B7">
        <w:t>The BROKER ACTIVITY TIMEOUT field</w:t>
      </w:r>
      <w:r w:rsidR="00C9120A" w:rsidRPr="00BA67B7">
        <w:fldChar w:fldCharType="begin"/>
      </w:r>
      <w:r w:rsidR="00C9120A" w:rsidRPr="00BA67B7">
        <w:instrText xml:space="preserve"> XE </w:instrText>
      </w:r>
      <w:r w:rsidR="00F26614">
        <w:instrText>“</w:instrText>
      </w:r>
      <w:r w:rsidR="00C9120A" w:rsidRPr="00BA67B7">
        <w:instrText>BROKER ACTIVITY TIMEOUT Field</w:instrText>
      </w:r>
      <w:r w:rsidR="00F26614">
        <w:instrText>”</w:instrText>
      </w:r>
      <w:r w:rsidR="00C9120A" w:rsidRPr="00BA67B7">
        <w:instrText xml:space="preserve"> </w:instrText>
      </w:r>
      <w:r w:rsidR="00C9120A" w:rsidRPr="00BA67B7">
        <w:fldChar w:fldCharType="end"/>
      </w:r>
      <w:r w:rsidR="00C9120A" w:rsidRPr="00BA67B7">
        <w:fldChar w:fldCharType="begin"/>
      </w:r>
      <w:r w:rsidR="000B4D3E" w:rsidRPr="00BA67B7">
        <w:instrText xml:space="preserve"> XE </w:instrText>
      </w:r>
      <w:r w:rsidR="00F26614">
        <w:instrText>“</w:instrText>
      </w:r>
      <w:r w:rsidR="000B4D3E" w:rsidRPr="00BA67B7">
        <w:instrText>Fields</w:instrText>
      </w:r>
      <w:r w:rsidR="00C9120A" w:rsidRPr="00BA67B7">
        <w:instrText>:BROKER ACTIVITY TIMEOUT</w:instrText>
      </w:r>
      <w:r w:rsidR="00F26614">
        <w:instrText>”</w:instrText>
      </w:r>
      <w:r w:rsidR="00C9120A" w:rsidRPr="00BA67B7">
        <w:instrText xml:space="preserve"> </w:instrText>
      </w:r>
      <w:r w:rsidR="00C9120A" w:rsidRPr="00BA67B7">
        <w:fldChar w:fldCharType="end"/>
      </w:r>
      <w:r w:rsidRPr="00BA67B7">
        <w:t xml:space="preserve"> in the KERNEL SYSTEM PARAMETERS </w:t>
      </w:r>
      <w:r w:rsidR="00C9120A" w:rsidRPr="00BA67B7">
        <w:t>file (#</w:t>
      </w:r>
      <w:r w:rsidR="00C9120A" w:rsidRPr="00BA67B7">
        <w:rPr>
          <w:szCs w:val="22"/>
        </w:rPr>
        <w:t>8989.3</w:t>
      </w:r>
      <w:r w:rsidR="00C9120A" w:rsidRPr="00BA67B7">
        <w:t>)</w:t>
      </w:r>
      <w:r w:rsidR="000B4D3E" w:rsidRPr="00BA67B7">
        <w:fldChar w:fldCharType="begin"/>
      </w:r>
      <w:r w:rsidR="000B4D3E" w:rsidRPr="00BA67B7">
        <w:instrText xml:space="preserve">XE </w:instrText>
      </w:r>
      <w:r w:rsidR="00F26614">
        <w:instrText>“</w:instrText>
      </w:r>
      <w:r w:rsidR="000B4D3E" w:rsidRPr="00BA67B7">
        <w:rPr>
          <w:caps/>
        </w:rPr>
        <w:instrText>Kernel</w:instrText>
      </w:r>
      <w:r w:rsidR="000B4D3E" w:rsidRPr="00BA67B7">
        <w:instrText xml:space="preserve"> </w:instrText>
      </w:r>
      <w:r w:rsidR="000B4D3E" w:rsidRPr="00BA67B7">
        <w:rPr>
          <w:caps/>
        </w:rPr>
        <w:instrText>System Parameters</w:instrText>
      </w:r>
      <w:r w:rsidR="000B4D3E" w:rsidRPr="00BA67B7">
        <w:instrText xml:space="preserve"> File (#8989.3)</w:instrText>
      </w:r>
      <w:r w:rsidR="00F26614">
        <w:instrText>”</w:instrText>
      </w:r>
      <w:r w:rsidR="000B4D3E" w:rsidRPr="00BA67B7">
        <w:fldChar w:fldCharType="end"/>
      </w:r>
      <w:r w:rsidR="000B4D3E" w:rsidRPr="00BA67B7">
        <w:fldChar w:fldCharType="begin"/>
      </w:r>
      <w:r w:rsidR="000B4D3E" w:rsidRPr="00BA67B7">
        <w:instrText xml:space="preserve">XE </w:instrText>
      </w:r>
      <w:r w:rsidR="00F26614">
        <w:instrText>“</w:instrText>
      </w:r>
      <w:r w:rsidR="000B4D3E" w:rsidRPr="00BA67B7">
        <w:instrText>Files:</w:instrText>
      </w:r>
      <w:r w:rsidR="000B4D3E" w:rsidRPr="00BA67B7">
        <w:rPr>
          <w:caps/>
        </w:rPr>
        <w:instrText>Kernel</w:instrText>
      </w:r>
      <w:r w:rsidR="000B4D3E" w:rsidRPr="00BA67B7">
        <w:instrText xml:space="preserve"> </w:instrText>
      </w:r>
      <w:r w:rsidR="000B4D3E" w:rsidRPr="00BA67B7">
        <w:rPr>
          <w:caps/>
        </w:rPr>
        <w:instrText>System Parameters</w:instrText>
      </w:r>
      <w:r w:rsidR="000B4D3E" w:rsidRPr="00BA67B7">
        <w:instrText xml:space="preserve"> (#8989.3)</w:instrText>
      </w:r>
      <w:r w:rsidR="00F26614">
        <w:instrText>”</w:instrText>
      </w:r>
      <w:r w:rsidR="000B4D3E" w:rsidRPr="00BA67B7">
        <w:fldChar w:fldCharType="end"/>
      </w:r>
      <w:r w:rsidRPr="00BA67B7">
        <w:t xml:space="preserve"> controls the length of the timeout. That field was distributed by Kernel Patch XU*8.0*115 with a default value of approximately 3 minutes. By setting the timeout to a duration much shorter than 10 hours, the ghost jobs are eliminated quickly, if the client application is no longer running.</w:t>
      </w:r>
    </w:p>
    <w:p w:rsidR="00CE155D" w:rsidRPr="00BA67B7" w:rsidRDefault="000D602C" w:rsidP="008B5DFA">
      <w:pPr>
        <w:pStyle w:val="Note"/>
      </w:pPr>
      <w:r>
        <w:rPr>
          <w:noProof/>
          <w:lang w:eastAsia="en-US"/>
        </w:rPr>
        <w:drawing>
          <wp:inline distT="0" distB="0" distL="0" distR="0" wp14:anchorId="006390A8" wp14:editId="06B11D8E">
            <wp:extent cx="304800" cy="304800"/>
            <wp:effectExtent l="0" t="0" r="0" b="0"/>
            <wp:docPr id="55"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B5DFA" w:rsidRPr="00BA67B7">
        <w:tab/>
      </w:r>
      <w:r w:rsidR="008B5DFA" w:rsidRPr="00BA67B7">
        <w:rPr>
          <w:b/>
        </w:rPr>
        <w:t>REF:</w:t>
      </w:r>
      <w:r w:rsidR="008B5DFA" w:rsidRPr="00BA67B7">
        <w:t xml:space="preserve"> For advice regarding changing the value for this field, see </w:t>
      </w:r>
      <w:r w:rsidR="00DC021A" w:rsidRPr="00BA67B7">
        <w:t xml:space="preserve">the </w:t>
      </w:r>
      <w:r w:rsidR="008B5DFA" w:rsidRPr="00BA67B7">
        <w:t>help for the BROKER ACTIVITY TIMEOUT field</w:t>
      </w:r>
      <w:r w:rsidR="008B5DFA" w:rsidRPr="00BA67B7">
        <w:fldChar w:fldCharType="begin"/>
      </w:r>
      <w:r w:rsidR="008B5DFA" w:rsidRPr="00BA67B7">
        <w:instrText xml:space="preserve"> XE </w:instrText>
      </w:r>
      <w:r w:rsidR="00F26614">
        <w:instrText>“</w:instrText>
      </w:r>
      <w:r w:rsidR="008B5DFA" w:rsidRPr="00BA67B7">
        <w:instrText>BROKER ACTIVITY TIMEOUT Field</w:instrText>
      </w:r>
      <w:r w:rsidR="00F26614">
        <w:instrText>”</w:instrText>
      </w:r>
      <w:r w:rsidR="008B5DFA" w:rsidRPr="00BA67B7">
        <w:instrText xml:space="preserve"> </w:instrText>
      </w:r>
      <w:r w:rsidR="008B5DFA" w:rsidRPr="00BA67B7">
        <w:fldChar w:fldCharType="end"/>
      </w:r>
      <w:r w:rsidR="008B5DFA" w:rsidRPr="00BA67B7">
        <w:fldChar w:fldCharType="begin"/>
      </w:r>
      <w:r w:rsidR="008B5DFA" w:rsidRPr="00BA67B7">
        <w:instrText xml:space="preserve"> XE </w:instrText>
      </w:r>
      <w:r w:rsidR="00F26614">
        <w:instrText>“</w:instrText>
      </w:r>
      <w:r w:rsidR="008B5DFA" w:rsidRPr="00BA67B7">
        <w:instrText>Fields:BROKER ACTIVITY TIMEOUT</w:instrText>
      </w:r>
      <w:r w:rsidR="00F26614">
        <w:instrText>”</w:instrText>
      </w:r>
      <w:r w:rsidR="008B5DFA" w:rsidRPr="00BA67B7">
        <w:instrText xml:space="preserve"> </w:instrText>
      </w:r>
      <w:r w:rsidR="008B5DFA" w:rsidRPr="00BA67B7">
        <w:fldChar w:fldCharType="end"/>
      </w:r>
      <w:r w:rsidR="008B5DFA" w:rsidRPr="00BA67B7">
        <w:t>.</w:t>
      </w:r>
    </w:p>
    <w:p w:rsidR="00CE155D" w:rsidRPr="00BA67B7" w:rsidRDefault="00CE155D" w:rsidP="008B5DFA">
      <w:pPr>
        <w:pStyle w:val="BodyText"/>
      </w:pPr>
      <w:r w:rsidRPr="00BA67B7">
        <w:t>The server portion of this patch is backwards compatible with client applications compiled with previous versions of the Broker. Thus, client applications do not have to be recompiled when this patch is installed on the server. The server retains a 10-hour timeout for those client applications compiled with previous Broker versions; that is, they continue to work as they did before the patch is installed.</w:t>
      </w:r>
    </w:p>
    <w:p w:rsidR="00CE155D" w:rsidRPr="00BA67B7" w:rsidRDefault="000D602C" w:rsidP="008B5DFA">
      <w:pPr>
        <w:pStyle w:val="Note"/>
      </w:pPr>
      <w:r>
        <w:rPr>
          <w:noProof/>
          <w:lang w:eastAsia="en-US"/>
        </w:rPr>
        <w:drawing>
          <wp:inline distT="0" distB="0" distL="0" distR="0" wp14:anchorId="53C77D9E" wp14:editId="272B04FC">
            <wp:extent cx="304800" cy="304800"/>
            <wp:effectExtent l="0" t="0" r="0" b="0"/>
            <wp:docPr id="56"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B5DFA" w:rsidRPr="00BA67B7">
        <w:tab/>
      </w:r>
      <w:r w:rsidR="008B5DFA" w:rsidRPr="00BA67B7">
        <w:rPr>
          <w:b/>
        </w:rPr>
        <w:t>NOTE:</w:t>
      </w:r>
      <w:r w:rsidR="008B5DFA" w:rsidRPr="00BA67B7">
        <w:t xml:space="preserve"> The server side of this patch is effective only for client applications (like CPRS-GUI) that have been recompiled with the Broker Development Kit (BDK) portion of Patch XWB*1.1*6. Thus, installing the server patch alone does not eliminate the ghost jobs for client applications that have not been upgraded.</w:t>
      </w:r>
    </w:p>
    <w:bookmarkEnd w:id="188"/>
    <w:bookmarkEnd w:id="189"/>
    <w:bookmarkEnd w:id="190"/>
    <w:bookmarkEnd w:id="191"/>
    <w:bookmarkEnd w:id="192"/>
    <w:bookmarkEnd w:id="193"/>
    <w:bookmarkEnd w:id="194"/>
    <w:bookmarkEnd w:id="195"/>
    <w:bookmarkEnd w:id="196"/>
    <w:bookmarkEnd w:id="197"/>
    <w:bookmarkEnd w:id="198"/>
    <w:bookmarkEnd w:id="199"/>
    <w:bookmarkEnd w:id="200"/>
    <w:p w:rsidR="00EA2A4A" w:rsidRPr="00BA67B7" w:rsidRDefault="00EA2A4A" w:rsidP="008B5DFA">
      <w:pPr>
        <w:pStyle w:val="BodyText"/>
      </w:pPr>
    </w:p>
    <w:p w:rsidR="00CE155D" w:rsidRPr="00BA67B7" w:rsidRDefault="00CE155D" w:rsidP="008B5DFA">
      <w:pPr>
        <w:pStyle w:val="BodyText"/>
        <w:sectPr w:rsidR="00CE155D" w:rsidRPr="00BA67B7" w:rsidSect="002D1D4A">
          <w:headerReference w:type="even" r:id="rId34"/>
          <w:headerReference w:type="default" r:id="rId35"/>
          <w:pgSz w:w="12240" w:h="15840"/>
          <w:pgMar w:top="1440" w:right="1440" w:bottom="1440" w:left="1440" w:header="720" w:footer="720" w:gutter="0"/>
          <w:cols w:space="720"/>
        </w:sectPr>
      </w:pPr>
    </w:p>
    <w:p w:rsidR="00CE155D" w:rsidRPr="00BA67B7" w:rsidRDefault="00CE155D" w:rsidP="00750D70">
      <w:pPr>
        <w:pStyle w:val="Heading1"/>
      </w:pPr>
      <w:bookmarkStart w:id="300" w:name="_Toc336755539"/>
      <w:bookmarkStart w:id="301" w:name="_Toc336755672"/>
      <w:bookmarkStart w:id="302" w:name="_Toc336755825"/>
      <w:bookmarkStart w:id="303" w:name="_Toc336756122"/>
      <w:bookmarkStart w:id="304" w:name="_Toc336756214"/>
      <w:bookmarkStart w:id="305" w:name="_Toc336760276"/>
      <w:bookmarkStart w:id="306" w:name="_Toc336940218"/>
      <w:bookmarkStart w:id="307" w:name="_Toc337531867"/>
      <w:bookmarkStart w:id="308" w:name="_Toc337542643"/>
      <w:bookmarkStart w:id="309" w:name="_Toc337626356"/>
      <w:bookmarkStart w:id="310" w:name="_Toc337626559"/>
      <w:bookmarkStart w:id="311" w:name="_Toc337966632"/>
      <w:bookmarkStart w:id="312" w:name="_Toc338036376"/>
      <w:bookmarkStart w:id="313" w:name="_Toc338036672"/>
      <w:bookmarkStart w:id="314" w:name="_Toc338036827"/>
      <w:bookmarkStart w:id="315" w:name="_Toc338129999"/>
      <w:bookmarkStart w:id="316" w:name="_Toc338740737"/>
      <w:bookmarkStart w:id="317" w:name="_Toc338834122"/>
      <w:bookmarkStart w:id="318" w:name="_Toc339260957"/>
      <w:bookmarkStart w:id="319" w:name="_Toc339261026"/>
      <w:bookmarkStart w:id="320" w:name="_Toc339418619"/>
      <w:bookmarkStart w:id="321" w:name="_Toc339708005"/>
      <w:bookmarkStart w:id="322" w:name="_Toc339783083"/>
      <w:bookmarkStart w:id="323" w:name="_Toc345918894"/>
      <w:bookmarkStart w:id="324" w:name="_Toc347797311"/>
      <w:bookmarkStart w:id="325" w:name="_Ref373766685"/>
      <w:bookmarkStart w:id="326" w:name="_Toc449511510"/>
      <w:r w:rsidRPr="00BA67B7">
        <w:lastRenderedPageBreak/>
        <w:t>Security</w:t>
      </w:r>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p w:rsidR="00CE155D" w:rsidRPr="00BA67B7" w:rsidRDefault="00CE155D" w:rsidP="0087360D">
      <w:pPr>
        <w:pStyle w:val="Heading2"/>
      </w:pPr>
      <w:bookmarkStart w:id="327" w:name="_Toc338834123"/>
      <w:bookmarkStart w:id="328" w:name="_Toc339260958"/>
      <w:bookmarkStart w:id="329" w:name="_Toc339261027"/>
      <w:bookmarkStart w:id="330" w:name="_Toc339418620"/>
      <w:bookmarkStart w:id="331" w:name="_Toc339708006"/>
      <w:bookmarkStart w:id="332" w:name="_Toc339783084"/>
      <w:bookmarkStart w:id="333" w:name="_Toc345918895"/>
      <w:bookmarkStart w:id="334" w:name="_Toc449511511"/>
      <w:r w:rsidRPr="00BA67B7">
        <w:t xml:space="preserve">Security </w:t>
      </w:r>
      <w:bookmarkEnd w:id="327"/>
      <w:bookmarkEnd w:id="328"/>
      <w:bookmarkEnd w:id="329"/>
      <w:bookmarkEnd w:id="330"/>
      <w:bookmarkEnd w:id="331"/>
      <w:bookmarkEnd w:id="332"/>
      <w:bookmarkEnd w:id="333"/>
      <w:r w:rsidRPr="00BA67B7">
        <w:t>Features</w:t>
      </w:r>
      <w:bookmarkEnd w:id="334"/>
    </w:p>
    <w:p w:rsidR="00CE155D" w:rsidRPr="00BA67B7" w:rsidRDefault="008B5DFA" w:rsidP="008B5DFA">
      <w:pPr>
        <w:pStyle w:val="BodyText"/>
        <w:keepNext/>
        <w:keepLines/>
      </w:pPr>
      <w:r w:rsidRPr="00BA67B7">
        <w:fldChar w:fldCharType="begin"/>
      </w:r>
      <w:r w:rsidRPr="00BA67B7">
        <w:instrText xml:space="preserve">XE </w:instrText>
      </w:r>
      <w:r w:rsidR="00F26614">
        <w:instrText>“</w:instrText>
      </w:r>
      <w:r w:rsidRPr="00BA67B7">
        <w:instrText>Security</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Security:Features</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Features:Security</w:instrText>
      </w:r>
      <w:r w:rsidR="00F26614">
        <w:instrText>”</w:instrText>
      </w:r>
      <w:r w:rsidRPr="00BA67B7">
        <w:fldChar w:fldCharType="end"/>
      </w:r>
      <w:r w:rsidR="00CE155D" w:rsidRPr="00BA67B7">
        <w:t>Security in distributed computing environments, such as in client/server systems, is much more complicated than in traditional configurations. Although it is probably impossible to protect any computer system against the most determined and sophisticated intruder, the RPC Broker implements robust security that is transparent to the end user and without additional impact on IRM.</w:t>
      </w:r>
    </w:p>
    <w:p w:rsidR="00CE155D" w:rsidRPr="00BA67B7" w:rsidRDefault="00CE155D" w:rsidP="008B5DFA">
      <w:pPr>
        <w:pStyle w:val="BodyText"/>
        <w:keepNext/>
        <w:keepLines/>
      </w:pPr>
      <w:r w:rsidRPr="00BA67B7">
        <w:t>Security with the RPC Broker is a four-part process:</w:t>
      </w:r>
    </w:p>
    <w:p w:rsidR="00CE155D" w:rsidRPr="00BA67B7" w:rsidRDefault="00CE155D" w:rsidP="00F77705">
      <w:pPr>
        <w:pStyle w:val="ListNumber"/>
        <w:keepNext/>
        <w:keepLines/>
        <w:numPr>
          <w:ilvl w:val="0"/>
          <w:numId w:val="22"/>
        </w:numPr>
      </w:pPr>
      <w:r w:rsidRPr="00BA67B7">
        <w:t>Client workstations must have a valid connection request</w:t>
      </w:r>
      <w:r w:rsidR="002A25E3" w:rsidRPr="00BA67B7">
        <w:t>.</w:t>
      </w:r>
    </w:p>
    <w:p w:rsidR="00CE155D" w:rsidRPr="00BA67B7" w:rsidRDefault="00CE155D" w:rsidP="00F77705">
      <w:pPr>
        <w:pStyle w:val="ListNumber"/>
        <w:keepNext/>
        <w:keepLines/>
        <w:numPr>
          <w:ilvl w:val="0"/>
          <w:numId w:val="22"/>
        </w:numPr>
      </w:pPr>
      <w:r w:rsidRPr="00BA67B7">
        <w:t>Users must have valid Access</w:t>
      </w:r>
      <w:r w:rsidR="002A25E3" w:rsidRPr="00BA67B7">
        <w:fldChar w:fldCharType="begin"/>
      </w:r>
      <w:r w:rsidR="002A25E3" w:rsidRPr="00BA67B7">
        <w:instrText xml:space="preserve"> XE </w:instrText>
      </w:r>
      <w:r w:rsidR="00F26614">
        <w:instrText>“</w:instrText>
      </w:r>
      <w:r w:rsidR="002A25E3" w:rsidRPr="00BA67B7">
        <w:instrText>Access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Codes:Access</w:instrText>
      </w:r>
      <w:r w:rsidR="00F26614">
        <w:instrText>”</w:instrText>
      </w:r>
      <w:r w:rsidR="002A25E3" w:rsidRPr="00BA67B7">
        <w:instrText xml:space="preserve"> </w:instrText>
      </w:r>
      <w:r w:rsidR="002A25E3" w:rsidRPr="00BA67B7">
        <w:fldChar w:fldCharType="end"/>
      </w:r>
      <w:r w:rsidRPr="00BA67B7">
        <w:t xml:space="preserve"> and Verify</w:t>
      </w:r>
      <w:r w:rsidR="002A25E3" w:rsidRPr="00BA67B7">
        <w:fldChar w:fldCharType="begin"/>
      </w:r>
      <w:r w:rsidR="002A25E3" w:rsidRPr="00BA67B7">
        <w:instrText xml:space="preserve"> XE </w:instrText>
      </w:r>
      <w:r w:rsidR="00F26614">
        <w:instrText>“</w:instrText>
      </w:r>
      <w:r w:rsidR="002A25E3" w:rsidRPr="00BA67B7">
        <w:instrText>Verify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Codes:Verify</w:instrText>
      </w:r>
      <w:r w:rsidR="00F26614">
        <w:instrText>”</w:instrText>
      </w:r>
      <w:r w:rsidR="002A25E3" w:rsidRPr="00BA67B7">
        <w:instrText xml:space="preserve"> </w:instrText>
      </w:r>
      <w:r w:rsidR="002A25E3" w:rsidRPr="00BA67B7">
        <w:fldChar w:fldCharType="end"/>
      </w:r>
      <w:r w:rsidRPr="00BA67B7">
        <w:t xml:space="preserve"> codes</w:t>
      </w:r>
      <w:r w:rsidR="002A25E3" w:rsidRPr="00BA67B7">
        <w:t>.</w:t>
      </w:r>
    </w:p>
    <w:p w:rsidR="00CE155D" w:rsidRPr="00BA67B7" w:rsidRDefault="00CE155D" w:rsidP="00F77705">
      <w:pPr>
        <w:pStyle w:val="ListNumber"/>
        <w:keepNext/>
        <w:keepLines/>
        <w:numPr>
          <w:ilvl w:val="0"/>
          <w:numId w:val="22"/>
        </w:numPr>
      </w:pPr>
      <w:r w:rsidRPr="00BA67B7">
        <w:t xml:space="preserve">Users must be valid users of a </w:t>
      </w:r>
      <w:r w:rsidR="00696037" w:rsidRPr="00BA67B7">
        <w:t>VistA</w:t>
      </w:r>
      <w:r w:rsidRPr="00BA67B7">
        <w:t xml:space="preserve"> client/server application</w:t>
      </w:r>
      <w:r w:rsidR="002A25E3" w:rsidRPr="00BA67B7">
        <w:t>.</w:t>
      </w:r>
    </w:p>
    <w:p w:rsidR="00CE155D" w:rsidRPr="00BA67B7" w:rsidRDefault="00CE155D" w:rsidP="00F77705">
      <w:pPr>
        <w:pStyle w:val="ListNumber"/>
        <w:numPr>
          <w:ilvl w:val="0"/>
          <w:numId w:val="22"/>
        </w:numPr>
      </w:pPr>
      <w:r w:rsidRPr="00BA67B7">
        <w:t>Any remote procedure call must be registered and valid for the application being executed</w:t>
      </w:r>
      <w:r w:rsidR="002A25E3" w:rsidRPr="00BA67B7">
        <w:t>.</w:t>
      </w:r>
    </w:p>
    <w:p w:rsidR="00CE155D" w:rsidRPr="00BA67B7" w:rsidRDefault="00CE155D" w:rsidP="0087360D">
      <w:pPr>
        <w:pStyle w:val="Heading2"/>
      </w:pPr>
      <w:bookmarkStart w:id="335" w:name="_Toc354550974"/>
      <w:bookmarkStart w:id="336" w:name="_Toc449511512"/>
      <w:r w:rsidRPr="00BA67B7">
        <w:t>Validation of Connection Request</w:t>
      </w:r>
      <w:bookmarkEnd w:id="336"/>
    </w:p>
    <w:p w:rsidR="00CE155D" w:rsidRPr="00BA67B7" w:rsidRDefault="008B5DFA" w:rsidP="008B5DFA">
      <w:pPr>
        <w:pStyle w:val="BodyText"/>
      </w:pPr>
      <w:r w:rsidRPr="00BA67B7">
        <w:fldChar w:fldCharType="begin"/>
      </w:r>
      <w:r w:rsidRPr="00BA67B7">
        <w:instrText xml:space="preserve">XE </w:instrText>
      </w:r>
      <w:r w:rsidR="00F26614">
        <w:instrText>“</w:instrText>
      </w:r>
      <w:r w:rsidRPr="00BA67B7">
        <w:instrText>Security:Validating Connection Request</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Validating:Connection Request, Security</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Connection Request:Validating</w:instrText>
      </w:r>
      <w:r w:rsidR="00F26614">
        <w:instrText>”</w:instrText>
      </w:r>
      <w:r w:rsidRPr="00BA67B7">
        <w:fldChar w:fldCharType="end"/>
      </w:r>
      <w:r w:rsidR="00CE155D" w:rsidRPr="00BA67B7">
        <w:t xml:space="preserve">An enhancement to security has been included with </w:t>
      </w:r>
      <w:r w:rsidR="002A6210">
        <w:t>RPC Broker 1.1</w:t>
      </w:r>
      <w:r w:rsidR="00CE155D" w:rsidRPr="00BA67B7">
        <w:t>. Before the Broker Listener jobs off a Handler for a client, it checks the format of the incoming connection request. If the incoming message does not conform to the Broker standard, the connection is closed. This serves as an early detection of impostors and intruders.</w:t>
      </w:r>
    </w:p>
    <w:p w:rsidR="00CE155D" w:rsidRPr="00BA67B7" w:rsidRDefault="00CE155D" w:rsidP="0087360D">
      <w:pPr>
        <w:pStyle w:val="Heading2"/>
      </w:pPr>
      <w:bookmarkStart w:id="337" w:name="_Toc449511513"/>
      <w:r w:rsidRPr="00BA67B7">
        <w:t>Validation of User</w:t>
      </w:r>
      <w:bookmarkEnd w:id="335"/>
      <w:r w:rsidRPr="00BA67B7">
        <w:t>s</w:t>
      </w:r>
      <w:bookmarkEnd w:id="337"/>
    </w:p>
    <w:p w:rsidR="00CE155D" w:rsidRPr="00BA67B7" w:rsidRDefault="008B5DFA" w:rsidP="008B5DFA">
      <w:pPr>
        <w:pStyle w:val="BodyText"/>
      </w:pPr>
      <w:r w:rsidRPr="00BA67B7">
        <w:fldChar w:fldCharType="begin"/>
      </w:r>
      <w:r w:rsidRPr="00BA67B7">
        <w:instrText xml:space="preserve">XE </w:instrText>
      </w:r>
      <w:r w:rsidR="00F26614">
        <w:instrText>“</w:instrText>
      </w:r>
      <w:r w:rsidRPr="00BA67B7">
        <w:instrText>Security:Validating Users</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Validating:Users, Security</w:instrText>
      </w:r>
      <w:r w:rsidR="00F26614">
        <w:instrText>”</w:instrText>
      </w:r>
      <w:r w:rsidRPr="00BA67B7">
        <w:fldChar w:fldCharType="end"/>
      </w:r>
      <w:r w:rsidR="00CE155D" w:rsidRPr="00BA67B7">
        <w:t xml:space="preserve">The GUI </w:t>
      </w:r>
      <w:r w:rsidR="00696037" w:rsidRPr="00BA67B7">
        <w:rPr>
          <w:szCs w:val="22"/>
        </w:rPr>
        <w:t>VistA</w:t>
      </w:r>
      <w:r w:rsidR="00CE155D" w:rsidRPr="00BA67B7">
        <w:rPr>
          <w:bCs/>
        </w:rPr>
        <w:t xml:space="preserve"> </w:t>
      </w:r>
      <w:r w:rsidR="00CE155D" w:rsidRPr="00BA67B7">
        <w:t xml:space="preserve">Sign-on </w:t>
      </w:r>
      <w:r w:rsidR="00C62CB8" w:rsidRPr="00BA67B7">
        <w:t>dialogue</w:t>
      </w:r>
      <w:r w:rsidR="00CE155D" w:rsidRPr="00BA67B7">
        <w:t xml:space="preserve"> is integrated with the RPC Broker interface. This </w:t>
      </w:r>
      <w:r w:rsidR="00696037" w:rsidRPr="00BA67B7">
        <w:rPr>
          <w:szCs w:val="22"/>
        </w:rPr>
        <w:t>VistA</w:t>
      </w:r>
      <w:r w:rsidR="00CE155D" w:rsidRPr="00BA67B7">
        <w:t xml:space="preserve"> Sign-on </w:t>
      </w:r>
      <w:r w:rsidR="00C62CB8" w:rsidRPr="00BA67B7">
        <w:t>dialogue</w:t>
      </w:r>
      <w:r w:rsidR="00CE155D" w:rsidRPr="00BA67B7">
        <w:t xml:space="preserve"> is invoked when the client application connects to the server.</w:t>
      </w:r>
    </w:p>
    <w:p w:rsidR="00CE155D" w:rsidRPr="00BA67B7" w:rsidRDefault="00696037" w:rsidP="00D0474C">
      <w:pPr>
        <w:pStyle w:val="Heading3"/>
      </w:pPr>
      <w:bookmarkStart w:id="338" w:name="_Toc449511514"/>
      <w:r w:rsidRPr="00BA67B7">
        <w:lastRenderedPageBreak/>
        <w:t>VistA</w:t>
      </w:r>
      <w:r w:rsidR="007D3063" w:rsidRPr="00BA67B7">
        <w:t xml:space="preserve"> Sign</w:t>
      </w:r>
      <w:r w:rsidR="00CE155D" w:rsidRPr="00BA67B7">
        <w:t>on Dialog</w:t>
      </w:r>
      <w:r w:rsidR="00C62CB8" w:rsidRPr="00BA67B7">
        <w:t>ue</w:t>
      </w:r>
      <w:bookmarkEnd w:id="338"/>
    </w:p>
    <w:p w:rsidR="00CE155D" w:rsidRPr="00BA67B7" w:rsidRDefault="00E8630C" w:rsidP="00E8630C">
      <w:pPr>
        <w:pStyle w:val="BodyText"/>
        <w:keepNext/>
        <w:keepLines/>
      </w:pPr>
      <w:r w:rsidRPr="00BA67B7">
        <w:rPr>
          <w:bCs/>
          <w:szCs w:val="28"/>
        </w:rPr>
        <w:fldChar w:fldCharType="begin"/>
      </w:r>
      <w:r w:rsidRPr="00BA67B7">
        <w:instrText xml:space="preserve"> XE </w:instrText>
      </w:r>
      <w:r w:rsidR="00F26614">
        <w:instrText>“</w:instrText>
      </w:r>
      <w:r w:rsidRPr="00BA67B7">
        <w:rPr>
          <w:szCs w:val="28"/>
        </w:rPr>
        <w:instrText>VistA</w:instrText>
      </w:r>
      <w:r w:rsidRPr="00BA67B7">
        <w:rPr>
          <w:bCs/>
          <w:szCs w:val="28"/>
        </w:rPr>
        <w:instrText xml:space="preserve"> Signon Dialogue</w:instrText>
      </w:r>
      <w:r w:rsidR="00F26614">
        <w:instrText>”</w:instrText>
      </w:r>
      <w:r w:rsidRPr="00BA67B7">
        <w:instrText xml:space="preserve"> </w:instrText>
      </w:r>
      <w:r w:rsidRPr="00BA67B7">
        <w:rPr>
          <w:bCs/>
          <w:szCs w:val="28"/>
        </w:rPr>
        <w:fldChar w:fldCharType="end"/>
      </w:r>
      <w:r w:rsidR="00CE155D" w:rsidRPr="00BA67B7">
        <w:t xml:space="preserve">The </w:t>
      </w:r>
      <w:r w:rsidR="00696037" w:rsidRPr="00BA67B7">
        <w:rPr>
          <w:szCs w:val="22"/>
        </w:rPr>
        <w:t>VistA</w:t>
      </w:r>
      <w:r w:rsidR="00CE155D" w:rsidRPr="00BA67B7">
        <w:rPr>
          <w:bCs/>
        </w:rPr>
        <w:t xml:space="preserve"> </w:t>
      </w:r>
      <w:r w:rsidR="007D3063" w:rsidRPr="00BA67B7">
        <w:t>Sign</w:t>
      </w:r>
      <w:r w:rsidR="00CE155D" w:rsidRPr="00BA67B7">
        <w:t xml:space="preserve">on </w:t>
      </w:r>
      <w:r w:rsidR="00C62CB8" w:rsidRPr="00BA67B7">
        <w:t>dialogue</w:t>
      </w:r>
      <w:r w:rsidR="00CE155D" w:rsidRPr="00BA67B7">
        <w:t xml:space="preserve"> automatically prompts users for their Access</w:t>
      </w:r>
      <w:r w:rsidR="002A25E3" w:rsidRPr="00BA67B7">
        <w:fldChar w:fldCharType="begin"/>
      </w:r>
      <w:r w:rsidR="002A25E3" w:rsidRPr="00BA67B7">
        <w:instrText xml:space="preserve"> XE </w:instrText>
      </w:r>
      <w:r w:rsidR="00F26614">
        <w:instrText>“</w:instrText>
      </w:r>
      <w:r w:rsidR="002A25E3" w:rsidRPr="00BA67B7">
        <w:instrText>Access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Codes:Access</w:instrText>
      </w:r>
      <w:r w:rsidR="00F26614">
        <w:instrText>”</w:instrText>
      </w:r>
      <w:r w:rsidR="002A25E3" w:rsidRPr="00BA67B7">
        <w:instrText xml:space="preserve"> </w:instrText>
      </w:r>
      <w:r w:rsidR="002A25E3" w:rsidRPr="00BA67B7">
        <w:fldChar w:fldCharType="end"/>
      </w:r>
      <w:r w:rsidR="00CE155D" w:rsidRPr="00BA67B7">
        <w:t xml:space="preserve"> and Verify</w:t>
      </w:r>
      <w:r w:rsidR="002A25E3" w:rsidRPr="00BA67B7">
        <w:fldChar w:fldCharType="begin"/>
      </w:r>
      <w:r w:rsidR="002A25E3" w:rsidRPr="00BA67B7">
        <w:instrText xml:space="preserve"> XE </w:instrText>
      </w:r>
      <w:r w:rsidR="00F26614">
        <w:instrText>“</w:instrText>
      </w:r>
      <w:r w:rsidR="002A25E3" w:rsidRPr="00BA67B7">
        <w:instrText>Verify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Codes:Verify</w:instrText>
      </w:r>
      <w:r w:rsidR="00F26614">
        <w:instrText>”</w:instrText>
      </w:r>
      <w:r w:rsidR="002A25E3" w:rsidRPr="00BA67B7">
        <w:instrText xml:space="preserve"> </w:instrText>
      </w:r>
      <w:r w:rsidR="002A25E3" w:rsidRPr="00BA67B7">
        <w:fldChar w:fldCharType="end"/>
      </w:r>
      <w:r w:rsidR="00CE155D" w:rsidRPr="00BA67B7">
        <w:t xml:space="preserve"> codes if they are not already signed on to a </w:t>
      </w:r>
      <w:r w:rsidR="00696037" w:rsidRPr="00BA67B7">
        <w:rPr>
          <w:szCs w:val="22"/>
        </w:rPr>
        <w:t>VistA</w:t>
      </w:r>
      <w:r w:rsidR="00CE155D" w:rsidRPr="00BA67B7">
        <w:t xml:space="preserve"> application (</w:t>
      </w:r>
      <w:r w:rsidR="008B5DFA" w:rsidRPr="00BA67B7">
        <w:rPr>
          <w:color w:val="0000FF"/>
          <w:u w:val="single"/>
        </w:rPr>
        <w:fldChar w:fldCharType="begin"/>
      </w:r>
      <w:r w:rsidR="008B5DFA" w:rsidRPr="00BA67B7">
        <w:rPr>
          <w:color w:val="0000FF"/>
          <w:u w:val="single"/>
        </w:rPr>
        <w:instrText xml:space="preserve"> REF _Ref362528239 \h </w:instrText>
      </w:r>
      <w:r w:rsidR="003702EE" w:rsidRPr="00BA67B7">
        <w:rPr>
          <w:color w:val="0000FF"/>
          <w:u w:val="single"/>
        </w:rPr>
        <w:instrText xml:space="preserve"> \* MERGEFORMAT </w:instrText>
      </w:r>
      <w:r w:rsidR="008B5DFA" w:rsidRPr="00BA67B7">
        <w:rPr>
          <w:color w:val="0000FF"/>
          <w:u w:val="single"/>
        </w:rPr>
      </w:r>
      <w:r w:rsidR="008B5DFA" w:rsidRPr="00BA67B7">
        <w:rPr>
          <w:color w:val="0000FF"/>
          <w:u w:val="single"/>
        </w:rPr>
        <w:fldChar w:fldCharType="separate"/>
      </w:r>
      <w:r w:rsidR="00507385" w:rsidRPr="00507385">
        <w:rPr>
          <w:color w:val="0000FF"/>
          <w:u w:val="single"/>
        </w:rPr>
        <w:t>Figure 13</w:t>
      </w:r>
      <w:r w:rsidR="008B5DFA" w:rsidRPr="00BA67B7">
        <w:rPr>
          <w:color w:val="0000FF"/>
          <w:u w:val="single"/>
        </w:rPr>
        <w:fldChar w:fldCharType="end"/>
      </w:r>
      <w:r w:rsidR="00CE155D" w:rsidRPr="00BA67B7">
        <w:t>).</w:t>
      </w:r>
    </w:p>
    <w:p w:rsidR="00CE155D" w:rsidRPr="00BA67B7" w:rsidRDefault="00CE155D" w:rsidP="002B33A2">
      <w:pPr>
        <w:pStyle w:val="BodyText"/>
        <w:keepNext/>
        <w:keepLines/>
      </w:pPr>
      <w:r w:rsidRPr="00BA67B7">
        <w:t xml:space="preserve">A sample of the </w:t>
      </w:r>
      <w:r w:rsidR="00696037" w:rsidRPr="00BA67B7">
        <w:rPr>
          <w:szCs w:val="22"/>
        </w:rPr>
        <w:t>VistA</w:t>
      </w:r>
      <w:r w:rsidR="007D3063" w:rsidRPr="00BA67B7">
        <w:t xml:space="preserve"> Sign</w:t>
      </w:r>
      <w:r w:rsidRPr="00BA67B7">
        <w:t xml:space="preserve">on </w:t>
      </w:r>
      <w:r w:rsidR="00C62CB8" w:rsidRPr="00BA67B7">
        <w:t>dialogue</w:t>
      </w:r>
      <w:r w:rsidRPr="00BA67B7">
        <w:fldChar w:fldCharType="begin"/>
      </w:r>
      <w:r w:rsidR="007D3063" w:rsidRPr="00BA67B7">
        <w:instrText xml:space="preserve">XE </w:instrText>
      </w:r>
      <w:r w:rsidR="00F26614">
        <w:instrText>“</w:instrText>
      </w:r>
      <w:r w:rsidR="007D3063" w:rsidRPr="00BA67B7">
        <w:instrText>Sign</w:instrText>
      </w:r>
      <w:r w:rsidR="002A25E3" w:rsidRPr="00BA67B7">
        <w:instrText>on:</w:instrText>
      </w:r>
      <w:r w:rsidRPr="00BA67B7">
        <w:instrText>Dialog</w:instrText>
      </w:r>
      <w:r w:rsidR="00C62CB8" w:rsidRPr="00BA67B7">
        <w:instrText>ue</w:instrText>
      </w:r>
      <w:r w:rsidR="002A25E3" w:rsidRPr="00BA67B7">
        <w:instrText>:</w:instrText>
      </w:r>
      <w:r w:rsidR="00C62CB8" w:rsidRPr="00BA67B7">
        <w:instrText>S</w:instrText>
      </w:r>
      <w:r w:rsidRPr="00BA67B7">
        <w:instrText>ample</w:instrText>
      </w:r>
      <w:r w:rsidR="00F26614">
        <w:instrText>”</w:instrText>
      </w:r>
      <w:r w:rsidRPr="00BA67B7">
        <w:fldChar w:fldCharType="end"/>
      </w:r>
      <w:r w:rsidRPr="00BA67B7">
        <w:t xml:space="preserve"> integrated with the RPC Broker is illustrated</w:t>
      </w:r>
      <w:r w:rsidR="002B33A2">
        <w:t xml:space="preserve"> </w:t>
      </w:r>
      <w:r w:rsidR="002B33A2" w:rsidRPr="002B33A2">
        <w:rPr>
          <w:color w:val="0000FF"/>
          <w:u w:val="single"/>
        </w:rPr>
        <w:fldChar w:fldCharType="begin"/>
      </w:r>
      <w:r w:rsidR="002B33A2" w:rsidRPr="002B33A2">
        <w:rPr>
          <w:color w:val="0000FF"/>
          <w:u w:val="single"/>
        </w:rPr>
        <w:instrText xml:space="preserve"> REF _Ref362528239 \h </w:instrText>
      </w:r>
      <w:r w:rsidR="002B33A2">
        <w:rPr>
          <w:color w:val="0000FF"/>
          <w:u w:val="single"/>
        </w:rPr>
        <w:instrText xml:space="preserve"> \* MERGEFORMAT </w:instrText>
      </w:r>
      <w:r w:rsidR="002B33A2" w:rsidRPr="002B33A2">
        <w:rPr>
          <w:color w:val="0000FF"/>
          <w:u w:val="single"/>
        </w:rPr>
      </w:r>
      <w:r w:rsidR="002B33A2" w:rsidRPr="002B33A2">
        <w:rPr>
          <w:color w:val="0000FF"/>
          <w:u w:val="single"/>
        </w:rPr>
        <w:fldChar w:fldCharType="separate"/>
      </w:r>
      <w:r w:rsidR="00507385" w:rsidRPr="00507385">
        <w:rPr>
          <w:color w:val="0000FF"/>
          <w:u w:val="single"/>
        </w:rPr>
        <w:t xml:space="preserve">Figure </w:t>
      </w:r>
      <w:r w:rsidR="00507385" w:rsidRPr="00507385">
        <w:rPr>
          <w:noProof/>
          <w:color w:val="0000FF"/>
          <w:u w:val="single"/>
        </w:rPr>
        <w:t>13</w:t>
      </w:r>
      <w:r w:rsidR="002B33A2" w:rsidRPr="002B33A2">
        <w:rPr>
          <w:color w:val="0000FF"/>
          <w:u w:val="single"/>
        </w:rPr>
        <w:fldChar w:fldCharType="end"/>
      </w:r>
      <w:r w:rsidRPr="00BA67B7">
        <w:t>:</w:t>
      </w:r>
    </w:p>
    <w:p w:rsidR="00791457" w:rsidRPr="00BA67B7" w:rsidRDefault="008731F1" w:rsidP="002B33A2">
      <w:pPr>
        <w:pStyle w:val="Caption"/>
      </w:pPr>
      <w:bookmarkStart w:id="339" w:name="_Ref362528239"/>
      <w:bookmarkStart w:id="340" w:name="_Toc449511541"/>
      <w:r w:rsidRPr="00BA67B7">
        <w:t xml:space="preserve">Figure </w:t>
      </w:r>
      <w:r w:rsidR="00210B98">
        <w:fldChar w:fldCharType="begin"/>
      </w:r>
      <w:r w:rsidR="00210B98">
        <w:instrText xml:space="preserve"> SEQ Figure \* ARABIC </w:instrText>
      </w:r>
      <w:r w:rsidR="00210B98">
        <w:fldChar w:fldCharType="separate"/>
      </w:r>
      <w:r w:rsidR="00507385">
        <w:rPr>
          <w:noProof/>
        </w:rPr>
        <w:t>13</w:t>
      </w:r>
      <w:r w:rsidR="00210B98">
        <w:rPr>
          <w:noProof/>
        </w:rPr>
        <w:fldChar w:fldCharType="end"/>
      </w:r>
      <w:bookmarkEnd w:id="339"/>
      <w:r w:rsidR="002B33A2">
        <w:t>:</w:t>
      </w:r>
      <w:r w:rsidRPr="00BA67B7">
        <w:t xml:space="preserve"> Sample VistA Signon security dialogue</w:t>
      </w:r>
      <w:bookmarkEnd w:id="340"/>
    </w:p>
    <w:p w:rsidR="00CE155D" w:rsidRPr="00BA67B7" w:rsidRDefault="000D602C" w:rsidP="000D492D">
      <w:pPr>
        <w:pStyle w:val="GraphicInsert"/>
      </w:pPr>
      <w:bookmarkStart w:id="341" w:name="_Ref378035216"/>
      <w:bookmarkStart w:id="342" w:name="_Ref377979653"/>
      <w:r>
        <w:rPr>
          <w:noProof/>
        </w:rPr>
        <w:drawing>
          <wp:inline distT="0" distB="0" distL="0" distR="0" wp14:anchorId="1D0DAADC" wp14:editId="30606D06">
            <wp:extent cx="5943600" cy="4448175"/>
            <wp:effectExtent l="0" t="0" r="0" b="9525"/>
            <wp:docPr id="57" name="Picture 1" descr="VISTA Sign-on dialogue&#10;&#10;Top: Server Introductory text.&#10;&#10;VA logo.&#10;&#10;Field: Access Code&#10;&#10;Field: Verify Code&#10;&#10;Check box (unchecked): Change Verify Code&#10;&#10;Right-side Buttons: OK or Cancel.&#10;&#10;Bottom: Display of Server Name, Volume, UCI, and Port." title="Sample VistA Signon security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bookmarkEnd w:id="341"/>
      <w:bookmarkEnd w:id="342"/>
    </w:p>
    <w:p w:rsidR="000D492D" w:rsidRPr="00BA67B7" w:rsidRDefault="000D492D" w:rsidP="000D492D">
      <w:pPr>
        <w:pStyle w:val="BodyText6"/>
      </w:pPr>
    </w:p>
    <w:p w:rsidR="00E8630C" w:rsidRPr="00BA67B7" w:rsidRDefault="000D602C" w:rsidP="00E8630C">
      <w:pPr>
        <w:pStyle w:val="Note"/>
      </w:pPr>
      <w:r>
        <w:rPr>
          <w:noProof/>
          <w:lang w:eastAsia="en-US"/>
        </w:rPr>
        <w:drawing>
          <wp:inline distT="0" distB="0" distL="0" distR="0" wp14:anchorId="7E43545F" wp14:editId="7808AE81">
            <wp:extent cx="304800" cy="304800"/>
            <wp:effectExtent l="0" t="0" r="0" b="0"/>
            <wp:docPr id="59"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8630C" w:rsidRPr="00BA67B7">
        <w:tab/>
      </w:r>
      <w:r w:rsidR="00E8630C" w:rsidRPr="00BA67B7">
        <w:rPr>
          <w:b/>
          <w:iCs/>
        </w:rPr>
        <w:t>NOTE:</w:t>
      </w:r>
      <w:r w:rsidR="00E8630C" w:rsidRPr="00BA67B7">
        <w:rPr>
          <w:iCs/>
        </w:rPr>
        <w:t xml:space="preserve"> </w:t>
      </w:r>
      <w:r w:rsidR="002A6210">
        <w:rPr>
          <w:iCs/>
        </w:rPr>
        <w:t>RPC Broker 1.1</w:t>
      </w:r>
      <w:r w:rsidR="00E8630C" w:rsidRPr="00BA67B7">
        <w:rPr>
          <w:iCs/>
        </w:rPr>
        <w:t xml:space="preserve"> supports both Auto Signon</w:t>
      </w:r>
      <w:r w:rsidR="00E8630C" w:rsidRPr="00BA67B7">
        <w:rPr>
          <w:iCs/>
        </w:rPr>
        <w:fldChar w:fldCharType="begin"/>
      </w:r>
      <w:r w:rsidR="00E8630C" w:rsidRPr="00BA67B7">
        <w:instrText xml:space="preserve"> XE </w:instrText>
      </w:r>
      <w:r w:rsidR="00F26614">
        <w:instrText>“</w:instrText>
      </w:r>
      <w:r w:rsidR="00E8630C" w:rsidRPr="00BA67B7">
        <w:instrText>Auto Signon</w:instrText>
      </w:r>
      <w:r w:rsidR="00F26614">
        <w:instrText>”</w:instrText>
      </w:r>
      <w:r w:rsidR="00E8630C" w:rsidRPr="00BA67B7">
        <w:instrText xml:space="preserve"> </w:instrText>
      </w:r>
      <w:r w:rsidR="00E8630C" w:rsidRPr="00BA67B7">
        <w:rPr>
          <w:iCs/>
        </w:rPr>
        <w:fldChar w:fldCharType="end"/>
      </w:r>
      <w:r w:rsidR="00E8630C" w:rsidRPr="00BA67B7">
        <w:rPr>
          <w:iCs/>
        </w:rPr>
        <w:t xml:space="preserve"> and Single Sign-On/User Context (SSO/UC).</w:t>
      </w:r>
      <w:r w:rsidR="00E8630C" w:rsidRPr="00BA67B7">
        <w:rPr>
          <w:iCs/>
        </w:rPr>
        <w:br/>
      </w:r>
      <w:r w:rsidR="00E8630C" w:rsidRPr="00BA67B7">
        <w:rPr>
          <w:iCs/>
        </w:rPr>
        <w:br/>
      </w:r>
      <w:r w:rsidR="00E8630C" w:rsidRPr="00BA67B7">
        <w:rPr>
          <w:b/>
        </w:rPr>
        <w:t>REF:</w:t>
      </w:r>
      <w:r w:rsidR="00E8630C" w:rsidRPr="00BA67B7">
        <w:t xml:space="preserve"> </w:t>
      </w:r>
      <w:r w:rsidR="00E8630C" w:rsidRPr="00BA67B7">
        <w:rPr>
          <w:iCs/>
        </w:rPr>
        <w:t xml:space="preserve">For more information regarding Auto Signon, see </w:t>
      </w:r>
      <w:r w:rsidR="003702EE" w:rsidRPr="00BA67B7">
        <w:rPr>
          <w:iCs/>
        </w:rPr>
        <w:t xml:space="preserve">the </w:t>
      </w:r>
      <w:r w:rsidR="00F26614">
        <w:rPr>
          <w:iCs/>
        </w:rPr>
        <w:t>“</w:t>
      </w:r>
      <w:r w:rsidR="00E8630C" w:rsidRPr="00BA67B7">
        <w:rPr>
          <w:iCs/>
          <w:color w:val="0000FF"/>
          <w:u w:val="single"/>
        </w:rPr>
        <w:fldChar w:fldCharType="begin"/>
      </w:r>
      <w:r w:rsidR="00E8630C" w:rsidRPr="00BA67B7">
        <w:rPr>
          <w:iCs/>
          <w:color w:val="0000FF"/>
          <w:u w:val="single"/>
        </w:rPr>
        <w:instrText xml:space="preserve"> REF _Ref512150171 \h  \* MERGEFORMAT </w:instrText>
      </w:r>
      <w:r w:rsidR="00E8630C" w:rsidRPr="00BA67B7">
        <w:rPr>
          <w:iCs/>
          <w:color w:val="0000FF"/>
          <w:u w:val="single"/>
        </w:rPr>
      </w:r>
      <w:r w:rsidR="00E8630C" w:rsidRPr="00BA67B7">
        <w:rPr>
          <w:iCs/>
          <w:color w:val="0000FF"/>
          <w:u w:val="single"/>
        </w:rPr>
        <w:fldChar w:fldCharType="separate"/>
      </w:r>
      <w:r w:rsidR="00507385" w:rsidRPr="00507385">
        <w:rPr>
          <w:iCs/>
          <w:color w:val="0000FF"/>
          <w:u w:val="single"/>
        </w:rPr>
        <w:t>Integrated Auto Signon for Multiple User Sessions</w:t>
      </w:r>
      <w:r w:rsidR="00E8630C" w:rsidRPr="00BA67B7">
        <w:rPr>
          <w:iCs/>
          <w:color w:val="0000FF"/>
          <w:u w:val="single"/>
        </w:rPr>
        <w:fldChar w:fldCharType="end"/>
      </w:r>
      <w:r w:rsidR="00F26614">
        <w:rPr>
          <w:iCs/>
        </w:rPr>
        <w:t>”</w:t>
      </w:r>
      <w:r w:rsidR="00E8630C" w:rsidRPr="00BA67B7">
        <w:rPr>
          <w:iCs/>
        </w:rPr>
        <w:t xml:space="preserve"> </w:t>
      </w:r>
      <w:r w:rsidR="00DF3EC1" w:rsidRPr="00BA67B7">
        <w:rPr>
          <w:iCs/>
        </w:rPr>
        <w:t>section</w:t>
      </w:r>
      <w:r w:rsidR="00E8630C" w:rsidRPr="00BA67B7">
        <w:rPr>
          <w:iCs/>
        </w:rPr>
        <w:t xml:space="preserve"> or the description in Kernel Patch XU*8</w:t>
      </w:r>
      <w:r w:rsidR="0093181C">
        <w:rPr>
          <w:iCs/>
        </w:rPr>
        <w:t>.0</w:t>
      </w:r>
      <w:r w:rsidR="00E8630C" w:rsidRPr="00BA67B7">
        <w:rPr>
          <w:iCs/>
        </w:rPr>
        <w:t>*59.</w:t>
      </w:r>
      <w:r w:rsidR="00E8630C" w:rsidRPr="00BA67B7">
        <w:rPr>
          <w:iCs/>
        </w:rPr>
        <w:br/>
      </w:r>
      <w:r w:rsidR="00E8630C" w:rsidRPr="00BA67B7">
        <w:rPr>
          <w:iCs/>
        </w:rPr>
        <w:br/>
      </w:r>
      <w:r w:rsidR="00E8630C" w:rsidRPr="00BA67B7">
        <w:rPr>
          <w:b/>
        </w:rPr>
        <w:t>REF:</w:t>
      </w:r>
      <w:r w:rsidR="00E8630C" w:rsidRPr="00BA67B7">
        <w:t xml:space="preserve"> For more information on SSO/UC, please consult the </w:t>
      </w:r>
      <w:r w:rsidR="00E8630C" w:rsidRPr="00BA67B7">
        <w:rPr>
          <w:i/>
        </w:rPr>
        <w:t>Single Sign-On/User Context (SSO/UC) Installation Guide</w:t>
      </w:r>
      <w:r w:rsidR="00E8630C" w:rsidRPr="00BA67B7">
        <w:t xml:space="preserve"> and </w:t>
      </w:r>
      <w:r w:rsidR="00E8630C" w:rsidRPr="00BA67B7">
        <w:rPr>
          <w:i/>
        </w:rPr>
        <w:t>Single Sign-On/User Context (SSO/UC) Deployment Guide</w:t>
      </w:r>
      <w:r w:rsidR="00E8630C" w:rsidRPr="00BA67B7">
        <w:t xml:space="preserve"> on the VHA Software Documentation Library (VDL).</w:t>
      </w:r>
    </w:p>
    <w:p w:rsidR="00CE155D" w:rsidRPr="00BA67B7" w:rsidRDefault="00CE155D" w:rsidP="00D0474C">
      <w:pPr>
        <w:pStyle w:val="Heading3"/>
      </w:pPr>
      <w:bookmarkStart w:id="343" w:name="_Toc449511515"/>
      <w:r w:rsidRPr="00BA67B7">
        <w:lastRenderedPageBreak/>
        <w:t>V</w:t>
      </w:r>
      <w:r w:rsidR="00696037" w:rsidRPr="00BA67B7">
        <w:t>ist</w:t>
      </w:r>
      <w:r w:rsidRPr="00BA67B7">
        <w:t>A Division Selection Dialog</w:t>
      </w:r>
      <w:r w:rsidR="00C62CB8" w:rsidRPr="00BA67B7">
        <w:t>ue</w:t>
      </w:r>
      <w:bookmarkEnd w:id="343"/>
    </w:p>
    <w:p w:rsidR="00CE155D" w:rsidRPr="00BA67B7" w:rsidRDefault="00E8630C" w:rsidP="00E8630C">
      <w:pPr>
        <w:pStyle w:val="BodyText"/>
        <w:keepNext/>
        <w:keepLines/>
      </w:pPr>
      <w:r w:rsidRPr="00BA67B7">
        <w:rPr>
          <w:bCs/>
        </w:rPr>
        <w:fldChar w:fldCharType="begin"/>
      </w:r>
      <w:r w:rsidRPr="00BA67B7">
        <w:instrText xml:space="preserve"> XE </w:instrText>
      </w:r>
      <w:r w:rsidR="00F26614">
        <w:instrText>“</w:instrText>
      </w:r>
      <w:r w:rsidRPr="00BA67B7">
        <w:rPr>
          <w:bCs/>
        </w:rPr>
        <w:instrText>VistA Division Selection Dialogue</w:instrText>
      </w:r>
      <w:r w:rsidR="00F26614">
        <w:instrText>”</w:instrText>
      </w:r>
      <w:r w:rsidRPr="00BA67B7">
        <w:instrText xml:space="preserve"> </w:instrText>
      </w:r>
      <w:r w:rsidRPr="00BA67B7">
        <w:rPr>
          <w:bCs/>
        </w:rPr>
        <w:fldChar w:fldCharType="end"/>
      </w:r>
      <w:r w:rsidRPr="00BA67B7">
        <w:rPr>
          <w:bCs/>
        </w:rPr>
        <w:fldChar w:fldCharType="begin"/>
      </w:r>
      <w:r w:rsidRPr="00BA67B7">
        <w:instrText xml:space="preserve"> XE </w:instrText>
      </w:r>
      <w:r w:rsidR="00F26614">
        <w:instrText>“</w:instrText>
      </w:r>
      <w:r w:rsidRPr="00BA67B7">
        <w:instrText>Divisions:</w:instrText>
      </w:r>
      <w:r w:rsidRPr="00BA67B7">
        <w:rPr>
          <w:bCs/>
        </w:rPr>
        <w:instrText>VistA Division Selection Dialogue</w:instrText>
      </w:r>
      <w:r w:rsidR="00F26614">
        <w:instrText>”</w:instrText>
      </w:r>
      <w:r w:rsidRPr="00BA67B7">
        <w:instrText xml:space="preserve"> </w:instrText>
      </w:r>
      <w:r w:rsidRPr="00BA67B7">
        <w:rPr>
          <w:bCs/>
        </w:rPr>
        <w:fldChar w:fldCharType="end"/>
      </w:r>
      <w:r w:rsidR="00CE155D" w:rsidRPr="00BA67B7">
        <w:t>After entering an Access</w:t>
      </w:r>
      <w:r w:rsidR="002A25E3" w:rsidRPr="00BA67B7">
        <w:fldChar w:fldCharType="begin"/>
      </w:r>
      <w:r w:rsidR="002A25E3" w:rsidRPr="00BA67B7">
        <w:instrText xml:space="preserve"> XE </w:instrText>
      </w:r>
      <w:r w:rsidR="00F26614">
        <w:instrText>“</w:instrText>
      </w:r>
      <w:r w:rsidR="002A25E3" w:rsidRPr="00BA67B7">
        <w:instrText>Access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Codes:Access</w:instrText>
      </w:r>
      <w:r w:rsidR="00F26614">
        <w:instrText>”</w:instrText>
      </w:r>
      <w:r w:rsidR="002A25E3" w:rsidRPr="00BA67B7">
        <w:instrText xml:space="preserve"> </w:instrText>
      </w:r>
      <w:r w:rsidR="002A25E3" w:rsidRPr="00BA67B7">
        <w:fldChar w:fldCharType="end"/>
      </w:r>
      <w:r w:rsidR="00CE155D" w:rsidRPr="00BA67B7">
        <w:t xml:space="preserve"> and Verify code</w:t>
      </w:r>
      <w:r w:rsidR="002A25E3" w:rsidRPr="00BA67B7">
        <w:fldChar w:fldCharType="begin"/>
      </w:r>
      <w:r w:rsidR="002A25E3" w:rsidRPr="00BA67B7">
        <w:instrText xml:space="preserve"> XE </w:instrText>
      </w:r>
      <w:r w:rsidR="00F26614">
        <w:instrText>“</w:instrText>
      </w:r>
      <w:r w:rsidR="002A25E3" w:rsidRPr="00BA67B7">
        <w:instrText>Verify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Codes:Verify</w:instrText>
      </w:r>
      <w:r w:rsidR="00F26614">
        <w:instrText>”</w:instrText>
      </w:r>
      <w:r w:rsidR="002A25E3" w:rsidRPr="00BA67B7">
        <w:instrText xml:space="preserve"> </w:instrText>
      </w:r>
      <w:r w:rsidR="002A25E3" w:rsidRPr="00BA67B7">
        <w:fldChar w:fldCharType="end"/>
      </w:r>
      <w:r w:rsidR="00CE155D" w:rsidRPr="00BA67B7">
        <w:t>, if a user is associated with more than one Institution, t</w:t>
      </w:r>
      <w:r w:rsidR="00127538">
        <w:t xml:space="preserve">he user will be presented with a dialogue similar to </w:t>
      </w:r>
      <w:r w:rsidR="00127538" w:rsidRPr="00127538">
        <w:rPr>
          <w:color w:val="0000FF"/>
          <w:u w:val="single"/>
        </w:rPr>
        <w:fldChar w:fldCharType="begin"/>
      </w:r>
      <w:r w:rsidR="00127538" w:rsidRPr="00127538">
        <w:rPr>
          <w:color w:val="0000FF"/>
          <w:u w:val="single"/>
        </w:rPr>
        <w:instrText xml:space="preserve"> REF _Ref449019096 \h </w:instrText>
      </w:r>
      <w:r w:rsidR="00127538">
        <w:rPr>
          <w:color w:val="0000FF"/>
          <w:u w:val="single"/>
        </w:rPr>
        <w:instrText xml:space="preserve"> \* MERGEFORMAT </w:instrText>
      </w:r>
      <w:r w:rsidR="00127538" w:rsidRPr="00127538">
        <w:rPr>
          <w:color w:val="0000FF"/>
          <w:u w:val="single"/>
        </w:rPr>
      </w:r>
      <w:r w:rsidR="00127538" w:rsidRPr="00127538">
        <w:rPr>
          <w:color w:val="0000FF"/>
          <w:u w:val="single"/>
        </w:rPr>
        <w:fldChar w:fldCharType="separate"/>
      </w:r>
      <w:r w:rsidR="00507385" w:rsidRPr="00507385">
        <w:rPr>
          <w:color w:val="0000FF"/>
          <w:u w:val="single"/>
        </w:rPr>
        <w:t xml:space="preserve">Figure </w:t>
      </w:r>
      <w:r w:rsidR="00507385" w:rsidRPr="00507385">
        <w:rPr>
          <w:noProof/>
          <w:color w:val="0000FF"/>
          <w:u w:val="single"/>
        </w:rPr>
        <w:t>14</w:t>
      </w:r>
      <w:r w:rsidR="00127538" w:rsidRPr="00127538">
        <w:rPr>
          <w:color w:val="0000FF"/>
          <w:u w:val="single"/>
        </w:rPr>
        <w:fldChar w:fldCharType="end"/>
      </w:r>
      <w:r w:rsidR="00CE155D" w:rsidRPr="00BA67B7">
        <w:t>:</w:t>
      </w:r>
    </w:p>
    <w:p w:rsidR="00791457" w:rsidRPr="00BA67B7" w:rsidRDefault="008731F1" w:rsidP="008731F1">
      <w:pPr>
        <w:pStyle w:val="Caption"/>
      </w:pPr>
      <w:bookmarkStart w:id="344" w:name="_Ref449019096"/>
      <w:bookmarkStart w:id="345" w:name="_Toc449511542"/>
      <w:r w:rsidRPr="00BA67B7">
        <w:t xml:space="preserve">Figure </w:t>
      </w:r>
      <w:r w:rsidR="00210B98">
        <w:fldChar w:fldCharType="begin"/>
      </w:r>
      <w:r w:rsidR="00210B98">
        <w:instrText xml:space="preserve"> SEQ Figure \* ARABIC </w:instrText>
      </w:r>
      <w:r w:rsidR="00210B98">
        <w:fldChar w:fldCharType="separate"/>
      </w:r>
      <w:r w:rsidR="00507385">
        <w:rPr>
          <w:noProof/>
        </w:rPr>
        <w:t>14</w:t>
      </w:r>
      <w:r w:rsidR="00210B98">
        <w:rPr>
          <w:noProof/>
        </w:rPr>
        <w:fldChar w:fldCharType="end"/>
      </w:r>
      <w:bookmarkEnd w:id="344"/>
      <w:r w:rsidR="002B33A2">
        <w:t>:</w:t>
      </w:r>
      <w:r w:rsidRPr="00BA67B7">
        <w:t xml:space="preserve"> Select Division dialogue</w:t>
      </w:r>
      <w:r w:rsidR="00895380" w:rsidRPr="00BA67B7">
        <w:t>—</w:t>
      </w:r>
      <w:r w:rsidR="00DF3EC1" w:rsidRPr="00BA67B7">
        <w:t>Sample entri</w:t>
      </w:r>
      <w:r w:rsidR="00895380" w:rsidRPr="00BA67B7">
        <w:t>es</w:t>
      </w:r>
      <w:bookmarkEnd w:id="345"/>
    </w:p>
    <w:p w:rsidR="00CE155D" w:rsidRPr="00BA67B7" w:rsidRDefault="000D602C" w:rsidP="00895380">
      <w:pPr>
        <w:pStyle w:val="GraphicInsert"/>
      </w:pPr>
      <w:r>
        <w:rPr>
          <w:noProof/>
        </w:rPr>
        <w:drawing>
          <wp:inline distT="0" distB="0" distL="0" distR="0" wp14:anchorId="001B7D95" wp14:editId="39AD7434">
            <wp:extent cx="4314825" cy="2066925"/>
            <wp:effectExtent l="0" t="0" r="9525" b="9525"/>
            <wp:docPr id="60" name="Picture 3" descr="Select Division dialogue: Sample&#10;&#10;Select Division&#10;&#10;Must Select Division To Continue Signon!&#10;&#10;It displays a list of divisions from which a user must choose. It displays the station number and name.&#10;&#10;Bottom buttons: OK, Cancel, and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Division dialogue: Sample&#10;&#10;Select Division&#10;&#10;Must Select Division To Continue Signon!&#10;&#10;It displays a list of divisions from which a user must choose. It displays the station number and name.&#10;&#10;Bottom buttons: OK, Cancel, and Hel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14825" cy="2066925"/>
                    </a:xfrm>
                    <a:prstGeom prst="rect">
                      <a:avLst/>
                    </a:prstGeom>
                    <a:noFill/>
                    <a:ln>
                      <a:noFill/>
                    </a:ln>
                  </pic:spPr>
                </pic:pic>
              </a:graphicData>
            </a:graphic>
          </wp:inline>
        </w:drawing>
      </w:r>
    </w:p>
    <w:p w:rsidR="00895380" w:rsidRPr="00BA67B7" w:rsidRDefault="00895380" w:rsidP="00895380">
      <w:pPr>
        <w:pStyle w:val="BodyText6"/>
      </w:pPr>
    </w:p>
    <w:p w:rsidR="00CE155D" w:rsidRPr="00BA67B7" w:rsidRDefault="00CE155D" w:rsidP="00E8630C">
      <w:pPr>
        <w:pStyle w:val="BodyText"/>
      </w:pPr>
      <w:r w:rsidRPr="00BA67B7">
        <w:t>To continue the signon process, the user must select a division from the list presented. The user</w:t>
      </w:r>
      <w:r w:rsidR="00F26614">
        <w:t>’</w:t>
      </w:r>
      <w:r w:rsidRPr="00BA67B7">
        <w:t xml:space="preserve">s default division will initially be highlighted. To choose a different division, users should click on or use the arrow keys to highlight the appropriate division and press </w:t>
      </w:r>
      <w:r w:rsidRPr="00BA67B7">
        <w:rPr>
          <w:b/>
        </w:rPr>
        <w:t>OK</w:t>
      </w:r>
      <w:r w:rsidRPr="00BA67B7">
        <w:t xml:space="preserve"> after making their selection. The signon process will log the user into </w:t>
      </w:r>
      <w:r w:rsidR="00696037" w:rsidRPr="00BA67B7">
        <w:rPr>
          <w:szCs w:val="22"/>
        </w:rPr>
        <w:t>VistA</w:t>
      </w:r>
      <w:r w:rsidRPr="00BA67B7">
        <w:t xml:space="preserve"> with their DUZ(2) set to that division.</w:t>
      </w:r>
    </w:p>
    <w:p w:rsidR="00CE155D" w:rsidRPr="00BA67B7" w:rsidRDefault="00CE155D" w:rsidP="00E8630C">
      <w:pPr>
        <w:pStyle w:val="BodyText"/>
      </w:pPr>
      <w:r w:rsidRPr="00BA67B7">
        <w:t xml:space="preserve">Client/server applications are </w:t>
      </w:r>
      <w:r w:rsidR="00F26614">
        <w:t>“</w:t>
      </w:r>
      <w:r w:rsidRPr="00BA67B7">
        <w:t>B</w:t>
      </w:r>
      <w:r w:rsidR="00F26614">
        <w:t>”</w:t>
      </w:r>
      <w:r w:rsidRPr="00BA67B7">
        <w:t>-type options</w:t>
      </w:r>
      <w:r w:rsidR="002A25E3" w:rsidRPr="00BA67B7">
        <w:fldChar w:fldCharType="begin"/>
      </w:r>
      <w:r w:rsidR="002A25E3" w:rsidRPr="00BA67B7">
        <w:instrText xml:space="preserve"> XE </w:instrText>
      </w:r>
      <w:r w:rsidR="00F26614">
        <w:instrText>“</w:instrText>
      </w:r>
      <w:r w:rsidR="002A25E3" w:rsidRPr="00BA67B7">
        <w:instrText>B-type Options</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Options:B-type</w:instrText>
      </w:r>
      <w:r w:rsidR="00F26614">
        <w:instrText>”</w:instrText>
      </w:r>
      <w:r w:rsidR="002A25E3" w:rsidRPr="00BA67B7">
        <w:instrText xml:space="preserve"> </w:instrText>
      </w:r>
      <w:r w:rsidR="002A25E3" w:rsidRPr="00BA67B7">
        <w:fldChar w:fldCharType="end"/>
      </w:r>
      <w:r w:rsidRPr="00BA67B7">
        <w:t xml:space="preserve"> (i.e.,</w:t>
      </w:r>
      <w:r w:rsidR="00977ABB" w:rsidRPr="00BA67B7">
        <w:t> </w:t>
      </w:r>
      <w:r w:rsidRPr="00BA67B7">
        <w:t>Broker options) in the OPTION file (#19)</w:t>
      </w:r>
      <w:r w:rsidR="00745546" w:rsidRPr="00BA67B7">
        <w:fldChar w:fldCharType="begin"/>
      </w:r>
      <w:r w:rsidR="00745546" w:rsidRPr="00BA67B7">
        <w:instrText xml:space="preserve">XE </w:instrText>
      </w:r>
      <w:r w:rsidR="00F26614">
        <w:instrText>“</w:instrText>
      </w:r>
      <w:r w:rsidR="00745546" w:rsidRPr="00BA67B7">
        <w:instrText>OPTION File (#19)</w:instrText>
      </w:r>
      <w:r w:rsidR="00F26614">
        <w:instrText>”</w:instrText>
      </w:r>
      <w:r w:rsidR="00745546" w:rsidRPr="00BA67B7">
        <w:fldChar w:fldCharType="end"/>
      </w:r>
      <w:r w:rsidR="00745546" w:rsidRPr="00BA67B7">
        <w:fldChar w:fldCharType="begin"/>
      </w:r>
      <w:r w:rsidR="00745546" w:rsidRPr="00BA67B7">
        <w:instrText xml:space="preserve">XE </w:instrText>
      </w:r>
      <w:r w:rsidR="00F26614">
        <w:instrText>“</w:instrText>
      </w:r>
      <w:r w:rsidR="00745546" w:rsidRPr="00BA67B7">
        <w:instrText>Files:OPTION (#19)</w:instrText>
      </w:r>
      <w:r w:rsidR="00F26614">
        <w:instrText>”</w:instrText>
      </w:r>
      <w:r w:rsidR="00745546" w:rsidRPr="00BA67B7">
        <w:fldChar w:fldCharType="end"/>
      </w:r>
      <w:r w:rsidRPr="00BA67B7">
        <w:t xml:space="preserve">. Users must have the client/server application option assigned to them like any other assigned option in </w:t>
      </w:r>
      <w:r w:rsidR="00696037" w:rsidRPr="00BA67B7">
        <w:rPr>
          <w:szCs w:val="22"/>
        </w:rPr>
        <w:t>VistA</w:t>
      </w:r>
      <w:r w:rsidRPr="00BA67B7">
        <w:t>. It can be put on their primary menu tree or as a secondary option/menu as part of their suite of permitted options. The client/server application will only run for those users who are allowed to activate it.</w:t>
      </w:r>
    </w:p>
    <w:p w:rsidR="00CE155D" w:rsidRPr="00BA67B7" w:rsidRDefault="000D602C" w:rsidP="00E8630C">
      <w:pPr>
        <w:pStyle w:val="Note"/>
      </w:pPr>
      <w:r>
        <w:rPr>
          <w:noProof/>
          <w:lang w:eastAsia="en-US"/>
        </w:rPr>
        <w:drawing>
          <wp:inline distT="0" distB="0" distL="0" distR="0" wp14:anchorId="4E4FB5C6" wp14:editId="62FD4EB6">
            <wp:extent cx="304800" cy="304800"/>
            <wp:effectExtent l="0" t="0" r="0" b="0"/>
            <wp:docPr id="61"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8630C" w:rsidRPr="00BA67B7">
        <w:tab/>
      </w:r>
      <w:r w:rsidR="00E8630C" w:rsidRPr="00BA67B7">
        <w:rPr>
          <w:b/>
          <w:iCs/>
        </w:rPr>
        <w:t>NOTE:</w:t>
      </w:r>
      <w:r w:rsidR="00E8630C" w:rsidRPr="00BA67B7">
        <w:rPr>
          <w:iCs/>
        </w:rPr>
        <w:t xml:space="preserve"> The client/server application options will not be displayed in a user</w:t>
      </w:r>
      <w:r w:rsidR="00F26614">
        <w:rPr>
          <w:iCs/>
        </w:rPr>
        <w:t>’</w:t>
      </w:r>
      <w:r w:rsidR="00E8630C" w:rsidRPr="00BA67B7">
        <w:rPr>
          <w:iCs/>
        </w:rPr>
        <w:t>s menu tree.</w:t>
      </w:r>
    </w:p>
    <w:p w:rsidR="00CE155D" w:rsidRPr="00BA67B7" w:rsidRDefault="00CE155D" w:rsidP="00E8630C">
      <w:pPr>
        <w:pStyle w:val="BodyText"/>
        <w:keepNext/>
        <w:keepLines/>
      </w:pPr>
      <w:r w:rsidRPr="00BA67B7">
        <w:t>Kernel</w:t>
      </w:r>
      <w:r w:rsidR="00F26614">
        <w:t>’</w:t>
      </w:r>
      <w:r w:rsidRPr="00BA67B7">
        <w:t>s Menu Manager</w:t>
      </w:r>
      <w:r w:rsidRPr="00BA67B7">
        <w:fldChar w:fldCharType="begin"/>
      </w:r>
      <w:r w:rsidRPr="00BA67B7">
        <w:instrText xml:space="preserve">XE </w:instrText>
      </w:r>
      <w:r w:rsidR="00F26614">
        <w:instrText>“</w:instrText>
      </w:r>
      <w:r w:rsidRPr="00BA67B7">
        <w:instrText>Menu Manager</w:instrText>
      </w:r>
      <w:r w:rsidR="00F26614">
        <w:instrText>”</w:instrText>
      </w:r>
      <w:r w:rsidRPr="00BA67B7">
        <w:fldChar w:fldCharType="end"/>
      </w:r>
      <w:r w:rsidRPr="00BA67B7">
        <w:t xml:space="preserve"> verifies that users are allowed access to a </w:t>
      </w:r>
      <w:r w:rsidR="00696037" w:rsidRPr="00BA67B7">
        <w:rPr>
          <w:szCs w:val="22"/>
        </w:rPr>
        <w:t>VistA</w:t>
      </w:r>
      <w:r w:rsidRPr="00BA67B7">
        <w:t xml:space="preserve"> application or option with the following process:</w:t>
      </w:r>
    </w:p>
    <w:p w:rsidR="00127538" w:rsidRDefault="00127538" w:rsidP="00127538">
      <w:pPr>
        <w:pStyle w:val="ListNumber"/>
        <w:keepNext/>
        <w:keepLines/>
        <w:numPr>
          <w:ilvl w:val="0"/>
          <w:numId w:val="40"/>
        </w:numPr>
        <w:tabs>
          <w:tab w:val="clear" w:pos="360"/>
        </w:tabs>
        <w:ind w:left="720"/>
      </w:pPr>
      <w:r w:rsidRPr="00BA67B7">
        <w:t>Users start a VistA program.</w:t>
      </w:r>
    </w:p>
    <w:p w:rsidR="00CE155D" w:rsidRPr="00BA67B7" w:rsidRDefault="00CE155D" w:rsidP="00E8630C">
      <w:pPr>
        <w:pStyle w:val="ListNumber"/>
        <w:keepNext/>
        <w:keepLines/>
      </w:pPr>
      <w:r w:rsidRPr="00BA67B7">
        <w:t xml:space="preserve">The RPC Broker in the client application invokes the </w:t>
      </w:r>
      <w:r w:rsidR="00696037" w:rsidRPr="00BA67B7">
        <w:t>VistA</w:t>
      </w:r>
      <w:r w:rsidR="00745546" w:rsidRPr="00BA67B7">
        <w:t xml:space="preserve"> Sign</w:t>
      </w:r>
      <w:r w:rsidRPr="00BA67B7">
        <w:t xml:space="preserve">on </w:t>
      </w:r>
      <w:r w:rsidR="00C62CB8" w:rsidRPr="00BA67B7">
        <w:t>dialogue</w:t>
      </w:r>
      <w:r w:rsidR="00745546" w:rsidRPr="00BA67B7">
        <w:t xml:space="preserve"> (</w:t>
      </w:r>
      <w:r w:rsidR="00E8630C" w:rsidRPr="00BA67B7">
        <w:rPr>
          <w:color w:val="0000FF"/>
          <w:u w:val="single"/>
        </w:rPr>
        <w:fldChar w:fldCharType="begin"/>
      </w:r>
      <w:r w:rsidR="00E8630C" w:rsidRPr="00BA67B7">
        <w:rPr>
          <w:color w:val="0000FF"/>
          <w:u w:val="single"/>
        </w:rPr>
        <w:instrText xml:space="preserve"> REF _Ref362528239 \h </w:instrText>
      </w:r>
      <w:r w:rsidR="003702EE" w:rsidRPr="00BA67B7">
        <w:rPr>
          <w:color w:val="0000FF"/>
          <w:u w:val="single"/>
        </w:rPr>
        <w:instrText xml:space="preserve"> \* MERGEFORMAT </w:instrText>
      </w:r>
      <w:r w:rsidR="00E8630C" w:rsidRPr="00BA67B7">
        <w:rPr>
          <w:color w:val="0000FF"/>
          <w:u w:val="single"/>
        </w:rPr>
      </w:r>
      <w:r w:rsidR="00E8630C" w:rsidRPr="00BA67B7">
        <w:rPr>
          <w:color w:val="0000FF"/>
          <w:u w:val="single"/>
        </w:rPr>
        <w:fldChar w:fldCharType="separate"/>
      </w:r>
      <w:r w:rsidR="00507385" w:rsidRPr="00507385">
        <w:rPr>
          <w:color w:val="0000FF"/>
          <w:u w:val="single"/>
        </w:rPr>
        <w:t>Figure 13</w:t>
      </w:r>
      <w:r w:rsidR="00E8630C" w:rsidRPr="00BA67B7">
        <w:rPr>
          <w:color w:val="0000FF"/>
          <w:u w:val="single"/>
        </w:rPr>
        <w:fldChar w:fldCharType="end"/>
      </w:r>
      <w:r w:rsidR="00745546" w:rsidRPr="00BA67B7">
        <w:t>)</w:t>
      </w:r>
      <w:r w:rsidRPr="00BA67B7">
        <w:t xml:space="preserve"> when connecting to the server.</w:t>
      </w:r>
    </w:p>
    <w:p w:rsidR="00CE155D" w:rsidRPr="00BA67B7" w:rsidRDefault="00CE155D" w:rsidP="00E8630C">
      <w:pPr>
        <w:pStyle w:val="ListNumber"/>
        <w:keepNext/>
        <w:keepLines/>
      </w:pPr>
      <w:r w:rsidRPr="00BA67B7">
        <w:t>Users sign on to the server via the Kernel signon process.</w:t>
      </w:r>
    </w:p>
    <w:p w:rsidR="00CE155D" w:rsidRPr="00BA67B7" w:rsidRDefault="00CE155D" w:rsidP="00E8630C">
      <w:pPr>
        <w:pStyle w:val="ListNumber"/>
      </w:pPr>
      <w:r w:rsidRPr="00BA67B7">
        <w:t>If authorized, the user is granted access to the server, otherwise an error message is returned. This serves as an initial security check.</w:t>
      </w:r>
    </w:p>
    <w:p w:rsidR="00CE155D" w:rsidRPr="00BA67B7" w:rsidRDefault="000D602C" w:rsidP="00E8630C">
      <w:pPr>
        <w:pStyle w:val="Note"/>
      </w:pPr>
      <w:r>
        <w:rPr>
          <w:noProof/>
          <w:lang w:eastAsia="en-US"/>
        </w:rPr>
        <w:drawing>
          <wp:inline distT="0" distB="0" distL="0" distR="0" wp14:anchorId="2AC17788" wp14:editId="5B1366F5">
            <wp:extent cx="304800" cy="304800"/>
            <wp:effectExtent l="0" t="0" r="0" b="0"/>
            <wp:docPr id="6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8630C" w:rsidRPr="00BA67B7">
        <w:tab/>
      </w:r>
      <w:r w:rsidR="00E8630C" w:rsidRPr="00BA67B7">
        <w:rPr>
          <w:b/>
        </w:rPr>
        <w:t>REF:</w:t>
      </w:r>
      <w:r w:rsidR="00E8630C" w:rsidRPr="00BA67B7">
        <w:t xml:space="preserve"> For more information on Access</w:t>
      </w:r>
      <w:r w:rsidR="00E8630C" w:rsidRPr="00BA67B7">
        <w:fldChar w:fldCharType="begin"/>
      </w:r>
      <w:r w:rsidR="00E8630C" w:rsidRPr="00BA67B7">
        <w:instrText xml:space="preserve"> XE </w:instrText>
      </w:r>
      <w:r w:rsidR="00F26614">
        <w:instrText>“</w:instrText>
      </w:r>
      <w:r w:rsidR="00E8630C" w:rsidRPr="00BA67B7">
        <w:instrText>Access Code</w:instrText>
      </w:r>
      <w:r w:rsidR="00F26614">
        <w:instrText>”</w:instrText>
      </w:r>
      <w:r w:rsidR="00E8630C" w:rsidRPr="00BA67B7">
        <w:instrText xml:space="preserve"> </w:instrText>
      </w:r>
      <w:r w:rsidR="00E8630C" w:rsidRPr="00BA67B7">
        <w:fldChar w:fldCharType="end"/>
      </w:r>
      <w:r w:rsidR="00E8630C" w:rsidRPr="00BA67B7">
        <w:fldChar w:fldCharType="begin"/>
      </w:r>
      <w:r w:rsidR="00E8630C" w:rsidRPr="00BA67B7">
        <w:instrText xml:space="preserve"> XE </w:instrText>
      </w:r>
      <w:r w:rsidR="00F26614">
        <w:instrText>“</w:instrText>
      </w:r>
      <w:r w:rsidR="00E8630C" w:rsidRPr="00BA67B7">
        <w:instrText>Codes:Access</w:instrText>
      </w:r>
      <w:r w:rsidR="00F26614">
        <w:instrText>”</w:instrText>
      </w:r>
      <w:r w:rsidR="00E8630C" w:rsidRPr="00BA67B7">
        <w:instrText xml:space="preserve"> </w:instrText>
      </w:r>
      <w:r w:rsidR="00E8630C" w:rsidRPr="00BA67B7">
        <w:fldChar w:fldCharType="end"/>
      </w:r>
      <w:r w:rsidR="00E8630C" w:rsidRPr="00BA67B7">
        <w:t xml:space="preserve"> and Verify</w:t>
      </w:r>
      <w:r w:rsidR="00E8630C" w:rsidRPr="00BA67B7">
        <w:fldChar w:fldCharType="begin"/>
      </w:r>
      <w:r w:rsidR="00E8630C" w:rsidRPr="00BA67B7">
        <w:instrText xml:space="preserve"> XE </w:instrText>
      </w:r>
      <w:r w:rsidR="00F26614">
        <w:instrText>“</w:instrText>
      </w:r>
      <w:r w:rsidR="00E8630C" w:rsidRPr="00BA67B7">
        <w:instrText>Verify Code</w:instrText>
      </w:r>
      <w:r w:rsidR="00F26614">
        <w:instrText>”</w:instrText>
      </w:r>
      <w:r w:rsidR="00E8630C" w:rsidRPr="00BA67B7">
        <w:instrText xml:space="preserve"> </w:instrText>
      </w:r>
      <w:r w:rsidR="00E8630C" w:rsidRPr="00BA67B7">
        <w:fldChar w:fldCharType="end"/>
      </w:r>
      <w:r w:rsidR="00E8630C" w:rsidRPr="00BA67B7">
        <w:fldChar w:fldCharType="begin"/>
      </w:r>
      <w:r w:rsidR="00E8630C" w:rsidRPr="00BA67B7">
        <w:instrText xml:space="preserve"> XE </w:instrText>
      </w:r>
      <w:r w:rsidR="00F26614">
        <w:instrText>“</w:instrText>
      </w:r>
      <w:r w:rsidR="00E8630C" w:rsidRPr="00BA67B7">
        <w:instrText>Codes:Verify</w:instrText>
      </w:r>
      <w:r w:rsidR="00F26614">
        <w:instrText>”</w:instrText>
      </w:r>
      <w:r w:rsidR="00E8630C" w:rsidRPr="00BA67B7">
        <w:instrText xml:space="preserve"> </w:instrText>
      </w:r>
      <w:r w:rsidR="00E8630C" w:rsidRPr="00BA67B7">
        <w:fldChar w:fldCharType="end"/>
      </w:r>
      <w:r w:rsidR="00E8630C" w:rsidRPr="00BA67B7">
        <w:t xml:space="preserve"> codes or the Kernel signon process in general, see </w:t>
      </w:r>
      <w:r w:rsidR="00DC021A" w:rsidRPr="00BA67B7">
        <w:t xml:space="preserve">the </w:t>
      </w:r>
      <w:r w:rsidR="00F26614">
        <w:t>“</w:t>
      </w:r>
      <w:r w:rsidR="00E8630C" w:rsidRPr="00BA67B7">
        <w:t>Signon/Security</w:t>
      </w:r>
      <w:r w:rsidR="00F26614">
        <w:t>”</w:t>
      </w:r>
      <w:r w:rsidR="00E8630C" w:rsidRPr="00BA67B7">
        <w:t xml:space="preserve"> section in the </w:t>
      </w:r>
      <w:r w:rsidR="00E8630C" w:rsidRPr="00BA67B7">
        <w:rPr>
          <w:i/>
        </w:rPr>
        <w:t>Kernel Systems Management Guide</w:t>
      </w:r>
      <w:r w:rsidR="00E8630C" w:rsidRPr="00BA67B7">
        <w:t>.</w:t>
      </w:r>
    </w:p>
    <w:p w:rsidR="00CE155D" w:rsidRPr="00BA67B7" w:rsidRDefault="00CE155D" w:rsidP="00D0474C">
      <w:pPr>
        <w:pStyle w:val="Heading3"/>
      </w:pPr>
      <w:bookmarkStart w:id="346" w:name="_Ref74990741"/>
      <w:bookmarkStart w:id="347" w:name="_Ref373766657"/>
      <w:bookmarkStart w:id="348" w:name="_Toc449511516"/>
      <w:r w:rsidRPr="00BA67B7">
        <w:lastRenderedPageBreak/>
        <w:t>Users Can Customize V</w:t>
      </w:r>
      <w:r w:rsidR="00696037" w:rsidRPr="00BA67B7">
        <w:t>ist</w:t>
      </w:r>
      <w:r w:rsidRPr="00BA67B7">
        <w:t>A</w:t>
      </w:r>
      <w:r w:rsidR="00745546" w:rsidRPr="00BA67B7">
        <w:t xml:space="preserve"> Sign</w:t>
      </w:r>
      <w:r w:rsidRPr="00BA67B7">
        <w:t>on Dialog</w:t>
      </w:r>
      <w:bookmarkEnd w:id="346"/>
      <w:r w:rsidR="00C62CB8" w:rsidRPr="00BA67B7">
        <w:t>ue</w:t>
      </w:r>
      <w:bookmarkEnd w:id="347"/>
      <w:bookmarkEnd w:id="348"/>
    </w:p>
    <w:p w:rsidR="00CE155D" w:rsidRPr="00BA67B7" w:rsidRDefault="00E8630C" w:rsidP="00E8630C">
      <w:pPr>
        <w:pStyle w:val="BodyText"/>
        <w:keepNext/>
        <w:keepLines/>
      </w:pPr>
      <w:r w:rsidRPr="00BA67B7">
        <w:fldChar w:fldCharType="begin"/>
      </w:r>
      <w:r w:rsidRPr="00BA67B7">
        <w:instrText xml:space="preserve"> XE </w:instrText>
      </w:r>
      <w:r w:rsidR="00F26614">
        <w:instrText>“</w:instrText>
      </w:r>
      <w:r w:rsidRPr="00BA67B7">
        <w:instrText>Users Can Customize V</w:instrText>
      </w:r>
      <w:r w:rsidRPr="00BA67B7">
        <w:rPr>
          <w:bCs/>
        </w:rPr>
        <w:instrText>ist</w:instrText>
      </w:r>
      <w:r w:rsidRPr="00BA67B7">
        <w:instrText>A Signon Dialogue</w:instrText>
      </w:r>
      <w:r w:rsidR="00F26614">
        <w:instrText>”</w:instrText>
      </w:r>
      <w:r w:rsidRPr="00BA67B7">
        <w:instrText xml:space="preserve"> </w:instrText>
      </w:r>
      <w:r w:rsidRPr="00BA67B7">
        <w:fldChar w:fldCharType="end"/>
      </w:r>
      <w:r w:rsidRPr="00BA67B7">
        <w:fldChar w:fldCharType="begin"/>
      </w:r>
      <w:r w:rsidRPr="00BA67B7">
        <w:instrText xml:space="preserve">XE </w:instrText>
      </w:r>
      <w:r w:rsidR="00F26614">
        <w:instrText>“</w:instrText>
      </w:r>
      <w:r w:rsidRPr="00BA67B7">
        <w:instrText>Security:Signon Dialogue:Customizing</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Signon:Dialogue:Customizing</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Customizing the Signon Dialogue</w:instrText>
      </w:r>
      <w:r w:rsidR="00F26614">
        <w:instrText>”</w:instrText>
      </w:r>
      <w:r w:rsidRPr="00BA67B7">
        <w:fldChar w:fldCharType="end"/>
      </w:r>
      <w:r w:rsidR="00CE155D" w:rsidRPr="00BA67B7">
        <w:t xml:space="preserve">When a </w:t>
      </w:r>
      <w:r w:rsidR="00696037" w:rsidRPr="00BA67B7">
        <w:rPr>
          <w:szCs w:val="22"/>
        </w:rPr>
        <w:t>VistA</w:t>
      </w:r>
      <w:r w:rsidR="00CE155D" w:rsidRPr="00BA67B7">
        <w:t xml:space="preserve"> application on the client connects to the server, the </w:t>
      </w:r>
      <w:r w:rsidR="00696037" w:rsidRPr="00BA67B7">
        <w:rPr>
          <w:szCs w:val="22"/>
        </w:rPr>
        <w:t>VistA</w:t>
      </w:r>
      <w:r w:rsidR="00CE155D" w:rsidRPr="00BA67B7">
        <w:t xml:space="preserve"> Sign-on </w:t>
      </w:r>
      <w:r w:rsidR="00C62CB8" w:rsidRPr="00BA67B7">
        <w:t>dialogue</w:t>
      </w:r>
      <w:r w:rsidR="00CE155D" w:rsidRPr="00BA67B7">
        <w:t xml:space="preserve"> is displayed for the user to identify and authenticate himself on the server. The </w:t>
      </w:r>
      <w:r w:rsidR="00696037" w:rsidRPr="00BA67B7">
        <w:rPr>
          <w:szCs w:val="22"/>
        </w:rPr>
        <w:t>VistA</w:t>
      </w:r>
      <w:r w:rsidR="00CE155D" w:rsidRPr="00BA67B7">
        <w:t xml:space="preserve"> Sign-on </w:t>
      </w:r>
      <w:r w:rsidR="00C62CB8" w:rsidRPr="00BA67B7">
        <w:t>dialogue</w:t>
      </w:r>
      <w:r w:rsidR="00CE155D" w:rsidRPr="00BA67B7">
        <w:t xml:space="preserve"> System menu has a </w:t>
      </w:r>
      <w:r w:rsidR="00F26614">
        <w:t>“</w:t>
      </w:r>
      <w:r w:rsidR="00CE155D" w:rsidRPr="00BA67B7">
        <w:t>Properties...</w:t>
      </w:r>
      <w:r w:rsidR="00F26614">
        <w:t>”</w:t>
      </w:r>
      <w:r w:rsidR="00CE155D" w:rsidRPr="00BA67B7">
        <w:t xml:space="preserve"> item, as shown </w:t>
      </w:r>
      <w:r w:rsidRPr="00BA67B7">
        <w:t xml:space="preserve">in </w:t>
      </w:r>
      <w:r w:rsidRPr="00BA67B7">
        <w:rPr>
          <w:color w:val="0000FF"/>
          <w:u w:val="single"/>
        </w:rPr>
        <w:fldChar w:fldCharType="begin"/>
      </w:r>
      <w:r w:rsidRPr="00BA67B7">
        <w:rPr>
          <w:color w:val="0000FF"/>
          <w:u w:val="single"/>
        </w:rPr>
        <w:instrText xml:space="preserve"> REF _Ref362528520 \h </w:instrText>
      </w:r>
      <w:r w:rsidR="003702EE" w:rsidRPr="00BA67B7">
        <w:rPr>
          <w:color w:val="0000FF"/>
          <w:u w:val="single"/>
        </w:rPr>
        <w:instrText xml:space="preserve"> \* MERGEFORMAT </w:instrText>
      </w:r>
      <w:r w:rsidRPr="00BA67B7">
        <w:rPr>
          <w:color w:val="0000FF"/>
          <w:u w:val="single"/>
        </w:rPr>
      </w:r>
      <w:r w:rsidRPr="00BA67B7">
        <w:rPr>
          <w:color w:val="0000FF"/>
          <w:u w:val="single"/>
        </w:rPr>
        <w:fldChar w:fldCharType="separate"/>
      </w:r>
      <w:r w:rsidR="00507385" w:rsidRPr="00507385">
        <w:rPr>
          <w:color w:val="0000FF"/>
          <w:u w:val="single"/>
        </w:rPr>
        <w:t>Figure 15</w:t>
      </w:r>
      <w:r w:rsidRPr="00BA67B7">
        <w:rPr>
          <w:color w:val="0000FF"/>
          <w:u w:val="single"/>
        </w:rPr>
        <w:fldChar w:fldCharType="end"/>
      </w:r>
      <w:r w:rsidR="00CE155D" w:rsidRPr="00BA67B7">
        <w:t>:</w:t>
      </w:r>
    </w:p>
    <w:p w:rsidR="00E8630C" w:rsidRPr="00BA67B7" w:rsidRDefault="000D602C" w:rsidP="00E8630C">
      <w:pPr>
        <w:pStyle w:val="Note"/>
        <w:keepNext/>
        <w:keepLines/>
      </w:pPr>
      <w:r>
        <w:rPr>
          <w:noProof/>
          <w:lang w:eastAsia="en-US"/>
        </w:rPr>
        <w:drawing>
          <wp:inline distT="0" distB="0" distL="0" distR="0" wp14:anchorId="1261BAF2" wp14:editId="4A4D85A5">
            <wp:extent cx="304800" cy="304800"/>
            <wp:effectExtent l="0" t="0" r="0" b="0"/>
            <wp:docPr id="63"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8630C" w:rsidRPr="00BA67B7">
        <w:tab/>
      </w:r>
      <w:r w:rsidR="00E8630C" w:rsidRPr="00BA67B7">
        <w:rPr>
          <w:b/>
        </w:rPr>
        <w:t>NOTE:</w:t>
      </w:r>
      <w:r w:rsidR="00E8630C" w:rsidRPr="00BA67B7">
        <w:t xml:space="preserve"> Move your</w:t>
      </w:r>
      <w:r w:rsidR="00895380" w:rsidRPr="00BA67B7">
        <w:t xml:space="preserve"> mouse anywhere in the dialogue</w:t>
      </w:r>
      <w:r w:rsidR="00F26614">
        <w:t>’</w:t>
      </w:r>
      <w:r w:rsidR="00E8630C" w:rsidRPr="00BA67B7">
        <w:t>s Title bar and right click to display the System menu.</w:t>
      </w:r>
    </w:p>
    <w:p w:rsidR="005B11CB" w:rsidRPr="00BA67B7" w:rsidRDefault="008731F1" w:rsidP="008731F1">
      <w:pPr>
        <w:pStyle w:val="Caption"/>
      </w:pPr>
      <w:bookmarkStart w:id="349" w:name="_Ref362528520"/>
      <w:bookmarkStart w:id="350" w:name="_Toc449511543"/>
      <w:r w:rsidRPr="00BA67B7">
        <w:t xml:space="preserve">Figure </w:t>
      </w:r>
      <w:r w:rsidR="00210B98">
        <w:fldChar w:fldCharType="begin"/>
      </w:r>
      <w:r w:rsidR="00210B98">
        <w:instrText xml:space="preserve"> SEQ Figure \* ARABIC </w:instrText>
      </w:r>
      <w:r w:rsidR="00210B98">
        <w:fldChar w:fldCharType="separate"/>
      </w:r>
      <w:r w:rsidR="00507385">
        <w:rPr>
          <w:noProof/>
        </w:rPr>
        <w:t>15</w:t>
      </w:r>
      <w:r w:rsidR="00210B98">
        <w:rPr>
          <w:noProof/>
        </w:rPr>
        <w:fldChar w:fldCharType="end"/>
      </w:r>
      <w:bookmarkEnd w:id="349"/>
      <w:r w:rsidR="002B33A2">
        <w:t>:</w:t>
      </w:r>
      <w:r w:rsidRPr="00BA67B7">
        <w:t xml:space="preserve"> Sign-on Properties on the System Menu</w:t>
      </w:r>
      <w:bookmarkEnd w:id="350"/>
    </w:p>
    <w:p w:rsidR="00CE155D" w:rsidRPr="00BA67B7" w:rsidRDefault="000D602C" w:rsidP="008731F1">
      <w:pPr>
        <w:pStyle w:val="GraphicInsert"/>
      </w:pPr>
      <w:r>
        <w:rPr>
          <w:noProof/>
        </w:rPr>
        <w:drawing>
          <wp:inline distT="0" distB="0" distL="0" distR="0" wp14:anchorId="1B0CD978" wp14:editId="56FF91DB">
            <wp:extent cx="5943600" cy="4029075"/>
            <wp:effectExtent l="0" t="0" r="0" b="9525"/>
            <wp:docPr id="64" name="Picture 6" descr="VistA Sign-on: Properties &#10;&#10;Description: Sign-on Properties on the System Menu. It is displayed by moving your mouse anywhere in the dialogue window's Title bar and right clickin to display the System menu, which contains the following options:&#10;&#10;Restore (greyed-out)&#10;&#10;Move&#10;&#10;Size&#10;&#10;Minimize&#10;&#10;Maximize&#10;&#10;Close (Alt+4)&#10;&#10;Properties&#10;&#10;About RPC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tA Sign-on: Properties &#10;&#10;Description: Sign-on Properties on the System Menu. It is displayed by moving your mouse anywhere in the dialogue window's Title bar and right clickin to display the System menu, which contains the following options:&#10;&#10;Restore (greyed-out)&#10;&#10;Move&#10;&#10;Size&#10;&#10;Minimize&#10;&#10;Maximize&#10;&#10;Close (Alt+4)&#10;&#10;Properties&#10;&#10;About RPCBrok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p w:rsidR="00CE155D" w:rsidRPr="00BA67B7" w:rsidRDefault="00CE155D" w:rsidP="00F60608">
      <w:pPr>
        <w:pStyle w:val="BodyText6"/>
      </w:pPr>
    </w:p>
    <w:p w:rsidR="0087360D" w:rsidRPr="00BA67B7" w:rsidRDefault="0087360D" w:rsidP="0087360D">
      <w:pPr>
        <w:pStyle w:val="Heading4"/>
      </w:pPr>
      <w:bookmarkStart w:id="351" w:name="_Toc449511517"/>
      <w:r w:rsidRPr="00BA67B7">
        <w:lastRenderedPageBreak/>
        <w:t>Sign-on Properties</w:t>
      </w:r>
      <w:bookmarkEnd w:id="351"/>
    </w:p>
    <w:p w:rsidR="00CE155D" w:rsidRPr="00BA67B7" w:rsidRDefault="00CE155D" w:rsidP="00E8630C">
      <w:pPr>
        <w:pStyle w:val="BodyText"/>
        <w:keepNext/>
        <w:keepLines/>
      </w:pPr>
      <w:r w:rsidRPr="00BA67B7">
        <w:t xml:space="preserve">When this item is selected, the user is presented with the Sign-on Properties </w:t>
      </w:r>
      <w:r w:rsidR="00C62CB8" w:rsidRPr="00BA67B7">
        <w:t>dialogue</w:t>
      </w:r>
      <w:r w:rsidRPr="00BA67B7">
        <w:t xml:space="preserve">, as shown </w:t>
      </w:r>
      <w:r w:rsidR="00127538">
        <w:t xml:space="preserve">in </w:t>
      </w:r>
      <w:r w:rsidR="00127538" w:rsidRPr="00127538">
        <w:rPr>
          <w:color w:val="0000FF"/>
          <w:u w:val="single"/>
        </w:rPr>
        <w:fldChar w:fldCharType="begin"/>
      </w:r>
      <w:r w:rsidR="00127538" w:rsidRPr="00127538">
        <w:rPr>
          <w:color w:val="0000FF"/>
          <w:u w:val="single"/>
        </w:rPr>
        <w:instrText xml:space="preserve"> REF _Ref362529184 \h </w:instrText>
      </w:r>
      <w:r w:rsidR="00127538">
        <w:rPr>
          <w:color w:val="0000FF"/>
          <w:u w:val="single"/>
        </w:rPr>
        <w:instrText xml:space="preserve"> \* MERGEFORMAT </w:instrText>
      </w:r>
      <w:r w:rsidR="00127538" w:rsidRPr="00127538">
        <w:rPr>
          <w:color w:val="0000FF"/>
          <w:u w:val="single"/>
        </w:rPr>
      </w:r>
      <w:r w:rsidR="00127538" w:rsidRPr="00127538">
        <w:rPr>
          <w:color w:val="0000FF"/>
          <w:u w:val="single"/>
        </w:rPr>
        <w:fldChar w:fldCharType="separate"/>
      </w:r>
      <w:r w:rsidR="00507385" w:rsidRPr="00507385">
        <w:rPr>
          <w:color w:val="0000FF"/>
          <w:u w:val="single"/>
        </w:rPr>
        <w:t xml:space="preserve">Figure </w:t>
      </w:r>
      <w:r w:rsidR="00507385" w:rsidRPr="00507385">
        <w:rPr>
          <w:noProof/>
          <w:color w:val="0000FF"/>
          <w:u w:val="single"/>
        </w:rPr>
        <w:t>16</w:t>
      </w:r>
      <w:r w:rsidR="00127538" w:rsidRPr="00127538">
        <w:rPr>
          <w:color w:val="0000FF"/>
          <w:u w:val="single"/>
        </w:rPr>
        <w:fldChar w:fldCharType="end"/>
      </w:r>
      <w:r w:rsidRPr="00BA67B7">
        <w:t>:</w:t>
      </w:r>
    </w:p>
    <w:p w:rsidR="005B11CB" w:rsidRPr="00BA67B7" w:rsidRDefault="008731F1" w:rsidP="008731F1">
      <w:pPr>
        <w:pStyle w:val="Caption"/>
      </w:pPr>
      <w:bookmarkStart w:id="352" w:name="_Ref362529184"/>
      <w:bookmarkStart w:id="353" w:name="_Toc449511544"/>
      <w:r w:rsidRPr="00BA67B7">
        <w:t xml:space="preserve">Figure </w:t>
      </w:r>
      <w:r w:rsidR="00210B98">
        <w:fldChar w:fldCharType="begin"/>
      </w:r>
      <w:r w:rsidR="00210B98">
        <w:instrText xml:space="preserve"> SEQ Figure \* ARABIC </w:instrText>
      </w:r>
      <w:r w:rsidR="00210B98">
        <w:fldChar w:fldCharType="separate"/>
      </w:r>
      <w:r w:rsidR="00507385">
        <w:rPr>
          <w:noProof/>
        </w:rPr>
        <w:t>16</w:t>
      </w:r>
      <w:r w:rsidR="00210B98">
        <w:rPr>
          <w:noProof/>
        </w:rPr>
        <w:fldChar w:fldCharType="end"/>
      </w:r>
      <w:bookmarkEnd w:id="352"/>
      <w:r w:rsidR="002B33A2">
        <w:t>:</w:t>
      </w:r>
      <w:r w:rsidRPr="00BA67B7">
        <w:t xml:space="preserve"> Sign-on Properties dialogue</w:t>
      </w:r>
      <w:bookmarkEnd w:id="353"/>
    </w:p>
    <w:p w:rsidR="00CE155D" w:rsidRPr="00BA67B7" w:rsidRDefault="000D602C" w:rsidP="008731F1">
      <w:pPr>
        <w:pStyle w:val="GraphicInsert"/>
      </w:pPr>
      <w:r>
        <w:rPr>
          <w:noProof/>
        </w:rPr>
        <w:drawing>
          <wp:inline distT="0" distB="0" distL="0" distR="0" wp14:anchorId="258B606B" wp14:editId="6EFEA4E3">
            <wp:extent cx="3971925" cy="2819400"/>
            <wp:effectExtent l="0" t="0" r="9525" b="0"/>
            <wp:docPr id="65" name="Picture 40" descr="Sign-on Properties dialogue&#10;&#10;Contains options for:&#10;&#10;Top Left: Window Position (Radio Buttons): Center, Current, or Remember.&#10;&#10;Top Middle: Window Size (Radio Buttons): Normal (checked), Current, or Remember.&#10;&#10;Middle: Intro Text (Radio Buttons): Current or Select New&#10;&#10;Button: Change Font&#10;&#10;Far right Buttons: OK, Cancel, Defaults, and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ign-on Properties dialogue&#10;&#10;Contains options for:&#10;&#10;Top Left: Window Position (Radio Buttons): Center, Current, or Remember.&#10;&#10;Top Middle: Window Size (Radio Buttons): Normal (checked), Current, or Remember.&#10;&#10;Middle: Intro Text (Radio Buttons): Current or Select New&#10;&#10;Button: Change Font&#10;&#10;Far right Buttons: OK, Cancel, Defaults, and Hel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71925" cy="2819400"/>
                    </a:xfrm>
                    <a:prstGeom prst="rect">
                      <a:avLst/>
                    </a:prstGeom>
                    <a:noFill/>
                    <a:ln>
                      <a:noFill/>
                    </a:ln>
                  </pic:spPr>
                </pic:pic>
              </a:graphicData>
            </a:graphic>
          </wp:inline>
        </w:drawing>
      </w:r>
    </w:p>
    <w:p w:rsidR="00CE155D" w:rsidRPr="00BA67B7" w:rsidRDefault="00CE155D" w:rsidP="00F60608">
      <w:pPr>
        <w:pStyle w:val="BodyText6"/>
      </w:pPr>
    </w:p>
    <w:p w:rsidR="00CE155D" w:rsidRPr="00BA67B7" w:rsidRDefault="00CE155D" w:rsidP="00E8630C">
      <w:pPr>
        <w:pStyle w:val="BodyText"/>
        <w:keepNext/>
        <w:keepLines/>
      </w:pPr>
      <w:r w:rsidRPr="00BA67B7">
        <w:t xml:space="preserve">Using this </w:t>
      </w:r>
      <w:r w:rsidR="008B5DFA" w:rsidRPr="00BA67B7">
        <w:t>dialogue</w:t>
      </w:r>
      <w:r w:rsidRPr="00BA67B7">
        <w:t xml:space="preserve"> </w:t>
      </w:r>
      <w:r w:rsidR="008B5DFA" w:rsidRPr="00BA67B7">
        <w:t>(</w:t>
      </w:r>
      <w:r w:rsidR="008B5DFA" w:rsidRPr="00BA67B7">
        <w:rPr>
          <w:color w:val="0000FF"/>
          <w:u w:val="single"/>
        </w:rPr>
        <w:fldChar w:fldCharType="begin"/>
      </w:r>
      <w:r w:rsidR="008B5DFA" w:rsidRPr="00BA67B7">
        <w:rPr>
          <w:color w:val="0000FF"/>
          <w:u w:val="single"/>
        </w:rPr>
        <w:instrText xml:space="preserve"> REF _Ref362529184 \h </w:instrText>
      </w:r>
      <w:r w:rsidR="003702EE" w:rsidRPr="00BA67B7">
        <w:rPr>
          <w:color w:val="0000FF"/>
          <w:u w:val="single"/>
        </w:rPr>
        <w:instrText xml:space="preserve"> \* MERGEFORMAT </w:instrText>
      </w:r>
      <w:r w:rsidR="008B5DFA" w:rsidRPr="00BA67B7">
        <w:rPr>
          <w:color w:val="0000FF"/>
          <w:u w:val="single"/>
        </w:rPr>
      </w:r>
      <w:r w:rsidR="008B5DFA" w:rsidRPr="00BA67B7">
        <w:rPr>
          <w:color w:val="0000FF"/>
          <w:u w:val="single"/>
        </w:rPr>
        <w:fldChar w:fldCharType="separate"/>
      </w:r>
      <w:r w:rsidR="00507385" w:rsidRPr="00507385">
        <w:rPr>
          <w:color w:val="0000FF"/>
          <w:u w:val="single"/>
        </w:rPr>
        <w:t>Figure 16</w:t>
      </w:r>
      <w:r w:rsidR="008B5DFA" w:rsidRPr="00BA67B7">
        <w:rPr>
          <w:color w:val="0000FF"/>
          <w:u w:val="single"/>
        </w:rPr>
        <w:fldChar w:fldCharType="end"/>
      </w:r>
      <w:r w:rsidRPr="00BA67B7">
        <w:t xml:space="preserve">), users can control the appearance of the </w:t>
      </w:r>
      <w:r w:rsidR="00696037" w:rsidRPr="00BA67B7">
        <w:rPr>
          <w:szCs w:val="22"/>
        </w:rPr>
        <w:t>VistA</w:t>
      </w:r>
      <w:r w:rsidRPr="00BA67B7">
        <w:t xml:space="preserve"> Sign-on </w:t>
      </w:r>
      <w:r w:rsidR="00C62CB8" w:rsidRPr="00BA67B7">
        <w:t>dialogue</w:t>
      </w:r>
      <w:r w:rsidRPr="00BA67B7">
        <w:t xml:space="preserve"> by modifying the following characteristics:</w:t>
      </w:r>
    </w:p>
    <w:p w:rsidR="00CE155D" w:rsidRPr="00BA67B7" w:rsidRDefault="00E8630C" w:rsidP="00E8630C">
      <w:pPr>
        <w:pStyle w:val="ListBullet"/>
        <w:keepNext/>
        <w:keepLines/>
      </w:pPr>
      <w:r w:rsidRPr="00BA67B7">
        <w:t>Window Position—P</w:t>
      </w:r>
      <w:r w:rsidR="00CE155D" w:rsidRPr="00BA67B7">
        <w:t xml:space="preserve">osition of the </w:t>
      </w:r>
      <w:r w:rsidR="00696037" w:rsidRPr="00BA67B7">
        <w:t>VistA</w:t>
      </w:r>
      <w:r w:rsidR="00CE155D" w:rsidRPr="00BA67B7">
        <w:t xml:space="preserve"> Sign-on </w:t>
      </w:r>
      <w:r w:rsidR="00C62CB8" w:rsidRPr="00BA67B7">
        <w:t>dialogue</w:t>
      </w:r>
      <w:r w:rsidR="00CE155D" w:rsidRPr="00BA67B7">
        <w:t>.</w:t>
      </w:r>
    </w:p>
    <w:p w:rsidR="00CE155D" w:rsidRPr="00BA67B7" w:rsidRDefault="00E8630C" w:rsidP="00E8630C">
      <w:pPr>
        <w:pStyle w:val="ListBullet"/>
        <w:keepNext/>
        <w:keepLines/>
      </w:pPr>
      <w:r w:rsidRPr="00BA67B7">
        <w:t>Window Size—S</w:t>
      </w:r>
      <w:r w:rsidR="00CE155D" w:rsidRPr="00BA67B7">
        <w:t xml:space="preserve">ize of the </w:t>
      </w:r>
      <w:r w:rsidR="00696037" w:rsidRPr="00BA67B7">
        <w:t>VistA</w:t>
      </w:r>
      <w:r w:rsidR="00CE155D" w:rsidRPr="00BA67B7">
        <w:t xml:space="preserve"> Sign-on </w:t>
      </w:r>
      <w:r w:rsidR="00C62CB8" w:rsidRPr="00BA67B7">
        <w:t>dialogue</w:t>
      </w:r>
      <w:r w:rsidR="00CE155D" w:rsidRPr="00BA67B7">
        <w:t>.</w:t>
      </w:r>
    </w:p>
    <w:p w:rsidR="00CE155D" w:rsidRPr="00BA67B7" w:rsidRDefault="00E8630C" w:rsidP="00E8630C">
      <w:pPr>
        <w:pStyle w:val="ListBullet"/>
      </w:pPr>
      <w:r w:rsidRPr="00BA67B7">
        <w:t>Introductory Text—A</w:t>
      </w:r>
      <w:r w:rsidR="00CE155D" w:rsidRPr="00BA67B7">
        <w:t xml:space="preserve">ppearance of the introductory text in the </w:t>
      </w:r>
      <w:r w:rsidR="00696037" w:rsidRPr="00BA67B7">
        <w:t>VistA</w:t>
      </w:r>
      <w:r w:rsidR="00CE155D" w:rsidRPr="00BA67B7">
        <w:t xml:space="preserve"> Sign-on </w:t>
      </w:r>
      <w:r w:rsidR="00C62CB8" w:rsidRPr="00BA67B7">
        <w:t>dialogue</w:t>
      </w:r>
      <w:r w:rsidR="00CE155D" w:rsidRPr="00BA67B7">
        <w:t>.</w:t>
      </w:r>
    </w:p>
    <w:p w:rsidR="00CE155D" w:rsidRPr="00BA67B7" w:rsidRDefault="00CE155D" w:rsidP="0087360D">
      <w:pPr>
        <w:pStyle w:val="Heading5"/>
      </w:pPr>
      <w:r w:rsidRPr="00BA67B7">
        <w:t>Window Position</w:t>
      </w:r>
    </w:p>
    <w:p w:rsidR="00CE155D" w:rsidRPr="00BA67B7" w:rsidRDefault="00E8630C" w:rsidP="00E8630C">
      <w:pPr>
        <w:pStyle w:val="BodyText"/>
        <w:keepNext/>
        <w:keepLines/>
      </w:pPr>
      <w:r w:rsidRPr="00BA67B7">
        <w:rPr>
          <w:szCs w:val="22"/>
        </w:rPr>
        <w:fldChar w:fldCharType="begin"/>
      </w:r>
      <w:r w:rsidRPr="00BA67B7">
        <w:rPr>
          <w:szCs w:val="22"/>
        </w:rPr>
        <w:instrText xml:space="preserve"> XE </w:instrText>
      </w:r>
      <w:r w:rsidR="00F26614">
        <w:rPr>
          <w:szCs w:val="22"/>
        </w:rPr>
        <w:instrText>“</w:instrText>
      </w:r>
      <w:r w:rsidRPr="00BA67B7">
        <w:rPr>
          <w:szCs w:val="22"/>
        </w:rPr>
        <w:instrText>Window:Position</w:instrText>
      </w:r>
      <w:r w:rsidR="00F26614">
        <w:rPr>
          <w:szCs w:val="22"/>
        </w:rPr>
        <w:instrText>”</w:instrText>
      </w:r>
      <w:r w:rsidRPr="00BA67B7">
        <w:rPr>
          <w:szCs w:val="22"/>
        </w:rPr>
        <w:instrText xml:space="preserve"> </w:instrText>
      </w:r>
      <w:r w:rsidRPr="00BA67B7">
        <w:rPr>
          <w:szCs w:val="22"/>
        </w:rPr>
        <w:fldChar w:fldCharType="end"/>
      </w:r>
      <w:r w:rsidRPr="00BA67B7">
        <w:rPr>
          <w:szCs w:val="22"/>
        </w:rPr>
        <w:fldChar w:fldCharType="begin"/>
      </w:r>
      <w:r w:rsidRPr="00BA67B7">
        <w:rPr>
          <w:szCs w:val="22"/>
        </w:rPr>
        <w:instrText xml:space="preserve"> XE </w:instrText>
      </w:r>
      <w:r w:rsidR="00F26614">
        <w:rPr>
          <w:szCs w:val="22"/>
        </w:rPr>
        <w:instrText>“</w:instrText>
      </w:r>
      <w:r w:rsidRPr="00BA67B7">
        <w:rPr>
          <w:szCs w:val="22"/>
        </w:rPr>
        <w:instrText>Position:Window</w:instrText>
      </w:r>
      <w:r w:rsidR="00F26614">
        <w:rPr>
          <w:szCs w:val="22"/>
        </w:rPr>
        <w:instrText>”</w:instrText>
      </w:r>
      <w:r w:rsidRPr="00BA67B7">
        <w:rPr>
          <w:szCs w:val="22"/>
        </w:rPr>
        <w:instrText xml:space="preserve"> </w:instrText>
      </w:r>
      <w:r w:rsidRPr="00BA67B7">
        <w:rPr>
          <w:szCs w:val="22"/>
        </w:rPr>
        <w:fldChar w:fldCharType="end"/>
      </w:r>
      <w:r w:rsidR="00CE155D" w:rsidRPr="00BA67B7">
        <w:t xml:space="preserve">The </w:t>
      </w:r>
      <w:r w:rsidR="00696037" w:rsidRPr="00BA67B7">
        <w:rPr>
          <w:szCs w:val="22"/>
        </w:rPr>
        <w:t>VistA</w:t>
      </w:r>
      <w:r w:rsidR="00CE155D" w:rsidRPr="00BA67B7">
        <w:t xml:space="preserve"> Sign-on </w:t>
      </w:r>
      <w:r w:rsidR="00C62CB8" w:rsidRPr="00BA67B7">
        <w:t>dialogue</w:t>
      </w:r>
      <w:r w:rsidR="00F26614">
        <w:t>’</w:t>
      </w:r>
      <w:r w:rsidR="00CE155D" w:rsidRPr="00BA67B7">
        <w:t>s window position can be one of the</w:t>
      </w:r>
      <w:r w:rsidR="00127538">
        <w:t xml:space="preserve"> entries in </w:t>
      </w:r>
      <w:r w:rsidR="00127538" w:rsidRPr="00127538">
        <w:rPr>
          <w:color w:val="0000FF"/>
          <w:u w:val="single"/>
        </w:rPr>
        <w:fldChar w:fldCharType="begin"/>
      </w:r>
      <w:r w:rsidR="00127538" w:rsidRPr="00127538">
        <w:rPr>
          <w:color w:val="0000FF"/>
          <w:u w:val="single"/>
        </w:rPr>
        <w:instrText xml:space="preserve"> REF _Ref449019165 \h </w:instrText>
      </w:r>
      <w:r w:rsidR="00127538">
        <w:rPr>
          <w:color w:val="0000FF"/>
          <w:u w:val="single"/>
        </w:rPr>
        <w:instrText xml:space="preserve"> \* MERGEFORMAT </w:instrText>
      </w:r>
      <w:r w:rsidR="00127538" w:rsidRPr="00127538">
        <w:rPr>
          <w:color w:val="0000FF"/>
          <w:u w:val="single"/>
        </w:rPr>
      </w:r>
      <w:r w:rsidR="00127538" w:rsidRPr="00127538">
        <w:rPr>
          <w:color w:val="0000FF"/>
          <w:u w:val="single"/>
        </w:rPr>
        <w:fldChar w:fldCharType="separate"/>
      </w:r>
      <w:r w:rsidR="00507385" w:rsidRPr="00507385">
        <w:rPr>
          <w:color w:val="0000FF"/>
          <w:u w:val="single"/>
        </w:rPr>
        <w:t xml:space="preserve">Table </w:t>
      </w:r>
      <w:r w:rsidR="00507385" w:rsidRPr="00507385">
        <w:rPr>
          <w:noProof/>
          <w:color w:val="0000FF"/>
          <w:u w:val="single"/>
        </w:rPr>
        <w:t>8</w:t>
      </w:r>
      <w:r w:rsidR="00127538" w:rsidRPr="00127538">
        <w:rPr>
          <w:color w:val="0000FF"/>
          <w:u w:val="single"/>
        </w:rPr>
        <w:fldChar w:fldCharType="end"/>
      </w:r>
      <w:r w:rsidR="00CE155D" w:rsidRPr="00BA67B7">
        <w:t>:</w:t>
      </w:r>
    </w:p>
    <w:p w:rsidR="005B11CB" w:rsidRPr="00BA67B7" w:rsidRDefault="008731F1" w:rsidP="008731F1">
      <w:pPr>
        <w:pStyle w:val="Caption"/>
      </w:pPr>
      <w:bookmarkStart w:id="354" w:name="_Ref449019165"/>
      <w:bookmarkStart w:id="355" w:name="_Toc449511555"/>
      <w:r w:rsidRPr="00BA67B7">
        <w:t xml:space="preserve">Table </w:t>
      </w:r>
      <w:r w:rsidR="00210B98">
        <w:fldChar w:fldCharType="begin"/>
      </w:r>
      <w:r w:rsidR="00210B98">
        <w:instrText xml:space="preserve"> SEQ Table \* ARABIC </w:instrText>
      </w:r>
      <w:r w:rsidR="00210B98">
        <w:fldChar w:fldCharType="separate"/>
      </w:r>
      <w:r w:rsidR="00507385">
        <w:rPr>
          <w:noProof/>
        </w:rPr>
        <w:t>8</w:t>
      </w:r>
      <w:r w:rsidR="00210B98">
        <w:rPr>
          <w:noProof/>
        </w:rPr>
        <w:fldChar w:fldCharType="end"/>
      </w:r>
      <w:bookmarkEnd w:id="354"/>
      <w:r w:rsidR="002B33A2">
        <w:t>:</w:t>
      </w:r>
      <w:r w:rsidRPr="00BA67B7">
        <w:t xml:space="preserve"> Window position</w:t>
      </w:r>
      <w:bookmarkEnd w:id="355"/>
    </w:p>
    <w:tbl>
      <w:tblPr>
        <w:tblW w:w="927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10"/>
        <w:gridCol w:w="7560"/>
      </w:tblGrid>
      <w:tr w:rsidR="001D6224" w:rsidRPr="00BA67B7">
        <w:trPr>
          <w:tblHeader/>
        </w:trPr>
        <w:tc>
          <w:tcPr>
            <w:tcW w:w="1710" w:type="dxa"/>
            <w:shd w:val="pct12" w:color="auto" w:fill="auto"/>
          </w:tcPr>
          <w:p w:rsidR="001D6224" w:rsidRPr="00BA67B7" w:rsidRDefault="001D6224" w:rsidP="00E8630C">
            <w:pPr>
              <w:pStyle w:val="TableHeading"/>
            </w:pPr>
            <w:bookmarkStart w:id="356" w:name="COL001_TBL009"/>
            <w:bookmarkEnd w:id="356"/>
            <w:r w:rsidRPr="00BA67B7">
              <w:t>Position</w:t>
            </w:r>
          </w:p>
        </w:tc>
        <w:tc>
          <w:tcPr>
            <w:tcW w:w="7560" w:type="dxa"/>
            <w:shd w:val="pct12" w:color="auto" w:fill="auto"/>
          </w:tcPr>
          <w:p w:rsidR="001D6224" w:rsidRPr="00BA67B7" w:rsidRDefault="001D6224" w:rsidP="00E8630C">
            <w:pPr>
              <w:pStyle w:val="TableHeading"/>
            </w:pPr>
            <w:r w:rsidRPr="00BA67B7">
              <w:t>Description</w:t>
            </w:r>
          </w:p>
        </w:tc>
      </w:tr>
      <w:tr w:rsidR="00CE155D" w:rsidRPr="00BA67B7">
        <w:tc>
          <w:tcPr>
            <w:tcW w:w="1710" w:type="dxa"/>
          </w:tcPr>
          <w:p w:rsidR="00CE155D" w:rsidRPr="00BA67B7" w:rsidRDefault="00CE155D" w:rsidP="00E8630C">
            <w:pPr>
              <w:pStyle w:val="TableText"/>
              <w:keepNext/>
              <w:keepLines/>
            </w:pPr>
            <w:r w:rsidRPr="00BA67B7">
              <w:rPr>
                <w:b/>
              </w:rPr>
              <w:t>Center</w:t>
            </w:r>
            <w:r w:rsidRPr="00BA67B7">
              <w:t xml:space="preserve"> (default)</w:t>
            </w:r>
          </w:p>
        </w:tc>
        <w:tc>
          <w:tcPr>
            <w:tcW w:w="7560" w:type="dxa"/>
          </w:tcPr>
          <w:p w:rsidR="00CE155D" w:rsidRPr="00BA67B7" w:rsidRDefault="00CE155D" w:rsidP="00E8630C">
            <w:pPr>
              <w:pStyle w:val="TableText"/>
              <w:keepNext/>
              <w:keepLines/>
            </w:pPr>
            <w:r w:rsidRPr="00BA67B7">
              <w:t xml:space="preserve">The </w:t>
            </w:r>
            <w:r w:rsidR="00696037" w:rsidRPr="00BA67B7">
              <w:t>VistA</w:t>
            </w:r>
            <w:r w:rsidRPr="00BA67B7">
              <w:t xml:space="preserve"> Sign-on </w:t>
            </w:r>
            <w:r w:rsidR="00C62CB8" w:rsidRPr="00BA67B7">
              <w:t>dialogue</w:t>
            </w:r>
            <w:r w:rsidRPr="00BA67B7">
              <w:t xml:space="preserve"> will always appear in the center of the screen.</w:t>
            </w:r>
          </w:p>
        </w:tc>
      </w:tr>
      <w:tr w:rsidR="00CE155D" w:rsidRPr="00BA67B7">
        <w:tc>
          <w:tcPr>
            <w:tcW w:w="1710" w:type="dxa"/>
          </w:tcPr>
          <w:p w:rsidR="00CE155D" w:rsidRPr="00BA67B7" w:rsidRDefault="00CE155D" w:rsidP="00E8630C">
            <w:pPr>
              <w:pStyle w:val="TableText"/>
              <w:keepNext/>
              <w:keepLines/>
              <w:rPr>
                <w:b/>
              </w:rPr>
            </w:pPr>
            <w:r w:rsidRPr="00BA67B7">
              <w:rPr>
                <w:b/>
              </w:rPr>
              <w:t>Current</w:t>
            </w:r>
          </w:p>
        </w:tc>
        <w:tc>
          <w:tcPr>
            <w:tcW w:w="7560" w:type="dxa"/>
          </w:tcPr>
          <w:p w:rsidR="00CE155D" w:rsidRPr="00BA67B7" w:rsidRDefault="00CE155D" w:rsidP="00E8630C">
            <w:pPr>
              <w:pStyle w:val="TableText"/>
              <w:keepNext/>
              <w:keepLines/>
            </w:pPr>
            <w:r w:rsidRPr="00BA67B7">
              <w:t xml:space="preserve">The current position of the </w:t>
            </w:r>
            <w:r w:rsidR="00696037" w:rsidRPr="00BA67B7">
              <w:t>VistA</w:t>
            </w:r>
            <w:r w:rsidRPr="00BA67B7">
              <w:t xml:space="preserve"> Sign-on </w:t>
            </w:r>
            <w:r w:rsidR="00C62CB8" w:rsidRPr="00BA67B7">
              <w:t>dialogue</w:t>
            </w:r>
            <w:r w:rsidRPr="00BA67B7">
              <w:t xml:space="preserve"> will be saved and used in the future.</w:t>
            </w:r>
          </w:p>
        </w:tc>
      </w:tr>
      <w:tr w:rsidR="00CE155D" w:rsidRPr="00BA67B7">
        <w:tc>
          <w:tcPr>
            <w:tcW w:w="1710" w:type="dxa"/>
          </w:tcPr>
          <w:p w:rsidR="00CE155D" w:rsidRPr="00BA67B7" w:rsidRDefault="00CE155D" w:rsidP="00E8630C">
            <w:pPr>
              <w:pStyle w:val="TableText"/>
              <w:rPr>
                <w:b/>
              </w:rPr>
            </w:pPr>
            <w:r w:rsidRPr="00BA67B7">
              <w:rPr>
                <w:b/>
              </w:rPr>
              <w:t>Remember</w:t>
            </w:r>
          </w:p>
        </w:tc>
        <w:tc>
          <w:tcPr>
            <w:tcW w:w="7560" w:type="dxa"/>
          </w:tcPr>
          <w:p w:rsidR="00CE155D" w:rsidRPr="00BA67B7" w:rsidRDefault="00CE155D" w:rsidP="00E8630C">
            <w:pPr>
              <w:pStyle w:val="TableText"/>
            </w:pPr>
            <w:r w:rsidRPr="00BA67B7">
              <w:t xml:space="preserve">Each time the </w:t>
            </w:r>
            <w:r w:rsidR="00696037" w:rsidRPr="00BA67B7">
              <w:t>VistA</w:t>
            </w:r>
            <w:r w:rsidRPr="00BA67B7">
              <w:t xml:space="preserve"> Sign-on </w:t>
            </w:r>
            <w:r w:rsidR="00C62CB8" w:rsidRPr="00BA67B7">
              <w:t>dialogue</w:t>
            </w:r>
            <w:r w:rsidRPr="00BA67B7">
              <w:t xml:space="preserve"> is used and closed, it will record its position and open in that same place the next time it is used.</w:t>
            </w:r>
          </w:p>
        </w:tc>
      </w:tr>
    </w:tbl>
    <w:p w:rsidR="001D6224" w:rsidRPr="00BA67B7" w:rsidRDefault="001D6224" w:rsidP="00F60608">
      <w:pPr>
        <w:pStyle w:val="BodyText6"/>
      </w:pPr>
    </w:p>
    <w:p w:rsidR="00CE155D" w:rsidRPr="00BA67B7" w:rsidRDefault="00CE155D" w:rsidP="0087360D">
      <w:pPr>
        <w:pStyle w:val="Heading5"/>
      </w:pPr>
      <w:r w:rsidRPr="00BA67B7">
        <w:lastRenderedPageBreak/>
        <w:t>Window Size</w:t>
      </w:r>
    </w:p>
    <w:p w:rsidR="00CE155D" w:rsidRPr="00BA67B7" w:rsidRDefault="00E8630C" w:rsidP="00E8630C">
      <w:pPr>
        <w:pStyle w:val="BodyText"/>
        <w:keepNext/>
        <w:keepLines/>
      </w:pPr>
      <w:r w:rsidRPr="00BA67B7">
        <w:rPr>
          <w:szCs w:val="22"/>
        </w:rPr>
        <w:fldChar w:fldCharType="begin"/>
      </w:r>
      <w:r w:rsidRPr="00BA67B7">
        <w:rPr>
          <w:szCs w:val="22"/>
        </w:rPr>
        <w:instrText xml:space="preserve"> XE </w:instrText>
      </w:r>
      <w:r w:rsidR="00F26614">
        <w:rPr>
          <w:szCs w:val="22"/>
        </w:rPr>
        <w:instrText>“</w:instrText>
      </w:r>
      <w:r w:rsidRPr="00BA67B7">
        <w:rPr>
          <w:szCs w:val="22"/>
        </w:rPr>
        <w:instrText>Window:Size</w:instrText>
      </w:r>
      <w:r w:rsidR="00F26614">
        <w:rPr>
          <w:szCs w:val="22"/>
        </w:rPr>
        <w:instrText>”</w:instrText>
      </w:r>
      <w:r w:rsidRPr="00BA67B7">
        <w:rPr>
          <w:szCs w:val="22"/>
        </w:rPr>
        <w:instrText xml:space="preserve"> </w:instrText>
      </w:r>
      <w:r w:rsidRPr="00BA67B7">
        <w:rPr>
          <w:szCs w:val="22"/>
        </w:rPr>
        <w:fldChar w:fldCharType="end"/>
      </w:r>
      <w:r w:rsidRPr="00BA67B7">
        <w:rPr>
          <w:szCs w:val="22"/>
        </w:rPr>
        <w:fldChar w:fldCharType="begin"/>
      </w:r>
      <w:r w:rsidRPr="00BA67B7">
        <w:rPr>
          <w:szCs w:val="22"/>
        </w:rPr>
        <w:instrText xml:space="preserve"> XE </w:instrText>
      </w:r>
      <w:r w:rsidR="00F26614">
        <w:rPr>
          <w:szCs w:val="22"/>
        </w:rPr>
        <w:instrText>“</w:instrText>
      </w:r>
      <w:r w:rsidRPr="00BA67B7">
        <w:rPr>
          <w:szCs w:val="22"/>
        </w:rPr>
        <w:instrText>Size:Window</w:instrText>
      </w:r>
      <w:r w:rsidR="00F26614">
        <w:rPr>
          <w:szCs w:val="22"/>
        </w:rPr>
        <w:instrText>”</w:instrText>
      </w:r>
      <w:r w:rsidRPr="00BA67B7">
        <w:rPr>
          <w:szCs w:val="22"/>
        </w:rPr>
        <w:instrText xml:space="preserve"> </w:instrText>
      </w:r>
      <w:r w:rsidRPr="00BA67B7">
        <w:rPr>
          <w:szCs w:val="22"/>
        </w:rPr>
        <w:fldChar w:fldCharType="end"/>
      </w:r>
      <w:r w:rsidR="00CE155D" w:rsidRPr="00BA67B7">
        <w:t xml:space="preserve">The </w:t>
      </w:r>
      <w:r w:rsidR="00696037" w:rsidRPr="00BA67B7">
        <w:rPr>
          <w:szCs w:val="22"/>
        </w:rPr>
        <w:t>VistA</w:t>
      </w:r>
      <w:r w:rsidR="00CE155D" w:rsidRPr="00BA67B7">
        <w:t xml:space="preserve"> Sign-on </w:t>
      </w:r>
      <w:r w:rsidR="00C62CB8" w:rsidRPr="00BA67B7">
        <w:t>dialogue</w:t>
      </w:r>
      <w:r w:rsidR="00F26614">
        <w:t>’</w:t>
      </w:r>
      <w:r w:rsidR="00CE155D" w:rsidRPr="00BA67B7">
        <w:t xml:space="preserve">s window size can be one of the </w:t>
      </w:r>
      <w:r w:rsidR="009B56D0">
        <w:t xml:space="preserve">entries in </w:t>
      </w:r>
      <w:r w:rsidR="009B56D0" w:rsidRPr="009B56D0">
        <w:rPr>
          <w:color w:val="0000FF"/>
          <w:u w:val="single"/>
        </w:rPr>
        <w:fldChar w:fldCharType="begin"/>
      </w:r>
      <w:r w:rsidR="009B56D0" w:rsidRPr="009B56D0">
        <w:rPr>
          <w:color w:val="0000FF"/>
          <w:u w:val="single"/>
        </w:rPr>
        <w:instrText xml:space="preserve"> REF _Ref449019189 \h </w:instrText>
      </w:r>
      <w:r w:rsidR="009B56D0">
        <w:rPr>
          <w:color w:val="0000FF"/>
          <w:u w:val="single"/>
        </w:rPr>
        <w:instrText xml:space="preserve"> \* MERGEFORMAT </w:instrText>
      </w:r>
      <w:r w:rsidR="009B56D0" w:rsidRPr="009B56D0">
        <w:rPr>
          <w:color w:val="0000FF"/>
          <w:u w:val="single"/>
        </w:rPr>
      </w:r>
      <w:r w:rsidR="009B56D0" w:rsidRPr="009B56D0">
        <w:rPr>
          <w:color w:val="0000FF"/>
          <w:u w:val="single"/>
        </w:rPr>
        <w:fldChar w:fldCharType="separate"/>
      </w:r>
      <w:r w:rsidR="00507385" w:rsidRPr="00507385">
        <w:rPr>
          <w:color w:val="0000FF"/>
          <w:u w:val="single"/>
        </w:rPr>
        <w:t xml:space="preserve">Table </w:t>
      </w:r>
      <w:r w:rsidR="00507385" w:rsidRPr="00507385">
        <w:rPr>
          <w:noProof/>
          <w:color w:val="0000FF"/>
          <w:u w:val="single"/>
        </w:rPr>
        <w:t>9</w:t>
      </w:r>
      <w:r w:rsidR="009B56D0" w:rsidRPr="009B56D0">
        <w:rPr>
          <w:color w:val="0000FF"/>
          <w:u w:val="single"/>
        </w:rPr>
        <w:fldChar w:fldCharType="end"/>
      </w:r>
      <w:r w:rsidR="00CE155D" w:rsidRPr="00BA67B7">
        <w:t>:</w:t>
      </w:r>
    </w:p>
    <w:p w:rsidR="005B11CB" w:rsidRPr="00BA67B7" w:rsidRDefault="008731F1" w:rsidP="008731F1">
      <w:pPr>
        <w:pStyle w:val="Caption"/>
      </w:pPr>
      <w:bookmarkStart w:id="357" w:name="_Ref449019189"/>
      <w:bookmarkStart w:id="358" w:name="_Toc449511556"/>
      <w:r w:rsidRPr="00BA67B7">
        <w:t xml:space="preserve">Table </w:t>
      </w:r>
      <w:r w:rsidR="00210B98">
        <w:fldChar w:fldCharType="begin"/>
      </w:r>
      <w:r w:rsidR="00210B98">
        <w:instrText xml:space="preserve"> SEQ Table \* ARABIC </w:instrText>
      </w:r>
      <w:r w:rsidR="00210B98">
        <w:fldChar w:fldCharType="separate"/>
      </w:r>
      <w:r w:rsidR="00507385">
        <w:rPr>
          <w:noProof/>
        </w:rPr>
        <w:t>9</w:t>
      </w:r>
      <w:r w:rsidR="00210B98">
        <w:rPr>
          <w:noProof/>
        </w:rPr>
        <w:fldChar w:fldCharType="end"/>
      </w:r>
      <w:bookmarkEnd w:id="357"/>
      <w:r w:rsidR="002B33A2">
        <w:t>:</w:t>
      </w:r>
      <w:r w:rsidRPr="00BA67B7">
        <w:t xml:space="preserve"> Window size</w:t>
      </w:r>
      <w:bookmarkEnd w:id="35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90"/>
        <w:gridCol w:w="7470"/>
      </w:tblGrid>
      <w:tr w:rsidR="00EB5454" w:rsidRPr="00BA67B7">
        <w:trPr>
          <w:tblHeader/>
        </w:trPr>
        <w:tc>
          <w:tcPr>
            <w:tcW w:w="1890" w:type="dxa"/>
            <w:shd w:val="pct12" w:color="auto" w:fill="auto"/>
          </w:tcPr>
          <w:p w:rsidR="00EB5454" w:rsidRPr="00BA67B7" w:rsidRDefault="00EB5454" w:rsidP="004B41DC">
            <w:pPr>
              <w:pStyle w:val="TableHeading"/>
            </w:pPr>
            <w:bookmarkStart w:id="359" w:name="COL001_TBL010"/>
            <w:bookmarkEnd w:id="359"/>
            <w:r w:rsidRPr="00BA67B7">
              <w:t>Size</w:t>
            </w:r>
          </w:p>
        </w:tc>
        <w:tc>
          <w:tcPr>
            <w:tcW w:w="7470" w:type="dxa"/>
            <w:shd w:val="pct12" w:color="auto" w:fill="auto"/>
          </w:tcPr>
          <w:p w:rsidR="00EB5454" w:rsidRPr="00BA67B7" w:rsidRDefault="00EB5454" w:rsidP="004B41DC">
            <w:pPr>
              <w:pStyle w:val="TableHeading"/>
            </w:pPr>
            <w:r w:rsidRPr="00BA67B7">
              <w:t>Description</w:t>
            </w:r>
          </w:p>
        </w:tc>
      </w:tr>
      <w:tr w:rsidR="00CE155D" w:rsidRPr="00BA67B7">
        <w:tc>
          <w:tcPr>
            <w:tcW w:w="1890" w:type="dxa"/>
          </w:tcPr>
          <w:p w:rsidR="00CE155D" w:rsidRPr="00BA67B7" w:rsidRDefault="00CE155D" w:rsidP="004B41DC">
            <w:pPr>
              <w:pStyle w:val="TableText"/>
              <w:keepNext/>
              <w:keepLines/>
            </w:pPr>
            <w:r w:rsidRPr="00BA67B7">
              <w:rPr>
                <w:b/>
              </w:rPr>
              <w:t>Normal</w:t>
            </w:r>
            <w:r w:rsidRPr="00BA67B7">
              <w:t xml:space="preserve"> (default)</w:t>
            </w:r>
          </w:p>
        </w:tc>
        <w:tc>
          <w:tcPr>
            <w:tcW w:w="7470" w:type="dxa"/>
          </w:tcPr>
          <w:p w:rsidR="00CE155D" w:rsidRPr="00BA67B7" w:rsidRDefault="00CE155D" w:rsidP="004B41DC">
            <w:pPr>
              <w:pStyle w:val="TableText"/>
              <w:keepNext/>
              <w:keepLines/>
            </w:pPr>
            <w:r w:rsidRPr="00BA67B7">
              <w:t xml:space="preserve">The size of the </w:t>
            </w:r>
            <w:r w:rsidR="00696037" w:rsidRPr="00BA67B7">
              <w:t>VistA</w:t>
            </w:r>
            <w:r w:rsidRPr="00BA67B7">
              <w:t xml:space="preserve"> Sign-on </w:t>
            </w:r>
            <w:r w:rsidR="00C62CB8" w:rsidRPr="00BA67B7">
              <w:t>dialogue</w:t>
            </w:r>
            <w:r w:rsidRPr="00BA67B7">
              <w:t xml:space="preserve"> as it was designed. Typically, this is 500 pixels wide by 300 pixels high.</w:t>
            </w:r>
          </w:p>
        </w:tc>
      </w:tr>
      <w:tr w:rsidR="00CE155D" w:rsidRPr="00BA67B7">
        <w:tc>
          <w:tcPr>
            <w:tcW w:w="1890" w:type="dxa"/>
          </w:tcPr>
          <w:p w:rsidR="00CE155D" w:rsidRPr="00BA67B7" w:rsidRDefault="00CE155D" w:rsidP="004B41DC">
            <w:pPr>
              <w:pStyle w:val="TableText"/>
              <w:keepNext/>
              <w:keepLines/>
              <w:rPr>
                <w:b/>
              </w:rPr>
            </w:pPr>
            <w:r w:rsidRPr="00BA67B7">
              <w:rPr>
                <w:b/>
              </w:rPr>
              <w:t>Current</w:t>
            </w:r>
          </w:p>
        </w:tc>
        <w:tc>
          <w:tcPr>
            <w:tcW w:w="7470" w:type="dxa"/>
          </w:tcPr>
          <w:p w:rsidR="00CE155D" w:rsidRPr="00BA67B7" w:rsidRDefault="00CE155D" w:rsidP="004B41DC">
            <w:pPr>
              <w:pStyle w:val="TableText"/>
              <w:keepNext/>
              <w:keepLines/>
            </w:pPr>
            <w:r w:rsidRPr="00BA67B7">
              <w:t xml:space="preserve">The current size of the </w:t>
            </w:r>
            <w:r w:rsidR="00696037" w:rsidRPr="00BA67B7">
              <w:t>VistA</w:t>
            </w:r>
            <w:r w:rsidRPr="00BA67B7">
              <w:t xml:space="preserve"> Sign-on </w:t>
            </w:r>
            <w:r w:rsidR="00C62CB8" w:rsidRPr="00BA67B7">
              <w:t>dialogue</w:t>
            </w:r>
            <w:r w:rsidRPr="00BA67B7">
              <w:t xml:space="preserve"> will be saved and used in the future.</w:t>
            </w:r>
          </w:p>
        </w:tc>
      </w:tr>
      <w:tr w:rsidR="00CE155D" w:rsidRPr="00BA67B7">
        <w:tc>
          <w:tcPr>
            <w:tcW w:w="1890" w:type="dxa"/>
          </w:tcPr>
          <w:p w:rsidR="00CE155D" w:rsidRPr="00BA67B7" w:rsidRDefault="00CE155D" w:rsidP="004B41DC">
            <w:pPr>
              <w:pStyle w:val="TableText"/>
              <w:rPr>
                <w:b/>
              </w:rPr>
            </w:pPr>
            <w:r w:rsidRPr="00BA67B7">
              <w:rPr>
                <w:b/>
              </w:rPr>
              <w:t>Remember</w:t>
            </w:r>
          </w:p>
        </w:tc>
        <w:tc>
          <w:tcPr>
            <w:tcW w:w="7470" w:type="dxa"/>
          </w:tcPr>
          <w:p w:rsidR="00CE155D" w:rsidRPr="00BA67B7" w:rsidRDefault="00582B3E" w:rsidP="004B41DC">
            <w:pPr>
              <w:pStyle w:val="TableText"/>
            </w:pPr>
            <w:r w:rsidRPr="00BA67B7">
              <w:t>Each time the VistA Sign-on dialogue is used and closed, it records its size and open with the same size the next time it is used.</w:t>
            </w:r>
          </w:p>
        </w:tc>
      </w:tr>
    </w:tbl>
    <w:p w:rsidR="00CE155D" w:rsidRPr="00BA67B7" w:rsidRDefault="00CE155D" w:rsidP="00F60608">
      <w:pPr>
        <w:pStyle w:val="BodyText6"/>
      </w:pPr>
    </w:p>
    <w:p w:rsidR="00CE155D" w:rsidRPr="00BA67B7" w:rsidRDefault="00CE155D" w:rsidP="0087360D">
      <w:pPr>
        <w:pStyle w:val="Heading5"/>
      </w:pPr>
      <w:r w:rsidRPr="00BA67B7">
        <w:t>Introductory Text</w:t>
      </w:r>
    </w:p>
    <w:p w:rsidR="00CE155D" w:rsidRPr="00BA67B7" w:rsidRDefault="00A344E2" w:rsidP="00A344E2">
      <w:pPr>
        <w:pStyle w:val="BodyText"/>
        <w:keepNext/>
        <w:keepLines/>
      </w:pPr>
      <w:r w:rsidRPr="00BA67B7">
        <w:rPr>
          <w:szCs w:val="22"/>
        </w:rPr>
        <w:fldChar w:fldCharType="begin"/>
      </w:r>
      <w:r w:rsidRPr="00BA67B7">
        <w:rPr>
          <w:szCs w:val="22"/>
        </w:rPr>
        <w:instrText xml:space="preserve"> XE </w:instrText>
      </w:r>
      <w:r w:rsidR="00F26614">
        <w:rPr>
          <w:szCs w:val="22"/>
        </w:rPr>
        <w:instrText>“</w:instrText>
      </w:r>
      <w:r w:rsidRPr="00BA67B7">
        <w:rPr>
          <w:szCs w:val="22"/>
        </w:rPr>
        <w:instrText>Introductory Text</w:instrText>
      </w:r>
      <w:r w:rsidR="00F26614">
        <w:rPr>
          <w:szCs w:val="22"/>
        </w:rPr>
        <w:instrText>”</w:instrText>
      </w:r>
      <w:r w:rsidRPr="00BA67B7">
        <w:rPr>
          <w:szCs w:val="22"/>
        </w:rPr>
        <w:instrText xml:space="preserve"> </w:instrText>
      </w:r>
      <w:r w:rsidRPr="00BA67B7">
        <w:rPr>
          <w:szCs w:val="22"/>
        </w:rPr>
        <w:fldChar w:fldCharType="end"/>
      </w:r>
      <w:r w:rsidRPr="00BA67B7">
        <w:rPr>
          <w:szCs w:val="22"/>
        </w:rPr>
        <w:fldChar w:fldCharType="begin"/>
      </w:r>
      <w:r w:rsidRPr="00BA67B7">
        <w:rPr>
          <w:szCs w:val="22"/>
        </w:rPr>
        <w:instrText xml:space="preserve"> XE </w:instrText>
      </w:r>
      <w:r w:rsidR="00F26614">
        <w:rPr>
          <w:szCs w:val="22"/>
        </w:rPr>
        <w:instrText>“</w:instrText>
      </w:r>
      <w:r w:rsidRPr="00BA67B7">
        <w:rPr>
          <w:szCs w:val="22"/>
        </w:rPr>
        <w:instrText>Text:Introductory</w:instrText>
      </w:r>
      <w:r w:rsidR="00F26614">
        <w:rPr>
          <w:szCs w:val="22"/>
        </w:rPr>
        <w:instrText>”</w:instrText>
      </w:r>
      <w:r w:rsidRPr="00BA67B7">
        <w:rPr>
          <w:szCs w:val="22"/>
        </w:rPr>
        <w:instrText xml:space="preserve"> </w:instrText>
      </w:r>
      <w:r w:rsidRPr="00BA67B7">
        <w:rPr>
          <w:szCs w:val="22"/>
        </w:rPr>
        <w:fldChar w:fldCharType="end"/>
      </w:r>
      <w:r w:rsidR="00CE155D" w:rsidRPr="00BA67B7">
        <w:t xml:space="preserve">The </w:t>
      </w:r>
      <w:r w:rsidR="00696037" w:rsidRPr="00BA67B7">
        <w:rPr>
          <w:szCs w:val="22"/>
        </w:rPr>
        <w:t>VistA</w:t>
      </w:r>
      <w:r w:rsidR="00CE155D" w:rsidRPr="00BA67B7">
        <w:t xml:space="preserve"> Sign-on </w:t>
      </w:r>
      <w:r w:rsidR="00C62CB8" w:rsidRPr="00BA67B7">
        <w:t>dialogue</w:t>
      </w:r>
      <w:r w:rsidR="00F26614">
        <w:t>’</w:t>
      </w:r>
      <w:r w:rsidR="00CE155D" w:rsidRPr="00BA67B7">
        <w:t>s introductory text has a couple of settings users can control</w:t>
      </w:r>
      <w:r w:rsidRPr="00BA67B7">
        <w:fldChar w:fldCharType="begin"/>
      </w:r>
      <w:r w:rsidRPr="00BA67B7">
        <w:instrText xml:space="preserve"> XE </w:instrText>
      </w:r>
      <w:r w:rsidR="00F26614">
        <w:instrText>“</w:instrText>
      </w:r>
      <w:r w:rsidRPr="00BA67B7">
        <w:instrText>Background Color</w:instrText>
      </w:r>
      <w:r w:rsidR="00F26614">
        <w:instrText>”</w:instrText>
      </w:r>
      <w:r w:rsidRPr="00BA67B7">
        <w:instrText xml:space="preserve"> </w:instrText>
      </w:r>
      <w:r w:rsidRPr="00BA67B7">
        <w:fldChar w:fldCharType="end"/>
      </w:r>
      <w:r w:rsidRPr="00BA67B7">
        <w:fldChar w:fldCharType="begin"/>
      </w:r>
      <w:r w:rsidRPr="00BA67B7">
        <w:instrText xml:space="preserve"> XE </w:instrText>
      </w:r>
      <w:r w:rsidR="00F26614">
        <w:instrText>“</w:instrText>
      </w:r>
      <w:r w:rsidRPr="00BA67B7">
        <w:instrText>Color:Background</w:instrText>
      </w:r>
      <w:r w:rsidR="00F26614">
        <w:instrText>”</w:instrText>
      </w:r>
      <w:r w:rsidRPr="00BA67B7">
        <w:instrText xml:space="preserve"> </w:instrText>
      </w:r>
      <w:r w:rsidRPr="00BA67B7">
        <w:fldChar w:fldCharType="end"/>
      </w:r>
      <w:r w:rsidR="00CE155D" w:rsidRPr="00BA67B7">
        <w:t>:</w:t>
      </w:r>
    </w:p>
    <w:p w:rsidR="00CE155D" w:rsidRPr="00BA67B7" w:rsidRDefault="00CE155D" w:rsidP="00A344E2">
      <w:pPr>
        <w:pStyle w:val="ListBullet"/>
        <w:keepNext/>
        <w:keepLines/>
      </w:pPr>
      <w:r w:rsidRPr="00BA67B7">
        <w:t>Background Color:</w:t>
      </w:r>
    </w:p>
    <w:p w:rsidR="005B11CB" w:rsidRPr="00BA67B7" w:rsidRDefault="008731F1" w:rsidP="00A344E2">
      <w:pPr>
        <w:pStyle w:val="Caption"/>
        <w:rPr>
          <w:bCs/>
        </w:rPr>
      </w:pPr>
      <w:bookmarkStart w:id="360" w:name="_Toc449511557"/>
      <w:r w:rsidRPr="00BA67B7">
        <w:t xml:space="preserve">Table </w:t>
      </w:r>
      <w:r w:rsidR="00210B98">
        <w:fldChar w:fldCharType="begin"/>
      </w:r>
      <w:r w:rsidR="00210B98">
        <w:instrText xml:space="preserve"> SEQ Table \* ARABIC </w:instrText>
      </w:r>
      <w:r w:rsidR="00210B98">
        <w:fldChar w:fldCharType="separate"/>
      </w:r>
      <w:r w:rsidR="00507385">
        <w:rPr>
          <w:noProof/>
        </w:rPr>
        <w:t>10</w:t>
      </w:r>
      <w:r w:rsidR="00210B98">
        <w:rPr>
          <w:noProof/>
        </w:rPr>
        <w:fldChar w:fldCharType="end"/>
      </w:r>
      <w:r w:rsidR="002B33A2">
        <w:t>:</w:t>
      </w:r>
      <w:r w:rsidRPr="00BA67B7">
        <w:t xml:space="preserve"> Introductory text background color</w:t>
      </w:r>
      <w:bookmarkEnd w:id="360"/>
    </w:p>
    <w:tbl>
      <w:tblPr>
        <w:tblW w:w="0" w:type="auto"/>
        <w:tblInd w:w="91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10"/>
        <w:gridCol w:w="6840"/>
      </w:tblGrid>
      <w:tr w:rsidR="009B0C04" w:rsidRPr="00BA67B7" w:rsidTr="00507385">
        <w:trPr>
          <w:tblHeader/>
        </w:trPr>
        <w:tc>
          <w:tcPr>
            <w:tcW w:w="1710" w:type="dxa"/>
            <w:shd w:val="pct12" w:color="auto" w:fill="auto"/>
          </w:tcPr>
          <w:p w:rsidR="009B0C04" w:rsidRPr="00BA67B7" w:rsidRDefault="009B0C04" w:rsidP="00A344E2">
            <w:pPr>
              <w:pStyle w:val="TableHeading"/>
            </w:pPr>
            <w:bookmarkStart w:id="361" w:name="COL001_TBL011"/>
            <w:bookmarkEnd w:id="361"/>
            <w:r w:rsidRPr="00BA67B7">
              <w:t>Color</w:t>
            </w:r>
          </w:p>
        </w:tc>
        <w:tc>
          <w:tcPr>
            <w:tcW w:w="6840" w:type="dxa"/>
            <w:shd w:val="pct12" w:color="auto" w:fill="auto"/>
          </w:tcPr>
          <w:p w:rsidR="009B0C04" w:rsidRPr="00BA67B7" w:rsidRDefault="009B0C04" w:rsidP="00A344E2">
            <w:pPr>
              <w:pStyle w:val="TableHeading"/>
            </w:pPr>
            <w:r w:rsidRPr="00BA67B7">
              <w:t>Description</w:t>
            </w:r>
          </w:p>
        </w:tc>
      </w:tr>
      <w:tr w:rsidR="00CE155D" w:rsidRPr="00BA67B7">
        <w:tc>
          <w:tcPr>
            <w:tcW w:w="1710" w:type="dxa"/>
          </w:tcPr>
          <w:p w:rsidR="00CE155D" w:rsidRPr="00BA67B7" w:rsidRDefault="00CE155D" w:rsidP="00A344E2">
            <w:pPr>
              <w:pStyle w:val="TableText"/>
              <w:keepNext/>
              <w:keepLines/>
            </w:pPr>
            <w:r w:rsidRPr="00BA67B7">
              <w:rPr>
                <w:b/>
              </w:rPr>
              <w:t>Cream</w:t>
            </w:r>
            <w:r w:rsidRPr="00BA67B7">
              <w:t xml:space="preserve"> (default)</w:t>
            </w:r>
          </w:p>
        </w:tc>
        <w:tc>
          <w:tcPr>
            <w:tcW w:w="6840" w:type="dxa"/>
          </w:tcPr>
          <w:p w:rsidR="00CE155D" w:rsidRPr="00BA67B7" w:rsidRDefault="00CE155D" w:rsidP="00A344E2">
            <w:pPr>
              <w:pStyle w:val="TableText"/>
              <w:keepNext/>
              <w:keepLines/>
            </w:pPr>
            <w:r w:rsidRPr="00BA67B7">
              <w:t xml:space="preserve">According to the VA GUI conventions, this is the background color that should be used with text that users </w:t>
            </w:r>
            <w:r w:rsidRPr="00BA67B7">
              <w:rPr>
                <w:i/>
              </w:rPr>
              <w:t>cannot</w:t>
            </w:r>
            <w:r w:rsidRPr="00BA67B7">
              <w:t xml:space="preserve"> edit.</w:t>
            </w:r>
          </w:p>
        </w:tc>
      </w:tr>
      <w:tr w:rsidR="00CE155D" w:rsidRPr="00BA67B7">
        <w:tc>
          <w:tcPr>
            <w:tcW w:w="1710" w:type="dxa"/>
          </w:tcPr>
          <w:p w:rsidR="00CE155D" w:rsidRPr="00BA67B7" w:rsidRDefault="00CE155D" w:rsidP="00A344E2">
            <w:pPr>
              <w:pStyle w:val="TableText"/>
              <w:rPr>
                <w:b/>
              </w:rPr>
            </w:pPr>
            <w:r w:rsidRPr="00BA67B7">
              <w:rPr>
                <w:b/>
              </w:rPr>
              <w:t>White</w:t>
            </w:r>
          </w:p>
        </w:tc>
        <w:tc>
          <w:tcPr>
            <w:tcW w:w="6840" w:type="dxa"/>
          </w:tcPr>
          <w:p w:rsidR="00CE155D" w:rsidRPr="00BA67B7" w:rsidRDefault="00CE155D" w:rsidP="00A344E2">
            <w:pPr>
              <w:pStyle w:val="TableText"/>
            </w:pPr>
            <w:r w:rsidRPr="00BA67B7">
              <w:t>For clarity and brightness.</w:t>
            </w:r>
          </w:p>
        </w:tc>
      </w:tr>
    </w:tbl>
    <w:p w:rsidR="009B0C04" w:rsidRPr="00BA67B7" w:rsidRDefault="009B0C04" w:rsidP="00F60608">
      <w:pPr>
        <w:pStyle w:val="BodyText6"/>
      </w:pPr>
    </w:p>
    <w:p w:rsidR="00CE155D" w:rsidRPr="00BA67B7" w:rsidRDefault="00CE155D" w:rsidP="00A344E2">
      <w:pPr>
        <w:pStyle w:val="ListBullet"/>
        <w:keepNext/>
        <w:keepLines/>
        <w:rPr>
          <w:b/>
        </w:rPr>
      </w:pPr>
      <w:r w:rsidRPr="00BA67B7">
        <w:rPr>
          <w:b/>
        </w:rPr>
        <w:t>Font:</w:t>
      </w:r>
    </w:p>
    <w:p w:rsidR="00A344E2" w:rsidRPr="00BA67B7" w:rsidRDefault="00A344E2" w:rsidP="00A344E2">
      <w:pPr>
        <w:pStyle w:val="BodyText3"/>
        <w:keepNext/>
        <w:keepLines/>
      </w:pPr>
      <w:r w:rsidRPr="00BA67B7">
        <w:fldChar w:fldCharType="begin"/>
      </w:r>
      <w:r w:rsidRPr="00BA67B7">
        <w:instrText xml:space="preserve"> XE </w:instrText>
      </w:r>
      <w:r w:rsidR="00F26614">
        <w:instrText>“</w:instrText>
      </w:r>
      <w:r w:rsidRPr="00BA67B7">
        <w:instrText>Font</w:instrText>
      </w:r>
      <w:r w:rsidR="00F26614">
        <w:instrText>”</w:instrText>
      </w:r>
      <w:r w:rsidRPr="00BA67B7">
        <w:instrText xml:space="preserve"> </w:instrText>
      </w:r>
      <w:r w:rsidRPr="00BA67B7">
        <w:fldChar w:fldCharType="end"/>
      </w:r>
      <w:r w:rsidR="00CE155D" w:rsidRPr="00BA67B7">
        <w:t xml:space="preserve">When users press </w:t>
      </w:r>
      <w:r w:rsidR="00CE155D" w:rsidRPr="00BA67B7">
        <w:rPr>
          <w:b/>
        </w:rPr>
        <w:t>Change Font</w:t>
      </w:r>
      <w:r w:rsidR="00CE155D" w:rsidRPr="00BA67B7">
        <w:t xml:space="preserve"> they are presented with a Font </w:t>
      </w:r>
      <w:r w:rsidRPr="00BA67B7">
        <w:t>dialogue (</w:t>
      </w:r>
      <w:r w:rsidRPr="00BA67B7">
        <w:rPr>
          <w:color w:val="0000FF"/>
          <w:u w:val="single"/>
        </w:rPr>
        <w:fldChar w:fldCharType="begin"/>
      </w:r>
      <w:r w:rsidRPr="00BA67B7">
        <w:rPr>
          <w:color w:val="0000FF"/>
          <w:u w:val="single"/>
        </w:rPr>
        <w:instrText xml:space="preserve"> REF _Ref362526042 \h </w:instrText>
      </w:r>
      <w:r w:rsidR="003702EE" w:rsidRPr="00BA67B7">
        <w:rPr>
          <w:color w:val="0000FF"/>
          <w:u w:val="single"/>
        </w:rPr>
        <w:instrText xml:space="preserve"> \* MERGEFORMAT </w:instrText>
      </w:r>
      <w:r w:rsidRPr="00BA67B7">
        <w:rPr>
          <w:color w:val="0000FF"/>
          <w:u w:val="single"/>
        </w:rPr>
      </w:r>
      <w:r w:rsidRPr="00BA67B7">
        <w:rPr>
          <w:color w:val="0000FF"/>
          <w:u w:val="single"/>
        </w:rPr>
        <w:fldChar w:fldCharType="separate"/>
      </w:r>
      <w:r w:rsidR="00507385" w:rsidRPr="00507385">
        <w:rPr>
          <w:color w:val="0000FF"/>
          <w:u w:val="single"/>
        </w:rPr>
        <w:t>Figure 17</w:t>
      </w:r>
      <w:r w:rsidRPr="00BA67B7">
        <w:rPr>
          <w:color w:val="0000FF"/>
          <w:u w:val="single"/>
        </w:rPr>
        <w:fldChar w:fldCharType="end"/>
      </w:r>
      <w:r w:rsidRPr="00BA67B7">
        <w:t>)</w:t>
      </w:r>
      <w:r w:rsidR="00CE155D" w:rsidRPr="00BA67B7">
        <w:t xml:space="preserve"> that can be used to change the </w:t>
      </w:r>
      <w:r w:rsidRPr="00BA67B7">
        <w:t>following font attributes of the introductory text of the VistA Sign-on dialogue:</w:t>
      </w:r>
    </w:p>
    <w:p w:rsidR="00A344E2" w:rsidRPr="00BA67B7" w:rsidRDefault="00A344E2" w:rsidP="00A344E2">
      <w:pPr>
        <w:pStyle w:val="ListBullet2"/>
        <w:keepNext/>
        <w:keepLines/>
      </w:pPr>
      <w:r w:rsidRPr="00BA67B7">
        <w:t>Face</w:t>
      </w:r>
    </w:p>
    <w:p w:rsidR="00A344E2" w:rsidRPr="00BA67B7" w:rsidRDefault="00A344E2" w:rsidP="00A344E2">
      <w:pPr>
        <w:pStyle w:val="ListBullet2"/>
        <w:keepNext/>
        <w:keepLines/>
      </w:pPr>
      <w:r w:rsidRPr="00BA67B7">
        <w:t>Style</w:t>
      </w:r>
    </w:p>
    <w:p w:rsidR="00A344E2" w:rsidRPr="00BA67B7" w:rsidRDefault="00A344E2" w:rsidP="00A344E2">
      <w:pPr>
        <w:pStyle w:val="ListBullet2"/>
        <w:keepNext/>
        <w:keepLines/>
      </w:pPr>
      <w:r w:rsidRPr="00BA67B7">
        <w:t>Size</w:t>
      </w:r>
    </w:p>
    <w:p w:rsidR="00A344E2" w:rsidRPr="00BA67B7" w:rsidRDefault="00A344E2" w:rsidP="00A344E2">
      <w:pPr>
        <w:pStyle w:val="ListBullet2"/>
        <w:keepNext/>
        <w:keepLines/>
      </w:pPr>
      <w:r w:rsidRPr="00BA67B7">
        <w:t>E</w:t>
      </w:r>
      <w:r w:rsidR="00CE155D" w:rsidRPr="00BA67B7">
        <w:t>ffects</w:t>
      </w:r>
    </w:p>
    <w:p w:rsidR="00CE155D" w:rsidRPr="00BA67B7" w:rsidRDefault="00A344E2" w:rsidP="00A344E2">
      <w:pPr>
        <w:pStyle w:val="ListBullet2"/>
      </w:pPr>
      <w:r w:rsidRPr="00BA67B7">
        <w:t>color</w:t>
      </w:r>
    </w:p>
    <w:p w:rsidR="005B11CB" w:rsidRPr="00BA67B7" w:rsidRDefault="008731F1" w:rsidP="008731F1">
      <w:pPr>
        <w:pStyle w:val="Caption"/>
      </w:pPr>
      <w:bookmarkStart w:id="362" w:name="_Ref362526042"/>
      <w:bookmarkStart w:id="363" w:name="_Toc449511545"/>
      <w:r w:rsidRPr="00BA67B7">
        <w:lastRenderedPageBreak/>
        <w:t xml:space="preserve">Figure </w:t>
      </w:r>
      <w:r w:rsidR="00210B98">
        <w:fldChar w:fldCharType="begin"/>
      </w:r>
      <w:r w:rsidR="00210B98">
        <w:instrText xml:space="preserve"> SEQ Figure \* ARABIC </w:instrText>
      </w:r>
      <w:r w:rsidR="00210B98">
        <w:fldChar w:fldCharType="separate"/>
      </w:r>
      <w:r w:rsidR="00507385">
        <w:rPr>
          <w:noProof/>
        </w:rPr>
        <w:t>17</w:t>
      </w:r>
      <w:r w:rsidR="00210B98">
        <w:rPr>
          <w:noProof/>
        </w:rPr>
        <w:fldChar w:fldCharType="end"/>
      </w:r>
      <w:bookmarkEnd w:id="362"/>
      <w:r w:rsidR="002B33A2">
        <w:t>:</w:t>
      </w:r>
      <w:r w:rsidRPr="00BA67B7">
        <w:t xml:space="preserve"> Sample Font dialogue</w:t>
      </w:r>
      <w:bookmarkEnd w:id="363"/>
    </w:p>
    <w:p w:rsidR="00CE155D" w:rsidRPr="00BA67B7" w:rsidRDefault="000D602C" w:rsidP="008731F1">
      <w:pPr>
        <w:pStyle w:val="GraphicInsert"/>
      </w:pPr>
      <w:r>
        <w:rPr>
          <w:noProof/>
        </w:rPr>
        <w:drawing>
          <wp:inline distT="0" distB="0" distL="0" distR="0" wp14:anchorId="3A088543" wp14:editId="73ED2B49">
            <wp:extent cx="4257675" cy="3400425"/>
            <wp:effectExtent l="0" t="0" r="9525" b="9525"/>
            <wp:docPr id="66" name="Picture 41" descr="Sample Font dialogue.&#10;&#10;Top Left: Font List.&#10;&#10;Top Middle: Font Style List.&#10;&#10;Top Right: Font Size List.&#10;&#10;Bottom Left: Effects (Check Boxes: Unchecked): Strikeout or Underlin; Sample of Font effects displayed to user on the right.&#10;&#10;Color dropdown list of choices.&#10;&#10;Bottom Right: Script dropdown list of choices.&#10;&#10;Far Right Top Buttons: OK and Can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ample Font dialogue.&#10;&#10;Top Left: Font List.&#10;&#10;Top Middle: Font Style List.&#10;&#10;Top Right: Font Size List.&#10;&#10;Bottom Left: Effects (Check Boxes: Unchecked): Strikeout or Underlin; Sample of Font effects displayed to user on the right.&#10;&#10;Color dropdown list of choices.&#10;&#10;Bottom Right: Script dropdown list of choices.&#10;&#10;Far Right Top Buttons: OK and Cance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57675" cy="3400425"/>
                    </a:xfrm>
                    <a:prstGeom prst="rect">
                      <a:avLst/>
                    </a:prstGeom>
                    <a:noFill/>
                    <a:ln>
                      <a:noFill/>
                    </a:ln>
                  </pic:spPr>
                </pic:pic>
              </a:graphicData>
            </a:graphic>
          </wp:inline>
        </w:drawing>
      </w:r>
    </w:p>
    <w:p w:rsidR="00CE155D" w:rsidRPr="00BA67B7" w:rsidRDefault="00CE155D" w:rsidP="00F60608">
      <w:pPr>
        <w:pStyle w:val="BodyText6"/>
      </w:pPr>
    </w:p>
    <w:p w:rsidR="00CE155D" w:rsidRPr="00BA67B7" w:rsidRDefault="00CE155D" w:rsidP="00D0474C">
      <w:pPr>
        <w:pStyle w:val="Heading3"/>
      </w:pPr>
      <w:bookmarkStart w:id="364" w:name="_Toc449511518"/>
      <w:r w:rsidRPr="00BA67B7">
        <w:t>Change V</w:t>
      </w:r>
      <w:r w:rsidR="00696037" w:rsidRPr="00BA67B7">
        <w:t>ist</w:t>
      </w:r>
      <w:r w:rsidRPr="00BA67B7">
        <w:t>A Verify Code Component</w:t>
      </w:r>
      <w:bookmarkEnd w:id="364"/>
    </w:p>
    <w:p w:rsidR="009B56D0" w:rsidRDefault="00014D76" w:rsidP="00014D76">
      <w:pPr>
        <w:pStyle w:val="BodyText"/>
        <w:keepNext/>
        <w:keepLines/>
      </w:pPr>
      <w:r w:rsidRPr="00BA67B7">
        <w:fldChar w:fldCharType="begin"/>
      </w:r>
      <w:r w:rsidRPr="00BA67B7">
        <w:instrText xml:space="preserve">XE </w:instrText>
      </w:r>
      <w:r w:rsidR="00F26614">
        <w:instrText>“</w:instrText>
      </w:r>
      <w:r w:rsidRPr="00BA67B7">
        <w:instrText>Security:Change VistA Verify Code Component</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Verify Code:Changing</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Changing the VistA Verify Code</w:instrText>
      </w:r>
      <w:r w:rsidR="00F26614">
        <w:instrText>”</w:instrText>
      </w:r>
      <w:r w:rsidRPr="00BA67B7">
        <w:fldChar w:fldCharType="end"/>
      </w:r>
      <w:r w:rsidRPr="00BA67B7">
        <w:t>RPC Broker</w:t>
      </w:r>
      <w:r w:rsidR="00CE155D" w:rsidRPr="00BA67B7">
        <w:t xml:space="preserve"> 1.1 includes a Change </w:t>
      </w:r>
      <w:r w:rsidR="00696037" w:rsidRPr="00BA67B7">
        <w:rPr>
          <w:szCs w:val="22"/>
        </w:rPr>
        <w:t>VistA</w:t>
      </w:r>
      <w:r w:rsidR="00CE155D" w:rsidRPr="00BA67B7">
        <w:t xml:space="preserve"> Verify Code</w:t>
      </w:r>
      <w:r w:rsidR="002A25E3" w:rsidRPr="00BA67B7">
        <w:fldChar w:fldCharType="begin"/>
      </w:r>
      <w:r w:rsidR="002A25E3" w:rsidRPr="00BA67B7">
        <w:instrText xml:space="preserve"> XE </w:instrText>
      </w:r>
      <w:r w:rsidR="00F26614">
        <w:instrText>“</w:instrText>
      </w:r>
      <w:r w:rsidR="002A25E3" w:rsidRPr="00BA67B7">
        <w:instrText>Verify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Codes:Verify</w:instrText>
      </w:r>
      <w:r w:rsidR="00F26614">
        <w:instrText>”</w:instrText>
      </w:r>
      <w:r w:rsidR="002A25E3" w:rsidRPr="00BA67B7">
        <w:instrText xml:space="preserve"> </w:instrText>
      </w:r>
      <w:r w:rsidR="002A25E3" w:rsidRPr="00BA67B7">
        <w:fldChar w:fldCharType="end"/>
      </w:r>
      <w:r w:rsidR="00CE155D" w:rsidRPr="00BA67B7">
        <w:t xml:space="preserve"> </w:t>
      </w:r>
      <w:r w:rsidR="00C62CB8" w:rsidRPr="00BA67B7">
        <w:t>dialogue</w:t>
      </w:r>
      <w:r w:rsidR="00CE155D" w:rsidRPr="00BA67B7">
        <w:t xml:space="preserve"> for the client workstation. After a user signs onto the server, if their Verify code</w:t>
      </w:r>
      <w:r w:rsidR="002A25E3" w:rsidRPr="00BA67B7">
        <w:fldChar w:fldCharType="begin"/>
      </w:r>
      <w:r w:rsidR="002A25E3" w:rsidRPr="00BA67B7">
        <w:instrText xml:space="preserve"> XE </w:instrText>
      </w:r>
      <w:r w:rsidR="00F26614">
        <w:instrText>“</w:instrText>
      </w:r>
      <w:r w:rsidR="002A25E3" w:rsidRPr="00BA67B7">
        <w:instrText>Verify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Codes:Verify</w:instrText>
      </w:r>
      <w:r w:rsidR="00F26614">
        <w:instrText>”</w:instrText>
      </w:r>
      <w:r w:rsidR="002A25E3" w:rsidRPr="00BA67B7">
        <w:instrText xml:space="preserve"> </w:instrText>
      </w:r>
      <w:r w:rsidR="002A25E3" w:rsidRPr="00BA67B7">
        <w:fldChar w:fldCharType="end"/>
      </w:r>
      <w:r w:rsidR="00CE155D" w:rsidRPr="00BA67B7">
        <w:t xml:space="preserve"> has expired, the user is automatically promp</w:t>
      </w:r>
      <w:r w:rsidR="009B56D0">
        <w:t>ted with the following message:</w:t>
      </w:r>
    </w:p>
    <w:p w:rsidR="009B56D0" w:rsidRDefault="00F26614" w:rsidP="009B56D0">
      <w:pPr>
        <w:pStyle w:val="BodyTextIndent"/>
      </w:pPr>
      <w:r>
        <w:t>“</w:t>
      </w:r>
      <w:r w:rsidR="00CE155D" w:rsidRPr="00BA67B7">
        <w:t>You must change your Verify code</w:t>
      </w:r>
      <w:r w:rsidR="002A25E3" w:rsidRPr="00BA67B7">
        <w:fldChar w:fldCharType="begin"/>
      </w:r>
      <w:r w:rsidR="002A25E3" w:rsidRPr="00BA67B7">
        <w:instrText xml:space="preserve"> XE </w:instrText>
      </w:r>
      <w:r>
        <w:instrText>“</w:instrText>
      </w:r>
      <w:r w:rsidR="002A25E3" w:rsidRPr="00BA67B7">
        <w:instrText>Verify Code</w:instrText>
      </w:r>
      <w:r>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instrText>“</w:instrText>
      </w:r>
      <w:r w:rsidR="002A25E3" w:rsidRPr="00BA67B7">
        <w:instrText>Codes:Verify</w:instrText>
      </w:r>
      <w:r>
        <w:instrText>”</w:instrText>
      </w:r>
      <w:r w:rsidR="002A25E3" w:rsidRPr="00BA67B7">
        <w:instrText xml:space="preserve"> </w:instrText>
      </w:r>
      <w:r w:rsidR="002A25E3" w:rsidRPr="00BA67B7">
        <w:fldChar w:fldCharType="end"/>
      </w:r>
      <w:r w:rsidR="00CE155D" w:rsidRPr="00BA67B7">
        <w:t xml:space="preserve"> at this time.</w:t>
      </w:r>
      <w:r>
        <w:t>”</w:t>
      </w:r>
    </w:p>
    <w:p w:rsidR="00CE155D" w:rsidRPr="00BA67B7" w:rsidRDefault="00CE155D" w:rsidP="00014D76">
      <w:pPr>
        <w:pStyle w:val="BodyText"/>
        <w:keepNext/>
        <w:keepLines/>
      </w:pPr>
      <w:r w:rsidRPr="00BA67B7">
        <w:t xml:space="preserve">Once the user presses </w:t>
      </w:r>
      <w:r w:rsidRPr="00BA67B7">
        <w:rPr>
          <w:b/>
        </w:rPr>
        <w:t>OK</w:t>
      </w:r>
      <w:r w:rsidRPr="00BA67B7">
        <w:t xml:space="preserve"> they are presented with the Change </w:t>
      </w:r>
      <w:r w:rsidR="00696037" w:rsidRPr="00BA67B7">
        <w:rPr>
          <w:szCs w:val="22"/>
        </w:rPr>
        <w:t>VistA</w:t>
      </w:r>
      <w:r w:rsidRPr="00BA67B7">
        <w:t xml:space="preserve"> Verify Code</w:t>
      </w:r>
      <w:r w:rsidR="002A25E3" w:rsidRPr="00BA67B7">
        <w:fldChar w:fldCharType="begin"/>
      </w:r>
      <w:r w:rsidR="002A25E3" w:rsidRPr="00BA67B7">
        <w:instrText xml:space="preserve"> XE </w:instrText>
      </w:r>
      <w:r w:rsidR="00F26614">
        <w:instrText>“</w:instrText>
      </w:r>
      <w:r w:rsidR="002A25E3" w:rsidRPr="00BA67B7">
        <w:instrText>Verify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Codes:Verify</w:instrText>
      </w:r>
      <w:r w:rsidR="00F26614">
        <w:instrText>”</w:instrText>
      </w:r>
      <w:r w:rsidR="002A25E3" w:rsidRPr="00BA67B7">
        <w:instrText xml:space="preserve"> </w:instrText>
      </w:r>
      <w:r w:rsidR="002A25E3" w:rsidRPr="00BA67B7">
        <w:fldChar w:fldCharType="end"/>
      </w:r>
      <w:r w:rsidRPr="00BA67B7">
        <w:t xml:space="preserve"> </w:t>
      </w:r>
      <w:r w:rsidR="00C62CB8" w:rsidRPr="00BA67B7">
        <w:t>dialogue</w:t>
      </w:r>
      <w:r w:rsidRPr="00BA67B7">
        <w:t xml:space="preserve"> as displayed </w:t>
      </w:r>
      <w:r w:rsidR="008B5DFA" w:rsidRPr="00BA67B7">
        <w:t xml:space="preserve">in </w:t>
      </w:r>
      <w:r w:rsidR="008B5DFA" w:rsidRPr="00BA67B7">
        <w:rPr>
          <w:color w:val="0000FF"/>
          <w:u w:val="single"/>
        </w:rPr>
        <w:fldChar w:fldCharType="begin"/>
      </w:r>
      <w:r w:rsidR="008B5DFA" w:rsidRPr="00BA67B7">
        <w:rPr>
          <w:color w:val="0000FF"/>
          <w:u w:val="single"/>
        </w:rPr>
        <w:instrText xml:space="preserve"> REF _Ref362528230 \h </w:instrText>
      </w:r>
      <w:r w:rsidR="00DF3EC1" w:rsidRPr="00BA67B7">
        <w:rPr>
          <w:color w:val="0000FF"/>
          <w:u w:val="single"/>
        </w:rPr>
        <w:instrText xml:space="preserve"> \* MERGEFORMAT </w:instrText>
      </w:r>
      <w:r w:rsidR="008B5DFA" w:rsidRPr="00BA67B7">
        <w:rPr>
          <w:color w:val="0000FF"/>
          <w:u w:val="single"/>
        </w:rPr>
      </w:r>
      <w:r w:rsidR="008B5DFA" w:rsidRPr="00BA67B7">
        <w:rPr>
          <w:color w:val="0000FF"/>
          <w:u w:val="single"/>
        </w:rPr>
        <w:fldChar w:fldCharType="separate"/>
      </w:r>
      <w:r w:rsidR="00507385" w:rsidRPr="00507385">
        <w:rPr>
          <w:color w:val="0000FF"/>
          <w:u w:val="single"/>
        </w:rPr>
        <w:t>Figure 18</w:t>
      </w:r>
      <w:r w:rsidR="008B5DFA" w:rsidRPr="00BA67B7">
        <w:rPr>
          <w:color w:val="0000FF"/>
          <w:u w:val="single"/>
        </w:rPr>
        <w:fldChar w:fldCharType="end"/>
      </w:r>
      <w:r w:rsidRPr="00BA67B7">
        <w:t>:</w:t>
      </w:r>
    </w:p>
    <w:p w:rsidR="00CE155D" w:rsidRPr="00BA67B7" w:rsidRDefault="008731F1" w:rsidP="008731F1">
      <w:pPr>
        <w:pStyle w:val="Caption"/>
      </w:pPr>
      <w:bookmarkStart w:id="365" w:name="_Ref362528230"/>
      <w:bookmarkStart w:id="366" w:name="_Toc449511546"/>
      <w:r w:rsidRPr="00BA67B7">
        <w:t xml:space="preserve">Figure </w:t>
      </w:r>
      <w:r w:rsidR="00210B98">
        <w:fldChar w:fldCharType="begin"/>
      </w:r>
      <w:r w:rsidR="00210B98">
        <w:instrText xml:space="preserve"> SEQ Figure \* ARABIC </w:instrText>
      </w:r>
      <w:r w:rsidR="00210B98">
        <w:fldChar w:fldCharType="separate"/>
      </w:r>
      <w:r w:rsidR="00507385">
        <w:rPr>
          <w:noProof/>
        </w:rPr>
        <w:t>18</w:t>
      </w:r>
      <w:r w:rsidR="00210B98">
        <w:rPr>
          <w:noProof/>
        </w:rPr>
        <w:fldChar w:fldCharType="end"/>
      </w:r>
      <w:bookmarkEnd w:id="365"/>
      <w:r w:rsidR="002B33A2">
        <w:t>:</w:t>
      </w:r>
      <w:r w:rsidRPr="00BA67B7">
        <w:t xml:space="preserve"> Change VistA Verify Code dialogue</w:t>
      </w:r>
      <w:bookmarkEnd w:id="366"/>
    </w:p>
    <w:p w:rsidR="00CE155D" w:rsidRPr="00BA67B7" w:rsidRDefault="000D602C" w:rsidP="008731F1">
      <w:pPr>
        <w:pStyle w:val="GraphicInsert"/>
      </w:pPr>
      <w:r>
        <w:rPr>
          <w:noProof/>
        </w:rPr>
        <w:drawing>
          <wp:inline distT="0" distB="0" distL="0" distR="0" wp14:anchorId="6CA28874" wp14:editId="3259AA93">
            <wp:extent cx="3914775" cy="1581150"/>
            <wp:effectExtent l="0" t="0" r="9525" b="0"/>
            <wp:docPr id="67" name="Picture 42" descr="Change VistA Verify Code dialogue. &#10;&#10;It includes the folowing fields&#10;&#10;Old Verify code: greyed-out&#10;&#10;New Verify code&#10;&#10;Confirmation new Verify code.&#10;&#10;Right-sdie Buttons (top to bottom): OK, Cancel, and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hange VistA Verify Code dialogue. &#10;&#10;It includes the folowing fields&#10;&#10;Old Verify code: greyed-out&#10;&#10;New Verify code&#10;&#10;Confirmation new Verify code.&#10;&#10;Right-sdie Buttons (top to bottom): OK, Cancel, and Hel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14775" cy="1581150"/>
                    </a:xfrm>
                    <a:prstGeom prst="rect">
                      <a:avLst/>
                    </a:prstGeom>
                    <a:noFill/>
                    <a:ln>
                      <a:noFill/>
                    </a:ln>
                  </pic:spPr>
                </pic:pic>
              </a:graphicData>
            </a:graphic>
          </wp:inline>
        </w:drawing>
      </w:r>
    </w:p>
    <w:p w:rsidR="00CE155D" w:rsidRPr="00BA67B7" w:rsidRDefault="00CE155D" w:rsidP="00F60608">
      <w:pPr>
        <w:pStyle w:val="BodyText6"/>
      </w:pPr>
    </w:p>
    <w:p w:rsidR="00014D76" w:rsidRPr="00BA67B7" w:rsidRDefault="000D602C" w:rsidP="00014D76">
      <w:pPr>
        <w:pStyle w:val="Note"/>
      </w:pPr>
      <w:r>
        <w:rPr>
          <w:noProof/>
          <w:lang w:eastAsia="en-US"/>
        </w:rPr>
        <w:drawing>
          <wp:inline distT="0" distB="0" distL="0" distR="0" wp14:anchorId="34F19A8D" wp14:editId="33C2E233">
            <wp:extent cx="304800" cy="304800"/>
            <wp:effectExtent l="0" t="0" r="0" b="0"/>
            <wp:docPr id="68"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14D76" w:rsidRPr="00BA67B7">
        <w:tab/>
      </w:r>
      <w:r w:rsidR="00014D76" w:rsidRPr="00BA67B7">
        <w:rPr>
          <w:b/>
          <w:iCs/>
        </w:rPr>
        <w:t>NOTE:</w:t>
      </w:r>
      <w:r w:rsidR="00014D76" w:rsidRPr="00BA67B7">
        <w:rPr>
          <w:iCs/>
        </w:rPr>
        <w:t xml:space="preserve"> The old Verify code</w:t>
      </w:r>
      <w:r w:rsidR="00014D76" w:rsidRPr="00BA67B7">
        <w:fldChar w:fldCharType="begin"/>
      </w:r>
      <w:r w:rsidR="00014D76" w:rsidRPr="00BA67B7">
        <w:instrText xml:space="preserve"> XE </w:instrText>
      </w:r>
      <w:r w:rsidR="00F26614">
        <w:instrText>“</w:instrText>
      </w:r>
      <w:r w:rsidR="00014D76" w:rsidRPr="00BA67B7">
        <w:instrText>Verify Code</w:instrText>
      </w:r>
      <w:r w:rsidR="00F26614">
        <w:instrText>”</w:instrText>
      </w:r>
      <w:r w:rsidR="00014D76" w:rsidRPr="00BA67B7">
        <w:instrText xml:space="preserve"> </w:instrText>
      </w:r>
      <w:r w:rsidR="00014D76" w:rsidRPr="00BA67B7">
        <w:fldChar w:fldCharType="end"/>
      </w:r>
      <w:r w:rsidR="00014D76" w:rsidRPr="00BA67B7">
        <w:fldChar w:fldCharType="begin"/>
      </w:r>
      <w:r w:rsidR="00014D76" w:rsidRPr="00BA67B7">
        <w:instrText xml:space="preserve"> XE </w:instrText>
      </w:r>
      <w:r w:rsidR="00F26614">
        <w:instrText>“</w:instrText>
      </w:r>
      <w:r w:rsidR="00014D76" w:rsidRPr="00BA67B7">
        <w:instrText>Codes:Verify</w:instrText>
      </w:r>
      <w:r w:rsidR="00F26614">
        <w:instrText>”</w:instrText>
      </w:r>
      <w:r w:rsidR="00014D76" w:rsidRPr="00BA67B7">
        <w:instrText xml:space="preserve"> </w:instrText>
      </w:r>
      <w:r w:rsidR="00014D76" w:rsidRPr="00BA67B7">
        <w:fldChar w:fldCharType="end"/>
      </w:r>
      <w:r w:rsidR="00014D76" w:rsidRPr="00BA67B7">
        <w:rPr>
          <w:iCs/>
        </w:rPr>
        <w:t xml:space="preserve"> appears as asterisks (</w:t>
      </w:r>
      <w:r w:rsidR="00014D76" w:rsidRPr="00BA67B7">
        <w:rPr>
          <w:b/>
          <w:bCs/>
          <w:iCs/>
        </w:rPr>
        <w:t>*</w:t>
      </w:r>
      <w:r w:rsidR="00014D76" w:rsidRPr="00BA67B7">
        <w:rPr>
          <w:iCs/>
        </w:rPr>
        <w:t>) in a grayed-out box.</w:t>
      </w:r>
    </w:p>
    <w:p w:rsidR="00CE155D" w:rsidRPr="00BA67B7" w:rsidRDefault="00CE155D" w:rsidP="00014D76">
      <w:pPr>
        <w:pStyle w:val="BodyText"/>
        <w:keepNext/>
        <w:keepLines/>
      </w:pPr>
      <w:r w:rsidRPr="00BA67B7">
        <w:lastRenderedPageBreak/>
        <w:t>Users must then do the following:</w:t>
      </w:r>
    </w:p>
    <w:p w:rsidR="00CE155D" w:rsidRPr="00BA67B7" w:rsidRDefault="00CE155D" w:rsidP="00014D76">
      <w:pPr>
        <w:pStyle w:val="ListBullet"/>
        <w:keepNext/>
        <w:keepLines/>
      </w:pPr>
      <w:r w:rsidRPr="00BA67B7">
        <w:t>Enter their new Verify code</w:t>
      </w:r>
      <w:r w:rsidR="002A25E3" w:rsidRPr="00BA67B7">
        <w:fldChar w:fldCharType="begin"/>
      </w:r>
      <w:r w:rsidR="002A25E3" w:rsidRPr="00BA67B7">
        <w:instrText xml:space="preserve"> XE </w:instrText>
      </w:r>
      <w:r w:rsidR="00F26614">
        <w:instrText>“</w:instrText>
      </w:r>
      <w:r w:rsidR="002A25E3" w:rsidRPr="00BA67B7">
        <w:instrText>Verify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Codes:Verify</w:instrText>
      </w:r>
      <w:r w:rsidR="00F26614">
        <w:instrText>”</w:instrText>
      </w:r>
      <w:r w:rsidR="002A25E3" w:rsidRPr="00BA67B7">
        <w:instrText xml:space="preserve"> </w:instrText>
      </w:r>
      <w:r w:rsidR="002A25E3" w:rsidRPr="00BA67B7">
        <w:fldChar w:fldCharType="end"/>
      </w:r>
      <w:r w:rsidR="002A25E3" w:rsidRPr="00BA67B7">
        <w:t>.</w:t>
      </w:r>
    </w:p>
    <w:p w:rsidR="00CE155D" w:rsidRPr="00BA67B7" w:rsidRDefault="00CE155D" w:rsidP="00014D76">
      <w:pPr>
        <w:pStyle w:val="ListBullet"/>
        <w:keepNext/>
        <w:keepLines/>
      </w:pPr>
      <w:r w:rsidRPr="00BA67B7">
        <w:t>Confirm their new Verify code</w:t>
      </w:r>
      <w:r w:rsidR="002A25E3" w:rsidRPr="00BA67B7">
        <w:fldChar w:fldCharType="begin"/>
      </w:r>
      <w:r w:rsidR="002A25E3" w:rsidRPr="00BA67B7">
        <w:instrText xml:space="preserve"> XE </w:instrText>
      </w:r>
      <w:r w:rsidR="00F26614">
        <w:instrText>“</w:instrText>
      </w:r>
      <w:r w:rsidR="002A25E3" w:rsidRPr="00BA67B7">
        <w:instrText>Verify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Codes:Verify</w:instrText>
      </w:r>
      <w:r w:rsidR="00F26614">
        <w:instrText>”</w:instrText>
      </w:r>
      <w:r w:rsidR="002A25E3" w:rsidRPr="00BA67B7">
        <w:instrText xml:space="preserve"> </w:instrText>
      </w:r>
      <w:r w:rsidR="002A25E3" w:rsidRPr="00BA67B7">
        <w:fldChar w:fldCharType="end"/>
      </w:r>
      <w:r w:rsidR="002A25E3" w:rsidRPr="00BA67B7">
        <w:t>.</w:t>
      </w:r>
    </w:p>
    <w:p w:rsidR="00CE155D" w:rsidRPr="00BA67B7" w:rsidRDefault="00CE155D" w:rsidP="00014D76">
      <w:pPr>
        <w:pStyle w:val="BodyText"/>
        <w:keepNext/>
        <w:keepLines/>
      </w:pPr>
      <w:r w:rsidRPr="00BA67B7">
        <w:t>Users who wish to change their Verify code</w:t>
      </w:r>
      <w:r w:rsidR="002A25E3" w:rsidRPr="00BA67B7">
        <w:fldChar w:fldCharType="begin"/>
      </w:r>
      <w:r w:rsidR="002A25E3" w:rsidRPr="00BA67B7">
        <w:instrText xml:space="preserve"> XE </w:instrText>
      </w:r>
      <w:r w:rsidR="00F26614">
        <w:instrText>“</w:instrText>
      </w:r>
      <w:r w:rsidR="002A25E3" w:rsidRPr="00BA67B7">
        <w:instrText>Verify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Codes:Verify</w:instrText>
      </w:r>
      <w:r w:rsidR="00F26614">
        <w:instrText>”</w:instrText>
      </w:r>
      <w:r w:rsidR="002A25E3" w:rsidRPr="00BA67B7">
        <w:instrText xml:space="preserve"> </w:instrText>
      </w:r>
      <w:r w:rsidR="002A25E3" w:rsidRPr="00BA67B7">
        <w:fldChar w:fldCharType="end"/>
      </w:r>
      <w:r w:rsidRPr="00BA67B7">
        <w:t xml:space="preserve"> prior to its expiration can do so by either of the following methods:</w:t>
      </w:r>
    </w:p>
    <w:p w:rsidR="00CE155D" w:rsidRPr="00BA67B7" w:rsidRDefault="00CE155D" w:rsidP="00014D76">
      <w:pPr>
        <w:pStyle w:val="ListBullet"/>
        <w:keepNext/>
        <w:keepLines/>
      </w:pPr>
      <w:r w:rsidRPr="00BA67B7">
        <w:t xml:space="preserve">GUI environment (available as of Broker Patch XWB*1.1*13)—Click on the checkbox labeled </w:t>
      </w:r>
      <w:r w:rsidR="00F26614">
        <w:t>“</w:t>
      </w:r>
      <w:r w:rsidRPr="00BA67B7">
        <w:t>Change V</w:t>
      </w:r>
      <w:r w:rsidR="00014D76" w:rsidRPr="00BA67B7">
        <w:t xml:space="preserve">erify </w:t>
      </w:r>
      <w:r w:rsidRPr="00BA67B7">
        <w:t>C</w:t>
      </w:r>
      <w:r w:rsidR="00014D76" w:rsidRPr="00BA67B7">
        <w:t>ode</w:t>
      </w:r>
      <w:r w:rsidR="00F26614">
        <w:t>”</w:t>
      </w:r>
      <w:r w:rsidR="00014D76" w:rsidRPr="00BA67B7">
        <w:t xml:space="preserve"> on the Sign-on screen (</w:t>
      </w:r>
      <w:r w:rsidR="00014D76" w:rsidRPr="00BA67B7">
        <w:rPr>
          <w:color w:val="0000FF"/>
          <w:u w:val="single"/>
        </w:rPr>
        <w:fldChar w:fldCharType="begin"/>
      </w:r>
      <w:r w:rsidR="00014D76" w:rsidRPr="00BA67B7">
        <w:rPr>
          <w:color w:val="0000FF"/>
          <w:u w:val="single"/>
        </w:rPr>
        <w:instrText xml:space="preserve"> REF _Ref362528239 \h </w:instrText>
      </w:r>
      <w:r w:rsidR="003702EE" w:rsidRPr="00BA67B7">
        <w:rPr>
          <w:color w:val="0000FF"/>
          <w:u w:val="single"/>
        </w:rPr>
        <w:instrText xml:space="preserve"> \* MERGEFORMAT </w:instrText>
      </w:r>
      <w:r w:rsidR="00014D76" w:rsidRPr="00BA67B7">
        <w:rPr>
          <w:color w:val="0000FF"/>
          <w:u w:val="single"/>
        </w:rPr>
      </w:r>
      <w:r w:rsidR="00014D76" w:rsidRPr="00BA67B7">
        <w:rPr>
          <w:color w:val="0000FF"/>
          <w:u w:val="single"/>
        </w:rPr>
        <w:fldChar w:fldCharType="separate"/>
      </w:r>
      <w:r w:rsidR="00507385" w:rsidRPr="00507385">
        <w:rPr>
          <w:color w:val="0000FF"/>
          <w:u w:val="single"/>
        </w:rPr>
        <w:t>Figure 13</w:t>
      </w:r>
      <w:r w:rsidR="00014D76" w:rsidRPr="00BA67B7">
        <w:rPr>
          <w:color w:val="0000FF"/>
          <w:u w:val="single"/>
        </w:rPr>
        <w:fldChar w:fldCharType="end"/>
      </w:r>
      <w:r w:rsidRPr="00BA67B7">
        <w:t xml:space="preserve">). After signing on, it invokes the </w:t>
      </w:r>
      <w:r w:rsidR="00C62CB8" w:rsidRPr="00BA67B7">
        <w:t>dialogue</w:t>
      </w:r>
      <w:r w:rsidRPr="00BA67B7">
        <w:t xml:space="preserve"> described </w:t>
      </w:r>
      <w:r w:rsidR="00014D76" w:rsidRPr="00BA67B7">
        <w:t>in</w:t>
      </w:r>
      <w:r w:rsidRPr="00BA67B7">
        <w:t xml:space="preserve"> </w:t>
      </w:r>
      <w:r w:rsidR="00014D76" w:rsidRPr="00BA67B7">
        <w:rPr>
          <w:color w:val="0000FF"/>
          <w:u w:val="single"/>
        </w:rPr>
        <w:fldChar w:fldCharType="begin"/>
      </w:r>
      <w:r w:rsidR="00014D76" w:rsidRPr="00BA67B7">
        <w:rPr>
          <w:color w:val="0000FF"/>
          <w:u w:val="single"/>
        </w:rPr>
        <w:instrText xml:space="preserve"> REF _Ref362528230 \h </w:instrText>
      </w:r>
      <w:r w:rsidR="003702EE" w:rsidRPr="00BA67B7">
        <w:rPr>
          <w:color w:val="0000FF"/>
          <w:u w:val="single"/>
        </w:rPr>
        <w:instrText xml:space="preserve"> \* MERGEFORMAT </w:instrText>
      </w:r>
      <w:r w:rsidR="00014D76" w:rsidRPr="00BA67B7">
        <w:rPr>
          <w:color w:val="0000FF"/>
          <w:u w:val="single"/>
        </w:rPr>
      </w:r>
      <w:r w:rsidR="00014D76" w:rsidRPr="00BA67B7">
        <w:rPr>
          <w:color w:val="0000FF"/>
          <w:u w:val="single"/>
        </w:rPr>
        <w:fldChar w:fldCharType="separate"/>
      </w:r>
      <w:r w:rsidR="00507385" w:rsidRPr="00507385">
        <w:rPr>
          <w:color w:val="0000FF"/>
          <w:u w:val="single"/>
        </w:rPr>
        <w:t>Figure 18</w:t>
      </w:r>
      <w:r w:rsidR="00014D76" w:rsidRPr="00BA67B7">
        <w:rPr>
          <w:color w:val="0000FF"/>
          <w:u w:val="single"/>
        </w:rPr>
        <w:fldChar w:fldCharType="end"/>
      </w:r>
      <w:r w:rsidRPr="00BA67B7">
        <w:t>.</w:t>
      </w:r>
    </w:p>
    <w:p w:rsidR="00CE155D" w:rsidRPr="00BA67B7" w:rsidRDefault="00CE155D" w:rsidP="00014D76">
      <w:pPr>
        <w:pStyle w:val="ListBullet"/>
      </w:pPr>
      <w:r w:rsidRPr="00BA67B7">
        <w:t>Roll-and-Scroll environment (existing functionality)—Use the Edit User Characteristics option</w:t>
      </w:r>
      <w:r w:rsidR="009C0464" w:rsidRPr="00BA67B7">
        <w:fldChar w:fldCharType="begin"/>
      </w:r>
      <w:r w:rsidR="009C0464" w:rsidRPr="00BA67B7">
        <w:instrText xml:space="preserve"> XE </w:instrText>
      </w:r>
      <w:r w:rsidR="00F26614">
        <w:instrText>“</w:instrText>
      </w:r>
      <w:r w:rsidR="009C0464" w:rsidRPr="00BA67B7">
        <w:instrText>Edit User Characteristics Option</w:instrText>
      </w:r>
      <w:r w:rsidR="00F26614">
        <w:instrText>”</w:instrText>
      </w:r>
      <w:r w:rsidR="009C0464" w:rsidRPr="00BA67B7">
        <w:instrText xml:space="preserve"> </w:instrText>
      </w:r>
      <w:r w:rsidR="009C0464" w:rsidRPr="00BA67B7">
        <w:fldChar w:fldCharType="end"/>
      </w:r>
      <w:r w:rsidR="009C0464" w:rsidRPr="00BA67B7">
        <w:fldChar w:fldCharType="begin"/>
      </w:r>
      <w:r w:rsidR="009C0464" w:rsidRPr="00BA67B7">
        <w:instrText xml:space="preserve"> XE </w:instrText>
      </w:r>
      <w:r w:rsidR="00F26614">
        <w:instrText>“</w:instrText>
      </w:r>
      <w:r w:rsidR="009C0464" w:rsidRPr="00BA67B7">
        <w:instrText>Options:Edit User Characteristics</w:instrText>
      </w:r>
      <w:r w:rsidR="00F26614">
        <w:instrText>”</w:instrText>
      </w:r>
      <w:r w:rsidR="009C0464" w:rsidRPr="00BA67B7">
        <w:instrText xml:space="preserve"> </w:instrText>
      </w:r>
      <w:r w:rsidR="009C0464" w:rsidRPr="00BA67B7">
        <w:fldChar w:fldCharType="end"/>
      </w:r>
      <w:r w:rsidRPr="00BA67B7">
        <w:t xml:space="preserve"> [XUSEREDITSELF</w:t>
      </w:r>
      <w:r w:rsidR="009C0464" w:rsidRPr="00BA67B7">
        <w:fldChar w:fldCharType="begin"/>
      </w:r>
      <w:r w:rsidR="009C0464" w:rsidRPr="00BA67B7">
        <w:instrText xml:space="preserve"> XE </w:instrText>
      </w:r>
      <w:r w:rsidR="00F26614">
        <w:instrText>“</w:instrText>
      </w:r>
      <w:r w:rsidR="009C0464" w:rsidRPr="00BA67B7">
        <w:instrText>XUSEREDITSELF Option</w:instrText>
      </w:r>
      <w:r w:rsidR="00F26614">
        <w:instrText>”</w:instrText>
      </w:r>
      <w:r w:rsidR="009C0464" w:rsidRPr="00BA67B7">
        <w:instrText xml:space="preserve"> </w:instrText>
      </w:r>
      <w:r w:rsidR="009C0464" w:rsidRPr="00BA67B7">
        <w:fldChar w:fldCharType="end"/>
      </w:r>
      <w:r w:rsidR="009C0464" w:rsidRPr="00BA67B7">
        <w:fldChar w:fldCharType="begin"/>
      </w:r>
      <w:r w:rsidR="009C0464" w:rsidRPr="00BA67B7">
        <w:instrText xml:space="preserve"> XE </w:instrText>
      </w:r>
      <w:r w:rsidR="00F26614">
        <w:instrText>“</w:instrText>
      </w:r>
      <w:r w:rsidR="009C0464" w:rsidRPr="00BA67B7">
        <w:instrText>Options:XUSEREDITSELF</w:instrText>
      </w:r>
      <w:r w:rsidR="00F26614">
        <w:instrText>”</w:instrText>
      </w:r>
      <w:r w:rsidR="009C0464" w:rsidRPr="00BA67B7">
        <w:instrText xml:space="preserve"> </w:instrText>
      </w:r>
      <w:r w:rsidR="009C0464" w:rsidRPr="00BA67B7">
        <w:fldChar w:fldCharType="end"/>
      </w:r>
      <w:r w:rsidRPr="00BA67B7">
        <w:t>] to edit your Verify code</w:t>
      </w:r>
      <w:r w:rsidR="002A25E3" w:rsidRPr="00BA67B7">
        <w:fldChar w:fldCharType="begin"/>
      </w:r>
      <w:r w:rsidR="002A25E3" w:rsidRPr="00BA67B7">
        <w:instrText xml:space="preserve"> XE </w:instrText>
      </w:r>
      <w:r w:rsidR="00F26614">
        <w:instrText>“</w:instrText>
      </w:r>
      <w:r w:rsidR="002A25E3" w:rsidRPr="00BA67B7">
        <w:instrText>Verify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Codes:Verify</w:instrText>
      </w:r>
      <w:r w:rsidR="00F26614">
        <w:instrText>”</w:instrText>
      </w:r>
      <w:r w:rsidR="002A25E3" w:rsidRPr="00BA67B7">
        <w:instrText xml:space="preserve"> </w:instrText>
      </w:r>
      <w:r w:rsidR="002A25E3" w:rsidRPr="00BA67B7">
        <w:fldChar w:fldCharType="end"/>
      </w:r>
      <w:r w:rsidRPr="00BA67B7">
        <w:t>.</w:t>
      </w:r>
    </w:p>
    <w:p w:rsidR="00CE155D" w:rsidRPr="00BA67B7" w:rsidRDefault="00CE155D" w:rsidP="0087360D">
      <w:pPr>
        <w:pStyle w:val="Heading2"/>
      </w:pPr>
      <w:bookmarkStart w:id="367" w:name="_Toc449511519"/>
      <w:r w:rsidRPr="00BA67B7">
        <w:t>Validation of RPCs</w:t>
      </w:r>
      <w:bookmarkEnd w:id="367"/>
    </w:p>
    <w:p w:rsidR="00CE155D" w:rsidRPr="00BA67B7" w:rsidRDefault="00014D76" w:rsidP="00014D76">
      <w:pPr>
        <w:pStyle w:val="BodyText"/>
        <w:keepNext/>
        <w:keepLines/>
      </w:pPr>
      <w:r w:rsidRPr="00BA67B7">
        <w:fldChar w:fldCharType="begin"/>
      </w:r>
      <w:r w:rsidRPr="00BA67B7">
        <w:instrText xml:space="preserve">XE </w:instrText>
      </w:r>
      <w:r w:rsidR="00F26614">
        <w:instrText>“</w:instrText>
      </w:r>
      <w:r w:rsidRPr="00BA67B7">
        <w:instrText>Security:Validating RPCs</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Validating:RPCs:Security</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RPCs:Validating</w:instrText>
      </w:r>
      <w:r w:rsidR="00F26614">
        <w:instrText>”</w:instrText>
      </w:r>
      <w:r w:rsidRPr="00BA67B7">
        <w:fldChar w:fldCharType="end"/>
      </w:r>
      <w:r w:rsidR="00CE155D" w:rsidRPr="00BA67B7">
        <w:t xml:space="preserve">The RPC Broker security allows any RPC to run when it is properly registered to the </w:t>
      </w:r>
      <w:r w:rsidR="00696037" w:rsidRPr="00BA67B7">
        <w:rPr>
          <w:szCs w:val="22"/>
        </w:rPr>
        <w:t>VistA</w:t>
      </w:r>
      <w:r w:rsidR="00CE155D" w:rsidRPr="00BA67B7">
        <w:t xml:space="preserve"> client/server application. The Broker on the server along with Kernel</w:t>
      </w:r>
      <w:r w:rsidR="00F26614">
        <w:t>’</w:t>
      </w:r>
      <w:r w:rsidR="00CE155D" w:rsidRPr="00BA67B7">
        <w:t>s Menu Manager determines which application a user is currently running. Menu Manager determines if a user is allowed to run this application or option by the following process:</w:t>
      </w:r>
    </w:p>
    <w:p w:rsidR="009B56D0" w:rsidRDefault="009B56D0" w:rsidP="009B56D0">
      <w:pPr>
        <w:pStyle w:val="ListNumber"/>
        <w:keepNext/>
        <w:keepLines/>
        <w:numPr>
          <w:ilvl w:val="0"/>
          <w:numId w:val="41"/>
        </w:numPr>
        <w:tabs>
          <w:tab w:val="clear" w:pos="360"/>
        </w:tabs>
        <w:ind w:left="720"/>
      </w:pPr>
      <w:r w:rsidRPr="00BA67B7">
        <w:t>A remote procedure call is sent by a client application and is received by the RPC Broker on the server.</w:t>
      </w:r>
    </w:p>
    <w:p w:rsidR="00CE155D" w:rsidRPr="00BA67B7" w:rsidRDefault="00CE155D" w:rsidP="00014D76">
      <w:pPr>
        <w:pStyle w:val="ListNumber"/>
        <w:keepNext/>
        <w:keepLines/>
      </w:pPr>
      <w:r w:rsidRPr="00BA67B7">
        <w:t xml:space="preserve">The Broker verifies that the RPC is </w:t>
      </w:r>
      <w:r w:rsidR="00F26614">
        <w:t>“</w:t>
      </w:r>
      <w:r w:rsidRPr="00BA67B7">
        <w:t>registered</w:t>
      </w:r>
      <w:r w:rsidR="00F26614">
        <w:t>”</w:t>
      </w:r>
      <w:r w:rsidRPr="00BA67B7">
        <w:t xml:space="preserve"> to the application that the user is currently running, </w:t>
      </w:r>
      <w:r w:rsidRPr="00BA67B7">
        <w:rPr>
          <w:i/>
        </w:rPr>
        <w:t>prior</w:t>
      </w:r>
      <w:r w:rsidRPr="00BA67B7">
        <w:t xml:space="preserve"> to executing the remote procedure call (RPC).</w:t>
      </w:r>
    </w:p>
    <w:p w:rsidR="00CE155D" w:rsidRPr="00BA67B7" w:rsidRDefault="00CE155D" w:rsidP="00014D76">
      <w:pPr>
        <w:pStyle w:val="BodyText3"/>
        <w:keepNext/>
        <w:keepLines/>
      </w:pPr>
      <w:r w:rsidRPr="00BA67B7">
        <w:t xml:space="preserve">The application being run is designated by a </w:t>
      </w:r>
      <w:r w:rsidR="00F26614">
        <w:t>“</w:t>
      </w:r>
      <w:r w:rsidRPr="00BA67B7">
        <w:t>B</w:t>
      </w:r>
      <w:r w:rsidR="00F26614">
        <w:t>”</w:t>
      </w:r>
      <w:r w:rsidRPr="00BA67B7">
        <w:t>-type option in the OPTION file (#19)</w:t>
      </w:r>
      <w:r w:rsidR="009C0464" w:rsidRPr="00BA67B7">
        <w:fldChar w:fldCharType="begin"/>
      </w:r>
      <w:r w:rsidR="009C0464" w:rsidRPr="00BA67B7">
        <w:instrText xml:space="preserve"> XE </w:instrText>
      </w:r>
      <w:r w:rsidR="00F26614">
        <w:instrText>“</w:instrText>
      </w:r>
      <w:r w:rsidR="009C0464" w:rsidRPr="00BA67B7">
        <w:instrText>OPTION File (#19)</w:instrText>
      </w:r>
      <w:r w:rsidR="00F26614">
        <w:instrText>”</w:instrText>
      </w:r>
      <w:r w:rsidR="009C0464" w:rsidRPr="00BA67B7">
        <w:instrText xml:space="preserve"> </w:instrText>
      </w:r>
      <w:r w:rsidR="009C0464" w:rsidRPr="00BA67B7">
        <w:fldChar w:fldCharType="end"/>
      </w:r>
      <w:r w:rsidR="009C0464" w:rsidRPr="00BA67B7">
        <w:fldChar w:fldCharType="begin"/>
      </w:r>
      <w:r w:rsidR="009C0464" w:rsidRPr="00BA67B7">
        <w:instrText xml:space="preserve"> XE </w:instrText>
      </w:r>
      <w:r w:rsidR="00F26614">
        <w:instrText>“</w:instrText>
      </w:r>
      <w:r w:rsidR="009C0464" w:rsidRPr="00BA67B7">
        <w:instrText>Files:OPTION (#19)</w:instrText>
      </w:r>
      <w:r w:rsidR="00F26614">
        <w:instrText>”</w:instrText>
      </w:r>
      <w:r w:rsidR="009C0464" w:rsidRPr="00BA67B7">
        <w:instrText xml:space="preserve"> </w:instrText>
      </w:r>
      <w:r w:rsidR="009C0464" w:rsidRPr="00BA67B7">
        <w:fldChar w:fldCharType="end"/>
      </w:r>
      <w:r w:rsidRPr="00BA67B7">
        <w:t xml:space="preserve">. The application must specify the option and that option </w:t>
      </w:r>
      <w:r w:rsidRPr="00BA67B7">
        <w:rPr>
          <w:i/>
        </w:rPr>
        <w:t>must</w:t>
      </w:r>
      <w:r w:rsidRPr="00BA67B7">
        <w:t xml:space="preserve"> be in a user</w:t>
      </w:r>
      <w:r w:rsidR="00F26614">
        <w:t>’</w:t>
      </w:r>
      <w:r w:rsidRPr="00BA67B7">
        <w:t>s menu tree.</w:t>
      </w:r>
    </w:p>
    <w:p w:rsidR="00CE155D" w:rsidRPr="00BA67B7" w:rsidRDefault="000D602C" w:rsidP="00014D76">
      <w:pPr>
        <w:pStyle w:val="NoteIndent2"/>
      </w:pPr>
      <w:r>
        <w:rPr>
          <w:noProof/>
          <w:lang w:eastAsia="en-US"/>
        </w:rPr>
        <w:drawing>
          <wp:inline distT="0" distB="0" distL="0" distR="0" wp14:anchorId="566C833C" wp14:editId="1BF3844B">
            <wp:extent cx="304800" cy="304800"/>
            <wp:effectExtent l="0" t="0" r="0" b="0"/>
            <wp:docPr id="69"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14D76" w:rsidRPr="00BA67B7">
        <w:tab/>
      </w:r>
      <w:r w:rsidR="00014D76" w:rsidRPr="00BA67B7">
        <w:rPr>
          <w:b/>
        </w:rPr>
        <w:t>REF:</w:t>
      </w:r>
      <w:r w:rsidR="00014D76" w:rsidRPr="00BA67B7">
        <w:t xml:space="preserve"> </w:t>
      </w:r>
      <w:r w:rsidR="00014D76" w:rsidRPr="00BA67B7">
        <w:rPr>
          <w:iCs/>
        </w:rPr>
        <w:t xml:space="preserve">For more information on registering an RPC to a VistA software application, </w:t>
      </w:r>
      <w:r w:rsidR="00E8630C" w:rsidRPr="00BA67B7">
        <w:rPr>
          <w:iCs/>
        </w:rPr>
        <w:t>see</w:t>
      </w:r>
      <w:r w:rsidR="00014D76" w:rsidRPr="00BA67B7">
        <w:rPr>
          <w:iCs/>
        </w:rPr>
        <w:t xml:space="preserve"> </w:t>
      </w:r>
      <w:r w:rsidR="00DC021A" w:rsidRPr="00BA67B7">
        <w:rPr>
          <w:iCs/>
        </w:rPr>
        <w:t xml:space="preserve">the </w:t>
      </w:r>
      <w:r w:rsidR="00F26614">
        <w:rPr>
          <w:iCs/>
        </w:rPr>
        <w:t>“</w:t>
      </w:r>
      <w:r w:rsidR="00014D76" w:rsidRPr="00BA67B7">
        <w:rPr>
          <w:iCs/>
        </w:rPr>
        <w:t xml:space="preserve">RPC Security: How to Register </w:t>
      </w:r>
      <w:r w:rsidR="00582B3E" w:rsidRPr="00BA67B7">
        <w:rPr>
          <w:iCs/>
        </w:rPr>
        <w:t>an</w:t>
      </w:r>
      <w:r w:rsidR="00014D76" w:rsidRPr="00BA67B7">
        <w:rPr>
          <w:iCs/>
        </w:rPr>
        <w:t xml:space="preserve"> RPC</w:t>
      </w:r>
      <w:r w:rsidR="00F26614">
        <w:rPr>
          <w:iCs/>
        </w:rPr>
        <w:t>”</w:t>
      </w:r>
      <w:r w:rsidR="00014D76" w:rsidRPr="00BA67B7">
        <w:rPr>
          <w:iCs/>
        </w:rPr>
        <w:t xml:space="preserve"> </w:t>
      </w:r>
      <w:r w:rsidR="00DF3EC1" w:rsidRPr="00BA67B7">
        <w:rPr>
          <w:iCs/>
        </w:rPr>
        <w:t>section</w:t>
      </w:r>
      <w:r w:rsidR="00014D76" w:rsidRPr="00BA67B7">
        <w:rPr>
          <w:iCs/>
        </w:rPr>
        <w:t xml:space="preserve"> in the </w:t>
      </w:r>
      <w:r w:rsidR="00014D76" w:rsidRPr="00BA67B7">
        <w:rPr>
          <w:i/>
          <w:iCs/>
          <w:kern w:val="2"/>
        </w:rPr>
        <w:t>RPC Broker Getting Started with the Broker Development Kit (BDK)</w:t>
      </w:r>
      <w:r w:rsidR="00014D76" w:rsidRPr="00BA67B7">
        <w:rPr>
          <w:iCs/>
          <w:kern w:val="2"/>
        </w:rPr>
        <w:t xml:space="preserve"> manual</w:t>
      </w:r>
      <w:r w:rsidR="00014D76" w:rsidRPr="00BA67B7">
        <w:rPr>
          <w:iCs/>
        </w:rPr>
        <w:t>.</w:t>
      </w:r>
    </w:p>
    <w:p w:rsidR="00CE155D" w:rsidRPr="00BA67B7" w:rsidRDefault="00CE155D" w:rsidP="00014D76">
      <w:pPr>
        <w:pStyle w:val="ListNumber"/>
      </w:pPr>
      <w:r w:rsidRPr="00BA67B7">
        <w:t xml:space="preserve">Menu Manager checks if the RPC is registered for this </w:t>
      </w:r>
      <w:r w:rsidR="0019534E" w:rsidRPr="00BA67B7">
        <w:t>software</w:t>
      </w:r>
      <w:r w:rsidRPr="00BA67B7">
        <w:t xml:space="preserve"> option. If not properly registered, Menu Manager will return a message explaining why the RPC is not allowed.</w:t>
      </w:r>
    </w:p>
    <w:p w:rsidR="00CE155D" w:rsidRPr="00BA67B7" w:rsidRDefault="00CE155D" w:rsidP="00014D76">
      <w:pPr>
        <w:pStyle w:val="ListNumber"/>
      </w:pPr>
      <w:r w:rsidRPr="00BA67B7">
        <w:t>The Broker on the server executes the RPC if it is registered, otherwise it is rejected.</w:t>
      </w:r>
    </w:p>
    <w:p w:rsidR="00CE155D" w:rsidRPr="00BA67B7" w:rsidRDefault="00CE155D" w:rsidP="00014D76">
      <w:pPr>
        <w:pStyle w:val="BodyText"/>
      </w:pPr>
    </w:p>
    <w:p w:rsidR="00CE155D" w:rsidRPr="00BA67B7" w:rsidRDefault="00CE155D" w:rsidP="0087360D">
      <w:pPr>
        <w:pStyle w:val="Heading2"/>
      </w:pPr>
      <w:bookmarkStart w:id="368" w:name="_Toc449511520"/>
      <w:r w:rsidRPr="00BA67B7">
        <w:lastRenderedPageBreak/>
        <w:t>Sample Security Procedures</w:t>
      </w:r>
      <w:bookmarkEnd w:id="368"/>
    </w:p>
    <w:p w:rsidR="00CE155D" w:rsidRPr="00BA67B7" w:rsidRDefault="00014D76" w:rsidP="00014D76">
      <w:pPr>
        <w:pStyle w:val="BodyText"/>
        <w:keepNext/>
        <w:keepLines/>
      </w:pPr>
      <w:r w:rsidRPr="00BA67B7">
        <w:fldChar w:fldCharType="begin"/>
      </w:r>
      <w:r w:rsidRPr="00BA67B7">
        <w:instrText xml:space="preserve">XE </w:instrText>
      </w:r>
      <w:r w:rsidR="00F26614">
        <w:instrText>“</w:instrText>
      </w:r>
      <w:r w:rsidRPr="00BA67B7">
        <w:instrText>Security:Sample Security Procedures</w:instrText>
      </w:r>
      <w:r w:rsidR="00F26614">
        <w:instrText>”</w:instrText>
      </w:r>
      <w:r w:rsidRPr="00BA67B7">
        <w:fldChar w:fldCharType="end"/>
      </w:r>
      <w:r w:rsidR="00CE155D" w:rsidRPr="00BA67B7">
        <w:t>The security steps each client user will follow and the intermediate client/server security processes are described in the example</w:t>
      </w:r>
      <w:r w:rsidR="009B56D0">
        <w:t xml:space="preserve"> in </w:t>
      </w:r>
      <w:r w:rsidR="009B56D0" w:rsidRPr="009B56D0">
        <w:rPr>
          <w:color w:val="0000FF"/>
          <w:u w:val="single"/>
        </w:rPr>
        <w:fldChar w:fldCharType="begin"/>
      </w:r>
      <w:r w:rsidR="009B56D0" w:rsidRPr="009B56D0">
        <w:rPr>
          <w:color w:val="0000FF"/>
          <w:u w:val="single"/>
        </w:rPr>
        <w:instrText xml:space="preserve"> REF _Ref449019268 \h </w:instrText>
      </w:r>
      <w:r w:rsidR="009B56D0">
        <w:rPr>
          <w:color w:val="0000FF"/>
          <w:u w:val="single"/>
        </w:rPr>
        <w:instrText xml:space="preserve"> \* MERGEFORMAT </w:instrText>
      </w:r>
      <w:r w:rsidR="009B56D0" w:rsidRPr="009B56D0">
        <w:rPr>
          <w:color w:val="0000FF"/>
          <w:u w:val="single"/>
        </w:rPr>
      </w:r>
      <w:r w:rsidR="009B56D0" w:rsidRPr="009B56D0">
        <w:rPr>
          <w:color w:val="0000FF"/>
          <w:u w:val="single"/>
        </w:rPr>
        <w:fldChar w:fldCharType="separate"/>
      </w:r>
      <w:r w:rsidR="00507385" w:rsidRPr="00507385">
        <w:rPr>
          <w:color w:val="0000FF"/>
          <w:u w:val="single"/>
        </w:rPr>
        <w:t xml:space="preserve">Table </w:t>
      </w:r>
      <w:r w:rsidR="00507385" w:rsidRPr="00507385">
        <w:rPr>
          <w:noProof/>
          <w:color w:val="0000FF"/>
          <w:u w:val="single"/>
        </w:rPr>
        <w:t>11</w:t>
      </w:r>
      <w:r w:rsidR="009B56D0" w:rsidRPr="009B56D0">
        <w:rPr>
          <w:color w:val="0000FF"/>
          <w:u w:val="single"/>
        </w:rPr>
        <w:fldChar w:fldCharType="end"/>
      </w:r>
      <w:r w:rsidR="00CE155D" w:rsidRPr="00BA67B7">
        <w:t>:</w:t>
      </w:r>
    </w:p>
    <w:p w:rsidR="005B11CB" w:rsidRPr="00BA67B7" w:rsidRDefault="008731F1" w:rsidP="00014D76">
      <w:pPr>
        <w:pStyle w:val="Caption"/>
      </w:pPr>
      <w:bookmarkStart w:id="369" w:name="_Ref449019268"/>
      <w:bookmarkStart w:id="370" w:name="_Toc449511558"/>
      <w:r w:rsidRPr="00BA67B7">
        <w:t xml:space="preserve">Table </w:t>
      </w:r>
      <w:r w:rsidR="00210B98">
        <w:fldChar w:fldCharType="begin"/>
      </w:r>
      <w:r w:rsidR="00210B98">
        <w:instrText xml:space="preserve"> SEQ Table \* ARABIC </w:instrText>
      </w:r>
      <w:r w:rsidR="00210B98">
        <w:fldChar w:fldCharType="separate"/>
      </w:r>
      <w:r w:rsidR="00507385">
        <w:rPr>
          <w:noProof/>
        </w:rPr>
        <w:t>11</w:t>
      </w:r>
      <w:r w:rsidR="00210B98">
        <w:rPr>
          <w:noProof/>
        </w:rPr>
        <w:fldChar w:fldCharType="end"/>
      </w:r>
      <w:bookmarkEnd w:id="369"/>
      <w:r w:rsidR="002B33A2">
        <w:t>:</w:t>
      </w:r>
      <w:r w:rsidRPr="00BA67B7">
        <w:t xml:space="preserve"> Sample security procedures</w:t>
      </w:r>
      <w:bookmarkEnd w:id="370"/>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84"/>
        <w:gridCol w:w="8582"/>
      </w:tblGrid>
      <w:tr w:rsidR="00CE155D" w:rsidRPr="00BA67B7">
        <w:trPr>
          <w:tblHeader/>
        </w:trPr>
        <w:tc>
          <w:tcPr>
            <w:tcW w:w="684" w:type="dxa"/>
            <w:shd w:val="pct12" w:color="auto" w:fill="auto"/>
          </w:tcPr>
          <w:p w:rsidR="00CE155D" w:rsidRPr="00BA67B7" w:rsidRDefault="00CE155D" w:rsidP="00014D76">
            <w:pPr>
              <w:pStyle w:val="TableHeading"/>
            </w:pPr>
            <w:bookmarkStart w:id="371" w:name="COL001_TBL012"/>
            <w:bookmarkEnd w:id="371"/>
            <w:r w:rsidRPr="00BA67B7">
              <w:t>Step</w:t>
            </w:r>
          </w:p>
        </w:tc>
        <w:tc>
          <w:tcPr>
            <w:tcW w:w="8582" w:type="dxa"/>
            <w:shd w:val="pct12" w:color="auto" w:fill="auto"/>
          </w:tcPr>
          <w:p w:rsidR="00CE155D" w:rsidRPr="00BA67B7" w:rsidRDefault="00CE155D" w:rsidP="00014D76">
            <w:pPr>
              <w:pStyle w:val="TableHeading"/>
            </w:pPr>
            <w:r w:rsidRPr="00BA67B7">
              <w:t>Description</w:t>
            </w:r>
          </w:p>
        </w:tc>
      </w:tr>
      <w:tr w:rsidR="00CE155D" w:rsidRPr="00BA67B7">
        <w:tc>
          <w:tcPr>
            <w:tcW w:w="684" w:type="dxa"/>
          </w:tcPr>
          <w:p w:rsidR="00CE155D" w:rsidRPr="00BA67B7" w:rsidRDefault="00CE155D" w:rsidP="00014D76">
            <w:pPr>
              <w:pStyle w:val="TableText"/>
              <w:keepNext/>
              <w:keepLines/>
            </w:pPr>
            <w:r w:rsidRPr="00BA67B7">
              <w:t>1.</w:t>
            </w:r>
          </w:p>
        </w:tc>
        <w:tc>
          <w:tcPr>
            <w:tcW w:w="8582" w:type="dxa"/>
          </w:tcPr>
          <w:p w:rsidR="00CE155D" w:rsidRPr="00BA67B7" w:rsidRDefault="00CE155D" w:rsidP="00014D76">
            <w:pPr>
              <w:pStyle w:val="TableText"/>
              <w:keepNext/>
              <w:keepLines/>
            </w:pPr>
            <w:r w:rsidRPr="00BA67B7">
              <w:t xml:space="preserve">The user starts a </w:t>
            </w:r>
            <w:r w:rsidR="00696037" w:rsidRPr="00BA67B7">
              <w:t>VistA</w:t>
            </w:r>
            <w:r w:rsidRPr="00BA67B7">
              <w:t xml:space="preserve"> program on the client. For this example, the user clicks on the Computerized Patient Record System (CPRS) application icon.</w:t>
            </w:r>
          </w:p>
        </w:tc>
      </w:tr>
      <w:tr w:rsidR="00CE155D" w:rsidRPr="00BA67B7">
        <w:tc>
          <w:tcPr>
            <w:tcW w:w="684" w:type="dxa"/>
          </w:tcPr>
          <w:p w:rsidR="00CE155D" w:rsidRPr="00BA67B7" w:rsidRDefault="00CE155D" w:rsidP="00014D76">
            <w:pPr>
              <w:pStyle w:val="TableText"/>
              <w:keepNext/>
              <w:keepLines/>
            </w:pPr>
            <w:r w:rsidRPr="00BA67B7">
              <w:t>2.</w:t>
            </w:r>
          </w:p>
        </w:tc>
        <w:tc>
          <w:tcPr>
            <w:tcW w:w="8582" w:type="dxa"/>
          </w:tcPr>
          <w:p w:rsidR="00CE155D" w:rsidRPr="00BA67B7" w:rsidRDefault="00CE155D" w:rsidP="008B5DFA">
            <w:pPr>
              <w:pStyle w:val="TableText"/>
              <w:keepNext/>
              <w:keepLines/>
            </w:pPr>
            <w:r w:rsidRPr="00BA67B7">
              <w:t xml:space="preserve">The user must sign on to the server through the </w:t>
            </w:r>
            <w:r w:rsidR="00696037" w:rsidRPr="00BA67B7">
              <w:t>VistA</w:t>
            </w:r>
            <w:r w:rsidRPr="00BA67B7">
              <w:t xml:space="preserve"> Sign-on </w:t>
            </w:r>
            <w:r w:rsidR="00C62CB8" w:rsidRPr="00BA67B7">
              <w:t>dialogue</w:t>
            </w:r>
            <w:r w:rsidRPr="00BA67B7">
              <w:t xml:space="preserve"> </w:t>
            </w:r>
            <w:r w:rsidR="008B5DFA" w:rsidRPr="00BA67B7">
              <w:t>(</w:t>
            </w:r>
            <w:r w:rsidR="008B5DFA" w:rsidRPr="00BA67B7">
              <w:rPr>
                <w:color w:val="0000FF"/>
                <w:u w:val="single"/>
              </w:rPr>
              <w:fldChar w:fldCharType="begin"/>
            </w:r>
            <w:r w:rsidR="008B5DFA" w:rsidRPr="00BA67B7">
              <w:rPr>
                <w:color w:val="0000FF"/>
                <w:u w:val="single"/>
              </w:rPr>
              <w:instrText xml:space="preserve"> REF _Ref362528239 \h </w:instrText>
            </w:r>
            <w:r w:rsidR="003702EE" w:rsidRPr="00BA67B7">
              <w:rPr>
                <w:color w:val="0000FF"/>
                <w:u w:val="single"/>
              </w:rPr>
              <w:instrText xml:space="preserve"> \* MERGEFORMAT </w:instrText>
            </w:r>
            <w:r w:rsidR="008B5DFA" w:rsidRPr="00BA67B7">
              <w:rPr>
                <w:color w:val="0000FF"/>
                <w:u w:val="single"/>
              </w:rPr>
            </w:r>
            <w:r w:rsidR="008B5DFA" w:rsidRPr="00BA67B7">
              <w:rPr>
                <w:color w:val="0000FF"/>
                <w:u w:val="single"/>
              </w:rPr>
              <w:fldChar w:fldCharType="separate"/>
            </w:r>
            <w:r w:rsidR="00507385" w:rsidRPr="00507385">
              <w:rPr>
                <w:color w:val="0000FF"/>
                <w:u w:val="single"/>
              </w:rPr>
              <w:t>Figure 13</w:t>
            </w:r>
            <w:r w:rsidR="008B5DFA" w:rsidRPr="00BA67B7">
              <w:rPr>
                <w:color w:val="0000FF"/>
                <w:u w:val="single"/>
              </w:rPr>
              <w:fldChar w:fldCharType="end"/>
            </w:r>
            <w:r w:rsidRPr="00BA67B7">
              <w:t>) on the client using their Access</w:t>
            </w:r>
            <w:r w:rsidR="002A25E3" w:rsidRPr="00BA67B7">
              <w:rPr>
                <w:rFonts w:ascii="Times New Roman" w:hAnsi="Times New Roman"/>
                <w:sz w:val="22"/>
                <w:szCs w:val="22"/>
              </w:rPr>
              <w:fldChar w:fldCharType="begin"/>
            </w:r>
            <w:r w:rsidR="002A25E3" w:rsidRPr="00BA67B7">
              <w:rPr>
                <w:rFonts w:ascii="Times New Roman" w:hAnsi="Times New Roman"/>
                <w:sz w:val="22"/>
                <w:szCs w:val="22"/>
              </w:rPr>
              <w:instrText xml:space="preserve"> XE </w:instrText>
            </w:r>
            <w:r w:rsidR="00F26614">
              <w:rPr>
                <w:rFonts w:ascii="Times New Roman" w:hAnsi="Times New Roman"/>
                <w:sz w:val="22"/>
                <w:szCs w:val="22"/>
              </w:rPr>
              <w:instrText>“</w:instrText>
            </w:r>
            <w:r w:rsidR="002A25E3" w:rsidRPr="00BA67B7">
              <w:rPr>
                <w:rFonts w:ascii="Times New Roman" w:hAnsi="Times New Roman"/>
                <w:sz w:val="22"/>
                <w:szCs w:val="22"/>
              </w:rPr>
              <w:instrText>Access Code</w:instrText>
            </w:r>
            <w:r w:rsidR="00F26614">
              <w:rPr>
                <w:rFonts w:ascii="Times New Roman" w:hAnsi="Times New Roman"/>
                <w:sz w:val="22"/>
                <w:szCs w:val="22"/>
              </w:rPr>
              <w:instrText>”</w:instrText>
            </w:r>
            <w:r w:rsidR="002A25E3" w:rsidRPr="00BA67B7">
              <w:rPr>
                <w:rFonts w:ascii="Times New Roman" w:hAnsi="Times New Roman"/>
                <w:sz w:val="22"/>
                <w:szCs w:val="22"/>
              </w:rPr>
              <w:instrText xml:space="preserve"> </w:instrText>
            </w:r>
            <w:r w:rsidR="002A25E3" w:rsidRPr="00BA67B7">
              <w:rPr>
                <w:rFonts w:ascii="Times New Roman" w:hAnsi="Times New Roman"/>
                <w:sz w:val="22"/>
                <w:szCs w:val="22"/>
              </w:rPr>
              <w:fldChar w:fldCharType="end"/>
            </w:r>
            <w:r w:rsidR="002A25E3" w:rsidRPr="00BA67B7">
              <w:rPr>
                <w:rFonts w:ascii="Times New Roman" w:hAnsi="Times New Roman"/>
                <w:sz w:val="22"/>
                <w:szCs w:val="22"/>
              </w:rPr>
              <w:fldChar w:fldCharType="begin"/>
            </w:r>
            <w:r w:rsidR="002A25E3" w:rsidRPr="00BA67B7">
              <w:rPr>
                <w:rFonts w:ascii="Times New Roman" w:hAnsi="Times New Roman"/>
                <w:sz w:val="22"/>
                <w:szCs w:val="22"/>
              </w:rPr>
              <w:instrText xml:space="preserve"> XE </w:instrText>
            </w:r>
            <w:r w:rsidR="00F26614">
              <w:rPr>
                <w:rFonts w:ascii="Times New Roman" w:hAnsi="Times New Roman"/>
                <w:sz w:val="22"/>
                <w:szCs w:val="22"/>
              </w:rPr>
              <w:instrText>“</w:instrText>
            </w:r>
            <w:r w:rsidR="002A25E3" w:rsidRPr="00BA67B7">
              <w:rPr>
                <w:rFonts w:ascii="Times New Roman" w:hAnsi="Times New Roman"/>
                <w:sz w:val="22"/>
                <w:szCs w:val="22"/>
              </w:rPr>
              <w:instrText>Codes:Access</w:instrText>
            </w:r>
            <w:r w:rsidR="00F26614">
              <w:rPr>
                <w:rFonts w:ascii="Times New Roman" w:hAnsi="Times New Roman"/>
                <w:sz w:val="22"/>
                <w:szCs w:val="22"/>
              </w:rPr>
              <w:instrText>”</w:instrText>
            </w:r>
            <w:r w:rsidR="002A25E3" w:rsidRPr="00BA67B7">
              <w:rPr>
                <w:rFonts w:ascii="Times New Roman" w:hAnsi="Times New Roman"/>
                <w:sz w:val="22"/>
                <w:szCs w:val="22"/>
              </w:rPr>
              <w:instrText xml:space="preserve"> </w:instrText>
            </w:r>
            <w:r w:rsidR="002A25E3" w:rsidRPr="00BA67B7">
              <w:rPr>
                <w:rFonts w:ascii="Times New Roman" w:hAnsi="Times New Roman"/>
                <w:sz w:val="22"/>
                <w:szCs w:val="22"/>
              </w:rPr>
              <w:fldChar w:fldCharType="end"/>
            </w:r>
            <w:r w:rsidRPr="00BA67B7">
              <w:rPr>
                <w:rFonts w:ascii="Times New Roman" w:hAnsi="Times New Roman"/>
                <w:sz w:val="22"/>
                <w:szCs w:val="22"/>
              </w:rPr>
              <w:t xml:space="preserve"> and Verify codes</w:t>
            </w:r>
            <w:r w:rsidR="002A25E3" w:rsidRPr="00BA67B7">
              <w:rPr>
                <w:rFonts w:ascii="Times New Roman" w:hAnsi="Times New Roman"/>
                <w:sz w:val="22"/>
                <w:szCs w:val="22"/>
              </w:rPr>
              <w:fldChar w:fldCharType="begin"/>
            </w:r>
            <w:r w:rsidR="002A25E3" w:rsidRPr="00BA67B7">
              <w:rPr>
                <w:rFonts w:ascii="Times New Roman" w:hAnsi="Times New Roman"/>
                <w:sz w:val="22"/>
                <w:szCs w:val="22"/>
              </w:rPr>
              <w:instrText xml:space="preserve"> XE </w:instrText>
            </w:r>
            <w:r w:rsidR="00F26614">
              <w:rPr>
                <w:rFonts w:ascii="Times New Roman" w:hAnsi="Times New Roman"/>
                <w:sz w:val="22"/>
                <w:szCs w:val="22"/>
              </w:rPr>
              <w:instrText>“</w:instrText>
            </w:r>
            <w:r w:rsidR="002A25E3" w:rsidRPr="00BA67B7">
              <w:rPr>
                <w:rFonts w:ascii="Times New Roman" w:hAnsi="Times New Roman"/>
                <w:sz w:val="22"/>
                <w:szCs w:val="22"/>
              </w:rPr>
              <w:instrText>Verify Code</w:instrText>
            </w:r>
            <w:r w:rsidR="00F26614">
              <w:rPr>
                <w:rFonts w:ascii="Times New Roman" w:hAnsi="Times New Roman"/>
                <w:sz w:val="22"/>
                <w:szCs w:val="22"/>
              </w:rPr>
              <w:instrText>”</w:instrText>
            </w:r>
            <w:r w:rsidR="002A25E3" w:rsidRPr="00BA67B7">
              <w:rPr>
                <w:rFonts w:ascii="Times New Roman" w:hAnsi="Times New Roman"/>
                <w:sz w:val="22"/>
                <w:szCs w:val="22"/>
              </w:rPr>
              <w:instrText xml:space="preserve"> </w:instrText>
            </w:r>
            <w:r w:rsidR="002A25E3" w:rsidRPr="00BA67B7">
              <w:rPr>
                <w:rFonts w:ascii="Times New Roman" w:hAnsi="Times New Roman"/>
                <w:sz w:val="22"/>
                <w:szCs w:val="22"/>
              </w:rPr>
              <w:fldChar w:fldCharType="end"/>
            </w:r>
            <w:r w:rsidR="002A25E3" w:rsidRPr="00BA67B7">
              <w:rPr>
                <w:rFonts w:ascii="Times New Roman" w:hAnsi="Times New Roman"/>
                <w:sz w:val="22"/>
                <w:szCs w:val="22"/>
              </w:rPr>
              <w:fldChar w:fldCharType="begin"/>
            </w:r>
            <w:r w:rsidR="002A25E3" w:rsidRPr="00BA67B7">
              <w:rPr>
                <w:rFonts w:ascii="Times New Roman" w:hAnsi="Times New Roman"/>
                <w:sz w:val="22"/>
                <w:szCs w:val="22"/>
              </w:rPr>
              <w:instrText xml:space="preserve"> XE </w:instrText>
            </w:r>
            <w:r w:rsidR="00F26614">
              <w:rPr>
                <w:rFonts w:ascii="Times New Roman" w:hAnsi="Times New Roman"/>
                <w:sz w:val="22"/>
                <w:szCs w:val="22"/>
              </w:rPr>
              <w:instrText>“</w:instrText>
            </w:r>
            <w:r w:rsidR="002A25E3" w:rsidRPr="00BA67B7">
              <w:rPr>
                <w:rFonts w:ascii="Times New Roman" w:hAnsi="Times New Roman"/>
                <w:sz w:val="22"/>
                <w:szCs w:val="22"/>
              </w:rPr>
              <w:instrText>Codes:Verify</w:instrText>
            </w:r>
            <w:r w:rsidR="00F26614">
              <w:rPr>
                <w:rFonts w:ascii="Times New Roman" w:hAnsi="Times New Roman"/>
                <w:sz w:val="22"/>
                <w:szCs w:val="22"/>
              </w:rPr>
              <w:instrText>”</w:instrText>
            </w:r>
            <w:r w:rsidR="002A25E3" w:rsidRPr="00BA67B7">
              <w:rPr>
                <w:rFonts w:ascii="Times New Roman" w:hAnsi="Times New Roman"/>
                <w:sz w:val="22"/>
                <w:szCs w:val="22"/>
              </w:rPr>
              <w:instrText xml:space="preserve"> </w:instrText>
            </w:r>
            <w:r w:rsidR="002A25E3" w:rsidRPr="00BA67B7">
              <w:rPr>
                <w:rFonts w:ascii="Times New Roman" w:hAnsi="Times New Roman"/>
                <w:sz w:val="22"/>
                <w:szCs w:val="22"/>
              </w:rPr>
              <w:fldChar w:fldCharType="end"/>
            </w:r>
            <w:r w:rsidRPr="00BA67B7">
              <w:t xml:space="preserve"> invoking the Kernel signon process.</w:t>
            </w:r>
          </w:p>
        </w:tc>
      </w:tr>
      <w:tr w:rsidR="00CE155D" w:rsidRPr="00BA67B7">
        <w:tc>
          <w:tcPr>
            <w:tcW w:w="684" w:type="dxa"/>
          </w:tcPr>
          <w:p w:rsidR="00CE155D" w:rsidRPr="00BA67B7" w:rsidRDefault="00CE155D" w:rsidP="00014D76">
            <w:pPr>
              <w:pStyle w:val="TableText"/>
              <w:keepNext/>
              <w:keepLines/>
            </w:pPr>
            <w:r w:rsidRPr="00BA67B7">
              <w:t>3.</w:t>
            </w:r>
          </w:p>
        </w:tc>
        <w:tc>
          <w:tcPr>
            <w:tcW w:w="8582" w:type="dxa"/>
          </w:tcPr>
          <w:p w:rsidR="00CE155D" w:rsidRPr="00BA67B7" w:rsidRDefault="00CE155D" w:rsidP="00014D76">
            <w:pPr>
              <w:pStyle w:val="TableText"/>
              <w:keepNext/>
              <w:keepLines/>
            </w:pPr>
            <w:r w:rsidRPr="00BA67B7">
              <w:t xml:space="preserve">The Menu Manager on the server verifies the user is allowed access to the </w:t>
            </w:r>
            <w:r w:rsidR="00F26614">
              <w:t>“</w:t>
            </w:r>
            <w:r w:rsidRPr="00BA67B7">
              <w:t>B</w:t>
            </w:r>
            <w:r w:rsidR="00F26614">
              <w:t>”</w:t>
            </w:r>
            <w:r w:rsidRPr="00BA67B7">
              <w:t>-type option requested by CPRS.</w:t>
            </w:r>
          </w:p>
        </w:tc>
      </w:tr>
      <w:tr w:rsidR="00CE155D" w:rsidRPr="00BA67B7">
        <w:tc>
          <w:tcPr>
            <w:tcW w:w="684" w:type="dxa"/>
          </w:tcPr>
          <w:p w:rsidR="00CE155D" w:rsidRPr="00BA67B7" w:rsidRDefault="00CE155D" w:rsidP="00014D76">
            <w:pPr>
              <w:pStyle w:val="TableText"/>
              <w:keepNext/>
              <w:keepLines/>
            </w:pPr>
            <w:r w:rsidRPr="00BA67B7">
              <w:t>4.</w:t>
            </w:r>
          </w:p>
        </w:tc>
        <w:tc>
          <w:tcPr>
            <w:tcW w:w="8582" w:type="dxa"/>
          </w:tcPr>
          <w:p w:rsidR="00CE155D" w:rsidRPr="00BA67B7" w:rsidRDefault="00CE155D" w:rsidP="00014D76">
            <w:pPr>
              <w:pStyle w:val="TableText"/>
              <w:keepNext/>
              <w:keepLines/>
            </w:pPr>
            <w:r w:rsidRPr="00BA67B7">
              <w:t xml:space="preserve">The Menu Manager on the server verifies the option is a </w:t>
            </w:r>
            <w:r w:rsidR="00F26614">
              <w:t>“</w:t>
            </w:r>
            <w:r w:rsidRPr="00BA67B7">
              <w:t>client/server</w:t>
            </w:r>
            <w:r w:rsidR="00F26614">
              <w:t>”</w:t>
            </w:r>
            <w:r w:rsidRPr="00BA67B7">
              <w:t xml:space="preserve"> type option and the requested RPC is in that option</w:t>
            </w:r>
            <w:r w:rsidR="00F26614">
              <w:t>’</w:t>
            </w:r>
            <w:r w:rsidRPr="00BA67B7">
              <w:t>s RPC multiple.</w:t>
            </w:r>
          </w:p>
        </w:tc>
      </w:tr>
      <w:tr w:rsidR="00CE155D" w:rsidRPr="00BA67B7">
        <w:tc>
          <w:tcPr>
            <w:tcW w:w="684" w:type="dxa"/>
          </w:tcPr>
          <w:p w:rsidR="00CE155D" w:rsidRPr="00BA67B7" w:rsidRDefault="00CE155D" w:rsidP="00014D76">
            <w:pPr>
              <w:pStyle w:val="TableText"/>
            </w:pPr>
            <w:r w:rsidRPr="00BA67B7">
              <w:t>5.</w:t>
            </w:r>
          </w:p>
        </w:tc>
        <w:tc>
          <w:tcPr>
            <w:tcW w:w="8582" w:type="dxa"/>
          </w:tcPr>
          <w:p w:rsidR="00CE155D" w:rsidRPr="00BA67B7" w:rsidRDefault="00CE155D" w:rsidP="00014D76">
            <w:pPr>
              <w:pStyle w:val="TableText"/>
            </w:pPr>
            <w:r w:rsidRPr="00BA67B7">
              <w:t>If all of the previous steps complete successfully, the application RPC is launched.</w:t>
            </w:r>
          </w:p>
        </w:tc>
      </w:tr>
    </w:tbl>
    <w:p w:rsidR="009C0464" w:rsidRPr="00BA67B7" w:rsidRDefault="009C0464" w:rsidP="00F60608">
      <w:pPr>
        <w:pStyle w:val="BodyText6"/>
      </w:pPr>
    </w:p>
    <w:p w:rsidR="00CE155D" w:rsidRPr="00BA67B7" w:rsidRDefault="00CE155D" w:rsidP="0087360D">
      <w:pPr>
        <w:pStyle w:val="Heading2"/>
      </w:pPr>
      <w:bookmarkStart w:id="372" w:name="_Toc449511521"/>
      <w:r w:rsidRPr="00BA67B7">
        <w:t>Security Features Tasks Summary</w:t>
      </w:r>
      <w:bookmarkEnd w:id="372"/>
    </w:p>
    <w:p w:rsidR="00CE155D" w:rsidRPr="00BA67B7" w:rsidRDefault="00014D76" w:rsidP="00014D76">
      <w:pPr>
        <w:pStyle w:val="BodyText"/>
        <w:keepNext/>
        <w:keepLines/>
      </w:pPr>
      <w:r w:rsidRPr="00BA67B7">
        <w:fldChar w:fldCharType="begin"/>
      </w:r>
      <w:r w:rsidRPr="00BA67B7">
        <w:instrText xml:space="preserve">XE </w:instrText>
      </w:r>
      <w:r w:rsidR="00F26614">
        <w:instrText>“</w:instrText>
      </w:r>
      <w:r w:rsidRPr="00BA67B7">
        <w:instrText>Security:Summary of Tasks</w:instrText>
      </w:r>
      <w:r w:rsidR="00F26614">
        <w:instrText>”</w:instrText>
      </w:r>
      <w:r w:rsidRPr="00BA67B7">
        <w:fldChar w:fldCharType="end"/>
      </w:r>
      <w:r w:rsidR="009B56D0" w:rsidRPr="009B56D0">
        <w:rPr>
          <w:color w:val="0000FF"/>
          <w:u w:val="single"/>
        </w:rPr>
        <w:fldChar w:fldCharType="begin"/>
      </w:r>
      <w:r w:rsidR="009B56D0" w:rsidRPr="009B56D0">
        <w:rPr>
          <w:color w:val="0000FF"/>
          <w:u w:val="single"/>
        </w:rPr>
        <w:instrText xml:space="preserve"> REF _Ref449019289 \h </w:instrText>
      </w:r>
      <w:r w:rsidR="009B56D0">
        <w:rPr>
          <w:color w:val="0000FF"/>
          <w:u w:val="single"/>
        </w:rPr>
        <w:instrText xml:space="preserve"> \* MERGEFORMAT </w:instrText>
      </w:r>
      <w:r w:rsidR="009B56D0" w:rsidRPr="009B56D0">
        <w:rPr>
          <w:color w:val="0000FF"/>
          <w:u w:val="single"/>
        </w:rPr>
      </w:r>
      <w:r w:rsidR="009B56D0" w:rsidRPr="009B56D0">
        <w:rPr>
          <w:color w:val="0000FF"/>
          <w:u w:val="single"/>
        </w:rPr>
        <w:fldChar w:fldCharType="separate"/>
      </w:r>
      <w:r w:rsidR="00507385" w:rsidRPr="00507385">
        <w:rPr>
          <w:color w:val="0000FF"/>
          <w:u w:val="single"/>
        </w:rPr>
        <w:t xml:space="preserve">Table </w:t>
      </w:r>
      <w:r w:rsidR="00507385" w:rsidRPr="00507385">
        <w:rPr>
          <w:noProof/>
          <w:color w:val="0000FF"/>
          <w:u w:val="single"/>
        </w:rPr>
        <w:t>12</w:t>
      </w:r>
      <w:r w:rsidR="009B56D0" w:rsidRPr="009B56D0">
        <w:rPr>
          <w:color w:val="0000FF"/>
          <w:u w:val="single"/>
        </w:rPr>
        <w:fldChar w:fldCharType="end"/>
      </w:r>
      <w:r w:rsidR="00CE155D" w:rsidRPr="00BA67B7">
        <w:t xml:space="preserve"> summarizes required security tasks:</w:t>
      </w:r>
    </w:p>
    <w:p w:rsidR="005B11CB" w:rsidRPr="00BA67B7" w:rsidRDefault="008731F1" w:rsidP="008731F1">
      <w:pPr>
        <w:pStyle w:val="Caption"/>
      </w:pPr>
      <w:bookmarkStart w:id="373" w:name="_Ref449019289"/>
      <w:bookmarkStart w:id="374" w:name="_Toc449511559"/>
      <w:r w:rsidRPr="00BA67B7">
        <w:t xml:space="preserve">Table </w:t>
      </w:r>
      <w:r w:rsidR="00210B98">
        <w:fldChar w:fldCharType="begin"/>
      </w:r>
      <w:r w:rsidR="00210B98">
        <w:instrText xml:space="preserve"> SEQ Table \* ARABIC </w:instrText>
      </w:r>
      <w:r w:rsidR="00210B98">
        <w:fldChar w:fldCharType="separate"/>
      </w:r>
      <w:r w:rsidR="00507385">
        <w:rPr>
          <w:noProof/>
        </w:rPr>
        <w:t>12</w:t>
      </w:r>
      <w:r w:rsidR="00210B98">
        <w:rPr>
          <w:noProof/>
        </w:rPr>
        <w:fldChar w:fldCharType="end"/>
      </w:r>
      <w:bookmarkEnd w:id="373"/>
      <w:r w:rsidR="002B33A2">
        <w:t>:</w:t>
      </w:r>
      <w:r w:rsidRPr="00BA67B7">
        <w:t xml:space="preserve"> Security tasks summary</w:t>
      </w:r>
      <w:bookmarkEnd w:id="374"/>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5641"/>
        <w:gridCol w:w="3629"/>
      </w:tblGrid>
      <w:tr w:rsidR="00CE155D" w:rsidRPr="00BA67B7">
        <w:trPr>
          <w:tblHeader/>
        </w:trPr>
        <w:tc>
          <w:tcPr>
            <w:tcW w:w="5641" w:type="dxa"/>
            <w:tcBorders>
              <w:bottom w:val="single" w:sz="8" w:space="0" w:color="auto"/>
            </w:tcBorders>
            <w:shd w:val="pct12" w:color="auto" w:fill="auto"/>
          </w:tcPr>
          <w:p w:rsidR="00CE155D" w:rsidRPr="00BA67B7" w:rsidRDefault="00CE155D" w:rsidP="00014D76">
            <w:pPr>
              <w:pStyle w:val="TableHeading"/>
            </w:pPr>
            <w:bookmarkStart w:id="375" w:name="COL001_TBL013"/>
            <w:bookmarkEnd w:id="375"/>
            <w:r w:rsidRPr="00BA67B7">
              <w:t>Security Task</w:t>
            </w:r>
          </w:p>
        </w:tc>
        <w:tc>
          <w:tcPr>
            <w:tcW w:w="3629" w:type="dxa"/>
            <w:tcBorders>
              <w:bottom w:val="single" w:sz="8" w:space="0" w:color="auto"/>
            </w:tcBorders>
            <w:shd w:val="pct12" w:color="auto" w:fill="auto"/>
          </w:tcPr>
          <w:p w:rsidR="00CE155D" w:rsidRPr="00BA67B7" w:rsidRDefault="00CE155D" w:rsidP="00014D76">
            <w:pPr>
              <w:pStyle w:val="TableHeading"/>
            </w:pPr>
            <w:r w:rsidRPr="00BA67B7">
              <w:t>Completed By</w:t>
            </w:r>
          </w:p>
        </w:tc>
      </w:tr>
      <w:tr w:rsidR="00CE155D" w:rsidRPr="00BA67B7">
        <w:tc>
          <w:tcPr>
            <w:tcW w:w="5641" w:type="dxa"/>
            <w:tcBorders>
              <w:top w:val="single" w:sz="8" w:space="0" w:color="auto"/>
            </w:tcBorders>
          </w:tcPr>
          <w:p w:rsidR="00CE155D" w:rsidRPr="00BA67B7" w:rsidRDefault="00CE155D" w:rsidP="00014D76">
            <w:pPr>
              <w:pStyle w:val="TableText"/>
              <w:keepNext/>
              <w:keepLines/>
            </w:pPr>
            <w:r w:rsidRPr="00BA67B7">
              <w:t>Verify valid connection request</w:t>
            </w:r>
          </w:p>
        </w:tc>
        <w:tc>
          <w:tcPr>
            <w:tcW w:w="3629" w:type="dxa"/>
            <w:tcBorders>
              <w:top w:val="single" w:sz="8" w:space="0" w:color="auto"/>
            </w:tcBorders>
          </w:tcPr>
          <w:p w:rsidR="00CE155D" w:rsidRPr="00BA67B7" w:rsidRDefault="00CE155D" w:rsidP="00014D76">
            <w:pPr>
              <w:pStyle w:val="TableText"/>
              <w:keepNext/>
              <w:keepLines/>
            </w:pPr>
            <w:r w:rsidRPr="00BA67B7">
              <w:t>RPC Broker</w:t>
            </w:r>
          </w:p>
        </w:tc>
      </w:tr>
      <w:tr w:rsidR="00CE155D" w:rsidRPr="00BA67B7">
        <w:tc>
          <w:tcPr>
            <w:tcW w:w="5641" w:type="dxa"/>
          </w:tcPr>
          <w:p w:rsidR="00CE155D" w:rsidRPr="00BA67B7" w:rsidRDefault="00CE155D" w:rsidP="00014D76">
            <w:pPr>
              <w:pStyle w:val="TableText"/>
              <w:keepNext/>
              <w:keepLines/>
            </w:pPr>
            <w:r w:rsidRPr="00BA67B7">
              <w:t>Verify valid user</w:t>
            </w:r>
          </w:p>
        </w:tc>
        <w:tc>
          <w:tcPr>
            <w:tcW w:w="3629" w:type="dxa"/>
          </w:tcPr>
          <w:p w:rsidR="00CE155D" w:rsidRPr="00BA67B7" w:rsidRDefault="00CE155D" w:rsidP="00014D76">
            <w:pPr>
              <w:pStyle w:val="TableText"/>
              <w:keepNext/>
              <w:keepLines/>
            </w:pPr>
            <w:r w:rsidRPr="00BA67B7">
              <w:t>Kernel Signon</w:t>
            </w:r>
          </w:p>
        </w:tc>
      </w:tr>
      <w:tr w:rsidR="00CE155D" w:rsidRPr="00BA67B7">
        <w:tc>
          <w:tcPr>
            <w:tcW w:w="5641" w:type="dxa"/>
          </w:tcPr>
          <w:p w:rsidR="00CE155D" w:rsidRPr="00BA67B7" w:rsidRDefault="00CE155D" w:rsidP="00014D76">
            <w:pPr>
              <w:pStyle w:val="TableText"/>
              <w:keepNext/>
              <w:keepLines/>
            </w:pPr>
            <w:r w:rsidRPr="00BA67B7">
              <w:t xml:space="preserve">Verify user is authorized to run this </w:t>
            </w:r>
            <w:r w:rsidR="0019534E" w:rsidRPr="00BA67B7">
              <w:t>software</w:t>
            </w:r>
          </w:p>
        </w:tc>
        <w:tc>
          <w:tcPr>
            <w:tcW w:w="3629" w:type="dxa"/>
          </w:tcPr>
          <w:p w:rsidR="00CE155D" w:rsidRPr="00BA67B7" w:rsidRDefault="00CE155D" w:rsidP="00014D76">
            <w:pPr>
              <w:pStyle w:val="TableText"/>
              <w:keepNext/>
              <w:keepLines/>
            </w:pPr>
            <w:r w:rsidRPr="00BA67B7">
              <w:t>RPC Broker &amp; Menu Manager</w:t>
            </w:r>
          </w:p>
        </w:tc>
      </w:tr>
      <w:tr w:rsidR="00CE155D" w:rsidRPr="00BA67B7">
        <w:tc>
          <w:tcPr>
            <w:tcW w:w="5641" w:type="dxa"/>
          </w:tcPr>
          <w:p w:rsidR="00CE155D" w:rsidRPr="00BA67B7" w:rsidRDefault="00CE155D" w:rsidP="00014D76">
            <w:pPr>
              <w:pStyle w:val="TableText"/>
              <w:keepNext/>
              <w:keepLines/>
            </w:pPr>
            <w:r w:rsidRPr="00BA67B7">
              <w:t>Verify an RPC is registered to an application</w:t>
            </w:r>
          </w:p>
        </w:tc>
        <w:tc>
          <w:tcPr>
            <w:tcW w:w="3629" w:type="dxa"/>
          </w:tcPr>
          <w:p w:rsidR="00CE155D" w:rsidRPr="00BA67B7" w:rsidRDefault="00CE155D" w:rsidP="00014D76">
            <w:pPr>
              <w:pStyle w:val="TableText"/>
              <w:keepNext/>
              <w:keepLines/>
            </w:pPr>
            <w:r w:rsidRPr="00BA67B7">
              <w:t>RPC Broker &amp; Menu Manager</w:t>
            </w:r>
          </w:p>
        </w:tc>
      </w:tr>
      <w:tr w:rsidR="00CE155D" w:rsidRPr="00BA67B7">
        <w:tc>
          <w:tcPr>
            <w:tcW w:w="5641" w:type="dxa"/>
          </w:tcPr>
          <w:p w:rsidR="00CE155D" w:rsidRPr="00BA67B7" w:rsidRDefault="00CE155D" w:rsidP="00014D76">
            <w:pPr>
              <w:pStyle w:val="TableText"/>
            </w:pPr>
            <w:r w:rsidRPr="00BA67B7">
              <w:t>Application—RPC Registration</w:t>
            </w:r>
          </w:p>
        </w:tc>
        <w:tc>
          <w:tcPr>
            <w:tcW w:w="3629" w:type="dxa"/>
          </w:tcPr>
          <w:p w:rsidR="00CE155D" w:rsidRPr="00BA67B7" w:rsidRDefault="00CE155D" w:rsidP="00014D76">
            <w:pPr>
              <w:pStyle w:val="TableText"/>
            </w:pPr>
            <w:r w:rsidRPr="00BA67B7">
              <w:t>KIDS</w:t>
            </w:r>
          </w:p>
        </w:tc>
      </w:tr>
    </w:tbl>
    <w:p w:rsidR="00CE155D" w:rsidRPr="00BA67B7" w:rsidRDefault="00CE155D" w:rsidP="00F60608">
      <w:pPr>
        <w:pStyle w:val="BodyText6"/>
      </w:pPr>
    </w:p>
    <w:p w:rsidR="00C769D9" w:rsidRPr="00BA67B7" w:rsidRDefault="000D602C" w:rsidP="00C769D9">
      <w:pPr>
        <w:pStyle w:val="Note"/>
      </w:pPr>
      <w:r>
        <w:rPr>
          <w:noProof/>
          <w:lang w:eastAsia="en-US"/>
        </w:rPr>
        <w:drawing>
          <wp:inline distT="0" distB="0" distL="0" distR="0" wp14:anchorId="6826EF82" wp14:editId="38BF4C42">
            <wp:extent cx="304800" cy="304800"/>
            <wp:effectExtent l="0" t="0" r="0" b="0"/>
            <wp:docPr id="70"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769D9" w:rsidRPr="00BA67B7">
        <w:tab/>
      </w:r>
      <w:r w:rsidR="00C769D9" w:rsidRPr="00BA67B7">
        <w:rPr>
          <w:b/>
          <w:iCs/>
        </w:rPr>
        <w:t>NOTE:</w:t>
      </w:r>
      <w:r w:rsidR="00C769D9" w:rsidRPr="00BA67B7">
        <w:rPr>
          <w:iCs/>
        </w:rPr>
        <w:t xml:space="preserve"> To reiterate, an RPC is only allowed to run within the context of an application with which it is registered. Users are only able to run the server side of the application that was installed on the server by IRM.</w:t>
      </w:r>
    </w:p>
    <w:p w:rsidR="00CE155D" w:rsidRPr="00BA67B7" w:rsidRDefault="000D602C" w:rsidP="00C769D9">
      <w:pPr>
        <w:pStyle w:val="Caution"/>
      </w:pPr>
      <w:r>
        <w:rPr>
          <w:noProof/>
          <w:lang w:eastAsia="en-US"/>
        </w:rPr>
        <w:drawing>
          <wp:inline distT="0" distB="0" distL="0" distR="0" wp14:anchorId="1DDD4763" wp14:editId="4D085869">
            <wp:extent cx="409575" cy="409575"/>
            <wp:effectExtent l="0" t="0" r="9525" b="9525"/>
            <wp:docPr id="71"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769D9" w:rsidRPr="00BA67B7">
        <w:tab/>
        <w:t>CAUTION: For each release of the RPC Broker, the RPC Broker Development Team will continuously strive to implement the most complete, robust, and flexible security available at the time.</w:t>
      </w:r>
    </w:p>
    <w:p w:rsidR="00BC23F8" w:rsidRPr="00BA67B7" w:rsidRDefault="00BC23F8" w:rsidP="00C769D9">
      <w:pPr>
        <w:pStyle w:val="BodyText"/>
      </w:pPr>
    </w:p>
    <w:p w:rsidR="0054301E" w:rsidRPr="00BA67B7" w:rsidRDefault="0054301E" w:rsidP="00C769D9">
      <w:pPr>
        <w:pStyle w:val="BodyText"/>
        <w:sectPr w:rsidR="0054301E" w:rsidRPr="00BA67B7" w:rsidSect="002D1D4A">
          <w:headerReference w:type="even" r:id="rId42"/>
          <w:headerReference w:type="default" r:id="rId43"/>
          <w:pgSz w:w="12240" w:h="15840"/>
          <w:pgMar w:top="1440" w:right="1440" w:bottom="1440" w:left="1440" w:header="720" w:footer="720" w:gutter="0"/>
          <w:cols w:space="720"/>
        </w:sectPr>
      </w:pPr>
    </w:p>
    <w:p w:rsidR="00CE155D" w:rsidRPr="00BA67B7" w:rsidRDefault="00CE155D" w:rsidP="00750D70">
      <w:pPr>
        <w:pStyle w:val="Heading1"/>
      </w:pPr>
      <w:bookmarkStart w:id="376" w:name="_Toc336755544"/>
      <w:bookmarkStart w:id="377" w:name="_Toc336755677"/>
      <w:bookmarkStart w:id="378" w:name="_Toc336755830"/>
      <w:bookmarkStart w:id="379" w:name="_Toc336756127"/>
      <w:bookmarkStart w:id="380" w:name="_Toc336756218"/>
      <w:bookmarkStart w:id="381" w:name="_Toc336760280"/>
      <w:bookmarkStart w:id="382" w:name="_Toc336940223"/>
      <w:bookmarkStart w:id="383" w:name="_Toc337531872"/>
      <w:bookmarkStart w:id="384" w:name="_Toc337542648"/>
      <w:bookmarkStart w:id="385" w:name="_Toc337626361"/>
      <w:bookmarkStart w:id="386" w:name="_Toc337626564"/>
      <w:bookmarkStart w:id="387" w:name="_Toc337966637"/>
      <w:bookmarkStart w:id="388" w:name="_Toc338036381"/>
      <w:bookmarkStart w:id="389" w:name="_Toc338036677"/>
      <w:bookmarkStart w:id="390" w:name="_Toc338036832"/>
      <w:bookmarkStart w:id="391" w:name="_Toc338130004"/>
      <w:bookmarkStart w:id="392" w:name="_Toc338740742"/>
      <w:bookmarkStart w:id="393" w:name="_Toc338834128"/>
      <w:bookmarkStart w:id="394" w:name="_Toc339260963"/>
      <w:bookmarkStart w:id="395" w:name="_Toc339261032"/>
      <w:bookmarkStart w:id="396" w:name="_Toc339418623"/>
      <w:bookmarkStart w:id="397" w:name="_Toc339708010"/>
      <w:bookmarkStart w:id="398" w:name="_Toc339783088"/>
      <w:bookmarkStart w:id="399" w:name="_Toc345918897"/>
      <w:bookmarkStart w:id="400" w:name="_Ref528544252"/>
      <w:bookmarkStart w:id="401" w:name="_Ref528544305"/>
      <w:bookmarkStart w:id="402" w:name="_Ref528545959"/>
      <w:bookmarkStart w:id="403" w:name="_Ref528545974"/>
      <w:bookmarkStart w:id="404" w:name="_Ref449351372"/>
      <w:bookmarkStart w:id="405" w:name="_Toc449511522"/>
      <w:r w:rsidRPr="00BA67B7">
        <w:lastRenderedPageBreak/>
        <w:t>Troubleshooting</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rsidR="00CE155D" w:rsidRPr="00BA67B7" w:rsidRDefault="00CE155D" w:rsidP="0087360D">
      <w:pPr>
        <w:pStyle w:val="Heading2"/>
      </w:pPr>
      <w:bookmarkStart w:id="406" w:name="_Ref449018482"/>
      <w:bookmarkStart w:id="407" w:name="_Toc449511523"/>
      <w:r w:rsidRPr="00BA67B7">
        <w:t>Test the Broker Using the RPC Broker Diagnostic Program</w:t>
      </w:r>
      <w:bookmarkEnd w:id="406"/>
      <w:bookmarkEnd w:id="407"/>
    </w:p>
    <w:p w:rsidR="0082705C" w:rsidRDefault="00C769D9" w:rsidP="00C769D9">
      <w:pPr>
        <w:pStyle w:val="BodyText"/>
        <w:keepNext/>
        <w:keepLines/>
      </w:pPr>
      <w:r w:rsidRPr="00BA67B7">
        <w:fldChar w:fldCharType="begin"/>
      </w:r>
      <w:r w:rsidRPr="00BA67B7">
        <w:instrText xml:space="preserve">XE </w:instrText>
      </w:r>
      <w:r w:rsidR="00F26614">
        <w:instrText>“</w:instrText>
      </w:r>
      <w:r w:rsidRPr="00BA67B7">
        <w:instrText>Troubleshooting</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Test the Broker Using the RPC Broker Diagnostic Program</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RPC Broker:Diagnostic Program:How to test the Broker</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Troubleshooting:RPC Broker Diagnostic Program</w:instrText>
      </w:r>
      <w:r w:rsidR="00F26614">
        <w:instrText>”</w:instrText>
      </w:r>
      <w:r w:rsidRPr="00BA67B7">
        <w:fldChar w:fldCharType="end"/>
      </w:r>
      <w:r w:rsidR="0082705C">
        <w:t>RPC Broker Patch</w:t>
      </w:r>
      <w:r w:rsidR="00A307A4">
        <w:t xml:space="preserve"> XWB*1.1*47</w:t>
      </w:r>
      <w:r w:rsidR="00CE155D" w:rsidRPr="00BA67B7">
        <w:t xml:space="preserve"> </w:t>
      </w:r>
      <w:r w:rsidR="0082705C">
        <w:t>included</w:t>
      </w:r>
      <w:r w:rsidR="00CE155D" w:rsidRPr="00BA67B7">
        <w:t xml:space="preserve"> a diagnostic tool for the client workstation </w:t>
      </w:r>
      <w:r w:rsidR="008B5DFA" w:rsidRPr="00BA67B7">
        <w:t>(</w:t>
      </w:r>
      <w:r w:rsidRPr="00BA67B7">
        <w:rPr>
          <w:color w:val="0000FF"/>
          <w:u w:val="single"/>
        </w:rPr>
        <w:fldChar w:fldCharType="begin"/>
      </w:r>
      <w:r w:rsidRPr="00BA67B7">
        <w:rPr>
          <w:color w:val="0000FF"/>
          <w:u w:val="single"/>
        </w:rPr>
        <w:instrText xml:space="preserve"> REF _Ref362526803 \h </w:instrText>
      </w:r>
      <w:r w:rsidR="003702EE" w:rsidRPr="00BA67B7">
        <w:rPr>
          <w:color w:val="0000FF"/>
          <w:u w:val="single"/>
        </w:rPr>
        <w:instrText xml:space="preserve"> \* MERGEFORMAT </w:instrText>
      </w:r>
      <w:r w:rsidRPr="00BA67B7">
        <w:rPr>
          <w:color w:val="0000FF"/>
          <w:u w:val="single"/>
        </w:rPr>
      </w:r>
      <w:r w:rsidRPr="00BA67B7">
        <w:rPr>
          <w:color w:val="0000FF"/>
          <w:u w:val="single"/>
        </w:rPr>
        <w:fldChar w:fldCharType="separate"/>
      </w:r>
      <w:r w:rsidR="00507385" w:rsidRPr="00507385">
        <w:rPr>
          <w:color w:val="0000FF"/>
          <w:u w:val="single"/>
        </w:rPr>
        <w:t>Figure 19</w:t>
      </w:r>
      <w:r w:rsidRPr="00BA67B7">
        <w:rPr>
          <w:color w:val="0000FF"/>
          <w:u w:val="single"/>
        </w:rPr>
        <w:fldChar w:fldCharType="end"/>
      </w:r>
      <w:r w:rsidR="00CE155D" w:rsidRPr="00BA67B7">
        <w:t>). This tool can be used to verify and test the Broker client/server connection and signon process. This program (i.e., RPCTEST.EXE</w:t>
      </w:r>
      <w:r w:rsidR="00CE155D" w:rsidRPr="00BA67B7">
        <w:fldChar w:fldCharType="begin"/>
      </w:r>
      <w:r w:rsidR="00CE155D" w:rsidRPr="00BA67B7">
        <w:instrText xml:space="preserve">XE </w:instrText>
      </w:r>
      <w:r w:rsidR="00F26614">
        <w:instrText>“</w:instrText>
      </w:r>
      <w:r w:rsidR="00CE155D" w:rsidRPr="00BA67B7">
        <w:instrText>RPCTEST.EXE</w:instrText>
      </w:r>
      <w:r w:rsidR="00F26614">
        <w:instrText>”</w:instrText>
      </w:r>
      <w:r w:rsidR="00CE155D" w:rsidRPr="00BA67B7">
        <w:fldChar w:fldCharType="end"/>
      </w:r>
      <w:r w:rsidR="009C0464" w:rsidRPr="00BA67B7">
        <w:fldChar w:fldCharType="begin"/>
      </w:r>
      <w:r w:rsidR="009C0464" w:rsidRPr="00BA67B7">
        <w:instrText xml:space="preserve">XE </w:instrText>
      </w:r>
      <w:r w:rsidR="00F26614">
        <w:instrText>“</w:instrText>
      </w:r>
      <w:r w:rsidR="009C0464" w:rsidRPr="00BA67B7">
        <w:instrText>Programs:RPCTEST.EXE</w:instrText>
      </w:r>
      <w:r w:rsidR="00F26614">
        <w:instrText>”</w:instrText>
      </w:r>
      <w:r w:rsidR="009C0464" w:rsidRPr="00BA67B7">
        <w:fldChar w:fldCharType="end"/>
      </w:r>
      <w:r w:rsidR="00CE155D" w:rsidRPr="00BA67B7">
        <w:t>) also displays specific information about the client workstation that can be useful to IRM personnel when trying to determine and/or correct any problems with or to test the Broker.</w:t>
      </w:r>
    </w:p>
    <w:p w:rsidR="00CE155D" w:rsidRPr="00BA67B7" w:rsidRDefault="0082705C" w:rsidP="0082705C">
      <w:pPr>
        <w:pStyle w:val="Note"/>
      </w:pPr>
      <w:r>
        <w:rPr>
          <w:noProof/>
          <w:lang w:eastAsia="en-US"/>
        </w:rPr>
        <w:drawing>
          <wp:inline distT="0" distB="0" distL="0" distR="0" wp14:anchorId="54349DDE" wp14:editId="019932CE">
            <wp:extent cx="304800" cy="304800"/>
            <wp:effectExtent l="0" t="0" r="0" b="0"/>
            <wp:docPr id="81"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82705C">
        <w:rPr>
          <w:b/>
        </w:rPr>
        <w:t>NOTE:</w:t>
      </w:r>
      <w:r>
        <w:t xml:space="preserve"> </w:t>
      </w:r>
      <w:r w:rsidR="00A307A4">
        <w:t xml:space="preserve">This utility has </w:t>
      </w:r>
      <w:r w:rsidR="00A307A4" w:rsidRPr="0082705C">
        <w:rPr>
          <w:i/>
        </w:rPr>
        <w:t>not ye</w:t>
      </w:r>
      <w:r w:rsidR="00A307A4">
        <w:t>t been updated to support IPv4/IPv6 dual-stack environment testing</w:t>
      </w:r>
      <w:r w:rsidR="00F662FA">
        <w:t xml:space="preserve"> and has </w:t>
      </w:r>
      <w:r w:rsidR="00F662FA" w:rsidRPr="00936CC3">
        <w:rPr>
          <w:i/>
        </w:rPr>
        <w:t>not</w:t>
      </w:r>
      <w:r w:rsidR="00F662FA">
        <w:t xml:space="preserve"> been reviewed for Section 508 conformance</w:t>
      </w:r>
      <w:r w:rsidR="00A307A4">
        <w:t>.</w:t>
      </w:r>
    </w:p>
    <w:p w:rsidR="00CE155D" w:rsidRPr="00BA67B7" w:rsidRDefault="00CE155D" w:rsidP="00C769D9">
      <w:pPr>
        <w:pStyle w:val="BodyText"/>
        <w:keepNext/>
        <w:keepLines/>
      </w:pPr>
      <w:r w:rsidRPr="00BA67B7">
        <w:t>It displays the following information:</w:t>
      </w:r>
    </w:p>
    <w:p w:rsidR="00CE155D" w:rsidRPr="00BA67B7" w:rsidRDefault="00CE155D" w:rsidP="00C769D9">
      <w:pPr>
        <w:pStyle w:val="ListBullet"/>
        <w:keepNext/>
        <w:keepLines/>
      </w:pPr>
      <w:r w:rsidRPr="00BA67B7">
        <w:t>Default workstation information that includes the Name and IP Address.</w:t>
      </w:r>
    </w:p>
    <w:p w:rsidR="00CE155D" w:rsidRPr="00BA67B7" w:rsidRDefault="00CE155D" w:rsidP="00C769D9">
      <w:pPr>
        <w:pStyle w:val="ListBullet"/>
        <w:keepNext/>
        <w:keepLines/>
      </w:pPr>
      <w:r w:rsidRPr="00BA67B7">
        <w:t>Local connection information that includes the Name, Client IP, Current Socket, and Broker State.</w:t>
      </w:r>
    </w:p>
    <w:p w:rsidR="00CE155D" w:rsidRPr="00BA67B7" w:rsidRDefault="00696037" w:rsidP="00C769D9">
      <w:pPr>
        <w:pStyle w:val="ListBullet"/>
        <w:keepNext/>
        <w:keepLines/>
      </w:pPr>
      <w:r w:rsidRPr="00BA67B7">
        <w:t>VistA</w:t>
      </w:r>
      <w:r w:rsidR="00CE155D" w:rsidRPr="00BA67B7">
        <w:t xml:space="preserve"> user information that includes the Name and Last Sign</w:t>
      </w:r>
      <w:r w:rsidR="00322E4A" w:rsidRPr="00BA67B7">
        <w:t>o</w:t>
      </w:r>
      <w:r w:rsidR="00CE155D" w:rsidRPr="00BA67B7">
        <w:t>n Date/Time.</w:t>
      </w:r>
    </w:p>
    <w:p w:rsidR="00CE155D" w:rsidRPr="00BA67B7" w:rsidRDefault="00CE155D" w:rsidP="00C769D9">
      <w:pPr>
        <w:pStyle w:val="ListBullet"/>
        <w:keepNext/>
        <w:keepLines/>
      </w:pPr>
      <w:r w:rsidRPr="00BA67B7">
        <w:t>Remote connection information that includes the Server, Port, IP Address, Operat</w:t>
      </w:r>
      <w:r w:rsidR="000F7CA1" w:rsidRPr="00BA67B7">
        <w:t xml:space="preserve">ing System Version information, </w:t>
      </w:r>
      <w:r w:rsidRPr="00BA67B7">
        <w:t>and Job ID.</w:t>
      </w:r>
    </w:p>
    <w:p w:rsidR="00CE155D" w:rsidRPr="00BA67B7" w:rsidRDefault="00CE155D" w:rsidP="00C769D9">
      <w:pPr>
        <w:pStyle w:val="ListBullet"/>
        <w:keepNext/>
        <w:keepLines/>
      </w:pPr>
      <w:r w:rsidRPr="00BA67B7">
        <w:t>A color-coded Link State indicator that shows the status of your connection:</w:t>
      </w:r>
    </w:p>
    <w:p w:rsidR="00CE155D" w:rsidRPr="00BA67B7" w:rsidRDefault="00CE155D" w:rsidP="00C769D9">
      <w:pPr>
        <w:pStyle w:val="ListBullet2"/>
        <w:keepNext/>
        <w:keepLines/>
      </w:pPr>
      <w:r w:rsidRPr="00BA67B7">
        <w:t>Red = no link/connection</w:t>
      </w:r>
      <w:r w:rsidR="009C0464" w:rsidRPr="00BA67B7">
        <w:t>.</w:t>
      </w:r>
    </w:p>
    <w:p w:rsidR="00CE155D" w:rsidRPr="00BA67B7" w:rsidRDefault="00CE155D" w:rsidP="00C769D9">
      <w:pPr>
        <w:pStyle w:val="ListBullet2"/>
        <w:keepNext/>
        <w:keepLines/>
      </w:pPr>
      <w:r w:rsidRPr="00BA67B7">
        <w:t>Yellow = attempting link/connection</w:t>
      </w:r>
      <w:r w:rsidR="009C0464" w:rsidRPr="00BA67B7">
        <w:t>.</w:t>
      </w:r>
    </w:p>
    <w:p w:rsidR="00CE155D" w:rsidRPr="00BA67B7" w:rsidRDefault="00CE155D" w:rsidP="00C769D9">
      <w:pPr>
        <w:pStyle w:val="ListBullet2"/>
      </w:pPr>
      <w:r w:rsidRPr="00BA67B7">
        <w:t>Green = successful link/connection</w:t>
      </w:r>
      <w:r w:rsidR="009C0464" w:rsidRPr="00BA67B7">
        <w:t>.</w:t>
      </w:r>
    </w:p>
    <w:p w:rsidR="00CE155D" w:rsidRPr="00BA67B7" w:rsidRDefault="00CE155D" w:rsidP="00C769D9">
      <w:pPr>
        <w:pStyle w:val="BodyText"/>
        <w:keepNext/>
        <w:keepLines/>
      </w:pPr>
      <w:r w:rsidRPr="00BA67B7">
        <w:lastRenderedPageBreak/>
        <w:t>When you run the RPC Broker Connection Diagnostic Program (i.e.,</w:t>
      </w:r>
      <w:r w:rsidR="00977ABB" w:rsidRPr="00BA67B7">
        <w:t> </w:t>
      </w:r>
      <w:r w:rsidRPr="00BA67B7">
        <w:t>RPCTEST.EXE</w:t>
      </w:r>
      <w:r w:rsidRPr="00BA67B7">
        <w:fldChar w:fldCharType="begin"/>
      </w:r>
      <w:r w:rsidRPr="00BA67B7">
        <w:instrText xml:space="preserve">XE </w:instrText>
      </w:r>
      <w:r w:rsidR="00F26614">
        <w:instrText>“</w:instrText>
      </w:r>
      <w:r w:rsidRPr="00BA67B7">
        <w:instrText>RPCTEST.EXE</w:instrText>
      </w:r>
      <w:r w:rsidR="00F26614">
        <w:instrText>”</w:instrText>
      </w:r>
      <w:r w:rsidRPr="00BA67B7">
        <w:fldChar w:fldCharType="end"/>
      </w:r>
      <w:r w:rsidR="009C0464" w:rsidRPr="00BA67B7">
        <w:fldChar w:fldCharType="begin"/>
      </w:r>
      <w:r w:rsidR="009C0464" w:rsidRPr="00BA67B7">
        <w:instrText xml:space="preserve">XE </w:instrText>
      </w:r>
      <w:r w:rsidR="00F26614">
        <w:instrText>“</w:instrText>
      </w:r>
      <w:r w:rsidR="009C0464" w:rsidRPr="00BA67B7">
        <w:instrText>Programs:RPCTEST.EXE</w:instrText>
      </w:r>
      <w:r w:rsidR="00F26614">
        <w:instrText>”</w:instrText>
      </w:r>
      <w:r w:rsidR="009C0464" w:rsidRPr="00BA67B7">
        <w:fldChar w:fldCharType="end"/>
      </w:r>
      <w:r w:rsidRPr="00BA67B7">
        <w:fldChar w:fldCharType="begin"/>
      </w:r>
      <w:r w:rsidRPr="00BA67B7">
        <w:instrText xml:space="preserve">XE </w:instrText>
      </w:r>
      <w:r w:rsidR="00F26614">
        <w:instrText>“</w:instrText>
      </w:r>
      <w:r w:rsidRPr="00BA67B7">
        <w:instrText>Diagnostics:Connection</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Connections:Diagnostics</w:instrText>
      </w:r>
      <w:r w:rsidR="00F26614">
        <w:instrText>”</w:instrText>
      </w:r>
      <w:r w:rsidRPr="00BA67B7">
        <w:fldChar w:fldCharType="end"/>
      </w:r>
      <w:r w:rsidRPr="00BA67B7">
        <w:t xml:space="preserve">), the </w:t>
      </w:r>
      <w:r w:rsidR="00C62CB8" w:rsidRPr="00BA67B7">
        <w:t>dialogue</w:t>
      </w:r>
      <w:r w:rsidRPr="00BA67B7">
        <w:t xml:space="preserve"> </w:t>
      </w:r>
      <w:r w:rsidR="009B56D0">
        <w:t xml:space="preserve">in </w:t>
      </w:r>
      <w:r w:rsidR="009B56D0" w:rsidRPr="009B56D0">
        <w:rPr>
          <w:color w:val="0000FF"/>
          <w:u w:val="single"/>
        </w:rPr>
        <w:fldChar w:fldCharType="begin"/>
      </w:r>
      <w:r w:rsidR="009B56D0" w:rsidRPr="009B56D0">
        <w:rPr>
          <w:color w:val="0000FF"/>
          <w:u w:val="single"/>
        </w:rPr>
        <w:instrText xml:space="preserve"> REF _Ref362526803 \h </w:instrText>
      </w:r>
      <w:r w:rsidR="009B56D0">
        <w:rPr>
          <w:color w:val="0000FF"/>
          <w:u w:val="single"/>
        </w:rPr>
        <w:instrText xml:space="preserve"> \* MERGEFORMAT </w:instrText>
      </w:r>
      <w:r w:rsidR="009B56D0" w:rsidRPr="009B56D0">
        <w:rPr>
          <w:color w:val="0000FF"/>
          <w:u w:val="single"/>
        </w:rPr>
      </w:r>
      <w:r w:rsidR="009B56D0" w:rsidRPr="009B56D0">
        <w:rPr>
          <w:color w:val="0000FF"/>
          <w:u w:val="single"/>
        </w:rPr>
        <w:fldChar w:fldCharType="separate"/>
      </w:r>
      <w:r w:rsidR="00507385" w:rsidRPr="00507385">
        <w:rPr>
          <w:color w:val="0000FF"/>
          <w:u w:val="single"/>
        </w:rPr>
        <w:t xml:space="preserve">Figure </w:t>
      </w:r>
      <w:r w:rsidR="00507385" w:rsidRPr="00507385">
        <w:rPr>
          <w:noProof/>
          <w:color w:val="0000FF"/>
          <w:u w:val="single"/>
        </w:rPr>
        <w:t>19</w:t>
      </w:r>
      <w:r w:rsidR="009B56D0" w:rsidRPr="009B56D0">
        <w:rPr>
          <w:color w:val="0000FF"/>
          <w:u w:val="single"/>
        </w:rPr>
        <w:fldChar w:fldCharType="end"/>
      </w:r>
      <w:r w:rsidR="009B56D0">
        <w:t xml:space="preserve"> is</w:t>
      </w:r>
      <w:r w:rsidRPr="00BA67B7">
        <w:t xml:space="preserve"> displayed:</w:t>
      </w:r>
    </w:p>
    <w:p w:rsidR="00CE155D" w:rsidRPr="00BA67B7" w:rsidRDefault="008731F1" w:rsidP="008B524E">
      <w:pPr>
        <w:pStyle w:val="Caption"/>
      </w:pPr>
      <w:bookmarkStart w:id="408" w:name="_Ref362526803"/>
      <w:bookmarkStart w:id="409" w:name="_Toc449511547"/>
      <w:r w:rsidRPr="00BA67B7">
        <w:t xml:space="preserve">Figure </w:t>
      </w:r>
      <w:r w:rsidR="00210B98">
        <w:fldChar w:fldCharType="begin"/>
      </w:r>
      <w:r w:rsidR="00210B98">
        <w:instrText xml:space="preserve"> SEQ Figure \* ARABIC </w:instrText>
      </w:r>
      <w:r w:rsidR="00210B98">
        <w:fldChar w:fldCharType="separate"/>
      </w:r>
      <w:r w:rsidR="00507385">
        <w:rPr>
          <w:noProof/>
        </w:rPr>
        <w:t>19</w:t>
      </w:r>
      <w:r w:rsidR="00210B98">
        <w:rPr>
          <w:noProof/>
        </w:rPr>
        <w:fldChar w:fldCharType="end"/>
      </w:r>
      <w:bookmarkEnd w:id="408"/>
      <w:r w:rsidR="002B33A2">
        <w:t>:</w:t>
      </w:r>
      <w:r w:rsidRPr="00BA67B7">
        <w:t xml:space="preserve"> RPC Broker connection diagnostic program</w:t>
      </w:r>
      <w:bookmarkEnd w:id="409"/>
    </w:p>
    <w:p w:rsidR="00CE155D" w:rsidRPr="00BA67B7" w:rsidRDefault="008B524E" w:rsidP="008B524E">
      <w:pPr>
        <w:pStyle w:val="GraphicInsert"/>
      </w:pPr>
      <w:r w:rsidRPr="00BA67B7">
        <w:object w:dxaOrig="9435" w:dyaOrig="5325">
          <v:shape id="_x0000_i1026" type="#_x0000_t75" alt="RPC Broker connection diagnostic program&#10;&#10;Vista RPC Broker Information Display (32-Bit)&#10;&#10;Two major columns:&#10;&#10;Left Column (top to bottom):&#10;&#10;Default Workstation Info: Name, IP Address.&#10;&#10;Local Connection Info: Name, Cliient IP, Current Socket, Broker State.&#10;&#10;Link State: Colored indicator (alternate text display), Test Link button, Log On button, Logout button.&#10;&#10;Right Column (top to bottom):&#10;&#10;DHCP User Information: Name, Last SignOn Date/Time.&#10;Remote Connection Info: Server (dropdown list), Port number, IP Address, OS Version, Job ID.&#10;" style="width:420pt;height:237pt" o:ole="">
            <v:imagedata r:id="rId44" o:title=""/>
          </v:shape>
          <o:OLEObject Type="Embed" ProgID="Visio.Drawing.11" ShapeID="_x0000_i1026" DrawAspect="Content" ObjectID="_1523253504" r:id="rId45"/>
        </w:object>
      </w:r>
    </w:p>
    <w:p w:rsidR="008B524E" w:rsidRPr="00BA67B7" w:rsidRDefault="008B524E" w:rsidP="008B524E">
      <w:pPr>
        <w:pStyle w:val="BodyText6"/>
      </w:pPr>
    </w:p>
    <w:p w:rsidR="00CE155D" w:rsidRPr="00BA67B7" w:rsidRDefault="00CE155D" w:rsidP="00C769D9">
      <w:pPr>
        <w:pStyle w:val="BodyText"/>
        <w:keepNext/>
        <w:keepLines/>
      </w:pPr>
      <w:r w:rsidRPr="00BA67B7">
        <w:t>You should verify that the connection from the client workstation to the server is functioning correctly. For example:</w:t>
      </w:r>
    </w:p>
    <w:p w:rsidR="00CE155D" w:rsidRPr="00BA67B7" w:rsidRDefault="00CE155D" w:rsidP="00C769D9">
      <w:pPr>
        <w:pStyle w:val="ListBullet"/>
        <w:keepNext/>
        <w:keepLines/>
      </w:pPr>
      <w:r w:rsidRPr="00BA67B7">
        <w:t xml:space="preserve">Try logging on to the server by choosing a server/port combination and pressing </w:t>
      </w:r>
      <w:r w:rsidRPr="00BA67B7">
        <w:rPr>
          <w:b/>
        </w:rPr>
        <w:t>Log On</w:t>
      </w:r>
      <w:r w:rsidRPr="00BA67B7">
        <w:t xml:space="preserve">; you will be presented with the </w:t>
      </w:r>
      <w:r w:rsidR="00696037" w:rsidRPr="00BA67B7">
        <w:t>VistA</w:t>
      </w:r>
      <w:r w:rsidRPr="00BA67B7">
        <w:t xml:space="preserve"> Sign-on </w:t>
      </w:r>
      <w:r w:rsidR="00C62CB8" w:rsidRPr="00BA67B7">
        <w:t>dialogue</w:t>
      </w:r>
      <w:r w:rsidRPr="00BA67B7">
        <w:t>. The Link State indicator will change from red to yellow to green as you progress through the connection process.</w:t>
      </w:r>
    </w:p>
    <w:p w:rsidR="00CE155D" w:rsidRPr="00BA67B7" w:rsidRDefault="00CE155D" w:rsidP="00C769D9">
      <w:pPr>
        <w:pStyle w:val="ListBullet"/>
      </w:pPr>
      <w:r w:rsidRPr="00BA67B7">
        <w:t xml:space="preserve">Test various connections by changing the server and port information under the </w:t>
      </w:r>
      <w:r w:rsidR="00F26614">
        <w:t>“</w:t>
      </w:r>
      <w:r w:rsidRPr="00BA67B7">
        <w:t>Remote Connection Info</w:t>
      </w:r>
      <w:r w:rsidR="00F26614">
        <w:t>”</w:t>
      </w:r>
      <w:r w:rsidRPr="00BA67B7">
        <w:t xml:space="preserve"> block. To verify the connection process is working properly, try logging on to known servers and ports with Listeners running.</w:t>
      </w:r>
    </w:p>
    <w:p w:rsidR="00CE155D" w:rsidRPr="00BA67B7" w:rsidRDefault="00CE155D" w:rsidP="00C769D9">
      <w:pPr>
        <w:pStyle w:val="BodyText"/>
      </w:pPr>
      <w:r w:rsidRPr="00BA67B7">
        <w:t xml:space="preserve">You can also use this tool to resolve a server address without having to log on to the server. Type in a server name in the </w:t>
      </w:r>
      <w:r w:rsidR="00F26614">
        <w:t>“</w:t>
      </w:r>
      <w:r w:rsidRPr="00BA67B7">
        <w:t>Server</w:t>
      </w:r>
      <w:r w:rsidR="00F26614">
        <w:t>”</w:t>
      </w:r>
      <w:r w:rsidRPr="00BA67B7">
        <w:t xml:space="preserve"> box located in the </w:t>
      </w:r>
      <w:r w:rsidR="003E260A">
        <w:t>“</w:t>
      </w:r>
      <w:r w:rsidRPr="00BA67B7">
        <w:t>Remote Connection Info</w:t>
      </w:r>
      <w:r w:rsidR="003E260A">
        <w:t>”</w:t>
      </w:r>
      <w:r w:rsidRPr="00BA67B7">
        <w:t xml:space="preserve"> section of the </w:t>
      </w:r>
      <w:r w:rsidR="00C62CB8" w:rsidRPr="00BA67B7">
        <w:t>dialogue</w:t>
      </w:r>
      <w:r w:rsidRPr="00BA67B7">
        <w:t xml:space="preserve"> and press the enter key. If the server can be found, the IP address will be displayed in the </w:t>
      </w:r>
      <w:r w:rsidR="00F26614">
        <w:t>“</w:t>
      </w:r>
      <w:r w:rsidRPr="00BA67B7">
        <w:t>IP Addr</w:t>
      </w:r>
      <w:r w:rsidR="00F26614">
        <w:t>”</w:t>
      </w:r>
      <w:r w:rsidRPr="00BA67B7">
        <w:t xml:space="preserve"> box in that same section.</w:t>
      </w:r>
    </w:p>
    <w:p w:rsidR="00CE155D" w:rsidRPr="00BA67B7" w:rsidRDefault="00CE155D" w:rsidP="00C769D9">
      <w:pPr>
        <w:pStyle w:val="BodyText"/>
        <w:keepNext/>
        <w:keepLines/>
      </w:pPr>
      <w:r w:rsidRPr="00BA67B7">
        <w:t>If you encounter an error while testing the Broker, make sure you check the following:</w:t>
      </w:r>
    </w:p>
    <w:p w:rsidR="00CE155D" w:rsidRPr="00BA67B7" w:rsidRDefault="00CE155D" w:rsidP="00C769D9">
      <w:pPr>
        <w:pStyle w:val="ListBullet"/>
        <w:keepNext/>
        <w:keepLines/>
      </w:pPr>
      <w:r w:rsidRPr="00BA67B7">
        <w:t>Is the Broker Listener running on the specified port? If not, start the Broker Listener on the specified port.</w:t>
      </w:r>
    </w:p>
    <w:p w:rsidR="00CE155D" w:rsidRPr="00BA67B7" w:rsidRDefault="000D602C" w:rsidP="00C769D9">
      <w:pPr>
        <w:pStyle w:val="NoteIndent2"/>
        <w:keepNext/>
        <w:keepLines/>
      </w:pPr>
      <w:r>
        <w:rPr>
          <w:noProof/>
          <w:lang w:eastAsia="en-US"/>
        </w:rPr>
        <w:drawing>
          <wp:inline distT="0" distB="0" distL="0" distR="0" wp14:anchorId="0E2087E0" wp14:editId="11094597">
            <wp:extent cx="284990" cy="284990"/>
            <wp:effectExtent l="0" t="0" r="1270" b="1270"/>
            <wp:docPr id="73" name="Picture 9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C769D9" w:rsidRPr="00BA67B7">
        <w:tab/>
      </w:r>
      <w:r w:rsidR="00C769D9" w:rsidRPr="00BA67B7">
        <w:rPr>
          <w:b/>
        </w:rPr>
        <w:t>REF:</w:t>
      </w:r>
      <w:r w:rsidR="00C769D9" w:rsidRPr="00BA67B7">
        <w:t xml:space="preserve"> </w:t>
      </w:r>
      <w:r w:rsidR="00C769D9" w:rsidRPr="00BA67B7">
        <w:rPr>
          <w:iCs/>
        </w:rPr>
        <w:t xml:space="preserve">For more information on starting the Broker Listener, </w:t>
      </w:r>
      <w:r w:rsidR="00E8630C" w:rsidRPr="00BA67B7">
        <w:rPr>
          <w:iCs/>
        </w:rPr>
        <w:t>see</w:t>
      </w:r>
      <w:r w:rsidR="00C769D9" w:rsidRPr="00BA67B7">
        <w:rPr>
          <w:iCs/>
        </w:rPr>
        <w:t xml:space="preserve"> </w:t>
      </w:r>
      <w:r w:rsidR="003702EE" w:rsidRPr="00BA67B7">
        <w:rPr>
          <w:iCs/>
        </w:rPr>
        <w:t xml:space="preserve">the </w:t>
      </w:r>
      <w:r w:rsidR="00F26614">
        <w:rPr>
          <w:iCs/>
        </w:rPr>
        <w:t>“</w:t>
      </w:r>
      <w:r w:rsidR="00C769D9" w:rsidRPr="00BA67B7">
        <w:rPr>
          <w:iCs/>
          <w:color w:val="0000FF"/>
          <w:u w:val="single"/>
        </w:rPr>
        <w:fldChar w:fldCharType="begin"/>
      </w:r>
      <w:r w:rsidR="00C769D9" w:rsidRPr="00BA67B7">
        <w:rPr>
          <w:iCs/>
          <w:color w:val="0000FF"/>
          <w:u w:val="single"/>
        </w:rPr>
        <w:instrText xml:space="preserve"> REF _Ref528551494 \h  \* MERGEFORMAT </w:instrText>
      </w:r>
      <w:r w:rsidR="00C769D9" w:rsidRPr="00BA67B7">
        <w:rPr>
          <w:iCs/>
          <w:color w:val="0000FF"/>
          <w:u w:val="single"/>
        </w:rPr>
      </w:r>
      <w:r w:rsidR="00C769D9" w:rsidRPr="00BA67B7">
        <w:rPr>
          <w:iCs/>
          <w:color w:val="0000FF"/>
          <w:u w:val="single"/>
        </w:rPr>
        <w:fldChar w:fldCharType="separate"/>
      </w:r>
      <w:r w:rsidR="00507385" w:rsidRPr="00507385">
        <w:rPr>
          <w:iCs/>
          <w:color w:val="0000FF"/>
          <w:u w:val="single"/>
        </w:rPr>
        <w:t>Broker Listeners and Ports</w:t>
      </w:r>
      <w:r w:rsidR="00C769D9" w:rsidRPr="00BA67B7">
        <w:rPr>
          <w:iCs/>
          <w:color w:val="0000FF"/>
          <w:u w:val="single"/>
        </w:rPr>
        <w:fldChar w:fldCharType="end"/>
      </w:r>
      <w:r w:rsidR="00F26614">
        <w:rPr>
          <w:iCs/>
        </w:rPr>
        <w:t>”</w:t>
      </w:r>
      <w:r w:rsidR="00C769D9" w:rsidRPr="00BA67B7">
        <w:rPr>
          <w:iCs/>
        </w:rPr>
        <w:t xml:space="preserve"> </w:t>
      </w:r>
      <w:r w:rsidR="00DF3EC1" w:rsidRPr="00BA67B7">
        <w:rPr>
          <w:iCs/>
        </w:rPr>
        <w:t>section</w:t>
      </w:r>
      <w:r w:rsidR="00C769D9" w:rsidRPr="00BA67B7">
        <w:rPr>
          <w:iCs/>
        </w:rPr>
        <w:t>.</w:t>
      </w:r>
    </w:p>
    <w:p w:rsidR="00CE155D" w:rsidRPr="00BA67B7" w:rsidRDefault="00CE155D" w:rsidP="00C769D9">
      <w:pPr>
        <w:pStyle w:val="ListBullet"/>
      </w:pPr>
      <w:r w:rsidRPr="00BA67B7">
        <w:t>Have you installed all current Kernel, Kernel Toolkit, and VA FileMan patches? If not, you must install all required patch</w:t>
      </w:r>
      <w:r w:rsidR="00322E4A" w:rsidRPr="00BA67B7">
        <w:t xml:space="preserve">es (see the </w:t>
      </w:r>
      <w:r w:rsidRPr="00BA67B7">
        <w:rPr>
          <w:i/>
          <w:iCs/>
        </w:rPr>
        <w:t>RPC Broker Installation Guide</w:t>
      </w:r>
      <w:r w:rsidRPr="00BA67B7">
        <w:t>).</w:t>
      </w:r>
    </w:p>
    <w:p w:rsidR="00CE155D" w:rsidRPr="00BA67B7" w:rsidRDefault="00CE155D" w:rsidP="00C769D9">
      <w:pPr>
        <w:pStyle w:val="ListBullet"/>
        <w:keepNext/>
        <w:keepLines/>
      </w:pPr>
      <w:r w:rsidRPr="00BA67B7">
        <w:lastRenderedPageBreak/>
        <w:t>Did you change the IP address for BROKERSERVER</w:t>
      </w:r>
      <w:r w:rsidR="003B6A62" w:rsidRPr="00BA67B7">
        <w:fldChar w:fldCharType="begin"/>
      </w:r>
      <w:r w:rsidR="003B6A62" w:rsidRPr="00BA67B7">
        <w:instrText xml:space="preserve"> XE </w:instrText>
      </w:r>
      <w:r w:rsidR="00F26614">
        <w:instrText>“</w:instrText>
      </w:r>
      <w:r w:rsidR="003B6A62" w:rsidRPr="00BA67B7">
        <w:rPr>
          <w:iCs/>
        </w:rPr>
        <w:instrText>BROKERSERVER</w:instrText>
      </w:r>
      <w:r w:rsidR="00F26614">
        <w:instrText>”</w:instrText>
      </w:r>
      <w:r w:rsidR="003B6A62" w:rsidRPr="00BA67B7">
        <w:instrText xml:space="preserve"> </w:instrText>
      </w:r>
      <w:r w:rsidR="003B6A62" w:rsidRPr="00BA67B7">
        <w:fldChar w:fldCharType="end"/>
      </w:r>
      <w:r w:rsidRPr="00BA67B7">
        <w:t xml:space="preserve"> in the HOSTS file</w:t>
      </w:r>
      <w:r w:rsidRPr="00BA67B7">
        <w:fldChar w:fldCharType="begin"/>
      </w:r>
      <w:r w:rsidR="00322E4A" w:rsidRPr="00BA67B7">
        <w:instrText xml:space="preserve">XE </w:instrText>
      </w:r>
      <w:r w:rsidR="00F26614">
        <w:instrText>“</w:instrText>
      </w:r>
      <w:r w:rsidR="00322E4A" w:rsidRPr="00BA67B7">
        <w:instrText>HOSTS F</w:instrText>
      </w:r>
      <w:r w:rsidRPr="00BA67B7">
        <w:instrText>ile</w:instrText>
      </w:r>
      <w:r w:rsidR="00F26614">
        <w:instrText>”</w:instrText>
      </w:r>
      <w:r w:rsidRPr="00BA67B7">
        <w:fldChar w:fldCharType="end"/>
      </w:r>
      <w:r w:rsidR="00B95291" w:rsidRPr="00BA67B7">
        <w:fldChar w:fldCharType="begin"/>
      </w:r>
      <w:r w:rsidR="00B95291" w:rsidRPr="00BA67B7">
        <w:instrText xml:space="preserve">XE </w:instrText>
      </w:r>
      <w:r w:rsidR="00F26614">
        <w:instrText>“</w:instrText>
      </w:r>
      <w:r w:rsidR="00B95291" w:rsidRPr="00BA67B7">
        <w:instrText>Files:HOSTS</w:instrText>
      </w:r>
      <w:r w:rsidR="00F26614">
        <w:instrText>”</w:instrText>
      </w:r>
      <w:r w:rsidR="00B95291" w:rsidRPr="00BA67B7">
        <w:fldChar w:fldCharType="end"/>
      </w:r>
      <w:r w:rsidRPr="00BA67B7">
        <w:t xml:space="preserve"> in this session? If the IP address and server name are not resolvable, you need to correct the entry.</w:t>
      </w:r>
    </w:p>
    <w:p w:rsidR="00CE155D" w:rsidRPr="00BA67B7" w:rsidRDefault="000D602C" w:rsidP="00C769D9">
      <w:pPr>
        <w:pStyle w:val="NoteIndent2"/>
      </w:pPr>
      <w:r>
        <w:rPr>
          <w:noProof/>
          <w:lang w:eastAsia="en-US"/>
        </w:rPr>
        <w:drawing>
          <wp:inline distT="0" distB="0" distL="0" distR="0" wp14:anchorId="2BBF6196" wp14:editId="680F8604">
            <wp:extent cx="284990" cy="284990"/>
            <wp:effectExtent l="0" t="0" r="1270" b="1270"/>
            <wp:docPr id="74" name="Picture 9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C769D9" w:rsidRPr="00BA67B7">
        <w:tab/>
      </w:r>
      <w:r w:rsidR="00C769D9" w:rsidRPr="00BA67B7">
        <w:rPr>
          <w:b/>
          <w:iCs/>
        </w:rPr>
        <w:t>NOTE:</w:t>
      </w:r>
      <w:r w:rsidR="00C769D9" w:rsidRPr="00BA67B7">
        <w:rPr>
          <w:iCs/>
        </w:rPr>
        <w:t xml:space="preserve"> Your site can use the HOSTS file</w:t>
      </w:r>
      <w:r w:rsidR="00C769D9" w:rsidRPr="00BA67B7">
        <w:rPr>
          <w:iCs/>
        </w:rPr>
        <w:fldChar w:fldCharType="begin"/>
      </w:r>
      <w:r w:rsidR="00C769D9" w:rsidRPr="00BA67B7">
        <w:instrText xml:space="preserve"> XE </w:instrText>
      </w:r>
      <w:r w:rsidR="00F26614">
        <w:instrText>“</w:instrText>
      </w:r>
      <w:r w:rsidR="00C769D9" w:rsidRPr="00BA67B7">
        <w:rPr>
          <w:iCs/>
          <w:kern w:val="2"/>
        </w:rPr>
        <w:instrText>HOSTS File</w:instrText>
      </w:r>
      <w:r w:rsidR="00F26614">
        <w:instrText>”</w:instrText>
      </w:r>
      <w:r w:rsidR="00C769D9" w:rsidRPr="00BA67B7">
        <w:instrText xml:space="preserve"> </w:instrText>
      </w:r>
      <w:r w:rsidR="00C769D9" w:rsidRPr="00BA67B7">
        <w:rPr>
          <w:iCs/>
        </w:rPr>
        <w:fldChar w:fldCharType="end"/>
      </w:r>
      <w:r w:rsidR="00C769D9" w:rsidRPr="00BA67B7">
        <w:fldChar w:fldCharType="begin"/>
      </w:r>
      <w:r w:rsidR="00C769D9" w:rsidRPr="00BA67B7">
        <w:instrText xml:space="preserve">XE </w:instrText>
      </w:r>
      <w:r w:rsidR="00F26614">
        <w:instrText>“</w:instrText>
      </w:r>
      <w:r w:rsidR="00C769D9" w:rsidRPr="00BA67B7">
        <w:instrText>Files:HOSTS</w:instrText>
      </w:r>
      <w:r w:rsidR="00F26614">
        <w:instrText>”</w:instrText>
      </w:r>
      <w:r w:rsidR="00C769D9" w:rsidRPr="00BA67B7">
        <w:fldChar w:fldCharType="end"/>
      </w:r>
      <w:r w:rsidR="00C769D9" w:rsidRPr="00BA67B7">
        <w:rPr>
          <w:iCs/>
        </w:rPr>
        <w:t xml:space="preserve"> or DNS</w:t>
      </w:r>
      <w:r w:rsidR="00C769D9" w:rsidRPr="00BA67B7">
        <w:rPr>
          <w:iCs/>
        </w:rPr>
        <w:fldChar w:fldCharType="begin"/>
      </w:r>
      <w:r w:rsidR="00C769D9" w:rsidRPr="00BA67B7">
        <w:instrText xml:space="preserve"> XE </w:instrText>
      </w:r>
      <w:r w:rsidR="00F26614">
        <w:instrText>“</w:instrText>
      </w:r>
      <w:r w:rsidR="00C769D9" w:rsidRPr="00BA67B7">
        <w:rPr>
          <w:iCs/>
        </w:rPr>
        <w:instrText>DNS</w:instrText>
      </w:r>
      <w:r w:rsidR="00F26614">
        <w:instrText>”</w:instrText>
      </w:r>
      <w:r w:rsidR="00C769D9" w:rsidRPr="00BA67B7">
        <w:instrText xml:space="preserve"> </w:instrText>
      </w:r>
      <w:r w:rsidR="00C769D9" w:rsidRPr="00BA67B7">
        <w:rPr>
          <w:iCs/>
        </w:rPr>
        <w:fldChar w:fldCharType="end"/>
      </w:r>
      <w:r w:rsidR="00C769D9" w:rsidRPr="00BA67B7">
        <w:rPr>
          <w:iCs/>
        </w:rPr>
        <w:t xml:space="preserve"> to resolve IP addresses and server names. If the HOSTS file</w:t>
      </w:r>
      <w:r w:rsidR="00C769D9" w:rsidRPr="00BA67B7">
        <w:rPr>
          <w:iCs/>
        </w:rPr>
        <w:fldChar w:fldCharType="begin"/>
      </w:r>
      <w:r w:rsidR="00C769D9" w:rsidRPr="00BA67B7">
        <w:instrText xml:space="preserve"> XE </w:instrText>
      </w:r>
      <w:r w:rsidR="00F26614">
        <w:instrText>“</w:instrText>
      </w:r>
      <w:r w:rsidR="00C769D9" w:rsidRPr="00BA67B7">
        <w:rPr>
          <w:iCs/>
          <w:kern w:val="2"/>
        </w:rPr>
        <w:instrText>HOSTS File</w:instrText>
      </w:r>
      <w:r w:rsidR="00F26614">
        <w:instrText>”</w:instrText>
      </w:r>
      <w:r w:rsidR="00C769D9" w:rsidRPr="00BA67B7">
        <w:instrText xml:space="preserve"> </w:instrText>
      </w:r>
      <w:r w:rsidR="00C769D9" w:rsidRPr="00BA67B7">
        <w:rPr>
          <w:iCs/>
        </w:rPr>
        <w:fldChar w:fldCharType="end"/>
      </w:r>
      <w:r w:rsidR="00C769D9" w:rsidRPr="00BA67B7">
        <w:fldChar w:fldCharType="begin"/>
      </w:r>
      <w:r w:rsidR="00C769D9" w:rsidRPr="00BA67B7">
        <w:instrText xml:space="preserve">XE </w:instrText>
      </w:r>
      <w:r w:rsidR="00F26614">
        <w:instrText>“</w:instrText>
      </w:r>
      <w:r w:rsidR="00C769D9" w:rsidRPr="00BA67B7">
        <w:instrText>Files:HOSTS</w:instrText>
      </w:r>
      <w:r w:rsidR="00F26614">
        <w:instrText>”</w:instrText>
      </w:r>
      <w:r w:rsidR="00C769D9" w:rsidRPr="00BA67B7">
        <w:fldChar w:fldCharType="end"/>
      </w:r>
      <w:r w:rsidR="00C769D9" w:rsidRPr="00BA67B7">
        <w:rPr>
          <w:iCs/>
        </w:rPr>
        <w:t xml:space="preserve"> is not supported in your LAN</w:t>
      </w:r>
      <w:r w:rsidR="00C769D9" w:rsidRPr="00BA67B7">
        <w:rPr>
          <w:iCs/>
        </w:rPr>
        <w:fldChar w:fldCharType="begin"/>
      </w:r>
      <w:r w:rsidR="00C769D9" w:rsidRPr="00BA67B7">
        <w:instrText xml:space="preserve"> XE </w:instrText>
      </w:r>
      <w:r w:rsidR="00F26614">
        <w:instrText>“</w:instrText>
      </w:r>
      <w:r w:rsidR="00C769D9" w:rsidRPr="00BA67B7">
        <w:rPr>
          <w:iCs/>
        </w:rPr>
        <w:instrText>LAN</w:instrText>
      </w:r>
      <w:r w:rsidR="00F26614">
        <w:instrText>”</w:instrText>
      </w:r>
      <w:r w:rsidR="00C769D9" w:rsidRPr="00BA67B7">
        <w:instrText xml:space="preserve"> </w:instrText>
      </w:r>
      <w:r w:rsidR="00C769D9" w:rsidRPr="00BA67B7">
        <w:rPr>
          <w:iCs/>
        </w:rPr>
        <w:fldChar w:fldCharType="end"/>
      </w:r>
      <w:r w:rsidR="00C769D9" w:rsidRPr="00BA67B7">
        <w:rPr>
          <w:iCs/>
        </w:rPr>
        <w:t>, then you will need to work with the DNS database and see if the value returned by the DNS query really identifies the machine where the listener is running.</w:t>
      </w:r>
    </w:p>
    <w:p w:rsidR="00CE155D" w:rsidRPr="00BA67B7" w:rsidRDefault="00CE155D" w:rsidP="00C769D9">
      <w:pPr>
        <w:pStyle w:val="ListBullet"/>
      </w:pPr>
      <w:r w:rsidRPr="00BA67B7">
        <w:t>Is the IP address resolvable for the BROKERSERVER</w:t>
      </w:r>
      <w:r w:rsidR="003B6A62" w:rsidRPr="00BA67B7">
        <w:fldChar w:fldCharType="begin"/>
      </w:r>
      <w:r w:rsidR="003B6A62" w:rsidRPr="00BA67B7">
        <w:instrText xml:space="preserve"> XE </w:instrText>
      </w:r>
      <w:r w:rsidR="00F26614">
        <w:instrText>“</w:instrText>
      </w:r>
      <w:r w:rsidR="003B6A62" w:rsidRPr="00BA67B7">
        <w:rPr>
          <w:iCs/>
        </w:rPr>
        <w:instrText>BROKERSERVER</w:instrText>
      </w:r>
      <w:r w:rsidR="00F26614">
        <w:instrText>”</w:instrText>
      </w:r>
      <w:r w:rsidR="003B6A62" w:rsidRPr="00BA67B7">
        <w:instrText xml:space="preserve"> </w:instrText>
      </w:r>
      <w:r w:rsidR="003B6A62" w:rsidRPr="00BA67B7">
        <w:fldChar w:fldCharType="end"/>
      </w:r>
      <w:r w:rsidRPr="00BA67B7">
        <w:t xml:space="preserve"> listed under the TCP/IP</w:t>
      </w:r>
      <w:r w:rsidR="00D675B8" w:rsidRPr="00BA67B7">
        <w:fldChar w:fldCharType="begin"/>
      </w:r>
      <w:r w:rsidR="00D675B8" w:rsidRPr="00BA67B7">
        <w:instrText xml:space="preserve"> XE </w:instrText>
      </w:r>
      <w:r w:rsidR="00F26614">
        <w:instrText>“</w:instrText>
      </w:r>
      <w:r w:rsidR="00D675B8" w:rsidRPr="00BA67B7">
        <w:instrText>TCP/IP</w:instrText>
      </w:r>
      <w:r w:rsidR="00F26614">
        <w:instrText>”</w:instrText>
      </w:r>
      <w:r w:rsidR="00D675B8" w:rsidRPr="00BA67B7">
        <w:instrText xml:space="preserve"> </w:instrText>
      </w:r>
      <w:r w:rsidR="00D675B8" w:rsidRPr="00BA67B7">
        <w:fldChar w:fldCharType="end"/>
      </w:r>
      <w:r w:rsidRPr="00BA67B7">
        <w:t xml:space="preserve"> Server? If not, edit the HOSTS file</w:t>
      </w:r>
      <w:r w:rsidR="003B6A62" w:rsidRPr="00BA67B7">
        <w:fldChar w:fldCharType="begin"/>
      </w:r>
      <w:r w:rsidR="003B6A62" w:rsidRPr="00BA67B7">
        <w:instrText xml:space="preserve"> XE </w:instrText>
      </w:r>
      <w:r w:rsidR="00F26614">
        <w:instrText>“</w:instrText>
      </w:r>
      <w:r w:rsidR="003B6A62" w:rsidRPr="00BA67B7">
        <w:rPr>
          <w:iCs/>
          <w:kern w:val="2"/>
        </w:rPr>
        <w:instrText>HOSTS File</w:instrText>
      </w:r>
      <w:r w:rsidR="00F26614">
        <w:instrText>”</w:instrText>
      </w:r>
      <w:r w:rsidR="003B6A62" w:rsidRPr="00BA67B7">
        <w:instrText xml:space="preserve"> </w:instrText>
      </w:r>
      <w:r w:rsidR="003B6A62" w:rsidRPr="00BA67B7">
        <w:fldChar w:fldCharType="end"/>
      </w:r>
      <w:r w:rsidR="00B95291" w:rsidRPr="00BA67B7">
        <w:fldChar w:fldCharType="begin"/>
      </w:r>
      <w:r w:rsidR="00B95291" w:rsidRPr="00BA67B7">
        <w:instrText xml:space="preserve">XE </w:instrText>
      </w:r>
      <w:r w:rsidR="00F26614">
        <w:instrText>“</w:instrText>
      </w:r>
      <w:r w:rsidR="00B95291" w:rsidRPr="00BA67B7">
        <w:instrText>Files:HOSTS</w:instrText>
      </w:r>
      <w:r w:rsidR="00F26614">
        <w:instrText>”</w:instrText>
      </w:r>
      <w:r w:rsidR="00B95291" w:rsidRPr="00BA67B7">
        <w:fldChar w:fldCharType="end"/>
      </w:r>
      <w:r w:rsidRPr="00BA67B7">
        <w:t xml:space="preserve"> in your Microsoft</w:t>
      </w:r>
      <w:r w:rsidR="008D302A" w:rsidRPr="00BA67B7">
        <w:rPr>
          <w:vertAlign w:val="superscript"/>
        </w:rPr>
        <w:t>®</w:t>
      </w:r>
      <w:r w:rsidRPr="00BA67B7">
        <w:t xml:space="preserve"> Windows directory and correct the IP address for the BROKERSERVER</w:t>
      </w:r>
      <w:r w:rsidR="00322E4A" w:rsidRPr="00BA67B7">
        <w:fldChar w:fldCharType="begin"/>
      </w:r>
      <w:r w:rsidR="00322E4A" w:rsidRPr="00BA67B7">
        <w:instrText xml:space="preserve"> XE </w:instrText>
      </w:r>
      <w:r w:rsidR="00F26614">
        <w:instrText>“</w:instrText>
      </w:r>
      <w:r w:rsidR="00322E4A" w:rsidRPr="00BA67B7">
        <w:rPr>
          <w:iCs/>
        </w:rPr>
        <w:instrText>BROKERSERVER</w:instrText>
      </w:r>
      <w:r w:rsidR="00F26614">
        <w:instrText>”</w:instrText>
      </w:r>
      <w:r w:rsidR="00322E4A" w:rsidRPr="00BA67B7">
        <w:instrText xml:space="preserve"> </w:instrText>
      </w:r>
      <w:r w:rsidR="00322E4A" w:rsidRPr="00BA67B7">
        <w:fldChar w:fldCharType="end"/>
      </w:r>
      <w:r w:rsidRPr="00BA67B7">
        <w:t xml:space="preserve"> or resolve the IP address with DNS</w:t>
      </w:r>
      <w:r w:rsidRPr="00BA67B7">
        <w:fldChar w:fldCharType="begin"/>
      </w:r>
      <w:r w:rsidRPr="00BA67B7">
        <w:instrText xml:space="preserve">XE </w:instrText>
      </w:r>
      <w:r w:rsidR="00F26614">
        <w:instrText>“</w:instrText>
      </w:r>
      <w:r w:rsidRPr="00BA67B7">
        <w:instrText>DNS</w:instrText>
      </w:r>
      <w:r w:rsidR="00F26614">
        <w:instrText>”</w:instrText>
      </w:r>
      <w:r w:rsidRPr="00BA67B7">
        <w:fldChar w:fldCharType="end"/>
      </w:r>
      <w:r w:rsidRPr="00BA67B7">
        <w:t>.</w:t>
      </w:r>
    </w:p>
    <w:p w:rsidR="00CE155D" w:rsidRPr="00BA67B7" w:rsidRDefault="00CE155D" w:rsidP="00C769D9">
      <w:pPr>
        <w:pStyle w:val="ListBullet"/>
      </w:pPr>
      <w:r w:rsidRPr="00BA67B7">
        <w:t>Does the TCP/IP</w:t>
      </w:r>
      <w:r w:rsidR="00D675B8" w:rsidRPr="00BA67B7">
        <w:fldChar w:fldCharType="begin"/>
      </w:r>
      <w:r w:rsidR="00D675B8" w:rsidRPr="00BA67B7">
        <w:instrText xml:space="preserve"> XE </w:instrText>
      </w:r>
      <w:r w:rsidR="00F26614">
        <w:instrText>“</w:instrText>
      </w:r>
      <w:r w:rsidR="00D675B8" w:rsidRPr="00BA67B7">
        <w:instrText>TCP/IP</w:instrText>
      </w:r>
      <w:r w:rsidR="00F26614">
        <w:instrText>”</w:instrText>
      </w:r>
      <w:r w:rsidR="00D675B8" w:rsidRPr="00BA67B7">
        <w:instrText xml:space="preserve"> </w:instrText>
      </w:r>
      <w:r w:rsidR="00D675B8" w:rsidRPr="00BA67B7">
        <w:fldChar w:fldCharType="end"/>
      </w:r>
      <w:r w:rsidRPr="00BA67B7">
        <w:t xml:space="preserve"> address (used in the HOSTS file</w:t>
      </w:r>
      <w:r w:rsidRPr="00BA67B7">
        <w:fldChar w:fldCharType="begin"/>
      </w:r>
      <w:r w:rsidR="00322E4A" w:rsidRPr="00BA67B7">
        <w:instrText xml:space="preserve">XE </w:instrText>
      </w:r>
      <w:r w:rsidR="00F26614">
        <w:instrText>“</w:instrText>
      </w:r>
      <w:r w:rsidR="00322E4A" w:rsidRPr="00BA67B7">
        <w:instrText>HOSTS F</w:instrText>
      </w:r>
      <w:r w:rsidRPr="00BA67B7">
        <w:instrText>ile</w:instrText>
      </w:r>
      <w:r w:rsidR="00F26614">
        <w:instrText>”</w:instrText>
      </w:r>
      <w:r w:rsidRPr="00BA67B7">
        <w:fldChar w:fldCharType="end"/>
      </w:r>
      <w:r w:rsidR="00B95291" w:rsidRPr="00BA67B7">
        <w:fldChar w:fldCharType="begin"/>
      </w:r>
      <w:r w:rsidR="00B95291" w:rsidRPr="00BA67B7">
        <w:instrText xml:space="preserve">XE </w:instrText>
      </w:r>
      <w:r w:rsidR="00F26614">
        <w:instrText>“</w:instrText>
      </w:r>
      <w:r w:rsidR="00B95291" w:rsidRPr="00BA67B7">
        <w:instrText>Files:HOSTS</w:instrText>
      </w:r>
      <w:r w:rsidR="00F26614">
        <w:instrText>”</w:instrText>
      </w:r>
      <w:r w:rsidR="00B95291" w:rsidRPr="00BA67B7">
        <w:fldChar w:fldCharType="end"/>
      </w:r>
      <w:r w:rsidRPr="00BA67B7">
        <w:t>) correspond to the IP address that is owned by the node used to start up the Broker Listener? If you have several nodes that can service your Test/Production account, you must make sure that the one used to start up the Listener is the one being referenced in the HOSTS file.</w:t>
      </w:r>
    </w:p>
    <w:p w:rsidR="00CE155D" w:rsidRPr="00BA67B7" w:rsidRDefault="00CE155D" w:rsidP="0087360D">
      <w:pPr>
        <w:pStyle w:val="Heading2"/>
      </w:pPr>
      <w:bookmarkStart w:id="410" w:name="_Toc449511524"/>
      <w:r w:rsidRPr="00BA67B7">
        <w:t>Verify and Test the Network Connection</w:t>
      </w:r>
      <w:bookmarkEnd w:id="410"/>
    </w:p>
    <w:p w:rsidR="00CE155D" w:rsidRPr="00BA67B7" w:rsidRDefault="00A344E2" w:rsidP="00A344E2">
      <w:pPr>
        <w:pStyle w:val="BodyText"/>
        <w:keepNext/>
        <w:keepLines/>
      </w:pPr>
      <w:r w:rsidRPr="00BA67B7">
        <w:fldChar w:fldCharType="begin"/>
      </w:r>
      <w:r w:rsidRPr="00BA67B7">
        <w:instrText xml:space="preserve">XE </w:instrText>
      </w:r>
      <w:r w:rsidR="00F26614">
        <w:instrText>“</w:instrText>
      </w:r>
      <w:r w:rsidRPr="00BA67B7">
        <w:instrText>Verify and Test the Network Connection</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Network Connection</w:instrText>
      </w:r>
      <w:r w:rsidR="00F26614">
        <w:instrText>”</w:instrText>
      </w:r>
      <w:r w:rsidRPr="00BA67B7">
        <w:fldChar w:fldCharType="end"/>
      </w:r>
      <w:r w:rsidRPr="00BA67B7">
        <w:fldChar w:fldCharType="begin"/>
      </w:r>
      <w:r w:rsidRPr="00BA67B7">
        <w:instrText xml:space="preserve"> XE </w:instrText>
      </w:r>
      <w:r w:rsidR="00F26614">
        <w:instrText>“</w:instrText>
      </w:r>
      <w:r w:rsidRPr="00BA67B7">
        <w:instrText>Troubleshooting:Network Connection</w:instrText>
      </w:r>
      <w:r w:rsidR="00F26614">
        <w:instrText>”</w:instrText>
      </w:r>
      <w:r w:rsidRPr="00BA67B7">
        <w:instrText xml:space="preserve"> </w:instrText>
      </w:r>
      <w:r w:rsidRPr="00BA67B7">
        <w:fldChar w:fldCharType="end"/>
      </w:r>
      <w:r w:rsidR="00CE155D" w:rsidRPr="00BA67B7">
        <w:t>To detect and avoid network problems, do the following:</w:t>
      </w:r>
    </w:p>
    <w:p w:rsidR="00127538" w:rsidRDefault="00127538" w:rsidP="00127538">
      <w:pPr>
        <w:pStyle w:val="ListNumber"/>
        <w:keepNext/>
        <w:keepLines/>
        <w:numPr>
          <w:ilvl w:val="0"/>
          <w:numId w:val="39"/>
        </w:numPr>
        <w:tabs>
          <w:tab w:val="clear" w:pos="360"/>
        </w:tabs>
        <w:ind w:left="720"/>
      </w:pPr>
      <w:r w:rsidRPr="00BA67B7">
        <w:t>First, make sure you actually have TCP/IP</w:t>
      </w:r>
      <w:r w:rsidRPr="00BA67B7">
        <w:fldChar w:fldCharType="begin"/>
      </w:r>
      <w:r w:rsidRPr="00BA67B7">
        <w:instrText xml:space="preserve"> XE </w:instrText>
      </w:r>
      <w:r w:rsidR="00F26614">
        <w:instrText>“</w:instrText>
      </w:r>
      <w:r w:rsidRPr="00BA67B7">
        <w:instrText>TCP/IP</w:instrText>
      </w:r>
      <w:r w:rsidR="00F26614">
        <w:instrText>”</w:instrText>
      </w:r>
      <w:r w:rsidRPr="00BA67B7">
        <w:instrText xml:space="preserve"> </w:instrText>
      </w:r>
      <w:r w:rsidRPr="00BA67B7">
        <w:fldChar w:fldCharType="end"/>
      </w:r>
      <w:r w:rsidRPr="00BA67B7">
        <w:t xml:space="preserve"> running correctly on your workstation.</w:t>
      </w:r>
    </w:p>
    <w:p w:rsidR="00127538" w:rsidRPr="00BA67B7" w:rsidRDefault="00127538" w:rsidP="00127538">
      <w:pPr>
        <w:pStyle w:val="BodyText3"/>
        <w:keepNext/>
        <w:keepLines/>
      </w:pPr>
      <w:r w:rsidRPr="00BA67B7">
        <w:t>At the DOS/Command prompt type PING</w:t>
      </w:r>
      <w:r w:rsidRPr="00BA67B7">
        <w:fldChar w:fldCharType="begin"/>
      </w:r>
      <w:r w:rsidRPr="00BA67B7">
        <w:instrText xml:space="preserve">XE </w:instrText>
      </w:r>
      <w:r w:rsidR="00F26614">
        <w:instrText>“</w:instrText>
      </w:r>
      <w:r w:rsidRPr="00BA67B7">
        <w:instrText>PING</w:instrText>
      </w:r>
      <w:r w:rsidR="00F26614">
        <w:instrText>”</w:instrText>
      </w:r>
      <w:r w:rsidRPr="00BA67B7">
        <w:fldChar w:fldCharType="end"/>
      </w:r>
      <w:r w:rsidRPr="00BA67B7">
        <w:t xml:space="preserve"> ###.###.###.### to the server host to which you are trying to connect (where ###.###.###.### equals the IP address of the server). For example:</w:t>
      </w:r>
    </w:p>
    <w:p w:rsidR="00127538" w:rsidRPr="00BA67B7" w:rsidRDefault="00127538" w:rsidP="00127538">
      <w:pPr>
        <w:pStyle w:val="CodeExampleIndent"/>
      </w:pPr>
      <w:r w:rsidRPr="00BA67B7">
        <w:t>C:\&gt;PING 127.0.0.1</w:t>
      </w:r>
    </w:p>
    <w:p w:rsidR="00127538" w:rsidRPr="00BA67B7" w:rsidRDefault="00127538" w:rsidP="00127538">
      <w:pPr>
        <w:pStyle w:val="BodyText3"/>
        <w:keepNext/>
        <w:keepLines/>
      </w:pPr>
      <w:r w:rsidRPr="00BA67B7">
        <w:t>Alternatively, you can PING</w:t>
      </w:r>
      <w:r w:rsidRPr="00BA67B7">
        <w:fldChar w:fldCharType="begin"/>
      </w:r>
      <w:r w:rsidRPr="00BA67B7">
        <w:instrText xml:space="preserve">XE </w:instrText>
      </w:r>
      <w:r w:rsidR="00F26614">
        <w:instrText>“</w:instrText>
      </w:r>
      <w:r w:rsidRPr="00BA67B7">
        <w:instrText>PING</w:instrText>
      </w:r>
      <w:r w:rsidR="00F26614">
        <w:instrText>”</w:instrText>
      </w:r>
      <w:r w:rsidRPr="00BA67B7">
        <w:fldChar w:fldCharType="end"/>
      </w:r>
      <w:r w:rsidRPr="00BA67B7">
        <w:t xml:space="preserve"> the same server name you are trying to connect to or resolve (e.g., BROKERSERVER</w:t>
      </w:r>
      <w:r w:rsidRPr="00BA67B7">
        <w:fldChar w:fldCharType="begin"/>
      </w:r>
      <w:r w:rsidRPr="00BA67B7">
        <w:instrText xml:space="preserve"> XE </w:instrText>
      </w:r>
      <w:r w:rsidR="00F26614">
        <w:instrText>“</w:instrText>
      </w:r>
      <w:r w:rsidRPr="00BA67B7">
        <w:rPr>
          <w:iCs/>
        </w:rPr>
        <w:instrText>BROKERSERVER</w:instrText>
      </w:r>
      <w:r w:rsidR="00F26614">
        <w:instrText>”</w:instrText>
      </w:r>
      <w:r w:rsidRPr="00BA67B7">
        <w:instrText xml:space="preserve"> </w:instrText>
      </w:r>
      <w:r w:rsidRPr="00BA67B7">
        <w:fldChar w:fldCharType="end"/>
      </w:r>
      <w:r w:rsidRPr="00BA67B7">
        <w:t>). For example:</w:t>
      </w:r>
    </w:p>
    <w:p w:rsidR="00127538" w:rsidRPr="00BA67B7" w:rsidRDefault="00127538" w:rsidP="00127538">
      <w:pPr>
        <w:pStyle w:val="CodeExampleIndent"/>
      </w:pPr>
      <w:r w:rsidRPr="00BA67B7">
        <w:t>C:\&gt;PING BROKERSERVER</w:t>
      </w:r>
    </w:p>
    <w:p w:rsidR="00127538" w:rsidRPr="00BA67B7" w:rsidRDefault="00127538" w:rsidP="00127538">
      <w:pPr>
        <w:pStyle w:val="NoteIndent2"/>
        <w:keepNext/>
        <w:keepLines/>
      </w:pPr>
      <w:r>
        <w:rPr>
          <w:noProof/>
          <w:lang w:eastAsia="en-US"/>
        </w:rPr>
        <w:drawing>
          <wp:inline distT="0" distB="0" distL="0" distR="0" wp14:anchorId="36952F14" wp14:editId="143BF420">
            <wp:extent cx="284990" cy="284990"/>
            <wp:effectExtent l="0" t="0" r="1270" b="1270"/>
            <wp:docPr id="75" name="Picture 8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Pr="00BA67B7">
        <w:tab/>
      </w:r>
      <w:r w:rsidRPr="00BA67B7">
        <w:rPr>
          <w:b/>
          <w:iCs/>
        </w:rPr>
        <w:t>NOTE:</w:t>
      </w:r>
      <w:r w:rsidRPr="00BA67B7">
        <w:rPr>
          <w:iCs/>
        </w:rPr>
        <w:t xml:space="preserve"> </w:t>
      </w:r>
      <w:r w:rsidR="00F26614">
        <w:rPr>
          <w:iCs/>
        </w:rPr>
        <w:t>“</w:t>
      </w:r>
      <w:r w:rsidRPr="00BA67B7">
        <w:rPr>
          <w:iCs/>
        </w:rPr>
        <w:t>PINGing</w:t>
      </w:r>
      <w:r w:rsidR="00F26614">
        <w:rPr>
          <w:iCs/>
        </w:rPr>
        <w:t>”</w:t>
      </w:r>
      <w:r w:rsidRPr="00BA67B7">
        <w:rPr>
          <w:iCs/>
        </w:rPr>
        <w:t xml:space="preserve"> is a way to test connectivity. PINGing sends an Internet Control Message Protocol (ICMP) packet to the server in question and requests a response. It verifies that the server is running and the network is properly configured.</w:t>
      </w:r>
    </w:p>
    <w:p w:rsidR="00127538" w:rsidRPr="00BA67B7" w:rsidRDefault="00127538" w:rsidP="00127538">
      <w:pPr>
        <w:pStyle w:val="ListBulletIndent2"/>
        <w:keepNext/>
        <w:keepLines/>
      </w:pPr>
      <w:r w:rsidRPr="00BA67B7">
        <w:t>If the host is unreachable, there is a network problem and you should consult with your network administrator.</w:t>
      </w:r>
    </w:p>
    <w:p w:rsidR="00127538" w:rsidRPr="00BA67B7" w:rsidRDefault="00127538" w:rsidP="00127538">
      <w:pPr>
        <w:pStyle w:val="ListBulletIndent2"/>
        <w:keepNext/>
        <w:keepLines/>
      </w:pPr>
      <w:r w:rsidRPr="00BA67B7">
        <w:t>If you get a timeout, it may be your network configuration on the client workstation, proceed to Step #2.</w:t>
      </w:r>
    </w:p>
    <w:p w:rsidR="00127538" w:rsidRPr="00BA67B7" w:rsidRDefault="00127538" w:rsidP="00127538">
      <w:pPr>
        <w:pStyle w:val="ListBulletIndent2"/>
      </w:pPr>
      <w:r w:rsidRPr="00BA67B7">
        <w:t>If the server is reachable, proceed to Step #4.</w:t>
      </w:r>
    </w:p>
    <w:p w:rsidR="00CE155D" w:rsidRPr="00BA67B7" w:rsidRDefault="00CE155D" w:rsidP="00A344E2">
      <w:pPr>
        <w:pStyle w:val="ListNumber"/>
      </w:pPr>
      <w:r w:rsidRPr="00BA67B7">
        <w:t>Check the properties of the WINSOCK.DLL</w:t>
      </w:r>
      <w:r w:rsidRPr="00BA67B7">
        <w:fldChar w:fldCharType="begin"/>
      </w:r>
      <w:r w:rsidRPr="00BA67B7">
        <w:instrText xml:space="preserve">XE </w:instrText>
      </w:r>
      <w:r w:rsidR="00F26614">
        <w:instrText>“</w:instrText>
      </w:r>
      <w:r w:rsidRPr="00BA67B7">
        <w:instrText>WINSOCK.DLL</w:instrText>
      </w:r>
      <w:r w:rsidR="00F26614">
        <w:instrText>”</w:instrText>
      </w:r>
      <w:r w:rsidRPr="00BA67B7">
        <w:fldChar w:fldCharType="end"/>
      </w:r>
      <w:r w:rsidR="002A25E3" w:rsidRPr="00BA67B7">
        <w:fldChar w:fldCharType="begin"/>
      </w:r>
      <w:r w:rsidR="002A25E3" w:rsidRPr="00BA67B7">
        <w:instrText xml:space="preserve">XE </w:instrText>
      </w:r>
      <w:r w:rsidR="00F26614">
        <w:instrText>“</w:instrText>
      </w:r>
      <w:r w:rsidR="002A25E3" w:rsidRPr="00BA67B7">
        <w:instrText>DLL:WINSOCK.DLL</w:instrText>
      </w:r>
      <w:r w:rsidR="00F26614">
        <w:instrText>”</w:instrText>
      </w:r>
      <w:r w:rsidR="002A25E3" w:rsidRPr="00BA67B7">
        <w:fldChar w:fldCharType="end"/>
      </w:r>
      <w:r w:rsidRPr="00BA67B7">
        <w:t xml:space="preserve"> on the client workstation and make sure it</w:t>
      </w:r>
      <w:r w:rsidR="00F26614">
        <w:t>’</w:t>
      </w:r>
      <w:r w:rsidRPr="00BA67B7">
        <w:t>s the correct version. Install the latest Service Pack.</w:t>
      </w:r>
    </w:p>
    <w:p w:rsidR="00CE155D" w:rsidRPr="00BA67B7" w:rsidRDefault="00CE155D" w:rsidP="00C769D9">
      <w:pPr>
        <w:pStyle w:val="ListNumber"/>
        <w:keepNext/>
        <w:keepLines/>
      </w:pPr>
      <w:r w:rsidRPr="00BA67B7">
        <w:t xml:space="preserve">Make sure that the files on the client </w:t>
      </w:r>
      <w:r w:rsidR="00B95291" w:rsidRPr="00BA67B7">
        <w:t>are in the correct directories.</w:t>
      </w:r>
    </w:p>
    <w:p w:rsidR="00CE155D" w:rsidRPr="00BA67B7" w:rsidRDefault="00CE155D" w:rsidP="00A344E2">
      <w:pPr>
        <w:pStyle w:val="ListNumber"/>
      </w:pPr>
      <w:r w:rsidRPr="00BA67B7">
        <w:t>Make sure that all of the client workstation TCP/IP</w:t>
      </w:r>
      <w:r w:rsidR="00D675B8" w:rsidRPr="00BA67B7">
        <w:fldChar w:fldCharType="begin"/>
      </w:r>
      <w:r w:rsidR="00D675B8" w:rsidRPr="00BA67B7">
        <w:instrText xml:space="preserve"> XE </w:instrText>
      </w:r>
      <w:r w:rsidR="00F26614">
        <w:instrText>“</w:instrText>
      </w:r>
      <w:r w:rsidR="00D675B8" w:rsidRPr="00BA67B7">
        <w:instrText>TCP/IP</w:instrText>
      </w:r>
      <w:r w:rsidR="00F26614">
        <w:instrText>”</w:instrText>
      </w:r>
      <w:r w:rsidR="00D675B8" w:rsidRPr="00BA67B7">
        <w:instrText xml:space="preserve"> </w:instrText>
      </w:r>
      <w:r w:rsidR="00D675B8" w:rsidRPr="00BA67B7">
        <w:fldChar w:fldCharType="end"/>
      </w:r>
      <w:r w:rsidRPr="00BA67B7">
        <w:t xml:space="preserve"> settings are correct in the network properties. </w:t>
      </w:r>
      <w:r w:rsidR="00582B3E" w:rsidRPr="00BA67B7">
        <w:t>Typos</w:t>
      </w:r>
      <w:r w:rsidRPr="00BA67B7">
        <w:t>, etc. can be a real problem, as can gateways, DNS servers, etc. Try removing items in your WINS configuration/DNS configuration, etc.</w:t>
      </w:r>
    </w:p>
    <w:p w:rsidR="00CE155D" w:rsidRPr="00BA67B7" w:rsidRDefault="000D602C" w:rsidP="00A344E2">
      <w:pPr>
        <w:pStyle w:val="Note"/>
      </w:pPr>
      <w:r>
        <w:rPr>
          <w:noProof/>
          <w:sz w:val="20"/>
          <w:lang w:eastAsia="en-US"/>
        </w:rPr>
        <w:drawing>
          <wp:inline distT="0" distB="0" distL="0" distR="0" wp14:anchorId="5366C037" wp14:editId="27E8D98B">
            <wp:extent cx="304800" cy="304800"/>
            <wp:effectExtent l="0" t="0" r="0" b="0"/>
            <wp:docPr id="76" name="Picture 8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344E2" w:rsidRPr="00BA67B7">
        <w:rPr>
          <w:b/>
        </w:rPr>
        <w:tab/>
        <w:t>REF:</w:t>
      </w:r>
      <w:r w:rsidR="00A344E2" w:rsidRPr="00BA67B7">
        <w:t xml:space="preserve"> </w:t>
      </w:r>
      <w:r w:rsidR="00A344E2" w:rsidRPr="00BA67B7">
        <w:rPr>
          <w:iCs/>
        </w:rPr>
        <w:t xml:space="preserve">For more information on telecommunications support, please visit the Telecommunications Support Office Home Page </w:t>
      </w:r>
      <w:r w:rsidR="006B38EA" w:rsidRPr="00BA67B7">
        <w:rPr>
          <w:iCs/>
        </w:rPr>
        <w:t>on the VA Intranet.</w:t>
      </w:r>
    </w:p>
    <w:p w:rsidR="00CE155D" w:rsidRPr="00BA67B7" w:rsidRDefault="00CE155D" w:rsidP="0087360D">
      <w:pPr>
        <w:pStyle w:val="Heading2"/>
      </w:pPr>
      <w:bookmarkStart w:id="411" w:name="_Toc336755515"/>
      <w:bookmarkStart w:id="412" w:name="_Toc336755648"/>
      <w:bookmarkStart w:id="413" w:name="_Toc336755801"/>
      <w:bookmarkStart w:id="414" w:name="_Toc336756098"/>
      <w:bookmarkStart w:id="415" w:name="_Toc336940188"/>
      <w:bookmarkStart w:id="416" w:name="_Toc337531837"/>
      <w:bookmarkStart w:id="417" w:name="_Toc337542613"/>
      <w:bookmarkStart w:id="418" w:name="_Toc337626325"/>
      <w:bookmarkStart w:id="419" w:name="_Toc337626528"/>
      <w:bookmarkStart w:id="420" w:name="_Toc337966604"/>
      <w:bookmarkStart w:id="421" w:name="_Toc338036348"/>
      <w:bookmarkStart w:id="422" w:name="_Toc338036644"/>
      <w:bookmarkStart w:id="423" w:name="_Toc338036799"/>
      <w:bookmarkStart w:id="424" w:name="_Toc338129971"/>
      <w:bookmarkStart w:id="425" w:name="_Toc338740710"/>
      <w:bookmarkStart w:id="426" w:name="_Toc338834095"/>
      <w:bookmarkStart w:id="427" w:name="_Toc339260929"/>
      <w:bookmarkStart w:id="428" w:name="_Toc339260998"/>
      <w:bookmarkStart w:id="429" w:name="_Toc339418596"/>
      <w:bookmarkStart w:id="430" w:name="_Toc339707993"/>
      <w:bookmarkStart w:id="431" w:name="_Toc339783073"/>
      <w:bookmarkStart w:id="432" w:name="_Toc345918885"/>
      <w:bookmarkStart w:id="433" w:name="_Toc449511525"/>
      <w:r w:rsidRPr="00BA67B7">
        <w:lastRenderedPageBreak/>
        <w:t>Signon Delays</w:t>
      </w:r>
      <w:bookmarkEnd w:id="433"/>
    </w:p>
    <w:p w:rsidR="00CE155D" w:rsidRPr="00BA67B7" w:rsidRDefault="00A344E2" w:rsidP="00A344E2">
      <w:pPr>
        <w:pStyle w:val="BodyText"/>
        <w:keepNext/>
        <w:keepLines/>
      </w:pPr>
      <w:r w:rsidRPr="00BA67B7">
        <w:fldChar w:fldCharType="begin"/>
      </w:r>
      <w:r w:rsidRPr="00BA67B7">
        <w:instrText xml:space="preserve"> XE </w:instrText>
      </w:r>
      <w:r w:rsidR="00F26614">
        <w:instrText>“</w:instrText>
      </w:r>
      <w:r w:rsidRPr="00BA67B7">
        <w:instrText>Signon:Delays</w:instrText>
      </w:r>
      <w:r w:rsidR="00F26614">
        <w:instrText>”</w:instrText>
      </w:r>
      <w:r w:rsidRPr="00BA67B7">
        <w:instrText xml:space="preserve"> </w:instrText>
      </w:r>
      <w:r w:rsidRPr="00BA67B7">
        <w:fldChar w:fldCharType="end"/>
      </w:r>
      <w:r w:rsidRPr="00BA67B7">
        <w:fldChar w:fldCharType="begin"/>
      </w:r>
      <w:r w:rsidRPr="00BA67B7">
        <w:instrText xml:space="preserve"> XE </w:instrText>
      </w:r>
      <w:r w:rsidR="00F26614">
        <w:instrText>“</w:instrText>
      </w:r>
      <w:r w:rsidRPr="00BA67B7">
        <w:instrText>Troubleshooting:Signon Delays</w:instrText>
      </w:r>
      <w:r w:rsidR="00F26614">
        <w:instrText>”</w:instrText>
      </w:r>
      <w:r w:rsidRPr="00BA67B7">
        <w:instrText xml:space="preserve"> </w:instrText>
      </w:r>
      <w:r w:rsidRPr="00BA67B7">
        <w:fldChar w:fldCharType="end"/>
      </w:r>
      <w:r w:rsidR="00CE155D" w:rsidRPr="00BA67B7">
        <w:t xml:space="preserve">Users signing on to </w:t>
      </w:r>
      <w:r w:rsidR="00696037" w:rsidRPr="00BA67B7">
        <w:rPr>
          <w:szCs w:val="22"/>
        </w:rPr>
        <w:t>VistA</w:t>
      </w:r>
      <w:r w:rsidR="00CE155D" w:rsidRPr="00BA67B7">
        <w:t xml:space="preserve"> on a client workstation with the Broker Client Agent</w:t>
      </w:r>
      <w:r w:rsidR="00F47ECC" w:rsidRPr="00BA67B7">
        <w:fldChar w:fldCharType="begin"/>
      </w:r>
      <w:r w:rsidR="00F47ECC" w:rsidRPr="00BA67B7">
        <w:instrText xml:space="preserve"> XE </w:instrText>
      </w:r>
      <w:r w:rsidR="00F26614">
        <w:instrText>“</w:instrText>
      </w:r>
      <w:r w:rsidR="00F47ECC" w:rsidRPr="00BA67B7">
        <w:instrText>Client Agent</w:instrText>
      </w:r>
      <w:r w:rsidR="00F26614">
        <w:instrText>”</w:instrText>
      </w:r>
      <w:r w:rsidR="00F47ECC" w:rsidRPr="00BA67B7">
        <w:instrText xml:space="preserve"> </w:instrText>
      </w:r>
      <w:r w:rsidR="00F47ECC" w:rsidRPr="00BA67B7">
        <w:fldChar w:fldCharType="end"/>
      </w:r>
      <w:r w:rsidR="00CE155D" w:rsidRPr="00BA67B7">
        <w:t xml:space="preserve"> running should </w:t>
      </w:r>
      <w:r w:rsidR="00CE155D" w:rsidRPr="00BA67B7">
        <w:rPr>
          <w:i/>
        </w:rPr>
        <w:t>not</w:t>
      </w:r>
      <w:r w:rsidR="00CE155D" w:rsidRPr="00BA67B7">
        <w:t xml:space="preserve"> experience any signon delays.</w:t>
      </w:r>
    </w:p>
    <w:p w:rsidR="00CE155D" w:rsidRPr="00BA67B7" w:rsidRDefault="00CE155D" w:rsidP="00A344E2">
      <w:pPr>
        <w:pStyle w:val="BodyText"/>
        <w:keepNext/>
        <w:keepLines/>
      </w:pPr>
      <w:r w:rsidRPr="00BA67B7">
        <w:t>In order to provide users with the capability of Auto Signon</w:t>
      </w:r>
      <w:r w:rsidR="00F47ECC" w:rsidRPr="00BA67B7">
        <w:fldChar w:fldCharType="begin"/>
      </w:r>
      <w:r w:rsidR="00F47ECC" w:rsidRPr="00BA67B7">
        <w:instrText xml:space="preserve"> XE </w:instrText>
      </w:r>
      <w:r w:rsidR="00F26614">
        <w:instrText>“</w:instrText>
      </w:r>
      <w:r w:rsidR="00F47ECC" w:rsidRPr="00BA67B7">
        <w:instrText>Auto Signon</w:instrText>
      </w:r>
      <w:r w:rsidR="00F26614">
        <w:instrText>”</w:instrText>
      </w:r>
      <w:r w:rsidR="00F47ECC" w:rsidRPr="00BA67B7">
        <w:instrText xml:space="preserve"> </w:instrText>
      </w:r>
      <w:r w:rsidR="00F47ECC" w:rsidRPr="00BA67B7">
        <w:fldChar w:fldCharType="end"/>
      </w:r>
      <w:r w:rsidRPr="00BA67B7">
        <w:t xml:space="preserve"> in both a GUI and roll-and-scroll Telnet session, the Kernel signon process was modified.</w:t>
      </w:r>
    </w:p>
    <w:p w:rsidR="00CE155D" w:rsidRPr="00BA67B7" w:rsidRDefault="00CE155D" w:rsidP="00A344E2">
      <w:pPr>
        <w:pStyle w:val="BodyText"/>
        <w:keepNext/>
        <w:keepLines/>
      </w:pPr>
      <w:r w:rsidRPr="00BA67B7">
        <w:t>The Kernel signon process now tries to contact the RPC Broker 1.1 Client Agent</w:t>
      </w:r>
      <w:r w:rsidR="00F47ECC" w:rsidRPr="00BA67B7">
        <w:fldChar w:fldCharType="begin"/>
      </w:r>
      <w:r w:rsidR="00F47ECC" w:rsidRPr="00BA67B7">
        <w:instrText xml:space="preserve"> XE </w:instrText>
      </w:r>
      <w:r w:rsidR="00F26614">
        <w:instrText>“</w:instrText>
      </w:r>
      <w:r w:rsidR="00F47ECC" w:rsidRPr="00BA67B7">
        <w:instrText>Client Agent</w:instrText>
      </w:r>
      <w:r w:rsidR="00F26614">
        <w:instrText>”</w:instrText>
      </w:r>
      <w:r w:rsidR="00F47ECC" w:rsidRPr="00BA67B7">
        <w:instrText xml:space="preserve"> </w:instrText>
      </w:r>
      <w:r w:rsidR="00F47ECC" w:rsidRPr="00BA67B7">
        <w:fldChar w:fldCharType="end"/>
      </w:r>
      <w:r w:rsidRPr="00BA67B7">
        <w:t xml:space="preserve"> on the client workstation (i.e.,</w:t>
      </w:r>
      <w:r w:rsidR="00977ABB" w:rsidRPr="00BA67B7">
        <w:t> </w:t>
      </w:r>
      <w:r w:rsidRPr="00BA67B7">
        <w:t>prior to and following the Access</w:t>
      </w:r>
      <w:r w:rsidR="002A25E3" w:rsidRPr="00BA67B7">
        <w:fldChar w:fldCharType="begin"/>
      </w:r>
      <w:r w:rsidR="002A25E3" w:rsidRPr="00BA67B7">
        <w:instrText xml:space="preserve"> XE </w:instrText>
      </w:r>
      <w:r w:rsidR="00F26614">
        <w:instrText>“</w:instrText>
      </w:r>
      <w:r w:rsidR="002A25E3" w:rsidRPr="00BA67B7">
        <w:instrText>Access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Codes:Access</w:instrText>
      </w:r>
      <w:r w:rsidR="00F26614">
        <w:instrText>”</w:instrText>
      </w:r>
      <w:r w:rsidR="002A25E3" w:rsidRPr="00BA67B7">
        <w:instrText xml:space="preserve"> </w:instrText>
      </w:r>
      <w:r w:rsidR="002A25E3" w:rsidRPr="00BA67B7">
        <w:fldChar w:fldCharType="end"/>
      </w:r>
      <w:r w:rsidRPr="00BA67B7">
        <w:t xml:space="preserve"> and Verify code</w:t>
      </w:r>
      <w:r w:rsidR="002A25E3" w:rsidRPr="00BA67B7">
        <w:fldChar w:fldCharType="begin"/>
      </w:r>
      <w:r w:rsidR="002A25E3" w:rsidRPr="00BA67B7">
        <w:instrText xml:space="preserve"> XE </w:instrText>
      </w:r>
      <w:r w:rsidR="00F26614">
        <w:instrText>“</w:instrText>
      </w:r>
      <w:r w:rsidR="002A25E3" w:rsidRPr="00BA67B7">
        <w:instrText>Verify Code</w:instrText>
      </w:r>
      <w:r w:rsidR="00F26614">
        <w:instrText>”</w:instrText>
      </w:r>
      <w:r w:rsidR="002A25E3" w:rsidRPr="00BA67B7">
        <w:instrText xml:space="preserve"> </w:instrText>
      </w:r>
      <w:r w:rsidR="002A25E3" w:rsidRPr="00BA67B7">
        <w:fldChar w:fldCharType="end"/>
      </w:r>
      <w:r w:rsidR="002A25E3" w:rsidRPr="00BA67B7">
        <w:fldChar w:fldCharType="begin"/>
      </w:r>
      <w:r w:rsidR="002A25E3" w:rsidRPr="00BA67B7">
        <w:instrText xml:space="preserve"> XE </w:instrText>
      </w:r>
      <w:r w:rsidR="00F26614">
        <w:instrText>“</w:instrText>
      </w:r>
      <w:r w:rsidR="002A25E3" w:rsidRPr="00BA67B7">
        <w:instrText>Codes:Verify</w:instrText>
      </w:r>
      <w:r w:rsidR="00F26614">
        <w:instrText>”</w:instrText>
      </w:r>
      <w:r w:rsidR="002A25E3" w:rsidRPr="00BA67B7">
        <w:instrText xml:space="preserve"> </w:instrText>
      </w:r>
      <w:r w:rsidR="002A25E3" w:rsidRPr="00BA67B7">
        <w:fldChar w:fldCharType="end"/>
      </w:r>
      <w:r w:rsidRPr="00BA67B7">
        <w:t xml:space="preserve"> prompts) to allow Auto Signon</w:t>
      </w:r>
      <w:r w:rsidR="00F47ECC" w:rsidRPr="00BA67B7">
        <w:fldChar w:fldCharType="begin"/>
      </w:r>
      <w:r w:rsidR="00F47ECC" w:rsidRPr="00BA67B7">
        <w:instrText xml:space="preserve"> XE </w:instrText>
      </w:r>
      <w:r w:rsidR="00F26614">
        <w:instrText>“</w:instrText>
      </w:r>
      <w:r w:rsidR="00F47ECC" w:rsidRPr="00BA67B7">
        <w:instrText>Auto Signon</w:instrText>
      </w:r>
      <w:r w:rsidR="00F26614">
        <w:instrText>”</w:instrText>
      </w:r>
      <w:r w:rsidR="00F47ECC" w:rsidRPr="00BA67B7">
        <w:instrText xml:space="preserve"> </w:instrText>
      </w:r>
      <w:r w:rsidR="00F47ECC" w:rsidRPr="00BA67B7">
        <w:fldChar w:fldCharType="end"/>
      </w:r>
      <w:r w:rsidRPr="00BA67B7">
        <w:t xml:space="preserve"> to take place. A three-second (or less) delay is built into this process while attempting to connect to the Client Agent</w:t>
      </w:r>
      <w:r w:rsidR="00B95291" w:rsidRPr="00BA67B7">
        <w:fldChar w:fldCharType="begin"/>
      </w:r>
      <w:r w:rsidR="00B95291" w:rsidRPr="00BA67B7">
        <w:instrText xml:space="preserve"> XE </w:instrText>
      </w:r>
      <w:r w:rsidR="00F26614">
        <w:instrText>“</w:instrText>
      </w:r>
      <w:r w:rsidR="00B95291" w:rsidRPr="00BA67B7">
        <w:instrText>Client Agent</w:instrText>
      </w:r>
      <w:r w:rsidR="00F26614">
        <w:instrText>”</w:instrText>
      </w:r>
      <w:r w:rsidR="00B95291" w:rsidRPr="00BA67B7">
        <w:instrText xml:space="preserve"> </w:instrText>
      </w:r>
      <w:r w:rsidR="00B95291" w:rsidRPr="00BA67B7">
        <w:fldChar w:fldCharType="end"/>
      </w:r>
      <w:r w:rsidRPr="00BA67B7">
        <w:t xml:space="preserve"> and allow for any possible network delays.</w:t>
      </w:r>
    </w:p>
    <w:p w:rsidR="00CE155D" w:rsidRPr="00BA67B7" w:rsidRDefault="00CE155D" w:rsidP="00A344E2">
      <w:pPr>
        <w:pStyle w:val="BodyText"/>
        <w:keepNext/>
        <w:keepLines/>
      </w:pPr>
      <w:r w:rsidRPr="00BA67B7">
        <w:t>If you wish to eliminate the 3-second (or less) signon delay in a GUI/Telnet session (i.e.,</w:t>
      </w:r>
      <w:r w:rsidR="00977ABB" w:rsidRPr="00BA67B7">
        <w:t> </w:t>
      </w:r>
      <w:r w:rsidRPr="00BA67B7">
        <w:rPr>
          <w:i/>
        </w:rPr>
        <w:t>not</w:t>
      </w:r>
      <w:r w:rsidRPr="00BA67B7">
        <w:t xml:space="preserve"> associated with network delays), do either of the following:</w:t>
      </w:r>
    </w:p>
    <w:p w:rsidR="00CE155D" w:rsidRPr="00BA67B7" w:rsidRDefault="00CE155D" w:rsidP="00A344E2">
      <w:pPr>
        <w:pStyle w:val="ListBullet"/>
        <w:keepNext/>
        <w:keepLines/>
      </w:pPr>
      <w:r w:rsidRPr="00BA67B7">
        <w:t>Disable Auto Signon</w:t>
      </w:r>
      <w:r w:rsidR="00F47ECC" w:rsidRPr="00BA67B7">
        <w:fldChar w:fldCharType="begin"/>
      </w:r>
      <w:r w:rsidR="00F47ECC" w:rsidRPr="00BA67B7">
        <w:instrText xml:space="preserve"> XE </w:instrText>
      </w:r>
      <w:r w:rsidR="00F26614">
        <w:instrText>“</w:instrText>
      </w:r>
      <w:r w:rsidR="00F47ECC" w:rsidRPr="00BA67B7">
        <w:instrText>Auto Signon</w:instrText>
      </w:r>
      <w:r w:rsidR="00F26614">
        <w:instrText>”</w:instrText>
      </w:r>
      <w:r w:rsidR="00F47ECC" w:rsidRPr="00BA67B7">
        <w:instrText xml:space="preserve"> </w:instrText>
      </w:r>
      <w:r w:rsidR="00F47ECC" w:rsidRPr="00BA67B7">
        <w:fldChar w:fldCharType="end"/>
      </w:r>
      <w:r w:rsidRPr="00BA67B7">
        <w:t xml:space="preserve"> for </w:t>
      </w:r>
      <w:r w:rsidRPr="00BA67B7">
        <w:rPr>
          <w:i/>
        </w:rPr>
        <w:t>all</w:t>
      </w:r>
      <w:r w:rsidRPr="00BA67B7">
        <w:t xml:space="preserve"> users by setting the DEFAULT AUTO SIGN-ON field</w:t>
      </w:r>
      <w:r w:rsidR="00322E4A" w:rsidRPr="00BA67B7">
        <w:fldChar w:fldCharType="begin"/>
      </w:r>
      <w:r w:rsidR="00322E4A" w:rsidRPr="00BA67B7">
        <w:instrText xml:space="preserve"> XE </w:instrText>
      </w:r>
      <w:r w:rsidR="00F26614">
        <w:instrText>“</w:instrText>
      </w:r>
      <w:r w:rsidR="00322E4A" w:rsidRPr="00BA67B7">
        <w:instrText>DEFAULT AUTO SIGN-ON Field</w:instrText>
      </w:r>
      <w:r w:rsidR="00F26614">
        <w:instrText>”</w:instrText>
      </w:r>
      <w:r w:rsidR="00322E4A" w:rsidRPr="00BA67B7">
        <w:instrText xml:space="preserve"> </w:instrText>
      </w:r>
      <w:r w:rsidR="00322E4A" w:rsidRPr="00BA67B7">
        <w:fldChar w:fldCharType="end"/>
      </w:r>
      <w:r w:rsidR="00322E4A" w:rsidRPr="00BA67B7">
        <w:fldChar w:fldCharType="begin"/>
      </w:r>
      <w:r w:rsidR="000B4D3E" w:rsidRPr="00BA67B7">
        <w:instrText xml:space="preserve"> XE </w:instrText>
      </w:r>
      <w:r w:rsidR="00F26614">
        <w:instrText>“</w:instrText>
      </w:r>
      <w:r w:rsidR="000B4D3E" w:rsidRPr="00BA67B7">
        <w:instrText>Fields</w:instrText>
      </w:r>
      <w:r w:rsidR="00322E4A" w:rsidRPr="00BA67B7">
        <w:instrText>:DEFAULT AUTO SIGN-ON</w:instrText>
      </w:r>
      <w:r w:rsidR="00F26614">
        <w:instrText>”</w:instrText>
      </w:r>
      <w:r w:rsidR="00322E4A" w:rsidRPr="00BA67B7">
        <w:instrText xml:space="preserve"> </w:instrText>
      </w:r>
      <w:r w:rsidR="00322E4A" w:rsidRPr="00BA67B7">
        <w:fldChar w:fldCharType="end"/>
      </w:r>
      <w:r w:rsidRPr="00BA67B7">
        <w:t xml:space="preserve"> in the </w:t>
      </w:r>
      <w:r w:rsidR="00322E4A" w:rsidRPr="00BA67B7">
        <w:t>KERNEL SYSTEM PARAMETERS</w:t>
      </w:r>
      <w:r w:rsidRPr="00BA67B7">
        <w:t xml:space="preserve"> file</w:t>
      </w:r>
      <w:r w:rsidR="00322E4A" w:rsidRPr="00BA67B7">
        <w:t xml:space="preserve"> (#8989.3)</w:t>
      </w:r>
      <w:r w:rsidR="000B4D3E" w:rsidRPr="00BA67B7">
        <w:fldChar w:fldCharType="begin"/>
      </w:r>
      <w:r w:rsidR="000B4D3E" w:rsidRPr="00BA67B7">
        <w:instrText xml:space="preserve">XE </w:instrText>
      </w:r>
      <w:r w:rsidR="00F26614">
        <w:instrText>“</w:instrText>
      </w:r>
      <w:r w:rsidR="000B4D3E" w:rsidRPr="00BA67B7">
        <w:rPr>
          <w:caps/>
        </w:rPr>
        <w:instrText>Kernel</w:instrText>
      </w:r>
      <w:r w:rsidR="000B4D3E" w:rsidRPr="00BA67B7">
        <w:instrText xml:space="preserve"> </w:instrText>
      </w:r>
      <w:r w:rsidR="000B4D3E" w:rsidRPr="00BA67B7">
        <w:rPr>
          <w:caps/>
        </w:rPr>
        <w:instrText>System Parameters</w:instrText>
      </w:r>
      <w:r w:rsidR="000B4D3E" w:rsidRPr="00BA67B7">
        <w:instrText xml:space="preserve"> File (#8989.3)</w:instrText>
      </w:r>
      <w:r w:rsidR="00F26614">
        <w:instrText>”</w:instrText>
      </w:r>
      <w:r w:rsidR="000B4D3E" w:rsidRPr="00BA67B7">
        <w:fldChar w:fldCharType="end"/>
      </w:r>
      <w:r w:rsidR="000B4D3E" w:rsidRPr="00BA67B7">
        <w:fldChar w:fldCharType="begin"/>
      </w:r>
      <w:r w:rsidR="000B4D3E" w:rsidRPr="00BA67B7">
        <w:instrText xml:space="preserve">XE </w:instrText>
      </w:r>
      <w:r w:rsidR="00F26614">
        <w:instrText>“</w:instrText>
      </w:r>
      <w:r w:rsidR="000B4D3E" w:rsidRPr="00BA67B7">
        <w:instrText>Files:</w:instrText>
      </w:r>
      <w:r w:rsidR="000B4D3E" w:rsidRPr="00BA67B7">
        <w:rPr>
          <w:caps/>
        </w:rPr>
        <w:instrText>Kernel</w:instrText>
      </w:r>
      <w:r w:rsidR="000B4D3E" w:rsidRPr="00BA67B7">
        <w:instrText xml:space="preserve"> </w:instrText>
      </w:r>
      <w:r w:rsidR="000B4D3E" w:rsidRPr="00BA67B7">
        <w:rPr>
          <w:caps/>
        </w:rPr>
        <w:instrText>System Parameters</w:instrText>
      </w:r>
      <w:r w:rsidR="000B4D3E" w:rsidRPr="00BA67B7">
        <w:instrText xml:space="preserve"> (#8989.3)</w:instrText>
      </w:r>
      <w:r w:rsidR="00F26614">
        <w:instrText>”</w:instrText>
      </w:r>
      <w:r w:rsidR="000B4D3E" w:rsidRPr="00BA67B7">
        <w:fldChar w:fldCharType="end"/>
      </w:r>
      <w:r w:rsidR="00322E4A" w:rsidRPr="00BA67B7">
        <w:t xml:space="preserve"> to </w:t>
      </w:r>
      <w:r w:rsidR="00F26614">
        <w:t>“</w:t>
      </w:r>
      <w:r w:rsidR="00322E4A" w:rsidRPr="00BA67B7">
        <w:t>DISABLED</w:t>
      </w:r>
      <w:r w:rsidR="00F26614">
        <w:t>”</w:t>
      </w:r>
    </w:p>
    <w:p w:rsidR="00CE155D" w:rsidRPr="00BA67B7" w:rsidRDefault="00CE155D" w:rsidP="00A344E2">
      <w:pPr>
        <w:pStyle w:val="ListBullet"/>
      </w:pPr>
      <w:r w:rsidRPr="00BA67B7">
        <w:t>Install and run the Broker Client Agent</w:t>
      </w:r>
      <w:r w:rsidR="00F47ECC" w:rsidRPr="00BA67B7">
        <w:fldChar w:fldCharType="begin"/>
      </w:r>
      <w:r w:rsidR="00F47ECC" w:rsidRPr="00BA67B7">
        <w:instrText xml:space="preserve"> XE </w:instrText>
      </w:r>
      <w:r w:rsidR="00F26614">
        <w:instrText>“</w:instrText>
      </w:r>
      <w:r w:rsidR="00F47ECC" w:rsidRPr="00BA67B7">
        <w:instrText>Client Agent</w:instrText>
      </w:r>
      <w:r w:rsidR="00F26614">
        <w:instrText>”</w:instrText>
      </w:r>
      <w:r w:rsidR="00F47ECC" w:rsidRPr="00BA67B7">
        <w:instrText xml:space="preserve"> </w:instrText>
      </w:r>
      <w:r w:rsidR="00F47ECC" w:rsidRPr="00BA67B7">
        <w:fldChar w:fldCharType="end"/>
      </w:r>
      <w:r w:rsidRPr="00BA67B7">
        <w:t xml:space="preserve"> on </w:t>
      </w:r>
      <w:r w:rsidRPr="00BA67B7">
        <w:rPr>
          <w:i/>
        </w:rPr>
        <w:t>all</w:t>
      </w:r>
      <w:r w:rsidRPr="00BA67B7">
        <w:t xml:space="preserve"> client workstations, if Auto Signon</w:t>
      </w:r>
      <w:r w:rsidR="00F47ECC" w:rsidRPr="00BA67B7">
        <w:fldChar w:fldCharType="begin"/>
      </w:r>
      <w:r w:rsidR="00F47ECC" w:rsidRPr="00BA67B7">
        <w:instrText xml:space="preserve"> XE </w:instrText>
      </w:r>
      <w:r w:rsidR="00F26614">
        <w:instrText>“</w:instrText>
      </w:r>
      <w:r w:rsidR="00F47ECC" w:rsidRPr="00BA67B7">
        <w:instrText>Auto Signon</w:instrText>
      </w:r>
      <w:r w:rsidR="00F26614">
        <w:instrText>”</w:instrText>
      </w:r>
      <w:r w:rsidR="00F47ECC" w:rsidRPr="00BA67B7">
        <w:instrText xml:space="preserve"> </w:instrText>
      </w:r>
      <w:r w:rsidR="00F47ECC" w:rsidRPr="00BA67B7">
        <w:fldChar w:fldCharType="end"/>
      </w:r>
      <w:r w:rsidRPr="00BA67B7">
        <w:t xml:space="preserve"> is enabled on your system.</w:t>
      </w:r>
    </w:p>
    <w:p w:rsidR="00CE155D" w:rsidRPr="00BA67B7" w:rsidRDefault="000D602C" w:rsidP="00A344E2">
      <w:pPr>
        <w:pStyle w:val="Note"/>
      </w:pPr>
      <w:r>
        <w:rPr>
          <w:noProof/>
          <w:lang w:eastAsia="en-US"/>
        </w:rPr>
        <w:drawing>
          <wp:inline distT="0" distB="0" distL="0" distR="0" wp14:anchorId="2AEE81FD" wp14:editId="1AFD8E3F">
            <wp:extent cx="284990" cy="284990"/>
            <wp:effectExtent l="0" t="0" r="1270" b="1270"/>
            <wp:docPr id="77" name="Picture 8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A344E2" w:rsidRPr="00BA67B7">
        <w:tab/>
      </w:r>
      <w:r w:rsidR="00A344E2" w:rsidRPr="00BA67B7">
        <w:rPr>
          <w:b/>
        </w:rPr>
        <w:t>REF:</w:t>
      </w:r>
      <w:r w:rsidR="00A344E2" w:rsidRPr="00BA67B7">
        <w:t xml:space="preserve"> </w:t>
      </w:r>
      <w:r w:rsidR="00A344E2" w:rsidRPr="00BA67B7">
        <w:rPr>
          <w:iCs/>
          <w:kern w:val="2"/>
        </w:rPr>
        <w:t>For more information on the DEFAULT AUTO SIGN-ON field</w:t>
      </w:r>
      <w:r w:rsidR="00A344E2" w:rsidRPr="00BA67B7">
        <w:fldChar w:fldCharType="begin"/>
      </w:r>
      <w:r w:rsidR="00A344E2" w:rsidRPr="00BA67B7">
        <w:instrText xml:space="preserve"> XE </w:instrText>
      </w:r>
      <w:r w:rsidR="00F26614">
        <w:instrText>“</w:instrText>
      </w:r>
      <w:r w:rsidR="00A344E2" w:rsidRPr="00BA67B7">
        <w:instrText>DEFAULT AUTO SIGN-ON Field</w:instrText>
      </w:r>
      <w:r w:rsidR="00F26614">
        <w:instrText>”</w:instrText>
      </w:r>
      <w:r w:rsidR="00A344E2" w:rsidRPr="00BA67B7">
        <w:instrText xml:space="preserve"> </w:instrText>
      </w:r>
      <w:r w:rsidR="00A344E2" w:rsidRPr="00BA67B7">
        <w:fldChar w:fldCharType="end"/>
      </w:r>
      <w:r w:rsidR="00A344E2" w:rsidRPr="00BA67B7">
        <w:fldChar w:fldCharType="begin"/>
      </w:r>
      <w:r w:rsidR="00A344E2" w:rsidRPr="00BA67B7">
        <w:instrText xml:space="preserve"> XE </w:instrText>
      </w:r>
      <w:r w:rsidR="00F26614">
        <w:instrText>“</w:instrText>
      </w:r>
      <w:r w:rsidR="00A344E2" w:rsidRPr="00BA67B7">
        <w:instrText>Fields:DEFAULT AUTO SIGN-ON</w:instrText>
      </w:r>
      <w:r w:rsidR="00F26614">
        <w:instrText>”</w:instrText>
      </w:r>
      <w:r w:rsidR="00A344E2" w:rsidRPr="00BA67B7">
        <w:instrText xml:space="preserve"> </w:instrText>
      </w:r>
      <w:r w:rsidR="00A344E2" w:rsidRPr="00BA67B7">
        <w:fldChar w:fldCharType="end"/>
      </w:r>
      <w:r w:rsidR="00A344E2" w:rsidRPr="00BA67B7">
        <w:rPr>
          <w:iCs/>
          <w:kern w:val="2"/>
        </w:rPr>
        <w:t xml:space="preserve">, </w:t>
      </w:r>
      <w:r w:rsidR="00E8630C" w:rsidRPr="00BA67B7">
        <w:rPr>
          <w:iCs/>
          <w:kern w:val="2"/>
        </w:rPr>
        <w:t>see</w:t>
      </w:r>
      <w:r w:rsidR="00A344E2" w:rsidRPr="00BA67B7">
        <w:rPr>
          <w:iCs/>
          <w:kern w:val="2"/>
        </w:rPr>
        <w:t xml:space="preserve"> </w:t>
      </w:r>
      <w:r w:rsidR="00D44A3F" w:rsidRPr="00BA67B7">
        <w:rPr>
          <w:iCs/>
          <w:kern w:val="2"/>
        </w:rPr>
        <w:t xml:space="preserve">the </w:t>
      </w:r>
      <w:r w:rsidR="00F26614">
        <w:rPr>
          <w:iCs/>
          <w:kern w:val="2"/>
        </w:rPr>
        <w:t>“</w:t>
      </w:r>
      <w:r w:rsidR="00A344E2" w:rsidRPr="00BA67B7">
        <w:rPr>
          <w:iCs/>
          <w:color w:val="0000FF"/>
          <w:u w:val="single"/>
        </w:rPr>
        <w:fldChar w:fldCharType="begin"/>
      </w:r>
      <w:r w:rsidR="00A344E2" w:rsidRPr="00BA67B7">
        <w:rPr>
          <w:iCs/>
          <w:color w:val="0000FF"/>
          <w:kern w:val="2"/>
          <w:u w:val="single"/>
        </w:rPr>
        <w:instrText xml:space="preserve"> REF _Ref512157037 \h </w:instrText>
      </w:r>
      <w:r w:rsidR="00A344E2" w:rsidRPr="00BA67B7">
        <w:rPr>
          <w:iCs/>
          <w:color w:val="0000FF"/>
          <w:u w:val="single"/>
        </w:rPr>
        <w:instrText xml:space="preserve"> \* MERGEFORMAT </w:instrText>
      </w:r>
      <w:r w:rsidR="00A344E2" w:rsidRPr="00BA67B7">
        <w:rPr>
          <w:iCs/>
          <w:color w:val="0000FF"/>
          <w:u w:val="single"/>
        </w:rPr>
      </w:r>
      <w:r w:rsidR="00A344E2" w:rsidRPr="00BA67B7">
        <w:rPr>
          <w:iCs/>
          <w:color w:val="0000FF"/>
          <w:u w:val="single"/>
        </w:rPr>
        <w:fldChar w:fldCharType="separate"/>
      </w:r>
      <w:r w:rsidR="00507385" w:rsidRPr="00507385">
        <w:rPr>
          <w:iCs/>
          <w:color w:val="0000FF"/>
          <w:u w:val="single"/>
        </w:rPr>
        <w:t>Integrated Auto Signon for Multiple User Sessions</w:t>
      </w:r>
      <w:r w:rsidR="00A344E2" w:rsidRPr="00BA67B7">
        <w:rPr>
          <w:iCs/>
          <w:color w:val="0000FF"/>
          <w:u w:val="single"/>
        </w:rPr>
        <w:fldChar w:fldCharType="end"/>
      </w:r>
      <w:r w:rsidR="00F26614">
        <w:rPr>
          <w:iCs/>
          <w:kern w:val="2"/>
        </w:rPr>
        <w:t>”</w:t>
      </w:r>
      <w:r w:rsidR="00A344E2" w:rsidRPr="00BA67B7">
        <w:rPr>
          <w:iCs/>
          <w:kern w:val="2"/>
        </w:rPr>
        <w:t xml:space="preserve"> </w:t>
      </w:r>
      <w:r w:rsidR="00DF3EC1" w:rsidRPr="00BA67B7">
        <w:rPr>
          <w:iCs/>
          <w:kern w:val="2"/>
        </w:rPr>
        <w:t>section</w:t>
      </w:r>
      <w:r w:rsidR="00A344E2" w:rsidRPr="00BA67B7">
        <w:rPr>
          <w:iCs/>
          <w:kern w:val="2"/>
        </w:rPr>
        <w:t>.</w:t>
      </w:r>
    </w:p>
    <w:p w:rsidR="00CE155D" w:rsidRPr="00BA67B7" w:rsidRDefault="00CE155D" w:rsidP="0087360D">
      <w:pPr>
        <w:pStyle w:val="Heading2"/>
      </w:pPr>
      <w:bookmarkStart w:id="434" w:name="_Toc449511526"/>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r w:rsidRPr="00BA67B7">
        <w:t>RPC Broker FAQs</w:t>
      </w:r>
      <w:bookmarkEnd w:id="434"/>
    </w:p>
    <w:p w:rsidR="00CE155D" w:rsidRPr="00BA67B7" w:rsidRDefault="00A344E2" w:rsidP="00A344E2">
      <w:pPr>
        <w:pStyle w:val="BodyText"/>
        <w:rPr>
          <w:kern w:val="2"/>
        </w:rPr>
      </w:pPr>
      <w:r w:rsidRPr="00BA67B7">
        <w:fldChar w:fldCharType="begin"/>
      </w:r>
      <w:r w:rsidRPr="00BA67B7">
        <w:instrText xml:space="preserve">XE </w:instrText>
      </w:r>
      <w:r w:rsidR="00F26614">
        <w:instrText>“</w:instrText>
      </w:r>
      <w:r w:rsidRPr="00BA67B7">
        <w:instrText>FAQs</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Frequently Asked Questions</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Broker:FAQs</w:instrText>
      </w:r>
      <w:r w:rsidR="00F26614">
        <w:instrText>”</w:instrText>
      </w:r>
      <w:r w:rsidRPr="00BA67B7">
        <w:fldChar w:fldCharType="end"/>
      </w:r>
      <w:r w:rsidRPr="00BA67B7">
        <w:fldChar w:fldCharType="begin"/>
      </w:r>
      <w:r w:rsidRPr="00BA67B7">
        <w:instrText xml:space="preserve">XE </w:instrText>
      </w:r>
      <w:r w:rsidR="00F26614">
        <w:instrText>“</w:instrText>
      </w:r>
      <w:r w:rsidRPr="00BA67B7">
        <w:instrText>RPC Broker:FAQs</w:instrText>
      </w:r>
      <w:r w:rsidR="00F26614">
        <w:instrText>”</w:instrText>
      </w:r>
      <w:r w:rsidRPr="00BA67B7">
        <w:fldChar w:fldCharType="end"/>
      </w:r>
      <w:r w:rsidR="00BA67B7" w:rsidRPr="00BA67B7">
        <w:rPr>
          <w:kern w:val="2"/>
        </w:rPr>
        <w:t xml:space="preserve">For examples of general or development-specific frequently asked questions (FAQs) about the RPC Broker, see VA Intranet </w:t>
      </w:r>
      <w:r w:rsidR="00BA67B7">
        <w:rPr>
          <w:kern w:val="2"/>
        </w:rPr>
        <w:t>w</w:t>
      </w:r>
      <w:r w:rsidR="00BA67B7" w:rsidRPr="00BA67B7">
        <w:rPr>
          <w:kern w:val="2"/>
        </w:rPr>
        <w:t>ebsite.</w:t>
      </w:r>
    </w:p>
    <w:p w:rsidR="00BC23F8" w:rsidRPr="00BA67B7" w:rsidRDefault="00BC23F8" w:rsidP="00A344E2">
      <w:pPr>
        <w:pStyle w:val="BodyText"/>
      </w:pPr>
    </w:p>
    <w:p w:rsidR="00BC23F8" w:rsidRPr="00BA67B7" w:rsidRDefault="00BC23F8" w:rsidP="00A344E2">
      <w:pPr>
        <w:pStyle w:val="BodyText"/>
        <w:sectPr w:rsidR="00BC23F8" w:rsidRPr="00BA67B7" w:rsidSect="002D1D4A">
          <w:headerReference w:type="even" r:id="rId46"/>
          <w:headerReference w:type="default" r:id="rId47"/>
          <w:pgSz w:w="12240" w:h="15840"/>
          <w:pgMar w:top="1440" w:right="1440" w:bottom="1440" w:left="1440" w:header="720" w:footer="720" w:gutter="0"/>
          <w:cols w:space="720"/>
        </w:sectPr>
      </w:pPr>
    </w:p>
    <w:p w:rsidR="00CE155D" w:rsidRPr="00BA67B7" w:rsidRDefault="00CE155D" w:rsidP="009910D0">
      <w:pPr>
        <w:pStyle w:val="HeadingFront-BackMatter"/>
      </w:pPr>
      <w:bookmarkStart w:id="435" w:name="_Hlt396802561"/>
      <w:bookmarkStart w:id="436" w:name="_Toc336755550"/>
      <w:bookmarkStart w:id="437" w:name="_Toc336755683"/>
      <w:bookmarkStart w:id="438" w:name="_Toc336755836"/>
      <w:bookmarkStart w:id="439" w:name="_Toc336756133"/>
      <w:bookmarkStart w:id="440" w:name="_Toc336756224"/>
      <w:bookmarkStart w:id="441" w:name="_Toc336760286"/>
      <w:bookmarkStart w:id="442" w:name="_Toc336940227"/>
      <w:bookmarkStart w:id="443" w:name="_Toc337531876"/>
      <w:bookmarkStart w:id="444" w:name="_Toc337542652"/>
      <w:bookmarkStart w:id="445" w:name="_Toc337626365"/>
      <w:bookmarkStart w:id="446" w:name="_Toc337626568"/>
      <w:bookmarkStart w:id="447" w:name="_Toc337966641"/>
      <w:bookmarkStart w:id="448" w:name="_Toc338036385"/>
      <w:bookmarkStart w:id="449" w:name="_Toc338036681"/>
      <w:bookmarkStart w:id="450" w:name="_Toc338036836"/>
      <w:bookmarkStart w:id="451" w:name="_Toc338130008"/>
      <w:bookmarkStart w:id="452" w:name="_Toc338740746"/>
      <w:bookmarkStart w:id="453" w:name="_Toc338834132"/>
      <w:bookmarkStart w:id="454" w:name="_Toc339260967"/>
      <w:bookmarkStart w:id="455" w:name="_Toc339261036"/>
      <w:bookmarkStart w:id="456" w:name="_Toc339418627"/>
      <w:bookmarkStart w:id="457" w:name="_Toc339708015"/>
      <w:bookmarkStart w:id="458" w:name="_Toc339783092"/>
      <w:bookmarkStart w:id="459" w:name="_Toc345918901"/>
      <w:bookmarkStart w:id="460" w:name="_Ref96930495"/>
      <w:bookmarkStart w:id="461" w:name="_Toc449511527"/>
      <w:bookmarkEnd w:id="435"/>
      <w:r w:rsidRPr="00BA67B7">
        <w:lastRenderedPageBreak/>
        <w:t>Glossary</w:t>
      </w:r>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rsidR="00CE155D" w:rsidRPr="00BA67B7" w:rsidRDefault="00BD6DB8" w:rsidP="00F60608">
      <w:pPr>
        <w:pStyle w:val="BodyText6"/>
      </w:pPr>
      <w:r w:rsidRPr="00BA67B7">
        <w:fldChar w:fldCharType="begin"/>
      </w:r>
      <w:r w:rsidRPr="00BA67B7">
        <w:instrText xml:space="preserve"> XE </w:instrText>
      </w:r>
      <w:r w:rsidR="00F26614">
        <w:instrText>“</w:instrText>
      </w:r>
      <w:r w:rsidRPr="00BA67B7">
        <w:instrText>Glossary</w:instrText>
      </w:r>
      <w:r w:rsidR="00F26614">
        <w:instrText>”</w:instrText>
      </w:r>
      <w:r w:rsidRPr="00BA67B7">
        <w:instrText xml:space="preserve"> </w:instrText>
      </w:r>
      <w:r w:rsidRPr="00BA67B7">
        <w:fldChar w:fldCharType="end"/>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664"/>
        <w:gridCol w:w="6776"/>
      </w:tblGrid>
      <w:tr w:rsidR="0087360D" w:rsidRPr="00D0474C" w:rsidTr="0087360D">
        <w:trPr>
          <w:cantSplit/>
          <w:tblHeader/>
        </w:trPr>
        <w:tc>
          <w:tcPr>
            <w:tcW w:w="2664" w:type="dxa"/>
            <w:shd w:val="pct12" w:color="auto" w:fill="auto"/>
          </w:tcPr>
          <w:p w:rsidR="0087360D" w:rsidRPr="00D0474C" w:rsidRDefault="0087360D" w:rsidP="00D0474C">
            <w:pPr>
              <w:pStyle w:val="TableHeading"/>
            </w:pPr>
            <w:r w:rsidRPr="00D0474C">
              <w:t>Term</w:t>
            </w:r>
          </w:p>
        </w:tc>
        <w:tc>
          <w:tcPr>
            <w:tcW w:w="6776" w:type="dxa"/>
            <w:shd w:val="pct12" w:color="auto" w:fill="auto"/>
          </w:tcPr>
          <w:p w:rsidR="0087360D" w:rsidRPr="00D0474C" w:rsidRDefault="0087360D" w:rsidP="00D0474C">
            <w:pPr>
              <w:pStyle w:val="TableHeading"/>
            </w:pPr>
            <w:r w:rsidRPr="00D0474C">
              <w:t>Description</w:t>
            </w:r>
          </w:p>
        </w:tc>
      </w:tr>
      <w:tr w:rsidR="00CE155D" w:rsidRPr="00BA67B7" w:rsidTr="0087360D">
        <w:trPr>
          <w:cantSplit/>
        </w:trPr>
        <w:tc>
          <w:tcPr>
            <w:tcW w:w="2664" w:type="dxa"/>
          </w:tcPr>
          <w:p w:rsidR="00CE155D" w:rsidRPr="00BA67B7" w:rsidRDefault="00CE155D" w:rsidP="0087360D">
            <w:pPr>
              <w:pStyle w:val="TableText"/>
            </w:pPr>
            <w:r w:rsidRPr="00BA67B7">
              <w:t>CLIENT</w:t>
            </w:r>
          </w:p>
        </w:tc>
        <w:tc>
          <w:tcPr>
            <w:tcW w:w="6776" w:type="dxa"/>
          </w:tcPr>
          <w:p w:rsidR="00CE155D" w:rsidRPr="00BA67B7" w:rsidRDefault="00CE155D" w:rsidP="0087360D">
            <w:pPr>
              <w:pStyle w:val="TableText"/>
            </w:pPr>
            <w:r w:rsidRPr="00BA67B7">
              <w:t>A single term used interchangeably to refer to the user, the workstation, and the portion of the program that runs on the workstation. In an object-oriented environment, a client is a member of a group that uses the services of an unrelated group. If the client is on a local area network (LAN</w:t>
            </w:r>
            <w:r w:rsidR="00640CA8" w:rsidRPr="002E3290">
              <w:rPr>
                <w:rFonts w:ascii="Times New Roman" w:hAnsi="Times New Roman"/>
                <w:sz w:val="22"/>
                <w:szCs w:val="22"/>
              </w:rPr>
              <w:fldChar w:fldCharType="begin"/>
            </w:r>
            <w:r w:rsidR="00640CA8" w:rsidRPr="002E3290">
              <w:rPr>
                <w:rFonts w:ascii="Times New Roman" w:hAnsi="Times New Roman"/>
                <w:sz w:val="22"/>
                <w:szCs w:val="22"/>
              </w:rPr>
              <w:instrText xml:space="preserve"> XE </w:instrText>
            </w:r>
            <w:r w:rsidR="00F26614">
              <w:rPr>
                <w:rFonts w:ascii="Times New Roman" w:hAnsi="Times New Roman"/>
                <w:sz w:val="22"/>
                <w:szCs w:val="22"/>
              </w:rPr>
              <w:instrText>“</w:instrText>
            </w:r>
            <w:r w:rsidR="00640CA8" w:rsidRPr="002E3290">
              <w:rPr>
                <w:rFonts w:ascii="Times New Roman" w:hAnsi="Times New Roman"/>
                <w:iCs/>
                <w:sz w:val="22"/>
                <w:szCs w:val="22"/>
              </w:rPr>
              <w:instrText>LAN</w:instrText>
            </w:r>
            <w:r w:rsidR="00F26614">
              <w:rPr>
                <w:rFonts w:ascii="Times New Roman" w:hAnsi="Times New Roman"/>
                <w:sz w:val="22"/>
                <w:szCs w:val="22"/>
              </w:rPr>
              <w:instrText>”</w:instrText>
            </w:r>
            <w:r w:rsidR="00640CA8" w:rsidRPr="002E3290">
              <w:rPr>
                <w:rFonts w:ascii="Times New Roman" w:hAnsi="Times New Roman"/>
                <w:sz w:val="22"/>
                <w:szCs w:val="22"/>
              </w:rPr>
              <w:instrText xml:space="preserve"> </w:instrText>
            </w:r>
            <w:r w:rsidR="00640CA8" w:rsidRPr="002E3290">
              <w:rPr>
                <w:rFonts w:ascii="Times New Roman" w:hAnsi="Times New Roman"/>
                <w:sz w:val="22"/>
                <w:szCs w:val="22"/>
              </w:rPr>
              <w:fldChar w:fldCharType="end"/>
            </w:r>
            <w:r w:rsidRPr="00BA67B7">
              <w:t>), it can share resources with another computer (server).</w:t>
            </w:r>
          </w:p>
        </w:tc>
      </w:tr>
      <w:tr w:rsidR="00CE155D" w:rsidRPr="00BA67B7" w:rsidTr="0087360D">
        <w:trPr>
          <w:cantSplit/>
        </w:trPr>
        <w:tc>
          <w:tcPr>
            <w:tcW w:w="2664" w:type="dxa"/>
          </w:tcPr>
          <w:p w:rsidR="00CE155D" w:rsidRPr="00BA67B7" w:rsidRDefault="00CE155D" w:rsidP="0087360D">
            <w:pPr>
              <w:pStyle w:val="TableText"/>
            </w:pPr>
            <w:r w:rsidRPr="00BA67B7">
              <w:t>COMPONENT</w:t>
            </w:r>
          </w:p>
        </w:tc>
        <w:tc>
          <w:tcPr>
            <w:tcW w:w="6776" w:type="dxa"/>
          </w:tcPr>
          <w:p w:rsidR="00CE155D" w:rsidRPr="00BA67B7" w:rsidRDefault="00CE155D" w:rsidP="0087360D">
            <w:pPr>
              <w:pStyle w:val="TableText"/>
            </w:pPr>
            <w:r w:rsidRPr="00BA67B7">
              <w:t>An object-oriented term used to describe the building blocks of GUI applications. A software object that contains data and code. A component may or may not be visible. These components interact with other components on a form to create the GUI user application interface.</w:t>
            </w:r>
          </w:p>
        </w:tc>
      </w:tr>
      <w:tr w:rsidR="00ED257B" w:rsidRPr="00BA67B7" w:rsidTr="0087360D">
        <w:trPr>
          <w:cantSplit/>
        </w:trPr>
        <w:tc>
          <w:tcPr>
            <w:tcW w:w="2664" w:type="dxa"/>
          </w:tcPr>
          <w:p w:rsidR="00ED257B" w:rsidRPr="00BA67B7" w:rsidRDefault="00ED257B" w:rsidP="0087360D">
            <w:pPr>
              <w:pStyle w:val="TableText"/>
            </w:pPr>
            <w:r w:rsidRPr="00BA67B7">
              <w:t>DHCP</w:t>
            </w:r>
          </w:p>
        </w:tc>
        <w:tc>
          <w:tcPr>
            <w:tcW w:w="6776" w:type="dxa"/>
          </w:tcPr>
          <w:p w:rsidR="00ED257B" w:rsidRPr="00BA67B7" w:rsidRDefault="00ED257B" w:rsidP="0087360D">
            <w:pPr>
              <w:pStyle w:val="TableText"/>
              <w:rPr>
                <w:b/>
              </w:rPr>
            </w:pPr>
            <w:r w:rsidRPr="00BA67B7">
              <w:rPr>
                <w:b/>
              </w:rPr>
              <w:t>D</w:t>
            </w:r>
            <w:r w:rsidRPr="00BA67B7">
              <w:t xml:space="preserve">ynamic </w:t>
            </w:r>
            <w:r w:rsidRPr="00BA67B7">
              <w:rPr>
                <w:b/>
              </w:rPr>
              <w:t>H</w:t>
            </w:r>
            <w:r w:rsidRPr="00BA67B7">
              <w:t xml:space="preserve">ost </w:t>
            </w:r>
            <w:r w:rsidRPr="00BA67B7">
              <w:rPr>
                <w:b/>
              </w:rPr>
              <w:t>C</w:t>
            </w:r>
            <w:r w:rsidRPr="00BA67B7">
              <w:t xml:space="preserve">onfiguration </w:t>
            </w:r>
            <w:r w:rsidRPr="00BA67B7">
              <w:rPr>
                <w:b/>
              </w:rPr>
              <w:t>P</w:t>
            </w:r>
            <w:r w:rsidRPr="00BA67B7">
              <w:t>rotocol.</w:t>
            </w:r>
          </w:p>
        </w:tc>
      </w:tr>
      <w:tr w:rsidR="00CE155D" w:rsidRPr="00BA67B7" w:rsidTr="0087360D">
        <w:trPr>
          <w:cantSplit/>
        </w:trPr>
        <w:tc>
          <w:tcPr>
            <w:tcW w:w="2664" w:type="dxa"/>
          </w:tcPr>
          <w:p w:rsidR="00CE155D" w:rsidRPr="00BA67B7" w:rsidRDefault="00CE155D" w:rsidP="0087360D">
            <w:pPr>
              <w:pStyle w:val="TableText"/>
            </w:pPr>
            <w:r w:rsidRPr="00BA67B7">
              <w:t>DLL</w:t>
            </w:r>
          </w:p>
        </w:tc>
        <w:tc>
          <w:tcPr>
            <w:tcW w:w="6776" w:type="dxa"/>
          </w:tcPr>
          <w:p w:rsidR="00CE155D" w:rsidRPr="00BA67B7" w:rsidRDefault="00CE155D" w:rsidP="0087360D">
            <w:pPr>
              <w:pStyle w:val="TableText"/>
            </w:pPr>
            <w:r w:rsidRPr="00BA67B7">
              <w:rPr>
                <w:b/>
              </w:rPr>
              <w:t>D</w:t>
            </w:r>
            <w:r w:rsidRPr="00BA67B7">
              <w:t xml:space="preserve">ynamic </w:t>
            </w:r>
            <w:r w:rsidRPr="00BA67B7">
              <w:rPr>
                <w:b/>
              </w:rPr>
              <w:t>L</w:t>
            </w:r>
            <w:r w:rsidRPr="00BA67B7">
              <w:t xml:space="preserve">ink </w:t>
            </w:r>
            <w:r w:rsidRPr="00BA67B7">
              <w:rPr>
                <w:b/>
              </w:rPr>
              <w:t>L</w:t>
            </w:r>
            <w:r w:rsidRPr="00BA67B7">
              <w:t>ibrary. A DLL allows executable routines to be stored separately as files with a DLL extension. These routines are only loaded when a program calls for them. DLLs provide several advantages:</w:t>
            </w:r>
          </w:p>
          <w:p w:rsidR="00CE155D" w:rsidRPr="00BA67B7" w:rsidRDefault="001D3488" w:rsidP="001D3488">
            <w:pPr>
              <w:pStyle w:val="TableListBullet"/>
            </w:pPr>
            <w:r>
              <w:t>H</w:t>
            </w:r>
            <w:r w:rsidR="00CE155D" w:rsidRPr="00BA67B7">
              <w:t xml:space="preserve">elp save on computer memory, since memory is only consumed when a DLL is loaded. They also save disk space. With static libraries, your application absorbs all the library code into your application so the size of your application is greater. Other applications using the same library will also carry this code around. </w:t>
            </w:r>
            <w:r w:rsidR="00582B3E" w:rsidRPr="00BA67B7">
              <w:t xml:space="preserve">With the DLL, you do not carry the code itself; you have a pointer to the common library. </w:t>
            </w:r>
            <w:r w:rsidR="00CE155D" w:rsidRPr="00BA67B7">
              <w:t>All applications using it will then share one image.</w:t>
            </w:r>
          </w:p>
          <w:p w:rsidR="00CE155D" w:rsidRPr="00BA67B7" w:rsidRDefault="001D3488" w:rsidP="001D3488">
            <w:pPr>
              <w:pStyle w:val="TableListBullet"/>
            </w:pPr>
            <w:r>
              <w:t>E</w:t>
            </w:r>
            <w:r w:rsidR="00CE155D" w:rsidRPr="00BA67B7">
              <w:t>ase maintenance tasks. Because the DLL is a separate file, any modifications made to the DLL will not affect the operation of the calling program or any other DLL.</w:t>
            </w:r>
          </w:p>
          <w:p w:rsidR="00CE155D" w:rsidRPr="00BA67B7" w:rsidRDefault="001D3488" w:rsidP="001D3488">
            <w:pPr>
              <w:pStyle w:val="TableListBullet"/>
            </w:pPr>
            <w:r>
              <w:t>H</w:t>
            </w:r>
            <w:r w:rsidR="00CE155D" w:rsidRPr="00BA67B7">
              <w:t>elp avoid redundant routines. They provide gene</w:t>
            </w:r>
            <w:r w:rsidR="008B4256" w:rsidRPr="00BA67B7">
              <w:t>ric functions that can be us</w:t>
            </w:r>
            <w:r w:rsidR="00CE155D" w:rsidRPr="00BA67B7">
              <w:t>ed by a variety of programs.</w:t>
            </w:r>
          </w:p>
        </w:tc>
      </w:tr>
      <w:tr w:rsidR="00CE155D" w:rsidRPr="00BA67B7" w:rsidTr="0087360D">
        <w:trPr>
          <w:cantSplit/>
        </w:trPr>
        <w:tc>
          <w:tcPr>
            <w:tcW w:w="2664" w:type="dxa"/>
          </w:tcPr>
          <w:p w:rsidR="00CE155D" w:rsidRPr="00BA67B7" w:rsidRDefault="00CE155D" w:rsidP="0087360D">
            <w:pPr>
              <w:pStyle w:val="TableText"/>
            </w:pPr>
            <w:r w:rsidRPr="00BA67B7">
              <w:t>GUI</w:t>
            </w:r>
          </w:p>
        </w:tc>
        <w:tc>
          <w:tcPr>
            <w:tcW w:w="6776" w:type="dxa"/>
          </w:tcPr>
          <w:p w:rsidR="00CE155D" w:rsidRPr="00BA67B7" w:rsidRDefault="00CE155D" w:rsidP="0087360D">
            <w:pPr>
              <w:pStyle w:val="TableText"/>
            </w:pPr>
            <w:r w:rsidRPr="00BA67B7">
              <w:rPr>
                <w:b/>
              </w:rPr>
              <w:t>G</w:t>
            </w:r>
            <w:r w:rsidRPr="00BA67B7">
              <w:t xml:space="preserve">raphical </w:t>
            </w:r>
            <w:r w:rsidRPr="00BA67B7">
              <w:rPr>
                <w:b/>
              </w:rPr>
              <w:t>U</w:t>
            </w:r>
            <w:r w:rsidRPr="00BA67B7">
              <w:t>ser Interface. A type of display format that enables users to choose commands, initiate programs, and other options by selecting pictorial representations (icons) via a mouse or a keyboard.</w:t>
            </w:r>
          </w:p>
        </w:tc>
      </w:tr>
      <w:tr w:rsidR="00CE155D" w:rsidRPr="00BA67B7" w:rsidTr="0087360D">
        <w:trPr>
          <w:cantSplit/>
        </w:trPr>
        <w:tc>
          <w:tcPr>
            <w:tcW w:w="2664" w:type="dxa"/>
          </w:tcPr>
          <w:p w:rsidR="00CE155D" w:rsidRPr="00BA67B7" w:rsidRDefault="00CE155D" w:rsidP="0087360D">
            <w:pPr>
              <w:pStyle w:val="TableText"/>
            </w:pPr>
            <w:r w:rsidRPr="00BA67B7">
              <w:t>ICON</w:t>
            </w:r>
          </w:p>
        </w:tc>
        <w:tc>
          <w:tcPr>
            <w:tcW w:w="6776" w:type="dxa"/>
          </w:tcPr>
          <w:p w:rsidR="00CE155D" w:rsidRPr="00BA67B7" w:rsidRDefault="00CE155D" w:rsidP="0087360D">
            <w:pPr>
              <w:pStyle w:val="TableText"/>
            </w:pPr>
            <w:r w:rsidRPr="00BA67B7">
              <w:t>A picture or symbol that graphically represents an object or a concept.</w:t>
            </w:r>
          </w:p>
        </w:tc>
      </w:tr>
      <w:tr w:rsidR="00CE155D" w:rsidRPr="00BA67B7" w:rsidTr="0087360D">
        <w:trPr>
          <w:cantSplit/>
        </w:trPr>
        <w:tc>
          <w:tcPr>
            <w:tcW w:w="2664" w:type="dxa"/>
          </w:tcPr>
          <w:p w:rsidR="00CE155D" w:rsidRPr="00BA67B7" w:rsidRDefault="00CE155D" w:rsidP="0087360D">
            <w:pPr>
              <w:pStyle w:val="TableText"/>
            </w:pPr>
            <w:r w:rsidRPr="00BA67B7">
              <w:t>REMOTE PROCEDURE CALL</w:t>
            </w:r>
          </w:p>
        </w:tc>
        <w:tc>
          <w:tcPr>
            <w:tcW w:w="6776" w:type="dxa"/>
          </w:tcPr>
          <w:p w:rsidR="00CE155D" w:rsidRPr="00BA67B7" w:rsidRDefault="00CE155D" w:rsidP="0087360D">
            <w:pPr>
              <w:pStyle w:val="TableText"/>
            </w:pPr>
            <w:r w:rsidRPr="00BA67B7">
              <w:t>A remote procedure call (RPC) is essentially M code that may take optional parameters to do some work and then return either a single value or an array back to the client application.</w:t>
            </w:r>
          </w:p>
        </w:tc>
      </w:tr>
      <w:tr w:rsidR="00CE155D" w:rsidRPr="00BA67B7" w:rsidTr="0087360D">
        <w:trPr>
          <w:cantSplit/>
        </w:trPr>
        <w:tc>
          <w:tcPr>
            <w:tcW w:w="2664" w:type="dxa"/>
          </w:tcPr>
          <w:p w:rsidR="00CE155D" w:rsidRPr="00BA67B7" w:rsidRDefault="00CE155D" w:rsidP="0087360D">
            <w:pPr>
              <w:pStyle w:val="TableText"/>
            </w:pPr>
            <w:r w:rsidRPr="00BA67B7">
              <w:t>SERVER</w:t>
            </w:r>
          </w:p>
        </w:tc>
        <w:tc>
          <w:tcPr>
            <w:tcW w:w="6776" w:type="dxa"/>
          </w:tcPr>
          <w:p w:rsidR="00CE155D" w:rsidRPr="00BA67B7" w:rsidRDefault="00CE155D" w:rsidP="0087360D">
            <w:pPr>
              <w:pStyle w:val="TableText"/>
            </w:pPr>
            <w:r w:rsidRPr="00BA67B7">
              <w:t xml:space="preserve">The computer where the data and the Business Rules reside. It makes resources available to client workstations on the network. In </w:t>
            </w:r>
            <w:r w:rsidR="00696037" w:rsidRPr="00BA67B7">
              <w:rPr>
                <w:szCs w:val="22"/>
              </w:rPr>
              <w:t>VistA</w:t>
            </w:r>
            <w:r w:rsidRPr="00BA67B7">
              <w:t xml:space="preserve">, it is an entry in the OPTION file (#19). An automated mail protocol that is activated by sending a message to a server at another location with the </w:t>
            </w:r>
            <w:r w:rsidR="00F26614">
              <w:t>“</w:t>
            </w:r>
            <w:r w:rsidRPr="00BA67B7">
              <w:t>S.server</w:t>
            </w:r>
            <w:r w:rsidR="00F26614">
              <w:t>”</w:t>
            </w:r>
            <w:r w:rsidRPr="00BA67B7">
              <w:t xml:space="preserve"> syntax. A server</w:t>
            </w:r>
            <w:r w:rsidR="00F26614">
              <w:t>’</w:t>
            </w:r>
            <w:r w:rsidRPr="00BA67B7">
              <w:t>s activity is specified in the OPTION file (#19) and can be the running of a routine or the placement of data into a file.</w:t>
            </w:r>
          </w:p>
        </w:tc>
      </w:tr>
      <w:tr w:rsidR="00CE155D" w:rsidRPr="00BA67B7" w:rsidTr="0087360D">
        <w:trPr>
          <w:cantSplit/>
        </w:trPr>
        <w:tc>
          <w:tcPr>
            <w:tcW w:w="2664" w:type="dxa"/>
          </w:tcPr>
          <w:p w:rsidR="00CE155D" w:rsidRPr="00BA67B7" w:rsidRDefault="00CE155D" w:rsidP="0087360D">
            <w:pPr>
              <w:pStyle w:val="TableText"/>
            </w:pPr>
            <w:r w:rsidRPr="00BA67B7">
              <w:lastRenderedPageBreak/>
              <w:t>USER ACCESS</w:t>
            </w:r>
          </w:p>
        </w:tc>
        <w:tc>
          <w:tcPr>
            <w:tcW w:w="6776" w:type="dxa"/>
          </w:tcPr>
          <w:p w:rsidR="00CE155D" w:rsidRPr="00BA67B7" w:rsidRDefault="00CE155D" w:rsidP="0087360D">
            <w:pPr>
              <w:pStyle w:val="TableText"/>
            </w:pPr>
            <w:r w:rsidRPr="00BA67B7">
              <w:t xml:space="preserve">This term is used to refer to a limited level of access to a computer system that is sufficient for using/operating </w:t>
            </w:r>
            <w:r w:rsidR="0019534E" w:rsidRPr="00BA67B7">
              <w:t>software</w:t>
            </w:r>
            <w:r w:rsidRPr="00BA67B7">
              <w:t xml:space="preserve">, but does not allow programming, modification to data dictionaries, or other operations that require programmer access. Any of </w:t>
            </w:r>
            <w:r w:rsidR="00582B3E" w:rsidRPr="00BA67B7">
              <w:rPr>
                <w:szCs w:val="22"/>
              </w:rPr>
              <w:t>VistA</w:t>
            </w:r>
            <w:r w:rsidR="00F26614">
              <w:t>’</w:t>
            </w:r>
            <w:r w:rsidR="00582B3E" w:rsidRPr="00BA67B7">
              <w:t>s</w:t>
            </w:r>
            <w:r w:rsidRPr="00BA67B7">
              <w:t xml:space="preserve"> options can be locked with a security key (e.g.,</w:t>
            </w:r>
            <w:r w:rsidR="00977ABB" w:rsidRPr="00BA67B7">
              <w:t> </w:t>
            </w:r>
            <w:r w:rsidRPr="00BA67B7">
              <w:t>XUPROGMODE, which means that invoking that option requires programmer access).</w:t>
            </w:r>
          </w:p>
          <w:p w:rsidR="00CE155D" w:rsidRPr="00BA67B7" w:rsidRDefault="00CE155D" w:rsidP="0087360D">
            <w:pPr>
              <w:pStyle w:val="TableText"/>
            </w:pPr>
            <w:r w:rsidRPr="00BA67B7">
              <w:t>The user</w:t>
            </w:r>
            <w:r w:rsidR="00F26614">
              <w:t>’</w:t>
            </w:r>
            <w:r w:rsidRPr="00BA67B7">
              <w:t>s access level determines the degree of computer use and the types of computer programs available. The Systems Manager assigns the user an access level.</w:t>
            </w:r>
          </w:p>
        </w:tc>
      </w:tr>
      <w:tr w:rsidR="00CE155D" w:rsidRPr="00BA67B7" w:rsidTr="0087360D">
        <w:trPr>
          <w:cantSplit/>
        </w:trPr>
        <w:tc>
          <w:tcPr>
            <w:tcW w:w="2664" w:type="dxa"/>
          </w:tcPr>
          <w:p w:rsidR="00CE155D" w:rsidRPr="00BA67B7" w:rsidRDefault="00CE155D" w:rsidP="0087360D">
            <w:pPr>
              <w:pStyle w:val="TableText"/>
            </w:pPr>
            <w:r w:rsidRPr="00BA67B7">
              <w:t>USER INTERFACE</w:t>
            </w:r>
          </w:p>
        </w:tc>
        <w:tc>
          <w:tcPr>
            <w:tcW w:w="6776" w:type="dxa"/>
          </w:tcPr>
          <w:p w:rsidR="00CE155D" w:rsidRPr="00BA67B7" w:rsidRDefault="00CE155D" w:rsidP="00E36067">
            <w:pPr>
              <w:pStyle w:val="TableText"/>
            </w:pPr>
            <w:r w:rsidRPr="00BA67B7">
              <w:t xml:space="preserve">The way the </w:t>
            </w:r>
            <w:r w:rsidR="0044583C" w:rsidRPr="00BA67B7">
              <w:t>software</w:t>
            </w:r>
            <w:r w:rsidRPr="00BA67B7">
              <w:t xml:space="preserve"> is presented to the user, such as Graphical User Interfaces that display option prompts, help messages, and menu choices. A standard user interface can be achieved by using </w:t>
            </w:r>
            <w:r w:rsidR="00E36067" w:rsidRPr="00BA67B7">
              <w:t>Embarcadero</w:t>
            </w:r>
            <w:r w:rsidR="00F26614">
              <w:t>’</w:t>
            </w:r>
            <w:r w:rsidRPr="00BA67B7">
              <w:t>s Delphi Graphical User Interface to display the various menu option choices, commands, etc.</w:t>
            </w:r>
          </w:p>
        </w:tc>
      </w:tr>
      <w:tr w:rsidR="00CE155D" w:rsidRPr="00BA67B7" w:rsidTr="0087360D">
        <w:trPr>
          <w:cantSplit/>
        </w:trPr>
        <w:tc>
          <w:tcPr>
            <w:tcW w:w="2664" w:type="dxa"/>
          </w:tcPr>
          <w:p w:rsidR="00CE155D" w:rsidRPr="00BA67B7" w:rsidRDefault="00CE155D" w:rsidP="0087360D">
            <w:pPr>
              <w:pStyle w:val="TableText"/>
            </w:pPr>
            <w:r w:rsidRPr="00BA67B7">
              <w:t>WINDOW</w:t>
            </w:r>
          </w:p>
        </w:tc>
        <w:tc>
          <w:tcPr>
            <w:tcW w:w="6776" w:type="dxa"/>
          </w:tcPr>
          <w:p w:rsidR="00CE155D" w:rsidRPr="00BA67B7" w:rsidRDefault="00CE155D" w:rsidP="0087360D">
            <w:pPr>
              <w:pStyle w:val="TableText"/>
            </w:pPr>
            <w:r w:rsidRPr="00BA67B7">
              <w:t>An object on the screen (</w:t>
            </w:r>
            <w:r w:rsidR="00C62CB8" w:rsidRPr="00BA67B7">
              <w:t>dialogue</w:t>
            </w:r>
            <w:r w:rsidRPr="00BA67B7">
              <w:t>) that presents information such as a document or message.</w:t>
            </w:r>
          </w:p>
        </w:tc>
      </w:tr>
    </w:tbl>
    <w:p w:rsidR="0044583C" w:rsidRPr="00BA67B7" w:rsidRDefault="0044583C" w:rsidP="00F60608">
      <w:pPr>
        <w:pStyle w:val="BodyText6"/>
      </w:pPr>
    </w:p>
    <w:p w:rsidR="00A344E2" w:rsidRPr="00BA67B7" w:rsidRDefault="000D602C" w:rsidP="00A344E2">
      <w:pPr>
        <w:pStyle w:val="Note"/>
      </w:pPr>
      <w:bookmarkStart w:id="462" w:name="_Hlt396209708"/>
      <w:bookmarkStart w:id="463" w:name="_Hlt396809338"/>
      <w:bookmarkStart w:id="464" w:name="_Toc338740757"/>
      <w:bookmarkStart w:id="465" w:name="_Toc338834143"/>
      <w:bookmarkStart w:id="466" w:name="_Toc339260976"/>
      <w:bookmarkStart w:id="467" w:name="_Toc339261045"/>
      <w:bookmarkStart w:id="468" w:name="_Toc339418636"/>
      <w:bookmarkStart w:id="469" w:name="_Toc339708024"/>
      <w:bookmarkStart w:id="470" w:name="_Toc339783101"/>
      <w:bookmarkStart w:id="471" w:name="_Toc345918910"/>
      <w:bookmarkStart w:id="472" w:name="_Toc354974916"/>
      <w:bookmarkStart w:id="473" w:name="_Toc372619505"/>
      <w:bookmarkStart w:id="474" w:name="_Toc377352144"/>
      <w:bookmarkStart w:id="475" w:name="_Toc383311326"/>
      <w:bookmarkEnd w:id="462"/>
      <w:bookmarkEnd w:id="463"/>
      <w:r>
        <w:rPr>
          <w:noProof/>
          <w:lang w:eastAsia="en-US"/>
        </w:rPr>
        <w:drawing>
          <wp:inline distT="0" distB="0" distL="0" distR="0" wp14:anchorId="548D37C3" wp14:editId="48A10BE1">
            <wp:extent cx="284990" cy="284990"/>
            <wp:effectExtent l="0" t="0" r="1270" b="1270"/>
            <wp:docPr id="78" name="Picture 8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A344E2" w:rsidRPr="00BA67B7">
        <w:tab/>
      </w:r>
      <w:r w:rsidR="004E4442" w:rsidRPr="00F76DBF">
        <w:rPr>
          <w:b/>
        </w:rPr>
        <w:t>REF:</w:t>
      </w:r>
      <w:r w:rsidR="004E4442" w:rsidRPr="00F76DBF">
        <w:t xml:space="preserve"> For a list of commonly used terms and definitions, see the OI</w:t>
      </w:r>
      <w:r w:rsidR="00691E2F">
        <w:t>&amp;</w:t>
      </w:r>
      <w:r w:rsidR="004E4442" w:rsidRPr="00F76DBF">
        <w:t>T Master Glossary VA Intranet Website</w:t>
      </w:r>
      <w:r w:rsidR="004E4442" w:rsidRPr="00F76DBF">
        <w:fldChar w:fldCharType="begin"/>
      </w:r>
      <w:r w:rsidR="004E4442" w:rsidRPr="00F76DBF">
        <w:instrText xml:space="preserve">XE </w:instrText>
      </w:r>
      <w:r w:rsidR="00F26614">
        <w:instrText>“</w:instrText>
      </w:r>
      <w:r w:rsidR="004E4442" w:rsidRPr="00F76DBF">
        <w:rPr>
          <w:kern w:val="2"/>
        </w:rPr>
        <w:instrText>Glossary:Intranet Website</w:instrText>
      </w:r>
      <w:r w:rsidR="00F26614">
        <w:instrText>”</w:instrText>
      </w:r>
      <w:r w:rsidR="004E4442" w:rsidRPr="00F76DBF">
        <w:fldChar w:fldCharType="end"/>
      </w:r>
      <w:r w:rsidR="004E4442" w:rsidRPr="00F76DBF">
        <w:fldChar w:fldCharType="begin"/>
      </w:r>
      <w:r w:rsidR="004E4442" w:rsidRPr="00F76DBF">
        <w:instrText xml:space="preserve">XE </w:instrText>
      </w:r>
      <w:r w:rsidR="00F26614">
        <w:instrText>“</w:instrText>
      </w:r>
      <w:r w:rsidR="004E4442" w:rsidRPr="00F76DBF">
        <w:instrText>Websites:</w:instrText>
      </w:r>
      <w:r w:rsidR="004E4442" w:rsidRPr="00F76DBF">
        <w:rPr>
          <w:kern w:val="2"/>
        </w:rPr>
        <w:instrText>Glossary Intranet Website</w:instrText>
      </w:r>
      <w:r w:rsidR="00F26614">
        <w:instrText>”</w:instrText>
      </w:r>
      <w:r w:rsidR="004E4442" w:rsidRPr="00F76DBF">
        <w:fldChar w:fldCharType="end"/>
      </w:r>
      <w:r w:rsidR="004E4442" w:rsidRPr="00F76DBF">
        <w:fldChar w:fldCharType="begin"/>
      </w:r>
      <w:r w:rsidR="004E4442" w:rsidRPr="00F76DBF">
        <w:instrText xml:space="preserve">XE </w:instrText>
      </w:r>
      <w:r w:rsidR="00F26614">
        <w:instrText>“</w:instrText>
      </w:r>
      <w:r w:rsidR="004E4442" w:rsidRPr="00F76DBF">
        <w:instrText>Home Pages:</w:instrText>
      </w:r>
      <w:r w:rsidR="004E4442" w:rsidRPr="00F76DBF">
        <w:rPr>
          <w:kern w:val="2"/>
        </w:rPr>
        <w:instrText>Glossary Intranet Website</w:instrText>
      </w:r>
      <w:r w:rsidR="00F26614">
        <w:instrText>”</w:instrText>
      </w:r>
      <w:r w:rsidR="004E4442" w:rsidRPr="00F76DBF">
        <w:fldChar w:fldCharType="end"/>
      </w:r>
      <w:r w:rsidR="004E4442" w:rsidRPr="00F76DBF">
        <w:fldChar w:fldCharType="begin"/>
      </w:r>
      <w:r w:rsidR="004E4442" w:rsidRPr="00F76DBF">
        <w:instrText xml:space="preserve">XE </w:instrText>
      </w:r>
      <w:r w:rsidR="00F26614">
        <w:instrText>“</w:instrText>
      </w:r>
      <w:r w:rsidR="004E4442" w:rsidRPr="00F76DBF">
        <w:instrText>URLs:</w:instrText>
      </w:r>
      <w:r w:rsidR="004E4442" w:rsidRPr="00F76DBF">
        <w:rPr>
          <w:kern w:val="2"/>
        </w:rPr>
        <w:instrText>Glossary Intranet Website</w:instrText>
      </w:r>
      <w:r w:rsidR="00F26614">
        <w:instrText>”</w:instrText>
      </w:r>
      <w:r w:rsidR="004E4442" w:rsidRPr="00F76DBF">
        <w:fldChar w:fldCharType="end"/>
      </w:r>
      <w:r w:rsidR="004E4442">
        <w:t>.</w:t>
      </w:r>
      <w:r w:rsidR="004E4442" w:rsidRPr="00F76DBF">
        <w:br/>
      </w:r>
      <w:r w:rsidR="004E4442" w:rsidRPr="00F76DBF">
        <w:br/>
        <w:t>For a list of commonly used acronyms, see the VA Acronym Lookup Intranet Website</w:t>
      </w:r>
      <w:r w:rsidR="004E4442" w:rsidRPr="00F76DBF">
        <w:fldChar w:fldCharType="begin"/>
      </w:r>
      <w:r w:rsidR="004E4442" w:rsidRPr="00F76DBF">
        <w:instrText xml:space="preserve">XE </w:instrText>
      </w:r>
      <w:r w:rsidR="00F26614">
        <w:instrText>“</w:instrText>
      </w:r>
      <w:r w:rsidR="004E4442" w:rsidRPr="00F76DBF">
        <w:rPr>
          <w:kern w:val="2"/>
        </w:rPr>
        <w:instrText>Acronyms:Intranet Website</w:instrText>
      </w:r>
      <w:r w:rsidR="00F26614">
        <w:instrText>”</w:instrText>
      </w:r>
      <w:r w:rsidR="004E4442" w:rsidRPr="00F76DBF">
        <w:fldChar w:fldCharType="end"/>
      </w:r>
      <w:r w:rsidR="004E4442" w:rsidRPr="00F76DBF">
        <w:fldChar w:fldCharType="begin"/>
      </w:r>
      <w:r w:rsidR="004E4442" w:rsidRPr="00F76DBF">
        <w:instrText xml:space="preserve">XE </w:instrText>
      </w:r>
      <w:r w:rsidR="00F26614">
        <w:instrText>“</w:instrText>
      </w:r>
      <w:r w:rsidR="004E4442" w:rsidRPr="00F76DBF">
        <w:instrText>Websites:</w:instrText>
      </w:r>
      <w:r w:rsidR="004E4442" w:rsidRPr="00F76DBF">
        <w:rPr>
          <w:kern w:val="2"/>
        </w:rPr>
        <w:instrText>Acronyms Intranet Website</w:instrText>
      </w:r>
      <w:r w:rsidR="00F26614">
        <w:instrText>”</w:instrText>
      </w:r>
      <w:r w:rsidR="004E4442" w:rsidRPr="00F76DBF">
        <w:fldChar w:fldCharType="end"/>
      </w:r>
      <w:r w:rsidR="004E4442" w:rsidRPr="00F76DBF">
        <w:fldChar w:fldCharType="begin"/>
      </w:r>
      <w:r w:rsidR="004E4442" w:rsidRPr="00F76DBF">
        <w:instrText xml:space="preserve">XE </w:instrText>
      </w:r>
      <w:r w:rsidR="00F26614">
        <w:instrText>“</w:instrText>
      </w:r>
      <w:r w:rsidR="004E4442" w:rsidRPr="00F76DBF">
        <w:instrText>Home Pages:</w:instrText>
      </w:r>
      <w:r w:rsidR="004E4442" w:rsidRPr="00F76DBF">
        <w:rPr>
          <w:kern w:val="2"/>
        </w:rPr>
        <w:instrText>Acronyms Intranet Website</w:instrText>
      </w:r>
      <w:r w:rsidR="00F26614">
        <w:instrText>”</w:instrText>
      </w:r>
      <w:r w:rsidR="004E4442" w:rsidRPr="00F76DBF">
        <w:fldChar w:fldCharType="end"/>
      </w:r>
      <w:r w:rsidR="004E4442" w:rsidRPr="00F76DBF">
        <w:fldChar w:fldCharType="begin"/>
      </w:r>
      <w:r w:rsidR="004E4442" w:rsidRPr="00F76DBF">
        <w:instrText xml:space="preserve">XE </w:instrText>
      </w:r>
      <w:r w:rsidR="00F26614">
        <w:instrText>“</w:instrText>
      </w:r>
      <w:r w:rsidR="004E4442" w:rsidRPr="00F76DBF">
        <w:instrText>URLs:</w:instrText>
      </w:r>
      <w:r w:rsidR="004E4442" w:rsidRPr="00F76DBF">
        <w:rPr>
          <w:kern w:val="2"/>
        </w:rPr>
        <w:instrText>Acronyms Intranet Website</w:instrText>
      </w:r>
      <w:r w:rsidR="00F26614">
        <w:instrText>”</w:instrText>
      </w:r>
      <w:r w:rsidR="004E4442" w:rsidRPr="00F76DBF">
        <w:fldChar w:fldCharType="end"/>
      </w:r>
      <w:r w:rsidR="004E4442">
        <w:t>.</w:t>
      </w:r>
    </w:p>
    <w:p w:rsidR="00CE155D" w:rsidRPr="00BA67B7" w:rsidRDefault="00CE155D" w:rsidP="00A344E2">
      <w:pPr>
        <w:pStyle w:val="BodyText"/>
      </w:pPr>
    </w:p>
    <w:p w:rsidR="00CE155D" w:rsidRPr="00BA67B7" w:rsidRDefault="00CE155D" w:rsidP="00A344E2">
      <w:pPr>
        <w:pStyle w:val="BodyText"/>
        <w:sectPr w:rsidR="00CE155D" w:rsidRPr="00BA67B7" w:rsidSect="002D1D4A">
          <w:headerReference w:type="even" r:id="rId48"/>
          <w:headerReference w:type="default" r:id="rId49"/>
          <w:pgSz w:w="12240" w:h="15840"/>
          <w:pgMar w:top="1440" w:right="1440" w:bottom="1440" w:left="1440" w:header="720" w:footer="720" w:gutter="0"/>
          <w:cols w:space="720"/>
        </w:sectPr>
      </w:pPr>
    </w:p>
    <w:p w:rsidR="00CE155D" w:rsidRPr="00BA67B7" w:rsidRDefault="00CE155D" w:rsidP="009910D0">
      <w:pPr>
        <w:pStyle w:val="HeadingFront-BackMatter"/>
      </w:pPr>
      <w:bookmarkStart w:id="476" w:name="_Toc449511528"/>
      <w:r w:rsidRPr="00BA67B7">
        <w:lastRenderedPageBreak/>
        <w:t>Index</w:t>
      </w:r>
      <w:bookmarkEnd w:id="464"/>
      <w:bookmarkEnd w:id="465"/>
      <w:bookmarkEnd w:id="466"/>
      <w:bookmarkEnd w:id="467"/>
      <w:bookmarkEnd w:id="468"/>
      <w:bookmarkEnd w:id="469"/>
      <w:bookmarkEnd w:id="470"/>
      <w:bookmarkEnd w:id="471"/>
      <w:bookmarkEnd w:id="472"/>
      <w:bookmarkEnd w:id="473"/>
      <w:bookmarkEnd w:id="474"/>
      <w:bookmarkEnd w:id="475"/>
      <w:bookmarkEnd w:id="476"/>
    </w:p>
    <w:p w:rsidR="00507385" w:rsidRDefault="00B245B4" w:rsidP="00A344E2">
      <w:pPr>
        <w:pStyle w:val="BodyText"/>
        <w:rPr>
          <w:noProof/>
        </w:rPr>
        <w:sectPr w:rsidR="00507385" w:rsidSect="00507385">
          <w:headerReference w:type="even" r:id="rId50"/>
          <w:headerReference w:type="default" r:id="rId51"/>
          <w:footerReference w:type="even" r:id="rId52"/>
          <w:pgSz w:w="12240" w:h="15840"/>
          <w:pgMar w:top="1440" w:right="1440" w:bottom="1440" w:left="1440" w:header="720" w:footer="720" w:gutter="0"/>
          <w:cols w:space="720"/>
        </w:sectPr>
      </w:pPr>
      <w:r w:rsidRPr="00BA67B7">
        <w:fldChar w:fldCharType="begin"/>
      </w:r>
      <w:r w:rsidRPr="00BA67B7">
        <w:instrText xml:space="preserve"> INDEX \h "A" \c "2" \z "1033" </w:instrText>
      </w:r>
      <w:r w:rsidRPr="00BA67B7">
        <w:fldChar w:fldCharType="separate"/>
      </w:r>
    </w:p>
    <w:p w:rsidR="00507385" w:rsidRDefault="00507385">
      <w:pPr>
        <w:pStyle w:val="IndexHeading"/>
        <w:tabs>
          <w:tab w:val="right" w:leader="dot" w:pos="4310"/>
        </w:tabs>
        <w:rPr>
          <w:rFonts w:asciiTheme="minorHAnsi" w:eastAsiaTheme="minorEastAsia" w:hAnsiTheme="minorHAnsi" w:cstheme="minorBidi"/>
          <w:b w:val="0"/>
          <w:bCs w:val="0"/>
          <w:noProof/>
        </w:rPr>
      </w:pPr>
      <w:r>
        <w:rPr>
          <w:noProof/>
        </w:rPr>
        <w:lastRenderedPageBreak/>
        <w:t>A</w:t>
      </w:r>
    </w:p>
    <w:p w:rsidR="00507385" w:rsidRDefault="00507385">
      <w:pPr>
        <w:pStyle w:val="Index1"/>
        <w:tabs>
          <w:tab w:val="right" w:leader="dot" w:pos="4310"/>
        </w:tabs>
        <w:rPr>
          <w:noProof/>
        </w:rPr>
      </w:pPr>
      <w:r>
        <w:rPr>
          <w:noProof/>
        </w:rPr>
        <w:t>Access Code, 2, 3, 19, 20, 23, 24, 25, 31, 35</w:t>
      </w:r>
    </w:p>
    <w:p w:rsidR="00507385" w:rsidRDefault="00507385">
      <w:pPr>
        <w:pStyle w:val="Index1"/>
        <w:tabs>
          <w:tab w:val="right" w:leader="dot" w:pos="4310"/>
        </w:tabs>
        <w:rPr>
          <w:noProof/>
        </w:rPr>
      </w:pPr>
      <w:r w:rsidRPr="00072CCF">
        <w:rPr>
          <w:noProof/>
          <w:kern w:val="2"/>
        </w:rPr>
        <w:t>Acronyms</w:t>
      </w:r>
    </w:p>
    <w:p w:rsidR="00507385" w:rsidRDefault="00507385">
      <w:pPr>
        <w:pStyle w:val="Index2"/>
        <w:tabs>
          <w:tab w:val="right" w:leader="dot" w:pos="4310"/>
        </w:tabs>
        <w:rPr>
          <w:noProof/>
        </w:rPr>
      </w:pPr>
      <w:r w:rsidRPr="00072CCF">
        <w:rPr>
          <w:noProof/>
          <w:kern w:val="2"/>
        </w:rPr>
        <w:t>Intranet Website</w:t>
      </w:r>
      <w:r>
        <w:rPr>
          <w:noProof/>
        </w:rPr>
        <w:t>, 37</w:t>
      </w:r>
    </w:p>
    <w:p w:rsidR="00507385" w:rsidRDefault="00507385">
      <w:pPr>
        <w:pStyle w:val="Index1"/>
        <w:tabs>
          <w:tab w:val="right" w:leader="dot" w:pos="4310"/>
        </w:tabs>
        <w:rPr>
          <w:noProof/>
        </w:rPr>
      </w:pPr>
      <w:r>
        <w:rPr>
          <w:noProof/>
        </w:rPr>
        <w:t>Adding Entries</w:t>
      </w:r>
    </w:p>
    <w:p w:rsidR="00507385" w:rsidRDefault="00507385">
      <w:pPr>
        <w:pStyle w:val="Index2"/>
        <w:tabs>
          <w:tab w:val="right" w:leader="dot" w:pos="4310"/>
        </w:tabs>
        <w:rPr>
          <w:noProof/>
        </w:rPr>
      </w:pPr>
      <w:r>
        <w:rPr>
          <w:noProof/>
        </w:rPr>
        <w:t>HOSTS File, 12</w:t>
      </w:r>
    </w:p>
    <w:p w:rsidR="00507385" w:rsidRDefault="00507385">
      <w:pPr>
        <w:pStyle w:val="Index1"/>
        <w:tabs>
          <w:tab w:val="right" w:leader="dot" w:pos="4310"/>
        </w:tabs>
        <w:rPr>
          <w:noProof/>
        </w:rPr>
      </w:pPr>
      <w:r>
        <w:rPr>
          <w:noProof/>
        </w:rPr>
        <w:t>APIs</w:t>
      </w:r>
    </w:p>
    <w:p w:rsidR="00507385" w:rsidRDefault="00507385">
      <w:pPr>
        <w:pStyle w:val="Index2"/>
        <w:tabs>
          <w:tab w:val="right" w:leader="dot" w:pos="4310"/>
        </w:tabs>
        <w:rPr>
          <w:noProof/>
        </w:rPr>
      </w:pPr>
      <w:r>
        <w:rPr>
          <w:noProof/>
        </w:rPr>
        <w:t>STOP^XWBTCP, 17</w:t>
      </w:r>
    </w:p>
    <w:p w:rsidR="00507385" w:rsidRDefault="00507385">
      <w:pPr>
        <w:pStyle w:val="Index2"/>
        <w:tabs>
          <w:tab w:val="right" w:leader="dot" w:pos="4310"/>
        </w:tabs>
        <w:rPr>
          <w:noProof/>
        </w:rPr>
      </w:pPr>
      <w:r>
        <w:rPr>
          <w:noProof/>
        </w:rPr>
        <w:t>STRT^XWBTCP, 17</w:t>
      </w:r>
    </w:p>
    <w:p w:rsidR="00507385" w:rsidRDefault="00507385">
      <w:pPr>
        <w:pStyle w:val="Index1"/>
        <w:tabs>
          <w:tab w:val="right" w:leader="dot" w:pos="4310"/>
        </w:tabs>
        <w:rPr>
          <w:noProof/>
        </w:rPr>
      </w:pPr>
      <w:r>
        <w:rPr>
          <w:noProof/>
        </w:rPr>
        <w:t>Assumptions, xiv</w:t>
      </w:r>
    </w:p>
    <w:p w:rsidR="00507385" w:rsidRDefault="00507385">
      <w:pPr>
        <w:pStyle w:val="Index1"/>
        <w:tabs>
          <w:tab w:val="right" w:leader="dot" w:pos="4310"/>
        </w:tabs>
        <w:rPr>
          <w:noProof/>
        </w:rPr>
      </w:pPr>
      <w:r>
        <w:rPr>
          <w:noProof/>
        </w:rPr>
        <w:t>Auto Signon, 2, 3, 6, 19, 20, 21, 24, 35</w:t>
      </w:r>
    </w:p>
    <w:p w:rsidR="00507385" w:rsidRDefault="00507385">
      <w:pPr>
        <w:pStyle w:val="Index2"/>
        <w:tabs>
          <w:tab w:val="right" w:leader="dot" w:pos="4310"/>
        </w:tabs>
        <w:rPr>
          <w:noProof/>
        </w:rPr>
      </w:pPr>
      <w:r>
        <w:rPr>
          <w:noProof/>
        </w:rPr>
        <w:t>Enabling/Disabling, 19</w:t>
      </w:r>
    </w:p>
    <w:p w:rsidR="00507385" w:rsidRDefault="00507385">
      <w:pPr>
        <w:pStyle w:val="Index1"/>
        <w:tabs>
          <w:tab w:val="right" w:leader="dot" w:pos="4310"/>
        </w:tabs>
        <w:rPr>
          <w:noProof/>
        </w:rPr>
      </w:pPr>
      <w:r>
        <w:rPr>
          <w:noProof/>
        </w:rPr>
        <w:t>AUTO SIGN-ON Field, 19, 21</w:t>
      </w:r>
    </w:p>
    <w:p w:rsidR="00507385" w:rsidRDefault="00507385">
      <w:pPr>
        <w:pStyle w:val="IndexHeading"/>
        <w:tabs>
          <w:tab w:val="right" w:leader="dot" w:pos="4310"/>
        </w:tabs>
        <w:rPr>
          <w:rFonts w:asciiTheme="minorHAnsi" w:eastAsiaTheme="minorEastAsia" w:hAnsiTheme="minorHAnsi" w:cstheme="minorBidi"/>
          <w:b w:val="0"/>
          <w:bCs w:val="0"/>
          <w:noProof/>
        </w:rPr>
      </w:pPr>
      <w:r>
        <w:rPr>
          <w:noProof/>
        </w:rPr>
        <w:t>B</w:t>
      </w:r>
    </w:p>
    <w:p w:rsidR="00507385" w:rsidRDefault="00507385">
      <w:pPr>
        <w:pStyle w:val="Index1"/>
        <w:tabs>
          <w:tab w:val="right" w:leader="dot" w:pos="4310"/>
        </w:tabs>
        <w:rPr>
          <w:noProof/>
        </w:rPr>
      </w:pPr>
      <w:r>
        <w:rPr>
          <w:noProof/>
        </w:rPr>
        <w:t>Background Color, 28</w:t>
      </w:r>
    </w:p>
    <w:p w:rsidR="00507385" w:rsidRDefault="00507385">
      <w:pPr>
        <w:pStyle w:val="Index1"/>
        <w:tabs>
          <w:tab w:val="right" w:leader="dot" w:pos="4310"/>
        </w:tabs>
        <w:rPr>
          <w:noProof/>
        </w:rPr>
      </w:pPr>
      <w:r w:rsidRPr="00072CCF">
        <w:rPr>
          <w:noProof/>
        </w:rPr>
        <w:t>BOX-VOLUME PAIR Field</w:t>
      </w:r>
      <w:r>
        <w:rPr>
          <w:noProof/>
        </w:rPr>
        <w:t>, 19</w:t>
      </w:r>
    </w:p>
    <w:p w:rsidR="00507385" w:rsidRDefault="00507385">
      <w:pPr>
        <w:pStyle w:val="Index1"/>
        <w:tabs>
          <w:tab w:val="right" w:leader="dot" w:pos="4310"/>
        </w:tabs>
        <w:rPr>
          <w:noProof/>
        </w:rPr>
      </w:pPr>
      <w:r>
        <w:rPr>
          <w:noProof/>
        </w:rPr>
        <w:t>Broker</w:t>
      </w:r>
    </w:p>
    <w:p w:rsidR="00507385" w:rsidRDefault="00507385">
      <w:pPr>
        <w:pStyle w:val="Index2"/>
        <w:tabs>
          <w:tab w:val="right" w:leader="dot" w:pos="4310"/>
        </w:tabs>
        <w:rPr>
          <w:noProof/>
        </w:rPr>
      </w:pPr>
      <w:r>
        <w:rPr>
          <w:noProof/>
        </w:rPr>
        <w:t>FAQs, 35</w:t>
      </w:r>
    </w:p>
    <w:p w:rsidR="00507385" w:rsidRDefault="00507385">
      <w:pPr>
        <w:pStyle w:val="Index2"/>
        <w:tabs>
          <w:tab w:val="right" w:leader="dot" w:pos="4310"/>
        </w:tabs>
        <w:rPr>
          <w:noProof/>
        </w:rPr>
      </w:pPr>
      <w:r>
        <w:rPr>
          <w:noProof/>
        </w:rPr>
        <w:t>Listeners and Ports, 15</w:t>
      </w:r>
    </w:p>
    <w:p w:rsidR="00507385" w:rsidRDefault="00507385">
      <w:pPr>
        <w:pStyle w:val="Index2"/>
        <w:tabs>
          <w:tab w:val="right" w:leader="dot" w:pos="4310"/>
        </w:tabs>
        <w:rPr>
          <w:noProof/>
        </w:rPr>
      </w:pPr>
      <w:r>
        <w:rPr>
          <w:noProof/>
        </w:rPr>
        <w:t>Message Structure, 21</w:t>
      </w:r>
    </w:p>
    <w:p w:rsidR="00507385" w:rsidRDefault="00507385">
      <w:pPr>
        <w:pStyle w:val="Index1"/>
        <w:tabs>
          <w:tab w:val="right" w:leader="dot" w:pos="4310"/>
        </w:tabs>
        <w:rPr>
          <w:noProof/>
        </w:rPr>
      </w:pPr>
      <w:r>
        <w:rPr>
          <w:noProof/>
        </w:rPr>
        <w:t>BROKER ACTIVITY TIMEOUT Field, 22</w:t>
      </w:r>
    </w:p>
    <w:p w:rsidR="00507385" w:rsidRDefault="00507385">
      <w:pPr>
        <w:pStyle w:val="Index1"/>
        <w:tabs>
          <w:tab w:val="right" w:leader="dot" w:pos="4310"/>
        </w:tabs>
        <w:rPr>
          <w:noProof/>
        </w:rPr>
      </w:pPr>
      <w:r w:rsidRPr="00072CCF">
        <w:rPr>
          <w:iCs/>
          <w:noProof/>
        </w:rPr>
        <w:t>BROKERSERVER</w:t>
      </w:r>
      <w:r>
        <w:rPr>
          <w:noProof/>
        </w:rPr>
        <w:t>, 11, 12, 34</w:t>
      </w:r>
    </w:p>
    <w:p w:rsidR="00507385" w:rsidRDefault="00507385">
      <w:pPr>
        <w:pStyle w:val="Index1"/>
        <w:tabs>
          <w:tab w:val="right" w:leader="dot" w:pos="4310"/>
        </w:tabs>
        <w:rPr>
          <w:noProof/>
        </w:rPr>
      </w:pPr>
      <w:r>
        <w:rPr>
          <w:noProof/>
        </w:rPr>
        <w:t>B-type Options, 25</w:t>
      </w:r>
    </w:p>
    <w:p w:rsidR="00507385" w:rsidRDefault="00507385">
      <w:pPr>
        <w:pStyle w:val="IndexHeading"/>
        <w:tabs>
          <w:tab w:val="right" w:leader="dot" w:pos="4310"/>
        </w:tabs>
        <w:rPr>
          <w:rFonts w:asciiTheme="minorHAnsi" w:eastAsiaTheme="minorEastAsia" w:hAnsiTheme="minorHAnsi" w:cstheme="minorBidi"/>
          <w:b w:val="0"/>
          <w:bCs w:val="0"/>
          <w:noProof/>
        </w:rPr>
      </w:pPr>
      <w:r>
        <w:rPr>
          <w:noProof/>
        </w:rPr>
        <w:t>C</w:t>
      </w:r>
    </w:p>
    <w:p w:rsidR="00507385" w:rsidRDefault="00507385">
      <w:pPr>
        <w:pStyle w:val="Index1"/>
        <w:tabs>
          <w:tab w:val="right" w:leader="dot" w:pos="4310"/>
        </w:tabs>
        <w:rPr>
          <w:noProof/>
        </w:rPr>
      </w:pPr>
      <w:r>
        <w:rPr>
          <w:noProof/>
        </w:rPr>
        <w:t>Callout Boxes, xii</w:t>
      </w:r>
    </w:p>
    <w:p w:rsidR="00507385" w:rsidRDefault="00507385">
      <w:pPr>
        <w:pStyle w:val="Index1"/>
        <w:tabs>
          <w:tab w:val="right" w:leader="dot" w:pos="4310"/>
        </w:tabs>
        <w:rPr>
          <w:noProof/>
        </w:rPr>
      </w:pPr>
      <w:r>
        <w:rPr>
          <w:noProof/>
        </w:rPr>
        <w:t>Changing the VistA Verify Code, 29</w:t>
      </w:r>
    </w:p>
    <w:p w:rsidR="00507385" w:rsidRDefault="00507385">
      <w:pPr>
        <w:pStyle w:val="Index1"/>
        <w:tabs>
          <w:tab w:val="right" w:leader="dot" w:pos="4310"/>
        </w:tabs>
        <w:rPr>
          <w:noProof/>
        </w:rPr>
      </w:pPr>
      <w:r>
        <w:rPr>
          <w:noProof/>
        </w:rPr>
        <w:t>CLAGENT.EXE, 6, 9, 19</w:t>
      </w:r>
    </w:p>
    <w:p w:rsidR="00507385" w:rsidRDefault="00507385">
      <w:pPr>
        <w:pStyle w:val="Index1"/>
        <w:tabs>
          <w:tab w:val="right" w:leader="dot" w:pos="4310"/>
        </w:tabs>
        <w:rPr>
          <w:noProof/>
        </w:rPr>
      </w:pPr>
      <w:r>
        <w:rPr>
          <w:noProof/>
        </w:rPr>
        <w:t>Clear XWB Log Files Option, 15</w:t>
      </w:r>
    </w:p>
    <w:p w:rsidR="00507385" w:rsidRDefault="00507385">
      <w:pPr>
        <w:pStyle w:val="Index1"/>
        <w:tabs>
          <w:tab w:val="right" w:leader="dot" w:pos="4310"/>
        </w:tabs>
        <w:rPr>
          <w:noProof/>
        </w:rPr>
      </w:pPr>
      <w:r>
        <w:rPr>
          <w:noProof/>
        </w:rPr>
        <w:t>Client Agent, 6, 19, 21, 35</w:t>
      </w:r>
    </w:p>
    <w:p w:rsidR="00507385" w:rsidRDefault="00507385">
      <w:pPr>
        <w:pStyle w:val="Index1"/>
        <w:tabs>
          <w:tab w:val="right" w:leader="dot" w:pos="4310"/>
        </w:tabs>
        <w:rPr>
          <w:noProof/>
        </w:rPr>
      </w:pPr>
      <w:r>
        <w:rPr>
          <w:noProof/>
        </w:rPr>
        <w:t>Client Manager</w:t>
      </w:r>
    </w:p>
    <w:p w:rsidR="00507385" w:rsidRDefault="00507385">
      <w:pPr>
        <w:pStyle w:val="Index2"/>
        <w:tabs>
          <w:tab w:val="right" w:leader="dot" w:pos="4310"/>
        </w:tabs>
        <w:rPr>
          <w:noProof/>
        </w:rPr>
      </w:pPr>
      <w:r>
        <w:rPr>
          <w:noProof/>
        </w:rPr>
        <w:t>What Happened to it?, 13</w:t>
      </w:r>
    </w:p>
    <w:p w:rsidR="00507385" w:rsidRDefault="00507385">
      <w:pPr>
        <w:pStyle w:val="Index1"/>
        <w:tabs>
          <w:tab w:val="right" w:leader="dot" w:pos="4310"/>
        </w:tabs>
        <w:rPr>
          <w:noProof/>
        </w:rPr>
      </w:pPr>
      <w:r>
        <w:rPr>
          <w:noProof/>
        </w:rPr>
        <w:t>Client/Server Timeouts, 22</w:t>
      </w:r>
    </w:p>
    <w:p w:rsidR="00507385" w:rsidRDefault="00507385">
      <w:pPr>
        <w:pStyle w:val="Index1"/>
        <w:tabs>
          <w:tab w:val="right" w:leader="dot" w:pos="4310"/>
        </w:tabs>
        <w:rPr>
          <w:noProof/>
        </w:rPr>
      </w:pPr>
      <w:r>
        <w:rPr>
          <w:noProof/>
        </w:rPr>
        <w:t>Codes</w:t>
      </w:r>
    </w:p>
    <w:p w:rsidR="00507385" w:rsidRDefault="00507385">
      <w:pPr>
        <w:pStyle w:val="Index2"/>
        <w:tabs>
          <w:tab w:val="right" w:leader="dot" w:pos="4310"/>
        </w:tabs>
        <w:rPr>
          <w:noProof/>
        </w:rPr>
      </w:pPr>
      <w:r>
        <w:rPr>
          <w:noProof/>
        </w:rPr>
        <w:t>Access, 2, 3, 19, 20, 23, 24, 25, 31, 35</w:t>
      </w:r>
    </w:p>
    <w:p w:rsidR="00507385" w:rsidRDefault="00507385">
      <w:pPr>
        <w:pStyle w:val="Index2"/>
        <w:tabs>
          <w:tab w:val="right" w:leader="dot" w:pos="4310"/>
        </w:tabs>
        <w:rPr>
          <w:noProof/>
        </w:rPr>
      </w:pPr>
      <w:r>
        <w:rPr>
          <w:noProof/>
        </w:rPr>
        <w:t>Verify, 2, 3, 19, 20, 23, 24, 25, 29, 30, 31, 35</w:t>
      </w:r>
    </w:p>
    <w:p w:rsidR="00507385" w:rsidRDefault="00507385">
      <w:pPr>
        <w:pStyle w:val="Index1"/>
        <w:tabs>
          <w:tab w:val="right" w:leader="dot" w:pos="4310"/>
        </w:tabs>
        <w:rPr>
          <w:noProof/>
        </w:rPr>
      </w:pPr>
      <w:r>
        <w:rPr>
          <w:noProof/>
        </w:rPr>
        <w:t>Color</w:t>
      </w:r>
    </w:p>
    <w:p w:rsidR="00507385" w:rsidRDefault="00507385">
      <w:pPr>
        <w:pStyle w:val="Index2"/>
        <w:tabs>
          <w:tab w:val="right" w:leader="dot" w:pos="4310"/>
        </w:tabs>
        <w:rPr>
          <w:noProof/>
        </w:rPr>
      </w:pPr>
      <w:r>
        <w:rPr>
          <w:noProof/>
        </w:rPr>
        <w:t>Background, 28</w:t>
      </w:r>
    </w:p>
    <w:p w:rsidR="00507385" w:rsidRDefault="00507385">
      <w:pPr>
        <w:pStyle w:val="Index1"/>
        <w:tabs>
          <w:tab w:val="right" w:leader="dot" w:pos="4310"/>
        </w:tabs>
        <w:rPr>
          <w:noProof/>
        </w:rPr>
      </w:pPr>
      <w:r>
        <w:rPr>
          <w:noProof/>
        </w:rPr>
        <w:t>Commands</w:t>
      </w:r>
    </w:p>
    <w:p w:rsidR="00507385" w:rsidRDefault="00507385">
      <w:pPr>
        <w:pStyle w:val="Index2"/>
        <w:tabs>
          <w:tab w:val="right" w:leader="dot" w:pos="4310"/>
        </w:tabs>
        <w:rPr>
          <w:noProof/>
        </w:rPr>
      </w:pPr>
      <w:r>
        <w:rPr>
          <w:noProof/>
        </w:rPr>
        <w:t>DCL, 16</w:t>
      </w:r>
    </w:p>
    <w:p w:rsidR="00507385" w:rsidRDefault="00507385">
      <w:pPr>
        <w:pStyle w:val="Index1"/>
        <w:tabs>
          <w:tab w:val="right" w:leader="dot" w:pos="4310"/>
        </w:tabs>
        <w:rPr>
          <w:noProof/>
        </w:rPr>
      </w:pPr>
      <w:r>
        <w:rPr>
          <w:noProof/>
        </w:rPr>
        <w:t>Commonly Used Terms, xiii</w:t>
      </w:r>
    </w:p>
    <w:p w:rsidR="00507385" w:rsidRDefault="00507385">
      <w:pPr>
        <w:pStyle w:val="Index1"/>
        <w:tabs>
          <w:tab w:val="right" w:leader="dot" w:pos="4310"/>
        </w:tabs>
        <w:rPr>
          <w:noProof/>
        </w:rPr>
      </w:pPr>
      <w:r>
        <w:rPr>
          <w:noProof/>
        </w:rPr>
        <w:t>Configuring Listeners, 17</w:t>
      </w:r>
    </w:p>
    <w:p w:rsidR="00507385" w:rsidRDefault="00507385">
      <w:pPr>
        <w:pStyle w:val="Index1"/>
        <w:tabs>
          <w:tab w:val="right" w:leader="dot" w:pos="4310"/>
        </w:tabs>
        <w:rPr>
          <w:noProof/>
        </w:rPr>
      </w:pPr>
      <w:r>
        <w:rPr>
          <w:noProof/>
        </w:rPr>
        <w:t>Connect To Dialogue, 7</w:t>
      </w:r>
    </w:p>
    <w:p w:rsidR="00507385" w:rsidRDefault="00507385">
      <w:pPr>
        <w:pStyle w:val="Index1"/>
        <w:tabs>
          <w:tab w:val="right" w:leader="dot" w:pos="4310"/>
        </w:tabs>
        <w:rPr>
          <w:noProof/>
        </w:rPr>
      </w:pPr>
      <w:r>
        <w:rPr>
          <w:noProof/>
        </w:rPr>
        <w:lastRenderedPageBreak/>
        <w:t>Connection Request</w:t>
      </w:r>
    </w:p>
    <w:p w:rsidR="00507385" w:rsidRDefault="00507385">
      <w:pPr>
        <w:pStyle w:val="Index2"/>
        <w:tabs>
          <w:tab w:val="right" w:leader="dot" w:pos="4310"/>
        </w:tabs>
        <w:rPr>
          <w:noProof/>
        </w:rPr>
      </w:pPr>
      <w:r>
        <w:rPr>
          <w:noProof/>
        </w:rPr>
        <w:t>Validating, 23</w:t>
      </w:r>
    </w:p>
    <w:p w:rsidR="00507385" w:rsidRDefault="00507385">
      <w:pPr>
        <w:pStyle w:val="Index1"/>
        <w:tabs>
          <w:tab w:val="right" w:leader="dot" w:pos="4310"/>
        </w:tabs>
        <w:rPr>
          <w:noProof/>
        </w:rPr>
      </w:pPr>
      <w:r>
        <w:rPr>
          <w:noProof/>
        </w:rPr>
        <w:t>Connections</w:t>
      </w:r>
    </w:p>
    <w:p w:rsidR="00507385" w:rsidRDefault="00507385">
      <w:pPr>
        <w:pStyle w:val="Index2"/>
        <w:tabs>
          <w:tab w:val="right" w:leader="dot" w:pos="4310"/>
        </w:tabs>
        <w:rPr>
          <w:noProof/>
        </w:rPr>
      </w:pPr>
      <w:r>
        <w:rPr>
          <w:noProof/>
        </w:rPr>
        <w:t>Diagnostics, 33</w:t>
      </w:r>
    </w:p>
    <w:p w:rsidR="00507385" w:rsidRDefault="00507385">
      <w:pPr>
        <w:pStyle w:val="Index1"/>
        <w:tabs>
          <w:tab w:val="right" w:leader="dot" w:pos="4310"/>
        </w:tabs>
        <w:rPr>
          <w:noProof/>
        </w:rPr>
      </w:pPr>
      <w:r w:rsidRPr="00072CCF">
        <w:rPr>
          <w:noProof/>
          <w:kern w:val="2"/>
        </w:rPr>
        <w:t>Contents</w:t>
      </w:r>
      <w:r>
        <w:rPr>
          <w:noProof/>
        </w:rPr>
        <w:t>, vi</w:t>
      </w:r>
    </w:p>
    <w:p w:rsidR="00507385" w:rsidRDefault="00507385">
      <w:pPr>
        <w:pStyle w:val="Index1"/>
        <w:tabs>
          <w:tab w:val="right" w:leader="dot" w:pos="4310"/>
        </w:tabs>
        <w:rPr>
          <w:noProof/>
        </w:rPr>
      </w:pPr>
      <w:r>
        <w:rPr>
          <w:noProof/>
        </w:rPr>
        <w:t>CONTROLLED BY LISTENER STARTER Field, 17</w:t>
      </w:r>
    </w:p>
    <w:p w:rsidR="00507385" w:rsidRDefault="00507385">
      <w:pPr>
        <w:pStyle w:val="Index1"/>
        <w:tabs>
          <w:tab w:val="right" w:leader="dot" w:pos="4310"/>
        </w:tabs>
        <w:rPr>
          <w:noProof/>
        </w:rPr>
      </w:pPr>
      <w:r w:rsidRPr="00072CCF">
        <w:rPr>
          <w:noProof/>
        </w:rPr>
        <w:t>CONTROLLED BY LISTENER STARTUP Field</w:t>
      </w:r>
      <w:r>
        <w:rPr>
          <w:noProof/>
        </w:rPr>
        <w:t>, 19</w:t>
      </w:r>
    </w:p>
    <w:p w:rsidR="00507385" w:rsidRDefault="00507385">
      <w:pPr>
        <w:pStyle w:val="Index1"/>
        <w:tabs>
          <w:tab w:val="right" w:leader="dot" w:pos="4310"/>
        </w:tabs>
        <w:rPr>
          <w:noProof/>
        </w:rPr>
      </w:pPr>
      <w:r>
        <w:rPr>
          <w:noProof/>
        </w:rPr>
        <w:t>Customizing the Signon Dialogue, 26</w:t>
      </w:r>
    </w:p>
    <w:p w:rsidR="00507385" w:rsidRDefault="00507385">
      <w:pPr>
        <w:pStyle w:val="IndexHeading"/>
        <w:tabs>
          <w:tab w:val="right" w:leader="dot" w:pos="4310"/>
        </w:tabs>
        <w:rPr>
          <w:rFonts w:asciiTheme="minorHAnsi" w:eastAsiaTheme="minorEastAsia" w:hAnsiTheme="minorHAnsi" w:cstheme="minorBidi"/>
          <w:b w:val="0"/>
          <w:bCs w:val="0"/>
          <w:noProof/>
        </w:rPr>
      </w:pPr>
      <w:r>
        <w:rPr>
          <w:noProof/>
        </w:rPr>
        <w:t>D</w:t>
      </w:r>
    </w:p>
    <w:p w:rsidR="00507385" w:rsidRDefault="00507385">
      <w:pPr>
        <w:pStyle w:val="Index1"/>
        <w:tabs>
          <w:tab w:val="right" w:leader="dot" w:pos="4310"/>
        </w:tabs>
        <w:rPr>
          <w:noProof/>
        </w:rPr>
      </w:pPr>
      <w:r>
        <w:rPr>
          <w:noProof/>
        </w:rPr>
        <w:t>Data Dictionary</w:t>
      </w:r>
    </w:p>
    <w:p w:rsidR="00507385" w:rsidRDefault="00507385">
      <w:pPr>
        <w:pStyle w:val="Index2"/>
        <w:tabs>
          <w:tab w:val="right" w:leader="dot" w:pos="4310"/>
        </w:tabs>
        <w:rPr>
          <w:noProof/>
        </w:rPr>
      </w:pPr>
      <w:r>
        <w:rPr>
          <w:noProof/>
        </w:rPr>
        <w:t>Data Dictionary Utilities Menu, xiv</w:t>
      </w:r>
    </w:p>
    <w:p w:rsidR="00507385" w:rsidRDefault="00507385">
      <w:pPr>
        <w:pStyle w:val="Index2"/>
        <w:tabs>
          <w:tab w:val="right" w:leader="dot" w:pos="4310"/>
        </w:tabs>
        <w:rPr>
          <w:noProof/>
        </w:rPr>
      </w:pPr>
      <w:r>
        <w:rPr>
          <w:noProof/>
        </w:rPr>
        <w:t>Listings, xiv</w:t>
      </w:r>
    </w:p>
    <w:p w:rsidR="00507385" w:rsidRDefault="00507385">
      <w:pPr>
        <w:pStyle w:val="Index1"/>
        <w:tabs>
          <w:tab w:val="right" w:leader="dot" w:pos="4310"/>
        </w:tabs>
        <w:rPr>
          <w:noProof/>
        </w:rPr>
      </w:pPr>
      <w:r>
        <w:rPr>
          <w:noProof/>
        </w:rPr>
        <w:t>DCL Command, 16</w:t>
      </w:r>
    </w:p>
    <w:p w:rsidR="00507385" w:rsidRDefault="00507385">
      <w:pPr>
        <w:pStyle w:val="Index1"/>
        <w:tabs>
          <w:tab w:val="right" w:leader="dot" w:pos="4310"/>
        </w:tabs>
        <w:rPr>
          <w:noProof/>
        </w:rPr>
      </w:pPr>
      <w:r>
        <w:rPr>
          <w:noProof/>
        </w:rPr>
        <w:t>Debug Parameter Edit Option, 15</w:t>
      </w:r>
    </w:p>
    <w:p w:rsidR="00507385" w:rsidRDefault="00507385">
      <w:pPr>
        <w:pStyle w:val="Index1"/>
        <w:tabs>
          <w:tab w:val="right" w:leader="dot" w:pos="4310"/>
        </w:tabs>
        <w:rPr>
          <w:noProof/>
        </w:rPr>
      </w:pPr>
      <w:r>
        <w:rPr>
          <w:noProof/>
        </w:rPr>
        <w:t>DEFAULT AUTO SIGN-ON Field, 19, 21, 35</w:t>
      </w:r>
    </w:p>
    <w:p w:rsidR="00507385" w:rsidRDefault="00507385">
      <w:pPr>
        <w:pStyle w:val="Index1"/>
        <w:tabs>
          <w:tab w:val="right" w:leader="dot" w:pos="4310"/>
        </w:tabs>
        <w:rPr>
          <w:noProof/>
        </w:rPr>
      </w:pPr>
      <w:r>
        <w:rPr>
          <w:noProof/>
        </w:rPr>
        <w:t>DEFAULT MULTIPLE SIGN-ON Field, 19, 21</w:t>
      </w:r>
    </w:p>
    <w:p w:rsidR="00507385" w:rsidRDefault="00507385">
      <w:pPr>
        <w:pStyle w:val="Index1"/>
        <w:tabs>
          <w:tab w:val="right" w:leader="dot" w:pos="4310"/>
        </w:tabs>
        <w:rPr>
          <w:noProof/>
        </w:rPr>
      </w:pPr>
      <w:r>
        <w:rPr>
          <w:noProof/>
        </w:rPr>
        <w:t>DHCP, 10</w:t>
      </w:r>
    </w:p>
    <w:p w:rsidR="00507385" w:rsidRDefault="00507385">
      <w:pPr>
        <w:pStyle w:val="Index1"/>
        <w:tabs>
          <w:tab w:val="right" w:leader="dot" w:pos="4310"/>
        </w:tabs>
        <w:rPr>
          <w:noProof/>
        </w:rPr>
      </w:pPr>
      <w:r>
        <w:rPr>
          <w:noProof/>
        </w:rPr>
        <w:t>Diagnostics</w:t>
      </w:r>
    </w:p>
    <w:p w:rsidR="00507385" w:rsidRDefault="00507385">
      <w:pPr>
        <w:pStyle w:val="Index2"/>
        <w:tabs>
          <w:tab w:val="right" w:leader="dot" w:pos="4310"/>
        </w:tabs>
        <w:rPr>
          <w:noProof/>
        </w:rPr>
      </w:pPr>
      <w:r>
        <w:rPr>
          <w:noProof/>
        </w:rPr>
        <w:t>Connection, 33</w:t>
      </w:r>
    </w:p>
    <w:p w:rsidR="00507385" w:rsidRDefault="00507385">
      <w:pPr>
        <w:pStyle w:val="Index1"/>
        <w:tabs>
          <w:tab w:val="right" w:leader="dot" w:pos="4310"/>
        </w:tabs>
        <w:rPr>
          <w:noProof/>
        </w:rPr>
      </w:pPr>
      <w:r>
        <w:rPr>
          <w:noProof/>
        </w:rPr>
        <w:t>Disclaimers, x</w:t>
      </w:r>
    </w:p>
    <w:p w:rsidR="00507385" w:rsidRDefault="00507385">
      <w:pPr>
        <w:pStyle w:val="Index2"/>
        <w:tabs>
          <w:tab w:val="right" w:leader="dot" w:pos="4310"/>
        </w:tabs>
        <w:rPr>
          <w:noProof/>
        </w:rPr>
      </w:pPr>
      <w:r>
        <w:rPr>
          <w:noProof/>
        </w:rPr>
        <w:t>Software, x</w:t>
      </w:r>
    </w:p>
    <w:p w:rsidR="00507385" w:rsidRDefault="00507385">
      <w:pPr>
        <w:pStyle w:val="Index1"/>
        <w:tabs>
          <w:tab w:val="right" w:leader="dot" w:pos="4310"/>
        </w:tabs>
        <w:rPr>
          <w:noProof/>
        </w:rPr>
      </w:pPr>
      <w:r>
        <w:rPr>
          <w:noProof/>
        </w:rPr>
        <w:t>Divisions</w:t>
      </w:r>
    </w:p>
    <w:p w:rsidR="00507385" w:rsidRDefault="00507385">
      <w:pPr>
        <w:pStyle w:val="Index2"/>
        <w:tabs>
          <w:tab w:val="right" w:leader="dot" w:pos="4310"/>
        </w:tabs>
        <w:rPr>
          <w:noProof/>
        </w:rPr>
      </w:pPr>
      <w:r w:rsidRPr="00072CCF">
        <w:rPr>
          <w:bCs/>
          <w:noProof/>
        </w:rPr>
        <w:t>VistA Division Selection Dialogue</w:t>
      </w:r>
      <w:r>
        <w:rPr>
          <w:noProof/>
        </w:rPr>
        <w:t>, 25</w:t>
      </w:r>
    </w:p>
    <w:p w:rsidR="00507385" w:rsidRDefault="00507385">
      <w:pPr>
        <w:pStyle w:val="Index1"/>
        <w:tabs>
          <w:tab w:val="right" w:leader="dot" w:pos="4310"/>
        </w:tabs>
        <w:rPr>
          <w:noProof/>
        </w:rPr>
      </w:pPr>
      <w:r>
        <w:rPr>
          <w:noProof/>
        </w:rPr>
        <w:t>DLL, 1, 4</w:t>
      </w:r>
    </w:p>
    <w:p w:rsidR="00507385" w:rsidRDefault="00507385">
      <w:pPr>
        <w:pStyle w:val="Index2"/>
        <w:tabs>
          <w:tab w:val="right" w:leader="dot" w:pos="4310"/>
        </w:tabs>
        <w:rPr>
          <w:noProof/>
        </w:rPr>
      </w:pPr>
      <w:r>
        <w:rPr>
          <w:noProof/>
        </w:rPr>
        <w:t>RPCBI.DLL, 13</w:t>
      </w:r>
    </w:p>
    <w:p w:rsidR="00507385" w:rsidRDefault="00507385">
      <w:pPr>
        <w:pStyle w:val="Index2"/>
        <w:tabs>
          <w:tab w:val="right" w:leader="dot" w:pos="4310"/>
        </w:tabs>
        <w:rPr>
          <w:noProof/>
        </w:rPr>
      </w:pPr>
      <w:r>
        <w:rPr>
          <w:noProof/>
        </w:rPr>
        <w:t>WINSOCK.DLL, 21, 34</w:t>
      </w:r>
    </w:p>
    <w:p w:rsidR="00507385" w:rsidRDefault="00507385">
      <w:pPr>
        <w:pStyle w:val="Index1"/>
        <w:tabs>
          <w:tab w:val="right" w:leader="dot" w:pos="4310"/>
        </w:tabs>
        <w:rPr>
          <w:noProof/>
        </w:rPr>
      </w:pPr>
      <w:r w:rsidRPr="00072CCF">
        <w:rPr>
          <w:iCs/>
          <w:noProof/>
        </w:rPr>
        <w:t>DNS</w:t>
      </w:r>
      <w:r>
        <w:rPr>
          <w:noProof/>
        </w:rPr>
        <w:t>, 34</w:t>
      </w:r>
    </w:p>
    <w:p w:rsidR="00507385" w:rsidRDefault="00507385">
      <w:pPr>
        <w:pStyle w:val="Index1"/>
        <w:tabs>
          <w:tab w:val="right" w:leader="dot" w:pos="4310"/>
        </w:tabs>
        <w:rPr>
          <w:noProof/>
        </w:rPr>
      </w:pPr>
      <w:r>
        <w:rPr>
          <w:noProof/>
        </w:rPr>
        <w:t>Documentation</w:t>
      </w:r>
    </w:p>
    <w:p w:rsidR="00507385" w:rsidRDefault="00507385">
      <w:pPr>
        <w:pStyle w:val="Index2"/>
        <w:tabs>
          <w:tab w:val="right" w:leader="dot" w:pos="4310"/>
        </w:tabs>
        <w:rPr>
          <w:noProof/>
        </w:rPr>
      </w:pPr>
      <w:r>
        <w:rPr>
          <w:noProof/>
        </w:rPr>
        <w:t>Revisions, ii</w:t>
      </w:r>
    </w:p>
    <w:p w:rsidR="00507385" w:rsidRDefault="00507385">
      <w:pPr>
        <w:pStyle w:val="Index2"/>
        <w:tabs>
          <w:tab w:val="right" w:leader="dot" w:pos="4310"/>
        </w:tabs>
        <w:rPr>
          <w:noProof/>
        </w:rPr>
      </w:pPr>
      <w:r>
        <w:rPr>
          <w:noProof/>
        </w:rPr>
        <w:t>Symbols, xi</w:t>
      </w:r>
    </w:p>
    <w:p w:rsidR="00507385" w:rsidRDefault="00507385">
      <w:pPr>
        <w:pStyle w:val="Index1"/>
        <w:tabs>
          <w:tab w:val="right" w:leader="dot" w:pos="4310"/>
        </w:tabs>
        <w:rPr>
          <w:noProof/>
        </w:rPr>
      </w:pPr>
      <w:r>
        <w:rPr>
          <w:noProof/>
        </w:rPr>
        <w:t>Documentation Conventions, xi</w:t>
      </w:r>
    </w:p>
    <w:p w:rsidR="00507385" w:rsidRDefault="00507385">
      <w:pPr>
        <w:pStyle w:val="Index1"/>
        <w:tabs>
          <w:tab w:val="right" w:leader="dot" w:pos="4310"/>
        </w:tabs>
        <w:rPr>
          <w:noProof/>
        </w:rPr>
      </w:pPr>
      <w:r>
        <w:rPr>
          <w:noProof/>
        </w:rPr>
        <w:t>Documentation Navigation, xii</w:t>
      </w:r>
    </w:p>
    <w:p w:rsidR="00507385" w:rsidRDefault="00507385">
      <w:pPr>
        <w:pStyle w:val="Index1"/>
        <w:tabs>
          <w:tab w:val="right" w:leader="dot" w:pos="4310"/>
        </w:tabs>
        <w:rPr>
          <w:noProof/>
        </w:rPr>
      </w:pPr>
      <w:r>
        <w:rPr>
          <w:noProof/>
        </w:rPr>
        <w:t>DOMAIN File (#4.2), 18</w:t>
      </w:r>
    </w:p>
    <w:p w:rsidR="00507385" w:rsidRDefault="00507385">
      <w:pPr>
        <w:pStyle w:val="Index1"/>
        <w:tabs>
          <w:tab w:val="right" w:leader="dot" w:pos="4310"/>
        </w:tabs>
        <w:rPr>
          <w:noProof/>
        </w:rPr>
      </w:pPr>
      <w:r>
        <w:rPr>
          <w:noProof/>
        </w:rPr>
        <w:t>Domain Name Service (DNS), 10</w:t>
      </w:r>
    </w:p>
    <w:p w:rsidR="00507385" w:rsidRDefault="00507385">
      <w:pPr>
        <w:pStyle w:val="IndexHeading"/>
        <w:tabs>
          <w:tab w:val="right" w:leader="dot" w:pos="4310"/>
        </w:tabs>
        <w:rPr>
          <w:rFonts w:asciiTheme="minorHAnsi" w:eastAsiaTheme="minorEastAsia" w:hAnsiTheme="minorHAnsi" w:cstheme="minorBidi"/>
          <w:b w:val="0"/>
          <w:bCs w:val="0"/>
          <w:noProof/>
        </w:rPr>
      </w:pPr>
      <w:r>
        <w:rPr>
          <w:noProof/>
        </w:rPr>
        <w:t>E</w:t>
      </w:r>
    </w:p>
    <w:p w:rsidR="00507385" w:rsidRDefault="00507385">
      <w:pPr>
        <w:pStyle w:val="Index1"/>
        <w:tabs>
          <w:tab w:val="right" w:leader="dot" w:pos="4310"/>
        </w:tabs>
        <w:rPr>
          <w:noProof/>
        </w:rPr>
      </w:pPr>
      <w:r>
        <w:rPr>
          <w:noProof/>
        </w:rPr>
        <w:t>Edit Broker Servers Application, 7</w:t>
      </w:r>
    </w:p>
    <w:p w:rsidR="00507385" w:rsidRDefault="00507385">
      <w:pPr>
        <w:pStyle w:val="Index1"/>
        <w:tabs>
          <w:tab w:val="right" w:leader="dot" w:pos="4310"/>
        </w:tabs>
        <w:rPr>
          <w:noProof/>
        </w:rPr>
      </w:pPr>
      <w:r>
        <w:rPr>
          <w:noProof/>
        </w:rPr>
        <w:t>Edit User Characteristics Option, 30</w:t>
      </w:r>
    </w:p>
    <w:p w:rsidR="00507385" w:rsidRDefault="00507385">
      <w:pPr>
        <w:pStyle w:val="Index1"/>
        <w:tabs>
          <w:tab w:val="right" w:leader="dot" w:pos="4310"/>
        </w:tabs>
        <w:rPr>
          <w:noProof/>
        </w:rPr>
      </w:pPr>
      <w:r w:rsidRPr="00072CCF">
        <w:rPr>
          <w:bCs/>
          <w:noProof/>
        </w:rPr>
        <w:t>Editing the Listener Site Parameters</w:t>
      </w:r>
      <w:r>
        <w:rPr>
          <w:noProof/>
        </w:rPr>
        <w:t>, 18</w:t>
      </w:r>
    </w:p>
    <w:p w:rsidR="00507385" w:rsidRDefault="00507385">
      <w:pPr>
        <w:pStyle w:val="Index1"/>
        <w:tabs>
          <w:tab w:val="right" w:leader="dot" w:pos="4310"/>
        </w:tabs>
        <w:rPr>
          <w:noProof/>
        </w:rPr>
      </w:pPr>
      <w:r>
        <w:rPr>
          <w:noProof/>
        </w:rPr>
        <w:t>Enabling/Disabling Auto Signon, 19</w:t>
      </w:r>
    </w:p>
    <w:p w:rsidR="00507385" w:rsidRDefault="00507385">
      <w:pPr>
        <w:pStyle w:val="IndexHeading"/>
        <w:tabs>
          <w:tab w:val="right" w:leader="dot" w:pos="4310"/>
        </w:tabs>
        <w:rPr>
          <w:rFonts w:asciiTheme="minorHAnsi" w:eastAsiaTheme="minorEastAsia" w:hAnsiTheme="minorHAnsi" w:cstheme="minorBidi"/>
          <w:b w:val="0"/>
          <w:bCs w:val="0"/>
          <w:noProof/>
        </w:rPr>
      </w:pPr>
      <w:r>
        <w:rPr>
          <w:noProof/>
        </w:rPr>
        <w:lastRenderedPageBreak/>
        <w:t>F</w:t>
      </w:r>
    </w:p>
    <w:p w:rsidR="00507385" w:rsidRDefault="00507385">
      <w:pPr>
        <w:pStyle w:val="Index1"/>
        <w:tabs>
          <w:tab w:val="right" w:leader="dot" w:pos="4310"/>
        </w:tabs>
        <w:rPr>
          <w:noProof/>
        </w:rPr>
      </w:pPr>
      <w:r>
        <w:rPr>
          <w:noProof/>
        </w:rPr>
        <w:t>FAQs, 35</w:t>
      </w:r>
    </w:p>
    <w:p w:rsidR="00507385" w:rsidRDefault="00507385">
      <w:pPr>
        <w:pStyle w:val="Index1"/>
        <w:tabs>
          <w:tab w:val="right" w:leader="dot" w:pos="4310"/>
        </w:tabs>
        <w:rPr>
          <w:noProof/>
        </w:rPr>
      </w:pPr>
      <w:r>
        <w:rPr>
          <w:noProof/>
        </w:rPr>
        <w:t>Features</w:t>
      </w:r>
    </w:p>
    <w:p w:rsidR="00507385" w:rsidRDefault="00507385">
      <w:pPr>
        <w:pStyle w:val="Index2"/>
        <w:tabs>
          <w:tab w:val="right" w:leader="dot" w:pos="4310"/>
        </w:tabs>
        <w:rPr>
          <w:noProof/>
        </w:rPr>
      </w:pPr>
      <w:r>
        <w:rPr>
          <w:noProof/>
        </w:rPr>
        <w:t>Client, 6</w:t>
      </w:r>
    </w:p>
    <w:p w:rsidR="00507385" w:rsidRDefault="00507385">
      <w:pPr>
        <w:pStyle w:val="Index2"/>
        <w:tabs>
          <w:tab w:val="right" w:leader="dot" w:pos="4310"/>
        </w:tabs>
        <w:rPr>
          <w:noProof/>
        </w:rPr>
      </w:pPr>
      <w:r>
        <w:rPr>
          <w:noProof/>
        </w:rPr>
        <w:t>Security, 23</w:t>
      </w:r>
    </w:p>
    <w:p w:rsidR="00507385" w:rsidRDefault="00507385">
      <w:pPr>
        <w:pStyle w:val="Index2"/>
        <w:tabs>
          <w:tab w:val="right" w:leader="dot" w:pos="4310"/>
        </w:tabs>
        <w:rPr>
          <w:noProof/>
        </w:rPr>
      </w:pPr>
      <w:r>
        <w:rPr>
          <w:noProof/>
        </w:rPr>
        <w:t>Server, 14</w:t>
      </w:r>
    </w:p>
    <w:p w:rsidR="00507385" w:rsidRDefault="00507385">
      <w:pPr>
        <w:pStyle w:val="Index2"/>
        <w:tabs>
          <w:tab w:val="right" w:leader="dot" w:pos="4310"/>
        </w:tabs>
        <w:rPr>
          <w:noProof/>
        </w:rPr>
      </w:pPr>
      <w:r>
        <w:rPr>
          <w:noProof/>
        </w:rPr>
        <w:t>System, 6</w:t>
      </w:r>
    </w:p>
    <w:p w:rsidR="00507385" w:rsidRDefault="00507385">
      <w:pPr>
        <w:pStyle w:val="Index1"/>
        <w:tabs>
          <w:tab w:val="right" w:leader="dot" w:pos="4310"/>
        </w:tabs>
        <w:rPr>
          <w:noProof/>
        </w:rPr>
      </w:pPr>
      <w:r>
        <w:rPr>
          <w:noProof/>
        </w:rPr>
        <w:t>Fields</w:t>
      </w:r>
    </w:p>
    <w:p w:rsidR="00507385" w:rsidRDefault="00507385">
      <w:pPr>
        <w:pStyle w:val="Index2"/>
        <w:tabs>
          <w:tab w:val="right" w:leader="dot" w:pos="4310"/>
        </w:tabs>
        <w:rPr>
          <w:noProof/>
        </w:rPr>
      </w:pPr>
      <w:r>
        <w:rPr>
          <w:noProof/>
        </w:rPr>
        <w:t>AUTO SIGN-ON, 19, 21</w:t>
      </w:r>
    </w:p>
    <w:p w:rsidR="00507385" w:rsidRDefault="00507385">
      <w:pPr>
        <w:pStyle w:val="Index2"/>
        <w:tabs>
          <w:tab w:val="right" w:leader="dot" w:pos="4310"/>
        </w:tabs>
        <w:rPr>
          <w:noProof/>
        </w:rPr>
      </w:pPr>
      <w:r w:rsidRPr="00072CCF">
        <w:rPr>
          <w:noProof/>
        </w:rPr>
        <w:t>BOX-VOLUME PAIR</w:t>
      </w:r>
      <w:r>
        <w:rPr>
          <w:noProof/>
        </w:rPr>
        <w:t>, 19</w:t>
      </w:r>
    </w:p>
    <w:p w:rsidR="00507385" w:rsidRDefault="00507385">
      <w:pPr>
        <w:pStyle w:val="Index2"/>
        <w:tabs>
          <w:tab w:val="right" w:leader="dot" w:pos="4310"/>
        </w:tabs>
        <w:rPr>
          <w:noProof/>
        </w:rPr>
      </w:pPr>
      <w:r>
        <w:rPr>
          <w:noProof/>
        </w:rPr>
        <w:t>BROKER ACTIVITY TIMEOUT, 22</w:t>
      </w:r>
    </w:p>
    <w:p w:rsidR="00507385" w:rsidRDefault="00507385">
      <w:pPr>
        <w:pStyle w:val="Index2"/>
        <w:tabs>
          <w:tab w:val="right" w:leader="dot" w:pos="4310"/>
        </w:tabs>
        <w:rPr>
          <w:noProof/>
        </w:rPr>
      </w:pPr>
      <w:r>
        <w:rPr>
          <w:noProof/>
        </w:rPr>
        <w:t>CONTROLLED BY LISTENER STARTER, 17</w:t>
      </w:r>
    </w:p>
    <w:p w:rsidR="00507385" w:rsidRDefault="00507385">
      <w:pPr>
        <w:pStyle w:val="Index2"/>
        <w:tabs>
          <w:tab w:val="right" w:leader="dot" w:pos="4310"/>
        </w:tabs>
        <w:rPr>
          <w:noProof/>
        </w:rPr>
      </w:pPr>
      <w:r w:rsidRPr="00072CCF">
        <w:rPr>
          <w:noProof/>
        </w:rPr>
        <w:t>CONTROLLED BY LISTENER STARTUP</w:t>
      </w:r>
      <w:r>
        <w:rPr>
          <w:noProof/>
        </w:rPr>
        <w:t>, 19</w:t>
      </w:r>
    </w:p>
    <w:p w:rsidR="00507385" w:rsidRDefault="00507385">
      <w:pPr>
        <w:pStyle w:val="Index2"/>
        <w:tabs>
          <w:tab w:val="right" w:leader="dot" w:pos="4310"/>
        </w:tabs>
        <w:rPr>
          <w:noProof/>
        </w:rPr>
      </w:pPr>
      <w:r>
        <w:rPr>
          <w:noProof/>
        </w:rPr>
        <w:t>DEFAULT AUTO SIGN-ON, 19, 21, 35</w:t>
      </w:r>
    </w:p>
    <w:p w:rsidR="00507385" w:rsidRDefault="00507385">
      <w:pPr>
        <w:pStyle w:val="Index2"/>
        <w:tabs>
          <w:tab w:val="right" w:leader="dot" w:pos="4310"/>
        </w:tabs>
        <w:rPr>
          <w:noProof/>
        </w:rPr>
      </w:pPr>
      <w:r>
        <w:rPr>
          <w:noProof/>
        </w:rPr>
        <w:t>DEFAULT MULTIPLE SIGN-ON, 19, 21</w:t>
      </w:r>
    </w:p>
    <w:p w:rsidR="00507385" w:rsidRDefault="00507385">
      <w:pPr>
        <w:pStyle w:val="Index2"/>
        <w:tabs>
          <w:tab w:val="right" w:leader="dot" w:pos="4310"/>
        </w:tabs>
        <w:rPr>
          <w:noProof/>
        </w:rPr>
      </w:pPr>
      <w:r>
        <w:rPr>
          <w:noProof/>
        </w:rPr>
        <w:t>MULTIPLE SIGN-ON, 19, 21</w:t>
      </w:r>
    </w:p>
    <w:p w:rsidR="00507385" w:rsidRDefault="00507385">
      <w:pPr>
        <w:pStyle w:val="Index2"/>
        <w:tabs>
          <w:tab w:val="right" w:leader="dot" w:pos="4310"/>
        </w:tabs>
        <w:rPr>
          <w:noProof/>
        </w:rPr>
      </w:pPr>
      <w:r w:rsidRPr="00072CCF">
        <w:rPr>
          <w:noProof/>
        </w:rPr>
        <w:t>PORT</w:t>
      </w:r>
      <w:r>
        <w:rPr>
          <w:noProof/>
        </w:rPr>
        <w:t>, 19</w:t>
      </w:r>
    </w:p>
    <w:p w:rsidR="00507385" w:rsidRDefault="00507385">
      <w:pPr>
        <w:pStyle w:val="Index2"/>
        <w:tabs>
          <w:tab w:val="right" w:leader="dot" w:pos="4310"/>
        </w:tabs>
        <w:rPr>
          <w:noProof/>
        </w:rPr>
      </w:pPr>
      <w:r>
        <w:rPr>
          <w:noProof/>
        </w:rPr>
        <w:t>SPECIAL QUEUING, 17</w:t>
      </w:r>
    </w:p>
    <w:p w:rsidR="00507385" w:rsidRDefault="00507385">
      <w:pPr>
        <w:pStyle w:val="Index2"/>
        <w:tabs>
          <w:tab w:val="right" w:leader="dot" w:pos="4310"/>
        </w:tabs>
        <w:rPr>
          <w:noProof/>
        </w:rPr>
      </w:pPr>
      <w:r w:rsidRPr="00072CCF">
        <w:rPr>
          <w:noProof/>
        </w:rPr>
        <w:t>STATUS</w:t>
      </w:r>
      <w:r>
        <w:rPr>
          <w:noProof/>
        </w:rPr>
        <w:t>, 19</w:t>
      </w:r>
    </w:p>
    <w:p w:rsidR="00507385" w:rsidRDefault="00507385">
      <w:pPr>
        <w:pStyle w:val="Index1"/>
        <w:tabs>
          <w:tab w:val="right" w:leader="dot" w:pos="4310"/>
        </w:tabs>
        <w:rPr>
          <w:noProof/>
        </w:rPr>
      </w:pPr>
      <w:r w:rsidRPr="00072CCF">
        <w:rPr>
          <w:noProof/>
          <w:kern w:val="2"/>
        </w:rPr>
        <w:t>Figures</w:t>
      </w:r>
      <w:r>
        <w:rPr>
          <w:noProof/>
        </w:rPr>
        <w:t>, viii</w:t>
      </w:r>
    </w:p>
    <w:p w:rsidR="00507385" w:rsidRDefault="00507385">
      <w:pPr>
        <w:pStyle w:val="Index1"/>
        <w:tabs>
          <w:tab w:val="right" w:leader="dot" w:pos="4310"/>
        </w:tabs>
        <w:rPr>
          <w:noProof/>
        </w:rPr>
      </w:pPr>
      <w:r>
        <w:rPr>
          <w:noProof/>
        </w:rPr>
        <w:t>Files</w:t>
      </w:r>
    </w:p>
    <w:p w:rsidR="00507385" w:rsidRDefault="00507385">
      <w:pPr>
        <w:pStyle w:val="Index2"/>
        <w:tabs>
          <w:tab w:val="right" w:leader="dot" w:pos="4310"/>
        </w:tabs>
        <w:rPr>
          <w:noProof/>
        </w:rPr>
      </w:pPr>
      <w:r>
        <w:rPr>
          <w:noProof/>
        </w:rPr>
        <w:t>DOMAIN (#4.2), 18</w:t>
      </w:r>
    </w:p>
    <w:p w:rsidR="00507385" w:rsidRDefault="00507385">
      <w:pPr>
        <w:pStyle w:val="Index2"/>
        <w:tabs>
          <w:tab w:val="right" w:leader="dot" w:pos="4310"/>
        </w:tabs>
        <w:rPr>
          <w:noProof/>
        </w:rPr>
      </w:pPr>
      <w:r w:rsidRPr="00072CCF">
        <w:rPr>
          <w:iCs/>
          <w:noProof/>
          <w:kern w:val="2"/>
        </w:rPr>
        <w:t>Help</w:t>
      </w:r>
      <w:r>
        <w:rPr>
          <w:noProof/>
        </w:rPr>
        <w:t>, 9</w:t>
      </w:r>
    </w:p>
    <w:p w:rsidR="00507385" w:rsidRDefault="00507385">
      <w:pPr>
        <w:pStyle w:val="Index2"/>
        <w:tabs>
          <w:tab w:val="right" w:leader="dot" w:pos="4310"/>
        </w:tabs>
        <w:rPr>
          <w:noProof/>
        </w:rPr>
      </w:pPr>
      <w:r w:rsidRPr="00072CCF">
        <w:rPr>
          <w:iCs/>
          <w:noProof/>
          <w:kern w:val="2"/>
        </w:rPr>
        <w:t>HOSTS</w:t>
      </w:r>
      <w:r>
        <w:rPr>
          <w:noProof/>
        </w:rPr>
        <w:t>, 10, 11, 12, 34</w:t>
      </w:r>
    </w:p>
    <w:p w:rsidR="00507385" w:rsidRDefault="00507385">
      <w:pPr>
        <w:pStyle w:val="Index3"/>
        <w:tabs>
          <w:tab w:val="right" w:leader="dot" w:pos="4310"/>
        </w:tabs>
        <w:rPr>
          <w:noProof/>
        </w:rPr>
      </w:pPr>
      <w:r w:rsidRPr="00072CCF">
        <w:rPr>
          <w:iCs/>
          <w:noProof/>
          <w:kern w:val="2"/>
        </w:rPr>
        <w:t>Adding Entries</w:t>
      </w:r>
      <w:r>
        <w:rPr>
          <w:noProof/>
        </w:rPr>
        <w:t>, 12</w:t>
      </w:r>
    </w:p>
    <w:p w:rsidR="00507385" w:rsidRDefault="00507385">
      <w:pPr>
        <w:pStyle w:val="Index3"/>
        <w:tabs>
          <w:tab w:val="right" w:leader="dot" w:pos="4310"/>
        </w:tabs>
        <w:rPr>
          <w:noProof/>
        </w:rPr>
      </w:pPr>
      <w:r w:rsidRPr="00072CCF">
        <w:rPr>
          <w:iCs/>
          <w:noProof/>
          <w:kern w:val="2"/>
        </w:rPr>
        <w:t>Modifying Entries</w:t>
      </w:r>
      <w:r>
        <w:rPr>
          <w:noProof/>
        </w:rPr>
        <w:t>, 12</w:t>
      </w:r>
    </w:p>
    <w:p w:rsidR="00507385" w:rsidRDefault="00507385">
      <w:pPr>
        <w:pStyle w:val="Index2"/>
        <w:tabs>
          <w:tab w:val="right" w:leader="dot" w:pos="4310"/>
        </w:tabs>
        <w:rPr>
          <w:noProof/>
        </w:rPr>
      </w:pPr>
      <w:r w:rsidRPr="00072CCF">
        <w:rPr>
          <w:caps/>
          <w:noProof/>
        </w:rPr>
        <w:t>Kernel</w:t>
      </w:r>
      <w:r>
        <w:rPr>
          <w:noProof/>
        </w:rPr>
        <w:t xml:space="preserve"> </w:t>
      </w:r>
      <w:r w:rsidRPr="00072CCF">
        <w:rPr>
          <w:caps/>
          <w:noProof/>
        </w:rPr>
        <w:t>System Parameters</w:t>
      </w:r>
      <w:r>
        <w:rPr>
          <w:noProof/>
        </w:rPr>
        <w:t xml:space="preserve"> (#8989.3), 19, 21, 22, 35</w:t>
      </w:r>
    </w:p>
    <w:p w:rsidR="00507385" w:rsidRDefault="00507385">
      <w:pPr>
        <w:pStyle w:val="Index2"/>
        <w:tabs>
          <w:tab w:val="right" w:leader="dot" w:pos="4310"/>
        </w:tabs>
        <w:rPr>
          <w:noProof/>
        </w:rPr>
      </w:pPr>
      <w:r w:rsidRPr="00072CCF">
        <w:rPr>
          <w:caps/>
          <w:noProof/>
        </w:rPr>
        <w:t>New Person</w:t>
      </w:r>
      <w:r>
        <w:rPr>
          <w:noProof/>
        </w:rPr>
        <w:t xml:space="preserve"> (#200), 19, 21</w:t>
      </w:r>
    </w:p>
    <w:p w:rsidR="00507385" w:rsidRDefault="00507385">
      <w:pPr>
        <w:pStyle w:val="Index2"/>
        <w:tabs>
          <w:tab w:val="right" w:leader="dot" w:pos="4310"/>
        </w:tabs>
        <w:rPr>
          <w:noProof/>
        </w:rPr>
      </w:pPr>
      <w:r>
        <w:rPr>
          <w:noProof/>
        </w:rPr>
        <w:t>OPTION (#19), 25, 30</w:t>
      </w:r>
    </w:p>
    <w:p w:rsidR="00507385" w:rsidRDefault="00507385">
      <w:pPr>
        <w:pStyle w:val="Index2"/>
        <w:tabs>
          <w:tab w:val="right" w:leader="dot" w:pos="4310"/>
        </w:tabs>
        <w:rPr>
          <w:noProof/>
        </w:rPr>
      </w:pPr>
      <w:r w:rsidRPr="00072CCF">
        <w:rPr>
          <w:noProof/>
          <w:snapToGrid w:val="0"/>
        </w:rPr>
        <w:t>OPTION SCHEDULING (#19.2)</w:t>
      </w:r>
      <w:r>
        <w:rPr>
          <w:noProof/>
        </w:rPr>
        <w:t>, 17</w:t>
      </w:r>
    </w:p>
    <w:p w:rsidR="00507385" w:rsidRDefault="00507385">
      <w:pPr>
        <w:pStyle w:val="Index2"/>
        <w:tabs>
          <w:tab w:val="right" w:leader="dot" w:pos="4310"/>
        </w:tabs>
        <w:rPr>
          <w:noProof/>
        </w:rPr>
      </w:pPr>
      <w:r>
        <w:rPr>
          <w:noProof/>
        </w:rPr>
        <w:t>REMOTE PROCEDURE (#8994), 1, 3, 4, 21</w:t>
      </w:r>
    </w:p>
    <w:p w:rsidR="00507385" w:rsidRDefault="00507385">
      <w:pPr>
        <w:pStyle w:val="Index2"/>
        <w:tabs>
          <w:tab w:val="right" w:leader="dot" w:pos="4310"/>
        </w:tabs>
        <w:rPr>
          <w:noProof/>
        </w:rPr>
      </w:pPr>
      <w:r>
        <w:rPr>
          <w:noProof/>
        </w:rPr>
        <w:t>RPC BROKER SITE PARAMETERS (#8994.1), 3, 14, 15, 16, 17, 18</w:t>
      </w:r>
    </w:p>
    <w:p w:rsidR="00507385" w:rsidRDefault="00507385">
      <w:pPr>
        <w:pStyle w:val="Index2"/>
        <w:tabs>
          <w:tab w:val="right" w:leader="dot" w:pos="4310"/>
        </w:tabs>
        <w:rPr>
          <w:noProof/>
        </w:rPr>
      </w:pPr>
      <w:r w:rsidRPr="00072CCF">
        <w:rPr>
          <w:noProof/>
          <w:snapToGrid w:val="0"/>
        </w:rPr>
        <w:t>VISTA.INI</w:t>
      </w:r>
      <w:r>
        <w:rPr>
          <w:noProof/>
        </w:rPr>
        <w:t>, 13</w:t>
      </w:r>
    </w:p>
    <w:p w:rsidR="00507385" w:rsidRDefault="00507385">
      <w:pPr>
        <w:pStyle w:val="Index1"/>
        <w:tabs>
          <w:tab w:val="right" w:leader="dot" w:pos="4310"/>
        </w:tabs>
        <w:rPr>
          <w:noProof/>
        </w:rPr>
      </w:pPr>
      <w:r>
        <w:rPr>
          <w:noProof/>
        </w:rPr>
        <w:t>Font, 28</w:t>
      </w:r>
    </w:p>
    <w:p w:rsidR="00507385" w:rsidRDefault="00507385">
      <w:pPr>
        <w:pStyle w:val="Index1"/>
        <w:tabs>
          <w:tab w:val="right" w:leader="dot" w:pos="4310"/>
        </w:tabs>
        <w:rPr>
          <w:noProof/>
        </w:rPr>
      </w:pPr>
      <w:r>
        <w:rPr>
          <w:noProof/>
        </w:rPr>
        <w:t>Frequently Asked Questions, 35</w:t>
      </w:r>
    </w:p>
    <w:p w:rsidR="00507385" w:rsidRDefault="00507385">
      <w:pPr>
        <w:pStyle w:val="IndexHeading"/>
        <w:tabs>
          <w:tab w:val="right" w:leader="dot" w:pos="4310"/>
        </w:tabs>
        <w:rPr>
          <w:rFonts w:asciiTheme="minorHAnsi" w:eastAsiaTheme="minorEastAsia" w:hAnsiTheme="minorHAnsi" w:cstheme="minorBidi"/>
          <w:b w:val="0"/>
          <w:bCs w:val="0"/>
          <w:noProof/>
        </w:rPr>
      </w:pPr>
      <w:r>
        <w:rPr>
          <w:noProof/>
        </w:rPr>
        <w:t>G</w:t>
      </w:r>
    </w:p>
    <w:p w:rsidR="00507385" w:rsidRDefault="00507385">
      <w:pPr>
        <w:pStyle w:val="Index1"/>
        <w:tabs>
          <w:tab w:val="right" w:leader="dot" w:pos="4310"/>
        </w:tabs>
        <w:rPr>
          <w:noProof/>
        </w:rPr>
      </w:pPr>
      <w:r>
        <w:rPr>
          <w:noProof/>
        </w:rPr>
        <w:t>Glossary, 36</w:t>
      </w:r>
    </w:p>
    <w:p w:rsidR="00507385" w:rsidRDefault="00507385">
      <w:pPr>
        <w:pStyle w:val="Index2"/>
        <w:tabs>
          <w:tab w:val="right" w:leader="dot" w:pos="4310"/>
        </w:tabs>
        <w:rPr>
          <w:noProof/>
        </w:rPr>
      </w:pPr>
      <w:r w:rsidRPr="00072CCF">
        <w:rPr>
          <w:noProof/>
          <w:kern w:val="2"/>
        </w:rPr>
        <w:t>Intranet Website</w:t>
      </w:r>
      <w:r>
        <w:rPr>
          <w:noProof/>
        </w:rPr>
        <w:t>, 37</w:t>
      </w:r>
    </w:p>
    <w:p w:rsidR="00507385" w:rsidRDefault="00507385">
      <w:pPr>
        <w:pStyle w:val="IndexHeading"/>
        <w:tabs>
          <w:tab w:val="right" w:leader="dot" w:pos="4310"/>
        </w:tabs>
        <w:rPr>
          <w:rFonts w:asciiTheme="minorHAnsi" w:eastAsiaTheme="minorEastAsia" w:hAnsiTheme="minorHAnsi" w:cstheme="minorBidi"/>
          <w:b w:val="0"/>
          <w:bCs w:val="0"/>
          <w:noProof/>
        </w:rPr>
      </w:pPr>
      <w:r>
        <w:rPr>
          <w:noProof/>
        </w:rPr>
        <w:t>H</w:t>
      </w:r>
    </w:p>
    <w:p w:rsidR="00507385" w:rsidRDefault="00507385">
      <w:pPr>
        <w:pStyle w:val="Index1"/>
        <w:tabs>
          <w:tab w:val="right" w:leader="dot" w:pos="4310"/>
        </w:tabs>
        <w:rPr>
          <w:noProof/>
        </w:rPr>
      </w:pPr>
      <w:r>
        <w:rPr>
          <w:noProof/>
        </w:rPr>
        <w:t>Help</w:t>
      </w:r>
    </w:p>
    <w:p w:rsidR="00507385" w:rsidRDefault="00507385">
      <w:pPr>
        <w:pStyle w:val="Index2"/>
        <w:tabs>
          <w:tab w:val="right" w:leader="dot" w:pos="4310"/>
        </w:tabs>
        <w:rPr>
          <w:noProof/>
        </w:rPr>
      </w:pPr>
      <w:r>
        <w:rPr>
          <w:noProof/>
        </w:rPr>
        <w:t>At Prompts, xiii</w:t>
      </w:r>
    </w:p>
    <w:p w:rsidR="00507385" w:rsidRDefault="00507385">
      <w:pPr>
        <w:pStyle w:val="Index2"/>
        <w:tabs>
          <w:tab w:val="right" w:leader="dot" w:pos="4310"/>
        </w:tabs>
        <w:rPr>
          <w:noProof/>
        </w:rPr>
      </w:pPr>
      <w:r>
        <w:rPr>
          <w:noProof/>
        </w:rPr>
        <w:t>Online, xiii</w:t>
      </w:r>
    </w:p>
    <w:p w:rsidR="00507385" w:rsidRDefault="00507385">
      <w:pPr>
        <w:pStyle w:val="Index2"/>
        <w:tabs>
          <w:tab w:val="right" w:leader="dot" w:pos="4310"/>
        </w:tabs>
        <w:rPr>
          <w:noProof/>
        </w:rPr>
      </w:pPr>
      <w:r>
        <w:rPr>
          <w:noProof/>
        </w:rPr>
        <w:lastRenderedPageBreak/>
        <w:t>Question Marks, xiii</w:t>
      </w:r>
    </w:p>
    <w:p w:rsidR="00507385" w:rsidRDefault="00507385">
      <w:pPr>
        <w:pStyle w:val="Index1"/>
        <w:tabs>
          <w:tab w:val="right" w:leader="dot" w:pos="4310"/>
        </w:tabs>
        <w:rPr>
          <w:noProof/>
        </w:rPr>
      </w:pPr>
      <w:r>
        <w:rPr>
          <w:noProof/>
        </w:rPr>
        <w:t>Help Files, 9</w:t>
      </w:r>
    </w:p>
    <w:p w:rsidR="00507385" w:rsidRDefault="00507385">
      <w:pPr>
        <w:pStyle w:val="Index1"/>
        <w:tabs>
          <w:tab w:val="right" w:leader="dot" w:pos="4310"/>
        </w:tabs>
        <w:rPr>
          <w:noProof/>
        </w:rPr>
      </w:pPr>
      <w:r>
        <w:rPr>
          <w:noProof/>
        </w:rPr>
        <w:t>History</w:t>
      </w:r>
    </w:p>
    <w:p w:rsidR="00507385" w:rsidRDefault="00507385">
      <w:pPr>
        <w:pStyle w:val="Index2"/>
        <w:tabs>
          <w:tab w:val="right" w:leader="dot" w:pos="4310"/>
        </w:tabs>
        <w:rPr>
          <w:noProof/>
        </w:rPr>
      </w:pPr>
      <w:r>
        <w:rPr>
          <w:noProof/>
        </w:rPr>
        <w:t>Revisions, ii</w:t>
      </w:r>
    </w:p>
    <w:p w:rsidR="00507385" w:rsidRDefault="00507385">
      <w:pPr>
        <w:pStyle w:val="Index1"/>
        <w:tabs>
          <w:tab w:val="right" w:leader="dot" w:pos="4310"/>
        </w:tabs>
        <w:rPr>
          <w:noProof/>
        </w:rPr>
      </w:pPr>
      <w:r>
        <w:rPr>
          <w:noProof/>
        </w:rPr>
        <w:t>Home Pages</w:t>
      </w:r>
    </w:p>
    <w:p w:rsidR="00507385" w:rsidRDefault="00507385">
      <w:pPr>
        <w:pStyle w:val="Index2"/>
        <w:tabs>
          <w:tab w:val="right" w:leader="dot" w:pos="4310"/>
        </w:tabs>
        <w:rPr>
          <w:noProof/>
        </w:rPr>
      </w:pPr>
      <w:r w:rsidRPr="00072CCF">
        <w:rPr>
          <w:noProof/>
          <w:kern w:val="2"/>
        </w:rPr>
        <w:t>Acronyms Intranet Website</w:t>
      </w:r>
      <w:r>
        <w:rPr>
          <w:noProof/>
        </w:rPr>
        <w:t>, 37</w:t>
      </w:r>
    </w:p>
    <w:p w:rsidR="00507385" w:rsidRDefault="00507385">
      <w:pPr>
        <w:pStyle w:val="Index2"/>
        <w:tabs>
          <w:tab w:val="right" w:leader="dot" w:pos="4310"/>
        </w:tabs>
        <w:rPr>
          <w:noProof/>
        </w:rPr>
      </w:pPr>
      <w:r>
        <w:rPr>
          <w:noProof/>
        </w:rPr>
        <w:t>Adobe Website, xv</w:t>
      </w:r>
    </w:p>
    <w:p w:rsidR="00507385" w:rsidRDefault="00507385">
      <w:pPr>
        <w:pStyle w:val="Index2"/>
        <w:tabs>
          <w:tab w:val="right" w:leader="dot" w:pos="4310"/>
        </w:tabs>
        <w:rPr>
          <w:noProof/>
        </w:rPr>
      </w:pPr>
      <w:r w:rsidRPr="00072CCF">
        <w:rPr>
          <w:noProof/>
          <w:kern w:val="2"/>
        </w:rPr>
        <w:t>Glossary Intranet Website</w:t>
      </w:r>
      <w:r>
        <w:rPr>
          <w:noProof/>
        </w:rPr>
        <w:t>, 37</w:t>
      </w:r>
    </w:p>
    <w:p w:rsidR="00507385" w:rsidRDefault="00507385">
      <w:pPr>
        <w:pStyle w:val="Index2"/>
        <w:tabs>
          <w:tab w:val="right" w:leader="dot" w:pos="4310"/>
        </w:tabs>
        <w:rPr>
          <w:noProof/>
        </w:rPr>
      </w:pPr>
      <w:r w:rsidRPr="00072CCF">
        <w:rPr>
          <w:noProof/>
          <w:kern w:val="2"/>
        </w:rPr>
        <w:t>RPC Broker Website</w:t>
      </w:r>
      <w:r>
        <w:rPr>
          <w:noProof/>
        </w:rPr>
        <w:t>, xv</w:t>
      </w:r>
    </w:p>
    <w:p w:rsidR="00507385" w:rsidRDefault="00507385">
      <w:pPr>
        <w:pStyle w:val="Index2"/>
        <w:tabs>
          <w:tab w:val="right" w:leader="dot" w:pos="4310"/>
        </w:tabs>
        <w:rPr>
          <w:noProof/>
        </w:rPr>
      </w:pPr>
      <w:r>
        <w:rPr>
          <w:noProof/>
        </w:rPr>
        <w:t>VA Software Document Library (</w:t>
      </w:r>
      <w:r w:rsidRPr="00072CCF">
        <w:rPr>
          <w:noProof/>
          <w:kern w:val="2"/>
        </w:rPr>
        <w:t>VDL) Website</w:t>
      </w:r>
      <w:r>
        <w:rPr>
          <w:noProof/>
        </w:rPr>
        <w:t>, xv</w:t>
      </w:r>
    </w:p>
    <w:p w:rsidR="00507385" w:rsidRDefault="00507385">
      <w:pPr>
        <w:pStyle w:val="Index1"/>
        <w:tabs>
          <w:tab w:val="right" w:leader="dot" w:pos="4310"/>
        </w:tabs>
        <w:rPr>
          <w:noProof/>
        </w:rPr>
      </w:pPr>
      <w:r>
        <w:rPr>
          <w:noProof/>
        </w:rPr>
        <w:t>HOSTS File, 10, 11, 12, 34</w:t>
      </w:r>
    </w:p>
    <w:p w:rsidR="00507385" w:rsidRDefault="00507385">
      <w:pPr>
        <w:pStyle w:val="Index2"/>
        <w:tabs>
          <w:tab w:val="right" w:leader="dot" w:pos="4310"/>
        </w:tabs>
        <w:rPr>
          <w:noProof/>
        </w:rPr>
      </w:pPr>
      <w:r w:rsidRPr="00072CCF">
        <w:rPr>
          <w:iCs/>
          <w:noProof/>
          <w:kern w:val="2"/>
        </w:rPr>
        <w:t>Adding Entries</w:t>
      </w:r>
      <w:r>
        <w:rPr>
          <w:noProof/>
        </w:rPr>
        <w:t>, 12</w:t>
      </w:r>
    </w:p>
    <w:p w:rsidR="00507385" w:rsidRDefault="00507385">
      <w:pPr>
        <w:pStyle w:val="Index2"/>
        <w:tabs>
          <w:tab w:val="right" w:leader="dot" w:pos="4310"/>
        </w:tabs>
        <w:rPr>
          <w:noProof/>
        </w:rPr>
      </w:pPr>
      <w:r w:rsidRPr="00072CCF">
        <w:rPr>
          <w:iCs/>
          <w:noProof/>
          <w:kern w:val="2"/>
        </w:rPr>
        <w:t>Modifying Entries</w:t>
      </w:r>
      <w:r>
        <w:rPr>
          <w:noProof/>
        </w:rPr>
        <w:t>, 12</w:t>
      </w:r>
    </w:p>
    <w:p w:rsidR="00507385" w:rsidRDefault="00507385">
      <w:pPr>
        <w:pStyle w:val="Index1"/>
        <w:tabs>
          <w:tab w:val="right" w:leader="dot" w:pos="4310"/>
        </w:tabs>
        <w:rPr>
          <w:noProof/>
        </w:rPr>
      </w:pPr>
      <w:r>
        <w:rPr>
          <w:noProof/>
        </w:rPr>
        <w:t>How Does It All Work?, 3</w:t>
      </w:r>
    </w:p>
    <w:p w:rsidR="00507385" w:rsidRDefault="00507385">
      <w:pPr>
        <w:pStyle w:val="Index1"/>
        <w:tabs>
          <w:tab w:val="right" w:leader="dot" w:pos="4310"/>
        </w:tabs>
        <w:rPr>
          <w:noProof/>
        </w:rPr>
      </w:pPr>
      <w:r>
        <w:rPr>
          <w:noProof/>
        </w:rPr>
        <w:t>How to</w:t>
      </w:r>
    </w:p>
    <w:p w:rsidR="00507385" w:rsidRDefault="00507385">
      <w:pPr>
        <w:pStyle w:val="Index2"/>
        <w:tabs>
          <w:tab w:val="right" w:leader="dot" w:pos="4310"/>
        </w:tabs>
        <w:rPr>
          <w:noProof/>
        </w:rPr>
      </w:pPr>
      <w:r>
        <w:rPr>
          <w:noProof/>
        </w:rPr>
        <w:t>Obtain Technical Information Online, xiii</w:t>
      </w:r>
    </w:p>
    <w:p w:rsidR="00507385" w:rsidRDefault="00507385">
      <w:pPr>
        <w:pStyle w:val="Index2"/>
        <w:tabs>
          <w:tab w:val="right" w:leader="dot" w:pos="4310"/>
        </w:tabs>
        <w:rPr>
          <w:noProof/>
        </w:rPr>
      </w:pPr>
      <w:r>
        <w:rPr>
          <w:noProof/>
        </w:rPr>
        <w:t>Use this Manual, x</w:t>
      </w:r>
    </w:p>
    <w:p w:rsidR="00507385" w:rsidRDefault="00507385">
      <w:pPr>
        <w:pStyle w:val="IndexHeading"/>
        <w:tabs>
          <w:tab w:val="right" w:leader="dot" w:pos="4310"/>
        </w:tabs>
        <w:rPr>
          <w:rFonts w:asciiTheme="minorHAnsi" w:eastAsiaTheme="minorEastAsia" w:hAnsiTheme="minorHAnsi" w:cstheme="minorBidi"/>
          <w:b w:val="0"/>
          <w:bCs w:val="0"/>
          <w:noProof/>
        </w:rPr>
      </w:pPr>
      <w:r>
        <w:rPr>
          <w:noProof/>
        </w:rPr>
        <w:t>I</w:t>
      </w:r>
    </w:p>
    <w:p w:rsidR="00507385" w:rsidRDefault="00507385">
      <w:pPr>
        <w:pStyle w:val="Index1"/>
        <w:tabs>
          <w:tab w:val="right" w:leader="dot" w:pos="4310"/>
        </w:tabs>
        <w:rPr>
          <w:noProof/>
        </w:rPr>
      </w:pPr>
      <w:r>
        <w:rPr>
          <w:noProof/>
        </w:rPr>
        <w:t>Integrated Auto Signon, 19</w:t>
      </w:r>
    </w:p>
    <w:p w:rsidR="00507385" w:rsidRDefault="00507385">
      <w:pPr>
        <w:pStyle w:val="Index1"/>
        <w:tabs>
          <w:tab w:val="right" w:leader="dot" w:pos="4310"/>
        </w:tabs>
        <w:rPr>
          <w:noProof/>
        </w:rPr>
      </w:pPr>
      <w:r>
        <w:rPr>
          <w:noProof/>
        </w:rPr>
        <w:t>Intended Audience, x</w:t>
      </w:r>
    </w:p>
    <w:p w:rsidR="00507385" w:rsidRDefault="00507385">
      <w:pPr>
        <w:pStyle w:val="Index1"/>
        <w:tabs>
          <w:tab w:val="right" w:leader="dot" w:pos="4310"/>
        </w:tabs>
        <w:rPr>
          <w:noProof/>
        </w:rPr>
      </w:pPr>
      <w:r>
        <w:rPr>
          <w:noProof/>
        </w:rPr>
        <w:t>Introduction, 1</w:t>
      </w:r>
    </w:p>
    <w:p w:rsidR="00507385" w:rsidRDefault="00507385">
      <w:pPr>
        <w:pStyle w:val="Index1"/>
        <w:tabs>
          <w:tab w:val="right" w:leader="dot" w:pos="4310"/>
        </w:tabs>
        <w:rPr>
          <w:noProof/>
        </w:rPr>
      </w:pPr>
      <w:r>
        <w:rPr>
          <w:noProof/>
        </w:rPr>
        <w:t>Introductory Text, 28</w:t>
      </w:r>
    </w:p>
    <w:p w:rsidR="00507385" w:rsidRDefault="00507385">
      <w:pPr>
        <w:pStyle w:val="IndexHeading"/>
        <w:tabs>
          <w:tab w:val="right" w:leader="dot" w:pos="4310"/>
        </w:tabs>
        <w:rPr>
          <w:rFonts w:asciiTheme="minorHAnsi" w:eastAsiaTheme="minorEastAsia" w:hAnsiTheme="minorHAnsi" w:cstheme="minorBidi"/>
          <w:b w:val="0"/>
          <w:bCs w:val="0"/>
          <w:noProof/>
        </w:rPr>
      </w:pPr>
      <w:r>
        <w:rPr>
          <w:noProof/>
        </w:rPr>
        <w:t>K</w:t>
      </w:r>
    </w:p>
    <w:p w:rsidR="00507385" w:rsidRDefault="00507385">
      <w:pPr>
        <w:pStyle w:val="Index1"/>
        <w:tabs>
          <w:tab w:val="right" w:leader="dot" w:pos="4310"/>
        </w:tabs>
        <w:rPr>
          <w:noProof/>
        </w:rPr>
      </w:pPr>
      <w:r w:rsidRPr="00072CCF">
        <w:rPr>
          <w:caps/>
          <w:noProof/>
        </w:rPr>
        <w:t>Kernel</w:t>
      </w:r>
      <w:r>
        <w:rPr>
          <w:noProof/>
        </w:rPr>
        <w:t xml:space="preserve"> </w:t>
      </w:r>
      <w:r w:rsidRPr="00072CCF">
        <w:rPr>
          <w:caps/>
          <w:noProof/>
        </w:rPr>
        <w:t>System Parameters</w:t>
      </w:r>
      <w:r>
        <w:rPr>
          <w:noProof/>
        </w:rPr>
        <w:t xml:space="preserve"> File (#8989.3), 19, 21, 22, 35</w:t>
      </w:r>
    </w:p>
    <w:p w:rsidR="00507385" w:rsidRDefault="00507385">
      <w:pPr>
        <w:pStyle w:val="IndexHeading"/>
        <w:tabs>
          <w:tab w:val="right" w:leader="dot" w:pos="4310"/>
        </w:tabs>
        <w:rPr>
          <w:rFonts w:asciiTheme="minorHAnsi" w:eastAsiaTheme="minorEastAsia" w:hAnsiTheme="minorHAnsi" w:cstheme="minorBidi"/>
          <w:b w:val="0"/>
          <w:bCs w:val="0"/>
          <w:noProof/>
        </w:rPr>
      </w:pPr>
      <w:r>
        <w:rPr>
          <w:noProof/>
        </w:rPr>
        <w:t>L</w:t>
      </w:r>
    </w:p>
    <w:p w:rsidR="00507385" w:rsidRDefault="00507385">
      <w:pPr>
        <w:pStyle w:val="Index1"/>
        <w:tabs>
          <w:tab w:val="right" w:leader="dot" w:pos="4310"/>
        </w:tabs>
        <w:rPr>
          <w:noProof/>
        </w:rPr>
      </w:pPr>
      <w:r w:rsidRPr="00072CCF">
        <w:rPr>
          <w:iCs/>
          <w:noProof/>
        </w:rPr>
        <w:t>LAN</w:t>
      </w:r>
      <w:r>
        <w:rPr>
          <w:noProof/>
        </w:rPr>
        <w:t>, 3, 10, 34, 36</w:t>
      </w:r>
    </w:p>
    <w:p w:rsidR="00507385" w:rsidRDefault="00507385">
      <w:pPr>
        <w:pStyle w:val="Index1"/>
        <w:tabs>
          <w:tab w:val="right" w:leader="dot" w:pos="4310"/>
        </w:tabs>
        <w:rPr>
          <w:noProof/>
        </w:rPr>
      </w:pPr>
      <w:r>
        <w:rPr>
          <w:noProof/>
        </w:rPr>
        <w:t>List File Attributes Option, xiv</w:t>
      </w:r>
    </w:p>
    <w:p w:rsidR="00507385" w:rsidRDefault="00507385">
      <w:pPr>
        <w:pStyle w:val="Index1"/>
        <w:tabs>
          <w:tab w:val="right" w:leader="dot" w:pos="4310"/>
        </w:tabs>
        <w:rPr>
          <w:noProof/>
        </w:rPr>
      </w:pPr>
      <w:r>
        <w:rPr>
          <w:noProof/>
        </w:rPr>
        <w:t>Listeners</w:t>
      </w:r>
    </w:p>
    <w:p w:rsidR="00507385" w:rsidRDefault="00507385">
      <w:pPr>
        <w:pStyle w:val="Index2"/>
        <w:tabs>
          <w:tab w:val="right" w:leader="dot" w:pos="4310"/>
        </w:tabs>
        <w:rPr>
          <w:noProof/>
        </w:rPr>
      </w:pPr>
      <w:r>
        <w:rPr>
          <w:noProof/>
        </w:rPr>
        <w:t>Configuring, 17</w:t>
      </w:r>
    </w:p>
    <w:p w:rsidR="00507385" w:rsidRDefault="00507385">
      <w:pPr>
        <w:pStyle w:val="Index2"/>
        <w:tabs>
          <w:tab w:val="right" w:leader="dot" w:pos="4310"/>
        </w:tabs>
        <w:rPr>
          <w:noProof/>
        </w:rPr>
      </w:pPr>
      <w:r>
        <w:rPr>
          <w:noProof/>
        </w:rPr>
        <w:t>Starting, 16</w:t>
      </w:r>
    </w:p>
    <w:p w:rsidR="00507385" w:rsidRDefault="00507385">
      <w:pPr>
        <w:pStyle w:val="Index3"/>
        <w:tabs>
          <w:tab w:val="right" w:leader="dot" w:pos="4310"/>
        </w:tabs>
        <w:rPr>
          <w:noProof/>
        </w:rPr>
      </w:pPr>
      <w:r>
        <w:rPr>
          <w:noProof/>
        </w:rPr>
        <w:t>Single, 17</w:t>
      </w:r>
    </w:p>
    <w:p w:rsidR="00507385" w:rsidRDefault="00507385">
      <w:pPr>
        <w:pStyle w:val="Index2"/>
        <w:tabs>
          <w:tab w:val="right" w:leader="dot" w:pos="4310"/>
        </w:tabs>
        <w:rPr>
          <w:noProof/>
        </w:rPr>
      </w:pPr>
      <w:r>
        <w:rPr>
          <w:noProof/>
        </w:rPr>
        <w:t>Stopping, 17</w:t>
      </w:r>
    </w:p>
    <w:p w:rsidR="00507385" w:rsidRDefault="00507385">
      <w:pPr>
        <w:pStyle w:val="Index3"/>
        <w:tabs>
          <w:tab w:val="right" w:leader="dot" w:pos="4310"/>
        </w:tabs>
        <w:rPr>
          <w:noProof/>
        </w:rPr>
      </w:pPr>
      <w:r>
        <w:rPr>
          <w:noProof/>
        </w:rPr>
        <w:t>Single, 17</w:t>
      </w:r>
    </w:p>
    <w:p w:rsidR="00507385" w:rsidRDefault="00507385">
      <w:pPr>
        <w:pStyle w:val="Index2"/>
        <w:tabs>
          <w:tab w:val="right" w:leader="dot" w:pos="4310"/>
        </w:tabs>
        <w:rPr>
          <w:noProof/>
        </w:rPr>
      </w:pPr>
      <w:r>
        <w:rPr>
          <w:noProof/>
        </w:rPr>
        <w:t>Tasking, 17</w:t>
      </w:r>
    </w:p>
    <w:p w:rsidR="00507385" w:rsidRDefault="00507385">
      <w:pPr>
        <w:pStyle w:val="Index1"/>
        <w:tabs>
          <w:tab w:val="right" w:leader="dot" w:pos="4310"/>
        </w:tabs>
        <w:rPr>
          <w:noProof/>
        </w:rPr>
      </w:pPr>
      <w:r>
        <w:rPr>
          <w:noProof/>
        </w:rPr>
        <w:t>Listeners and Ports, 15</w:t>
      </w:r>
    </w:p>
    <w:p w:rsidR="00507385" w:rsidRDefault="00507385">
      <w:pPr>
        <w:pStyle w:val="IndexHeading"/>
        <w:tabs>
          <w:tab w:val="right" w:leader="dot" w:pos="4310"/>
        </w:tabs>
        <w:rPr>
          <w:rFonts w:asciiTheme="minorHAnsi" w:eastAsiaTheme="minorEastAsia" w:hAnsiTheme="minorHAnsi" w:cstheme="minorBidi"/>
          <w:b w:val="0"/>
          <w:bCs w:val="0"/>
          <w:noProof/>
        </w:rPr>
      </w:pPr>
      <w:r>
        <w:rPr>
          <w:noProof/>
        </w:rPr>
        <w:t>M</w:t>
      </w:r>
    </w:p>
    <w:p w:rsidR="00507385" w:rsidRDefault="00507385">
      <w:pPr>
        <w:pStyle w:val="Index1"/>
        <w:tabs>
          <w:tab w:val="right" w:leader="dot" w:pos="4310"/>
        </w:tabs>
        <w:rPr>
          <w:noProof/>
        </w:rPr>
      </w:pPr>
      <w:r>
        <w:rPr>
          <w:noProof/>
        </w:rPr>
        <w:t>Menu for System Managers, 14</w:t>
      </w:r>
    </w:p>
    <w:p w:rsidR="00507385" w:rsidRDefault="00507385">
      <w:pPr>
        <w:pStyle w:val="Index1"/>
        <w:tabs>
          <w:tab w:val="right" w:leader="dot" w:pos="4310"/>
        </w:tabs>
        <w:rPr>
          <w:noProof/>
        </w:rPr>
      </w:pPr>
      <w:r>
        <w:rPr>
          <w:noProof/>
        </w:rPr>
        <w:t>Menu Manager, 25</w:t>
      </w:r>
    </w:p>
    <w:p w:rsidR="00507385" w:rsidRDefault="00507385">
      <w:pPr>
        <w:pStyle w:val="Index1"/>
        <w:tabs>
          <w:tab w:val="right" w:leader="dot" w:pos="4310"/>
        </w:tabs>
        <w:rPr>
          <w:noProof/>
        </w:rPr>
      </w:pPr>
      <w:r>
        <w:rPr>
          <w:noProof/>
        </w:rPr>
        <w:t>Menus</w:t>
      </w:r>
    </w:p>
    <w:p w:rsidR="00507385" w:rsidRDefault="00507385">
      <w:pPr>
        <w:pStyle w:val="Index2"/>
        <w:tabs>
          <w:tab w:val="right" w:leader="dot" w:pos="4310"/>
        </w:tabs>
        <w:rPr>
          <w:noProof/>
        </w:rPr>
      </w:pPr>
      <w:r>
        <w:rPr>
          <w:noProof/>
        </w:rPr>
        <w:t>Data Dictionary Utilities, xiv</w:t>
      </w:r>
    </w:p>
    <w:p w:rsidR="00507385" w:rsidRDefault="00507385">
      <w:pPr>
        <w:pStyle w:val="Index2"/>
        <w:tabs>
          <w:tab w:val="right" w:leader="dot" w:pos="4310"/>
        </w:tabs>
        <w:rPr>
          <w:noProof/>
        </w:rPr>
      </w:pPr>
      <w:r>
        <w:rPr>
          <w:noProof/>
        </w:rPr>
        <w:lastRenderedPageBreak/>
        <w:t>RPC Broker Management Menu, 14</w:t>
      </w:r>
    </w:p>
    <w:p w:rsidR="00507385" w:rsidRDefault="00507385">
      <w:pPr>
        <w:pStyle w:val="Index2"/>
        <w:tabs>
          <w:tab w:val="right" w:leader="dot" w:pos="4310"/>
        </w:tabs>
        <w:rPr>
          <w:noProof/>
        </w:rPr>
      </w:pPr>
      <w:r>
        <w:rPr>
          <w:noProof/>
        </w:rPr>
        <w:t>XWB MENU, 14</w:t>
      </w:r>
    </w:p>
    <w:p w:rsidR="00507385" w:rsidRDefault="00507385">
      <w:pPr>
        <w:pStyle w:val="Index1"/>
        <w:tabs>
          <w:tab w:val="right" w:leader="dot" w:pos="4310"/>
        </w:tabs>
        <w:rPr>
          <w:noProof/>
        </w:rPr>
      </w:pPr>
      <w:r>
        <w:rPr>
          <w:noProof/>
        </w:rPr>
        <w:t>Message Structure, 21</w:t>
      </w:r>
    </w:p>
    <w:p w:rsidR="00507385" w:rsidRDefault="00507385">
      <w:pPr>
        <w:pStyle w:val="Index1"/>
        <w:tabs>
          <w:tab w:val="right" w:leader="dot" w:pos="4310"/>
        </w:tabs>
        <w:rPr>
          <w:noProof/>
        </w:rPr>
      </w:pPr>
      <w:r>
        <w:rPr>
          <w:noProof/>
        </w:rPr>
        <w:t>Microsoft Windows Registry, 7, 13, 14</w:t>
      </w:r>
    </w:p>
    <w:p w:rsidR="00507385" w:rsidRDefault="00507385">
      <w:pPr>
        <w:pStyle w:val="Index1"/>
        <w:tabs>
          <w:tab w:val="right" w:leader="dot" w:pos="4310"/>
        </w:tabs>
        <w:rPr>
          <w:noProof/>
        </w:rPr>
      </w:pPr>
      <w:r>
        <w:rPr>
          <w:noProof/>
        </w:rPr>
        <w:t>Modifying Entries</w:t>
      </w:r>
    </w:p>
    <w:p w:rsidR="00507385" w:rsidRDefault="00507385">
      <w:pPr>
        <w:pStyle w:val="Index2"/>
        <w:tabs>
          <w:tab w:val="right" w:leader="dot" w:pos="4310"/>
        </w:tabs>
        <w:rPr>
          <w:noProof/>
        </w:rPr>
      </w:pPr>
      <w:r>
        <w:rPr>
          <w:noProof/>
        </w:rPr>
        <w:t>HOSTS File, 12</w:t>
      </w:r>
    </w:p>
    <w:p w:rsidR="00507385" w:rsidRDefault="00507385">
      <w:pPr>
        <w:pStyle w:val="Index1"/>
        <w:tabs>
          <w:tab w:val="right" w:leader="dot" w:pos="4310"/>
        </w:tabs>
        <w:rPr>
          <w:noProof/>
        </w:rPr>
      </w:pPr>
      <w:r>
        <w:rPr>
          <w:noProof/>
        </w:rPr>
        <w:t>MULTIPLE SIGN-ON Field, 19, 21</w:t>
      </w:r>
    </w:p>
    <w:p w:rsidR="00507385" w:rsidRDefault="00507385">
      <w:pPr>
        <w:pStyle w:val="IndexHeading"/>
        <w:tabs>
          <w:tab w:val="right" w:leader="dot" w:pos="4310"/>
        </w:tabs>
        <w:rPr>
          <w:rFonts w:asciiTheme="minorHAnsi" w:eastAsiaTheme="minorEastAsia" w:hAnsiTheme="minorHAnsi" w:cstheme="minorBidi"/>
          <w:b w:val="0"/>
          <w:bCs w:val="0"/>
          <w:noProof/>
        </w:rPr>
      </w:pPr>
      <w:r>
        <w:rPr>
          <w:noProof/>
        </w:rPr>
        <w:t>N</w:t>
      </w:r>
    </w:p>
    <w:p w:rsidR="00507385" w:rsidRDefault="00507385">
      <w:pPr>
        <w:pStyle w:val="Index1"/>
        <w:tabs>
          <w:tab w:val="right" w:leader="dot" w:pos="4310"/>
        </w:tabs>
        <w:rPr>
          <w:noProof/>
        </w:rPr>
      </w:pPr>
      <w:r>
        <w:rPr>
          <w:noProof/>
        </w:rPr>
        <w:t>Network Connection, 34</w:t>
      </w:r>
    </w:p>
    <w:p w:rsidR="00507385" w:rsidRDefault="00507385">
      <w:pPr>
        <w:pStyle w:val="Index1"/>
        <w:tabs>
          <w:tab w:val="right" w:leader="dot" w:pos="4310"/>
        </w:tabs>
        <w:rPr>
          <w:noProof/>
        </w:rPr>
      </w:pPr>
      <w:r w:rsidRPr="00072CCF">
        <w:rPr>
          <w:caps/>
          <w:noProof/>
        </w:rPr>
        <w:t>New Person</w:t>
      </w:r>
      <w:r>
        <w:rPr>
          <w:noProof/>
        </w:rPr>
        <w:t xml:space="preserve"> File (#200), 19, 21</w:t>
      </w:r>
    </w:p>
    <w:p w:rsidR="00507385" w:rsidRDefault="00507385">
      <w:pPr>
        <w:pStyle w:val="IndexHeading"/>
        <w:tabs>
          <w:tab w:val="right" w:leader="dot" w:pos="4310"/>
        </w:tabs>
        <w:rPr>
          <w:rFonts w:asciiTheme="minorHAnsi" w:eastAsiaTheme="minorEastAsia" w:hAnsiTheme="minorHAnsi" w:cstheme="minorBidi"/>
          <w:b w:val="0"/>
          <w:bCs w:val="0"/>
          <w:noProof/>
        </w:rPr>
      </w:pPr>
      <w:r>
        <w:rPr>
          <w:noProof/>
        </w:rPr>
        <w:t>O</w:t>
      </w:r>
    </w:p>
    <w:p w:rsidR="00507385" w:rsidRDefault="00507385">
      <w:pPr>
        <w:pStyle w:val="Index1"/>
        <w:tabs>
          <w:tab w:val="right" w:leader="dot" w:pos="4310"/>
        </w:tabs>
        <w:rPr>
          <w:noProof/>
        </w:rPr>
      </w:pPr>
      <w:r>
        <w:rPr>
          <w:noProof/>
        </w:rPr>
        <w:t>Obtaining</w:t>
      </w:r>
    </w:p>
    <w:p w:rsidR="00507385" w:rsidRDefault="00507385">
      <w:pPr>
        <w:pStyle w:val="Index2"/>
        <w:tabs>
          <w:tab w:val="right" w:leader="dot" w:pos="4310"/>
        </w:tabs>
        <w:rPr>
          <w:noProof/>
        </w:rPr>
      </w:pPr>
      <w:r>
        <w:rPr>
          <w:noProof/>
        </w:rPr>
        <w:t>Available Listener Port</w:t>
      </w:r>
    </w:p>
    <w:p w:rsidR="00507385" w:rsidRDefault="00507385">
      <w:pPr>
        <w:pStyle w:val="Index3"/>
        <w:tabs>
          <w:tab w:val="right" w:leader="dot" w:pos="4310"/>
        </w:tabs>
        <w:rPr>
          <w:noProof/>
        </w:rPr>
      </w:pPr>
      <w:r>
        <w:rPr>
          <w:noProof/>
        </w:rPr>
        <w:t>Alpha/VMS Systems, 16</w:t>
      </w:r>
    </w:p>
    <w:p w:rsidR="00507385" w:rsidRDefault="00507385">
      <w:pPr>
        <w:pStyle w:val="Index3"/>
        <w:tabs>
          <w:tab w:val="right" w:leader="dot" w:pos="4310"/>
        </w:tabs>
        <w:rPr>
          <w:noProof/>
        </w:rPr>
      </w:pPr>
      <w:r>
        <w:rPr>
          <w:noProof/>
        </w:rPr>
        <w:t>Linux Systems, 16</w:t>
      </w:r>
    </w:p>
    <w:p w:rsidR="00507385" w:rsidRDefault="00507385">
      <w:pPr>
        <w:pStyle w:val="Index2"/>
        <w:tabs>
          <w:tab w:val="right" w:leader="dot" w:pos="4310"/>
        </w:tabs>
        <w:rPr>
          <w:noProof/>
        </w:rPr>
      </w:pPr>
      <w:r>
        <w:rPr>
          <w:noProof/>
        </w:rPr>
        <w:t>Data Dictionary Listings, xiv</w:t>
      </w:r>
    </w:p>
    <w:p w:rsidR="00507385" w:rsidRDefault="00507385">
      <w:pPr>
        <w:pStyle w:val="Index1"/>
        <w:tabs>
          <w:tab w:val="right" w:leader="dot" w:pos="4310"/>
        </w:tabs>
        <w:rPr>
          <w:noProof/>
        </w:rPr>
      </w:pPr>
      <w:r>
        <w:rPr>
          <w:noProof/>
        </w:rPr>
        <w:t>Online</w:t>
      </w:r>
    </w:p>
    <w:p w:rsidR="00507385" w:rsidRDefault="00507385">
      <w:pPr>
        <w:pStyle w:val="Index2"/>
        <w:tabs>
          <w:tab w:val="right" w:leader="dot" w:pos="4310"/>
        </w:tabs>
        <w:rPr>
          <w:noProof/>
        </w:rPr>
      </w:pPr>
      <w:r>
        <w:rPr>
          <w:noProof/>
        </w:rPr>
        <w:t>Documentation, xiii</w:t>
      </w:r>
    </w:p>
    <w:p w:rsidR="00507385" w:rsidRDefault="00507385">
      <w:pPr>
        <w:pStyle w:val="Index2"/>
        <w:tabs>
          <w:tab w:val="right" w:leader="dot" w:pos="4310"/>
        </w:tabs>
        <w:rPr>
          <w:noProof/>
        </w:rPr>
      </w:pPr>
      <w:r>
        <w:rPr>
          <w:noProof/>
        </w:rPr>
        <w:t>Technical Information, How to Obtain, xiii</w:t>
      </w:r>
    </w:p>
    <w:p w:rsidR="00507385" w:rsidRDefault="00507385">
      <w:pPr>
        <w:pStyle w:val="Index1"/>
        <w:tabs>
          <w:tab w:val="right" w:leader="dot" w:pos="4310"/>
        </w:tabs>
        <w:rPr>
          <w:noProof/>
        </w:rPr>
      </w:pPr>
      <w:r>
        <w:rPr>
          <w:noProof/>
        </w:rPr>
        <w:t>OPTION File (#19), 25, 30</w:t>
      </w:r>
    </w:p>
    <w:p w:rsidR="00507385" w:rsidRDefault="00507385">
      <w:pPr>
        <w:pStyle w:val="Index1"/>
        <w:tabs>
          <w:tab w:val="right" w:leader="dot" w:pos="4310"/>
        </w:tabs>
        <w:rPr>
          <w:noProof/>
        </w:rPr>
      </w:pPr>
      <w:r w:rsidRPr="00072CCF">
        <w:rPr>
          <w:noProof/>
          <w:snapToGrid w:val="0"/>
        </w:rPr>
        <w:t>OPTION SCHEDULING File (#19.2)</w:t>
      </w:r>
      <w:r>
        <w:rPr>
          <w:noProof/>
        </w:rPr>
        <w:t>, 17</w:t>
      </w:r>
    </w:p>
    <w:p w:rsidR="00507385" w:rsidRDefault="00507385">
      <w:pPr>
        <w:pStyle w:val="Index1"/>
        <w:tabs>
          <w:tab w:val="right" w:leader="dot" w:pos="4310"/>
        </w:tabs>
        <w:rPr>
          <w:noProof/>
        </w:rPr>
      </w:pPr>
      <w:r>
        <w:rPr>
          <w:noProof/>
        </w:rPr>
        <w:t>Options</w:t>
      </w:r>
    </w:p>
    <w:p w:rsidR="00507385" w:rsidRDefault="00507385">
      <w:pPr>
        <w:pStyle w:val="Index2"/>
        <w:tabs>
          <w:tab w:val="right" w:leader="dot" w:pos="4310"/>
        </w:tabs>
        <w:rPr>
          <w:noProof/>
        </w:rPr>
      </w:pPr>
      <w:r>
        <w:rPr>
          <w:noProof/>
        </w:rPr>
        <w:t>B-type, 25</w:t>
      </w:r>
    </w:p>
    <w:p w:rsidR="00507385" w:rsidRDefault="00507385">
      <w:pPr>
        <w:pStyle w:val="Index2"/>
        <w:tabs>
          <w:tab w:val="right" w:leader="dot" w:pos="4310"/>
        </w:tabs>
        <w:rPr>
          <w:noProof/>
        </w:rPr>
      </w:pPr>
      <w:r>
        <w:rPr>
          <w:noProof/>
        </w:rPr>
        <w:t>Clear XWB Log Files, 15</w:t>
      </w:r>
    </w:p>
    <w:p w:rsidR="00507385" w:rsidRDefault="00507385">
      <w:pPr>
        <w:pStyle w:val="Index2"/>
        <w:tabs>
          <w:tab w:val="right" w:leader="dot" w:pos="4310"/>
        </w:tabs>
        <w:rPr>
          <w:noProof/>
        </w:rPr>
      </w:pPr>
      <w:r>
        <w:rPr>
          <w:noProof/>
        </w:rPr>
        <w:t>Data Dictionary Utilities, xiv</w:t>
      </w:r>
    </w:p>
    <w:p w:rsidR="00507385" w:rsidRDefault="00507385">
      <w:pPr>
        <w:pStyle w:val="Index2"/>
        <w:tabs>
          <w:tab w:val="right" w:leader="dot" w:pos="4310"/>
        </w:tabs>
        <w:rPr>
          <w:noProof/>
        </w:rPr>
      </w:pPr>
      <w:r>
        <w:rPr>
          <w:noProof/>
        </w:rPr>
        <w:t>Debug Parameter Edit, 15</w:t>
      </w:r>
    </w:p>
    <w:p w:rsidR="00507385" w:rsidRDefault="00507385">
      <w:pPr>
        <w:pStyle w:val="Index2"/>
        <w:tabs>
          <w:tab w:val="right" w:leader="dot" w:pos="4310"/>
        </w:tabs>
        <w:rPr>
          <w:noProof/>
        </w:rPr>
      </w:pPr>
      <w:r>
        <w:rPr>
          <w:noProof/>
        </w:rPr>
        <w:t>Edit User Characteristics, 30</w:t>
      </w:r>
    </w:p>
    <w:p w:rsidR="00507385" w:rsidRDefault="00507385">
      <w:pPr>
        <w:pStyle w:val="Index2"/>
        <w:tabs>
          <w:tab w:val="right" w:leader="dot" w:pos="4310"/>
        </w:tabs>
        <w:rPr>
          <w:noProof/>
        </w:rPr>
      </w:pPr>
      <w:r>
        <w:rPr>
          <w:noProof/>
        </w:rPr>
        <w:t>List File Attributes, xiv</w:t>
      </w:r>
    </w:p>
    <w:p w:rsidR="00507385" w:rsidRDefault="00507385">
      <w:pPr>
        <w:pStyle w:val="Index2"/>
        <w:tabs>
          <w:tab w:val="right" w:leader="dot" w:pos="4310"/>
        </w:tabs>
        <w:rPr>
          <w:noProof/>
        </w:rPr>
      </w:pPr>
      <w:r>
        <w:rPr>
          <w:noProof/>
        </w:rPr>
        <w:t>RPC Broker Management Menu, 14</w:t>
      </w:r>
    </w:p>
    <w:p w:rsidR="00507385" w:rsidRDefault="00507385">
      <w:pPr>
        <w:pStyle w:val="Index2"/>
        <w:tabs>
          <w:tab w:val="right" w:leader="dot" w:pos="4310"/>
        </w:tabs>
        <w:rPr>
          <w:noProof/>
        </w:rPr>
      </w:pPr>
      <w:r>
        <w:rPr>
          <w:noProof/>
        </w:rPr>
        <w:t>RPC Listener Edit, 14, 18</w:t>
      </w:r>
    </w:p>
    <w:p w:rsidR="00507385" w:rsidRDefault="00507385">
      <w:pPr>
        <w:pStyle w:val="Index2"/>
        <w:tabs>
          <w:tab w:val="right" w:leader="dot" w:pos="4310"/>
        </w:tabs>
        <w:rPr>
          <w:noProof/>
        </w:rPr>
      </w:pPr>
      <w:r w:rsidRPr="00072CCF">
        <w:rPr>
          <w:noProof/>
          <w:snapToGrid w:val="0"/>
        </w:rPr>
        <w:t>Schedule/Unschedule Options</w:t>
      </w:r>
      <w:r>
        <w:rPr>
          <w:noProof/>
        </w:rPr>
        <w:t>, 17</w:t>
      </w:r>
    </w:p>
    <w:p w:rsidR="00507385" w:rsidRDefault="00507385">
      <w:pPr>
        <w:pStyle w:val="Index2"/>
        <w:tabs>
          <w:tab w:val="right" w:leader="dot" w:pos="4310"/>
        </w:tabs>
        <w:rPr>
          <w:noProof/>
        </w:rPr>
      </w:pPr>
      <w:r>
        <w:rPr>
          <w:noProof/>
        </w:rPr>
        <w:t>Start All RPC Broker Listeners, 14, 16, 17, 19</w:t>
      </w:r>
    </w:p>
    <w:p w:rsidR="00507385" w:rsidRDefault="00507385">
      <w:pPr>
        <w:pStyle w:val="Index2"/>
        <w:tabs>
          <w:tab w:val="right" w:leader="dot" w:pos="4310"/>
        </w:tabs>
        <w:rPr>
          <w:noProof/>
        </w:rPr>
      </w:pPr>
      <w:r>
        <w:rPr>
          <w:noProof/>
        </w:rPr>
        <w:t>Stop All RPC Broker Listeners, 15, 17, 19</w:t>
      </w:r>
    </w:p>
    <w:p w:rsidR="00507385" w:rsidRDefault="00507385">
      <w:pPr>
        <w:pStyle w:val="Index2"/>
        <w:tabs>
          <w:tab w:val="right" w:leader="dot" w:pos="4310"/>
        </w:tabs>
        <w:rPr>
          <w:noProof/>
        </w:rPr>
      </w:pPr>
      <w:r>
        <w:rPr>
          <w:noProof/>
        </w:rPr>
        <w:t>View XWB Log, 15</w:t>
      </w:r>
    </w:p>
    <w:p w:rsidR="00507385" w:rsidRDefault="00507385">
      <w:pPr>
        <w:pStyle w:val="Index2"/>
        <w:tabs>
          <w:tab w:val="right" w:leader="dot" w:pos="4310"/>
        </w:tabs>
        <w:rPr>
          <w:noProof/>
        </w:rPr>
      </w:pPr>
      <w:r>
        <w:rPr>
          <w:noProof/>
        </w:rPr>
        <w:t>XUSEREDITSELF, 30</w:t>
      </w:r>
    </w:p>
    <w:p w:rsidR="00507385" w:rsidRDefault="00507385">
      <w:pPr>
        <w:pStyle w:val="Index2"/>
        <w:tabs>
          <w:tab w:val="right" w:leader="dot" w:pos="4310"/>
        </w:tabs>
        <w:rPr>
          <w:noProof/>
        </w:rPr>
      </w:pPr>
      <w:r>
        <w:rPr>
          <w:noProof/>
        </w:rPr>
        <w:t>XWB DEBUG EDIT, 15</w:t>
      </w:r>
    </w:p>
    <w:p w:rsidR="00507385" w:rsidRDefault="00507385">
      <w:pPr>
        <w:pStyle w:val="Index2"/>
        <w:tabs>
          <w:tab w:val="right" w:leader="dot" w:pos="4310"/>
        </w:tabs>
        <w:rPr>
          <w:noProof/>
        </w:rPr>
      </w:pPr>
      <w:r>
        <w:rPr>
          <w:noProof/>
        </w:rPr>
        <w:t>XWB LISTENER EDIT, 14</w:t>
      </w:r>
    </w:p>
    <w:p w:rsidR="00507385" w:rsidRDefault="00507385">
      <w:pPr>
        <w:pStyle w:val="Index2"/>
        <w:tabs>
          <w:tab w:val="right" w:leader="dot" w:pos="4310"/>
        </w:tabs>
        <w:rPr>
          <w:noProof/>
        </w:rPr>
      </w:pPr>
      <w:r>
        <w:rPr>
          <w:noProof/>
        </w:rPr>
        <w:t>XWB LISTENER STARTER, 14, 16, 17, 19</w:t>
      </w:r>
    </w:p>
    <w:p w:rsidR="00507385" w:rsidRDefault="00507385">
      <w:pPr>
        <w:pStyle w:val="Index2"/>
        <w:tabs>
          <w:tab w:val="right" w:leader="dot" w:pos="4310"/>
        </w:tabs>
        <w:rPr>
          <w:noProof/>
        </w:rPr>
      </w:pPr>
      <w:r>
        <w:rPr>
          <w:noProof/>
        </w:rPr>
        <w:t>XWB LISTENER STOP ALL, 15, 17</w:t>
      </w:r>
    </w:p>
    <w:p w:rsidR="00507385" w:rsidRDefault="00507385">
      <w:pPr>
        <w:pStyle w:val="Index2"/>
        <w:tabs>
          <w:tab w:val="right" w:leader="dot" w:pos="4310"/>
        </w:tabs>
        <w:rPr>
          <w:noProof/>
        </w:rPr>
      </w:pPr>
      <w:r>
        <w:rPr>
          <w:noProof/>
        </w:rPr>
        <w:t>XWB LOG CLEAR, 15</w:t>
      </w:r>
    </w:p>
    <w:p w:rsidR="00507385" w:rsidRDefault="00507385">
      <w:pPr>
        <w:pStyle w:val="Index2"/>
        <w:tabs>
          <w:tab w:val="right" w:leader="dot" w:pos="4310"/>
        </w:tabs>
        <w:rPr>
          <w:noProof/>
        </w:rPr>
      </w:pPr>
      <w:r>
        <w:rPr>
          <w:noProof/>
        </w:rPr>
        <w:t>XWB LOG VIEW, 15</w:t>
      </w:r>
    </w:p>
    <w:p w:rsidR="00507385" w:rsidRDefault="00507385">
      <w:pPr>
        <w:pStyle w:val="Index2"/>
        <w:tabs>
          <w:tab w:val="right" w:leader="dot" w:pos="4310"/>
        </w:tabs>
        <w:rPr>
          <w:noProof/>
        </w:rPr>
      </w:pPr>
      <w:r>
        <w:rPr>
          <w:noProof/>
        </w:rPr>
        <w:t>XWB MENU, 14</w:t>
      </w:r>
    </w:p>
    <w:p w:rsidR="00507385" w:rsidRDefault="00507385">
      <w:pPr>
        <w:pStyle w:val="Index1"/>
        <w:tabs>
          <w:tab w:val="right" w:leader="dot" w:pos="4310"/>
        </w:tabs>
        <w:rPr>
          <w:noProof/>
        </w:rPr>
      </w:pPr>
      <w:r>
        <w:rPr>
          <w:noProof/>
        </w:rPr>
        <w:t>Orientation, x</w:t>
      </w:r>
    </w:p>
    <w:p w:rsidR="00507385" w:rsidRDefault="00507385">
      <w:pPr>
        <w:pStyle w:val="Index1"/>
        <w:tabs>
          <w:tab w:val="right" w:leader="dot" w:pos="4310"/>
        </w:tabs>
        <w:rPr>
          <w:noProof/>
        </w:rPr>
      </w:pPr>
      <w:r>
        <w:rPr>
          <w:noProof/>
        </w:rPr>
        <w:t>Overview, 1</w:t>
      </w:r>
    </w:p>
    <w:p w:rsidR="00507385" w:rsidRDefault="00507385">
      <w:pPr>
        <w:pStyle w:val="Index2"/>
        <w:tabs>
          <w:tab w:val="right" w:leader="dot" w:pos="4310"/>
        </w:tabs>
        <w:rPr>
          <w:noProof/>
        </w:rPr>
      </w:pPr>
      <w:r>
        <w:rPr>
          <w:noProof/>
        </w:rPr>
        <w:t>System Diagram, 5</w:t>
      </w:r>
    </w:p>
    <w:p w:rsidR="00507385" w:rsidRDefault="00507385">
      <w:pPr>
        <w:pStyle w:val="IndexHeading"/>
        <w:tabs>
          <w:tab w:val="right" w:leader="dot" w:pos="4310"/>
        </w:tabs>
        <w:rPr>
          <w:rFonts w:asciiTheme="minorHAnsi" w:eastAsiaTheme="minorEastAsia" w:hAnsiTheme="minorHAnsi" w:cstheme="minorBidi"/>
          <w:b w:val="0"/>
          <w:bCs w:val="0"/>
          <w:noProof/>
        </w:rPr>
      </w:pPr>
      <w:r>
        <w:rPr>
          <w:noProof/>
        </w:rPr>
        <w:lastRenderedPageBreak/>
        <w:t>P</w:t>
      </w:r>
    </w:p>
    <w:p w:rsidR="00507385" w:rsidRDefault="00507385">
      <w:pPr>
        <w:pStyle w:val="Index1"/>
        <w:tabs>
          <w:tab w:val="right" w:leader="dot" w:pos="4310"/>
        </w:tabs>
        <w:rPr>
          <w:noProof/>
        </w:rPr>
      </w:pPr>
      <w:r>
        <w:rPr>
          <w:noProof/>
        </w:rPr>
        <w:t>Patches</w:t>
      </w:r>
    </w:p>
    <w:p w:rsidR="00507385" w:rsidRDefault="00507385">
      <w:pPr>
        <w:pStyle w:val="Index2"/>
        <w:tabs>
          <w:tab w:val="right" w:leader="dot" w:pos="4310"/>
        </w:tabs>
        <w:rPr>
          <w:noProof/>
        </w:rPr>
      </w:pPr>
      <w:r>
        <w:rPr>
          <w:noProof/>
        </w:rPr>
        <w:t>Revisions, v</w:t>
      </w:r>
    </w:p>
    <w:p w:rsidR="00507385" w:rsidRDefault="00507385">
      <w:pPr>
        <w:pStyle w:val="Index1"/>
        <w:tabs>
          <w:tab w:val="right" w:leader="dot" w:pos="4310"/>
        </w:tabs>
        <w:rPr>
          <w:noProof/>
        </w:rPr>
      </w:pPr>
      <w:r>
        <w:rPr>
          <w:noProof/>
        </w:rPr>
        <w:t>PING, 34</w:t>
      </w:r>
    </w:p>
    <w:p w:rsidR="00507385" w:rsidRDefault="00507385">
      <w:pPr>
        <w:pStyle w:val="Index1"/>
        <w:tabs>
          <w:tab w:val="right" w:leader="dot" w:pos="4310"/>
        </w:tabs>
        <w:rPr>
          <w:noProof/>
        </w:rPr>
      </w:pPr>
      <w:r w:rsidRPr="00072CCF">
        <w:rPr>
          <w:noProof/>
        </w:rPr>
        <w:t>PORT Field</w:t>
      </w:r>
      <w:r>
        <w:rPr>
          <w:noProof/>
        </w:rPr>
        <w:t>, 19</w:t>
      </w:r>
    </w:p>
    <w:p w:rsidR="00507385" w:rsidRDefault="00507385">
      <w:pPr>
        <w:pStyle w:val="Index1"/>
        <w:tabs>
          <w:tab w:val="right" w:leader="dot" w:pos="4310"/>
        </w:tabs>
        <w:rPr>
          <w:noProof/>
        </w:rPr>
      </w:pPr>
      <w:r>
        <w:rPr>
          <w:noProof/>
        </w:rPr>
        <w:t>Ports and Listeners, 15</w:t>
      </w:r>
    </w:p>
    <w:p w:rsidR="00507385" w:rsidRDefault="00507385">
      <w:pPr>
        <w:pStyle w:val="Index1"/>
        <w:tabs>
          <w:tab w:val="right" w:leader="dot" w:pos="4310"/>
        </w:tabs>
        <w:rPr>
          <w:noProof/>
        </w:rPr>
      </w:pPr>
      <w:r>
        <w:rPr>
          <w:noProof/>
        </w:rPr>
        <w:t>Position</w:t>
      </w:r>
    </w:p>
    <w:p w:rsidR="00507385" w:rsidRDefault="00507385">
      <w:pPr>
        <w:pStyle w:val="Index2"/>
        <w:tabs>
          <w:tab w:val="right" w:leader="dot" w:pos="4310"/>
        </w:tabs>
        <w:rPr>
          <w:noProof/>
        </w:rPr>
      </w:pPr>
      <w:r>
        <w:rPr>
          <w:noProof/>
        </w:rPr>
        <w:t>Window, 27</w:t>
      </w:r>
    </w:p>
    <w:p w:rsidR="00507385" w:rsidRDefault="00507385">
      <w:pPr>
        <w:pStyle w:val="Index1"/>
        <w:tabs>
          <w:tab w:val="right" w:leader="dot" w:pos="4310"/>
        </w:tabs>
        <w:rPr>
          <w:noProof/>
        </w:rPr>
      </w:pPr>
      <w:r>
        <w:rPr>
          <w:noProof/>
        </w:rPr>
        <w:t>Product Support (PS)</w:t>
      </w:r>
    </w:p>
    <w:p w:rsidR="00507385" w:rsidRDefault="00507385">
      <w:pPr>
        <w:pStyle w:val="Index2"/>
        <w:tabs>
          <w:tab w:val="right" w:leader="dot" w:pos="4310"/>
        </w:tabs>
        <w:rPr>
          <w:noProof/>
        </w:rPr>
      </w:pPr>
      <w:r>
        <w:rPr>
          <w:noProof/>
        </w:rPr>
        <w:t>Anonymous Directories, xv</w:t>
      </w:r>
    </w:p>
    <w:p w:rsidR="00507385" w:rsidRDefault="00507385">
      <w:pPr>
        <w:pStyle w:val="Index1"/>
        <w:tabs>
          <w:tab w:val="right" w:leader="dot" w:pos="4310"/>
        </w:tabs>
        <w:rPr>
          <w:noProof/>
        </w:rPr>
      </w:pPr>
      <w:r>
        <w:rPr>
          <w:noProof/>
        </w:rPr>
        <w:t>Programs</w:t>
      </w:r>
    </w:p>
    <w:p w:rsidR="00507385" w:rsidRDefault="00507385">
      <w:pPr>
        <w:pStyle w:val="Index2"/>
        <w:tabs>
          <w:tab w:val="right" w:leader="dot" w:pos="4310"/>
        </w:tabs>
        <w:rPr>
          <w:noProof/>
        </w:rPr>
      </w:pPr>
      <w:r>
        <w:rPr>
          <w:noProof/>
        </w:rPr>
        <w:t>CLAGENT.EXE, 6, 9, 19</w:t>
      </w:r>
    </w:p>
    <w:p w:rsidR="00507385" w:rsidRDefault="00507385">
      <w:pPr>
        <w:pStyle w:val="Index2"/>
        <w:tabs>
          <w:tab w:val="right" w:leader="dot" w:pos="4310"/>
        </w:tabs>
        <w:rPr>
          <w:noProof/>
        </w:rPr>
      </w:pPr>
      <w:r w:rsidRPr="00072CCF">
        <w:rPr>
          <w:iCs/>
          <w:noProof/>
        </w:rPr>
        <w:t>RPCTEST.EXE</w:t>
      </w:r>
      <w:r>
        <w:rPr>
          <w:noProof/>
        </w:rPr>
        <w:t>, 9, 32, 33</w:t>
      </w:r>
    </w:p>
    <w:p w:rsidR="00507385" w:rsidRDefault="00507385">
      <w:pPr>
        <w:pStyle w:val="Index1"/>
        <w:tabs>
          <w:tab w:val="right" w:leader="dot" w:pos="4310"/>
        </w:tabs>
        <w:rPr>
          <w:noProof/>
        </w:rPr>
      </w:pPr>
      <w:r>
        <w:rPr>
          <w:noProof/>
        </w:rPr>
        <w:t>PS</w:t>
      </w:r>
    </w:p>
    <w:p w:rsidR="00507385" w:rsidRDefault="00507385">
      <w:pPr>
        <w:pStyle w:val="Index2"/>
        <w:tabs>
          <w:tab w:val="right" w:leader="dot" w:pos="4310"/>
        </w:tabs>
        <w:rPr>
          <w:noProof/>
        </w:rPr>
      </w:pPr>
      <w:r>
        <w:rPr>
          <w:noProof/>
        </w:rPr>
        <w:t>Anonymous Directories, xv</w:t>
      </w:r>
    </w:p>
    <w:p w:rsidR="00507385" w:rsidRDefault="00507385">
      <w:pPr>
        <w:pStyle w:val="IndexHeading"/>
        <w:tabs>
          <w:tab w:val="right" w:leader="dot" w:pos="4310"/>
        </w:tabs>
        <w:rPr>
          <w:rFonts w:asciiTheme="minorHAnsi" w:eastAsiaTheme="minorEastAsia" w:hAnsiTheme="minorHAnsi" w:cstheme="minorBidi"/>
          <w:b w:val="0"/>
          <w:bCs w:val="0"/>
          <w:noProof/>
        </w:rPr>
      </w:pPr>
      <w:r>
        <w:rPr>
          <w:noProof/>
        </w:rPr>
        <w:t>Q</w:t>
      </w:r>
    </w:p>
    <w:p w:rsidR="00507385" w:rsidRDefault="00507385">
      <w:pPr>
        <w:pStyle w:val="Index1"/>
        <w:tabs>
          <w:tab w:val="right" w:leader="dot" w:pos="4310"/>
        </w:tabs>
        <w:rPr>
          <w:noProof/>
        </w:rPr>
      </w:pPr>
      <w:r>
        <w:rPr>
          <w:noProof/>
        </w:rPr>
        <w:t>Question Mark Help, xiii</w:t>
      </w:r>
    </w:p>
    <w:p w:rsidR="00507385" w:rsidRDefault="00507385">
      <w:pPr>
        <w:pStyle w:val="IndexHeading"/>
        <w:tabs>
          <w:tab w:val="right" w:leader="dot" w:pos="4310"/>
        </w:tabs>
        <w:rPr>
          <w:rFonts w:asciiTheme="minorHAnsi" w:eastAsiaTheme="minorEastAsia" w:hAnsiTheme="minorHAnsi" w:cstheme="minorBidi"/>
          <w:b w:val="0"/>
          <w:bCs w:val="0"/>
          <w:noProof/>
        </w:rPr>
      </w:pPr>
      <w:r>
        <w:rPr>
          <w:noProof/>
        </w:rPr>
        <w:t>R</w:t>
      </w:r>
    </w:p>
    <w:p w:rsidR="00507385" w:rsidRDefault="00507385">
      <w:pPr>
        <w:pStyle w:val="Index1"/>
        <w:tabs>
          <w:tab w:val="right" w:leader="dot" w:pos="4310"/>
        </w:tabs>
        <w:rPr>
          <w:noProof/>
        </w:rPr>
      </w:pPr>
      <w:r>
        <w:rPr>
          <w:noProof/>
        </w:rPr>
        <w:t>Registry, 7, 13, 14</w:t>
      </w:r>
    </w:p>
    <w:p w:rsidR="00507385" w:rsidRDefault="00507385">
      <w:pPr>
        <w:pStyle w:val="Index1"/>
        <w:tabs>
          <w:tab w:val="right" w:leader="dot" w:pos="4310"/>
        </w:tabs>
        <w:rPr>
          <w:noProof/>
        </w:rPr>
      </w:pPr>
      <w:r>
        <w:rPr>
          <w:noProof/>
        </w:rPr>
        <w:t>REMOTE PROCEDURE File (#8994), 1, 3, 4, 21</w:t>
      </w:r>
    </w:p>
    <w:p w:rsidR="00507385" w:rsidRDefault="00507385">
      <w:pPr>
        <w:pStyle w:val="Index1"/>
        <w:tabs>
          <w:tab w:val="right" w:leader="dot" w:pos="4310"/>
        </w:tabs>
        <w:rPr>
          <w:noProof/>
        </w:rPr>
      </w:pPr>
      <w:r>
        <w:rPr>
          <w:noProof/>
        </w:rPr>
        <w:t>Revision History, ii</w:t>
      </w:r>
    </w:p>
    <w:p w:rsidR="00507385" w:rsidRDefault="00507385">
      <w:pPr>
        <w:pStyle w:val="Index2"/>
        <w:tabs>
          <w:tab w:val="right" w:leader="dot" w:pos="4310"/>
        </w:tabs>
        <w:rPr>
          <w:noProof/>
        </w:rPr>
      </w:pPr>
      <w:r>
        <w:rPr>
          <w:noProof/>
        </w:rPr>
        <w:t>Documentation, ii</w:t>
      </w:r>
    </w:p>
    <w:p w:rsidR="00507385" w:rsidRDefault="00507385">
      <w:pPr>
        <w:pStyle w:val="Index2"/>
        <w:tabs>
          <w:tab w:val="right" w:leader="dot" w:pos="4310"/>
        </w:tabs>
        <w:rPr>
          <w:noProof/>
        </w:rPr>
      </w:pPr>
      <w:r>
        <w:rPr>
          <w:noProof/>
        </w:rPr>
        <w:t>Patches, v</w:t>
      </w:r>
    </w:p>
    <w:p w:rsidR="00507385" w:rsidRDefault="00507385">
      <w:pPr>
        <w:pStyle w:val="Index1"/>
        <w:tabs>
          <w:tab w:val="right" w:leader="dot" w:pos="4310"/>
        </w:tabs>
        <w:rPr>
          <w:noProof/>
        </w:rPr>
      </w:pPr>
      <w:r w:rsidRPr="00072CCF">
        <w:rPr>
          <w:noProof/>
          <w:kern w:val="2"/>
        </w:rPr>
        <w:t>RPC Broker</w:t>
      </w:r>
    </w:p>
    <w:p w:rsidR="00507385" w:rsidRDefault="00507385">
      <w:pPr>
        <w:pStyle w:val="Index2"/>
        <w:tabs>
          <w:tab w:val="right" w:leader="dot" w:pos="4310"/>
        </w:tabs>
        <w:rPr>
          <w:noProof/>
        </w:rPr>
      </w:pPr>
      <w:r>
        <w:rPr>
          <w:noProof/>
        </w:rPr>
        <w:t>Diagnostic Program</w:t>
      </w:r>
    </w:p>
    <w:p w:rsidR="00507385" w:rsidRDefault="00507385">
      <w:pPr>
        <w:pStyle w:val="Index3"/>
        <w:tabs>
          <w:tab w:val="right" w:leader="dot" w:pos="4310"/>
        </w:tabs>
        <w:rPr>
          <w:noProof/>
        </w:rPr>
      </w:pPr>
      <w:r>
        <w:rPr>
          <w:noProof/>
        </w:rPr>
        <w:t>How to test the Broker, 32</w:t>
      </w:r>
    </w:p>
    <w:p w:rsidR="00507385" w:rsidRDefault="00507385">
      <w:pPr>
        <w:pStyle w:val="Index2"/>
        <w:tabs>
          <w:tab w:val="right" w:leader="dot" w:pos="4310"/>
        </w:tabs>
        <w:rPr>
          <w:noProof/>
        </w:rPr>
      </w:pPr>
      <w:r>
        <w:rPr>
          <w:noProof/>
        </w:rPr>
        <w:t>FAQs, 35</w:t>
      </w:r>
    </w:p>
    <w:p w:rsidR="00507385" w:rsidRDefault="00507385">
      <w:pPr>
        <w:pStyle w:val="Index2"/>
        <w:tabs>
          <w:tab w:val="right" w:leader="dot" w:pos="4310"/>
        </w:tabs>
        <w:rPr>
          <w:noProof/>
        </w:rPr>
      </w:pPr>
      <w:r w:rsidRPr="00072CCF">
        <w:rPr>
          <w:noProof/>
          <w:kern w:val="2"/>
        </w:rPr>
        <w:t>Website</w:t>
      </w:r>
      <w:r>
        <w:rPr>
          <w:noProof/>
        </w:rPr>
        <w:t>, xv</w:t>
      </w:r>
    </w:p>
    <w:p w:rsidR="00507385" w:rsidRDefault="00507385">
      <w:pPr>
        <w:pStyle w:val="Index1"/>
        <w:tabs>
          <w:tab w:val="right" w:leader="dot" w:pos="4310"/>
        </w:tabs>
        <w:rPr>
          <w:noProof/>
        </w:rPr>
      </w:pPr>
      <w:r>
        <w:rPr>
          <w:noProof/>
        </w:rPr>
        <w:t>RPC Broker Management Menu, 14</w:t>
      </w:r>
    </w:p>
    <w:p w:rsidR="00507385" w:rsidRDefault="00507385">
      <w:pPr>
        <w:pStyle w:val="Index1"/>
        <w:tabs>
          <w:tab w:val="right" w:leader="dot" w:pos="4310"/>
        </w:tabs>
        <w:rPr>
          <w:noProof/>
        </w:rPr>
      </w:pPr>
      <w:r>
        <w:rPr>
          <w:noProof/>
        </w:rPr>
        <w:t>RPC BROKER SITE PARAMETERS File (#8994.1), 3, 14, 15, 16, 17, 18</w:t>
      </w:r>
    </w:p>
    <w:p w:rsidR="00507385" w:rsidRDefault="00507385">
      <w:pPr>
        <w:pStyle w:val="Index1"/>
        <w:tabs>
          <w:tab w:val="right" w:leader="dot" w:pos="4310"/>
        </w:tabs>
        <w:rPr>
          <w:noProof/>
        </w:rPr>
      </w:pPr>
      <w:r>
        <w:rPr>
          <w:noProof/>
        </w:rPr>
        <w:t>RPC Listener Edit Option, 14, 18</w:t>
      </w:r>
    </w:p>
    <w:p w:rsidR="00507385" w:rsidRDefault="00507385">
      <w:pPr>
        <w:pStyle w:val="Index1"/>
        <w:tabs>
          <w:tab w:val="right" w:leader="dot" w:pos="4310"/>
        </w:tabs>
        <w:rPr>
          <w:noProof/>
        </w:rPr>
      </w:pPr>
      <w:r>
        <w:rPr>
          <w:noProof/>
        </w:rPr>
        <w:t>RPCBI.DLL, 13</w:t>
      </w:r>
    </w:p>
    <w:p w:rsidR="00507385" w:rsidRDefault="00507385">
      <w:pPr>
        <w:pStyle w:val="Index1"/>
        <w:tabs>
          <w:tab w:val="right" w:leader="dot" w:pos="4310"/>
        </w:tabs>
        <w:rPr>
          <w:noProof/>
        </w:rPr>
      </w:pPr>
      <w:r>
        <w:rPr>
          <w:noProof/>
        </w:rPr>
        <w:t>RPCs</w:t>
      </w:r>
    </w:p>
    <w:p w:rsidR="00507385" w:rsidRDefault="00507385">
      <w:pPr>
        <w:pStyle w:val="Index2"/>
        <w:tabs>
          <w:tab w:val="right" w:leader="dot" w:pos="4310"/>
        </w:tabs>
        <w:rPr>
          <w:noProof/>
        </w:rPr>
      </w:pPr>
      <w:r>
        <w:rPr>
          <w:noProof/>
        </w:rPr>
        <w:t>Validating, 30</w:t>
      </w:r>
    </w:p>
    <w:p w:rsidR="00507385" w:rsidRDefault="00507385">
      <w:pPr>
        <w:pStyle w:val="Index1"/>
        <w:tabs>
          <w:tab w:val="right" w:leader="dot" w:pos="4310"/>
        </w:tabs>
        <w:rPr>
          <w:noProof/>
        </w:rPr>
      </w:pPr>
      <w:r w:rsidRPr="00072CCF">
        <w:rPr>
          <w:iCs/>
          <w:noProof/>
        </w:rPr>
        <w:t>RPCTEST.EXE</w:t>
      </w:r>
      <w:r>
        <w:rPr>
          <w:noProof/>
        </w:rPr>
        <w:t>, 9, 32, 33</w:t>
      </w:r>
    </w:p>
    <w:p w:rsidR="00507385" w:rsidRDefault="00507385">
      <w:pPr>
        <w:pStyle w:val="IndexHeading"/>
        <w:tabs>
          <w:tab w:val="right" w:leader="dot" w:pos="4310"/>
        </w:tabs>
        <w:rPr>
          <w:rFonts w:asciiTheme="minorHAnsi" w:eastAsiaTheme="minorEastAsia" w:hAnsiTheme="minorHAnsi" w:cstheme="minorBidi"/>
          <w:b w:val="0"/>
          <w:bCs w:val="0"/>
          <w:noProof/>
        </w:rPr>
      </w:pPr>
      <w:r>
        <w:rPr>
          <w:noProof/>
        </w:rPr>
        <w:t>S</w:t>
      </w:r>
    </w:p>
    <w:p w:rsidR="00507385" w:rsidRDefault="00507385">
      <w:pPr>
        <w:pStyle w:val="Index1"/>
        <w:tabs>
          <w:tab w:val="right" w:leader="dot" w:pos="4310"/>
        </w:tabs>
        <w:rPr>
          <w:noProof/>
        </w:rPr>
      </w:pPr>
      <w:r w:rsidRPr="00072CCF">
        <w:rPr>
          <w:noProof/>
          <w:snapToGrid w:val="0"/>
        </w:rPr>
        <w:t>Schedule/Unschedule Options Option</w:t>
      </w:r>
      <w:r>
        <w:rPr>
          <w:noProof/>
        </w:rPr>
        <w:t>, 17</w:t>
      </w:r>
    </w:p>
    <w:p w:rsidR="00507385" w:rsidRDefault="00507385">
      <w:pPr>
        <w:pStyle w:val="Index1"/>
        <w:tabs>
          <w:tab w:val="right" w:leader="dot" w:pos="4310"/>
        </w:tabs>
        <w:rPr>
          <w:noProof/>
        </w:rPr>
      </w:pPr>
      <w:r>
        <w:rPr>
          <w:noProof/>
        </w:rPr>
        <w:t>Security, 23</w:t>
      </w:r>
    </w:p>
    <w:p w:rsidR="00507385" w:rsidRDefault="00507385">
      <w:pPr>
        <w:pStyle w:val="Index2"/>
        <w:tabs>
          <w:tab w:val="right" w:leader="dot" w:pos="4310"/>
        </w:tabs>
        <w:rPr>
          <w:noProof/>
        </w:rPr>
      </w:pPr>
      <w:r>
        <w:rPr>
          <w:noProof/>
        </w:rPr>
        <w:t>Change VistA Verify Code Component, 29</w:t>
      </w:r>
    </w:p>
    <w:p w:rsidR="00507385" w:rsidRDefault="00507385">
      <w:pPr>
        <w:pStyle w:val="Index2"/>
        <w:tabs>
          <w:tab w:val="right" w:leader="dot" w:pos="4310"/>
        </w:tabs>
        <w:rPr>
          <w:noProof/>
        </w:rPr>
      </w:pPr>
      <w:r>
        <w:rPr>
          <w:noProof/>
        </w:rPr>
        <w:t>Features, 23</w:t>
      </w:r>
    </w:p>
    <w:p w:rsidR="00507385" w:rsidRDefault="00507385">
      <w:pPr>
        <w:pStyle w:val="Index2"/>
        <w:tabs>
          <w:tab w:val="right" w:leader="dot" w:pos="4310"/>
        </w:tabs>
        <w:rPr>
          <w:noProof/>
        </w:rPr>
      </w:pPr>
      <w:r>
        <w:rPr>
          <w:noProof/>
        </w:rPr>
        <w:t>Sample Security Procedures, 31</w:t>
      </w:r>
    </w:p>
    <w:p w:rsidR="00507385" w:rsidRDefault="00507385">
      <w:pPr>
        <w:pStyle w:val="Index2"/>
        <w:tabs>
          <w:tab w:val="right" w:leader="dot" w:pos="4310"/>
        </w:tabs>
        <w:rPr>
          <w:noProof/>
        </w:rPr>
      </w:pPr>
      <w:r>
        <w:rPr>
          <w:noProof/>
        </w:rPr>
        <w:lastRenderedPageBreak/>
        <w:t>Signon Dialogue</w:t>
      </w:r>
    </w:p>
    <w:p w:rsidR="00507385" w:rsidRDefault="00507385">
      <w:pPr>
        <w:pStyle w:val="Index3"/>
        <w:tabs>
          <w:tab w:val="right" w:leader="dot" w:pos="4310"/>
        </w:tabs>
        <w:rPr>
          <w:noProof/>
        </w:rPr>
      </w:pPr>
      <w:r>
        <w:rPr>
          <w:noProof/>
        </w:rPr>
        <w:t>Customizing, 26</w:t>
      </w:r>
    </w:p>
    <w:p w:rsidR="00507385" w:rsidRDefault="00507385">
      <w:pPr>
        <w:pStyle w:val="Index2"/>
        <w:tabs>
          <w:tab w:val="right" w:leader="dot" w:pos="4310"/>
        </w:tabs>
        <w:rPr>
          <w:noProof/>
        </w:rPr>
      </w:pPr>
      <w:r>
        <w:rPr>
          <w:noProof/>
        </w:rPr>
        <w:t>Summary of Tasks, 31</w:t>
      </w:r>
    </w:p>
    <w:p w:rsidR="00507385" w:rsidRDefault="00507385">
      <w:pPr>
        <w:pStyle w:val="Index2"/>
        <w:tabs>
          <w:tab w:val="right" w:leader="dot" w:pos="4310"/>
        </w:tabs>
        <w:rPr>
          <w:noProof/>
        </w:rPr>
      </w:pPr>
      <w:r>
        <w:rPr>
          <w:noProof/>
        </w:rPr>
        <w:t>Validating Connection Request, 23</w:t>
      </w:r>
    </w:p>
    <w:p w:rsidR="00507385" w:rsidRDefault="00507385">
      <w:pPr>
        <w:pStyle w:val="Index2"/>
        <w:tabs>
          <w:tab w:val="right" w:leader="dot" w:pos="4310"/>
        </w:tabs>
        <w:rPr>
          <w:noProof/>
        </w:rPr>
      </w:pPr>
      <w:r>
        <w:rPr>
          <w:noProof/>
        </w:rPr>
        <w:t>Validating RPCs, 30</w:t>
      </w:r>
    </w:p>
    <w:p w:rsidR="00507385" w:rsidRDefault="00507385">
      <w:pPr>
        <w:pStyle w:val="Index2"/>
        <w:tabs>
          <w:tab w:val="right" w:leader="dot" w:pos="4310"/>
        </w:tabs>
        <w:rPr>
          <w:noProof/>
        </w:rPr>
      </w:pPr>
      <w:r>
        <w:rPr>
          <w:noProof/>
        </w:rPr>
        <w:t>Validating Users, 23</w:t>
      </w:r>
    </w:p>
    <w:p w:rsidR="00507385" w:rsidRDefault="00507385">
      <w:pPr>
        <w:pStyle w:val="Index1"/>
        <w:tabs>
          <w:tab w:val="right" w:leader="dot" w:pos="4310"/>
        </w:tabs>
        <w:rPr>
          <w:noProof/>
        </w:rPr>
      </w:pPr>
      <w:r>
        <w:rPr>
          <w:noProof/>
        </w:rPr>
        <w:t>Server</w:t>
      </w:r>
    </w:p>
    <w:p w:rsidR="00507385" w:rsidRDefault="00507385">
      <w:pPr>
        <w:pStyle w:val="Index2"/>
        <w:tabs>
          <w:tab w:val="right" w:leader="dot" w:pos="4310"/>
        </w:tabs>
        <w:rPr>
          <w:noProof/>
        </w:rPr>
      </w:pPr>
      <w:r>
        <w:rPr>
          <w:noProof/>
        </w:rPr>
        <w:t>Features, 14</w:t>
      </w:r>
    </w:p>
    <w:p w:rsidR="00507385" w:rsidRDefault="00507385">
      <w:pPr>
        <w:pStyle w:val="Index1"/>
        <w:tabs>
          <w:tab w:val="right" w:leader="dot" w:pos="4310"/>
        </w:tabs>
        <w:rPr>
          <w:noProof/>
        </w:rPr>
      </w:pPr>
      <w:r>
        <w:rPr>
          <w:noProof/>
        </w:rPr>
        <w:t>Signon</w:t>
      </w:r>
    </w:p>
    <w:p w:rsidR="00507385" w:rsidRDefault="00507385">
      <w:pPr>
        <w:pStyle w:val="Index2"/>
        <w:tabs>
          <w:tab w:val="right" w:leader="dot" w:pos="4310"/>
        </w:tabs>
        <w:rPr>
          <w:noProof/>
        </w:rPr>
      </w:pPr>
      <w:r>
        <w:rPr>
          <w:noProof/>
        </w:rPr>
        <w:t>Delays, 35</w:t>
      </w:r>
    </w:p>
    <w:p w:rsidR="00507385" w:rsidRDefault="00507385">
      <w:pPr>
        <w:pStyle w:val="Index2"/>
        <w:tabs>
          <w:tab w:val="right" w:leader="dot" w:pos="4310"/>
        </w:tabs>
        <w:rPr>
          <w:noProof/>
        </w:rPr>
      </w:pPr>
      <w:r>
        <w:rPr>
          <w:noProof/>
        </w:rPr>
        <w:t>Dialogue</w:t>
      </w:r>
    </w:p>
    <w:p w:rsidR="00507385" w:rsidRDefault="00507385">
      <w:pPr>
        <w:pStyle w:val="Index3"/>
        <w:tabs>
          <w:tab w:val="right" w:leader="dot" w:pos="4310"/>
        </w:tabs>
        <w:rPr>
          <w:noProof/>
        </w:rPr>
      </w:pPr>
      <w:r>
        <w:rPr>
          <w:noProof/>
        </w:rPr>
        <w:t>Customizing, 26</w:t>
      </w:r>
    </w:p>
    <w:p w:rsidR="00507385" w:rsidRDefault="00507385">
      <w:pPr>
        <w:pStyle w:val="Index3"/>
        <w:tabs>
          <w:tab w:val="right" w:leader="dot" w:pos="4310"/>
        </w:tabs>
        <w:rPr>
          <w:noProof/>
        </w:rPr>
      </w:pPr>
      <w:r>
        <w:rPr>
          <w:noProof/>
        </w:rPr>
        <w:t>Sample, 24</w:t>
      </w:r>
    </w:p>
    <w:p w:rsidR="00507385" w:rsidRDefault="00507385">
      <w:pPr>
        <w:pStyle w:val="Index1"/>
        <w:tabs>
          <w:tab w:val="right" w:leader="dot" w:pos="4310"/>
        </w:tabs>
        <w:rPr>
          <w:noProof/>
        </w:rPr>
      </w:pPr>
      <w:r>
        <w:rPr>
          <w:noProof/>
        </w:rPr>
        <w:t>Size</w:t>
      </w:r>
    </w:p>
    <w:p w:rsidR="00507385" w:rsidRDefault="00507385">
      <w:pPr>
        <w:pStyle w:val="Index2"/>
        <w:tabs>
          <w:tab w:val="right" w:leader="dot" w:pos="4310"/>
        </w:tabs>
        <w:rPr>
          <w:noProof/>
        </w:rPr>
      </w:pPr>
      <w:r>
        <w:rPr>
          <w:noProof/>
        </w:rPr>
        <w:t>Window, 28</w:t>
      </w:r>
    </w:p>
    <w:p w:rsidR="00507385" w:rsidRDefault="00507385">
      <w:pPr>
        <w:pStyle w:val="Index1"/>
        <w:tabs>
          <w:tab w:val="right" w:leader="dot" w:pos="4310"/>
        </w:tabs>
        <w:rPr>
          <w:noProof/>
        </w:rPr>
      </w:pPr>
      <w:r>
        <w:rPr>
          <w:noProof/>
        </w:rPr>
        <w:t>Software Disclaimer, x</w:t>
      </w:r>
    </w:p>
    <w:p w:rsidR="00507385" w:rsidRDefault="00507385">
      <w:pPr>
        <w:pStyle w:val="Index1"/>
        <w:tabs>
          <w:tab w:val="right" w:leader="dot" w:pos="4310"/>
        </w:tabs>
        <w:rPr>
          <w:noProof/>
        </w:rPr>
      </w:pPr>
      <w:r>
        <w:rPr>
          <w:noProof/>
        </w:rPr>
        <w:t>SPECIAL QUEUING Field, 17</w:t>
      </w:r>
    </w:p>
    <w:p w:rsidR="00507385" w:rsidRDefault="00507385">
      <w:pPr>
        <w:pStyle w:val="Index1"/>
        <w:tabs>
          <w:tab w:val="right" w:leader="dot" w:pos="4310"/>
        </w:tabs>
        <w:rPr>
          <w:noProof/>
        </w:rPr>
      </w:pPr>
      <w:r>
        <w:rPr>
          <w:noProof/>
        </w:rPr>
        <w:t>Standalone Applications and their Associated Help Files, 9</w:t>
      </w:r>
    </w:p>
    <w:p w:rsidR="00507385" w:rsidRDefault="00507385">
      <w:pPr>
        <w:pStyle w:val="Index1"/>
        <w:tabs>
          <w:tab w:val="right" w:leader="dot" w:pos="4310"/>
        </w:tabs>
        <w:rPr>
          <w:noProof/>
        </w:rPr>
      </w:pPr>
      <w:r>
        <w:rPr>
          <w:noProof/>
        </w:rPr>
        <w:t>Start All RPC Broker Listeners Option, 14, 16, 17, 19</w:t>
      </w:r>
    </w:p>
    <w:p w:rsidR="00507385" w:rsidRDefault="00507385">
      <w:pPr>
        <w:pStyle w:val="Index1"/>
        <w:tabs>
          <w:tab w:val="right" w:leader="dot" w:pos="4310"/>
        </w:tabs>
        <w:rPr>
          <w:noProof/>
        </w:rPr>
      </w:pPr>
      <w:r>
        <w:rPr>
          <w:noProof/>
        </w:rPr>
        <w:t>Starting Listeners, 16</w:t>
      </w:r>
    </w:p>
    <w:p w:rsidR="00507385" w:rsidRDefault="00507385">
      <w:pPr>
        <w:pStyle w:val="Index2"/>
        <w:tabs>
          <w:tab w:val="right" w:leader="dot" w:pos="4310"/>
        </w:tabs>
        <w:rPr>
          <w:noProof/>
        </w:rPr>
      </w:pPr>
      <w:r>
        <w:rPr>
          <w:noProof/>
        </w:rPr>
        <w:t>Single, 17</w:t>
      </w:r>
    </w:p>
    <w:p w:rsidR="00507385" w:rsidRDefault="00507385">
      <w:pPr>
        <w:pStyle w:val="Index1"/>
        <w:tabs>
          <w:tab w:val="right" w:leader="dot" w:pos="4310"/>
        </w:tabs>
        <w:rPr>
          <w:noProof/>
        </w:rPr>
      </w:pPr>
      <w:r w:rsidRPr="00072CCF">
        <w:rPr>
          <w:noProof/>
        </w:rPr>
        <w:t>STATUS Field</w:t>
      </w:r>
      <w:r>
        <w:rPr>
          <w:noProof/>
        </w:rPr>
        <w:t>, 19</w:t>
      </w:r>
    </w:p>
    <w:p w:rsidR="00507385" w:rsidRDefault="00507385">
      <w:pPr>
        <w:pStyle w:val="Index1"/>
        <w:tabs>
          <w:tab w:val="right" w:leader="dot" w:pos="4310"/>
        </w:tabs>
        <w:rPr>
          <w:noProof/>
        </w:rPr>
      </w:pPr>
      <w:r>
        <w:rPr>
          <w:noProof/>
        </w:rPr>
        <w:t>Stop All RPC Broker Listeners Option, 15, 17, 19</w:t>
      </w:r>
    </w:p>
    <w:p w:rsidR="00507385" w:rsidRDefault="00507385">
      <w:pPr>
        <w:pStyle w:val="Index1"/>
        <w:tabs>
          <w:tab w:val="right" w:leader="dot" w:pos="4310"/>
        </w:tabs>
        <w:rPr>
          <w:noProof/>
        </w:rPr>
      </w:pPr>
      <w:r>
        <w:rPr>
          <w:noProof/>
        </w:rPr>
        <w:t>STOP^XWBTCP API, 17</w:t>
      </w:r>
    </w:p>
    <w:p w:rsidR="00507385" w:rsidRDefault="00507385">
      <w:pPr>
        <w:pStyle w:val="Index1"/>
        <w:tabs>
          <w:tab w:val="right" w:leader="dot" w:pos="4310"/>
        </w:tabs>
        <w:rPr>
          <w:noProof/>
        </w:rPr>
      </w:pPr>
      <w:r>
        <w:rPr>
          <w:noProof/>
        </w:rPr>
        <w:t>Stopping Listeners, 17</w:t>
      </w:r>
    </w:p>
    <w:p w:rsidR="00507385" w:rsidRDefault="00507385">
      <w:pPr>
        <w:pStyle w:val="Index2"/>
        <w:tabs>
          <w:tab w:val="right" w:leader="dot" w:pos="4310"/>
        </w:tabs>
        <w:rPr>
          <w:noProof/>
        </w:rPr>
      </w:pPr>
      <w:r>
        <w:rPr>
          <w:noProof/>
        </w:rPr>
        <w:t>Single, 17</w:t>
      </w:r>
    </w:p>
    <w:p w:rsidR="00507385" w:rsidRDefault="00507385">
      <w:pPr>
        <w:pStyle w:val="Index1"/>
        <w:tabs>
          <w:tab w:val="right" w:leader="dot" w:pos="4310"/>
        </w:tabs>
        <w:rPr>
          <w:noProof/>
        </w:rPr>
      </w:pPr>
      <w:r>
        <w:rPr>
          <w:noProof/>
        </w:rPr>
        <w:t>STRT^XWBTCP API, 17</w:t>
      </w:r>
    </w:p>
    <w:p w:rsidR="00507385" w:rsidRDefault="00507385">
      <w:pPr>
        <w:pStyle w:val="Index1"/>
        <w:tabs>
          <w:tab w:val="right" w:leader="dot" w:pos="4310"/>
        </w:tabs>
        <w:rPr>
          <w:noProof/>
        </w:rPr>
      </w:pPr>
      <w:r>
        <w:rPr>
          <w:noProof/>
        </w:rPr>
        <w:t>Support</w:t>
      </w:r>
    </w:p>
    <w:p w:rsidR="00507385" w:rsidRDefault="00507385">
      <w:pPr>
        <w:pStyle w:val="Index2"/>
        <w:tabs>
          <w:tab w:val="right" w:leader="dot" w:pos="4310"/>
        </w:tabs>
        <w:rPr>
          <w:noProof/>
        </w:rPr>
      </w:pPr>
      <w:r>
        <w:rPr>
          <w:noProof/>
        </w:rPr>
        <w:t>Anonymous Directories, xv</w:t>
      </w:r>
    </w:p>
    <w:p w:rsidR="00507385" w:rsidRDefault="00507385">
      <w:pPr>
        <w:pStyle w:val="Index1"/>
        <w:tabs>
          <w:tab w:val="right" w:leader="dot" w:pos="4310"/>
        </w:tabs>
        <w:rPr>
          <w:noProof/>
        </w:rPr>
      </w:pPr>
      <w:r>
        <w:rPr>
          <w:noProof/>
        </w:rPr>
        <w:t>Symbols</w:t>
      </w:r>
    </w:p>
    <w:p w:rsidR="00507385" w:rsidRDefault="00507385">
      <w:pPr>
        <w:pStyle w:val="Index2"/>
        <w:tabs>
          <w:tab w:val="right" w:leader="dot" w:pos="4310"/>
        </w:tabs>
        <w:rPr>
          <w:noProof/>
        </w:rPr>
      </w:pPr>
      <w:r>
        <w:rPr>
          <w:noProof/>
        </w:rPr>
        <w:t>Found in the Documentation, xi</w:t>
      </w:r>
    </w:p>
    <w:p w:rsidR="00507385" w:rsidRDefault="00507385">
      <w:pPr>
        <w:pStyle w:val="Index1"/>
        <w:tabs>
          <w:tab w:val="right" w:leader="dot" w:pos="4310"/>
        </w:tabs>
        <w:rPr>
          <w:noProof/>
        </w:rPr>
      </w:pPr>
      <w:r>
        <w:rPr>
          <w:noProof/>
        </w:rPr>
        <w:t>System</w:t>
      </w:r>
    </w:p>
    <w:p w:rsidR="00507385" w:rsidRDefault="00507385">
      <w:pPr>
        <w:pStyle w:val="Index2"/>
        <w:tabs>
          <w:tab w:val="right" w:leader="dot" w:pos="4310"/>
        </w:tabs>
        <w:rPr>
          <w:noProof/>
        </w:rPr>
      </w:pPr>
      <w:r>
        <w:rPr>
          <w:noProof/>
        </w:rPr>
        <w:t>Features, 6</w:t>
      </w:r>
    </w:p>
    <w:p w:rsidR="00507385" w:rsidRDefault="00507385">
      <w:pPr>
        <w:pStyle w:val="Index2"/>
        <w:tabs>
          <w:tab w:val="right" w:leader="dot" w:pos="4310"/>
        </w:tabs>
        <w:rPr>
          <w:noProof/>
        </w:rPr>
      </w:pPr>
      <w:r>
        <w:rPr>
          <w:noProof/>
        </w:rPr>
        <w:t>Overview Diagram, 5</w:t>
      </w:r>
    </w:p>
    <w:p w:rsidR="00507385" w:rsidRDefault="00507385">
      <w:pPr>
        <w:pStyle w:val="IndexHeading"/>
        <w:tabs>
          <w:tab w:val="right" w:leader="dot" w:pos="4310"/>
        </w:tabs>
        <w:rPr>
          <w:rFonts w:asciiTheme="minorHAnsi" w:eastAsiaTheme="minorEastAsia" w:hAnsiTheme="minorHAnsi" w:cstheme="minorBidi"/>
          <w:b w:val="0"/>
          <w:bCs w:val="0"/>
          <w:noProof/>
        </w:rPr>
      </w:pPr>
      <w:r>
        <w:rPr>
          <w:noProof/>
        </w:rPr>
        <w:t>T</w:t>
      </w:r>
    </w:p>
    <w:p w:rsidR="00507385" w:rsidRDefault="00507385">
      <w:pPr>
        <w:pStyle w:val="Index1"/>
        <w:tabs>
          <w:tab w:val="right" w:leader="dot" w:pos="4310"/>
        </w:tabs>
        <w:rPr>
          <w:noProof/>
        </w:rPr>
      </w:pPr>
      <w:r>
        <w:rPr>
          <w:noProof/>
        </w:rPr>
        <w:t xml:space="preserve">Table of </w:t>
      </w:r>
      <w:r w:rsidRPr="00072CCF">
        <w:rPr>
          <w:noProof/>
          <w:kern w:val="2"/>
        </w:rPr>
        <w:t>Contents</w:t>
      </w:r>
      <w:r>
        <w:rPr>
          <w:noProof/>
        </w:rPr>
        <w:t>, vi</w:t>
      </w:r>
    </w:p>
    <w:p w:rsidR="00507385" w:rsidRDefault="00507385">
      <w:pPr>
        <w:pStyle w:val="Index1"/>
        <w:tabs>
          <w:tab w:val="right" w:leader="dot" w:pos="4310"/>
        </w:tabs>
        <w:rPr>
          <w:noProof/>
        </w:rPr>
      </w:pPr>
      <w:r w:rsidRPr="00072CCF">
        <w:rPr>
          <w:noProof/>
          <w:kern w:val="2"/>
        </w:rPr>
        <w:t>Tables</w:t>
      </w:r>
      <w:r>
        <w:rPr>
          <w:noProof/>
        </w:rPr>
        <w:t>, ix</w:t>
      </w:r>
    </w:p>
    <w:p w:rsidR="00507385" w:rsidRDefault="00507385">
      <w:pPr>
        <w:pStyle w:val="Index1"/>
        <w:tabs>
          <w:tab w:val="right" w:leader="dot" w:pos="4310"/>
        </w:tabs>
        <w:rPr>
          <w:noProof/>
        </w:rPr>
      </w:pPr>
      <w:r>
        <w:rPr>
          <w:noProof/>
        </w:rPr>
        <w:t>Tasking Listeners, 17</w:t>
      </w:r>
    </w:p>
    <w:p w:rsidR="00507385" w:rsidRDefault="00507385">
      <w:pPr>
        <w:pStyle w:val="Index1"/>
        <w:tabs>
          <w:tab w:val="right" w:leader="dot" w:pos="4310"/>
        </w:tabs>
        <w:rPr>
          <w:noProof/>
        </w:rPr>
      </w:pPr>
      <w:r>
        <w:rPr>
          <w:noProof/>
        </w:rPr>
        <w:t>TCP/IP, 3, 34</w:t>
      </w:r>
    </w:p>
    <w:p w:rsidR="00507385" w:rsidRDefault="00507385">
      <w:pPr>
        <w:pStyle w:val="Index1"/>
        <w:tabs>
          <w:tab w:val="right" w:leader="dot" w:pos="4310"/>
        </w:tabs>
        <w:rPr>
          <w:noProof/>
        </w:rPr>
      </w:pPr>
      <w:r>
        <w:rPr>
          <w:noProof/>
        </w:rPr>
        <w:t>Test the Broker Using the RPC Broker Diagnostic Program, 32</w:t>
      </w:r>
    </w:p>
    <w:p w:rsidR="00507385" w:rsidRDefault="00507385">
      <w:pPr>
        <w:pStyle w:val="Index1"/>
        <w:tabs>
          <w:tab w:val="right" w:leader="dot" w:pos="4310"/>
        </w:tabs>
        <w:rPr>
          <w:noProof/>
        </w:rPr>
      </w:pPr>
      <w:r>
        <w:rPr>
          <w:noProof/>
        </w:rPr>
        <w:t>Text</w:t>
      </w:r>
    </w:p>
    <w:p w:rsidR="00507385" w:rsidRDefault="00507385">
      <w:pPr>
        <w:pStyle w:val="Index2"/>
        <w:tabs>
          <w:tab w:val="right" w:leader="dot" w:pos="4310"/>
        </w:tabs>
        <w:rPr>
          <w:noProof/>
        </w:rPr>
      </w:pPr>
      <w:r>
        <w:rPr>
          <w:noProof/>
        </w:rPr>
        <w:t>Introductory, 28</w:t>
      </w:r>
    </w:p>
    <w:p w:rsidR="00507385" w:rsidRDefault="00507385">
      <w:pPr>
        <w:pStyle w:val="Index1"/>
        <w:tabs>
          <w:tab w:val="right" w:leader="dot" w:pos="4310"/>
        </w:tabs>
        <w:rPr>
          <w:noProof/>
        </w:rPr>
      </w:pPr>
      <w:r>
        <w:rPr>
          <w:noProof/>
        </w:rPr>
        <w:t>Timeouts, 22</w:t>
      </w:r>
    </w:p>
    <w:p w:rsidR="00507385" w:rsidRDefault="00507385">
      <w:pPr>
        <w:pStyle w:val="Index1"/>
        <w:tabs>
          <w:tab w:val="right" w:leader="dot" w:pos="4310"/>
        </w:tabs>
        <w:rPr>
          <w:noProof/>
        </w:rPr>
      </w:pPr>
      <w:r>
        <w:rPr>
          <w:noProof/>
        </w:rPr>
        <w:t>Troubleshooting, 32</w:t>
      </w:r>
    </w:p>
    <w:p w:rsidR="00507385" w:rsidRDefault="00507385">
      <w:pPr>
        <w:pStyle w:val="Index2"/>
        <w:tabs>
          <w:tab w:val="right" w:leader="dot" w:pos="4310"/>
        </w:tabs>
        <w:rPr>
          <w:noProof/>
        </w:rPr>
      </w:pPr>
      <w:r>
        <w:rPr>
          <w:noProof/>
        </w:rPr>
        <w:t>Network Connection, 34</w:t>
      </w:r>
    </w:p>
    <w:p w:rsidR="00507385" w:rsidRDefault="00507385">
      <w:pPr>
        <w:pStyle w:val="Index2"/>
        <w:tabs>
          <w:tab w:val="right" w:leader="dot" w:pos="4310"/>
        </w:tabs>
        <w:rPr>
          <w:noProof/>
        </w:rPr>
      </w:pPr>
      <w:r>
        <w:rPr>
          <w:noProof/>
        </w:rPr>
        <w:lastRenderedPageBreak/>
        <w:t>RPC Broker Diagnostic Program, 32</w:t>
      </w:r>
    </w:p>
    <w:p w:rsidR="00507385" w:rsidRDefault="00507385">
      <w:pPr>
        <w:pStyle w:val="Index2"/>
        <w:tabs>
          <w:tab w:val="right" w:leader="dot" w:pos="4310"/>
        </w:tabs>
        <w:rPr>
          <w:noProof/>
        </w:rPr>
      </w:pPr>
      <w:r>
        <w:rPr>
          <w:noProof/>
        </w:rPr>
        <w:t>Signon Delays, 35</w:t>
      </w:r>
    </w:p>
    <w:p w:rsidR="00507385" w:rsidRDefault="00507385">
      <w:pPr>
        <w:pStyle w:val="IndexHeading"/>
        <w:tabs>
          <w:tab w:val="right" w:leader="dot" w:pos="4310"/>
        </w:tabs>
        <w:rPr>
          <w:rFonts w:asciiTheme="minorHAnsi" w:eastAsiaTheme="minorEastAsia" w:hAnsiTheme="minorHAnsi" w:cstheme="minorBidi"/>
          <w:b w:val="0"/>
          <w:bCs w:val="0"/>
          <w:noProof/>
        </w:rPr>
      </w:pPr>
      <w:r>
        <w:rPr>
          <w:noProof/>
        </w:rPr>
        <w:t>U</w:t>
      </w:r>
    </w:p>
    <w:p w:rsidR="00507385" w:rsidRDefault="00507385">
      <w:pPr>
        <w:pStyle w:val="Index1"/>
        <w:tabs>
          <w:tab w:val="right" w:leader="dot" w:pos="4310"/>
        </w:tabs>
        <w:rPr>
          <w:noProof/>
        </w:rPr>
      </w:pPr>
      <w:r>
        <w:rPr>
          <w:noProof/>
        </w:rPr>
        <w:t>URLs</w:t>
      </w:r>
    </w:p>
    <w:p w:rsidR="00507385" w:rsidRDefault="00507385">
      <w:pPr>
        <w:pStyle w:val="Index2"/>
        <w:tabs>
          <w:tab w:val="right" w:leader="dot" w:pos="4310"/>
        </w:tabs>
        <w:rPr>
          <w:noProof/>
        </w:rPr>
      </w:pPr>
      <w:r w:rsidRPr="00072CCF">
        <w:rPr>
          <w:noProof/>
          <w:kern w:val="2"/>
        </w:rPr>
        <w:t>Acronyms Intranet Website</w:t>
      </w:r>
      <w:r>
        <w:rPr>
          <w:noProof/>
        </w:rPr>
        <w:t>, 37</w:t>
      </w:r>
    </w:p>
    <w:p w:rsidR="00507385" w:rsidRDefault="00507385">
      <w:pPr>
        <w:pStyle w:val="Index2"/>
        <w:tabs>
          <w:tab w:val="right" w:leader="dot" w:pos="4310"/>
        </w:tabs>
        <w:rPr>
          <w:noProof/>
        </w:rPr>
      </w:pPr>
      <w:r>
        <w:rPr>
          <w:noProof/>
        </w:rPr>
        <w:t>Adobe Website, xv</w:t>
      </w:r>
    </w:p>
    <w:p w:rsidR="00507385" w:rsidRDefault="00507385">
      <w:pPr>
        <w:pStyle w:val="Index2"/>
        <w:tabs>
          <w:tab w:val="right" w:leader="dot" w:pos="4310"/>
        </w:tabs>
        <w:rPr>
          <w:noProof/>
        </w:rPr>
      </w:pPr>
      <w:r w:rsidRPr="00072CCF">
        <w:rPr>
          <w:noProof/>
          <w:kern w:val="2"/>
        </w:rPr>
        <w:t>Glossary Intranet Website</w:t>
      </w:r>
      <w:r>
        <w:rPr>
          <w:noProof/>
        </w:rPr>
        <w:t>, 37</w:t>
      </w:r>
    </w:p>
    <w:p w:rsidR="00507385" w:rsidRDefault="00507385">
      <w:pPr>
        <w:pStyle w:val="Index2"/>
        <w:tabs>
          <w:tab w:val="right" w:leader="dot" w:pos="4310"/>
        </w:tabs>
        <w:rPr>
          <w:noProof/>
        </w:rPr>
      </w:pPr>
      <w:r>
        <w:rPr>
          <w:noProof/>
        </w:rPr>
        <w:t>RPC Broker Website, xv</w:t>
      </w:r>
    </w:p>
    <w:p w:rsidR="00507385" w:rsidRDefault="00507385">
      <w:pPr>
        <w:pStyle w:val="Index2"/>
        <w:tabs>
          <w:tab w:val="right" w:leader="dot" w:pos="4310"/>
        </w:tabs>
        <w:rPr>
          <w:noProof/>
        </w:rPr>
      </w:pPr>
      <w:r>
        <w:rPr>
          <w:noProof/>
        </w:rPr>
        <w:t>VA Software Document Library (</w:t>
      </w:r>
      <w:r w:rsidRPr="00072CCF">
        <w:rPr>
          <w:noProof/>
          <w:kern w:val="2"/>
        </w:rPr>
        <w:t>VDL) Website</w:t>
      </w:r>
      <w:r>
        <w:rPr>
          <w:noProof/>
        </w:rPr>
        <w:t>, xv</w:t>
      </w:r>
    </w:p>
    <w:p w:rsidR="00507385" w:rsidRDefault="00507385">
      <w:pPr>
        <w:pStyle w:val="Index1"/>
        <w:tabs>
          <w:tab w:val="right" w:leader="dot" w:pos="4310"/>
        </w:tabs>
        <w:rPr>
          <w:noProof/>
        </w:rPr>
      </w:pPr>
      <w:r>
        <w:rPr>
          <w:noProof/>
        </w:rPr>
        <w:t>Users Can Customize V</w:t>
      </w:r>
      <w:r w:rsidRPr="00072CCF">
        <w:rPr>
          <w:bCs/>
          <w:noProof/>
        </w:rPr>
        <w:t>ist</w:t>
      </w:r>
      <w:r>
        <w:rPr>
          <w:noProof/>
        </w:rPr>
        <w:t>A Signon Dialogue, 26</w:t>
      </w:r>
    </w:p>
    <w:p w:rsidR="00507385" w:rsidRDefault="00507385">
      <w:pPr>
        <w:pStyle w:val="IndexHeading"/>
        <w:tabs>
          <w:tab w:val="right" w:leader="dot" w:pos="4310"/>
        </w:tabs>
        <w:rPr>
          <w:rFonts w:asciiTheme="minorHAnsi" w:eastAsiaTheme="minorEastAsia" w:hAnsiTheme="minorHAnsi" w:cstheme="minorBidi"/>
          <w:b w:val="0"/>
          <w:bCs w:val="0"/>
          <w:noProof/>
        </w:rPr>
      </w:pPr>
      <w:r>
        <w:rPr>
          <w:noProof/>
        </w:rPr>
        <w:t>V</w:t>
      </w:r>
    </w:p>
    <w:p w:rsidR="00507385" w:rsidRDefault="00507385">
      <w:pPr>
        <w:pStyle w:val="Index1"/>
        <w:tabs>
          <w:tab w:val="right" w:leader="dot" w:pos="4310"/>
        </w:tabs>
        <w:rPr>
          <w:noProof/>
        </w:rPr>
      </w:pPr>
      <w:r>
        <w:rPr>
          <w:noProof/>
        </w:rPr>
        <w:t>VA Software Document Library (</w:t>
      </w:r>
      <w:r w:rsidRPr="00072CCF">
        <w:rPr>
          <w:noProof/>
          <w:kern w:val="2"/>
        </w:rPr>
        <w:t>VDL)</w:t>
      </w:r>
    </w:p>
    <w:p w:rsidR="00507385" w:rsidRDefault="00507385">
      <w:pPr>
        <w:pStyle w:val="Index2"/>
        <w:tabs>
          <w:tab w:val="right" w:leader="dot" w:pos="4310"/>
        </w:tabs>
        <w:rPr>
          <w:noProof/>
        </w:rPr>
      </w:pPr>
      <w:r w:rsidRPr="00072CCF">
        <w:rPr>
          <w:noProof/>
          <w:kern w:val="2"/>
        </w:rPr>
        <w:t>Website</w:t>
      </w:r>
      <w:r>
        <w:rPr>
          <w:noProof/>
        </w:rPr>
        <w:t>, xv</w:t>
      </w:r>
    </w:p>
    <w:p w:rsidR="00507385" w:rsidRDefault="00507385">
      <w:pPr>
        <w:pStyle w:val="Index1"/>
        <w:tabs>
          <w:tab w:val="right" w:leader="dot" w:pos="4310"/>
        </w:tabs>
        <w:rPr>
          <w:noProof/>
        </w:rPr>
      </w:pPr>
      <w:r>
        <w:rPr>
          <w:noProof/>
        </w:rPr>
        <w:t>Validating</w:t>
      </w:r>
    </w:p>
    <w:p w:rsidR="00507385" w:rsidRDefault="00507385">
      <w:pPr>
        <w:pStyle w:val="Index2"/>
        <w:tabs>
          <w:tab w:val="right" w:leader="dot" w:pos="4310"/>
        </w:tabs>
        <w:rPr>
          <w:noProof/>
        </w:rPr>
      </w:pPr>
      <w:r>
        <w:rPr>
          <w:noProof/>
        </w:rPr>
        <w:t>Connection Request, Security, 23</w:t>
      </w:r>
    </w:p>
    <w:p w:rsidR="00507385" w:rsidRDefault="00507385">
      <w:pPr>
        <w:pStyle w:val="Index2"/>
        <w:tabs>
          <w:tab w:val="right" w:leader="dot" w:pos="4310"/>
        </w:tabs>
        <w:rPr>
          <w:noProof/>
        </w:rPr>
      </w:pPr>
      <w:r>
        <w:rPr>
          <w:noProof/>
        </w:rPr>
        <w:t>RPCs</w:t>
      </w:r>
    </w:p>
    <w:p w:rsidR="00507385" w:rsidRDefault="00507385">
      <w:pPr>
        <w:pStyle w:val="Index3"/>
        <w:tabs>
          <w:tab w:val="right" w:leader="dot" w:pos="4310"/>
        </w:tabs>
        <w:rPr>
          <w:noProof/>
        </w:rPr>
      </w:pPr>
      <w:r>
        <w:rPr>
          <w:noProof/>
        </w:rPr>
        <w:t>Security, 30</w:t>
      </w:r>
    </w:p>
    <w:p w:rsidR="00507385" w:rsidRDefault="00507385">
      <w:pPr>
        <w:pStyle w:val="Index2"/>
        <w:tabs>
          <w:tab w:val="right" w:leader="dot" w:pos="4310"/>
        </w:tabs>
        <w:rPr>
          <w:noProof/>
        </w:rPr>
      </w:pPr>
      <w:r>
        <w:rPr>
          <w:noProof/>
        </w:rPr>
        <w:t>Users, Security, 23</w:t>
      </w:r>
    </w:p>
    <w:p w:rsidR="00507385" w:rsidRDefault="00507385">
      <w:pPr>
        <w:pStyle w:val="Index1"/>
        <w:tabs>
          <w:tab w:val="right" w:leader="dot" w:pos="4310"/>
        </w:tabs>
        <w:rPr>
          <w:noProof/>
        </w:rPr>
      </w:pPr>
      <w:r>
        <w:rPr>
          <w:noProof/>
        </w:rPr>
        <w:t>Verify and Test the Network Connection, 34</w:t>
      </w:r>
    </w:p>
    <w:p w:rsidR="00507385" w:rsidRDefault="00507385">
      <w:pPr>
        <w:pStyle w:val="Index1"/>
        <w:tabs>
          <w:tab w:val="right" w:leader="dot" w:pos="4310"/>
        </w:tabs>
        <w:rPr>
          <w:noProof/>
        </w:rPr>
      </w:pPr>
      <w:r>
        <w:rPr>
          <w:noProof/>
        </w:rPr>
        <w:t>Verify Code, 2, 3, 19, 20, 23, 24, 25, 29, 30, 31, 35</w:t>
      </w:r>
    </w:p>
    <w:p w:rsidR="00507385" w:rsidRDefault="00507385">
      <w:pPr>
        <w:pStyle w:val="Index2"/>
        <w:tabs>
          <w:tab w:val="right" w:leader="dot" w:pos="4310"/>
        </w:tabs>
        <w:rPr>
          <w:noProof/>
        </w:rPr>
      </w:pPr>
      <w:r>
        <w:rPr>
          <w:noProof/>
        </w:rPr>
        <w:t>Changing, 29</w:t>
      </w:r>
    </w:p>
    <w:p w:rsidR="00507385" w:rsidRDefault="00507385">
      <w:pPr>
        <w:pStyle w:val="Index1"/>
        <w:tabs>
          <w:tab w:val="right" w:leader="dot" w:pos="4310"/>
        </w:tabs>
        <w:rPr>
          <w:noProof/>
        </w:rPr>
      </w:pPr>
      <w:r>
        <w:rPr>
          <w:noProof/>
        </w:rPr>
        <w:t>View XWB Log Option, 15</w:t>
      </w:r>
    </w:p>
    <w:p w:rsidR="00507385" w:rsidRDefault="00507385">
      <w:pPr>
        <w:pStyle w:val="Index1"/>
        <w:tabs>
          <w:tab w:val="right" w:leader="dot" w:pos="4310"/>
        </w:tabs>
        <w:rPr>
          <w:noProof/>
        </w:rPr>
      </w:pPr>
      <w:r w:rsidRPr="00072CCF">
        <w:rPr>
          <w:bCs/>
          <w:noProof/>
        </w:rPr>
        <w:t>VistA Division Selection Dialogue</w:t>
      </w:r>
      <w:r>
        <w:rPr>
          <w:noProof/>
        </w:rPr>
        <w:t>, 25</w:t>
      </w:r>
    </w:p>
    <w:p w:rsidR="00507385" w:rsidRDefault="00507385">
      <w:pPr>
        <w:pStyle w:val="Index1"/>
        <w:tabs>
          <w:tab w:val="right" w:leader="dot" w:pos="4310"/>
        </w:tabs>
        <w:rPr>
          <w:noProof/>
        </w:rPr>
      </w:pPr>
      <w:r>
        <w:rPr>
          <w:noProof/>
        </w:rPr>
        <w:t>VistA</w:t>
      </w:r>
      <w:r w:rsidRPr="00072CCF">
        <w:rPr>
          <w:bCs/>
          <w:noProof/>
        </w:rPr>
        <w:t xml:space="preserve"> Signon Dialogue</w:t>
      </w:r>
      <w:r>
        <w:rPr>
          <w:noProof/>
        </w:rPr>
        <w:t>, 24</w:t>
      </w:r>
    </w:p>
    <w:p w:rsidR="00507385" w:rsidRDefault="00507385">
      <w:pPr>
        <w:pStyle w:val="Index1"/>
        <w:tabs>
          <w:tab w:val="right" w:leader="dot" w:pos="4310"/>
        </w:tabs>
        <w:rPr>
          <w:noProof/>
        </w:rPr>
      </w:pPr>
      <w:r>
        <w:rPr>
          <w:noProof/>
        </w:rPr>
        <w:t>VISTA.INI File, 13</w:t>
      </w:r>
    </w:p>
    <w:p w:rsidR="00507385" w:rsidRDefault="00507385">
      <w:pPr>
        <w:pStyle w:val="Index2"/>
        <w:tabs>
          <w:tab w:val="right" w:leader="dot" w:pos="4310"/>
        </w:tabs>
        <w:rPr>
          <w:noProof/>
        </w:rPr>
      </w:pPr>
      <w:r>
        <w:rPr>
          <w:noProof/>
        </w:rPr>
        <w:t>What Happened to it?, 13</w:t>
      </w:r>
    </w:p>
    <w:p w:rsidR="00507385" w:rsidRDefault="00507385">
      <w:pPr>
        <w:pStyle w:val="IndexHeading"/>
        <w:tabs>
          <w:tab w:val="right" w:leader="dot" w:pos="4310"/>
        </w:tabs>
        <w:rPr>
          <w:rFonts w:asciiTheme="minorHAnsi" w:eastAsiaTheme="minorEastAsia" w:hAnsiTheme="minorHAnsi" w:cstheme="minorBidi"/>
          <w:b w:val="0"/>
          <w:bCs w:val="0"/>
          <w:noProof/>
        </w:rPr>
      </w:pPr>
      <w:r>
        <w:rPr>
          <w:noProof/>
        </w:rPr>
        <w:t>W</w:t>
      </w:r>
    </w:p>
    <w:p w:rsidR="00507385" w:rsidRDefault="00507385">
      <w:pPr>
        <w:pStyle w:val="Index1"/>
        <w:tabs>
          <w:tab w:val="right" w:leader="dot" w:pos="4310"/>
        </w:tabs>
        <w:rPr>
          <w:noProof/>
        </w:rPr>
      </w:pPr>
      <w:r>
        <w:rPr>
          <w:noProof/>
        </w:rPr>
        <w:t>Websites</w:t>
      </w:r>
    </w:p>
    <w:p w:rsidR="00507385" w:rsidRDefault="00507385">
      <w:pPr>
        <w:pStyle w:val="Index2"/>
        <w:tabs>
          <w:tab w:val="right" w:leader="dot" w:pos="4310"/>
        </w:tabs>
        <w:rPr>
          <w:noProof/>
        </w:rPr>
      </w:pPr>
      <w:r w:rsidRPr="00072CCF">
        <w:rPr>
          <w:noProof/>
          <w:kern w:val="2"/>
        </w:rPr>
        <w:t>Acronyms Intranet Website</w:t>
      </w:r>
      <w:r>
        <w:rPr>
          <w:noProof/>
        </w:rPr>
        <w:t>, 37</w:t>
      </w:r>
    </w:p>
    <w:p w:rsidR="00507385" w:rsidRDefault="00507385">
      <w:pPr>
        <w:pStyle w:val="Index2"/>
        <w:tabs>
          <w:tab w:val="right" w:leader="dot" w:pos="4310"/>
        </w:tabs>
        <w:rPr>
          <w:noProof/>
        </w:rPr>
      </w:pPr>
      <w:r>
        <w:rPr>
          <w:noProof/>
        </w:rPr>
        <w:t>Adobe Website, xv</w:t>
      </w:r>
    </w:p>
    <w:p w:rsidR="00507385" w:rsidRDefault="00507385">
      <w:pPr>
        <w:pStyle w:val="Index2"/>
        <w:tabs>
          <w:tab w:val="right" w:leader="dot" w:pos="4310"/>
        </w:tabs>
        <w:rPr>
          <w:noProof/>
        </w:rPr>
      </w:pPr>
      <w:r w:rsidRPr="00072CCF">
        <w:rPr>
          <w:noProof/>
          <w:kern w:val="2"/>
        </w:rPr>
        <w:t>Glossary Intranet Website</w:t>
      </w:r>
      <w:r>
        <w:rPr>
          <w:noProof/>
        </w:rPr>
        <w:t>, 37</w:t>
      </w:r>
    </w:p>
    <w:p w:rsidR="00507385" w:rsidRDefault="00507385">
      <w:pPr>
        <w:pStyle w:val="Index2"/>
        <w:tabs>
          <w:tab w:val="right" w:leader="dot" w:pos="4310"/>
        </w:tabs>
        <w:rPr>
          <w:noProof/>
        </w:rPr>
      </w:pPr>
      <w:r>
        <w:rPr>
          <w:noProof/>
        </w:rPr>
        <w:t>RPC Broker, xv</w:t>
      </w:r>
    </w:p>
    <w:p w:rsidR="00507385" w:rsidRDefault="00507385">
      <w:pPr>
        <w:pStyle w:val="Index2"/>
        <w:tabs>
          <w:tab w:val="right" w:leader="dot" w:pos="4310"/>
        </w:tabs>
        <w:rPr>
          <w:noProof/>
        </w:rPr>
      </w:pPr>
      <w:r>
        <w:rPr>
          <w:noProof/>
        </w:rPr>
        <w:t>VA Software Document Library (</w:t>
      </w:r>
      <w:r w:rsidRPr="00072CCF">
        <w:rPr>
          <w:noProof/>
          <w:kern w:val="2"/>
        </w:rPr>
        <w:t>VDL) Website</w:t>
      </w:r>
      <w:r>
        <w:rPr>
          <w:noProof/>
        </w:rPr>
        <w:t>, xv</w:t>
      </w:r>
    </w:p>
    <w:p w:rsidR="00507385" w:rsidRDefault="00507385">
      <w:pPr>
        <w:pStyle w:val="Index1"/>
        <w:tabs>
          <w:tab w:val="right" w:leader="dot" w:pos="4310"/>
        </w:tabs>
        <w:rPr>
          <w:noProof/>
        </w:rPr>
      </w:pPr>
      <w:r>
        <w:rPr>
          <w:noProof/>
        </w:rPr>
        <w:t>What Happened to the Client Manager?, 13</w:t>
      </w:r>
    </w:p>
    <w:p w:rsidR="00507385" w:rsidRDefault="00507385">
      <w:pPr>
        <w:pStyle w:val="Index1"/>
        <w:tabs>
          <w:tab w:val="right" w:leader="dot" w:pos="4310"/>
        </w:tabs>
        <w:rPr>
          <w:noProof/>
        </w:rPr>
      </w:pPr>
      <w:r>
        <w:rPr>
          <w:noProof/>
        </w:rPr>
        <w:t>What Happened to the VISTA.INI File?, 13</w:t>
      </w:r>
    </w:p>
    <w:p w:rsidR="00507385" w:rsidRDefault="00507385">
      <w:pPr>
        <w:pStyle w:val="Index1"/>
        <w:tabs>
          <w:tab w:val="right" w:leader="dot" w:pos="4310"/>
        </w:tabs>
        <w:rPr>
          <w:noProof/>
        </w:rPr>
      </w:pPr>
      <w:r>
        <w:rPr>
          <w:noProof/>
        </w:rPr>
        <w:t>Window</w:t>
      </w:r>
    </w:p>
    <w:p w:rsidR="00507385" w:rsidRDefault="00507385">
      <w:pPr>
        <w:pStyle w:val="Index2"/>
        <w:tabs>
          <w:tab w:val="right" w:leader="dot" w:pos="4310"/>
        </w:tabs>
        <w:rPr>
          <w:noProof/>
        </w:rPr>
      </w:pPr>
      <w:r>
        <w:rPr>
          <w:noProof/>
        </w:rPr>
        <w:t>Position, 27</w:t>
      </w:r>
    </w:p>
    <w:p w:rsidR="00507385" w:rsidRDefault="00507385">
      <w:pPr>
        <w:pStyle w:val="Index2"/>
        <w:tabs>
          <w:tab w:val="right" w:leader="dot" w:pos="4310"/>
        </w:tabs>
        <w:rPr>
          <w:noProof/>
        </w:rPr>
      </w:pPr>
      <w:r>
        <w:rPr>
          <w:noProof/>
        </w:rPr>
        <w:t>Size, 28</w:t>
      </w:r>
    </w:p>
    <w:p w:rsidR="00507385" w:rsidRDefault="00507385">
      <w:pPr>
        <w:pStyle w:val="Index1"/>
        <w:tabs>
          <w:tab w:val="right" w:leader="dot" w:pos="4310"/>
        </w:tabs>
        <w:rPr>
          <w:noProof/>
        </w:rPr>
      </w:pPr>
      <w:r>
        <w:rPr>
          <w:noProof/>
        </w:rPr>
        <w:t>Windows Registry, 7, 13, 14</w:t>
      </w:r>
    </w:p>
    <w:p w:rsidR="00507385" w:rsidRDefault="00507385">
      <w:pPr>
        <w:pStyle w:val="Index1"/>
        <w:tabs>
          <w:tab w:val="right" w:leader="dot" w:pos="4310"/>
        </w:tabs>
        <w:rPr>
          <w:noProof/>
        </w:rPr>
      </w:pPr>
      <w:r>
        <w:rPr>
          <w:noProof/>
        </w:rPr>
        <w:t>WINSOCK.DLL, 21, 34</w:t>
      </w:r>
    </w:p>
    <w:p w:rsidR="00507385" w:rsidRDefault="00507385">
      <w:pPr>
        <w:pStyle w:val="IndexHeading"/>
        <w:tabs>
          <w:tab w:val="right" w:leader="dot" w:pos="4310"/>
        </w:tabs>
        <w:rPr>
          <w:rFonts w:asciiTheme="minorHAnsi" w:eastAsiaTheme="minorEastAsia" w:hAnsiTheme="minorHAnsi" w:cstheme="minorBidi"/>
          <w:b w:val="0"/>
          <w:bCs w:val="0"/>
          <w:noProof/>
        </w:rPr>
      </w:pPr>
      <w:r>
        <w:rPr>
          <w:noProof/>
        </w:rPr>
        <w:lastRenderedPageBreak/>
        <w:t>X</w:t>
      </w:r>
    </w:p>
    <w:p w:rsidR="00507385" w:rsidRDefault="00507385">
      <w:pPr>
        <w:pStyle w:val="Index1"/>
        <w:tabs>
          <w:tab w:val="right" w:leader="dot" w:pos="4310"/>
        </w:tabs>
        <w:rPr>
          <w:noProof/>
        </w:rPr>
      </w:pPr>
      <w:r>
        <w:rPr>
          <w:noProof/>
        </w:rPr>
        <w:t>XUSEREDITSELF Option, 30</w:t>
      </w:r>
    </w:p>
    <w:p w:rsidR="00507385" w:rsidRDefault="00507385">
      <w:pPr>
        <w:pStyle w:val="Index1"/>
        <w:tabs>
          <w:tab w:val="right" w:leader="dot" w:pos="4310"/>
        </w:tabs>
        <w:rPr>
          <w:noProof/>
        </w:rPr>
      </w:pPr>
      <w:r>
        <w:rPr>
          <w:noProof/>
        </w:rPr>
        <w:t>XWB DEBUG EDIT Option, 15</w:t>
      </w:r>
    </w:p>
    <w:p w:rsidR="00507385" w:rsidRDefault="00507385">
      <w:pPr>
        <w:pStyle w:val="Index1"/>
        <w:tabs>
          <w:tab w:val="right" w:leader="dot" w:pos="4310"/>
        </w:tabs>
        <w:rPr>
          <w:noProof/>
        </w:rPr>
      </w:pPr>
      <w:r>
        <w:rPr>
          <w:noProof/>
        </w:rPr>
        <w:t>XWB LISTENER EDIT Option, 14</w:t>
      </w:r>
    </w:p>
    <w:p w:rsidR="00507385" w:rsidRDefault="00507385">
      <w:pPr>
        <w:pStyle w:val="Index1"/>
        <w:tabs>
          <w:tab w:val="right" w:leader="dot" w:pos="4310"/>
        </w:tabs>
        <w:rPr>
          <w:noProof/>
        </w:rPr>
      </w:pPr>
      <w:r>
        <w:rPr>
          <w:noProof/>
        </w:rPr>
        <w:lastRenderedPageBreak/>
        <w:t>XWB LISTENER STARTER Option, 14, 16, 17, 19</w:t>
      </w:r>
    </w:p>
    <w:p w:rsidR="00507385" w:rsidRDefault="00507385">
      <w:pPr>
        <w:pStyle w:val="Index1"/>
        <w:tabs>
          <w:tab w:val="right" w:leader="dot" w:pos="4310"/>
        </w:tabs>
        <w:rPr>
          <w:noProof/>
        </w:rPr>
      </w:pPr>
      <w:r>
        <w:rPr>
          <w:noProof/>
        </w:rPr>
        <w:t>XWB LISTENER STOP ALL Option, 15, 17</w:t>
      </w:r>
    </w:p>
    <w:p w:rsidR="00507385" w:rsidRDefault="00507385">
      <w:pPr>
        <w:pStyle w:val="Index1"/>
        <w:tabs>
          <w:tab w:val="right" w:leader="dot" w:pos="4310"/>
        </w:tabs>
        <w:rPr>
          <w:noProof/>
        </w:rPr>
      </w:pPr>
      <w:r>
        <w:rPr>
          <w:noProof/>
        </w:rPr>
        <w:t>XWB LOG CLEAR Option, 15</w:t>
      </w:r>
    </w:p>
    <w:p w:rsidR="00507385" w:rsidRDefault="00507385">
      <w:pPr>
        <w:pStyle w:val="Index1"/>
        <w:tabs>
          <w:tab w:val="right" w:leader="dot" w:pos="4310"/>
        </w:tabs>
        <w:rPr>
          <w:noProof/>
        </w:rPr>
      </w:pPr>
      <w:r>
        <w:rPr>
          <w:noProof/>
        </w:rPr>
        <w:t>XWB LOG VIEW Option, 15</w:t>
      </w:r>
    </w:p>
    <w:p w:rsidR="00507385" w:rsidRDefault="00507385">
      <w:pPr>
        <w:pStyle w:val="Index1"/>
        <w:tabs>
          <w:tab w:val="right" w:leader="dot" w:pos="4310"/>
        </w:tabs>
        <w:rPr>
          <w:noProof/>
        </w:rPr>
      </w:pPr>
      <w:r>
        <w:rPr>
          <w:noProof/>
        </w:rPr>
        <w:t>XWB MENU, 14</w:t>
      </w:r>
    </w:p>
    <w:p w:rsidR="00507385" w:rsidRDefault="00507385" w:rsidP="00A344E2">
      <w:pPr>
        <w:pStyle w:val="BodyText"/>
        <w:rPr>
          <w:noProof/>
        </w:rPr>
        <w:sectPr w:rsidR="00507385" w:rsidSect="00507385">
          <w:type w:val="continuous"/>
          <w:pgSz w:w="12240" w:h="15840"/>
          <w:pgMar w:top="1440" w:right="1440" w:bottom="1440" w:left="1440" w:header="720" w:footer="720" w:gutter="0"/>
          <w:cols w:num="2" w:space="720"/>
        </w:sectPr>
      </w:pPr>
    </w:p>
    <w:p w:rsidR="0054301E" w:rsidRPr="00BA67B7" w:rsidRDefault="00B245B4" w:rsidP="00A344E2">
      <w:pPr>
        <w:pStyle w:val="BodyText"/>
      </w:pPr>
      <w:r w:rsidRPr="00BA67B7">
        <w:lastRenderedPageBreak/>
        <w:fldChar w:fldCharType="end"/>
      </w:r>
    </w:p>
    <w:sectPr w:rsidR="0054301E" w:rsidRPr="00BA67B7" w:rsidSect="0050738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B98" w:rsidRDefault="00210B98" w:rsidP="003B6A62">
      <w:r>
        <w:separator/>
      </w:r>
    </w:p>
  </w:endnote>
  <w:endnote w:type="continuationSeparator" w:id="0">
    <w:p w:rsidR="00210B98" w:rsidRDefault="00210B98" w:rsidP="003B6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90" w:rsidRDefault="00B4199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B41990" w:rsidRDefault="00B41990">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90" w:rsidRDefault="00B4199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t>RPC Broker</w:t>
    </w:r>
    <w:r>
      <w:tab/>
      <w:t>September 1997</w:t>
    </w:r>
  </w:p>
  <w:p w:rsidR="00B41990" w:rsidRDefault="00B41990">
    <w:pPr>
      <w:pStyle w:val="Footer"/>
    </w:pPr>
    <w:r>
      <w:tab/>
      <w:t>Systems Management Guide</w:t>
    </w:r>
    <w:r>
      <w:tab/>
      <w:t>Revised December 2013</w:t>
    </w:r>
  </w:p>
  <w:p w:rsidR="00B41990" w:rsidRDefault="00B41990">
    <w:pPr>
      <w:pStyle w:val="Footer"/>
    </w:pPr>
    <w:r>
      <w:tab/>
      <w:t>Version 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90" w:rsidRPr="0054313D" w:rsidRDefault="00B41990" w:rsidP="00190F35">
    <w:pPr>
      <w:pStyle w:val="Footer"/>
    </w:pPr>
    <w:r>
      <w:t>RPC Broker 1.1</w:t>
    </w:r>
  </w:p>
  <w:p w:rsidR="00B41990" w:rsidRDefault="00B41990" w:rsidP="00190F35">
    <w:pPr>
      <w:pStyle w:val="Footer"/>
    </w:pPr>
    <w:r>
      <w:t>Systems Management Guide</w:t>
    </w:r>
    <w:r w:rsidRPr="00B245B4">
      <w:tab/>
    </w:r>
    <w:r w:rsidRPr="00B245B4">
      <w:pgNum/>
    </w:r>
    <w:r>
      <w:tab/>
      <w:t>June 2015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90" w:rsidRPr="0054313D" w:rsidRDefault="00B41990">
    <w:pPr>
      <w:pStyle w:val="Footer"/>
    </w:pPr>
    <w:r w:rsidRPr="00B245B4">
      <w:t>September 1997</w:t>
    </w:r>
    <w:r w:rsidRPr="00B245B4">
      <w:tab/>
    </w:r>
    <w:r>
      <w:t>RPC Broker</w:t>
    </w:r>
    <w:r w:rsidRPr="00B245B4">
      <w:tab/>
    </w:r>
    <w:r w:rsidRPr="00B245B4">
      <w:pgNum/>
    </w:r>
  </w:p>
  <w:p w:rsidR="00B41990" w:rsidRDefault="00B41990">
    <w:pPr>
      <w:pStyle w:val="Footer"/>
    </w:pPr>
    <w:r w:rsidRPr="00E808D0">
      <w:t xml:space="preserve">Revised </w:t>
    </w:r>
    <w:r>
      <w:t>December 2013</w:t>
    </w:r>
    <w:r w:rsidRPr="00E808D0">
      <w:tab/>
    </w:r>
    <w:r>
      <w:t>Systems Management Guide</w:t>
    </w:r>
    <w:r w:rsidRPr="00E808D0">
      <w:t xml:space="preserve"> </w:t>
    </w:r>
  </w:p>
  <w:p w:rsidR="00B41990" w:rsidRPr="00E808D0" w:rsidRDefault="00B41990">
    <w:pPr>
      <w:pStyle w:val="Footer"/>
    </w:pPr>
    <w:r>
      <w:tab/>
    </w:r>
    <w:r w:rsidRPr="00E808D0">
      <w:t>Version 1.</w:t>
    </w:r>
    <w:r>
      <w:t>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90" w:rsidRDefault="00B41990" w:rsidP="00931D3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46</w:t>
    </w:r>
    <w:r>
      <w:rPr>
        <w:rStyle w:val="PageNumber"/>
      </w:rPr>
      <w:fldChar w:fldCharType="end"/>
    </w:r>
    <w:r>
      <w:tab/>
      <w:t>RPC Broker</w:t>
    </w:r>
    <w:r>
      <w:tab/>
      <w:t>September 1997</w:t>
    </w:r>
  </w:p>
  <w:p w:rsidR="00B41990" w:rsidRDefault="00B41990" w:rsidP="00931D37">
    <w:pPr>
      <w:pStyle w:val="Footer"/>
    </w:pPr>
    <w:r>
      <w:tab/>
      <w:t>Systems Management Guide</w:t>
    </w:r>
    <w:r>
      <w:tab/>
      <w:t>Revised December 2013</w:t>
    </w:r>
  </w:p>
  <w:p w:rsidR="00B41990" w:rsidRPr="00931D37" w:rsidRDefault="00B41990" w:rsidP="00931D37">
    <w:pPr>
      <w:pStyle w:val="Footer"/>
    </w:pPr>
    <w:r>
      <w:tab/>
      <w:t>Version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B98" w:rsidRDefault="00210B98" w:rsidP="003B6A62">
      <w:r>
        <w:separator/>
      </w:r>
    </w:p>
  </w:footnote>
  <w:footnote w:type="continuationSeparator" w:id="0">
    <w:p w:rsidR="00210B98" w:rsidRDefault="00210B98" w:rsidP="003B6A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90" w:rsidRDefault="00B41990">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90" w:rsidRDefault="00B41990">
    <w:pPr>
      <w:pStyle w:val="Header"/>
    </w:pPr>
    <w:r>
      <w:t>Security</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90" w:rsidRDefault="00B41990">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90" w:rsidRDefault="00B41990">
    <w:pPr>
      <w:pStyle w:val="Header"/>
    </w:pPr>
    <w:r>
      <w:t>Troubleshooting</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90" w:rsidRDefault="00B41990">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90" w:rsidRDefault="00B41990">
    <w:pPr>
      <w:pStyle w:val="Header"/>
    </w:pPr>
    <w:r>
      <w:t>Glossary</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90" w:rsidRDefault="00B41990">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90" w:rsidRDefault="00B41990">
    <w:pPr>
      <w:pStyle w:val="Header"/>
    </w:pPr>
    <w:r>
      <w:t>Index</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90" w:rsidRDefault="00B419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90" w:rsidRDefault="00B419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90" w:rsidRDefault="00B41990">
    <w:pPr>
      <w:pStyle w:val="Header"/>
    </w:pPr>
    <w:r>
      <w:t>Figures and Tables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90" w:rsidRDefault="00B41990">
    <w:pPr>
      <w:pStyle w:val="Header"/>
    </w:pPr>
    <w:r>
      <w:t>Orientation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90" w:rsidRDefault="00B4199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90" w:rsidRDefault="00B41990">
    <w:pPr>
      <w:pStyle w:val="Header"/>
    </w:pPr>
    <w:r>
      <w:t>Introduction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90" w:rsidRDefault="00B4199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90" w:rsidRDefault="00B41990">
    <w:pPr>
      <w:pStyle w:val="Header"/>
    </w:pPr>
    <w:r>
      <w:t>System Features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90" w:rsidRDefault="00B419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0ACCAD48"/>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BA4FCD"/>
    <w:multiLevelType w:val="hybridMultilevel"/>
    <w:tmpl w:val="767AC6D8"/>
    <w:lvl w:ilvl="0" w:tplc="F446D7C6">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9ED2408"/>
    <w:multiLevelType w:val="hybridMultilevel"/>
    <w:tmpl w:val="76CA8C5C"/>
    <w:lvl w:ilvl="0" w:tplc="1986AF4C">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8F383A"/>
    <w:multiLevelType w:val="hybridMultilevel"/>
    <w:tmpl w:val="2CB449B4"/>
    <w:lvl w:ilvl="0" w:tplc="CBA8AB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133C16"/>
    <w:multiLevelType w:val="hybridMultilevel"/>
    <w:tmpl w:val="902C4A6A"/>
    <w:lvl w:ilvl="0" w:tplc="1276978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nsid w:val="4B827D9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99B4C49"/>
    <w:multiLevelType w:val="hybridMultilevel"/>
    <w:tmpl w:val="5712C1F6"/>
    <w:lvl w:ilvl="0" w:tplc="04090001">
      <w:start w:val="1"/>
      <w:numFmt w:val="bullet"/>
      <w:pStyle w:val="API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7A0B5861"/>
    <w:multiLevelType w:val="hybridMultilevel"/>
    <w:tmpl w:val="1284B966"/>
    <w:lvl w:ilvl="0" w:tplc="432C491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nsid w:val="7A6E2D69"/>
    <w:multiLevelType w:val="hybridMultilevel"/>
    <w:tmpl w:val="94249C6E"/>
    <w:lvl w:ilvl="0" w:tplc="129AFF74">
      <w:start w:val="1"/>
      <w:numFmt w:val="bullet"/>
      <w:pStyle w:val="APITableListBullet2"/>
      <w:lvlText w:val=""/>
      <w:lvlJc w:val="left"/>
      <w:pPr>
        <w:tabs>
          <w:tab w:val="num" w:pos="720"/>
        </w:tabs>
        <w:ind w:left="720" w:hanging="360"/>
      </w:pPr>
      <w:rPr>
        <w:rFonts w:ascii="Symbol" w:hAnsi="Symbol" w:hint="default"/>
      </w:rPr>
    </w:lvl>
    <w:lvl w:ilvl="1" w:tplc="B1906996" w:tentative="1">
      <w:start w:val="1"/>
      <w:numFmt w:val="bullet"/>
      <w:lvlText w:val="o"/>
      <w:lvlJc w:val="left"/>
      <w:pPr>
        <w:tabs>
          <w:tab w:val="num" w:pos="1440"/>
        </w:tabs>
        <w:ind w:left="1440" w:hanging="360"/>
      </w:pPr>
      <w:rPr>
        <w:rFonts w:ascii="Courier New" w:hAnsi="Courier New" w:hint="default"/>
      </w:rPr>
    </w:lvl>
    <w:lvl w:ilvl="2" w:tplc="1DBAC2D6" w:tentative="1">
      <w:start w:val="1"/>
      <w:numFmt w:val="bullet"/>
      <w:lvlText w:val=""/>
      <w:lvlJc w:val="left"/>
      <w:pPr>
        <w:tabs>
          <w:tab w:val="num" w:pos="2160"/>
        </w:tabs>
        <w:ind w:left="2160" w:hanging="360"/>
      </w:pPr>
      <w:rPr>
        <w:rFonts w:ascii="Wingdings" w:hAnsi="Wingdings" w:hint="default"/>
      </w:rPr>
    </w:lvl>
    <w:lvl w:ilvl="3" w:tplc="FFF05CF4" w:tentative="1">
      <w:start w:val="1"/>
      <w:numFmt w:val="bullet"/>
      <w:lvlText w:val=""/>
      <w:lvlJc w:val="left"/>
      <w:pPr>
        <w:tabs>
          <w:tab w:val="num" w:pos="2880"/>
        </w:tabs>
        <w:ind w:left="2880" w:hanging="360"/>
      </w:pPr>
      <w:rPr>
        <w:rFonts w:ascii="Symbol" w:hAnsi="Symbol" w:hint="default"/>
      </w:rPr>
    </w:lvl>
    <w:lvl w:ilvl="4" w:tplc="881ADB8E" w:tentative="1">
      <w:start w:val="1"/>
      <w:numFmt w:val="bullet"/>
      <w:lvlText w:val="o"/>
      <w:lvlJc w:val="left"/>
      <w:pPr>
        <w:tabs>
          <w:tab w:val="num" w:pos="3600"/>
        </w:tabs>
        <w:ind w:left="3600" w:hanging="360"/>
      </w:pPr>
      <w:rPr>
        <w:rFonts w:ascii="Courier New" w:hAnsi="Courier New" w:hint="default"/>
      </w:rPr>
    </w:lvl>
    <w:lvl w:ilvl="5" w:tplc="525C0972" w:tentative="1">
      <w:start w:val="1"/>
      <w:numFmt w:val="bullet"/>
      <w:lvlText w:val=""/>
      <w:lvlJc w:val="left"/>
      <w:pPr>
        <w:tabs>
          <w:tab w:val="num" w:pos="4320"/>
        </w:tabs>
        <w:ind w:left="4320" w:hanging="360"/>
      </w:pPr>
      <w:rPr>
        <w:rFonts w:ascii="Wingdings" w:hAnsi="Wingdings" w:hint="default"/>
      </w:rPr>
    </w:lvl>
    <w:lvl w:ilvl="6" w:tplc="DD245ABC" w:tentative="1">
      <w:start w:val="1"/>
      <w:numFmt w:val="bullet"/>
      <w:lvlText w:val=""/>
      <w:lvlJc w:val="left"/>
      <w:pPr>
        <w:tabs>
          <w:tab w:val="num" w:pos="5040"/>
        </w:tabs>
        <w:ind w:left="5040" w:hanging="360"/>
      </w:pPr>
      <w:rPr>
        <w:rFonts w:ascii="Symbol" w:hAnsi="Symbol" w:hint="default"/>
      </w:rPr>
    </w:lvl>
    <w:lvl w:ilvl="7" w:tplc="4E9C2C0A" w:tentative="1">
      <w:start w:val="1"/>
      <w:numFmt w:val="bullet"/>
      <w:lvlText w:val="o"/>
      <w:lvlJc w:val="left"/>
      <w:pPr>
        <w:tabs>
          <w:tab w:val="num" w:pos="5760"/>
        </w:tabs>
        <w:ind w:left="5760" w:hanging="360"/>
      </w:pPr>
      <w:rPr>
        <w:rFonts w:ascii="Courier New" w:hAnsi="Courier New" w:hint="default"/>
      </w:rPr>
    </w:lvl>
    <w:lvl w:ilvl="8" w:tplc="EEFCF5E2" w:tentative="1">
      <w:start w:val="1"/>
      <w:numFmt w:val="bullet"/>
      <w:lvlText w:val=""/>
      <w:lvlJc w:val="left"/>
      <w:pPr>
        <w:tabs>
          <w:tab w:val="num" w:pos="6480"/>
        </w:tabs>
        <w:ind w:left="6480" w:hanging="360"/>
      </w:pPr>
      <w:rPr>
        <w:rFonts w:ascii="Wingdings" w:hAnsi="Wingdings" w:hint="default"/>
      </w:rPr>
    </w:lvl>
  </w:abstractNum>
  <w:abstractNum w:abstractNumId="25">
    <w:nsid w:val="7BCD3758"/>
    <w:multiLevelType w:val="multilevel"/>
    <w:tmpl w:val="0E1EF8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7"/>
  </w:num>
  <w:num w:numId="3">
    <w:abstractNumId w:val="24"/>
  </w:num>
  <w:num w:numId="4">
    <w:abstractNumId w:val="20"/>
  </w:num>
  <w:num w:numId="5">
    <w:abstractNumId w:val="8"/>
  </w:num>
  <w:num w:numId="6">
    <w:abstractNumId w:val="19"/>
  </w:num>
  <w:num w:numId="7">
    <w:abstractNumId w:val="9"/>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1"/>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14"/>
  </w:num>
  <w:num w:numId="25">
    <w:abstractNumId w:val="12"/>
  </w:num>
  <w:num w:numId="26">
    <w:abstractNumId w:val="18"/>
  </w:num>
  <w:num w:numId="27">
    <w:abstractNumId w:val="17"/>
  </w:num>
  <w:num w:numId="28">
    <w:abstractNumId w:val="21"/>
  </w:num>
  <w:num w:numId="29">
    <w:abstractNumId w:val="13"/>
  </w:num>
  <w:num w:numId="30">
    <w:abstractNumId w:val="25"/>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 w:numId="34">
    <w:abstractNumId w:val="23"/>
  </w:num>
  <w:num w:numId="35">
    <w:abstractNumId w:val="8"/>
    <w:lvlOverride w:ilvl="0">
      <w:startOverride w:val="1"/>
    </w:lvlOverride>
  </w:num>
  <w:num w:numId="36">
    <w:abstractNumId w:val="8"/>
    <w:lvlOverride w:ilvl="0">
      <w:startOverride w:val="1"/>
    </w:lvlOverride>
  </w:num>
  <w:num w:numId="37">
    <w:abstractNumId w:val="8"/>
    <w:lvlOverride w:ilvl="0">
      <w:startOverride w:val="1"/>
    </w:lvlOverride>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 w:numId="41">
    <w:abstractNumId w:val="8"/>
    <w:lvlOverride w:ilvl="0">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proofState w:spelling="clean" w:grammar="clean"/>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037"/>
    <w:rsid w:val="000130DE"/>
    <w:rsid w:val="00014D76"/>
    <w:rsid w:val="0001521D"/>
    <w:rsid w:val="0001706B"/>
    <w:rsid w:val="000215C5"/>
    <w:rsid w:val="00037BFD"/>
    <w:rsid w:val="000520E3"/>
    <w:rsid w:val="00064CFB"/>
    <w:rsid w:val="0006742D"/>
    <w:rsid w:val="00073E8F"/>
    <w:rsid w:val="00082B62"/>
    <w:rsid w:val="000830F2"/>
    <w:rsid w:val="00085A8C"/>
    <w:rsid w:val="0008772F"/>
    <w:rsid w:val="000B4D3E"/>
    <w:rsid w:val="000B4EFF"/>
    <w:rsid w:val="000C7A16"/>
    <w:rsid w:val="000D42FF"/>
    <w:rsid w:val="000D492D"/>
    <w:rsid w:val="000D602C"/>
    <w:rsid w:val="000E10EF"/>
    <w:rsid w:val="000E2EC8"/>
    <w:rsid w:val="000E6F0C"/>
    <w:rsid w:val="000F1088"/>
    <w:rsid w:val="000F1E8E"/>
    <w:rsid w:val="000F7CA1"/>
    <w:rsid w:val="00100725"/>
    <w:rsid w:val="00105E92"/>
    <w:rsid w:val="00117A85"/>
    <w:rsid w:val="001239DA"/>
    <w:rsid w:val="001245F8"/>
    <w:rsid w:val="00124CC1"/>
    <w:rsid w:val="00125D35"/>
    <w:rsid w:val="00127538"/>
    <w:rsid w:val="001321F6"/>
    <w:rsid w:val="00144F56"/>
    <w:rsid w:val="001472F5"/>
    <w:rsid w:val="00161D42"/>
    <w:rsid w:val="00161DF7"/>
    <w:rsid w:val="00172274"/>
    <w:rsid w:val="001846AB"/>
    <w:rsid w:val="00190F35"/>
    <w:rsid w:val="0019534E"/>
    <w:rsid w:val="001A1187"/>
    <w:rsid w:val="001A26F0"/>
    <w:rsid w:val="001A3626"/>
    <w:rsid w:val="001A446E"/>
    <w:rsid w:val="001A4D07"/>
    <w:rsid w:val="001A5535"/>
    <w:rsid w:val="001B513D"/>
    <w:rsid w:val="001D3488"/>
    <w:rsid w:val="001D6224"/>
    <w:rsid w:val="001F6787"/>
    <w:rsid w:val="00201A39"/>
    <w:rsid w:val="00210B98"/>
    <w:rsid w:val="00220654"/>
    <w:rsid w:val="0022151A"/>
    <w:rsid w:val="0022473D"/>
    <w:rsid w:val="0025547D"/>
    <w:rsid w:val="00262E0F"/>
    <w:rsid w:val="0026404F"/>
    <w:rsid w:val="00272438"/>
    <w:rsid w:val="002725F0"/>
    <w:rsid w:val="002847DA"/>
    <w:rsid w:val="0029010C"/>
    <w:rsid w:val="002A25E3"/>
    <w:rsid w:val="002A4E1F"/>
    <w:rsid w:val="002A58CF"/>
    <w:rsid w:val="002A6210"/>
    <w:rsid w:val="002B33A2"/>
    <w:rsid w:val="002D1D4A"/>
    <w:rsid w:val="002D6D2C"/>
    <w:rsid w:val="002E3290"/>
    <w:rsid w:val="003019AD"/>
    <w:rsid w:val="00322E4A"/>
    <w:rsid w:val="00323C58"/>
    <w:rsid w:val="00325D7A"/>
    <w:rsid w:val="00337076"/>
    <w:rsid w:val="003512D0"/>
    <w:rsid w:val="00361796"/>
    <w:rsid w:val="00363912"/>
    <w:rsid w:val="00364FFC"/>
    <w:rsid w:val="003702EE"/>
    <w:rsid w:val="003725BC"/>
    <w:rsid w:val="00384253"/>
    <w:rsid w:val="00395C6A"/>
    <w:rsid w:val="003B0800"/>
    <w:rsid w:val="003B6A62"/>
    <w:rsid w:val="003D650D"/>
    <w:rsid w:val="003E260A"/>
    <w:rsid w:val="003E3786"/>
    <w:rsid w:val="003F11BF"/>
    <w:rsid w:val="003F5188"/>
    <w:rsid w:val="003F6364"/>
    <w:rsid w:val="004008ED"/>
    <w:rsid w:val="004016E5"/>
    <w:rsid w:val="00416867"/>
    <w:rsid w:val="00421363"/>
    <w:rsid w:val="00425659"/>
    <w:rsid w:val="00426C3E"/>
    <w:rsid w:val="004432E2"/>
    <w:rsid w:val="0044583C"/>
    <w:rsid w:val="0044642A"/>
    <w:rsid w:val="004472A5"/>
    <w:rsid w:val="004619D9"/>
    <w:rsid w:val="0046615A"/>
    <w:rsid w:val="004B41DC"/>
    <w:rsid w:val="004C695D"/>
    <w:rsid w:val="004C6B30"/>
    <w:rsid w:val="004C759C"/>
    <w:rsid w:val="004D2938"/>
    <w:rsid w:val="004D5C0F"/>
    <w:rsid w:val="004E3F9C"/>
    <w:rsid w:val="004E4442"/>
    <w:rsid w:val="004F23B6"/>
    <w:rsid w:val="00507385"/>
    <w:rsid w:val="00510724"/>
    <w:rsid w:val="00520F7A"/>
    <w:rsid w:val="0052184E"/>
    <w:rsid w:val="0053544A"/>
    <w:rsid w:val="0054301E"/>
    <w:rsid w:val="0054313D"/>
    <w:rsid w:val="00555776"/>
    <w:rsid w:val="0056096D"/>
    <w:rsid w:val="00564D21"/>
    <w:rsid w:val="00576C4A"/>
    <w:rsid w:val="00582B3E"/>
    <w:rsid w:val="00593E2A"/>
    <w:rsid w:val="00596C6F"/>
    <w:rsid w:val="00597117"/>
    <w:rsid w:val="005A2AB0"/>
    <w:rsid w:val="005A56E9"/>
    <w:rsid w:val="005B11CB"/>
    <w:rsid w:val="005C3611"/>
    <w:rsid w:val="005C4AA5"/>
    <w:rsid w:val="005E2258"/>
    <w:rsid w:val="005E57CC"/>
    <w:rsid w:val="005E7C5D"/>
    <w:rsid w:val="005F7050"/>
    <w:rsid w:val="0060486B"/>
    <w:rsid w:val="00604BF7"/>
    <w:rsid w:val="00623DCA"/>
    <w:rsid w:val="00640CA8"/>
    <w:rsid w:val="00643A2E"/>
    <w:rsid w:val="00647641"/>
    <w:rsid w:val="006577FF"/>
    <w:rsid w:val="0066235C"/>
    <w:rsid w:val="0066342B"/>
    <w:rsid w:val="00670E28"/>
    <w:rsid w:val="00687034"/>
    <w:rsid w:val="00687520"/>
    <w:rsid w:val="00687B06"/>
    <w:rsid w:val="00691E2F"/>
    <w:rsid w:val="00696037"/>
    <w:rsid w:val="006B2646"/>
    <w:rsid w:val="006B38EA"/>
    <w:rsid w:val="006B48C5"/>
    <w:rsid w:val="006B6D33"/>
    <w:rsid w:val="006B6D70"/>
    <w:rsid w:val="006C3F5C"/>
    <w:rsid w:val="006C7197"/>
    <w:rsid w:val="006C7222"/>
    <w:rsid w:val="006D469C"/>
    <w:rsid w:val="006E48EA"/>
    <w:rsid w:val="007057B0"/>
    <w:rsid w:val="0070600C"/>
    <w:rsid w:val="00712AC1"/>
    <w:rsid w:val="00717BF7"/>
    <w:rsid w:val="00735241"/>
    <w:rsid w:val="00744830"/>
    <w:rsid w:val="00744DCB"/>
    <w:rsid w:val="00745546"/>
    <w:rsid w:val="00750D70"/>
    <w:rsid w:val="00767F0F"/>
    <w:rsid w:val="007835D4"/>
    <w:rsid w:val="00791457"/>
    <w:rsid w:val="00793D01"/>
    <w:rsid w:val="00795FB4"/>
    <w:rsid w:val="0079757D"/>
    <w:rsid w:val="007A75C4"/>
    <w:rsid w:val="007B4E40"/>
    <w:rsid w:val="007B79BF"/>
    <w:rsid w:val="007D3063"/>
    <w:rsid w:val="007E0B74"/>
    <w:rsid w:val="007E16DC"/>
    <w:rsid w:val="007E2B01"/>
    <w:rsid w:val="007E6FE6"/>
    <w:rsid w:val="007F3083"/>
    <w:rsid w:val="007F546E"/>
    <w:rsid w:val="007F6E89"/>
    <w:rsid w:val="00811FEF"/>
    <w:rsid w:val="00815834"/>
    <w:rsid w:val="008161DC"/>
    <w:rsid w:val="0082705C"/>
    <w:rsid w:val="00845E04"/>
    <w:rsid w:val="00857670"/>
    <w:rsid w:val="008621E6"/>
    <w:rsid w:val="00871249"/>
    <w:rsid w:val="00871F00"/>
    <w:rsid w:val="008731F1"/>
    <w:rsid w:val="0087360D"/>
    <w:rsid w:val="008739F6"/>
    <w:rsid w:val="00890217"/>
    <w:rsid w:val="00895380"/>
    <w:rsid w:val="008B4256"/>
    <w:rsid w:val="008B524E"/>
    <w:rsid w:val="008B5DFA"/>
    <w:rsid w:val="008C51F5"/>
    <w:rsid w:val="008D302A"/>
    <w:rsid w:val="008E5DA6"/>
    <w:rsid w:val="008E68C1"/>
    <w:rsid w:val="008E7119"/>
    <w:rsid w:val="009106C7"/>
    <w:rsid w:val="0093181C"/>
    <w:rsid w:val="00931D37"/>
    <w:rsid w:val="00936CC3"/>
    <w:rsid w:val="00955199"/>
    <w:rsid w:val="00960333"/>
    <w:rsid w:val="00966225"/>
    <w:rsid w:val="00973B8B"/>
    <w:rsid w:val="00977ABB"/>
    <w:rsid w:val="009861E8"/>
    <w:rsid w:val="009865D9"/>
    <w:rsid w:val="009910D0"/>
    <w:rsid w:val="009936B3"/>
    <w:rsid w:val="009B0C04"/>
    <w:rsid w:val="009B35D1"/>
    <w:rsid w:val="009B56D0"/>
    <w:rsid w:val="009C0464"/>
    <w:rsid w:val="009C717D"/>
    <w:rsid w:val="009E0B02"/>
    <w:rsid w:val="009F0D79"/>
    <w:rsid w:val="009F6D8E"/>
    <w:rsid w:val="00A04F4E"/>
    <w:rsid w:val="00A307A4"/>
    <w:rsid w:val="00A344E2"/>
    <w:rsid w:val="00A34FFC"/>
    <w:rsid w:val="00A45CEE"/>
    <w:rsid w:val="00A4651B"/>
    <w:rsid w:val="00A600E9"/>
    <w:rsid w:val="00A604BA"/>
    <w:rsid w:val="00A63F5C"/>
    <w:rsid w:val="00A828A6"/>
    <w:rsid w:val="00A84112"/>
    <w:rsid w:val="00AA0D75"/>
    <w:rsid w:val="00AC24A0"/>
    <w:rsid w:val="00AC6FFF"/>
    <w:rsid w:val="00AD4FE5"/>
    <w:rsid w:val="00AD690F"/>
    <w:rsid w:val="00AD7284"/>
    <w:rsid w:val="00AE7503"/>
    <w:rsid w:val="00B00955"/>
    <w:rsid w:val="00B130A1"/>
    <w:rsid w:val="00B245B4"/>
    <w:rsid w:val="00B41990"/>
    <w:rsid w:val="00B477F8"/>
    <w:rsid w:val="00B60AF0"/>
    <w:rsid w:val="00B7437B"/>
    <w:rsid w:val="00B76DDE"/>
    <w:rsid w:val="00B813A9"/>
    <w:rsid w:val="00B85189"/>
    <w:rsid w:val="00B95291"/>
    <w:rsid w:val="00B9692F"/>
    <w:rsid w:val="00BA67B7"/>
    <w:rsid w:val="00BC23F8"/>
    <w:rsid w:val="00BD6DB8"/>
    <w:rsid w:val="00BD7865"/>
    <w:rsid w:val="00BE0FE9"/>
    <w:rsid w:val="00BF02D3"/>
    <w:rsid w:val="00BF50D5"/>
    <w:rsid w:val="00C03375"/>
    <w:rsid w:val="00C0576C"/>
    <w:rsid w:val="00C074E9"/>
    <w:rsid w:val="00C1082C"/>
    <w:rsid w:val="00C322AF"/>
    <w:rsid w:val="00C35D84"/>
    <w:rsid w:val="00C40048"/>
    <w:rsid w:val="00C60D8C"/>
    <w:rsid w:val="00C615B9"/>
    <w:rsid w:val="00C62CB8"/>
    <w:rsid w:val="00C63C44"/>
    <w:rsid w:val="00C71D48"/>
    <w:rsid w:val="00C74DCA"/>
    <w:rsid w:val="00C769D9"/>
    <w:rsid w:val="00C9120A"/>
    <w:rsid w:val="00CA3337"/>
    <w:rsid w:val="00CA674A"/>
    <w:rsid w:val="00CB126B"/>
    <w:rsid w:val="00CB1FF4"/>
    <w:rsid w:val="00CC58DF"/>
    <w:rsid w:val="00CE155D"/>
    <w:rsid w:val="00CE5D48"/>
    <w:rsid w:val="00CF41E5"/>
    <w:rsid w:val="00CF7F9D"/>
    <w:rsid w:val="00D013A2"/>
    <w:rsid w:val="00D0474C"/>
    <w:rsid w:val="00D05DFE"/>
    <w:rsid w:val="00D118AE"/>
    <w:rsid w:val="00D20DE7"/>
    <w:rsid w:val="00D23B19"/>
    <w:rsid w:val="00D33977"/>
    <w:rsid w:val="00D44A3F"/>
    <w:rsid w:val="00D6059C"/>
    <w:rsid w:val="00D631D7"/>
    <w:rsid w:val="00D675B8"/>
    <w:rsid w:val="00D86D75"/>
    <w:rsid w:val="00D91C3C"/>
    <w:rsid w:val="00D96E47"/>
    <w:rsid w:val="00DA6320"/>
    <w:rsid w:val="00DA634A"/>
    <w:rsid w:val="00DB271A"/>
    <w:rsid w:val="00DB338A"/>
    <w:rsid w:val="00DB3C45"/>
    <w:rsid w:val="00DC021A"/>
    <w:rsid w:val="00DC19E4"/>
    <w:rsid w:val="00DC7364"/>
    <w:rsid w:val="00DE28AB"/>
    <w:rsid w:val="00DE57BC"/>
    <w:rsid w:val="00DF3EC1"/>
    <w:rsid w:val="00DF4EE8"/>
    <w:rsid w:val="00E01D4B"/>
    <w:rsid w:val="00E069A9"/>
    <w:rsid w:val="00E11BCB"/>
    <w:rsid w:val="00E176F4"/>
    <w:rsid w:val="00E23996"/>
    <w:rsid w:val="00E25FC1"/>
    <w:rsid w:val="00E3125E"/>
    <w:rsid w:val="00E36067"/>
    <w:rsid w:val="00E47ED8"/>
    <w:rsid w:val="00E57E68"/>
    <w:rsid w:val="00E67270"/>
    <w:rsid w:val="00E808D0"/>
    <w:rsid w:val="00E83194"/>
    <w:rsid w:val="00E8630C"/>
    <w:rsid w:val="00E8729C"/>
    <w:rsid w:val="00EA0874"/>
    <w:rsid w:val="00EA2A4A"/>
    <w:rsid w:val="00EB1DD2"/>
    <w:rsid w:val="00EB2240"/>
    <w:rsid w:val="00EB5454"/>
    <w:rsid w:val="00EC4CA0"/>
    <w:rsid w:val="00ED257B"/>
    <w:rsid w:val="00EE5A03"/>
    <w:rsid w:val="00EF0124"/>
    <w:rsid w:val="00EF2608"/>
    <w:rsid w:val="00EF26FC"/>
    <w:rsid w:val="00F1520D"/>
    <w:rsid w:val="00F1552D"/>
    <w:rsid w:val="00F20CC4"/>
    <w:rsid w:val="00F26614"/>
    <w:rsid w:val="00F2716E"/>
    <w:rsid w:val="00F271CF"/>
    <w:rsid w:val="00F31B45"/>
    <w:rsid w:val="00F3735E"/>
    <w:rsid w:val="00F47ECC"/>
    <w:rsid w:val="00F51DBB"/>
    <w:rsid w:val="00F56499"/>
    <w:rsid w:val="00F60608"/>
    <w:rsid w:val="00F6264F"/>
    <w:rsid w:val="00F662FA"/>
    <w:rsid w:val="00F77705"/>
    <w:rsid w:val="00F8073C"/>
    <w:rsid w:val="00F81F9A"/>
    <w:rsid w:val="00F87C37"/>
    <w:rsid w:val="00F910B6"/>
    <w:rsid w:val="00F93B65"/>
    <w:rsid w:val="00FA7CD5"/>
    <w:rsid w:val="00FE5AA9"/>
    <w:rsid w:val="00FF0BB8"/>
    <w:rsid w:val="00FF5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nhideWhenUsed="1"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7385"/>
    <w:rPr>
      <w:color w:val="000000" w:themeColor="text1"/>
      <w:sz w:val="22"/>
      <w:szCs w:val="22"/>
    </w:rPr>
  </w:style>
  <w:style w:type="paragraph" w:styleId="Heading1">
    <w:name w:val="heading 1"/>
    <w:basedOn w:val="Normal"/>
    <w:next w:val="BodyText"/>
    <w:link w:val="Heading1Char"/>
    <w:autoRedefine/>
    <w:uiPriority w:val="9"/>
    <w:qFormat/>
    <w:rsid w:val="00507385"/>
    <w:pPr>
      <w:keepNext/>
      <w:keepLines/>
      <w:numPr>
        <w:numId w:val="30"/>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507385"/>
    <w:pPr>
      <w:keepNext/>
      <w:keepLines/>
      <w:numPr>
        <w:ilvl w:val="1"/>
        <w:numId w:val="30"/>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507385"/>
    <w:pPr>
      <w:keepNext/>
      <w:keepLines/>
      <w:numPr>
        <w:ilvl w:val="2"/>
        <w:numId w:val="30"/>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507385"/>
    <w:pPr>
      <w:keepNext/>
      <w:keepLines/>
      <w:numPr>
        <w:ilvl w:val="3"/>
        <w:numId w:val="30"/>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507385"/>
    <w:pPr>
      <w:keepNext/>
      <w:keepLines/>
      <w:numPr>
        <w:ilvl w:val="4"/>
        <w:numId w:val="30"/>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507385"/>
    <w:pPr>
      <w:keepNext/>
      <w:keepLines/>
      <w:numPr>
        <w:ilvl w:val="5"/>
        <w:numId w:val="30"/>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507385"/>
    <w:pPr>
      <w:keepNext/>
      <w:keepLines/>
      <w:numPr>
        <w:ilvl w:val="6"/>
        <w:numId w:val="30"/>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507385"/>
    <w:pPr>
      <w:keepNext/>
      <w:keepLines/>
      <w:numPr>
        <w:ilvl w:val="7"/>
        <w:numId w:val="30"/>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507385"/>
    <w:pPr>
      <w:numPr>
        <w:ilvl w:val="8"/>
        <w:numId w:val="30"/>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5073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7385"/>
  </w:style>
  <w:style w:type="paragraph" w:styleId="TOC1">
    <w:name w:val="toc 1"/>
    <w:basedOn w:val="TOC2"/>
    <w:next w:val="Normal"/>
    <w:autoRedefine/>
    <w:uiPriority w:val="39"/>
    <w:qFormat/>
    <w:rsid w:val="00507385"/>
    <w:pPr>
      <w:keepNext/>
      <w:keepLines/>
      <w:tabs>
        <w:tab w:val="clear" w:pos="1260"/>
        <w:tab w:val="left" w:pos="540"/>
      </w:tabs>
      <w:spacing w:before="240" w:after="120"/>
      <w:ind w:left="547" w:hanging="547"/>
    </w:pPr>
    <w:rPr>
      <w:b/>
      <w:noProof/>
    </w:rPr>
  </w:style>
  <w:style w:type="paragraph" w:styleId="TOC2">
    <w:name w:val="toc 2"/>
    <w:basedOn w:val="Normal"/>
    <w:next w:val="Normal"/>
    <w:autoRedefine/>
    <w:uiPriority w:val="39"/>
    <w:qFormat/>
    <w:rsid w:val="00507385"/>
    <w:pPr>
      <w:tabs>
        <w:tab w:val="left" w:pos="1260"/>
        <w:tab w:val="right" w:leader="dot" w:pos="9360"/>
      </w:tabs>
      <w:spacing w:before="120"/>
      <w:ind w:left="1267" w:hanging="720"/>
    </w:pPr>
    <w:rPr>
      <w:rFonts w:eastAsia="Batang"/>
      <w:szCs w:val="24"/>
      <w:lang w:eastAsia="ko-KR"/>
    </w:rPr>
  </w:style>
  <w:style w:type="paragraph" w:styleId="Caption">
    <w:name w:val="caption"/>
    <w:basedOn w:val="Normal"/>
    <w:next w:val="Normal"/>
    <w:link w:val="CaptionChar"/>
    <w:qFormat/>
    <w:rsid w:val="00507385"/>
    <w:pPr>
      <w:keepNext/>
      <w:keepLines/>
      <w:spacing w:before="120" w:after="60"/>
      <w:jc w:val="center"/>
    </w:pPr>
    <w:rPr>
      <w:rFonts w:ascii="Arial" w:hAnsi="Arial"/>
      <w:b/>
      <w:kern w:val="2"/>
      <w:sz w:val="20"/>
      <w:szCs w:val="20"/>
    </w:rPr>
  </w:style>
  <w:style w:type="paragraph" w:styleId="Index1">
    <w:name w:val="index 1"/>
    <w:basedOn w:val="Normal"/>
    <w:next w:val="Normal"/>
    <w:autoRedefine/>
    <w:uiPriority w:val="99"/>
    <w:qFormat/>
    <w:rsid w:val="00507385"/>
    <w:pPr>
      <w:ind w:left="220" w:hanging="220"/>
    </w:pPr>
    <w:rPr>
      <w:rFonts w:eastAsia="Batang" w:cs="Calibri"/>
      <w:szCs w:val="18"/>
      <w:lang w:eastAsia="ko-KR"/>
    </w:rPr>
  </w:style>
  <w:style w:type="paragraph" w:styleId="IndexHeading">
    <w:name w:val="index heading"/>
    <w:basedOn w:val="Normal"/>
    <w:next w:val="Index1"/>
    <w:autoRedefine/>
    <w:uiPriority w:val="99"/>
    <w:qFormat/>
    <w:rsid w:val="00507385"/>
    <w:pPr>
      <w:keepNext/>
      <w:keepLines/>
      <w:tabs>
        <w:tab w:val="right" w:pos="4310"/>
      </w:tabs>
      <w:spacing w:before="360" w:after="120"/>
      <w:ind w:left="144"/>
    </w:pPr>
    <w:rPr>
      <w:rFonts w:ascii="Arial Bold" w:eastAsia="Batang" w:hAnsi="Arial Bold"/>
      <w:b/>
      <w:bCs/>
      <w:sz w:val="28"/>
      <w:szCs w:val="28"/>
      <w:lang w:eastAsia="ko-KR"/>
    </w:rPr>
  </w:style>
  <w:style w:type="paragraph" w:styleId="Index2">
    <w:name w:val="index 2"/>
    <w:basedOn w:val="Normal"/>
    <w:next w:val="Normal"/>
    <w:autoRedefine/>
    <w:uiPriority w:val="99"/>
    <w:qFormat/>
    <w:rsid w:val="00507385"/>
    <w:pPr>
      <w:ind w:left="440" w:hanging="220"/>
    </w:pPr>
    <w:rPr>
      <w:rFonts w:eastAsia="Batang" w:cs="Calibri"/>
      <w:szCs w:val="18"/>
      <w:lang w:eastAsia="ko-KR"/>
    </w:rPr>
  </w:style>
  <w:style w:type="character" w:styleId="PageNumber">
    <w:name w:val="page number"/>
    <w:basedOn w:val="DefaultParagraphFont"/>
    <w:rsid w:val="00507385"/>
  </w:style>
  <w:style w:type="paragraph" w:styleId="Footer">
    <w:name w:val="footer"/>
    <w:basedOn w:val="Normal"/>
    <w:link w:val="FooterChar"/>
    <w:qFormat/>
    <w:rsid w:val="00507385"/>
    <w:pPr>
      <w:tabs>
        <w:tab w:val="center" w:pos="4680"/>
        <w:tab w:val="right" w:pos="9360"/>
      </w:tabs>
    </w:pPr>
    <w:rPr>
      <w:rFonts w:eastAsia="Batang"/>
      <w:sz w:val="20"/>
      <w:szCs w:val="20"/>
      <w:lang w:eastAsia="ko-KR"/>
    </w:rPr>
  </w:style>
  <w:style w:type="paragraph" w:styleId="Header">
    <w:name w:val="header"/>
    <w:basedOn w:val="Normal"/>
    <w:link w:val="HeaderChar"/>
    <w:qFormat/>
    <w:rsid w:val="00507385"/>
    <w:pPr>
      <w:tabs>
        <w:tab w:val="center" w:pos="4680"/>
        <w:tab w:val="right" w:pos="9360"/>
      </w:tabs>
    </w:pPr>
    <w:rPr>
      <w:rFonts w:eastAsia="Batang"/>
      <w:sz w:val="20"/>
      <w:szCs w:val="20"/>
      <w:lang w:eastAsia="ko-KR"/>
    </w:rPr>
  </w:style>
  <w:style w:type="character" w:styleId="Hyperlink">
    <w:name w:val="Hyperlink"/>
    <w:uiPriority w:val="99"/>
    <w:rsid w:val="00507385"/>
    <w:rPr>
      <w:color w:val="0000FF"/>
      <w:u w:val="single"/>
    </w:rPr>
  </w:style>
  <w:style w:type="paragraph" w:styleId="BodyTextIndent">
    <w:name w:val="Body Text Indent"/>
    <w:basedOn w:val="Normal"/>
    <w:link w:val="BodyTextIndentChar"/>
    <w:qFormat/>
    <w:rsid w:val="00507385"/>
    <w:pPr>
      <w:spacing w:before="120" w:after="120"/>
      <w:ind w:left="360"/>
    </w:pPr>
    <w:rPr>
      <w:rFonts w:eastAsia="Batang"/>
      <w:szCs w:val="24"/>
      <w:lang w:eastAsia="ko-KR"/>
    </w:rPr>
  </w:style>
  <w:style w:type="paragraph" w:styleId="TOC4">
    <w:name w:val="toc 4"/>
    <w:basedOn w:val="Normal"/>
    <w:next w:val="Normal"/>
    <w:autoRedefine/>
    <w:uiPriority w:val="39"/>
    <w:qFormat/>
    <w:rsid w:val="00507385"/>
    <w:pPr>
      <w:tabs>
        <w:tab w:val="left" w:pos="3060"/>
        <w:tab w:val="right" w:leader="dot" w:pos="9360"/>
      </w:tabs>
      <w:spacing w:before="120"/>
      <w:ind w:left="3067" w:hanging="907"/>
    </w:pPr>
    <w:rPr>
      <w:rFonts w:eastAsia="Batang"/>
      <w:szCs w:val="24"/>
      <w:lang w:eastAsia="ko-KR"/>
    </w:rPr>
  </w:style>
  <w:style w:type="paragraph" w:styleId="BodyText">
    <w:name w:val="Body Text"/>
    <w:basedOn w:val="Normal"/>
    <w:link w:val="BodyTextChar"/>
    <w:uiPriority w:val="99"/>
    <w:qFormat/>
    <w:rsid w:val="00507385"/>
    <w:pPr>
      <w:spacing w:before="120" w:after="120"/>
    </w:pPr>
    <w:rPr>
      <w:rFonts w:eastAsia="Batang"/>
      <w:szCs w:val="24"/>
      <w:lang w:eastAsia="ko-KR"/>
    </w:rPr>
  </w:style>
  <w:style w:type="paragraph" w:styleId="TOC3">
    <w:name w:val="toc 3"/>
    <w:basedOn w:val="Normal"/>
    <w:next w:val="Normal"/>
    <w:autoRedefine/>
    <w:uiPriority w:val="39"/>
    <w:qFormat/>
    <w:rsid w:val="00507385"/>
    <w:pPr>
      <w:tabs>
        <w:tab w:val="left" w:pos="2160"/>
        <w:tab w:val="right" w:leader="dot" w:pos="9360"/>
      </w:tabs>
      <w:spacing w:before="120"/>
      <w:ind w:left="2174" w:hanging="907"/>
    </w:pPr>
    <w:rPr>
      <w:rFonts w:eastAsia="Batang"/>
      <w:szCs w:val="24"/>
      <w:lang w:eastAsia="ko-KR"/>
    </w:rPr>
  </w:style>
  <w:style w:type="paragraph" w:styleId="TOC5">
    <w:name w:val="toc 5"/>
    <w:basedOn w:val="Normal"/>
    <w:next w:val="Normal"/>
    <w:autoRedefine/>
    <w:uiPriority w:val="39"/>
    <w:qFormat/>
    <w:rsid w:val="00507385"/>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507385"/>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507385"/>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507385"/>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507385"/>
    <w:pPr>
      <w:tabs>
        <w:tab w:val="right" w:leader="dot" w:pos="9350"/>
      </w:tabs>
      <w:spacing w:before="120"/>
    </w:pPr>
    <w:rPr>
      <w:rFonts w:eastAsia="Batang"/>
      <w:szCs w:val="24"/>
      <w:lang w:eastAsia="ko-KR"/>
    </w:rPr>
  </w:style>
  <w:style w:type="character" w:styleId="FollowedHyperlink">
    <w:name w:val="FollowedHyperlink"/>
    <w:rsid w:val="00507385"/>
    <w:rPr>
      <w:color w:val="800080"/>
      <w:u w:val="single"/>
    </w:rPr>
  </w:style>
  <w:style w:type="paragraph" w:styleId="Index3">
    <w:name w:val="index 3"/>
    <w:basedOn w:val="Normal"/>
    <w:next w:val="Normal"/>
    <w:autoRedefine/>
    <w:uiPriority w:val="99"/>
    <w:qFormat/>
    <w:rsid w:val="00507385"/>
    <w:pPr>
      <w:ind w:left="660" w:hanging="220"/>
    </w:pPr>
    <w:rPr>
      <w:rFonts w:eastAsia="Batang" w:cs="Calibri"/>
      <w:szCs w:val="18"/>
      <w:lang w:eastAsia="ko-KR"/>
    </w:rPr>
  </w:style>
  <w:style w:type="paragraph" w:styleId="Index4">
    <w:name w:val="index 4"/>
    <w:basedOn w:val="Normal"/>
    <w:next w:val="Normal"/>
    <w:autoRedefine/>
    <w:uiPriority w:val="99"/>
    <w:qFormat/>
    <w:rsid w:val="00507385"/>
    <w:pPr>
      <w:ind w:left="880" w:hanging="220"/>
    </w:pPr>
    <w:rPr>
      <w:rFonts w:eastAsia="Batang" w:cs="Calibri"/>
      <w:szCs w:val="18"/>
      <w:lang w:eastAsia="ko-KR"/>
    </w:rPr>
  </w:style>
  <w:style w:type="paragraph" w:styleId="Index5">
    <w:name w:val="index 5"/>
    <w:basedOn w:val="Normal"/>
    <w:next w:val="Normal"/>
    <w:autoRedefine/>
    <w:qFormat/>
    <w:rsid w:val="00507385"/>
    <w:pPr>
      <w:ind w:left="1100" w:hanging="220"/>
    </w:pPr>
    <w:rPr>
      <w:rFonts w:eastAsia="Batang" w:cs="Calibri"/>
      <w:szCs w:val="18"/>
      <w:lang w:eastAsia="ko-KR"/>
    </w:rPr>
  </w:style>
  <w:style w:type="paragraph" w:styleId="Index6">
    <w:name w:val="index 6"/>
    <w:basedOn w:val="Normal"/>
    <w:next w:val="Normal"/>
    <w:autoRedefine/>
    <w:qFormat/>
    <w:rsid w:val="00507385"/>
    <w:pPr>
      <w:ind w:left="1320" w:hanging="220"/>
    </w:pPr>
    <w:rPr>
      <w:rFonts w:eastAsia="Batang" w:cs="Calibri"/>
      <w:szCs w:val="18"/>
      <w:lang w:eastAsia="ko-KR"/>
    </w:rPr>
  </w:style>
  <w:style w:type="paragraph" w:styleId="Index7">
    <w:name w:val="index 7"/>
    <w:basedOn w:val="Normal"/>
    <w:next w:val="Normal"/>
    <w:autoRedefine/>
    <w:semiHidden/>
    <w:qFormat/>
    <w:rsid w:val="00507385"/>
    <w:pPr>
      <w:ind w:left="1540" w:hanging="220"/>
    </w:pPr>
    <w:rPr>
      <w:rFonts w:eastAsia="Batang" w:cs="Calibri"/>
      <w:szCs w:val="18"/>
      <w:lang w:eastAsia="ko-KR"/>
    </w:rPr>
  </w:style>
  <w:style w:type="paragraph" w:styleId="Index8">
    <w:name w:val="index 8"/>
    <w:basedOn w:val="Normal"/>
    <w:next w:val="Normal"/>
    <w:autoRedefine/>
    <w:semiHidden/>
    <w:qFormat/>
    <w:rsid w:val="00507385"/>
    <w:pPr>
      <w:ind w:left="1760" w:hanging="220"/>
    </w:pPr>
    <w:rPr>
      <w:rFonts w:eastAsia="Batang" w:cs="Calibri"/>
      <w:szCs w:val="18"/>
      <w:lang w:eastAsia="ko-KR"/>
    </w:rPr>
  </w:style>
  <w:style w:type="paragraph" w:styleId="Index9">
    <w:name w:val="index 9"/>
    <w:basedOn w:val="Normal"/>
    <w:next w:val="Normal"/>
    <w:autoRedefine/>
    <w:semiHidden/>
    <w:qFormat/>
    <w:rsid w:val="00507385"/>
    <w:pPr>
      <w:ind w:left="1980" w:hanging="220"/>
    </w:pPr>
    <w:rPr>
      <w:rFonts w:eastAsia="Batang" w:cs="Calibri"/>
      <w:szCs w:val="18"/>
      <w:lang w:eastAsia="ko-KR"/>
    </w:rPr>
  </w:style>
  <w:style w:type="paragraph" w:styleId="CommentText">
    <w:name w:val="annotation text"/>
    <w:basedOn w:val="Normal"/>
    <w:link w:val="CommentTextChar"/>
    <w:rsid w:val="00507385"/>
    <w:rPr>
      <w:sz w:val="20"/>
      <w:szCs w:val="20"/>
    </w:rPr>
  </w:style>
  <w:style w:type="paragraph" w:customStyle="1" w:styleId="Caution">
    <w:name w:val="Caution"/>
    <w:basedOn w:val="BodyText"/>
    <w:link w:val="CautionChar"/>
    <w:qFormat/>
    <w:rsid w:val="00507385"/>
    <w:pPr>
      <w:ind w:left="907" w:hanging="907"/>
    </w:pPr>
    <w:rPr>
      <w:rFonts w:ascii="Arial" w:hAnsi="Arial" w:cs="Arial"/>
      <w:b/>
      <w:sz w:val="20"/>
      <w:szCs w:val="20"/>
    </w:rPr>
  </w:style>
  <w:style w:type="paragraph" w:customStyle="1" w:styleId="TableText">
    <w:name w:val="Table Text"/>
    <w:qFormat/>
    <w:rsid w:val="00507385"/>
    <w:pPr>
      <w:overflowPunct w:val="0"/>
      <w:autoSpaceDE w:val="0"/>
      <w:autoSpaceDN w:val="0"/>
      <w:adjustRightInd w:val="0"/>
      <w:spacing w:before="60" w:after="60"/>
      <w:textAlignment w:val="baseline"/>
    </w:pPr>
    <w:rPr>
      <w:rFonts w:ascii="Arial" w:hAnsi="Arial"/>
      <w:color w:val="000000" w:themeColor="text1"/>
    </w:rPr>
  </w:style>
  <w:style w:type="paragraph" w:styleId="TableofFigures">
    <w:name w:val="table of figures"/>
    <w:basedOn w:val="Normal"/>
    <w:next w:val="Normal"/>
    <w:autoRedefine/>
    <w:uiPriority w:val="99"/>
    <w:rsid w:val="00507385"/>
    <w:pPr>
      <w:tabs>
        <w:tab w:val="right" w:leader="dot" w:pos="9350"/>
      </w:tabs>
      <w:spacing w:before="120"/>
      <w:ind w:left="446" w:hanging="446"/>
    </w:pPr>
  </w:style>
  <w:style w:type="paragraph" w:customStyle="1" w:styleId="Dialogue">
    <w:name w:val="Dialogue"/>
    <w:basedOn w:val="Normal"/>
    <w:rsid w:val="00507385"/>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HTMLPreformatted">
    <w:name w:val="HTML Preformatted"/>
    <w:basedOn w:val="Normal"/>
    <w:link w:val="HTMLPreformattedChar"/>
    <w:rsid w:val="00507385"/>
    <w:rPr>
      <w:rFonts w:ascii="Courier New" w:hAnsi="Courier New" w:cs="Courier New"/>
      <w:sz w:val="20"/>
    </w:rPr>
  </w:style>
  <w:style w:type="paragraph" w:styleId="BalloonText">
    <w:name w:val="Balloon Text"/>
    <w:basedOn w:val="Normal"/>
    <w:link w:val="BalloonTextChar"/>
    <w:rsid w:val="00507385"/>
    <w:rPr>
      <w:rFonts w:ascii="Tahoma" w:hAnsi="Tahoma" w:cs="Tahoma"/>
      <w:sz w:val="16"/>
      <w:szCs w:val="16"/>
    </w:rPr>
  </w:style>
  <w:style w:type="paragraph" w:styleId="ListBullet2">
    <w:name w:val="List Bullet 2"/>
    <w:basedOn w:val="Normal"/>
    <w:link w:val="ListBullet2Char"/>
    <w:qFormat/>
    <w:rsid w:val="00507385"/>
    <w:pPr>
      <w:numPr>
        <w:numId w:val="2"/>
      </w:numPr>
      <w:tabs>
        <w:tab w:val="left" w:pos="1080"/>
      </w:tabs>
      <w:spacing w:before="120"/>
    </w:pPr>
  </w:style>
  <w:style w:type="character" w:customStyle="1" w:styleId="Heading1Char">
    <w:name w:val="Heading 1 Char"/>
    <w:link w:val="Heading1"/>
    <w:uiPriority w:val="9"/>
    <w:rsid w:val="00507385"/>
    <w:rPr>
      <w:rFonts w:ascii="Arial" w:eastAsia="Batang" w:hAnsi="Arial" w:cs="Arial"/>
      <w:b/>
      <w:bCs/>
      <w:color w:val="000000" w:themeColor="text1"/>
      <w:kern w:val="32"/>
      <w:sz w:val="36"/>
      <w:szCs w:val="36"/>
      <w:lang w:eastAsia="ko-KR"/>
    </w:rPr>
  </w:style>
  <w:style w:type="character" w:customStyle="1" w:styleId="BodyTextChar">
    <w:name w:val="Body Text Char"/>
    <w:link w:val="BodyText"/>
    <w:uiPriority w:val="99"/>
    <w:rsid w:val="00507385"/>
    <w:rPr>
      <w:rFonts w:eastAsia="Batang"/>
      <w:color w:val="000000" w:themeColor="text1"/>
      <w:sz w:val="22"/>
      <w:szCs w:val="24"/>
      <w:lang w:eastAsia="ko-KR"/>
    </w:rPr>
  </w:style>
  <w:style w:type="character" w:customStyle="1" w:styleId="BodyTextIndentChar">
    <w:name w:val="Body Text Indent Char"/>
    <w:link w:val="BodyTextIndent"/>
    <w:rsid w:val="00507385"/>
    <w:rPr>
      <w:rFonts w:eastAsia="Batang"/>
      <w:color w:val="000000" w:themeColor="text1"/>
      <w:sz w:val="22"/>
      <w:szCs w:val="24"/>
      <w:lang w:eastAsia="ko-KR"/>
    </w:rPr>
  </w:style>
  <w:style w:type="character" w:customStyle="1" w:styleId="CommentTextChar">
    <w:name w:val="Comment Text Char"/>
    <w:basedOn w:val="DefaultParagraphFont"/>
    <w:link w:val="CommentText"/>
    <w:rsid w:val="00507385"/>
    <w:rPr>
      <w:color w:val="000000" w:themeColor="text1"/>
    </w:rPr>
  </w:style>
  <w:style w:type="paragraph" w:customStyle="1" w:styleId="AltHeading1">
    <w:name w:val="Alt Heading 1"/>
    <w:basedOn w:val="Heading1"/>
    <w:autoRedefine/>
    <w:qFormat/>
    <w:rsid w:val="00507385"/>
    <w:pPr>
      <w:ind w:left="0" w:firstLine="0"/>
    </w:pPr>
  </w:style>
  <w:style w:type="paragraph" w:customStyle="1" w:styleId="AltHeading2">
    <w:name w:val="Alt Heading 2"/>
    <w:basedOn w:val="Normal"/>
    <w:autoRedefine/>
    <w:qFormat/>
    <w:rsid w:val="00507385"/>
    <w:pPr>
      <w:keepNext/>
      <w:keepLines/>
      <w:spacing w:before="120" w:after="120"/>
    </w:pPr>
    <w:rPr>
      <w:rFonts w:ascii="Arial" w:hAnsi="Arial"/>
      <w:b/>
      <w:bCs/>
      <w:sz w:val="32"/>
      <w:szCs w:val="20"/>
    </w:rPr>
  </w:style>
  <w:style w:type="paragraph" w:customStyle="1" w:styleId="AltHeading3">
    <w:name w:val="Alt Heading 3"/>
    <w:basedOn w:val="Normal"/>
    <w:autoRedefine/>
    <w:qFormat/>
    <w:rsid w:val="00507385"/>
    <w:pPr>
      <w:keepNext/>
      <w:keepLines/>
      <w:spacing w:before="120" w:after="120"/>
    </w:pPr>
    <w:rPr>
      <w:rFonts w:ascii="Arial" w:hAnsi="Arial"/>
      <w:b/>
      <w:sz w:val="28"/>
      <w:szCs w:val="28"/>
    </w:rPr>
  </w:style>
  <w:style w:type="paragraph" w:customStyle="1" w:styleId="AltHeading4">
    <w:name w:val="Alt Heading 4"/>
    <w:basedOn w:val="BodyText"/>
    <w:autoRedefine/>
    <w:qFormat/>
    <w:rsid w:val="00507385"/>
    <w:pPr>
      <w:keepNext/>
      <w:keepLines/>
    </w:pPr>
    <w:rPr>
      <w:rFonts w:ascii="Arial" w:hAnsi="Arial" w:cs="Arial"/>
      <w:b/>
      <w:sz w:val="28"/>
      <w:szCs w:val="28"/>
    </w:rPr>
  </w:style>
  <w:style w:type="paragraph" w:customStyle="1" w:styleId="AltHeading5">
    <w:name w:val="Alt Heading 5"/>
    <w:basedOn w:val="Normal"/>
    <w:autoRedefine/>
    <w:qFormat/>
    <w:rsid w:val="00507385"/>
    <w:pPr>
      <w:keepNext/>
      <w:keepLines/>
      <w:spacing w:before="120" w:after="120"/>
    </w:pPr>
    <w:rPr>
      <w:rFonts w:ascii="Arial" w:hAnsi="Arial"/>
      <w:b/>
      <w:bCs/>
      <w:szCs w:val="20"/>
    </w:rPr>
  </w:style>
  <w:style w:type="paragraph" w:customStyle="1" w:styleId="AltHeading6">
    <w:name w:val="Alt Heading 6"/>
    <w:basedOn w:val="Normal"/>
    <w:autoRedefine/>
    <w:qFormat/>
    <w:rsid w:val="00E23996"/>
    <w:pPr>
      <w:keepNext/>
      <w:keepLines/>
      <w:spacing w:before="360" w:after="60"/>
    </w:pPr>
    <w:rPr>
      <w:rFonts w:ascii="Arial Bold" w:hAnsi="Arial Bold"/>
      <w:b/>
    </w:rPr>
  </w:style>
  <w:style w:type="paragraph" w:customStyle="1" w:styleId="APITable">
    <w:name w:val="API_Table"/>
    <w:basedOn w:val="Normal"/>
    <w:rsid w:val="00E23996"/>
    <w:pPr>
      <w:spacing w:before="120" w:after="120"/>
    </w:pPr>
  </w:style>
  <w:style w:type="paragraph" w:customStyle="1" w:styleId="APITableListBullet2">
    <w:name w:val="API Table List Bullet 2"/>
    <w:basedOn w:val="APITable"/>
    <w:qFormat/>
    <w:rsid w:val="00E23996"/>
    <w:pPr>
      <w:numPr>
        <w:numId w:val="3"/>
      </w:numPr>
      <w:spacing w:after="0"/>
    </w:pPr>
  </w:style>
  <w:style w:type="paragraph" w:customStyle="1" w:styleId="APITableCaution">
    <w:name w:val="API_Table Caution"/>
    <w:basedOn w:val="Normal"/>
    <w:qFormat/>
    <w:rsid w:val="00E23996"/>
    <w:pPr>
      <w:spacing w:before="60" w:after="60"/>
      <w:ind w:left="720" w:hanging="720"/>
    </w:pPr>
    <w:rPr>
      <w:rFonts w:ascii="Arial Bold" w:hAnsi="Arial Bold"/>
      <w:b/>
      <w:sz w:val="20"/>
    </w:rPr>
  </w:style>
  <w:style w:type="paragraph" w:customStyle="1" w:styleId="APITableCode">
    <w:name w:val="API_Table Code"/>
    <w:basedOn w:val="APITable"/>
    <w:qFormat/>
    <w:rsid w:val="00E23996"/>
    <w:pPr>
      <w:spacing w:before="0" w:after="0"/>
      <w:ind w:left="360"/>
    </w:pPr>
    <w:rPr>
      <w:rFonts w:ascii="Courier New" w:hAnsi="Courier New" w:cs="Courier New"/>
      <w:sz w:val="18"/>
      <w:szCs w:val="18"/>
    </w:rPr>
  </w:style>
  <w:style w:type="paragraph" w:customStyle="1" w:styleId="APITableFormat">
    <w:name w:val="API_Table Format"/>
    <w:basedOn w:val="Normal"/>
    <w:qFormat/>
    <w:rsid w:val="00E23996"/>
    <w:pPr>
      <w:spacing w:before="120" w:after="120"/>
    </w:pPr>
    <w:rPr>
      <w:rFonts w:ascii="Courier New" w:hAnsi="Courier New" w:cs="Courier New"/>
      <w:sz w:val="18"/>
      <w:szCs w:val="18"/>
    </w:rPr>
  </w:style>
  <w:style w:type="paragraph" w:customStyle="1" w:styleId="APITableListBullet">
    <w:name w:val="API_Table List Bullet"/>
    <w:basedOn w:val="APITable"/>
    <w:qFormat/>
    <w:rsid w:val="00E23996"/>
    <w:pPr>
      <w:numPr>
        <w:numId w:val="4"/>
      </w:numPr>
      <w:spacing w:before="60" w:after="60"/>
    </w:pPr>
  </w:style>
  <w:style w:type="paragraph" w:styleId="ListNumber">
    <w:name w:val="List Number"/>
    <w:basedOn w:val="Normal"/>
    <w:link w:val="ListNumberChar"/>
    <w:qFormat/>
    <w:rsid w:val="00507385"/>
    <w:pPr>
      <w:numPr>
        <w:numId w:val="5"/>
      </w:numPr>
      <w:tabs>
        <w:tab w:val="clear" w:pos="360"/>
        <w:tab w:val="left" w:pos="720"/>
      </w:tabs>
      <w:spacing w:before="120"/>
      <w:ind w:left="720"/>
    </w:pPr>
  </w:style>
  <w:style w:type="character" w:customStyle="1" w:styleId="ListNumberChar">
    <w:name w:val="List Number Char"/>
    <w:link w:val="ListNumber"/>
    <w:locked/>
    <w:rsid w:val="00507385"/>
    <w:rPr>
      <w:color w:val="000000" w:themeColor="text1"/>
      <w:sz w:val="22"/>
      <w:szCs w:val="22"/>
    </w:rPr>
  </w:style>
  <w:style w:type="paragraph" w:customStyle="1" w:styleId="APITableListNumber">
    <w:name w:val="API_Table List Number"/>
    <w:basedOn w:val="ListNumber"/>
    <w:qFormat/>
    <w:rsid w:val="00E23996"/>
    <w:pPr>
      <w:numPr>
        <w:numId w:val="0"/>
      </w:numPr>
      <w:ind w:left="730" w:hanging="360"/>
    </w:pPr>
  </w:style>
  <w:style w:type="paragraph" w:customStyle="1" w:styleId="APITableNote">
    <w:name w:val="API_Table Note"/>
    <w:basedOn w:val="APITable"/>
    <w:qFormat/>
    <w:rsid w:val="00E23996"/>
    <w:pPr>
      <w:spacing w:before="60" w:after="60"/>
      <w:ind w:left="533" w:hanging="533"/>
    </w:pPr>
  </w:style>
  <w:style w:type="character" w:customStyle="1" w:styleId="Heading6Char">
    <w:name w:val="Heading 6 Char"/>
    <w:link w:val="Heading6"/>
    <w:uiPriority w:val="9"/>
    <w:rsid w:val="00507385"/>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507385"/>
    <w:rPr>
      <w:rFonts w:ascii="Arial" w:eastAsia="Batang" w:hAnsi="Arial"/>
      <w:b/>
      <w:color w:val="000000" w:themeColor="text1"/>
      <w:sz w:val="22"/>
      <w:szCs w:val="24"/>
      <w:lang w:eastAsia="ko-KR"/>
    </w:rPr>
  </w:style>
  <w:style w:type="character" w:customStyle="1" w:styleId="Heading9Char">
    <w:name w:val="Heading 9 Char"/>
    <w:basedOn w:val="DefaultParagraphFont"/>
    <w:link w:val="Heading9"/>
    <w:rsid w:val="00507385"/>
    <w:rPr>
      <w:rFonts w:ascii="Arial" w:hAnsi="Arial" w:cs="Arial"/>
      <w:b/>
      <w:color w:val="000000" w:themeColor="text1"/>
      <w:sz w:val="22"/>
      <w:szCs w:val="22"/>
    </w:rPr>
  </w:style>
  <w:style w:type="numbering" w:styleId="ArticleSection">
    <w:name w:val="Outline List 3"/>
    <w:basedOn w:val="NoList"/>
    <w:rsid w:val="00E23996"/>
    <w:pPr>
      <w:numPr>
        <w:numId w:val="6"/>
      </w:numPr>
    </w:pPr>
  </w:style>
  <w:style w:type="character" w:customStyle="1" w:styleId="BalloonTextChar">
    <w:name w:val="Balloon Text Char"/>
    <w:basedOn w:val="DefaultParagraphFont"/>
    <w:link w:val="BalloonText"/>
    <w:rsid w:val="00507385"/>
    <w:rPr>
      <w:rFonts w:ascii="Tahoma" w:hAnsi="Tahoma" w:cs="Tahoma"/>
      <w:color w:val="000000" w:themeColor="text1"/>
      <w:sz w:val="16"/>
      <w:szCs w:val="16"/>
    </w:rPr>
  </w:style>
  <w:style w:type="paragraph" w:styleId="Bibliography">
    <w:name w:val="Bibliography"/>
    <w:basedOn w:val="Normal"/>
    <w:next w:val="Normal"/>
    <w:uiPriority w:val="37"/>
    <w:semiHidden/>
    <w:unhideWhenUsed/>
    <w:rsid w:val="00507385"/>
  </w:style>
  <w:style w:type="paragraph" w:styleId="BlockText">
    <w:name w:val="Block Text"/>
    <w:basedOn w:val="Normal"/>
    <w:rsid w:val="00507385"/>
    <w:pPr>
      <w:spacing w:after="120"/>
      <w:ind w:left="1440" w:right="1440"/>
    </w:pPr>
  </w:style>
  <w:style w:type="paragraph" w:styleId="BodyText2">
    <w:name w:val="Body Text 2"/>
    <w:basedOn w:val="Normal"/>
    <w:link w:val="BodyText2Char"/>
    <w:uiPriority w:val="99"/>
    <w:qFormat/>
    <w:rsid w:val="00507385"/>
    <w:pPr>
      <w:spacing w:before="120" w:after="120"/>
      <w:ind w:left="360"/>
    </w:pPr>
    <w:rPr>
      <w:rFonts w:eastAsia="Batang"/>
      <w:szCs w:val="24"/>
      <w:lang w:eastAsia="ko-KR"/>
    </w:rPr>
  </w:style>
  <w:style w:type="character" w:customStyle="1" w:styleId="BodyText2Char">
    <w:name w:val="Body Text 2 Char"/>
    <w:link w:val="BodyText2"/>
    <w:uiPriority w:val="99"/>
    <w:rsid w:val="00507385"/>
    <w:rPr>
      <w:rFonts w:eastAsia="Batang"/>
      <w:color w:val="000000" w:themeColor="text1"/>
      <w:sz w:val="22"/>
      <w:szCs w:val="24"/>
      <w:lang w:eastAsia="ko-KR"/>
    </w:rPr>
  </w:style>
  <w:style w:type="paragraph" w:styleId="BodyText3">
    <w:name w:val="Body Text 3"/>
    <w:basedOn w:val="Normal"/>
    <w:link w:val="BodyText3Char"/>
    <w:qFormat/>
    <w:rsid w:val="00507385"/>
    <w:pPr>
      <w:spacing w:before="120" w:after="120"/>
      <w:ind w:left="720"/>
    </w:pPr>
    <w:rPr>
      <w:rFonts w:eastAsia="Batang"/>
      <w:lang w:eastAsia="ko-KR"/>
    </w:rPr>
  </w:style>
  <w:style w:type="character" w:customStyle="1" w:styleId="BodyText3Char">
    <w:name w:val="Body Text 3 Char"/>
    <w:link w:val="BodyText3"/>
    <w:rsid w:val="00507385"/>
    <w:rPr>
      <w:rFonts w:eastAsia="Batang"/>
      <w:color w:val="000000" w:themeColor="text1"/>
      <w:sz w:val="22"/>
      <w:szCs w:val="22"/>
      <w:lang w:eastAsia="ko-KR"/>
    </w:rPr>
  </w:style>
  <w:style w:type="paragraph" w:customStyle="1" w:styleId="BodyText4">
    <w:name w:val="Body Text 4"/>
    <w:basedOn w:val="BodyText3"/>
    <w:qFormat/>
    <w:rsid w:val="00507385"/>
    <w:pPr>
      <w:ind w:left="1080"/>
    </w:pPr>
    <w:rPr>
      <w:rFonts w:eastAsia="Times New Roman"/>
      <w:lang w:eastAsia="en-US"/>
    </w:rPr>
  </w:style>
  <w:style w:type="paragraph" w:customStyle="1" w:styleId="BodyText5">
    <w:name w:val="Body Text 5"/>
    <w:basedOn w:val="BodyText4"/>
    <w:qFormat/>
    <w:rsid w:val="00507385"/>
    <w:pPr>
      <w:ind w:left="1440"/>
    </w:pPr>
    <w:rPr>
      <w:rFonts w:eastAsia="Batang"/>
      <w:szCs w:val="16"/>
    </w:rPr>
  </w:style>
  <w:style w:type="paragraph" w:customStyle="1" w:styleId="BodyText6">
    <w:name w:val="Body Text 6"/>
    <w:basedOn w:val="BodyText4"/>
    <w:qFormat/>
    <w:rsid w:val="00507385"/>
    <w:pPr>
      <w:spacing w:before="0" w:after="0"/>
      <w:ind w:left="1800"/>
    </w:pPr>
  </w:style>
  <w:style w:type="paragraph" w:styleId="BodyTextFirstIndent">
    <w:name w:val="Body Text First Indent"/>
    <w:basedOn w:val="BodyText"/>
    <w:link w:val="BodyTextFirstIndentChar"/>
    <w:uiPriority w:val="99"/>
    <w:qFormat/>
    <w:rsid w:val="00507385"/>
    <w:pPr>
      <w:ind w:left="360"/>
    </w:pPr>
    <w:rPr>
      <w:rFonts w:eastAsia="Times New Roman"/>
      <w:lang w:eastAsia="en-US"/>
    </w:rPr>
  </w:style>
  <w:style w:type="character" w:customStyle="1" w:styleId="BodyTextFirstIndentChar">
    <w:name w:val="Body Text First Indent Char"/>
    <w:link w:val="BodyTextFirstIndent"/>
    <w:uiPriority w:val="99"/>
    <w:rsid w:val="00507385"/>
    <w:rPr>
      <w:color w:val="000000" w:themeColor="text1"/>
      <w:sz w:val="22"/>
      <w:szCs w:val="24"/>
    </w:rPr>
  </w:style>
  <w:style w:type="paragraph" w:styleId="BodyTextFirstIndent2">
    <w:name w:val="Body Text First Indent 2"/>
    <w:basedOn w:val="BodyTextIndent"/>
    <w:link w:val="BodyTextFirstIndent2Char"/>
    <w:uiPriority w:val="99"/>
    <w:qFormat/>
    <w:rsid w:val="00507385"/>
    <w:pPr>
      <w:ind w:left="720"/>
    </w:pPr>
    <w:rPr>
      <w:rFonts w:eastAsia="Times New Roman"/>
      <w:szCs w:val="20"/>
      <w:lang w:eastAsia="en-US"/>
    </w:rPr>
  </w:style>
  <w:style w:type="character" w:customStyle="1" w:styleId="BodyTextFirstIndent2Char">
    <w:name w:val="Body Text First Indent 2 Char"/>
    <w:link w:val="BodyTextFirstIndent2"/>
    <w:uiPriority w:val="99"/>
    <w:rsid w:val="00507385"/>
    <w:rPr>
      <w:color w:val="000000" w:themeColor="text1"/>
      <w:sz w:val="22"/>
    </w:rPr>
  </w:style>
  <w:style w:type="paragraph" w:styleId="BodyTextIndent2">
    <w:name w:val="Body Text Indent 2"/>
    <w:basedOn w:val="Normal"/>
    <w:link w:val="BodyTextIndent2Char"/>
    <w:uiPriority w:val="99"/>
    <w:qFormat/>
    <w:rsid w:val="00507385"/>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507385"/>
    <w:rPr>
      <w:rFonts w:eastAsia="Batang"/>
      <w:color w:val="000000" w:themeColor="text1"/>
      <w:sz w:val="22"/>
      <w:szCs w:val="24"/>
      <w:lang w:eastAsia="ko-KR"/>
    </w:rPr>
  </w:style>
  <w:style w:type="paragraph" w:styleId="BodyTextIndent3">
    <w:name w:val="Body Text Indent 3"/>
    <w:basedOn w:val="Normal"/>
    <w:link w:val="BodyTextIndent3Char"/>
    <w:uiPriority w:val="99"/>
    <w:qFormat/>
    <w:rsid w:val="00507385"/>
    <w:pPr>
      <w:spacing w:before="120" w:after="120"/>
      <w:ind w:left="1080"/>
    </w:pPr>
    <w:rPr>
      <w:rFonts w:cs="Courier New"/>
      <w:szCs w:val="18"/>
    </w:rPr>
  </w:style>
  <w:style w:type="character" w:customStyle="1" w:styleId="BodyTextIndent3Char">
    <w:name w:val="Body Text Indent 3 Char"/>
    <w:link w:val="BodyTextIndent3"/>
    <w:uiPriority w:val="99"/>
    <w:rsid w:val="00507385"/>
    <w:rPr>
      <w:rFonts w:cs="Courier New"/>
      <w:color w:val="000000" w:themeColor="text1"/>
      <w:sz w:val="22"/>
      <w:szCs w:val="18"/>
    </w:rPr>
  </w:style>
  <w:style w:type="paragraph" w:customStyle="1" w:styleId="BodyTextIndent4">
    <w:name w:val="Body Text Indent 4"/>
    <w:basedOn w:val="BodyTextIndent3"/>
    <w:qFormat/>
    <w:rsid w:val="00507385"/>
    <w:pPr>
      <w:ind w:left="1440"/>
    </w:pPr>
  </w:style>
  <w:style w:type="paragraph" w:customStyle="1" w:styleId="BodyTextIndent5">
    <w:name w:val="Body Text Indent 5"/>
    <w:basedOn w:val="BodyTextIndent4"/>
    <w:qFormat/>
    <w:rsid w:val="00507385"/>
    <w:pPr>
      <w:ind w:left="1800"/>
    </w:pPr>
  </w:style>
  <w:style w:type="character" w:styleId="BookTitle">
    <w:name w:val="Book Title"/>
    <w:uiPriority w:val="33"/>
    <w:qFormat/>
    <w:rsid w:val="00E23996"/>
    <w:rPr>
      <w:b/>
      <w:bCs/>
      <w:smallCaps/>
      <w:spacing w:val="5"/>
    </w:rPr>
  </w:style>
  <w:style w:type="paragraph" w:customStyle="1" w:styleId="CalloutText">
    <w:name w:val="Callout Text"/>
    <w:basedOn w:val="Normal"/>
    <w:qFormat/>
    <w:rsid w:val="00507385"/>
    <w:rPr>
      <w:rFonts w:ascii="Arial" w:hAnsi="Arial" w:cs="Arial"/>
      <w:b/>
      <w:bCs/>
      <w:sz w:val="20"/>
    </w:rPr>
  </w:style>
  <w:style w:type="paragraph" w:customStyle="1" w:styleId="CalloutTextSmall">
    <w:name w:val="Callout Text Small"/>
    <w:basedOn w:val="Normal"/>
    <w:qFormat/>
    <w:rsid w:val="00E23996"/>
    <w:rPr>
      <w:rFonts w:ascii="Arial" w:hAnsi="Arial" w:cs="Arial"/>
      <w:b/>
      <w:sz w:val="14"/>
      <w:szCs w:val="14"/>
    </w:rPr>
  </w:style>
  <w:style w:type="character" w:customStyle="1" w:styleId="CaptionChar">
    <w:name w:val="Caption Char"/>
    <w:link w:val="Caption"/>
    <w:locked/>
    <w:rsid w:val="00E23996"/>
    <w:rPr>
      <w:rFonts w:ascii="Arial" w:hAnsi="Arial"/>
      <w:b/>
      <w:color w:val="000000" w:themeColor="text1"/>
      <w:kern w:val="2"/>
    </w:rPr>
  </w:style>
  <w:style w:type="character" w:customStyle="1" w:styleId="CautionChar">
    <w:name w:val="Caution Char"/>
    <w:link w:val="Caution"/>
    <w:locked/>
    <w:rsid w:val="00507385"/>
    <w:rPr>
      <w:rFonts w:ascii="Arial" w:eastAsia="Batang" w:hAnsi="Arial" w:cs="Arial"/>
      <w:b/>
      <w:color w:val="000000" w:themeColor="text1"/>
      <w:lang w:eastAsia="ko-KR"/>
    </w:rPr>
  </w:style>
  <w:style w:type="paragraph" w:customStyle="1" w:styleId="CautionIndent">
    <w:name w:val="Caution Indent"/>
    <w:basedOn w:val="Caution"/>
    <w:qFormat/>
    <w:rsid w:val="00507385"/>
    <w:pPr>
      <w:ind w:left="1267"/>
    </w:pPr>
  </w:style>
  <w:style w:type="paragraph" w:customStyle="1" w:styleId="CautionIndent2">
    <w:name w:val="Caution Indent 2"/>
    <w:basedOn w:val="CautionIndent"/>
    <w:qFormat/>
    <w:rsid w:val="00507385"/>
    <w:pPr>
      <w:ind w:left="1627"/>
    </w:pPr>
  </w:style>
  <w:style w:type="paragraph" w:customStyle="1" w:styleId="CautionIndent3">
    <w:name w:val="Caution Indent 3"/>
    <w:basedOn w:val="CautionIndent2"/>
    <w:qFormat/>
    <w:rsid w:val="00507385"/>
    <w:pPr>
      <w:ind w:left="1987"/>
    </w:pPr>
  </w:style>
  <w:style w:type="paragraph" w:customStyle="1" w:styleId="CautionIndent4">
    <w:name w:val="Caution Indent 4"/>
    <w:basedOn w:val="CautionIndent3"/>
    <w:qFormat/>
    <w:rsid w:val="00507385"/>
    <w:pPr>
      <w:ind w:left="2347"/>
    </w:pPr>
  </w:style>
  <w:style w:type="paragraph" w:customStyle="1" w:styleId="CautionListBullet">
    <w:name w:val="Caution List Bullet"/>
    <w:basedOn w:val="Normal"/>
    <w:qFormat/>
    <w:rsid w:val="00E23996"/>
    <w:pPr>
      <w:tabs>
        <w:tab w:val="left" w:pos="1800"/>
      </w:tabs>
      <w:spacing w:before="120"/>
      <w:ind w:left="1800" w:hanging="360"/>
    </w:pPr>
    <w:rPr>
      <w:rFonts w:ascii="Arial" w:hAnsi="Arial" w:cs="Arial"/>
      <w:b/>
      <w:sz w:val="20"/>
    </w:rPr>
  </w:style>
  <w:style w:type="paragraph" w:customStyle="1" w:styleId="CautionText">
    <w:name w:val="Caution Text"/>
    <w:basedOn w:val="Normal"/>
    <w:qFormat/>
    <w:rsid w:val="00E23996"/>
    <w:pPr>
      <w:spacing w:before="360" w:after="240"/>
      <w:ind w:left="900" w:hanging="7"/>
    </w:pPr>
    <w:rPr>
      <w:rFonts w:ascii="Arial" w:hAnsi="Arial" w:cs="Arial"/>
      <w:b/>
      <w:sz w:val="20"/>
    </w:rPr>
  </w:style>
  <w:style w:type="paragraph" w:customStyle="1" w:styleId="Checklist">
    <w:name w:val="Checklist"/>
    <w:basedOn w:val="Normal"/>
    <w:qFormat/>
    <w:rsid w:val="00E23996"/>
    <w:pPr>
      <w:tabs>
        <w:tab w:val="left" w:pos="342"/>
      </w:tabs>
      <w:overflowPunct w:val="0"/>
      <w:autoSpaceDE w:val="0"/>
      <w:autoSpaceDN w:val="0"/>
      <w:adjustRightInd w:val="0"/>
      <w:spacing w:before="120" w:after="60"/>
      <w:ind w:left="360" w:hanging="360"/>
      <w:textAlignment w:val="baseline"/>
    </w:pPr>
  </w:style>
  <w:style w:type="paragraph" w:styleId="Closing">
    <w:name w:val="Closing"/>
    <w:basedOn w:val="Normal"/>
    <w:link w:val="ClosingChar"/>
    <w:rsid w:val="00507385"/>
    <w:pPr>
      <w:ind w:left="4320"/>
    </w:pPr>
  </w:style>
  <w:style w:type="character" w:customStyle="1" w:styleId="ClosingChar">
    <w:name w:val="Closing Char"/>
    <w:basedOn w:val="DefaultParagraphFont"/>
    <w:link w:val="Closing"/>
    <w:rsid w:val="00507385"/>
    <w:rPr>
      <w:color w:val="000000" w:themeColor="text1"/>
      <w:sz w:val="22"/>
      <w:szCs w:val="22"/>
    </w:rPr>
  </w:style>
  <w:style w:type="paragraph" w:customStyle="1" w:styleId="Code">
    <w:name w:val="Code"/>
    <w:basedOn w:val="Normal"/>
    <w:rsid w:val="00507385"/>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Example">
    <w:name w:val="Code Example"/>
    <w:basedOn w:val="Normal"/>
    <w:qFormat/>
    <w:rsid w:val="00E23996"/>
    <w:pPr>
      <w:keepNext/>
      <w:keepLines/>
      <w:ind w:left="360"/>
    </w:pPr>
    <w:rPr>
      <w:rFonts w:ascii="Courier New" w:hAnsi="Courier New" w:cs="Courier New"/>
      <w:sz w:val="18"/>
    </w:rPr>
  </w:style>
  <w:style w:type="paragraph" w:customStyle="1" w:styleId="CodeExampleIndent">
    <w:name w:val="Code Example Indent"/>
    <w:basedOn w:val="CodeExample"/>
    <w:qFormat/>
    <w:rsid w:val="00E23996"/>
    <w:pPr>
      <w:ind w:left="1080"/>
    </w:pPr>
  </w:style>
  <w:style w:type="paragraph" w:customStyle="1" w:styleId="CodeIndent">
    <w:name w:val="Code Indent"/>
    <w:basedOn w:val="Code"/>
    <w:qFormat/>
    <w:rsid w:val="00E23996"/>
    <w:pPr>
      <w:ind w:left="540"/>
    </w:pPr>
    <w:rPr>
      <w:b/>
    </w:rPr>
  </w:style>
  <w:style w:type="paragraph" w:customStyle="1" w:styleId="CodeIndent2">
    <w:name w:val="Code Indent 2"/>
    <w:basedOn w:val="CodeIndent"/>
    <w:qFormat/>
    <w:rsid w:val="00E23996"/>
    <w:pPr>
      <w:ind w:left="900"/>
    </w:pPr>
  </w:style>
  <w:style w:type="character" w:styleId="CommentReference">
    <w:name w:val="annotation reference"/>
    <w:rsid w:val="00507385"/>
    <w:rPr>
      <w:sz w:val="16"/>
      <w:szCs w:val="16"/>
    </w:rPr>
  </w:style>
  <w:style w:type="paragraph" w:styleId="CommentSubject">
    <w:name w:val="annotation subject"/>
    <w:basedOn w:val="CommentText"/>
    <w:next w:val="CommentText"/>
    <w:link w:val="CommentSubjectChar"/>
    <w:rsid w:val="00507385"/>
    <w:rPr>
      <w:b/>
      <w:bCs/>
    </w:rPr>
  </w:style>
  <w:style w:type="character" w:customStyle="1" w:styleId="CommentSubjectChar">
    <w:name w:val="Comment Subject Char"/>
    <w:basedOn w:val="CommentTextChar"/>
    <w:link w:val="CommentSubject"/>
    <w:rsid w:val="00507385"/>
    <w:rPr>
      <w:b/>
      <w:bCs/>
      <w:color w:val="000000" w:themeColor="text1"/>
    </w:rPr>
  </w:style>
  <w:style w:type="paragraph" w:styleId="Date">
    <w:name w:val="Date"/>
    <w:basedOn w:val="Normal"/>
    <w:next w:val="Normal"/>
    <w:link w:val="DateChar"/>
    <w:rsid w:val="00507385"/>
  </w:style>
  <w:style w:type="character" w:customStyle="1" w:styleId="DateChar">
    <w:name w:val="Date Char"/>
    <w:basedOn w:val="DefaultParagraphFont"/>
    <w:link w:val="Date"/>
    <w:rsid w:val="00507385"/>
    <w:rPr>
      <w:color w:val="000000" w:themeColor="text1"/>
      <w:sz w:val="22"/>
      <w:szCs w:val="22"/>
    </w:rPr>
  </w:style>
  <w:style w:type="paragraph" w:customStyle="1" w:styleId="Default">
    <w:name w:val="Default"/>
    <w:rsid w:val="00E23996"/>
    <w:pPr>
      <w:autoSpaceDE w:val="0"/>
      <w:autoSpaceDN w:val="0"/>
      <w:adjustRightInd w:val="0"/>
    </w:pPr>
    <w:rPr>
      <w:rFonts w:ascii="Arial" w:eastAsia="Calibri" w:hAnsi="Arial" w:cs="Arial"/>
      <w:color w:val="000000"/>
      <w:sz w:val="24"/>
      <w:szCs w:val="24"/>
    </w:rPr>
  </w:style>
  <w:style w:type="paragraph" w:styleId="DocumentMap">
    <w:name w:val="Document Map"/>
    <w:basedOn w:val="Normal"/>
    <w:link w:val="DocumentMapChar"/>
    <w:rsid w:val="00507385"/>
    <w:pPr>
      <w:shd w:val="clear" w:color="auto" w:fill="000080"/>
    </w:pPr>
    <w:rPr>
      <w:rFonts w:ascii="Tahoma" w:hAnsi="Tahoma"/>
    </w:rPr>
  </w:style>
  <w:style w:type="character" w:customStyle="1" w:styleId="DocumentMapChar">
    <w:name w:val="Document Map Char"/>
    <w:basedOn w:val="DefaultParagraphFont"/>
    <w:link w:val="DocumentMap"/>
    <w:rsid w:val="00507385"/>
    <w:rPr>
      <w:rFonts w:ascii="Tahoma" w:hAnsi="Tahoma"/>
      <w:color w:val="000000" w:themeColor="text1"/>
      <w:sz w:val="22"/>
      <w:szCs w:val="22"/>
      <w:shd w:val="clear" w:color="auto" w:fill="000080"/>
    </w:rPr>
  </w:style>
  <w:style w:type="paragraph" w:styleId="E-mailSignature">
    <w:name w:val="E-mail Signature"/>
    <w:basedOn w:val="Normal"/>
    <w:link w:val="E-mailSignatureChar"/>
    <w:rsid w:val="00507385"/>
  </w:style>
  <w:style w:type="character" w:customStyle="1" w:styleId="E-mailSignatureChar">
    <w:name w:val="E-mail Signature Char"/>
    <w:basedOn w:val="DefaultParagraphFont"/>
    <w:link w:val="E-mailSignature"/>
    <w:rsid w:val="00507385"/>
    <w:rPr>
      <w:color w:val="000000" w:themeColor="text1"/>
      <w:sz w:val="22"/>
      <w:szCs w:val="22"/>
    </w:rPr>
  </w:style>
  <w:style w:type="character" w:styleId="Emphasis">
    <w:name w:val="Emphasis"/>
    <w:qFormat/>
    <w:rsid w:val="00507385"/>
    <w:rPr>
      <w:i/>
      <w:iCs/>
    </w:rPr>
  </w:style>
  <w:style w:type="paragraph" w:styleId="EndnoteText">
    <w:name w:val="endnote text"/>
    <w:basedOn w:val="Normal"/>
    <w:link w:val="EndnoteTextChar"/>
    <w:rsid w:val="00507385"/>
    <w:rPr>
      <w:sz w:val="20"/>
      <w:szCs w:val="20"/>
    </w:rPr>
  </w:style>
  <w:style w:type="character" w:customStyle="1" w:styleId="EndnoteTextChar">
    <w:name w:val="Endnote Text Char"/>
    <w:basedOn w:val="DefaultParagraphFont"/>
    <w:link w:val="EndnoteText"/>
    <w:rsid w:val="00507385"/>
    <w:rPr>
      <w:color w:val="000000" w:themeColor="text1"/>
    </w:rPr>
  </w:style>
  <w:style w:type="paragraph" w:styleId="EnvelopeAddress">
    <w:name w:val="envelope address"/>
    <w:basedOn w:val="Normal"/>
    <w:rsid w:val="0050738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07385"/>
    <w:rPr>
      <w:rFonts w:ascii="Arial" w:hAnsi="Arial" w:cs="Arial"/>
      <w:sz w:val="20"/>
      <w:szCs w:val="20"/>
    </w:rPr>
  </w:style>
  <w:style w:type="character" w:customStyle="1" w:styleId="FooterChar">
    <w:name w:val="Footer Char"/>
    <w:link w:val="Footer"/>
    <w:rsid w:val="00507385"/>
    <w:rPr>
      <w:rFonts w:eastAsia="Batang"/>
      <w:color w:val="000000" w:themeColor="text1"/>
      <w:lang w:eastAsia="ko-KR"/>
    </w:rPr>
  </w:style>
  <w:style w:type="character" w:styleId="FootnoteReference">
    <w:name w:val="footnote reference"/>
    <w:rsid w:val="00E23996"/>
    <w:rPr>
      <w:vertAlign w:val="superscript"/>
    </w:rPr>
  </w:style>
  <w:style w:type="paragraph" w:styleId="FootnoteText">
    <w:name w:val="footnote text"/>
    <w:basedOn w:val="Normal"/>
    <w:link w:val="FootnoteTextChar"/>
    <w:rsid w:val="00507385"/>
    <w:rPr>
      <w:sz w:val="20"/>
      <w:szCs w:val="20"/>
    </w:rPr>
  </w:style>
  <w:style w:type="character" w:customStyle="1" w:styleId="FootnoteTextChar">
    <w:name w:val="Footnote Text Char"/>
    <w:basedOn w:val="DefaultParagraphFont"/>
    <w:link w:val="FootnoteText"/>
    <w:rsid w:val="00507385"/>
    <w:rPr>
      <w:color w:val="000000" w:themeColor="text1"/>
    </w:rPr>
  </w:style>
  <w:style w:type="paragraph" w:customStyle="1" w:styleId="GraphicInsert">
    <w:name w:val="Graphic Insert"/>
    <w:basedOn w:val="Image"/>
    <w:qFormat/>
    <w:rsid w:val="00507385"/>
  </w:style>
  <w:style w:type="character" w:customStyle="1" w:styleId="Heading3Char">
    <w:name w:val="Heading 3 Char"/>
    <w:link w:val="Heading3"/>
    <w:uiPriority w:val="9"/>
    <w:rsid w:val="00507385"/>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507385"/>
    <w:rPr>
      <w:rFonts w:ascii="Arial" w:eastAsia="Batang" w:hAnsi="Arial"/>
      <w:b/>
      <w:bCs/>
      <w:color w:val="000000" w:themeColor="text1"/>
      <w:sz w:val="24"/>
      <w:szCs w:val="28"/>
      <w:lang w:eastAsia="ko-KR"/>
    </w:rPr>
  </w:style>
  <w:style w:type="paragraph" w:customStyle="1" w:styleId="HeadingFront-BackMatter">
    <w:name w:val="Heading Front-Back_Matter"/>
    <w:basedOn w:val="Title2"/>
    <w:autoRedefine/>
    <w:qFormat/>
    <w:rsid w:val="00507385"/>
    <w:pPr>
      <w:keepNext/>
      <w:keepLines/>
    </w:pPr>
  </w:style>
  <w:style w:type="character" w:styleId="HTMLAcronym">
    <w:name w:val="HTML Acronym"/>
    <w:basedOn w:val="DefaultParagraphFont"/>
    <w:rsid w:val="00E23996"/>
  </w:style>
  <w:style w:type="paragraph" w:styleId="HTMLAddress">
    <w:name w:val="HTML Address"/>
    <w:basedOn w:val="Normal"/>
    <w:link w:val="HTMLAddressChar"/>
    <w:rsid w:val="00507385"/>
    <w:rPr>
      <w:i/>
      <w:iCs/>
    </w:rPr>
  </w:style>
  <w:style w:type="character" w:customStyle="1" w:styleId="HTMLAddressChar">
    <w:name w:val="HTML Address Char"/>
    <w:basedOn w:val="DefaultParagraphFont"/>
    <w:link w:val="HTMLAddress"/>
    <w:rsid w:val="00507385"/>
    <w:rPr>
      <w:i/>
      <w:iCs/>
      <w:color w:val="000000" w:themeColor="text1"/>
      <w:sz w:val="22"/>
      <w:szCs w:val="22"/>
    </w:rPr>
  </w:style>
  <w:style w:type="character" w:customStyle="1" w:styleId="HTMLPreformattedChar">
    <w:name w:val="HTML Preformatted Char"/>
    <w:basedOn w:val="DefaultParagraphFont"/>
    <w:link w:val="HTMLPreformatted"/>
    <w:rsid w:val="00507385"/>
    <w:rPr>
      <w:rFonts w:ascii="Courier New" w:hAnsi="Courier New" w:cs="Courier New"/>
      <w:color w:val="000000" w:themeColor="text1"/>
      <w:szCs w:val="22"/>
    </w:rPr>
  </w:style>
  <w:style w:type="paragraph" w:customStyle="1" w:styleId="IndexLetter">
    <w:name w:val="Index Letter"/>
    <w:basedOn w:val="Normal"/>
    <w:rsid w:val="00507385"/>
    <w:pPr>
      <w:keepNext/>
      <w:keepLines/>
      <w:spacing w:line="216" w:lineRule="auto"/>
    </w:pPr>
    <w:rPr>
      <w:b/>
      <w:noProof/>
      <w:sz w:val="28"/>
      <w:szCs w:val="20"/>
    </w:rPr>
  </w:style>
  <w:style w:type="paragraph" w:customStyle="1" w:styleId="Institution2">
    <w:name w:val="Institution2"/>
    <w:basedOn w:val="Normal"/>
    <w:rsid w:val="00E23996"/>
    <w:pPr>
      <w:spacing w:before="160" w:after="120"/>
      <w:jc w:val="center"/>
    </w:pPr>
    <w:rPr>
      <w:rFonts w:ascii="Arial" w:eastAsia="Batang" w:hAnsi="Arial" w:cs="Arial"/>
      <w:b/>
      <w:sz w:val="24"/>
      <w:szCs w:val="24"/>
      <w:lang w:eastAsia="ko-KR"/>
    </w:rPr>
  </w:style>
  <w:style w:type="paragraph" w:styleId="IntenseQuote">
    <w:name w:val="Intense Quote"/>
    <w:basedOn w:val="Normal"/>
    <w:next w:val="Normal"/>
    <w:link w:val="IntenseQuoteChar"/>
    <w:uiPriority w:val="30"/>
    <w:qFormat/>
    <w:rsid w:val="0050738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07385"/>
    <w:rPr>
      <w:b/>
      <w:bCs/>
      <w:i/>
      <w:iCs/>
      <w:color w:val="4F81BD"/>
      <w:sz w:val="22"/>
      <w:szCs w:val="22"/>
    </w:rPr>
  </w:style>
  <w:style w:type="paragraph" w:styleId="List">
    <w:name w:val="List"/>
    <w:basedOn w:val="Normal"/>
    <w:rsid w:val="00507385"/>
    <w:pPr>
      <w:ind w:left="360" w:hanging="360"/>
    </w:pPr>
  </w:style>
  <w:style w:type="paragraph" w:styleId="List2">
    <w:name w:val="List 2"/>
    <w:basedOn w:val="Normal"/>
    <w:rsid w:val="00507385"/>
    <w:pPr>
      <w:ind w:left="720" w:hanging="360"/>
    </w:pPr>
  </w:style>
  <w:style w:type="paragraph" w:styleId="List3">
    <w:name w:val="List 3"/>
    <w:basedOn w:val="Normal"/>
    <w:rsid w:val="00507385"/>
    <w:pPr>
      <w:ind w:left="1080" w:hanging="360"/>
    </w:pPr>
  </w:style>
  <w:style w:type="paragraph" w:styleId="List4">
    <w:name w:val="List 4"/>
    <w:basedOn w:val="Normal"/>
    <w:rsid w:val="00507385"/>
    <w:pPr>
      <w:ind w:left="1440" w:hanging="360"/>
    </w:pPr>
  </w:style>
  <w:style w:type="paragraph" w:styleId="List5">
    <w:name w:val="List 5"/>
    <w:basedOn w:val="Normal"/>
    <w:rsid w:val="00507385"/>
    <w:pPr>
      <w:ind w:left="1800" w:hanging="360"/>
    </w:pPr>
  </w:style>
  <w:style w:type="paragraph" w:styleId="ListBullet">
    <w:name w:val="List Bullet"/>
    <w:basedOn w:val="Normal"/>
    <w:link w:val="ListBulletChar"/>
    <w:qFormat/>
    <w:rsid w:val="00507385"/>
    <w:pPr>
      <w:numPr>
        <w:numId w:val="7"/>
      </w:numPr>
      <w:tabs>
        <w:tab w:val="clear" w:pos="360"/>
        <w:tab w:val="left" w:pos="720"/>
      </w:tabs>
      <w:spacing w:before="120"/>
      <w:ind w:left="720"/>
    </w:pPr>
  </w:style>
  <w:style w:type="character" w:customStyle="1" w:styleId="ListBulletChar">
    <w:name w:val="List Bullet Char"/>
    <w:link w:val="ListBullet"/>
    <w:locked/>
    <w:rsid w:val="00507385"/>
    <w:rPr>
      <w:color w:val="000000" w:themeColor="text1"/>
      <w:sz w:val="22"/>
      <w:szCs w:val="22"/>
    </w:rPr>
  </w:style>
  <w:style w:type="character" w:customStyle="1" w:styleId="ListBullet2Char">
    <w:name w:val="List Bullet 2 Char"/>
    <w:link w:val="ListBullet2"/>
    <w:rsid w:val="00507385"/>
    <w:rPr>
      <w:color w:val="000000" w:themeColor="text1"/>
      <w:sz w:val="22"/>
      <w:szCs w:val="22"/>
    </w:rPr>
  </w:style>
  <w:style w:type="paragraph" w:customStyle="1" w:styleId="ListBullet2Indent2">
    <w:name w:val="List Bullet 2 Indent 2"/>
    <w:basedOn w:val="ListBullet2"/>
    <w:qFormat/>
    <w:rsid w:val="00507385"/>
    <w:pPr>
      <w:numPr>
        <w:numId w:val="24"/>
      </w:numPr>
      <w:tabs>
        <w:tab w:val="clear" w:pos="1080"/>
      </w:tabs>
      <w:ind w:left="1800"/>
    </w:pPr>
    <w:rPr>
      <w:szCs w:val="20"/>
    </w:rPr>
  </w:style>
  <w:style w:type="paragraph" w:customStyle="1" w:styleId="ListBullet2Indent3">
    <w:name w:val="List Bullet 2 Indent 3"/>
    <w:basedOn w:val="ListBullet2Indent2"/>
    <w:qFormat/>
    <w:rsid w:val="00507385"/>
    <w:pPr>
      <w:numPr>
        <w:numId w:val="28"/>
      </w:numPr>
      <w:tabs>
        <w:tab w:val="left" w:pos="2160"/>
      </w:tabs>
      <w:ind w:left="2160"/>
    </w:pPr>
  </w:style>
  <w:style w:type="paragraph" w:styleId="ListBullet3">
    <w:name w:val="List Bullet 3"/>
    <w:basedOn w:val="Normal"/>
    <w:qFormat/>
    <w:rsid w:val="00507385"/>
    <w:pPr>
      <w:numPr>
        <w:numId w:val="8"/>
      </w:numPr>
      <w:tabs>
        <w:tab w:val="left" w:pos="1440"/>
      </w:tabs>
      <w:spacing w:before="120"/>
      <w:ind w:left="1440"/>
    </w:pPr>
  </w:style>
  <w:style w:type="paragraph" w:styleId="ListBullet4">
    <w:name w:val="List Bullet 4"/>
    <w:basedOn w:val="Normal"/>
    <w:qFormat/>
    <w:rsid w:val="00507385"/>
    <w:pPr>
      <w:numPr>
        <w:numId w:val="9"/>
      </w:numPr>
      <w:tabs>
        <w:tab w:val="left" w:pos="1800"/>
      </w:tabs>
      <w:spacing w:before="120"/>
      <w:ind w:left="1800"/>
    </w:pPr>
  </w:style>
  <w:style w:type="paragraph" w:styleId="ListBullet5">
    <w:name w:val="List Bullet 5"/>
    <w:basedOn w:val="Normal"/>
    <w:qFormat/>
    <w:rsid w:val="00507385"/>
    <w:pPr>
      <w:numPr>
        <w:numId w:val="10"/>
      </w:numPr>
      <w:tabs>
        <w:tab w:val="left" w:pos="2160"/>
      </w:tabs>
      <w:spacing w:before="120"/>
      <w:ind w:left="2160"/>
    </w:pPr>
  </w:style>
  <w:style w:type="paragraph" w:customStyle="1" w:styleId="ListBulletIndent">
    <w:name w:val="List Bullet Indent"/>
    <w:basedOn w:val="ListBullet"/>
    <w:qFormat/>
    <w:rsid w:val="00507385"/>
    <w:pPr>
      <w:numPr>
        <w:numId w:val="25"/>
      </w:numPr>
      <w:tabs>
        <w:tab w:val="clear" w:pos="720"/>
        <w:tab w:val="left" w:pos="1080"/>
      </w:tabs>
      <w:ind w:left="1080"/>
    </w:pPr>
  </w:style>
  <w:style w:type="paragraph" w:customStyle="1" w:styleId="ListBulletIndent2">
    <w:name w:val="List Bullet Indent 2"/>
    <w:basedOn w:val="ListBulletIndent"/>
    <w:qFormat/>
    <w:rsid w:val="00507385"/>
    <w:pPr>
      <w:tabs>
        <w:tab w:val="clear" w:pos="1080"/>
        <w:tab w:val="left" w:pos="1440"/>
      </w:tabs>
      <w:ind w:left="1440"/>
    </w:pPr>
  </w:style>
  <w:style w:type="paragraph" w:styleId="ListContinue">
    <w:name w:val="List Continue"/>
    <w:basedOn w:val="Normal"/>
    <w:rsid w:val="00507385"/>
    <w:pPr>
      <w:spacing w:after="120"/>
      <w:ind w:left="360"/>
    </w:pPr>
  </w:style>
  <w:style w:type="paragraph" w:styleId="ListContinue2">
    <w:name w:val="List Continue 2"/>
    <w:basedOn w:val="Normal"/>
    <w:rsid w:val="00507385"/>
    <w:pPr>
      <w:spacing w:after="120"/>
      <w:ind w:left="720"/>
    </w:pPr>
  </w:style>
  <w:style w:type="paragraph" w:styleId="ListContinue3">
    <w:name w:val="List Continue 3"/>
    <w:basedOn w:val="Normal"/>
    <w:rsid w:val="00507385"/>
    <w:pPr>
      <w:spacing w:after="120"/>
      <w:ind w:left="1080"/>
    </w:pPr>
  </w:style>
  <w:style w:type="paragraph" w:styleId="ListContinue4">
    <w:name w:val="List Continue 4"/>
    <w:basedOn w:val="Normal"/>
    <w:rsid w:val="00507385"/>
    <w:pPr>
      <w:spacing w:after="120"/>
      <w:ind w:left="1440"/>
    </w:pPr>
  </w:style>
  <w:style w:type="paragraph" w:styleId="ListContinue5">
    <w:name w:val="List Continue 5"/>
    <w:basedOn w:val="Normal"/>
    <w:rsid w:val="00507385"/>
    <w:pPr>
      <w:spacing w:after="120"/>
      <w:ind w:left="1800"/>
    </w:pPr>
  </w:style>
  <w:style w:type="paragraph" w:styleId="ListNumber2">
    <w:name w:val="List Number 2"/>
    <w:basedOn w:val="Normal"/>
    <w:qFormat/>
    <w:rsid w:val="00507385"/>
    <w:pPr>
      <w:numPr>
        <w:numId w:val="11"/>
      </w:numPr>
      <w:tabs>
        <w:tab w:val="left" w:pos="1080"/>
      </w:tabs>
      <w:spacing w:before="120"/>
      <w:ind w:left="1080"/>
    </w:pPr>
  </w:style>
  <w:style w:type="paragraph" w:styleId="ListNumber3">
    <w:name w:val="List Number 3"/>
    <w:basedOn w:val="Normal"/>
    <w:rsid w:val="00507385"/>
    <w:pPr>
      <w:numPr>
        <w:numId w:val="12"/>
      </w:numPr>
      <w:tabs>
        <w:tab w:val="left" w:pos="1440"/>
      </w:tabs>
      <w:spacing w:before="120"/>
      <w:ind w:left="1440"/>
    </w:pPr>
  </w:style>
  <w:style w:type="paragraph" w:styleId="ListNumber4">
    <w:name w:val="List Number 4"/>
    <w:basedOn w:val="Normal"/>
    <w:rsid w:val="00507385"/>
    <w:pPr>
      <w:numPr>
        <w:numId w:val="13"/>
      </w:numPr>
      <w:tabs>
        <w:tab w:val="left" w:pos="1800"/>
      </w:tabs>
      <w:spacing w:before="120"/>
      <w:ind w:left="1800"/>
    </w:pPr>
  </w:style>
  <w:style w:type="paragraph" w:styleId="ListNumber5">
    <w:name w:val="List Number 5"/>
    <w:basedOn w:val="Normal"/>
    <w:qFormat/>
    <w:rsid w:val="00507385"/>
    <w:pPr>
      <w:numPr>
        <w:numId w:val="14"/>
      </w:numPr>
      <w:tabs>
        <w:tab w:val="num" w:pos="2160"/>
      </w:tabs>
      <w:ind w:left="2160"/>
    </w:pPr>
  </w:style>
  <w:style w:type="paragraph" w:styleId="ListParagraph">
    <w:name w:val="List Paragraph"/>
    <w:basedOn w:val="Normal"/>
    <w:uiPriority w:val="34"/>
    <w:qFormat/>
    <w:rsid w:val="00507385"/>
    <w:pPr>
      <w:ind w:left="720"/>
    </w:pPr>
  </w:style>
  <w:style w:type="paragraph" w:styleId="MacroText">
    <w:name w:val="macro"/>
    <w:link w:val="MacroTextChar"/>
    <w:rsid w:val="0050738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507385"/>
    <w:rPr>
      <w:rFonts w:ascii="Courier New" w:hAnsi="Courier New" w:cs="Courier New"/>
    </w:rPr>
  </w:style>
  <w:style w:type="paragraph" w:customStyle="1" w:styleId="MenuBox">
    <w:name w:val="Menu Box"/>
    <w:basedOn w:val="Normal"/>
    <w:rsid w:val="00507385"/>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50738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507385"/>
    <w:rPr>
      <w:rFonts w:ascii="Arial" w:hAnsi="Arial" w:cs="Arial"/>
      <w:color w:val="000000" w:themeColor="text1"/>
      <w:sz w:val="24"/>
      <w:szCs w:val="24"/>
      <w:shd w:val="pct20" w:color="auto" w:fill="auto"/>
    </w:rPr>
  </w:style>
  <w:style w:type="paragraph" w:styleId="NoSpacing">
    <w:name w:val="No Spacing"/>
    <w:uiPriority w:val="1"/>
    <w:qFormat/>
    <w:rsid w:val="00507385"/>
    <w:rPr>
      <w:sz w:val="22"/>
      <w:szCs w:val="22"/>
    </w:rPr>
  </w:style>
  <w:style w:type="paragraph" w:styleId="NormalWeb">
    <w:name w:val="Normal (Web)"/>
    <w:basedOn w:val="Normal"/>
    <w:rsid w:val="00507385"/>
    <w:rPr>
      <w:sz w:val="24"/>
      <w:szCs w:val="24"/>
    </w:rPr>
  </w:style>
  <w:style w:type="paragraph" w:styleId="NormalIndent">
    <w:name w:val="Normal Indent"/>
    <w:basedOn w:val="Normal"/>
    <w:qFormat/>
    <w:rsid w:val="00507385"/>
    <w:pPr>
      <w:ind w:left="720"/>
    </w:pPr>
  </w:style>
  <w:style w:type="paragraph" w:customStyle="1" w:styleId="Note">
    <w:name w:val="Note"/>
    <w:basedOn w:val="Normal"/>
    <w:link w:val="NoteChar"/>
    <w:qFormat/>
    <w:rsid w:val="00507385"/>
    <w:pPr>
      <w:spacing w:before="120" w:after="120"/>
      <w:ind w:left="720" w:hanging="720"/>
    </w:pPr>
    <w:rPr>
      <w:rFonts w:eastAsia="Batang" w:cs="Arial"/>
      <w:szCs w:val="24"/>
      <w:lang w:eastAsia="ko-KR"/>
    </w:rPr>
  </w:style>
  <w:style w:type="character" w:customStyle="1" w:styleId="NoteChar">
    <w:name w:val="Note Char"/>
    <w:link w:val="Note"/>
    <w:locked/>
    <w:rsid w:val="00507385"/>
    <w:rPr>
      <w:rFonts w:eastAsia="Batang" w:cs="Arial"/>
      <w:color w:val="000000" w:themeColor="text1"/>
      <w:sz w:val="22"/>
      <w:szCs w:val="24"/>
      <w:lang w:eastAsia="ko-KR"/>
    </w:rPr>
  </w:style>
  <w:style w:type="paragraph" w:styleId="NoteHeading">
    <w:name w:val="Note Heading"/>
    <w:basedOn w:val="Normal"/>
    <w:next w:val="Normal"/>
    <w:link w:val="NoteHeadingChar"/>
    <w:rsid w:val="00E23996"/>
  </w:style>
  <w:style w:type="character" w:customStyle="1" w:styleId="NoteHeadingChar">
    <w:name w:val="Note Heading Char"/>
    <w:link w:val="NoteHeading"/>
    <w:rsid w:val="00E23996"/>
    <w:rPr>
      <w:sz w:val="22"/>
    </w:rPr>
  </w:style>
  <w:style w:type="paragraph" w:customStyle="1" w:styleId="NoteIndent">
    <w:name w:val="Note Indent"/>
    <w:basedOn w:val="Note"/>
    <w:qFormat/>
    <w:rsid w:val="00507385"/>
    <w:pPr>
      <w:ind w:left="1080"/>
    </w:pPr>
  </w:style>
  <w:style w:type="paragraph" w:customStyle="1" w:styleId="NoteIndent2">
    <w:name w:val="Note Indent 2"/>
    <w:basedOn w:val="NoteIndent"/>
    <w:qFormat/>
    <w:rsid w:val="00507385"/>
    <w:pPr>
      <w:ind w:left="1440"/>
    </w:pPr>
  </w:style>
  <w:style w:type="paragraph" w:customStyle="1" w:styleId="NoteIndent3">
    <w:name w:val="Note Indent 3"/>
    <w:basedOn w:val="NoteIndent2"/>
    <w:qFormat/>
    <w:rsid w:val="00507385"/>
    <w:pPr>
      <w:ind w:left="1800"/>
    </w:pPr>
  </w:style>
  <w:style w:type="paragraph" w:customStyle="1" w:styleId="NoteIndent4">
    <w:name w:val="Note Indent 4"/>
    <w:basedOn w:val="NoteIndent3"/>
    <w:qFormat/>
    <w:rsid w:val="00507385"/>
    <w:pPr>
      <w:ind w:left="2160"/>
    </w:pPr>
  </w:style>
  <w:style w:type="paragraph" w:customStyle="1" w:styleId="NoteListBullet">
    <w:name w:val="Note List Bullet"/>
    <w:basedOn w:val="Normal"/>
    <w:qFormat/>
    <w:rsid w:val="00507385"/>
    <w:pPr>
      <w:numPr>
        <w:numId w:val="15"/>
      </w:numPr>
      <w:spacing w:before="60" w:after="60"/>
    </w:pPr>
  </w:style>
  <w:style w:type="paragraph" w:styleId="PlainText">
    <w:name w:val="Plain Text"/>
    <w:basedOn w:val="Normal"/>
    <w:link w:val="PlainTextChar"/>
    <w:rsid w:val="00507385"/>
    <w:rPr>
      <w:rFonts w:ascii="Courier New" w:hAnsi="Courier New" w:cs="Courier New"/>
      <w:sz w:val="20"/>
      <w:szCs w:val="20"/>
    </w:rPr>
  </w:style>
  <w:style w:type="character" w:customStyle="1" w:styleId="PlainTextChar">
    <w:name w:val="Plain Text Char"/>
    <w:basedOn w:val="DefaultParagraphFont"/>
    <w:link w:val="PlainText"/>
    <w:rsid w:val="00507385"/>
    <w:rPr>
      <w:rFonts w:ascii="Courier New" w:hAnsi="Courier New" w:cs="Courier New"/>
      <w:color w:val="000000" w:themeColor="text1"/>
    </w:rPr>
  </w:style>
  <w:style w:type="paragraph" w:styleId="Quote">
    <w:name w:val="Quote"/>
    <w:basedOn w:val="Normal"/>
    <w:next w:val="Normal"/>
    <w:link w:val="QuoteChar"/>
    <w:uiPriority w:val="29"/>
    <w:qFormat/>
    <w:rsid w:val="00507385"/>
    <w:rPr>
      <w:i/>
      <w:iCs/>
      <w:color w:val="000000"/>
    </w:rPr>
  </w:style>
  <w:style w:type="character" w:customStyle="1" w:styleId="QuoteChar">
    <w:name w:val="Quote Char"/>
    <w:link w:val="Quote"/>
    <w:uiPriority w:val="29"/>
    <w:rsid w:val="00507385"/>
    <w:rPr>
      <w:i/>
      <w:iCs/>
      <w:color w:val="000000"/>
      <w:sz w:val="22"/>
      <w:szCs w:val="22"/>
    </w:rPr>
  </w:style>
  <w:style w:type="paragraph" w:styleId="Title">
    <w:name w:val="Title"/>
    <w:basedOn w:val="Normal"/>
    <w:next w:val="Normal"/>
    <w:link w:val="TitleChar"/>
    <w:autoRedefine/>
    <w:qFormat/>
    <w:rsid w:val="00507385"/>
    <w:pPr>
      <w:spacing w:after="360"/>
      <w:jc w:val="center"/>
      <w:outlineLvl w:val="0"/>
    </w:pPr>
    <w:rPr>
      <w:rFonts w:ascii="Arial" w:hAnsi="Arial"/>
      <w:b/>
      <w:bCs/>
      <w:kern w:val="28"/>
      <w:sz w:val="36"/>
      <w:szCs w:val="32"/>
    </w:rPr>
  </w:style>
  <w:style w:type="character" w:customStyle="1" w:styleId="TitleChar">
    <w:name w:val="Title Char"/>
    <w:link w:val="Title"/>
    <w:rsid w:val="00507385"/>
    <w:rPr>
      <w:rFonts w:ascii="Arial" w:hAnsi="Arial"/>
      <w:b/>
      <w:bCs/>
      <w:color w:val="000000" w:themeColor="text1"/>
      <w:kern w:val="28"/>
      <w:sz w:val="36"/>
      <w:szCs w:val="32"/>
    </w:rPr>
  </w:style>
  <w:style w:type="paragraph" w:styleId="Salutation">
    <w:name w:val="Salutation"/>
    <w:basedOn w:val="Normal"/>
    <w:next w:val="Normal"/>
    <w:link w:val="SalutationChar"/>
    <w:rsid w:val="00507385"/>
  </w:style>
  <w:style w:type="character" w:customStyle="1" w:styleId="SalutationChar">
    <w:name w:val="Salutation Char"/>
    <w:basedOn w:val="DefaultParagraphFont"/>
    <w:link w:val="Salutation"/>
    <w:rsid w:val="00507385"/>
    <w:rPr>
      <w:color w:val="000000" w:themeColor="text1"/>
      <w:sz w:val="22"/>
      <w:szCs w:val="22"/>
    </w:rPr>
  </w:style>
  <w:style w:type="paragraph" w:customStyle="1" w:styleId="ScreenCapture">
    <w:name w:val="Screen Capture"/>
    <w:basedOn w:val="Normal"/>
    <w:rsid w:val="00E23996"/>
    <w:pPr>
      <w:ind w:left="360"/>
    </w:pPr>
    <w:rPr>
      <w:rFonts w:ascii="Courier New" w:hAnsi="Courier New"/>
      <w:sz w:val="18"/>
      <w:szCs w:val="18"/>
    </w:rPr>
  </w:style>
  <w:style w:type="paragraph" w:styleId="Signature">
    <w:name w:val="Signature"/>
    <w:basedOn w:val="Normal"/>
    <w:link w:val="SignatureChar"/>
    <w:rsid w:val="00507385"/>
  </w:style>
  <w:style w:type="character" w:customStyle="1" w:styleId="SignatureChar">
    <w:name w:val="Signature Char"/>
    <w:basedOn w:val="DefaultParagraphFont"/>
    <w:link w:val="Signature"/>
    <w:rsid w:val="00507385"/>
    <w:rPr>
      <w:color w:val="000000" w:themeColor="text1"/>
      <w:sz w:val="22"/>
      <w:szCs w:val="22"/>
    </w:rPr>
  </w:style>
  <w:style w:type="character" w:styleId="Strong">
    <w:name w:val="Strong"/>
    <w:qFormat/>
    <w:rsid w:val="00507385"/>
    <w:rPr>
      <w:b/>
      <w:bCs/>
    </w:rPr>
  </w:style>
  <w:style w:type="paragraph" w:styleId="Subtitle">
    <w:name w:val="Subtitle"/>
    <w:basedOn w:val="Normal"/>
    <w:next w:val="Normal"/>
    <w:link w:val="SubtitleChar"/>
    <w:qFormat/>
    <w:rsid w:val="00E23996"/>
    <w:pPr>
      <w:spacing w:after="60"/>
      <w:jc w:val="center"/>
      <w:outlineLvl w:val="1"/>
    </w:pPr>
    <w:rPr>
      <w:rFonts w:ascii="Cambria" w:hAnsi="Cambria"/>
      <w:sz w:val="24"/>
      <w:szCs w:val="24"/>
    </w:rPr>
  </w:style>
  <w:style w:type="character" w:customStyle="1" w:styleId="SubtitleChar">
    <w:name w:val="Subtitle Char"/>
    <w:link w:val="Subtitle"/>
    <w:rsid w:val="00E23996"/>
    <w:rPr>
      <w:rFonts w:ascii="Cambria" w:hAnsi="Cambria"/>
      <w:sz w:val="24"/>
      <w:szCs w:val="24"/>
    </w:rPr>
  </w:style>
  <w:style w:type="paragraph" w:customStyle="1" w:styleId="TableCaution">
    <w:name w:val="Table Caution"/>
    <w:basedOn w:val="TableNote"/>
    <w:qFormat/>
    <w:rsid w:val="00507385"/>
    <w:pPr>
      <w:ind w:left="720" w:hanging="720"/>
    </w:pPr>
    <w:rPr>
      <w:b/>
    </w:rPr>
  </w:style>
  <w:style w:type="paragraph" w:customStyle="1" w:styleId="TableCode">
    <w:name w:val="Table Code"/>
    <w:basedOn w:val="TableText"/>
    <w:qFormat/>
    <w:rsid w:val="00E23996"/>
    <w:pPr>
      <w:ind w:left="360"/>
    </w:pPr>
    <w:rPr>
      <w:rFonts w:ascii="Courier New" w:hAnsi="Courier New" w:cs="Courier New"/>
      <w:sz w:val="18"/>
      <w:szCs w:val="18"/>
    </w:rPr>
  </w:style>
  <w:style w:type="table" w:styleId="TableGrid">
    <w:name w:val="Table Grid"/>
    <w:basedOn w:val="TableNormal"/>
    <w:rsid w:val="00507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TableText"/>
    <w:qFormat/>
    <w:rsid w:val="00507385"/>
    <w:pPr>
      <w:keepNext/>
      <w:keepLines/>
      <w:overflowPunct/>
      <w:autoSpaceDE/>
      <w:autoSpaceDN/>
      <w:adjustRightInd/>
      <w:textAlignment w:val="auto"/>
    </w:pPr>
    <w:rPr>
      <w:b/>
    </w:rPr>
  </w:style>
  <w:style w:type="paragraph" w:customStyle="1" w:styleId="TableListBullet">
    <w:name w:val="Table List Bullet"/>
    <w:basedOn w:val="ListBullet"/>
    <w:qFormat/>
    <w:rsid w:val="00507385"/>
    <w:pPr>
      <w:numPr>
        <w:numId w:val="31"/>
      </w:numPr>
      <w:spacing w:before="60" w:after="60"/>
    </w:pPr>
    <w:rPr>
      <w:rFonts w:ascii="Arial" w:hAnsi="Arial" w:cs="Arial"/>
      <w:sz w:val="20"/>
      <w:szCs w:val="20"/>
    </w:rPr>
  </w:style>
  <w:style w:type="paragraph" w:customStyle="1" w:styleId="TableListBullet2">
    <w:name w:val="Table List Bullet 2"/>
    <w:basedOn w:val="TableListBullet"/>
    <w:qFormat/>
    <w:rsid w:val="00507385"/>
    <w:pPr>
      <w:numPr>
        <w:numId w:val="26"/>
      </w:numPr>
    </w:pPr>
  </w:style>
  <w:style w:type="paragraph" w:customStyle="1" w:styleId="TableNote">
    <w:name w:val="Table Note"/>
    <w:basedOn w:val="TableText"/>
    <w:qFormat/>
    <w:rsid w:val="00507385"/>
    <w:pPr>
      <w:ind w:left="533" w:hanging="533"/>
    </w:pPr>
  </w:style>
  <w:style w:type="paragraph" w:styleId="TableofAuthorities">
    <w:name w:val="table of authorities"/>
    <w:basedOn w:val="Normal"/>
    <w:next w:val="Normal"/>
    <w:rsid w:val="00507385"/>
    <w:pPr>
      <w:ind w:left="220" w:hanging="220"/>
    </w:pPr>
  </w:style>
  <w:style w:type="paragraph" w:customStyle="1" w:styleId="TableTextCentered">
    <w:name w:val="Table Text Centered"/>
    <w:basedOn w:val="TableText"/>
    <w:qFormat/>
    <w:rsid w:val="00E23996"/>
    <w:pPr>
      <w:jc w:val="center"/>
    </w:pPr>
    <w:rPr>
      <w:noProof/>
    </w:rPr>
  </w:style>
  <w:style w:type="paragraph" w:customStyle="1" w:styleId="TableTextIndent">
    <w:name w:val="Table Text Indent"/>
    <w:basedOn w:val="TableText"/>
    <w:qFormat/>
    <w:rsid w:val="00E23996"/>
    <w:pPr>
      <w:ind w:left="360"/>
    </w:pPr>
  </w:style>
  <w:style w:type="paragraph" w:customStyle="1" w:styleId="TableTextIndent2">
    <w:name w:val="Table Text Indent 2"/>
    <w:basedOn w:val="TableTextIndent"/>
    <w:qFormat/>
    <w:rsid w:val="00E23996"/>
    <w:pPr>
      <w:ind w:left="720"/>
    </w:pPr>
  </w:style>
  <w:style w:type="paragraph" w:customStyle="1" w:styleId="TableTextIndent3">
    <w:name w:val="Table Text Indent 3"/>
    <w:basedOn w:val="TableTextIndent2"/>
    <w:qFormat/>
    <w:rsid w:val="00E23996"/>
    <w:pPr>
      <w:ind w:left="1080"/>
    </w:pPr>
  </w:style>
  <w:style w:type="paragraph" w:styleId="TOAHeading">
    <w:name w:val="toa heading"/>
    <w:basedOn w:val="Normal"/>
    <w:next w:val="Normal"/>
    <w:rsid w:val="00507385"/>
    <w:pPr>
      <w:spacing w:before="120"/>
    </w:pPr>
    <w:rPr>
      <w:rFonts w:ascii="Arial" w:hAnsi="Arial" w:cs="Arial"/>
      <w:b/>
      <w:bCs/>
      <w:sz w:val="24"/>
      <w:szCs w:val="24"/>
    </w:rPr>
  </w:style>
  <w:style w:type="paragraph" w:customStyle="1" w:styleId="Image">
    <w:name w:val="Image"/>
    <w:basedOn w:val="Normal"/>
    <w:qFormat/>
    <w:rsid w:val="00507385"/>
    <w:pPr>
      <w:jc w:val="center"/>
    </w:pPr>
  </w:style>
  <w:style w:type="character" w:customStyle="1" w:styleId="HeaderChar">
    <w:name w:val="Header Char"/>
    <w:basedOn w:val="DefaultParagraphFont"/>
    <w:link w:val="Header"/>
    <w:rsid w:val="00507385"/>
    <w:rPr>
      <w:rFonts w:eastAsia="Batang"/>
      <w:color w:val="000000" w:themeColor="text1"/>
      <w:lang w:eastAsia="ko-KR"/>
    </w:rPr>
  </w:style>
  <w:style w:type="character" w:customStyle="1" w:styleId="Heading2Char">
    <w:name w:val="Heading 2 Char"/>
    <w:link w:val="Heading2"/>
    <w:uiPriority w:val="9"/>
    <w:rsid w:val="00507385"/>
    <w:rPr>
      <w:rFonts w:ascii="Arial" w:eastAsia="Batang" w:hAnsi="Arial" w:cs="Arial"/>
      <w:b/>
      <w:bCs/>
      <w:iCs/>
      <w:color w:val="000000" w:themeColor="text1"/>
      <w:sz w:val="32"/>
      <w:szCs w:val="32"/>
      <w:lang w:eastAsia="ko-KR"/>
    </w:rPr>
  </w:style>
  <w:style w:type="character" w:customStyle="1" w:styleId="Heading5Char">
    <w:name w:val="Heading 5 Char"/>
    <w:link w:val="Heading5"/>
    <w:uiPriority w:val="9"/>
    <w:rsid w:val="00507385"/>
    <w:rPr>
      <w:rFonts w:ascii="Arial" w:eastAsia="Batang" w:hAnsi="Arial"/>
      <w:b/>
      <w:bCs/>
      <w:iCs/>
      <w:color w:val="000000" w:themeColor="text1"/>
      <w:sz w:val="24"/>
      <w:szCs w:val="26"/>
      <w:lang w:eastAsia="ko-KR"/>
    </w:rPr>
  </w:style>
  <w:style w:type="character" w:customStyle="1" w:styleId="Heading8Char">
    <w:name w:val="Heading 8 Char"/>
    <w:link w:val="Heading8"/>
    <w:uiPriority w:val="9"/>
    <w:rsid w:val="00507385"/>
    <w:rPr>
      <w:rFonts w:ascii="Arial" w:eastAsia="Batang" w:hAnsi="Arial"/>
      <w:b/>
      <w:iCs/>
      <w:color w:val="000000" w:themeColor="text1"/>
      <w:sz w:val="22"/>
      <w:szCs w:val="22"/>
      <w:lang w:eastAsia="ko-KR"/>
    </w:rPr>
  </w:style>
  <w:style w:type="character" w:styleId="LineNumber">
    <w:name w:val="line number"/>
    <w:rsid w:val="00507385"/>
    <w:rPr>
      <w:sz w:val="20"/>
    </w:rPr>
  </w:style>
  <w:style w:type="paragraph" w:customStyle="1" w:styleId="ListBulletIndent3">
    <w:name w:val="List Bullet Indent 3"/>
    <w:basedOn w:val="ListBulletIndent"/>
    <w:qFormat/>
    <w:rsid w:val="00507385"/>
    <w:pPr>
      <w:tabs>
        <w:tab w:val="clear" w:pos="1080"/>
        <w:tab w:val="left" w:pos="1800"/>
      </w:tabs>
      <w:ind w:left="1800"/>
    </w:pPr>
  </w:style>
  <w:style w:type="paragraph" w:customStyle="1" w:styleId="ListBulletIndent4">
    <w:name w:val="List Bullet Indent 4"/>
    <w:basedOn w:val="ListBullet2"/>
    <w:qFormat/>
    <w:rsid w:val="00507385"/>
    <w:pPr>
      <w:numPr>
        <w:numId w:val="29"/>
      </w:numPr>
      <w:tabs>
        <w:tab w:val="clear" w:pos="1080"/>
        <w:tab w:val="left" w:pos="2160"/>
      </w:tabs>
      <w:ind w:left="2160"/>
    </w:pPr>
  </w:style>
  <w:style w:type="paragraph" w:customStyle="1" w:styleId="VASeal">
    <w:name w:val="VA Seal"/>
    <w:basedOn w:val="Normal"/>
    <w:qFormat/>
    <w:rsid w:val="00507385"/>
    <w:pPr>
      <w:spacing w:before="960" w:after="960"/>
      <w:jc w:val="center"/>
    </w:pPr>
    <w:rPr>
      <w:rFonts w:ascii="Arial" w:eastAsia="Batang" w:hAnsi="Arial"/>
      <w:sz w:val="20"/>
      <w:szCs w:val="24"/>
      <w:lang w:eastAsia="ko-KR"/>
    </w:rPr>
  </w:style>
  <w:style w:type="paragraph" w:customStyle="1" w:styleId="ListBullet2Indent">
    <w:name w:val="List Bullet 2 Indent"/>
    <w:basedOn w:val="ListBullet2"/>
    <w:qFormat/>
    <w:rsid w:val="00507385"/>
    <w:pPr>
      <w:numPr>
        <w:numId w:val="27"/>
      </w:numPr>
      <w:tabs>
        <w:tab w:val="clear" w:pos="1080"/>
        <w:tab w:val="left" w:pos="1440"/>
      </w:tabs>
      <w:ind w:left="1440"/>
    </w:pPr>
  </w:style>
  <w:style w:type="paragraph" w:customStyle="1" w:styleId="Title2">
    <w:name w:val="Title 2"/>
    <w:basedOn w:val="Title"/>
    <w:autoRedefine/>
    <w:qFormat/>
    <w:rsid w:val="00507385"/>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nhideWhenUsed="1"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7385"/>
    <w:rPr>
      <w:color w:val="000000" w:themeColor="text1"/>
      <w:sz w:val="22"/>
      <w:szCs w:val="22"/>
    </w:rPr>
  </w:style>
  <w:style w:type="paragraph" w:styleId="Heading1">
    <w:name w:val="heading 1"/>
    <w:basedOn w:val="Normal"/>
    <w:next w:val="BodyText"/>
    <w:link w:val="Heading1Char"/>
    <w:autoRedefine/>
    <w:uiPriority w:val="9"/>
    <w:qFormat/>
    <w:rsid w:val="00507385"/>
    <w:pPr>
      <w:keepNext/>
      <w:keepLines/>
      <w:numPr>
        <w:numId w:val="30"/>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507385"/>
    <w:pPr>
      <w:keepNext/>
      <w:keepLines/>
      <w:numPr>
        <w:ilvl w:val="1"/>
        <w:numId w:val="30"/>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507385"/>
    <w:pPr>
      <w:keepNext/>
      <w:keepLines/>
      <w:numPr>
        <w:ilvl w:val="2"/>
        <w:numId w:val="30"/>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507385"/>
    <w:pPr>
      <w:keepNext/>
      <w:keepLines/>
      <w:numPr>
        <w:ilvl w:val="3"/>
        <w:numId w:val="30"/>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507385"/>
    <w:pPr>
      <w:keepNext/>
      <w:keepLines/>
      <w:numPr>
        <w:ilvl w:val="4"/>
        <w:numId w:val="30"/>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507385"/>
    <w:pPr>
      <w:keepNext/>
      <w:keepLines/>
      <w:numPr>
        <w:ilvl w:val="5"/>
        <w:numId w:val="30"/>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507385"/>
    <w:pPr>
      <w:keepNext/>
      <w:keepLines/>
      <w:numPr>
        <w:ilvl w:val="6"/>
        <w:numId w:val="30"/>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507385"/>
    <w:pPr>
      <w:keepNext/>
      <w:keepLines/>
      <w:numPr>
        <w:ilvl w:val="7"/>
        <w:numId w:val="30"/>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507385"/>
    <w:pPr>
      <w:numPr>
        <w:ilvl w:val="8"/>
        <w:numId w:val="30"/>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5073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7385"/>
  </w:style>
  <w:style w:type="paragraph" w:styleId="TOC1">
    <w:name w:val="toc 1"/>
    <w:basedOn w:val="TOC2"/>
    <w:next w:val="Normal"/>
    <w:autoRedefine/>
    <w:uiPriority w:val="39"/>
    <w:qFormat/>
    <w:rsid w:val="00507385"/>
    <w:pPr>
      <w:keepNext/>
      <w:keepLines/>
      <w:tabs>
        <w:tab w:val="clear" w:pos="1260"/>
        <w:tab w:val="left" w:pos="540"/>
      </w:tabs>
      <w:spacing w:before="240" w:after="120"/>
      <w:ind w:left="547" w:hanging="547"/>
    </w:pPr>
    <w:rPr>
      <w:b/>
      <w:noProof/>
    </w:rPr>
  </w:style>
  <w:style w:type="paragraph" w:styleId="TOC2">
    <w:name w:val="toc 2"/>
    <w:basedOn w:val="Normal"/>
    <w:next w:val="Normal"/>
    <w:autoRedefine/>
    <w:uiPriority w:val="39"/>
    <w:qFormat/>
    <w:rsid w:val="00507385"/>
    <w:pPr>
      <w:tabs>
        <w:tab w:val="left" w:pos="1260"/>
        <w:tab w:val="right" w:leader="dot" w:pos="9360"/>
      </w:tabs>
      <w:spacing w:before="120"/>
      <w:ind w:left="1267" w:hanging="720"/>
    </w:pPr>
    <w:rPr>
      <w:rFonts w:eastAsia="Batang"/>
      <w:szCs w:val="24"/>
      <w:lang w:eastAsia="ko-KR"/>
    </w:rPr>
  </w:style>
  <w:style w:type="paragraph" w:styleId="Caption">
    <w:name w:val="caption"/>
    <w:basedOn w:val="Normal"/>
    <w:next w:val="Normal"/>
    <w:link w:val="CaptionChar"/>
    <w:qFormat/>
    <w:rsid w:val="00507385"/>
    <w:pPr>
      <w:keepNext/>
      <w:keepLines/>
      <w:spacing w:before="120" w:after="60"/>
      <w:jc w:val="center"/>
    </w:pPr>
    <w:rPr>
      <w:rFonts w:ascii="Arial" w:hAnsi="Arial"/>
      <w:b/>
      <w:kern w:val="2"/>
      <w:sz w:val="20"/>
      <w:szCs w:val="20"/>
    </w:rPr>
  </w:style>
  <w:style w:type="paragraph" w:styleId="Index1">
    <w:name w:val="index 1"/>
    <w:basedOn w:val="Normal"/>
    <w:next w:val="Normal"/>
    <w:autoRedefine/>
    <w:uiPriority w:val="99"/>
    <w:qFormat/>
    <w:rsid w:val="00507385"/>
    <w:pPr>
      <w:ind w:left="220" w:hanging="220"/>
    </w:pPr>
    <w:rPr>
      <w:rFonts w:eastAsia="Batang" w:cs="Calibri"/>
      <w:szCs w:val="18"/>
      <w:lang w:eastAsia="ko-KR"/>
    </w:rPr>
  </w:style>
  <w:style w:type="paragraph" w:styleId="IndexHeading">
    <w:name w:val="index heading"/>
    <w:basedOn w:val="Normal"/>
    <w:next w:val="Index1"/>
    <w:autoRedefine/>
    <w:uiPriority w:val="99"/>
    <w:qFormat/>
    <w:rsid w:val="00507385"/>
    <w:pPr>
      <w:keepNext/>
      <w:keepLines/>
      <w:tabs>
        <w:tab w:val="right" w:pos="4310"/>
      </w:tabs>
      <w:spacing w:before="360" w:after="120"/>
      <w:ind w:left="144"/>
    </w:pPr>
    <w:rPr>
      <w:rFonts w:ascii="Arial Bold" w:eastAsia="Batang" w:hAnsi="Arial Bold"/>
      <w:b/>
      <w:bCs/>
      <w:sz w:val="28"/>
      <w:szCs w:val="28"/>
      <w:lang w:eastAsia="ko-KR"/>
    </w:rPr>
  </w:style>
  <w:style w:type="paragraph" w:styleId="Index2">
    <w:name w:val="index 2"/>
    <w:basedOn w:val="Normal"/>
    <w:next w:val="Normal"/>
    <w:autoRedefine/>
    <w:uiPriority w:val="99"/>
    <w:qFormat/>
    <w:rsid w:val="00507385"/>
    <w:pPr>
      <w:ind w:left="440" w:hanging="220"/>
    </w:pPr>
    <w:rPr>
      <w:rFonts w:eastAsia="Batang" w:cs="Calibri"/>
      <w:szCs w:val="18"/>
      <w:lang w:eastAsia="ko-KR"/>
    </w:rPr>
  </w:style>
  <w:style w:type="character" w:styleId="PageNumber">
    <w:name w:val="page number"/>
    <w:basedOn w:val="DefaultParagraphFont"/>
    <w:rsid w:val="00507385"/>
  </w:style>
  <w:style w:type="paragraph" w:styleId="Footer">
    <w:name w:val="footer"/>
    <w:basedOn w:val="Normal"/>
    <w:link w:val="FooterChar"/>
    <w:qFormat/>
    <w:rsid w:val="00507385"/>
    <w:pPr>
      <w:tabs>
        <w:tab w:val="center" w:pos="4680"/>
        <w:tab w:val="right" w:pos="9360"/>
      </w:tabs>
    </w:pPr>
    <w:rPr>
      <w:rFonts w:eastAsia="Batang"/>
      <w:sz w:val="20"/>
      <w:szCs w:val="20"/>
      <w:lang w:eastAsia="ko-KR"/>
    </w:rPr>
  </w:style>
  <w:style w:type="paragraph" w:styleId="Header">
    <w:name w:val="header"/>
    <w:basedOn w:val="Normal"/>
    <w:link w:val="HeaderChar"/>
    <w:qFormat/>
    <w:rsid w:val="00507385"/>
    <w:pPr>
      <w:tabs>
        <w:tab w:val="center" w:pos="4680"/>
        <w:tab w:val="right" w:pos="9360"/>
      </w:tabs>
    </w:pPr>
    <w:rPr>
      <w:rFonts w:eastAsia="Batang"/>
      <w:sz w:val="20"/>
      <w:szCs w:val="20"/>
      <w:lang w:eastAsia="ko-KR"/>
    </w:rPr>
  </w:style>
  <w:style w:type="character" w:styleId="Hyperlink">
    <w:name w:val="Hyperlink"/>
    <w:uiPriority w:val="99"/>
    <w:rsid w:val="00507385"/>
    <w:rPr>
      <w:color w:val="0000FF"/>
      <w:u w:val="single"/>
    </w:rPr>
  </w:style>
  <w:style w:type="paragraph" w:styleId="BodyTextIndent">
    <w:name w:val="Body Text Indent"/>
    <w:basedOn w:val="Normal"/>
    <w:link w:val="BodyTextIndentChar"/>
    <w:qFormat/>
    <w:rsid w:val="00507385"/>
    <w:pPr>
      <w:spacing w:before="120" w:after="120"/>
      <w:ind w:left="360"/>
    </w:pPr>
    <w:rPr>
      <w:rFonts w:eastAsia="Batang"/>
      <w:szCs w:val="24"/>
      <w:lang w:eastAsia="ko-KR"/>
    </w:rPr>
  </w:style>
  <w:style w:type="paragraph" w:styleId="TOC4">
    <w:name w:val="toc 4"/>
    <w:basedOn w:val="Normal"/>
    <w:next w:val="Normal"/>
    <w:autoRedefine/>
    <w:uiPriority w:val="39"/>
    <w:qFormat/>
    <w:rsid w:val="00507385"/>
    <w:pPr>
      <w:tabs>
        <w:tab w:val="left" w:pos="3060"/>
        <w:tab w:val="right" w:leader="dot" w:pos="9360"/>
      </w:tabs>
      <w:spacing w:before="120"/>
      <w:ind w:left="3067" w:hanging="907"/>
    </w:pPr>
    <w:rPr>
      <w:rFonts w:eastAsia="Batang"/>
      <w:szCs w:val="24"/>
      <w:lang w:eastAsia="ko-KR"/>
    </w:rPr>
  </w:style>
  <w:style w:type="paragraph" w:styleId="BodyText">
    <w:name w:val="Body Text"/>
    <w:basedOn w:val="Normal"/>
    <w:link w:val="BodyTextChar"/>
    <w:uiPriority w:val="99"/>
    <w:qFormat/>
    <w:rsid w:val="00507385"/>
    <w:pPr>
      <w:spacing w:before="120" w:after="120"/>
    </w:pPr>
    <w:rPr>
      <w:rFonts w:eastAsia="Batang"/>
      <w:szCs w:val="24"/>
      <w:lang w:eastAsia="ko-KR"/>
    </w:rPr>
  </w:style>
  <w:style w:type="paragraph" w:styleId="TOC3">
    <w:name w:val="toc 3"/>
    <w:basedOn w:val="Normal"/>
    <w:next w:val="Normal"/>
    <w:autoRedefine/>
    <w:uiPriority w:val="39"/>
    <w:qFormat/>
    <w:rsid w:val="00507385"/>
    <w:pPr>
      <w:tabs>
        <w:tab w:val="left" w:pos="2160"/>
        <w:tab w:val="right" w:leader="dot" w:pos="9360"/>
      </w:tabs>
      <w:spacing w:before="120"/>
      <w:ind w:left="2174" w:hanging="907"/>
    </w:pPr>
    <w:rPr>
      <w:rFonts w:eastAsia="Batang"/>
      <w:szCs w:val="24"/>
      <w:lang w:eastAsia="ko-KR"/>
    </w:rPr>
  </w:style>
  <w:style w:type="paragraph" w:styleId="TOC5">
    <w:name w:val="toc 5"/>
    <w:basedOn w:val="Normal"/>
    <w:next w:val="Normal"/>
    <w:autoRedefine/>
    <w:uiPriority w:val="39"/>
    <w:qFormat/>
    <w:rsid w:val="00507385"/>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507385"/>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507385"/>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507385"/>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507385"/>
    <w:pPr>
      <w:tabs>
        <w:tab w:val="right" w:leader="dot" w:pos="9350"/>
      </w:tabs>
      <w:spacing w:before="120"/>
    </w:pPr>
    <w:rPr>
      <w:rFonts w:eastAsia="Batang"/>
      <w:szCs w:val="24"/>
      <w:lang w:eastAsia="ko-KR"/>
    </w:rPr>
  </w:style>
  <w:style w:type="character" w:styleId="FollowedHyperlink">
    <w:name w:val="FollowedHyperlink"/>
    <w:rsid w:val="00507385"/>
    <w:rPr>
      <w:color w:val="800080"/>
      <w:u w:val="single"/>
    </w:rPr>
  </w:style>
  <w:style w:type="paragraph" w:styleId="Index3">
    <w:name w:val="index 3"/>
    <w:basedOn w:val="Normal"/>
    <w:next w:val="Normal"/>
    <w:autoRedefine/>
    <w:uiPriority w:val="99"/>
    <w:qFormat/>
    <w:rsid w:val="00507385"/>
    <w:pPr>
      <w:ind w:left="660" w:hanging="220"/>
    </w:pPr>
    <w:rPr>
      <w:rFonts w:eastAsia="Batang" w:cs="Calibri"/>
      <w:szCs w:val="18"/>
      <w:lang w:eastAsia="ko-KR"/>
    </w:rPr>
  </w:style>
  <w:style w:type="paragraph" w:styleId="Index4">
    <w:name w:val="index 4"/>
    <w:basedOn w:val="Normal"/>
    <w:next w:val="Normal"/>
    <w:autoRedefine/>
    <w:uiPriority w:val="99"/>
    <w:qFormat/>
    <w:rsid w:val="00507385"/>
    <w:pPr>
      <w:ind w:left="880" w:hanging="220"/>
    </w:pPr>
    <w:rPr>
      <w:rFonts w:eastAsia="Batang" w:cs="Calibri"/>
      <w:szCs w:val="18"/>
      <w:lang w:eastAsia="ko-KR"/>
    </w:rPr>
  </w:style>
  <w:style w:type="paragraph" w:styleId="Index5">
    <w:name w:val="index 5"/>
    <w:basedOn w:val="Normal"/>
    <w:next w:val="Normal"/>
    <w:autoRedefine/>
    <w:qFormat/>
    <w:rsid w:val="00507385"/>
    <w:pPr>
      <w:ind w:left="1100" w:hanging="220"/>
    </w:pPr>
    <w:rPr>
      <w:rFonts w:eastAsia="Batang" w:cs="Calibri"/>
      <w:szCs w:val="18"/>
      <w:lang w:eastAsia="ko-KR"/>
    </w:rPr>
  </w:style>
  <w:style w:type="paragraph" w:styleId="Index6">
    <w:name w:val="index 6"/>
    <w:basedOn w:val="Normal"/>
    <w:next w:val="Normal"/>
    <w:autoRedefine/>
    <w:qFormat/>
    <w:rsid w:val="00507385"/>
    <w:pPr>
      <w:ind w:left="1320" w:hanging="220"/>
    </w:pPr>
    <w:rPr>
      <w:rFonts w:eastAsia="Batang" w:cs="Calibri"/>
      <w:szCs w:val="18"/>
      <w:lang w:eastAsia="ko-KR"/>
    </w:rPr>
  </w:style>
  <w:style w:type="paragraph" w:styleId="Index7">
    <w:name w:val="index 7"/>
    <w:basedOn w:val="Normal"/>
    <w:next w:val="Normal"/>
    <w:autoRedefine/>
    <w:semiHidden/>
    <w:qFormat/>
    <w:rsid w:val="00507385"/>
    <w:pPr>
      <w:ind w:left="1540" w:hanging="220"/>
    </w:pPr>
    <w:rPr>
      <w:rFonts w:eastAsia="Batang" w:cs="Calibri"/>
      <w:szCs w:val="18"/>
      <w:lang w:eastAsia="ko-KR"/>
    </w:rPr>
  </w:style>
  <w:style w:type="paragraph" w:styleId="Index8">
    <w:name w:val="index 8"/>
    <w:basedOn w:val="Normal"/>
    <w:next w:val="Normal"/>
    <w:autoRedefine/>
    <w:semiHidden/>
    <w:qFormat/>
    <w:rsid w:val="00507385"/>
    <w:pPr>
      <w:ind w:left="1760" w:hanging="220"/>
    </w:pPr>
    <w:rPr>
      <w:rFonts w:eastAsia="Batang" w:cs="Calibri"/>
      <w:szCs w:val="18"/>
      <w:lang w:eastAsia="ko-KR"/>
    </w:rPr>
  </w:style>
  <w:style w:type="paragraph" w:styleId="Index9">
    <w:name w:val="index 9"/>
    <w:basedOn w:val="Normal"/>
    <w:next w:val="Normal"/>
    <w:autoRedefine/>
    <w:semiHidden/>
    <w:qFormat/>
    <w:rsid w:val="00507385"/>
    <w:pPr>
      <w:ind w:left="1980" w:hanging="220"/>
    </w:pPr>
    <w:rPr>
      <w:rFonts w:eastAsia="Batang" w:cs="Calibri"/>
      <w:szCs w:val="18"/>
      <w:lang w:eastAsia="ko-KR"/>
    </w:rPr>
  </w:style>
  <w:style w:type="paragraph" w:styleId="CommentText">
    <w:name w:val="annotation text"/>
    <w:basedOn w:val="Normal"/>
    <w:link w:val="CommentTextChar"/>
    <w:rsid w:val="00507385"/>
    <w:rPr>
      <w:sz w:val="20"/>
      <w:szCs w:val="20"/>
    </w:rPr>
  </w:style>
  <w:style w:type="paragraph" w:customStyle="1" w:styleId="Caution">
    <w:name w:val="Caution"/>
    <w:basedOn w:val="BodyText"/>
    <w:link w:val="CautionChar"/>
    <w:qFormat/>
    <w:rsid w:val="00507385"/>
    <w:pPr>
      <w:ind w:left="907" w:hanging="907"/>
    </w:pPr>
    <w:rPr>
      <w:rFonts w:ascii="Arial" w:hAnsi="Arial" w:cs="Arial"/>
      <w:b/>
      <w:sz w:val="20"/>
      <w:szCs w:val="20"/>
    </w:rPr>
  </w:style>
  <w:style w:type="paragraph" w:customStyle="1" w:styleId="TableText">
    <w:name w:val="Table Text"/>
    <w:qFormat/>
    <w:rsid w:val="00507385"/>
    <w:pPr>
      <w:overflowPunct w:val="0"/>
      <w:autoSpaceDE w:val="0"/>
      <w:autoSpaceDN w:val="0"/>
      <w:adjustRightInd w:val="0"/>
      <w:spacing w:before="60" w:after="60"/>
      <w:textAlignment w:val="baseline"/>
    </w:pPr>
    <w:rPr>
      <w:rFonts w:ascii="Arial" w:hAnsi="Arial"/>
      <w:color w:val="000000" w:themeColor="text1"/>
    </w:rPr>
  </w:style>
  <w:style w:type="paragraph" w:styleId="TableofFigures">
    <w:name w:val="table of figures"/>
    <w:basedOn w:val="Normal"/>
    <w:next w:val="Normal"/>
    <w:autoRedefine/>
    <w:uiPriority w:val="99"/>
    <w:rsid w:val="00507385"/>
    <w:pPr>
      <w:tabs>
        <w:tab w:val="right" w:leader="dot" w:pos="9350"/>
      </w:tabs>
      <w:spacing w:before="120"/>
      <w:ind w:left="446" w:hanging="446"/>
    </w:pPr>
  </w:style>
  <w:style w:type="paragraph" w:customStyle="1" w:styleId="Dialogue">
    <w:name w:val="Dialogue"/>
    <w:basedOn w:val="Normal"/>
    <w:rsid w:val="00507385"/>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HTMLPreformatted">
    <w:name w:val="HTML Preformatted"/>
    <w:basedOn w:val="Normal"/>
    <w:link w:val="HTMLPreformattedChar"/>
    <w:rsid w:val="00507385"/>
    <w:rPr>
      <w:rFonts w:ascii="Courier New" w:hAnsi="Courier New" w:cs="Courier New"/>
      <w:sz w:val="20"/>
    </w:rPr>
  </w:style>
  <w:style w:type="paragraph" w:styleId="BalloonText">
    <w:name w:val="Balloon Text"/>
    <w:basedOn w:val="Normal"/>
    <w:link w:val="BalloonTextChar"/>
    <w:rsid w:val="00507385"/>
    <w:rPr>
      <w:rFonts w:ascii="Tahoma" w:hAnsi="Tahoma" w:cs="Tahoma"/>
      <w:sz w:val="16"/>
      <w:szCs w:val="16"/>
    </w:rPr>
  </w:style>
  <w:style w:type="paragraph" w:styleId="ListBullet2">
    <w:name w:val="List Bullet 2"/>
    <w:basedOn w:val="Normal"/>
    <w:link w:val="ListBullet2Char"/>
    <w:qFormat/>
    <w:rsid w:val="00507385"/>
    <w:pPr>
      <w:numPr>
        <w:numId w:val="2"/>
      </w:numPr>
      <w:tabs>
        <w:tab w:val="left" w:pos="1080"/>
      </w:tabs>
      <w:spacing w:before="120"/>
    </w:pPr>
  </w:style>
  <w:style w:type="character" w:customStyle="1" w:styleId="Heading1Char">
    <w:name w:val="Heading 1 Char"/>
    <w:link w:val="Heading1"/>
    <w:uiPriority w:val="9"/>
    <w:rsid w:val="00507385"/>
    <w:rPr>
      <w:rFonts w:ascii="Arial" w:eastAsia="Batang" w:hAnsi="Arial" w:cs="Arial"/>
      <w:b/>
      <w:bCs/>
      <w:color w:val="000000" w:themeColor="text1"/>
      <w:kern w:val="32"/>
      <w:sz w:val="36"/>
      <w:szCs w:val="36"/>
      <w:lang w:eastAsia="ko-KR"/>
    </w:rPr>
  </w:style>
  <w:style w:type="character" w:customStyle="1" w:styleId="BodyTextChar">
    <w:name w:val="Body Text Char"/>
    <w:link w:val="BodyText"/>
    <w:uiPriority w:val="99"/>
    <w:rsid w:val="00507385"/>
    <w:rPr>
      <w:rFonts w:eastAsia="Batang"/>
      <w:color w:val="000000" w:themeColor="text1"/>
      <w:sz w:val="22"/>
      <w:szCs w:val="24"/>
      <w:lang w:eastAsia="ko-KR"/>
    </w:rPr>
  </w:style>
  <w:style w:type="character" w:customStyle="1" w:styleId="BodyTextIndentChar">
    <w:name w:val="Body Text Indent Char"/>
    <w:link w:val="BodyTextIndent"/>
    <w:rsid w:val="00507385"/>
    <w:rPr>
      <w:rFonts w:eastAsia="Batang"/>
      <w:color w:val="000000" w:themeColor="text1"/>
      <w:sz w:val="22"/>
      <w:szCs w:val="24"/>
      <w:lang w:eastAsia="ko-KR"/>
    </w:rPr>
  </w:style>
  <w:style w:type="character" w:customStyle="1" w:styleId="CommentTextChar">
    <w:name w:val="Comment Text Char"/>
    <w:basedOn w:val="DefaultParagraphFont"/>
    <w:link w:val="CommentText"/>
    <w:rsid w:val="00507385"/>
    <w:rPr>
      <w:color w:val="000000" w:themeColor="text1"/>
    </w:rPr>
  </w:style>
  <w:style w:type="paragraph" w:customStyle="1" w:styleId="AltHeading1">
    <w:name w:val="Alt Heading 1"/>
    <w:basedOn w:val="Heading1"/>
    <w:autoRedefine/>
    <w:qFormat/>
    <w:rsid w:val="00507385"/>
    <w:pPr>
      <w:ind w:left="0" w:firstLine="0"/>
    </w:pPr>
  </w:style>
  <w:style w:type="paragraph" w:customStyle="1" w:styleId="AltHeading2">
    <w:name w:val="Alt Heading 2"/>
    <w:basedOn w:val="Normal"/>
    <w:autoRedefine/>
    <w:qFormat/>
    <w:rsid w:val="00507385"/>
    <w:pPr>
      <w:keepNext/>
      <w:keepLines/>
      <w:spacing w:before="120" w:after="120"/>
    </w:pPr>
    <w:rPr>
      <w:rFonts w:ascii="Arial" w:hAnsi="Arial"/>
      <w:b/>
      <w:bCs/>
      <w:sz w:val="32"/>
      <w:szCs w:val="20"/>
    </w:rPr>
  </w:style>
  <w:style w:type="paragraph" w:customStyle="1" w:styleId="AltHeading3">
    <w:name w:val="Alt Heading 3"/>
    <w:basedOn w:val="Normal"/>
    <w:autoRedefine/>
    <w:qFormat/>
    <w:rsid w:val="00507385"/>
    <w:pPr>
      <w:keepNext/>
      <w:keepLines/>
      <w:spacing w:before="120" w:after="120"/>
    </w:pPr>
    <w:rPr>
      <w:rFonts w:ascii="Arial" w:hAnsi="Arial"/>
      <w:b/>
      <w:sz w:val="28"/>
      <w:szCs w:val="28"/>
    </w:rPr>
  </w:style>
  <w:style w:type="paragraph" w:customStyle="1" w:styleId="AltHeading4">
    <w:name w:val="Alt Heading 4"/>
    <w:basedOn w:val="BodyText"/>
    <w:autoRedefine/>
    <w:qFormat/>
    <w:rsid w:val="00507385"/>
    <w:pPr>
      <w:keepNext/>
      <w:keepLines/>
    </w:pPr>
    <w:rPr>
      <w:rFonts w:ascii="Arial" w:hAnsi="Arial" w:cs="Arial"/>
      <w:b/>
      <w:sz w:val="28"/>
      <w:szCs w:val="28"/>
    </w:rPr>
  </w:style>
  <w:style w:type="paragraph" w:customStyle="1" w:styleId="AltHeading5">
    <w:name w:val="Alt Heading 5"/>
    <w:basedOn w:val="Normal"/>
    <w:autoRedefine/>
    <w:qFormat/>
    <w:rsid w:val="00507385"/>
    <w:pPr>
      <w:keepNext/>
      <w:keepLines/>
      <w:spacing w:before="120" w:after="120"/>
    </w:pPr>
    <w:rPr>
      <w:rFonts w:ascii="Arial" w:hAnsi="Arial"/>
      <w:b/>
      <w:bCs/>
      <w:szCs w:val="20"/>
    </w:rPr>
  </w:style>
  <w:style w:type="paragraph" w:customStyle="1" w:styleId="AltHeading6">
    <w:name w:val="Alt Heading 6"/>
    <w:basedOn w:val="Normal"/>
    <w:autoRedefine/>
    <w:qFormat/>
    <w:rsid w:val="00E23996"/>
    <w:pPr>
      <w:keepNext/>
      <w:keepLines/>
      <w:spacing w:before="360" w:after="60"/>
    </w:pPr>
    <w:rPr>
      <w:rFonts w:ascii="Arial Bold" w:hAnsi="Arial Bold"/>
      <w:b/>
    </w:rPr>
  </w:style>
  <w:style w:type="paragraph" w:customStyle="1" w:styleId="APITable">
    <w:name w:val="API_Table"/>
    <w:basedOn w:val="Normal"/>
    <w:rsid w:val="00E23996"/>
    <w:pPr>
      <w:spacing w:before="120" w:after="120"/>
    </w:pPr>
  </w:style>
  <w:style w:type="paragraph" w:customStyle="1" w:styleId="APITableListBullet2">
    <w:name w:val="API Table List Bullet 2"/>
    <w:basedOn w:val="APITable"/>
    <w:qFormat/>
    <w:rsid w:val="00E23996"/>
    <w:pPr>
      <w:numPr>
        <w:numId w:val="3"/>
      </w:numPr>
      <w:spacing w:after="0"/>
    </w:pPr>
  </w:style>
  <w:style w:type="paragraph" w:customStyle="1" w:styleId="APITableCaution">
    <w:name w:val="API_Table Caution"/>
    <w:basedOn w:val="Normal"/>
    <w:qFormat/>
    <w:rsid w:val="00E23996"/>
    <w:pPr>
      <w:spacing w:before="60" w:after="60"/>
      <w:ind w:left="720" w:hanging="720"/>
    </w:pPr>
    <w:rPr>
      <w:rFonts w:ascii="Arial Bold" w:hAnsi="Arial Bold"/>
      <w:b/>
      <w:sz w:val="20"/>
    </w:rPr>
  </w:style>
  <w:style w:type="paragraph" w:customStyle="1" w:styleId="APITableCode">
    <w:name w:val="API_Table Code"/>
    <w:basedOn w:val="APITable"/>
    <w:qFormat/>
    <w:rsid w:val="00E23996"/>
    <w:pPr>
      <w:spacing w:before="0" w:after="0"/>
      <w:ind w:left="360"/>
    </w:pPr>
    <w:rPr>
      <w:rFonts w:ascii="Courier New" w:hAnsi="Courier New" w:cs="Courier New"/>
      <w:sz w:val="18"/>
      <w:szCs w:val="18"/>
    </w:rPr>
  </w:style>
  <w:style w:type="paragraph" w:customStyle="1" w:styleId="APITableFormat">
    <w:name w:val="API_Table Format"/>
    <w:basedOn w:val="Normal"/>
    <w:qFormat/>
    <w:rsid w:val="00E23996"/>
    <w:pPr>
      <w:spacing w:before="120" w:after="120"/>
    </w:pPr>
    <w:rPr>
      <w:rFonts w:ascii="Courier New" w:hAnsi="Courier New" w:cs="Courier New"/>
      <w:sz w:val="18"/>
      <w:szCs w:val="18"/>
    </w:rPr>
  </w:style>
  <w:style w:type="paragraph" w:customStyle="1" w:styleId="APITableListBullet">
    <w:name w:val="API_Table List Bullet"/>
    <w:basedOn w:val="APITable"/>
    <w:qFormat/>
    <w:rsid w:val="00E23996"/>
    <w:pPr>
      <w:numPr>
        <w:numId w:val="4"/>
      </w:numPr>
      <w:spacing w:before="60" w:after="60"/>
    </w:pPr>
  </w:style>
  <w:style w:type="paragraph" w:styleId="ListNumber">
    <w:name w:val="List Number"/>
    <w:basedOn w:val="Normal"/>
    <w:link w:val="ListNumberChar"/>
    <w:qFormat/>
    <w:rsid w:val="00507385"/>
    <w:pPr>
      <w:numPr>
        <w:numId w:val="5"/>
      </w:numPr>
      <w:tabs>
        <w:tab w:val="clear" w:pos="360"/>
        <w:tab w:val="left" w:pos="720"/>
      </w:tabs>
      <w:spacing w:before="120"/>
      <w:ind w:left="720"/>
    </w:pPr>
  </w:style>
  <w:style w:type="character" w:customStyle="1" w:styleId="ListNumberChar">
    <w:name w:val="List Number Char"/>
    <w:link w:val="ListNumber"/>
    <w:locked/>
    <w:rsid w:val="00507385"/>
    <w:rPr>
      <w:color w:val="000000" w:themeColor="text1"/>
      <w:sz w:val="22"/>
      <w:szCs w:val="22"/>
    </w:rPr>
  </w:style>
  <w:style w:type="paragraph" w:customStyle="1" w:styleId="APITableListNumber">
    <w:name w:val="API_Table List Number"/>
    <w:basedOn w:val="ListNumber"/>
    <w:qFormat/>
    <w:rsid w:val="00E23996"/>
    <w:pPr>
      <w:numPr>
        <w:numId w:val="0"/>
      </w:numPr>
      <w:ind w:left="730" w:hanging="360"/>
    </w:pPr>
  </w:style>
  <w:style w:type="paragraph" w:customStyle="1" w:styleId="APITableNote">
    <w:name w:val="API_Table Note"/>
    <w:basedOn w:val="APITable"/>
    <w:qFormat/>
    <w:rsid w:val="00E23996"/>
    <w:pPr>
      <w:spacing w:before="60" w:after="60"/>
      <w:ind w:left="533" w:hanging="533"/>
    </w:pPr>
  </w:style>
  <w:style w:type="character" w:customStyle="1" w:styleId="Heading6Char">
    <w:name w:val="Heading 6 Char"/>
    <w:link w:val="Heading6"/>
    <w:uiPriority w:val="9"/>
    <w:rsid w:val="00507385"/>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507385"/>
    <w:rPr>
      <w:rFonts w:ascii="Arial" w:eastAsia="Batang" w:hAnsi="Arial"/>
      <w:b/>
      <w:color w:val="000000" w:themeColor="text1"/>
      <w:sz w:val="22"/>
      <w:szCs w:val="24"/>
      <w:lang w:eastAsia="ko-KR"/>
    </w:rPr>
  </w:style>
  <w:style w:type="character" w:customStyle="1" w:styleId="Heading9Char">
    <w:name w:val="Heading 9 Char"/>
    <w:basedOn w:val="DefaultParagraphFont"/>
    <w:link w:val="Heading9"/>
    <w:rsid w:val="00507385"/>
    <w:rPr>
      <w:rFonts w:ascii="Arial" w:hAnsi="Arial" w:cs="Arial"/>
      <w:b/>
      <w:color w:val="000000" w:themeColor="text1"/>
      <w:sz w:val="22"/>
      <w:szCs w:val="22"/>
    </w:rPr>
  </w:style>
  <w:style w:type="numbering" w:styleId="ArticleSection">
    <w:name w:val="Outline List 3"/>
    <w:basedOn w:val="NoList"/>
    <w:rsid w:val="00E23996"/>
    <w:pPr>
      <w:numPr>
        <w:numId w:val="6"/>
      </w:numPr>
    </w:pPr>
  </w:style>
  <w:style w:type="character" w:customStyle="1" w:styleId="BalloonTextChar">
    <w:name w:val="Balloon Text Char"/>
    <w:basedOn w:val="DefaultParagraphFont"/>
    <w:link w:val="BalloonText"/>
    <w:rsid w:val="00507385"/>
    <w:rPr>
      <w:rFonts w:ascii="Tahoma" w:hAnsi="Tahoma" w:cs="Tahoma"/>
      <w:color w:val="000000" w:themeColor="text1"/>
      <w:sz w:val="16"/>
      <w:szCs w:val="16"/>
    </w:rPr>
  </w:style>
  <w:style w:type="paragraph" w:styleId="Bibliography">
    <w:name w:val="Bibliography"/>
    <w:basedOn w:val="Normal"/>
    <w:next w:val="Normal"/>
    <w:uiPriority w:val="37"/>
    <w:semiHidden/>
    <w:unhideWhenUsed/>
    <w:rsid w:val="00507385"/>
  </w:style>
  <w:style w:type="paragraph" w:styleId="BlockText">
    <w:name w:val="Block Text"/>
    <w:basedOn w:val="Normal"/>
    <w:rsid w:val="00507385"/>
    <w:pPr>
      <w:spacing w:after="120"/>
      <w:ind w:left="1440" w:right="1440"/>
    </w:pPr>
  </w:style>
  <w:style w:type="paragraph" w:styleId="BodyText2">
    <w:name w:val="Body Text 2"/>
    <w:basedOn w:val="Normal"/>
    <w:link w:val="BodyText2Char"/>
    <w:uiPriority w:val="99"/>
    <w:qFormat/>
    <w:rsid w:val="00507385"/>
    <w:pPr>
      <w:spacing w:before="120" w:after="120"/>
      <w:ind w:left="360"/>
    </w:pPr>
    <w:rPr>
      <w:rFonts w:eastAsia="Batang"/>
      <w:szCs w:val="24"/>
      <w:lang w:eastAsia="ko-KR"/>
    </w:rPr>
  </w:style>
  <w:style w:type="character" w:customStyle="1" w:styleId="BodyText2Char">
    <w:name w:val="Body Text 2 Char"/>
    <w:link w:val="BodyText2"/>
    <w:uiPriority w:val="99"/>
    <w:rsid w:val="00507385"/>
    <w:rPr>
      <w:rFonts w:eastAsia="Batang"/>
      <w:color w:val="000000" w:themeColor="text1"/>
      <w:sz w:val="22"/>
      <w:szCs w:val="24"/>
      <w:lang w:eastAsia="ko-KR"/>
    </w:rPr>
  </w:style>
  <w:style w:type="paragraph" w:styleId="BodyText3">
    <w:name w:val="Body Text 3"/>
    <w:basedOn w:val="Normal"/>
    <w:link w:val="BodyText3Char"/>
    <w:qFormat/>
    <w:rsid w:val="00507385"/>
    <w:pPr>
      <w:spacing w:before="120" w:after="120"/>
      <w:ind w:left="720"/>
    </w:pPr>
    <w:rPr>
      <w:rFonts w:eastAsia="Batang"/>
      <w:lang w:eastAsia="ko-KR"/>
    </w:rPr>
  </w:style>
  <w:style w:type="character" w:customStyle="1" w:styleId="BodyText3Char">
    <w:name w:val="Body Text 3 Char"/>
    <w:link w:val="BodyText3"/>
    <w:rsid w:val="00507385"/>
    <w:rPr>
      <w:rFonts w:eastAsia="Batang"/>
      <w:color w:val="000000" w:themeColor="text1"/>
      <w:sz w:val="22"/>
      <w:szCs w:val="22"/>
      <w:lang w:eastAsia="ko-KR"/>
    </w:rPr>
  </w:style>
  <w:style w:type="paragraph" w:customStyle="1" w:styleId="BodyText4">
    <w:name w:val="Body Text 4"/>
    <w:basedOn w:val="BodyText3"/>
    <w:qFormat/>
    <w:rsid w:val="00507385"/>
    <w:pPr>
      <w:ind w:left="1080"/>
    </w:pPr>
    <w:rPr>
      <w:rFonts w:eastAsia="Times New Roman"/>
      <w:lang w:eastAsia="en-US"/>
    </w:rPr>
  </w:style>
  <w:style w:type="paragraph" w:customStyle="1" w:styleId="BodyText5">
    <w:name w:val="Body Text 5"/>
    <w:basedOn w:val="BodyText4"/>
    <w:qFormat/>
    <w:rsid w:val="00507385"/>
    <w:pPr>
      <w:ind w:left="1440"/>
    </w:pPr>
    <w:rPr>
      <w:rFonts w:eastAsia="Batang"/>
      <w:szCs w:val="16"/>
    </w:rPr>
  </w:style>
  <w:style w:type="paragraph" w:customStyle="1" w:styleId="BodyText6">
    <w:name w:val="Body Text 6"/>
    <w:basedOn w:val="BodyText4"/>
    <w:qFormat/>
    <w:rsid w:val="00507385"/>
    <w:pPr>
      <w:spacing w:before="0" w:after="0"/>
      <w:ind w:left="1800"/>
    </w:pPr>
  </w:style>
  <w:style w:type="paragraph" w:styleId="BodyTextFirstIndent">
    <w:name w:val="Body Text First Indent"/>
    <w:basedOn w:val="BodyText"/>
    <w:link w:val="BodyTextFirstIndentChar"/>
    <w:uiPriority w:val="99"/>
    <w:qFormat/>
    <w:rsid w:val="00507385"/>
    <w:pPr>
      <w:ind w:left="360"/>
    </w:pPr>
    <w:rPr>
      <w:rFonts w:eastAsia="Times New Roman"/>
      <w:lang w:eastAsia="en-US"/>
    </w:rPr>
  </w:style>
  <w:style w:type="character" w:customStyle="1" w:styleId="BodyTextFirstIndentChar">
    <w:name w:val="Body Text First Indent Char"/>
    <w:link w:val="BodyTextFirstIndent"/>
    <w:uiPriority w:val="99"/>
    <w:rsid w:val="00507385"/>
    <w:rPr>
      <w:color w:val="000000" w:themeColor="text1"/>
      <w:sz w:val="22"/>
      <w:szCs w:val="24"/>
    </w:rPr>
  </w:style>
  <w:style w:type="paragraph" w:styleId="BodyTextFirstIndent2">
    <w:name w:val="Body Text First Indent 2"/>
    <w:basedOn w:val="BodyTextIndent"/>
    <w:link w:val="BodyTextFirstIndent2Char"/>
    <w:uiPriority w:val="99"/>
    <w:qFormat/>
    <w:rsid w:val="00507385"/>
    <w:pPr>
      <w:ind w:left="720"/>
    </w:pPr>
    <w:rPr>
      <w:rFonts w:eastAsia="Times New Roman"/>
      <w:szCs w:val="20"/>
      <w:lang w:eastAsia="en-US"/>
    </w:rPr>
  </w:style>
  <w:style w:type="character" w:customStyle="1" w:styleId="BodyTextFirstIndent2Char">
    <w:name w:val="Body Text First Indent 2 Char"/>
    <w:link w:val="BodyTextFirstIndent2"/>
    <w:uiPriority w:val="99"/>
    <w:rsid w:val="00507385"/>
    <w:rPr>
      <w:color w:val="000000" w:themeColor="text1"/>
      <w:sz w:val="22"/>
    </w:rPr>
  </w:style>
  <w:style w:type="paragraph" w:styleId="BodyTextIndent2">
    <w:name w:val="Body Text Indent 2"/>
    <w:basedOn w:val="Normal"/>
    <w:link w:val="BodyTextIndent2Char"/>
    <w:uiPriority w:val="99"/>
    <w:qFormat/>
    <w:rsid w:val="00507385"/>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507385"/>
    <w:rPr>
      <w:rFonts w:eastAsia="Batang"/>
      <w:color w:val="000000" w:themeColor="text1"/>
      <w:sz w:val="22"/>
      <w:szCs w:val="24"/>
      <w:lang w:eastAsia="ko-KR"/>
    </w:rPr>
  </w:style>
  <w:style w:type="paragraph" w:styleId="BodyTextIndent3">
    <w:name w:val="Body Text Indent 3"/>
    <w:basedOn w:val="Normal"/>
    <w:link w:val="BodyTextIndent3Char"/>
    <w:uiPriority w:val="99"/>
    <w:qFormat/>
    <w:rsid w:val="00507385"/>
    <w:pPr>
      <w:spacing w:before="120" w:after="120"/>
      <w:ind w:left="1080"/>
    </w:pPr>
    <w:rPr>
      <w:rFonts w:cs="Courier New"/>
      <w:szCs w:val="18"/>
    </w:rPr>
  </w:style>
  <w:style w:type="character" w:customStyle="1" w:styleId="BodyTextIndent3Char">
    <w:name w:val="Body Text Indent 3 Char"/>
    <w:link w:val="BodyTextIndent3"/>
    <w:uiPriority w:val="99"/>
    <w:rsid w:val="00507385"/>
    <w:rPr>
      <w:rFonts w:cs="Courier New"/>
      <w:color w:val="000000" w:themeColor="text1"/>
      <w:sz w:val="22"/>
      <w:szCs w:val="18"/>
    </w:rPr>
  </w:style>
  <w:style w:type="paragraph" w:customStyle="1" w:styleId="BodyTextIndent4">
    <w:name w:val="Body Text Indent 4"/>
    <w:basedOn w:val="BodyTextIndent3"/>
    <w:qFormat/>
    <w:rsid w:val="00507385"/>
    <w:pPr>
      <w:ind w:left="1440"/>
    </w:pPr>
  </w:style>
  <w:style w:type="paragraph" w:customStyle="1" w:styleId="BodyTextIndent5">
    <w:name w:val="Body Text Indent 5"/>
    <w:basedOn w:val="BodyTextIndent4"/>
    <w:qFormat/>
    <w:rsid w:val="00507385"/>
    <w:pPr>
      <w:ind w:left="1800"/>
    </w:pPr>
  </w:style>
  <w:style w:type="character" w:styleId="BookTitle">
    <w:name w:val="Book Title"/>
    <w:uiPriority w:val="33"/>
    <w:qFormat/>
    <w:rsid w:val="00E23996"/>
    <w:rPr>
      <w:b/>
      <w:bCs/>
      <w:smallCaps/>
      <w:spacing w:val="5"/>
    </w:rPr>
  </w:style>
  <w:style w:type="paragraph" w:customStyle="1" w:styleId="CalloutText">
    <w:name w:val="Callout Text"/>
    <w:basedOn w:val="Normal"/>
    <w:qFormat/>
    <w:rsid w:val="00507385"/>
    <w:rPr>
      <w:rFonts w:ascii="Arial" w:hAnsi="Arial" w:cs="Arial"/>
      <w:b/>
      <w:bCs/>
      <w:sz w:val="20"/>
    </w:rPr>
  </w:style>
  <w:style w:type="paragraph" w:customStyle="1" w:styleId="CalloutTextSmall">
    <w:name w:val="Callout Text Small"/>
    <w:basedOn w:val="Normal"/>
    <w:qFormat/>
    <w:rsid w:val="00E23996"/>
    <w:rPr>
      <w:rFonts w:ascii="Arial" w:hAnsi="Arial" w:cs="Arial"/>
      <w:b/>
      <w:sz w:val="14"/>
      <w:szCs w:val="14"/>
    </w:rPr>
  </w:style>
  <w:style w:type="character" w:customStyle="1" w:styleId="CaptionChar">
    <w:name w:val="Caption Char"/>
    <w:link w:val="Caption"/>
    <w:locked/>
    <w:rsid w:val="00E23996"/>
    <w:rPr>
      <w:rFonts w:ascii="Arial" w:hAnsi="Arial"/>
      <w:b/>
      <w:color w:val="000000" w:themeColor="text1"/>
      <w:kern w:val="2"/>
    </w:rPr>
  </w:style>
  <w:style w:type="character" w:customStyle="1" w:styleId="CautionChar">
    <w:name w:val="Caution Char"/>
    <w:link w:val="Caution"/>
    <w:locked/>
    <w:rsid w:val="00507385"/>
    <w:rPr>
      <w:rFonts w:ascii="Arial" w:eastAsia="Batang" w:hAnsi="Arial" w:cs="Arial"/>
      <w:b/>
      <w:color w:val="000000" w:themeColor="text1"/>
      <w:lang w:eastAsia="ko-KR"/>
    </w:rPr>
  </w:style>
  <w:style w:type="paragraph" w:customStyle="1" w:styleId="CautionIndent">
    <w:name w:val="Caution Indent"/>
    <w:basedOn w:val="Caution"/>
    <w:qFormat/>
    <w:rsid w:val="00507385"/>
    <w:pPr>
      <w:ind w:left="1267"/>
    </w:pPr>
  </w:style>
  <w:style w:type="paragraph" w:customStyle="1" w:styleId="CautionIndent2">
    <w:name w:val="Caution Indent 2"/>
    <w:basedOn w:val="CautionIndent"/>
    <w:qFormat/>
    <w:rsid w:val="00507385"/>
    <w:pPr>
      <w:ind w:left="1627"/>
    </w:pPr>
  </w:style>
  <w:style w:type="paragraph" w:customStyle="1" w:styleId="CautionIndent3">
    <w:name w:val="Caution Indent 3"/>
    <w:basedOn w:val="CautionIndent2"/>
    <w:qFormat/>
    <w:rsid w:val="00507385"/>
    <w:pPr>
      <w:ind w:left="1987"/>
    </w:pPr>
  </w:style>
  <w:style w:type="paragraph" w:customStyle="1" w:styleId="CautionIndent4">
    <w:name w:val="Caution Indent 4"/>
    <w:basedOn w:val="CautionIndent3"/>
    <w:qFormat/>
    <w:rsid w:val="00507385"/>
    <w:pPr>
      <w:ind w:left="2347"/>
    </w:pPr>
  </w:style>
  <w:style w:type="paragraph" w:customStyle="1" w:styleId="CautionListBullet">
    <w:name w:val="Caution List Bullet"/>
    <w:basedOn w:val="Normal"/>
    <w:qFormat/>
    <w:rsid w:val="00E23996"/>
    <w:pPr>
      <w:tabs>
        <w:tab w:val="left" w:pos="1800"/>
      </w:tabs>
      <w:spacing w:before="120"/>
      <w:ind w:left="1800" w:hanging="360"/>
    </w:pPr>
    <w:rPr>
      <w:rFonts w:ascii="Arial" w:hAnsi="Arial" w:cs="Arial"/>
      <w:b/>
      <w:sz w:val="20"/>
    </w:rPr>
  </w:style>
  <w:style w:type="paragraph" w:customStyle="1" w:styleId="CautionText">
    <w:name w:val="Caution Text"/>
    <w:basedOn w:val="Normal"/>
    <w:qFormat/>
    <w:rsid w:val="00E23996"/>
    <w:pPr>
      <w:spacing w:before="360" w:after="240"/>
      <w:ind w:left="900" w:hanging="7"/>
    </w:pPr>
    <w:rPr>
      <w:rFonts w:ascii="Arial" w:hAnsi="Arial" w:cs="Arial"/>
      <w:b/>
      <w:sz w:val="20"/>
    </w:rPr>
  </w:style>
  <w:style w:type="paragraph" w:customStyle="1" w:styleId="Checklist">
    <w:name w:val="Checklist"/>
    <w:basedOn w:val="Normal"/>
    <w:qFormat/>
    <w:rsid w:val="00E23996"/>
    <w:pPr>
      <w:tabs>
        <w:tab w:val="left" w:pos="342"/>
      </w:tabs>
      <w:overflowPunct w:val="0"/>
      <w:autoSpaceDE w:val="0"/>
      <w:autoSpaceDN w:val="0"/>
      <w:adjustRightInd w:val="0"/>
      <w:spacing w:before="120" w:after="60"/>
      <w:ind w:left="360" w:hanging="360"/>
      <w:textAlignment w:val="baseline"/>
    </w:pPr>
  </w:style>
  <w:style w:type="paragraph" w:styleId="Closing">
    <w:name w:val="Closing"/>
    <w:basedOn w:val="Normal"/>
    <w:link w:val="ClosingChar"/>
    <w:rsid w:val="00507385"/>
    <w:pPr>
      <w:ind w:left="4320"/>
    </w:pPr>
  </w:style>
  <w:style w:type="character" w:customStyle="1" w:styleId="ClosingChar">
    <w:name w:val="Closing Char"/>
    <w:basedOn w:val="DefaultParagraphFont"/>
    <w:link w:val="Closing"/>
    <w:rsid w:val="00507385"/>
    <w:rPr>
      <w:color w:val="000000" w:themeColor="text1"/>
      <w:sz w:val="22"/>
      <w:szCs w:val="22"/>
    </w:rPr>
  </w:style>
  <w:style w:type="paragraph" w:customStyle="1" w:styleId="Code">
    <w:name w:val="Code"/>
    <w:basedOn w:val="Normal"/>
    <w:rsid w:val="00507385"/>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Example">
    <w:name w:val="Code Example"/>
    <w:basedOn w:val="Normal"/>
    <w:qFormat/>
    <w:rsid w:val="00E23996"/>
    <w:pPr>
      <w:keepNext/>
      <w:keepLines/>
      <w:ind w:left="360"/>
    </w:pPr>
    <w:rPr>
      <w:rFonts w:ascii="Courier New" w:hAnsi="Courier New" w:cs="Courier New"/>
      <w:sz w:val="18"/>
    </w:rPr>
  </w:style>
  <w:style w:type="paragraph" w:customStyle="1" w:styleId="CodeExampleIndent">
    <w:name w:val="Code Example Indent"/>
    <w:basedOn w:val="CodeExample"/>
    <w:qFormat/>
    <w:rsid w:val="00E23996"/>
    <w:pPr>
      <w:ind w:left="1080"/>
    </w:pPr>
  </w:style>
  <w:style w:type="paragraph" w:customStyle="1" w:styleId="CodeIndent">
    <w:name w:val="Code Indent"/>
    <w:basedOn w:val="Code"/>
    <w:qFormat/>
    <w:rsid w:val="00E23996"/>
    <w:pPr>
      <w:ind w:left="540"/>
    </w:pPr>
    <w:rPr>
      <w:b/>
    </w:rPr>
  </w:style>
  <w:style w:type="paragraph" w:customStyle="1" w:styleId="CodeIndent2">
    <w:name w:val="Code Indent 2"/>
    <w:basedOn w:val="CodeIndent"/>
    <w:qFormat/>
    <w:rsid w:val="00E23996"/>
    <w:pPr>
      <w:ind w:left="900"/>
    </w:pPr>
  </w:style>
  <w:style w:type="character" w:styleId="CommentReference">
    <w:name w:val="annotation reference"/>
    <w:rsid w:val="00507385"/>
    <w:rPr>
      <w:sz w:val="16"/>
      <w:szCs w:val="16"/>
    </w:rPr>
  </w:style>
  <w:style w:type="paragraph" w:styleId="CommentSubject">
    <w:name w:val="annotation subject"/>
    <w:basedOn w:val="CommentText"/>
    <w:next w:val="CommentText"/>
    <w:link w:val="CommentSubjectChar"/>
    <w:rsid w:val="00507385"/>
    <w:rPr>
      <w:b/>
      <w:bCs/>
    </w:rPr>
  </w:style>
  <w:style w:type="character" w:customStyle="1" w:styleId="CommentSubjectChar">
    <w:name w:val="Comment Subject Char"/>
    <w:basedOn w:val="CommentTextChar"/>
    <w:link w:val="CommentSubject"/>
    <w:rsid w:val="00507385"/>
    <w:rPr>
      <w:b/>
      <w:bCs/>
      <w:color w:val="000000" w:themeColor="text1"/>
    </w:rPr>
  </w:style>
  <w:style w:type="paragraph" w:styleId="Date">
    <w:name w:val="Date"/>
    <w:basedOn w:val="Normal"/>
    <w:next w:val="Normal"/>
    <w:link w:val="DateChar"/>
    <w:rsid w:val="00507385"/>
  </w:style>
  <w:style w:type="character" w:customStyle="1" w:styleId="DateChar">
    <w:name w:val="Date Char"/>
    <w:basedOn w:val="DefaultParagraphFont"/>
    <w:link w:val="Date"/>
    <w:rsid w:val="00507385"/>
    <w:rPr>
      <w:color w:val="000000" w:themeColor="text1"/>
      <w:sz w:val="22"/>
      <w:szCs w:val="22"/>
    </w:rPr>
  </w:style>
  <w:style w:type="paragraph" w:customStyle="1" w:styleId="Default">
    <w:name w:val="Default"/>
    <w:rsid w:val="00E23996"/>
    <w:pPr>
      <w:autoSpaceDE w:val="0"/>
      <w:autoSpaceDN w:val="0"/>
      <w:adjustRightInd w:val="0"/>
    </w:pPr>
    <w:rPr>
      <w:rFonts w:ascii="Arial" w:eastAsia="Calibri" w:hAnsi="Arial" w:cs="Arial"/>
      <w:color w:val="000000"/>
      <w:sz w:val="24"/>
      <w:szCs w:val="24"/>
    </w:rPr>
  </w:style>
  <w:style w:type="paragraph" w:styleId="DocumentMap">
    <w:name w:val="Document Map"/>
    <w:basedOn w:val="Normal"/>
    <w:link w:val="DocumentMapChar"/>
    <w:rsid w:val="00507385"/>
    <w:pPr>
      <w:shd w:val="clear" w:color="auto" w:fill="000080"/>
    </w:pPr>
    <w:rPr>
      <w:rFonts w:ascii="Tahoma" w:hAnsi="Tahoma"/>
    </w:rPr>
  </w:style>
  <w:style w:type="character" w:customStyle="1" w:styleId="DocumentMapChar">
    <w:name w:val="Document Map Char"/>
    <w:basedOn w:val="DefaultParagraphFont"/>
    <w:link w:val="DocumentMap"/>
    <w:rsid w:val="00507385"/>
    <w:rPr>
      <w:rFonts w:ascii="Tahoma" w:hAnsi="Tahoma"/>
      <w:color w:val="000000" w:themeColor="text1"/>
      <w:sz w:val="22"/>
      <w:szCs w:val="22"/>
      <w:shd w:val="clear" w:color="auto" w:fill="000080"/>
    </w:rPr>
  </w:style>
  <w:style w:type="paragraph" w:styleId="E-mailSignature">
    <w:name w:val="E-mail Signature"/>
    <w:basedOn w:val="Normal"/>
    <w:link w:val="E-mailSignatureChar"/>
    <w:rsid w:val="00507385"/>
  </w:style>
  <w:style w:type="character" w:customStyle="1" w:styleId="E-mailSignatureChar">
    <w:name w:val="E-mail Signature Char"/>
    <w:basedOn w:val="DefaultParagraphFont"/>
    <w:link w:val="E-mailSignature"/>
    <w:rsid w:val="00507385"/>
    <w:rPr>
      <w:color w:val="000000" w:themeColor="text1"/>
      <w:sz w:val="22"/>
      <w:szCs w:val="22"/>
    </w:rPr>
  </w:style>
  <w:style w:type="character" w:styleId="Emphasis">
    <w:name w:val="Emphasis"/>
    <w:qFormat/>
    <w:rsid w:val="00507385"/>
    <w:rPr>
      <w:i/>
      <w:iCs/>
    </w:rPr>
  </w:style>
  <w:style w:type="paragraph" w:styleId="EndnoteText">
    <w:name w:val="endnote text"/>
    <w:basedOn w:val="Normal"/>
    <w:link w:val="EndnoteTextChar"/>
    <w:rsid w:val="00507385"/>
    <w:rPr>
      <w:sz w:val="20"/>
      <w:szCs w:val="20"/>
    </w:rPr>
  </w:style>
  <w:style w:type="character" w:customStyle="1" w:styleId="EndnoteTextChar">
    <w:name w:val="Endnote Text Char"/>
    <w:basedOn w:val="DefaultParagraphFont"/>
    <w:link w:val="EndnoteText"/>
    <w:rsid w:val="00507385"/>
    <w:rPr>
      <w:color w:val="000000" w:themeColor="text1"/>
    </w:rPr>
  </w:style>
  <w:style w:type="paragraph" w:styleId="EnvelopeAddress">
    <w:name w:val="envelope address"/>
    <w:basedOn w:val="Normal"/>
    <w:rsid w:val="0050738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07385"/>
    <w:rPr>
      <w:rFonts w:ascii="Arial" w:hAnsi="Arial" w:cs="Arial"/>
      <w:sz w:val="20"/>
      <w:szCs w:val="20"/>
    </w:rPr>
  </w:style>
  <w:style w:type="character" w:customStyle="1" w:styleId="FooterChar">
    <w:name w:val="Footer Char"/>
    <w:link w:val="Footer"/>
    <w:rsid w:val="00507385"/>
    <w:rPr>
      <w:rFonts w:eastAsia="Batang"/>
      <w:color w:val="000000" w:themeColor="text1"/>
      <w:lang w:eastAsia="ko-KR"/>
    </w:rPr>
  </w:style>
  <w:style w:type="character" w:styleId="FootnoteReference">
    <w:name w:val="footnote reference"/>
    <w:rsid w:val="00E23996"/>
    <w:rPr>
      <w:vertAlign w:val="superscript"/>
    </w:rPr>
  </w:style>
  <w:style w:type="paragraph" w:styleId="FootnoteText">
    <w:name w:val="footnote text"/>
    <w:basedOn w:val="Normal"/>
    <w:link w:val="FootnoteTextChar"/>
    <w:rsid w:val="00507385"/>
    <w:rPr>
      <w:sz w:val="20"/>
      <w:szCs w:val="20"/>
    </w:rPr>
  </w:style>
  <w:style w:type="character" w:customStyle="1" w:styleId="FootnoteTextChar">
    <w:name w:val="Footnote Text Char"/>
    <w:basedOn w:val="DefaultParagraphFont"/>
    <w:link w:val="FootnoteText"/>
    <w:rsid w:val="00507385"/>
    <w:rPr>
      <w:color w:val="000000" w:themeColor="text1"/>
    </w:rPr>
  </w:style>
  <w:style w:type="paragraph" w:customStyle="1" w:styleId="GraphicInsert">
    <w:name w:val="Graphic Insert"/>
    <w:basedOn w:val="Image"/>
    <w:qFormat/>
    <w:rsid w:val="00507385"/>
  </w:style>
  <w:style w:type="character" w:customStyle="1" w:styleId="Heading3Char">
    <w:name w:val="Heading 3 Char"/>
    <w:link w:val="Heading3"/>
    <w:uiPriority w:val="9"/>
    <w:rsid w:val="00507385"/>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507385"/>
    <w:rPr>
      <w:rFonts w:ascii="Arial" w:eastAsia="Batang" w:hAnsi="Arial"/>
      <w:b/>
      <w:bCs/>
      <w:color w:val="000000" w:themeColor="text1"/>
      <w:sz w:val="24"/>
      <w:szCs w:val="28"/>
      <w:lang w:eastAsia="ko-KR"/>
    </w:rPr>
  </w:style>
  <w:style w:type="paragraph" w:customStyle="1" w:styleId="HeadingFront-BackMatter">
    <w:name w:val="Heading Front-Back_Matter"/>
    <w:basedOn w:val="Title2"/>
    <w:autoRedefine/>
    <w:qFormat/>
    <w:rsid w:val="00507385"/>
    <w:pPr>
      <w:keepNext/>
      <w:keepLines/>
    </w:pPr>
  </w:style>
  <w:style w:type="character" w:styleId="HTMLAcronym">
    <w:name w:val="HTML Acronym"/>
    <w:basedOn w:val="DefaultParagraphFont"/>
    <w:rsid w:val="00E23996"/>
  </w:style>
  <w:style w:type="paragraph" w:styleId="HTMLAddress">
    <w:name w:val="HTML Address"/>
    <w:basedOn w:val="Normal"/>
    <w:link w:val="HTMLAddressChar"/>
    <w:rsid w:val="00507385"/>
    <w:rPr>
      <w:i/>
      <w:iCs/>
    </w:rPr>
  </w:style>
  <w:style w:type="character" w:customStyle="1" w:styleId="HTMLAddressChar">
    <w:name w:val="HTML Address Char"/>
    <w:basedOn w:val="DefaultParagraphFont"/>
    <w:link w:val="HTMLAddress"/>
    <w:rsid w:val="00507385"/>
    <w:rPr>
      <w:i/>
      <w:iCs/>
      <w:color w:val="000000" w:themeColor="text1"/>
      <w:sz w:val="22"/>
      <w:szCs w:val="22"/>
    </w:rPr>
  </w:style>
  <w:style w:type="character" w:customStyle="1" w:styleId="HTMLPreformattedChar">
    <w:name w:val="HTML Preformatted Char"/>
    <w:basedOn w:val="DefaultParagraphFont"/>
    <w:link w:val="HTMLPreformatted"/>
    <w:rsid w:val="00507385"/>
    <w:rPr>
      <w:rFonts w:ascii="Courier New" w:hAnsi="Courier New" w:cs="Courier New"/>
      <w:color w:val="000000" w:themeColor="text1"/>
      <w:szCs w:val="22"/>
    </w:rPr>
  </w:style>
  <w:style w:type="paragraph" w:customStyle="1" w:styleId="IndexLetter">
    <w:name w:val="Index Letter"/>
    <w:basedOn w:val="Normal"/>
    <w:rsid w:val="00507385"/>
    <w:pPr>
      <w:keepNext/>
      <w:keepLines/>
      <w:spacing w:line="216" w:lineRule="auto"/>
    </w:pPr>
    <w:rPr>
      <w:b/>
      <w:noProof/>
      <w:sz w:val="28"/>
      <w:szCs w:val="20"/>
    </w:rPr>
  </w:style>
  <w:style w:type="paragraph" w:customStyle="1" w:styleId="Institution2">
    <w:name w:val="Institution2"/>
    <w:basedOn w:val="Normal"/>
    <w:rsid w:val="00E23996"/>
    <w:pPr>
      <w:spacing w:before="160" w:after="120"/>
      <w:jc w:val="center"/>
    </w:pPr>
    <w:rPr>
      <w:rFonts w:ascii="Arial" w:eastAsia="Batang" w:hAnsi="Arial" w:cs="Arial"/>
      <w:b/>
      <w:sz w:val="24"/>
      <w:szCs w:val="24"/>
      <w:lang w:eastAsia="ko-KR"/>
    </w:rPr>
  </w:style>
  <w:style w:type="paragraph" w:styleId="IntenseQuote">
    <w:name w:val="Intense Quote"/>
    <w:basedOn w:val="Normal"/>
    <w:next w:val="Normal"/>
    <w:link w:val="IntenseQuoteChar"/>
    <w:uiPriority w:val="30"/>
    <w:qFormat/>
    <w:rsid w:val="0050738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07385"/>
    <w:rPr>
      <w:b/>
      <w:bCs/>
      <w:i/>
      <w:iCs/>
      <w:color w:val="4F81BD"/>
      <w:sz w:val="22"/>
      <w:szCs w:val="22"/>
    </w:rPr>
  </w:style>
  <w:style w:type="paragraph" w:styleId="List">
    <w:name w:val="List"/>
    <w:basedOn w:val="Normal"/>
    <w:rsid w:val="00507385"/>
    <w:pPr>
      <w:ind w:left="360" w:hanging="360"/>
    </w:pPr>
  </w:style>
  <w:style w:type="paragraph" w:styleId="List2">
    <w:name w:val="List 2"/>
    <w:basedOn w:val="Normal"/>
    <w:rsid w:val="00507385"/>
    <w:pPr>
      <w:ind w:left="720" w:hanging="360"/>
    </w:pPr>
  </w:style>
  <w:style w:type="paragraph" w:styleId="List3">
    <w:name w:val="List 3"/>
    <w:basedOn w:val="Normal"/>
    <w:rsid w:val="00507385"/>
    <w:pPr>
      <w:ind w:left="1080" w:hanging="360"/>
    </w:pPr>
  </w:style>
  <w:style w:type="paragraph" w:styleId="List4">
    <w:name w:val="List 4"/>
    <w:basedOn w:val="Normal"/>
    <w:rsid w:val="00507385"/>
    <w:pPr>
      <w:ind w:left="1440" w:hanging="360"/>
    </w:pPr>
  </w:style>
  <w:style w:type="paragraph" w:styleId="List5">
    <w:name w:val="List 5"/>
    <w:basedOn w:val="Normal"/>
    <w:rsid w:val="00507385"/>
    <w:pPr>
      <w:ind w:left="1800" w:hanging="360"/>
    </w:pPr>
  </w:style>
  <w:style w:type="paragraph" w:styleId="ListBullet">
    <w:name w:val="List Bullet"/>
    <w:basedOn w:val="Normal"/>
    <w:link w:val="ListBulletChar"/>
    <w:qFormat/>
    <w:rsid w:val="00507385"/>
    <w:pPr>
      <w:numPr>
        <w:numId w:val="7"/>
      </w:numPr>
      <w:tabs>
        <w:tab w:val="clear" w:pos="360"/>
        <w:tab w:val="left" w:pos="720"/>
      </w:tabs>
      <w:spacing w:before="120"/>
      <w:ind w:left="720"/>
    </w:pPr>
  </w:style>
  <w:style w:type="character" w:customStyle="1" w:styleId="ListBulletChar">
    <w:name w:val="List Bullet Char"/>
    <w:link w:val="ListBullet"/>
    <w:locked/>
    <w:rsid w:val="00507385"/>
    <w:rPr>
      <w:color w:val="000000" w:themeColor="text1"/>
      <w:sz w:val="22"/>
      <w:szCs w:val="22"/>
    </w:rPr>
  </w:style>
  <w:style w:type="character" w:customStyle="1" w:styleId="ListBullet2Char">
    <w:name w:val="List Bullet 2 Char"/>
    <w:link w:val="ListBullet2"/>
    <w:rsid w:val="00507385"/>
    <w:rPr>
      <w:color w:val="000000" w:themeColor="text1"/>
      <w:sz w:val="22"/>
      <w:szCs w:val="22"/>
    </w:rPr>
  </w:style>
  <w:style w:type="paragraph" w:customStyle="1" w:styleId="ListBullet2Indent2">
    <w:name w:val="List Bullet 2 Indent 2"/>
    <w:basedOn w:val="ListBullet2"/>
    <w:qFormat/>
    <w:rsid w:val="00507385"/>
    <w:pPr>
      <w:numPr>
        <w:numId w:val="24"/>
      </w:numPr>
      <w:tabs>
        <w:tab w:val="clear" w:pos="1080"/>
      </w:tabs>
      <w:ind w:left="1800"/>
    </w:pPr>
    <w:rPr>
      <w:szCs w:val="20"/>
    </w:rPr>
  </w:style>
  <w:style w:type="paragraph" w:customStyle="1" w:styleId="ListBullet2Indent3">
    <w:name w:val="List Bullet 2 Indent 3"/>
    <w:basedOn w:val="ListBullet2Indent2"/>
    <w:qFormat/>
    <w:rsid w:val="00507385"/>
    <w:pPr>
      <w:numPr>
        <w:numId w:val="28"/>
      </w:numPr>
      <w:tabs>
        <w:tab w:val="left" w:pos="2160"/>
      </w:tabs>
      <w:ind w:left="2160"/>
    </w:pPr>
  </w:style>
  <w:style w:type="paragraph" w:styleId="ListBullet3">
    <w:name w:val="List Bullet 3"/>
    <w:basedOn w:val="Normal"/>
    <w:qFormat/>
    <w:rsid w:val="00507385"/>
    <w:pPr>
      <w:numPr>
        <w:numId w:val="8"/>
      </w:numPr>
      <w:tabs>
        <w:tab w:val="left" w:pos="1440"/>
      </w:tabs>
      <w:spacing w:before="120"/>
      <w:ind w:left="1440"/>
    </w:pPr>
  </w:style>
  <w:style w:type="paragraph" w:styleId="ListBullet4">
    <w:name w:val="List Bullet 4"/>
    <w:basedOn w:val="Normal"/>
    <w:qFormat/>
    <w:rsid w:val="00507385"/>
    <w:pPr>
      <w:numPr>
        <w:numId w:val="9"/>
      </w:numPr>
      <w:tabs>
        <w:tab w:val="left" w:pos="1800"/>
      </w:tabs>
      <w:spacing w:before="120"/>
      <w:ind w:left="1800"/>
    </w:pPr>
  </w:style>
  <w:style w:type="paragraph" w:styleId="ListBullet5">
    <w:name w:val="List Bullet 5"/>
    <w:basedOn w:val="Normal"/>
    <w:qFormat/>
    <w:rsid w:val="00507385"/>
    <w:pPr>
      <w:numPr>
        <w:numId w:val="10"/>
      </w:numPr>
      <w:tabs>
        <w:tab w:val="left" w:pos="2160"/>
      </w:tabs>
      <w:spacing w:before="120"/>
      <w:ind w:left="2160"/>
    </w:pPr>
  </w:style>
  <w:style w:type="paragraph" w:customStyle="1" w:styleId="ListBulletIndent">
    <w:name w:val="List Bullet Indent"/>
    <w:basedOn w:val="ListBullet"/>
    <w:qFormat/>
    <w:rsid w:val="00507385"/>
    <w:pPr>
      <w:numPr>
        <w:numId w:val="25"/>
      </w:numPr>
      <w:tabs>
        <w:tab w:val="clear" w:pos="720"/>
        <w:tab w:val="left" w:pos="1080"/>
      </w:tabs>
      <w:ind w:left="1080"/>
    </w:pPr>
  </w:style>
  <w:style w:type="paragraph" w:customStyle="1" w:styleId="ListBulletIndent2">
    <w:name w:val="List Bullet Indent 2"/>
    <w:basedOn w:val="ListBulletIndent"/>
    <w:qFormat/>
    <w:rsid w:val="00507385"/>
    <w:pPr>
      <w:tabs>
        <w:tab w:val="clear" w:pos="1080"/>
        <w:tab w:val="left" w:pos="1440"/>
      </w:tabs>
      <w:ind w:left="1440"/>
    </w:pPr>
  </w:style>
  <w:style w:type="paragraph" w:styleId="ListContinue">
    <w:name w:val="List Continue"/>
    <w:basedOn w:val="Normal"/>
    <w:rsid w:val="00507385"/>
    <w:pPr>
      <w:spacing w:after="120"/>
      <w:ind w:left="360"/>
    </w:pPr>
  </w:style>
  <w:style w:type="paragraph" w:styleId="ListContinue2">
    <w:name w:val="List Continue 2"/>
    <w:basedOn w:val="Normal"/>
    <w:rsid w:val="00507385"/>
    <w:pPr>
      <w:spacing w:after="120"/>
      <w:ind w:left="720"/>
    </w:pPr>
  </w:style>
  <w:style w:type="paragraph" w:styleId="ListContinue3">
    <w:name w:val="List Continue 3"/>
    <w:basedOn w:val="Normal"/>
    <w:rsid w:val="00507385"/>
    <w:pPr>
      <w:spacing w:after="120"/>
      <w:ind w:left="1080"/>
    </w:pPr>
  </w:style>
  <w:style w:type="paragraph" w:styleId="ListContinue4">
    <w:name w:val="List Continue 4"/>
    <w:basedOn w:val="Normal"/>
    <w:rsid w:val="00507385"/>
    <w:pPr>
      <w:spacing w:after="120"/>
      <w:ind w:left="1440"/>
    </w:pPr>
  </w:style>
  <w:style w:type="paragraph" w:styleId="ListContinue5">
    <w:name w:val="List Continue 5"/>
    <w:basedOn w:val="Normal"/>
    <w:rsid w:val="00507385"/>
    <w:pPr>
      <w:spacing w:after="120"/>
      <w:ind w:left="1800"/>
    </w:pPr>
  </w:style>
  <w:style w:type="paragraph" w:styleId="ListNumber2">
    <w:name w:val="List Number 2"/>
    <w:basedOn w:val="Normal"/>
    <w:qFormat/>
    <w:rsid w:val="00507385"/>
    <w:pPr>
      <w:numPr>
        <w:numId w:val="11"/>
      </w:numPr>
      <w:tabs>
        <w:tab w:val="left" w:pos="1080"/>
      </w:tabs>
      <w:spacing w:before="120"/>
      <w:ind w:left="1080"/>
    </w:pPr>
  </w:style>
  <w:style w:type="paragraph" w:styleId="ListNumber3">
    <w:name w:val="List Number 3"/>
    <w:basedOn w:val="Normal"/>
    <w:rsid w:val="00507385"/>
    <w:pPr>
      <w:numPr>
        <w:numId w:val="12"/>
      </w:numPr>
      <w:tabs>
        <w:tab w:val="left" w:pos="1440"/>
      </w:tabs>
      <w:spacing w:before="120"/>
      <w:ind w:left="1440"/>
    </w:pPr>
  </w:style>
  <w:style w:type="paragraph" w:styleId="ListNumber4">
    <w:name w:val="List Number 4"/>
    <w:basedOn w:val="Normal"/>
    <w:rsid w:val="00507385"/>
    <w:pPr>
      <w:numPr>
        <w:numId w:val="13"/>
      </w:numPr>
      <w:tabs>
        <w:tab w:val="left" w:pos="1800"/>
      </w:tabs>
      <w:spacing w:before="120"/>
      <w:ind w:left="1800"/>
    </w:pPr>
  </w:style>
  <w:style w:type="paragraph" w:styleId="ListNumber5">
    <w:name w:val="List Number 5"/>
    <w:basedOn w:val="Normal"/>
    <w:qFormat/>
    <w:rsid w:val="00507385"/>
    <w:pPr>
      <w:numPr>
        <w:numId w:val="14"/>
      </w:numPr>
      <w:tabs>
        <w:tab w:val="num" w:pos="2160"/>
      </w:tabs>
      <w:ind w:left="2160"/>
    </w:pPr>
  </w:style>
  <w:style w:type="paragraph" w:styleId="ListParagraph">
    <w:name w:val="List Paragraph"/>
    <w:basedOn w:val="Normal"/>
    <w:uiPriority w:val="34"/>
    <w:qFormat/>
    <w:rsid w:val="00507385"/>
    <w:pPr>
      <w:ind w:left="720"/>
    </w:pPr>
  </w:style>
  <w:style w:type="paragraph" w:styleId="MacroText">
    <w:name w:val="macro"/>
    <w:link w:val="MacroTextChar"/>
    <w:rsid w:val="0050738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507385"/>
    <w:rPr>
      <w:rFonts w:ascii="Courier New" w:hAnsi="Courier New" w:cs="Courier New"/>
    </w:rPr>
  </w:style>
  <w:style w:type="paragraph" w:customStyle="1" w:styleId="MenuBox">
    <w:name w:val="Menu Box"/>
    <w:basedOn w:val="Normal"/>
    <w:rsid w:val="00507385"/>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50738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507385"/>
    <w:rPr>
      <w:rFonts w:ascii="Arial" w:hAnsi="Arial" w:cs="Arial"/>
      <w:color w:val="000000" w:themeColor="text1"/>
      <w:sz w:val="24"/>
      <w:szCs w:val="24"/>
      <w:shd w:val="pct20" w:color="auto" w:fill="auto"/>
    </w:rPr>
  </w:style>
  <w:style w:type="paragraph" w:styleId="NoSpacing">
    <w:name w:val="No Spacing"/>
    <w:uiPriority w:val="1"/>
    <w:qFormat/>
    <w:rsid w:val="00507385"/>
    <w:rPr>
      <w:sz w:val="22"/>
      <w:szCs w:val="22"/>
    </w:rPr>
  </w:style>
  <w:style w:type="paragraph" w:styleId="NormalWeb">
    <w:name w:val="Normal (Web)"/>
    <w:basedOn w:val="Normal"/>
    <w:rsid w:val="00507385"/>
    <w:rPr>
      <w:sz w:val="24"/>
      <w:szCs w:val="24"/>
    </w:rPr>
  </w:style>
  <w:style w:type="paragraph" w:styleId="NormalIndent">
    <w:name w:val="Normal Indent"/>
    <w:basedOn w:val="Normal"/>
    <w:qFormat/>
    <w:rsid w:val="00507385"/>
    <w:pPr>
      <w:ind w:left="720"/>
    </w:pPr>
  </w:style>
  <w:style w:type="paragraph" w:customStyle="1" w:styleId="Note">
    <w:name w:val="Note"/>
    <w:basedOn w:val="Normal"/>
    <w:link w:val="NoteChar"/>
    <w:qFormat/>
    <w:rsid w:val="00507385"/>
    <w:pPr>
      <w:spacing w:before="120" w:after="120"/>
      <w:ind w:left="720" w:hanging="720"/>
    </w:pPr>
    <w:rPr>
      <w:rFonts w:eastAsia="Batang" w:cs="Arial"/>
      <w:szCs w:val="24"/>
      <w:lang w:eastAsia="ko-KR"/>
    </w:rPr>
  </w:style>
  <w:style w:type="character" w:customStyle="1" w:styleId="NoteChar">
    <w:name w:val="Note Char"/>
    <w:link w:val="Note"/>
    <w:locked/>
    <w:rsid w:val="00507385"/>
    <w:rPr>
      <w:rFonts w:eastAsia="Batang" w:cs="Arial"/>
      <w:color w:val="000000" w:themeColor="text1"/>
      <w:sz w:val="22"/>
      <w:szCs w:val="24"/>
      <w:lang w:eastAsia="ko-KR"/>
    </w:rPr>
  </w:style>
  <w:style w:type="paragraph" w:styleId="NoteHeading">
    <w:name w:val="Note Heading"/>
    <w:basedOn w:val="Normal"/>
    <w:next w:val="Normal"/>
    <w:link w:val="NoteHeadingChar"/>
    <w:rsid w:val="00E23996"/>
  </w:style>
  <w:style w:type="character" w:customStyle="1" w:styleId="NoteHeadingChar">
    <w:name w:val="Note Heading Char"/>
    <w:link w:val="NoteHeading"/>
    <w:rsid w:val="00E23996"/>
    <w:rPr>
      <w:sz w:val="22"/>
    </w:rPr>
  </w:style>
  <w:style w:type="paragraph" w:customStyle="1" w:styleId="NoteIndent">
    <w:name w:val="Note Indent"/>
    <w:basedOn w:val="Note"/>
    <w:qFormat/>
    <w:rsid w:val="00507385"/>
    <w:pPr>
      <w:ind w:left="1080"/>
    </w:pPr>
  </w:style>
  <w:style w:type="paragraph" w:customStyle="1" w:styleId="NoteIndent2">
    <w:name w:val="Note Indent 2"/>
    <w:basedOn w:val="NoteIndent"/>
    <w:qFormat/>
    <w:rsid w:val="00507385"/>
    <w:pPr>
      <w:ind w:left="1440"/>
    </w:pPr>
  </w:style>
  <w:style w:type="paragraph" w:customStyle="1" w:styleId="NoteIndent3">
    <w:name w:val="Note Indent 3"/>
    <w:basedOn w:val="NoteIndent2"/>
    <w:qFormat/>
    <w:rsid w:val="00507385"/>
    <w:pPr>
      <w:ind w:left="1800"/>
    </w:pPr>
  </w:style>
  <w:style w:type="paragraph" w:customStyle="1" w:styleId="NoteIndent4">
    <w:name w:val="Note Indent 4"/>
    <w:basedOn w:val="NoteIndent3"/>
    <w:qFormat/>
    <w:rsid w:val="00507385"/>
    <w:pPr>
      <w:ind w:left="2160"/>
    </w:pPr>
  </w:style>
  <w:style w:type="paragraph" w:customStyle="1" w:styleId="NoteListBullet">
    <w:name w:val="Note List Bullet"/>
    <w:basedOn w:val="Normal"/>
    <w:qFormat/>
    <w:rsid w:val="00507385"/>
    <w:pPr>
      <w:numPr>
        <w:numId w:val="15"/>
      </w:numPr>
      <w:spacing w:before="60" w:after="60"/>
    </w:pPr>
  </w:style>
  <w:style w:type="paragraph" w:styleId="PlainText">
    <w:name w:val="Plain Text"/>
    <w:basedOn w:val="Normal"/>
    <w:link w:val="PlainTextChar"/>
    <w:rsid w:val="00507385"/>
    <w:rPr>
      <w:rFonts w:ascii="Courier New" w:hAnsi="Courier New" w:cs="Courier New"/>
      <w:sz w:val="20"/>
      <w:szCs w:val="20"/>
    </w:rPr>
  </w:style>
  <w:style w:type="character" w:customStyle="1" w:styleId="PlainTextChar">
    <w:name w:val="Plain Text Char"/>
    <w:basedOn w:val="DefaultParagraphFont"/>
    <w:link w:val="PlainText"/>
    <w:rsid w:val="00507385"/>
    <w:rPr>
      <w:rFonts w:ascii="Courier New" w:hAnsi="Courier New" w:cs="Courier New"/>
      <w:color w:val="000000" w:themeColor="text1"/>
    </w:rPr>
  </w:style>
  <w:style w:type="paragraph" w:styleId="Quote">
    <w:name w:val="Quote"/>
    <w:basedOn w:val="Normal"/>
    <w:next w:val="Normal"/>
    <w:link w:val="QuoteChar"/>
    <w:uiPriority w:val="29"/>
    <w:qFormat/>
    <w:rsid w:val="00507385"/>
    <w:rPr>
      <w:i/>
      <w:iCs/>
      <w:color w:val="000000"/>
    </w:rPr>
  </w:style>
  <w:style w:type="character" w:customStyle="1" w:styleId="QuoteChar">
    <w:name w:val="Quote Char"/>
    <w:link w:val="Quote"/>
    <w:uiPriority w:val="29"/>
    <w:rsid w:val="00507385"/>
    <w:rPr>
      <w:i/>
      <w:iCs/>
      <w:color w:val="000000"/>
      <w:sz w:val="22"/>
      <w:szCs w:val="22"/>
    </w:rPr>
  </w:style>
  <w:style w:type="paragraph" w:styleId="Title">
    <w:name w:val="Title"/>
    <w:basedOn w:val="Normal"/>
    <w:next w:val="Normal"/>
    <w:link w:val="TitleChar"/>
    <w:autoRedefine/>
    <w:qFormat/>
    <w:rsid w:val="00507385"/>
    <w:pPr>
      <w:spacing w:after="360"/>
      <w:jc w:val="center"/>
      <w:outlineLvl w:val="0"/>
    </w:pPr>
    <w:rPr>
      <w:rFonts w:ascii="Arial" w:hAnsi="Arial"/>
      <w:b/>
      <w:bCs/>
      <w:kern w:val="28"/>
      <w:sz w:val="36"/>
      <w:szCs w:val="32"/>
    </w:rPr>
  </w:style>
  <w:style w:type="character" w:customStyle="1" w:styleId="TitleChar">
    <w:name w:val="Title Char"/>
    <w:link w:val="Title"/>
    <w:rsid w:val="00507385"/>
    <w:rPr>
      <w:rFonts w:ascii="Arial" w:hAnsi="Arial"/>
      <w:b/>
      <w:bCs/>
      <w:color w:val="000000" w:themeColor="text1"/>
      <w:kern w:val="28"/>
      <w:sz w:val="36"/>
      <w:szCs w:val="32"/>
    </w:rPr>
  </w:style>
  <w:style w:type="paragraph" w:styleId="Salutation">
    <w:name w:val="Salutation"/>
    <w:basedOn w:val="Normal"/>
    <w:next w:val="Normal"/>
    <w:link w:val="SalutationChar"/>
    <w:rsid w:val="00507385"/>
  </w:style>
  <w:style w:type="character" w:customStyle="1" w:styleId="SalutationChar">
    <w:name w:val="Salutation Char"/>
    <w:basedOn w:val="DefaultParagraphFont"/>
    <w:link w:val="Salutation"/>
    <w:rsid w:val="00507385"/>
    <w:rPr>
      <w:color w:val="000000" w:themeColor="text1"/>
      <w:sz w:val="22"/>
      <w:szCs w:val="22"/>
    </w:rPr>
  </w:style>
  <w:style w:type="paragraph" w:customStyle="1" w:styleId="ScreenCapture">
    <w:name w:val="Screen Capture"/>
    <w:basedOn w:val="Normal"/>
    <w:rsid w:val="00E23996"/>
    <w:pPr>
      <w:ind w:left="360"/>
    </w:pPr>
    <w:rPr>
      <w:rFonts w:ascii="Courier New" w:hAnsi="Courier New"/>
      <w:sz w:val="18"/>
      <w:szCs w:val="18"/>
    </w:rPr>
  </w:style>
  <w:style w:type="paragraph" w:styleId="Signature">
    <w:name w:val="Signature"/>
    <w:basedOn w:val="Normal"/>
    <w:link w:val="SignatureChar"/>
    <w:rsid w:val="00507385"/>
  </w:style>
  <w:style w:type="character" w:customStyle="1" w:styleId="SignatureChar">
    <w:name w:val="Signature Char"/>
    <w:basedOn w:val="DefaultParagraphFont"/>
    <w:link w:val="Signature"/>
    <w:rsid w:val="00507385"/>
    <w:rPr>
      <w:color w:val="000000" w:themeColor="text1"/>
      <w:sz w:val="22"/>
      <w:szCs w:val="22"/>
    </w:rPr>
  </w:style>
  <w:style w:type="character" w:styleId="Strong">
    <w:name w:val="Strong"/>
    <w:qFormat/>
    <w:rsid w:val="00507385"/>
    <w:rPr>
      <w:b/>
      <w:bCs/>
    </w:rPr>
  </w:style>
  <w:style w:type="paragraph" w:styleId="Subtitle">
    <w:name w:val="Subtitle"/>
    <w:basedOn w:val="Normal"/>
    <w:next w:val="Normal"/>
    <w:link w:val="SubtitleChar"/>
    <w:qFormat/>
    <w:rsid w:val="00E23996"/>
    <w:pPr>
      <w:spacing w:after="60"/>
      <w:jc w:val="center"/>
      <w:outlineLvl w:val="1"/>
    </w:pPr>
    <w:rPr>
      <w:rFonts w:ascii="Cambria" w:hAnsi="Cambria"/>
      <w:sz w:val="24"/>
      <w:szCs w:val="24"/>
    </w:rPr>
  </w:style>
  <w:style w:type="character" w:customStyle="1" w:styleId="SubtitleChar">
    <w:name w:val="Subtitle Char"/>
    <w:link w:val="Subtitle"/>
    <w:rsid w:val="00E23996"/>
    <w:rPr>
      <w:rFonts w:ascii="Cambria" w:hAnsi="Cambria"/>
      <w:sz w:val="24"/>
      <w:szCs w:val="24"/>
    </w:rPr>
  </w:style>
  <w:style w:type="paragraph" w:customStyle="1" w:styleId="TableCaution">
    <w:name w:val="Table Caution"/>
    <w:basedOn w:val="TableNote"/>
    <w:qFormat/>
    <w:rsid w:val="00507385"/>
    <w:pPr>
      <w:ind w:left="720" w:hanging="720"/>
    </w:pPr>
    <w:rPr>
      <w:b/>
    </w:rPr>
  </w:style>
  <w:style w:type="paragraph" w:customStyle="1" w:styleId="TableCode">
    <w:name w:val="Table Code"/>
    <w:basedOn w:val="TableText"/>
    <w:qFormat/>
    <w:rsid w:val="00E23996"/>
    <w:pPr>
      <w:ind w:left="360"/>
    </w:pPr>
    <w:rPr>
      <w:rFonts w:ascii="Courier New" w:hAnsi="Courier New" w:cs="Courier New"/>
      <w:sz w:val="18"/>
      <w:szCs w:val="18"/>
    </w:rPr>
  </w:style>
  <w:style w:type="table" w:styleId="TableGrid">
    <w:name w:val="Table Grid"/>
    <w:basedOn w:val="TableNormal"/>
    <w:rsid w:val="00507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TableText"/>
    <w:qFormat/>
    <w:rsid w:val="00507385"/>
    <w:pPr>
      <w:keepNext/>
      <w:keepLines/>
      <w:overflowPunct/>
      <w:autoSpaceDE/>
      <w:autoSpaceDN/>
      <w:adjustRightInd/>
      <w:textAlignment w:val="auto"/>
    </w:pPr>
    <w:rPr>
      <w:b/>
    </w:rPr>
  </w:style>
  <w:style w:type="paragraph" w:customStyle="1" w:styleId="TableListBullet">
    <w:name w:val="Table List Bullet"/>
    <w:basedOn w:val="ListBullet"/>
    <w:qFormat/>
    <w:rsid w:val="00507385"/>
    <w:pPr>
      <w:numPr>
        <w:numId w:val="31"/>
      </w:numPr>
      <w:spacing w:before="60" w:after="60"/>
    </w:pPr>
    <w:rPr>
      <w:rFonts w:ascii="Arial" w:hAnsi="Arial" w:cs="Arial"/>
      <w:sz w:val="20"/>
      <w:szCs w:val="20"/>
    </w:rPr>
  </w:style>
  <w:style w:type="paragraph" w:customStyle="1" w:styleId="TableListBullet2">
    <w:name w:val="Table List Bullet 2"/>
    <w:basedOn w:val="TableListBullet"/>
    <w:qFormat/>
    <w:rsid w:val="00507385"/>
    <w:pPr>
      <w:numPr>
        <w:numId w:val="26"/>
      </w:numPr>
    </w:pPr>
  </w:style>
  <w:style w:type="paragraph" w:customStyle="1" w:styleId="TableNote">
    <w:name w:val="Table Note"/>
    <w:basedOn w:val="TableText"/>
    <w:qFormat/>
    <w:rsid w:val="00507385"/>
    <w:pPr>
      <w:ind w:left="533" w:hanging="533"/>
    </w:pPr>
  </w:style>
  <w:style w:type="paragraph" w:styleId="TableofAuthorities">
    <w:name w:val="table of authorities"/>
    <w:basedOn w:val="Normal"/>
    <w:next w:val="Normal"/>
    <w:rsid w:val="00507385"/>
    <w:pPr>
      <w:ind w:left="220" w:hanging="220"/>
    </w:pPr>
  </w:style>
  <w:style w:type="paragraph" w:customStyle="1" w:styleId="TableTextCentered">
    <w:name w:val="Table Text Centered"/>
    <w:basedOn w:val="TableText"/>
    <w:qFormat/>
    <w:rsid w:val="00E23996"/>
    <w:pPr>
      <w:jc w:val="center"/>
    </w:pPr>
    <w:rPr>
      <w:noProof/>
    </w:rPr>
  </w:style>
  <w:style w:type="paragraph" w:customStyle="1" w:styleId="TableTextIndent">
    <w:name w:val="Table Text Indent"/>
    <w:basedOn w:val="TableText"/>
    <w:qFormat/>
    <w:rsid w:val="00E23996"/>
    <w:pPr>
      <w:ind w:left="360"/>
    </w:pPr>
  </w:style>
  <w:style w:type="paragraph" w:customStyle="1" w:styleId="TableTextIndent2">
    <w:name w:val="Table Text Indent 2"/>
    <w:basedOn w:val="TableTextIndent"/>
    <w:qFormat/>
    <w:rsid w:val="00E23996"/>
    <w:pPr>
      <w:ind w:left="720"/>
    </w:pPr>
  </w:style>
  <w:style w:type="paragraph" w:customStyle="1" w:styleId="TableTextIndent3">
    <w:name w:val="Table Text Indent 3"/>
    <w:basedOn w:val="TableTextIndent2"/>
    <w:qFormat/>
    <w:rsid w:val="00E23996"/>
    <w:pPr>
      <w:ind w:left="1080"/>
    </w:pPr>
  </w:style>
  <w:style w:type="paragraph" w:styleId="TOAHeading">
    <w:name w:val="toa heading"/>
    <w:basedOn w:val="Normal"/>
    <w:next w:val="Normal"/>
    <w:rsid w:val="00507385"/>
    <w:pPr>
      <w:spacing w:before="120"/>
    </w:pPr>
    <w:rPr>
      <w:rFonts w:ascii="Arial" w:hAnsi="Arial" w:cs="Arial"/>
      <w:b/>
      <w:bCs/>
      <w:sz w:val="24"/>
      <w:szCs w:val="24"/>
    </w:rPr>
  </w:style>
  <w:style w:type="paragraph" w:customStyle="1" w:styleId="Image">
    <w:name w:val="Image"/>
    <w:basedOn w:val="Normal"/>
    <w:qFormat/>
    <w:rsid w:val="00507385"/>
    <w:pPr>
      <w:jc w:val="center"/>
    </w:pPr>
  </w:style>
  <w:style w:type="character" w:customStyle="1" w:styleId="HeaderChar">
    <w:name w:val="Header Char"/>
    <w:basedOn w:val="DefaultParagraphFont"/>
    <w:link w:val="Header"/>
    <w:rsid w:val="00507385"/>
    <w:rPr>
      <w:rFonts w:eastAsia="Batang"/>
      <w:color w:val="000000" w:themeColor="text1"/>
      <w:lang w:eastAsia="ko-KR"/>
    </w:rPr>
  </w:style>
  <w:style w:type="character" w:customStyle="1" w:styleId="Heading2Char">
    <w:name w:val="Heading 2 Char"/>
    <w:link w:val="Heading2"/>
    <w:uiPriority w:val="9"/>
    <w:rsid w:val="00507385"/>
    <w:rPr>
      <w:rFonts w:ascii="Arial" w:eastAsia="Batang" w:hAnsi="Arial" w:cs="Arial"/>
      <w:b/>
      <w:bCs/>
      <w:iCs/>
      <w:color w:val="000000" w:themeColor="text1"/>
      <w:sz w:val="32"/>
      <w:szCs w:val="32"/>
      <w:lang w:eastAsia="ko-KR"/>
    </w:rPr>
  </w:style>
  <w:style w:type="character" w:customStyle="1" w:styleId="Heading5Char">
    <w:name w:val="Heading 5 Char"/>
    <w:link w:val="Heading5"/>
    <w:uiPriority w:val="9"/>
    <w:rsid w:val="00507385"/>
    <w:rPr>
      <w:rFonts w:ascii="Arial" w:eastAsia="Batang" w:hAnsi="Arial"/>
      <w:b/>
      <w:bCs/>
      <w:iCs/>
      <w:color w:val="000000" w:themeColor="text1"/>
      <w:sz w:val="24"/>
      <w:szCs w:val="26"/>
      <w:lang w:eastAsia="ko-KR"/>
    </w:rPr>
  </w:style>
  <w:style w:type="character" w:customStyle="1" w:styleId="Heading8Char">
    <w:name w:val="Heading 8 Char"/>
    <w:link w:val="Heading8"/>
    <w:uiPriority w:val="9"/>
    <w:rsid w:val="00507385"/>
    <w:rPr>
      <w:rFonts w:ascii="Arial" w:eastAsia="Batang" w:hAnsi="Arial"/>
      <w:b/>
      <w:iCs/>
      <w:color w:val="000000" w:themeColor="text1"/>
      <w:sz w:val="22"/>
      <w:szCs w:val="22"/>
      <w:lang w:eastAsia="ko-KR"/>
    </w:rPr>
  </w:style>
  <w:style w:type="character" w:styleId="LineNumber">
    <w:name w:val="line number"/>
    <w:rsid w:val="00507385"/>
    <w:rPr>
      <w:sz w:val="20"/>
    </w:rPr>
  </w:style>
  <w:style w:type="paragraph" w:customStyle="1" w:styleId="ListBulletIndent3">
    <w:name w:val="List Bullet Indent 3"/>
    <w:basedOn w:val="ListBulletIndent"/>
    <w:qFormat/>
    <w:rsid w:val="00507385"/>
    <w:pPr>
      <w:tabs>
        <w:tab w:val="clear" w:pos="1080"/>
        <w:tab w:val="left" w:pos="1800"/>
      </w:tabs>
      <w:ind w:left="1800"/>
    </w:pPr>
  </w:style>
  <w:style w:type="paragraph" w:customStyle="1" w:styleId="ListBulletIndent4">
    <w:name w:val="List Bullet Indent 4"/>
    <w:basedOn w:val="ListBullet2"/>
    <w:qFormat/>
    <w:rsid w:val="00507385"/>
    <w:pPr>
      <w:numPr>
        <w:numId w:val="29"/>
      </w:numPr>
      <w:tabs>
        <w:tab w:val="clear" w:pos="1080"/>
        <w:tab w:val="left" w:pos="2160"/>
      </w:tabs>
      <w:ind w:left="2160"/>
    </w:pPr>
  </w:style>
  <w:style w:type="paragraph" w:customStyle="1" w:styleId="VASeal">
    <w:name w:val="VA Seal"/>
    <w:basedOn w:val="Normal"/>
    <w:qFormat/>
    <w:rsid w:val="00507385"/>
    <w:pPr>
      <w:spacing w:before="960" w:after="960"/>
      <w:jc w:val="center"/>
    </w:pPr>
    <w:rPr>
      <w:rFonts w:ascii="Arial" w:eastAsia="Batang" w:hAnsi="Arial"/>
      <w:sz w:val="20"/>
      <w:szCs w:val="24"/>
      <w:lang w:eastAsia="ko-KR"/>
    </w:rPr>
  </w:style>
  <w:style w:type="paragraph" w:customStyle="1" w:styleId="ListBullet2Indent">
    <w:name w:val="List Bullet 2 Indent"/>
    <w:basedOn w:val="ListBullet2"/>
    <w:qFormat/>
    <w:rsid w:val="00507385"/>
    <w:pPr>
      <w:numPr>
        <w:numId w:val="27"/>
      </w:numPr>
      <w:tabs>
        <w:tab w:val="clear" w:pos="1080"/>
        <w:tab w:val="left" w:pos="1440"/>
      </w:tabs>
      <w:ind w:left="1440"/>
    </w:pPr>
  </w:style>
  <w:style w:type="paragraph" w:customStyle="1" w:styleId="Title2">
    <w:name w:val="Title 2"/>
    <w:basedOn w:val="Title"/>
    <w:autoRedefine/>
    <w:qFormat/>
    <w:rsid w:val="00507385"/>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909925">
      <w:bodyDiv w:val="1"/>
      <w:marLeft w:val="0"/>
      <w:marRight w:val="0"/>
      <w:marTop w:val="0"/>
      <w:marBottom w:val="0"/>
      <w:divBdr>
        <w:top w:val="none" w:sz="0" w:space="0" w:color="auto"/>
        <w:left w:val="none" w:sz="0" w:space="0" w:color="auto"/>
        <w:bottom w:val="none" w:sz="0" w:space="0" w:color="auto"/>
        <w:right w:val="none" w:sz="0" w:space="0" w:color="auto"/>
      </w:divBdr>
    </w:div>
    <w:div w:id="1948350479">
      <w:bodyDiv w:val="1"/>
      <w:marLeft w:val="0"/>
      <w:marRight w:val="0"/>
      <w:marTop w:val="0"/>
      <w:marBottom w:val="0"/>
      <w:divBdr>
        <w:top w:val="none" w:sz="0" w:space="0" w:color="auto"/>
        <w:left w:val="none" w:sz="0" w:space="0" w:color="auto"/>
        <w:bottom w:val="none" w:sz="0" w:space="0" w:color="auto"/>
        <w:right w:val="none" w:sz="0" w:space="0" w:color="auto"/>
      </w:divBdr>
    </w:div>
    <w:div w:id="212981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5.wmf"/><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www.va.gov/vdl/" TargetMode="External"/><Relationship Id="rId34" Type="http://schemas.openxmlformats.org/officeDocument/2006/relationships/header" Target="header8.xml"/><Relationship Id="rId42" Type="http://schemas.openxmlformats.org/officeDocument/2006/relationships/header" Target="header10.xml"/><Relationship Id="rId47" Type="http://schemas.openxmlformats.org/officeDocument/2006/relationships/header" Target="header13.xml"/><Relationship Id="rId50"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www.va.gov/vdl/application.asp?appid=162" TargetMode="External"/><Relationship Id="rId33" Type="http://schemas.openxmlformats.org/officeDocument/2006/relationships/image" Target="media/image9.png"/><Relationship Id="rId38" Type="http://schemas.openxmlformats.org/officeDocument/2006/relationships/image" Target="media/image12.png"/><Relationship Id="rId46"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adobe.com/" TargetMode="External"/><Relationship Id="rId29" Type="http://schemas.openxmlformats.org/officeDocument/2006/relationships/header" Target="header7.xml"/><Relationship Id="rId41" Type="http://schemas.openxmlformats.org/officeDocument/2006/relationships/image" Target="media/image1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va.gov/vdl/application.asp?appid=23" TargetMode="External"/><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oleObject" Target="embeddings/oleObject2.bin"/><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header" Target="header6.xml"/><Relationship Id="rId36" Type="http://schemas.openxmlformats.org/officeDocument/2006/relationships/image" Target="media/image10.png"/><Relationship Id="rId49" Type="http://schemas.openxmlformats.org/officeDocument/2006/relationships/header" Target="header1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7.png"/><Relationship Id="rId44" Type="http://schemas.openxmlformats.org/officeDocument/2006/relationships/image" Target="media/image16.emf"/><Relationship Id="rId52"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oleObject" Target="embeddings/oleObject1.bin"/><Relationship Id="rId30" Type="http://schemas.openxmlformats.org/officeDocument/2006/relationships/image" Target="media/image6.png"/><Relationship Id="rId35" Type="http://schemas.openxmlformats.org/officeDocument/2006/relationships/header" Target="header9.xml"/><Relationship Id="rId43" Type="http://schemas.openxmlformats.org/officeDocument/2006/relationships/header" Target="header11.xml"/><Relationship Id="rId48" Type="http://schemas.openxmlformats.org/officeDocument/2006/relationships/header" Target="header14.xml"/><Relationship Id="rId8" Type="http://schemas.openxmlformats.org/officeDocument/2006/relationships/endnotes" Target="endnotes.xml"/><Relationship Id="rId51"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fblomt\AppData\Roaming\Microsoft\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668C9-C6C2-41E0-8FD2-2DAEB244C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22</TotalTime>
  <Pages>57</Pages>
  <Words>18114</Words>
  <Characters>98361</Characters>
  <Application>Microsoft Office Word</Application>
  <DocSecurity>0</DocSecurity>
  <Lines>3391</Lines>
  <Paragraphs>2708</Paragraphs>
  <ScaleCrop>false</ScaleCrop>
  <HeadingPairs>
    <vt:vector size="2" baseType="variant">
      <vt:variant>
        <vt:lpstr>Title</vt:lpstr>
      </vt:variant>
      <vt:variant>
        <vt:i4>1</vt:i4>
      </vt:variant>
    </vt:vector>
  </HeadingPairs>
  <TitlesOfParts>
    <vt:vector size="1" baseType="lpstr">
      <vt:lpstr>RPC Broker</vt:lpstr>
    </vt:vector>
  </TitlesOfParts>
  <Manager>Jack Schram</Manager>
  <Company>Department of Veterans Affairs (VA)</Company>
  <LinksUpToDate>false</LinksUpToDate>
  <CharactersWithSpaces>113767</CharactersWithSpaces>
  <SharedDoc>false</SharedDoc>
  <HLinks>
    <vt:vector size="564" baseType="variant">
      <vt:variant>
        <vt:i4>7078001</vt:i4>
      </vt:variant>
      <vt:variant>
        <vt:i4>615</vt:i4>
      </vt:variant>
      <vt:variant>
        <vt:i4>0</vt:i4>
      </vt:variant>
      <vt:variant>
        <vt:i4>5</vt:i4>
      </vt:variant>
      <vt:variant>
        <vt:lpwstr>http://www.va.gov/vdl/application.asp?appid=162</vt:lpwstr>
      </vt:variant>
      <vt:variant>
        <vt:lpwstr/>
      </vt:variant>
      <vt:variant>
        <vt:i4>6881394</vt:i4>
      </vt:variant>
      <vt:variant>
        <vt:i4>612</vt:i4>
      </vt:variant>
      <vt:variant>
        <vt:i4>0</vt:i4>
      </vt:variant>
      <vt:variant>
        <vt:i4>5</vt:i4>
      </vt:variant>
      <vt:variant>
        <vt:lpwstr>http://www.va.gov/vdl/application.asp?appid=23</vt:lpwstr>
      </vt:variant>
      <vt:variant>
        <vt:lpwstr/>
      </vt:variant>
      <vt:variant>
        <vt:i4>7864378</vt:i4>
      </vt:variant>
      <vt:variant>
        <vt:i4>609</vt:i4>
      </vt:variant>
      <vt:variant>
        <vt:i4>0</vt:i4>
      </vt:variant>
      <vt:variant>
        <vt:i4>5</vt:i4>
      </vt:variant>
      <vt:variant>
        <vt:lpwstr>http://www.va.gov/vdl/</vt:lpwstr>
      </vt:variant>
      <vt:variant>
        <vt:lpwstr/>
      </vt:variant>
      <vt:variant>
        <vt:i4>5111831</vt:i4>
      </vt:variant>
      <vt:variant>
        <vt:i4>606</vt:i4>
      </vt:variant>
      <vt:variant>
        <vt:i4>0</vt:i4>
      </vt:variant>
      <vt:variant>
        <vt:i4>5</vt:i4>
      </vt:variant>
      <vt:variant>
        <vt:lpwstr>http://www.adobe.com/</vt:lpwstr>
      </vt:variant>
      <vt:variant>
        <vt:lpwstr/>
      </vt:variant>
      <vt:variant>
        <vt:i4>1703996</vt:i4>
      </vt:variant>
      <vt:variant>
        <vt:i4>587</vt:i4>
      </vt:variant>
      <vt:variant>
        <vt:i4>0</vt:i4>
      </vt:variant>
      <vt:variant>
        <vt:i4>5</vt:i4>
      </vt:variant>
      <vt:variant>
        <vt:lpwstr/>
      </vt:variant>
      <vt:variant>
        <vt:lpwstr>_Toc446069806</vt:lpwstr>
      </vt:variant>
      <vt:variant>
        <vt:i4>1703996</vt:i4>
      </vt:variant>
      <vt:variant>
        <vt:i4>581</vt:i4>
      </vt:variant>
      <vt:variant>
        <vt:i4>0</vt:i4>
      </vt:variant>
      <vt:variant>
        <vt:i4>5</vt:i4>
      </vt:variant>
      <vt:variant>
        <vt:lpwstr/>
      </vt:variant>
      <vt:variant>
        <vt:lpwstr>_Toc446069805</vt:lpwstr>
      </vt:variant>
      <vt:variant>
        <vt:i4>1703996</vt:i4>
      </vt:variant>
      <vt:variant>
        <vt:i4>575</vt:i4>
      </vt:variant>
      <vt:variant>
        <vt:i4>0</vt:i4>
      </vt:variant>
      <vt:variant>
        <vt:i4>5</vt:i4>
      </vt:variant>
      <vt:variant>
        <vt:lpwstr/>
      </vt:variant>
      <vt:variant>
        <vt:lpwstr>_Toc446069804</vt:lpwstr>
      </vt:variant>
      <vt:variant>
        <vt:i4>1703996</vt:i4>
      </vt:variant>
      <vt:variant>
        <vt:i4>569</vt:i4>
      </vt:variant>
      <vt:variant>
        <vt:i4>0</vt:i4>
      </vt:variant>
      <vt:variant>
        <vt:i4>5</vt:i4>
      </vt:variant>
      <vt:variant>
        <vt:lpwstr/>
      </vt:variant>
      <vt:variant>
        <vt:lpwstr>_Toc446069803</vt:lpwstr>
      </vt:variant>
      <vt:variant>
        <vt:i4>1703996</vt:i4>
      </vt:variant>
      <vt:variant>
        <vt:i4>563</vt:i4>
      </vt:variant>
      <vt:variant>
        <vt:i4>0</vt:i4>
      </vt:variant>
      <vt:variant>
        <vt:i4>5</vt:i4>
      </vt:variant>
      <vt:variant>
        <vt:lpwstr/>
      </vt:variant>
      <vt:variant>
        <vt:lpwstr>_Toc446069802</vt:lpwstr>
      </vt:variant>
      <vt:variant>
        <vt:i4>1703996</vt:i4>
      </vt:variant>
      <vt:variant>
        <vt:i4>557</vt:i4>
      </vt:variant>
      <vt:variant>
        <vt:i4>0</vt:i4>
      </vt:variant>
      <vt:variant>
        <vt:i4>5</vt:i4>
      </vt:variant>
      <vt:variant>
        <vt:lpwstr/>
      </vt:variant>
      <vt:variant>
        <vt:lpwstr>_Toc446069801</vt:lpwstr>
      </vt:variant>
      <vt:variant>
        <vt:i4>1703996</vt:i4>
      </vt:variant>
      <vt:variant>
        <vt:i4>551</vt:i4>
      </vt:variant>
      <vt:variant>
        <vt:i4>0</vt:i4>
      </vt:variant>
      <vt:variant>
        <vt:i4>5</vt:i4>
      </vt:variant>
      <vt:variant>
        <vt:lpwstr/>
      </vt:variant>
      <vt:variant>
        <vt:lpwstr>_Toc446069800</vt:lpwstr>
      </vt:variant>
      <vt:variant>
        <vt:i4>1245235</vt:i4>
      </vt:variant>
      <vt:variant>
        <vt:i4>545</vt:i4>
      </vt:variant>
      <vt:variant>
        <vt:i4>0</vt:i4>
      </vt:variant>
      <vt:variant>
        <vt:i4>5</vt:i4>
      </vt:variant>
      <vt:variant>
        <vt:lpwstr/>
      </vt:variant>
      <vt:variant>
        <vt:lpwstr>_Toc446069799</vt:lpwstr>
      </vt:variant>
      <vt:variant>
        <vt:i4>1245235</vt:i4>
      </vt:variant>
      <vt:variant>
        <vt:i4>539</vt:i4>
      </vt:variant>
      <vt:variant>
        <vt:i4>0</vt:i4>
      </vt:variant>
      <vt:variant>
        <vt:i4>5</vt:i4>
      </vt:variant>
      <vt:variant>
        <vt:lpwstr/>
      </vt:variant>
      <vt:variant>
        <vt:lpwstr>_Toc446069798</vt:lpwstr>
      </vt:variant>
      <vt:variant>
        <vt:i4>1245235</vt:i4>
      </vt:variant>
      <vt:variant>
        <vt:i4>533</vt:i4>
      </vt:variant>
      <vt:variant>
        <vt:i4>0</vt:i4>
      </vt:variant>
      <vt:variant>
        <vt:i4>5</vt:i4>
      </vt:variant>
      <vt:variant>
        <vt:lpwstr/>
      </vt:variant>
      <vt:variant>
        <vt:lpwstr>_Toc446069797</vt:lpwstr>
      </vt:variant>
      <vt:variant>
        <vt:i4>1245235</vt:i4>
      </vt:variant>
      <vt:variant>
        <vt:i4>527</vt:i4>
      </vt:variant>
      <vt:variant>
        <vt:i4>0</vt:i4>
      </vt:variant>
      <vt:variant>
        <vt:i4>5</vt:i4>
      </vt:variant>
      <vt:variant>
        <vt:lpwstr/>
      </vt:variant>
      <vt:variant>
        <vt:lpwstr>_Toc446069796</vt:lpwstr>
      </vt:variant>
      <vt:variant>
        <vt:i4>1245235</vt:i4>
      </vt:variant>
      <vt:variant>
        <vt:i4>521</vt:i4>
      </vt:variant>
      <vt:variant>
        <vt:i4>0</vt:i4>
      </vt:variant>
      <vt:variant>
        <vt:i4>5</vt:i4>
      </vt:variant>
      <vt:variant>
        <vt:lpwstr/>
      </vt:variant>
      <vt:variant>
        <vt:lpwstr>_Toc446069795</vt:lpwstr>
      </vt:variant>
      <vt:variant>
        <vt:i4>1245235</vt:i4>
      </vt:variant>
      <vt:variant>
        <vt:i4>515</vt:i4>
      </vt:variant>
      <vt:variant>
        <vt:i4>0</vt:i4>
      </vt:variant>
      <vt:variant>
        <vt:i4>5</vt:i4>
      </vt:variant>
      <vt:variant>
        <vt:lpwstr/>
      </vt:variant>
      <vt:variant>
        <vt:lpwstr>_Toc446069794</vt:lpwstr>
      </vt:variant>
      <vt:variant>
        <vt:i4>1245235</vt:i4>
      </vt:variant>
      <vt:variant>
        <vt:i4>506</vt:i4>
      </vt:variant>
      <vt:variant>
        <vt:i4>0</vt:i4>
      </vt:variant>
      <vt:variant>
        <vt:i4>5</vt:i4>
      </vt:variant>
      <vt:variant>
        <vt:lpwstr/>
      </vt:variant>
      <vt:variant>
        <vt:lpwstr>_Toc446069793</vt:lpwstr>
      </vt:variant>
      <vt:variant>
        <vt:i4>1245235</vt:i4>
      </vt:variant>
      <vt:variant>
        <vt:i4>500</vt:i4>
      </vt:variant>
      <vt:variant>
        <vt:i4>0</vt:i4>
      </vt:variant>
      <vt:variant>
        <vt:i4>5</vt:i4>
      </vt:variant>
      <vt:variant>
        <vt:lpwstr/>
      </vt:variant>
      <vt:variant>
        <vt:lpwstr>_Toc446069792</vt:lpwstr>
      </vt:variant>
      <vt:variant>
        <vt:i4>1245235</vt:i4>
      </vt:variant>
      <vt:variant>
        <vt:i4>494</vt:i4>
      </vt:variant>
      <vt:variant>
        <vt:i4>0</vt:i4>
      </vt:variant>
      <vt:variant>
        <vt:i4>5</vt:i4>
      </vt:variant>
      <vt:variant>
        <vt:lpwstr/>
      </vt:variant>
      <vt:variant>
        <vt:lpwstr>_Toc446069791</vt:lpwstr>
      </vt:variant>
      <vt:variant>
        <vt:i4>1245235</vt:i4>
      </vt:variant>
      <vt:variant>
        <vt:i4>488</vt:i4>
      </vt:variant>
      <vt:variant>
        <vt:i4>0</vt:i4>
      </vt:variant>
      <vt:variant>
        <vt:i4>5</vt:i4>
      </vt:variant>
      <vt:variant>
        <vt:lpwstr/>
      </vt:variant>
      <vt:variant>
        <vt:lpwstr>_Toc446069790</vt:lpwstr>
      </vt:variant>
      <vt:variant>
        <vt:i4>1179699</vt:i4>
      </vt:variant>
      <vt:variant>
        <vt:i4>482</vt:i4>
      </vt:variant>
      <vt:variant>
        <vt:i4>0</vt:i4>
      </vt:variant>
      <vt:variant>
        <vt:i4>5</vt:i4>
      </vt:variant>
      <vt:variant>
        <vt:lpwstr/>
      </vt:variant>
      <vt:variant>
        <vt:lpwstr>_Toc446069789</vt:lpwstr>
      </vt:variant>
      <vt:variant>
        <vt:i4>1179699</vt:i4>
      </vt:variant>
      <vt:variant>
        <vt:i4>476</vt:i4>
      </vt:variant>
      <vt:variant>
        <vt:i4>0</vt:i4>
      </vt:variant>
      <vt:variant>
        <vt:i4>5</vt:i4>
      </vt:variant>
      <vt:variant>
        <vt:lpwstr/>
      </vt:variant>
      <vt:variant>
        <vt:lpwstr>_Toc446069788</vt:lpwstr>
      </vt:variant>
      <vt:variant>
        <vt:i4>1179699</vt:i4>
      </vt:variant>
      <vt:variant>
        <vt:i4>470</vt:i4>
      </vt:variant>
      <vt:variant>
        <vt:i4>0</vt:i4>
      </vt:variant>
      <vt:variant>
        <vt:i4>5</vt:i4>
      </vt:variant>
      <vt:variant>
        <vt:lpwstr/>
      </vt:variant>
      <vt:variant>
        <vt:lpwstr>_Toc446069787</vt:lpwstr>
      </vt:variant>
      <vt:variant>
        <vt:i4>1179699</vt:i4>
      </vt:variant>
      <vt:variant>
        <vt:i4>464</vt:i4>
      </vt:variant>
      <vt:variant>
        <vt:i4>0</vt:i4>
      </vt:variant>
      <vt:variant>
        <vt:i4>5</vt:i4>
      </vt:variant>
      <vt:variant>
        <vt:lpwstr/>
      </vt:variant>
      <vt:variant>
        <vt:lpwstr>_Toc446069786</vt:lpwstr>
      </vt:variant>
      <vt:variant>
        <vt:i4>1179699</vt:i4>
      </vt:variant>
      <vt:variant>
        <vt:i4>458</vt:i4>
      </vt:variant>
      <vt:variant>
        <vt:i4>0</vt:i4>
      </vt:variant>
      <vt:variant>
        <vt:i4>5</vt:i4>
      </vt:variant>
      <vt:variant>
        <vt:lpwstr/>
      </vt:variant>
      <vt:variant>
        <vt:lpwstr>_Toc446069785</vt:lpwstr>
      </vt:variant>
      <vt:variant>
        <vt:i4>1179699</vt:i4>
      </vt:variant>
      <vt:variant>
        <vt:i4>452</vt:i4>
      </vt:variant>
      <vt:variant>
        <vt:i4>0</vt:i4>
      </vt:variant>
      <vt:variant>
        <vt:i4>5</vt:i4>
      </vt:variant>
      <vt:variant>
        <vt:lpwstr/>
      </vt:variant>
      <vt:variant>
        <vt:lpwstr>_Toc446069784</vt:lpwstr>
      </vt:variant>
      <vt:variant>
        <vt:i4>1179699</vt:i4>
      </vt:variant>
      <vt:variant>
        <vt:i4>446</vt:i4>
      </vt:variant>
      <vt:variant>
        <vt:i4>0</vt:i4>
      </vt:variant>
      <vt:variant>
        <vt:i4>5</vt:i4>
      </vt:variant>
      <vt:variant>
        <vt:lpwstr/>
      </vt:variant>
      <vt:variant>
        <vt:lpwstr>_Toc446069783</vt:lpwstr>
      </vt:variant>
      <vt:variant>
        <vt:i4>1179699</vt:i4>
      </vt:variant>
      <vt:variant>
        <vt:i4>440</vt:i4>
      </vt:variant>
      <vt:variant>
        <vt:i4>0</vt:i4>
      </vt:variant>
      <vt:variant>
        <vt:i4>5</vt:i4>
      </vt:variant>
      <vt:variant>
        <vt:lpwstr/>
      </vt:variant>
      <vt:variant>
        <vt:lpwstr>_Toc446069782</vt:lpwstr>
      </vt:variant>
      <vt:variant>
        <vt:i4>1179699</vt:i4>
      </vt:variant>
      <vt:variant>
        <vt:i4>434</vt:i4>
      </vt:variant>
      <vt:variant>
        <vt:i4>0</vt:i4>
      </vt:variant>
      <vt:variant>
        <vt:i4>5</vt:i4>
      </vt:variant>
      <vt:variant>
        <vt:lpwstr/>
      </vt:variant>
      <vt:variant>
        <vt:lpwstr>_Toc446069781</vt:lpwstr>
      </vt:variant>
      <vt:variant>
        <vt:i4>1179699</vt:i4>
      </vt:variant>
      <vt:variant>
        <vt:i4>428</vt:i4>
      </vt:variant>
      <vt:variant>
        <vt:i4>0</vt:i4>
      </vt:variant>
      <vt:variant>
        <vt:i4>5</vt:i4>
      </vt:variant>
      <vt:variant>
        <vt:lpwstr/>
      </vt:variant>
      <vt:variant>
        <vt:lpwstr>_Toc446069780</vt:lpwstr>
      </vt:variant>
      <vt:variant>
        <vt:i4>1900595</vt:i4>
      </vt:variant>
      <vt:variant>
        <vt:i4>422</vt:i4>
      </vt:variant>
      <vt:variant>
        <vt:i4>0</vt:i4>
      </vt:variant>
      <vt:variant>
        <vt:i4>5</vt:i4>
      </vt:variant>
      <vt:variant>
        <vt:lpwstr/>
      </vt:variant>
      <vt:variant>
        <vt:lpwstr>_Toc446069779</vt:lpwstr>
      </vt:variant>
      <vt:variant>
        <vt:i4>1900595</vt:i4>
      </vt:variant>
      <vt:variant>
        <vt:i4>413</vt:i4>
      </vt:variant>
      <vt:variant>
        <vt:i4>0</vt:i4>
      </vt:variant>
      <vt:variant>
        <vt:i4>5</vt:i4>
      </vt:variant>
      <vt:variant>
        <vt:lpwstr/>
      </vt:variant>
      <vt:variant>
        <vt:lpwstr>_Toc446069778</vt:lpwstr>
      </vt:variant>
      <vt:variant>
        <vt:i4>1900595</vt:i4>
      </vt:variant>
      <vt:variant>
        <vt:i4>407</vt:i4>
      </vt:variant>
      <vt:variant>
        <vt:i4>0</vt:i4>
      </vt:variant>
      <vt:variant>
        <vt:i4>5</vt:i4>
      </vt:variant>
      <vt:variant>
        <vt:lpwstr/>
      </vt:variant>
      <vt:variant>
        <vt:lpwstr>_Toc446069777</vt:lpwstr>
      </vt:variant>
      <vt:variant>
        <vt:i4>1900595</vt:i4>
      </vt:variant>
      <vt:variant>
        <vt:i4>401</vt:i4>
      </vt:variant>
      <vt:variant>
        <vt:i4>0</vt:i4>
      </vt:variant>
      <vt:variant>
        <vt:i4>5</vt:i4>
      </vt:variant>
      <vt:variant>
        <vt:lpwstr/>
      </vt:variant>
      <vt:variant>
        <vt:lpwstr>_Toc446069776</vt:lpwstr>
      </vt:variant>
      <vt:variant>
        <vt:i4>1900595</vt:i4>
      </vt:variant>
      <vt:variant>
        <vt:i4>395</vt:i4>
      </vt:variant>
      <vt:variant>
        <vt:i4>0</vt:i4>
      </vt:variant>
      <vt:variant>
        <vt:i4>5</vt:i4>
      </vt:variant>
      <vt:variant>
        <vt:lpwstr/>
      </vt:variant>
      <vt:variant>
        <vt:lpwstr>_Toc446069775</vt:lpwstr>
      </vt:variant>
      <vt:variant>
        <vt:i4>1900595</vt:i4>
      </vt:variant>
      <vt:variant>
        <vt:i4>389</vt:i4>
      </vt:variant>
      <vt:variant>
        <vt:i4>0</vt:i4>
      </vt:variant>
      <vt:variant>
        <vt:i4>5</vt:i4>
      </vt:variant>
      <vt:variant>
        <vt:lpwstr/>
      </vt:variant>
      <vt:variant>
        <vt:lpwstr>_Toc446069774</vt:lpwstr>
      </vt:variant>
      <vt:variant>
        <vt:i4>1900595</vt:i4>
      </vt:variant>
      <vt:variant>
        <vt:i4>383</vt:i4>
      </vt:variant>
      <vt:variant>
        <vt:i4>0</vt:i4>
      </vt:variant>
      <vt:variant>
        <vt:i4>5</vt:i4>
      </vt:variant>
      <vt:variant>
        <vt:lpwstr/>
      </vt:variant>
      <vt:variant>
        <vt:lpwstr>_Toc446069773</vt:lpwstr>
      </vt:variant>
      <vt:variant>
        <vt:i4>1900595</vt:i4>
      </vt:variant>
      <vt:variant>
        <vt:i4>377</vt:i4>
      </vt:variant>
      <vt:variant>
        <vt:i4>0</vt:i4>
      </vt:variant>
      <vt:variant>
        <vt:i4>5</vt:i4>
      </vt:variant>
      <vt:variant>
        <vt:lpwstr/>
      </vt:variant>
      <vt:variant>
        <vt:lpwstr>_Toc446069772</vt:lpwstr>
      </vt:variant>
      <vt:variant>
        <vt:i4>1900595</vt:i4>
      </vt:variant>
      <vt:variant>
        <vt:i4>371</vt:i4>
      </vt:variant>
      <vt:variant>
        <vt:i4>0</vt:i4>
      </vt:variant>
      <vt:variant>
        <vt:i4>5</vt:i4>
      </vt:variant>
      <vt:variant>
        <vt:lpwstr/>
      </vt:variant>
      <vt:variant>
        <vt:lpwstr>_Toc446069771</vt:lpwstr>
      </vt:variant>
      <vt:variant>
        <vt:i4>1900595</vt:i4>
      </vt:variant>
      <vt:variant>
        <vt:i4>365</vt:i4>
      </vt:variant>
      <vt:variant>
        <vt:i4>0</vt:i4>
      </vt:variant>
      <vt:variant>
        <vt:i4>5</vt:i4>
      </vt:variant>
      <vt:variant>
        <vt:lpwstr/>
      </vt:variant>
      <vt:variant>
        <vt:lpwstr>_Toc446069770</vt:lpwstr>
      </vt:variant>
      <vt:variant>
        <vt:i4>1835059</vt:i4>
      </vt:variant>
      <vt:variant>
        <vt:i4>359</vt:i4>
      </vt:variant>
      <vt:variant>
        <vt:i4>0</vt:i4>
      </vt:variant>
      <vt:variant>
        <vt:i4>5</vt:i4>
      </vt:variant>
      <vt:variant>
        <vt:lpwstr/>
      </vt:variant>
      <vt:variant>
        <vt:lpwstr>_Toc446069769</vt:lpwstr>
      </vt:variant>
      <vt:variant>
        <vt:i4>1835059</vt:i4>
      </vt:variant>
      <vt:variant>
        <vt:i4>353</vt:i4>
      </vt:variant>
      <vt:variant>
        <vt:i4>0</vt:i4>
      </vt:variant>
      <vt:variant>
        <vt:i4>5</vt:i4>
      </vt:variant>
      <vt:variant>
        <vt:lpwstr/>
      </vt:variant>
      <vt:variant>
        <vt:lpwstr>_Toc446069768</vt:lpwstr>
      </vt:variant>
      <vt:variant>
        <vt:i4>1835059</vt:i4>
      </vt:variant>
      <vt:variant>
        <vt:i4>347</vt:i4>
      </vt:variant>
      <vt:variant>
        <vt:i4>0</vt:i4>
      </vt:variant>
      <vt:variant>
        <vt:i4>5</vt:i4>
      </vt:variant>
      <vt:variant>
        <vt:lpwstr/>
      </vt:variant>
      <vt:variant>
        <vt:lpwstr>_Toc446069767</vt:lpwstr>
      </vt:variant>
      <vt:variant>
        <vt:i4>1835059</vt:i4>
      </vt:variant>
      <vt:variant>
        <vt:i4>341</vt:i4>
      </vt:variant>
      <vt:variant>
        <vt:i4>0</vt:i4>
      </vt:variant>
      <vt:variant>
        <vt:i4>5</vt:i4>
      </vt:variant>
      <vt:variant>
        <vt:lpwstr/>
      </vt:variant>
      <vt:variant>
        <vt:lpwstr>_Toc446069766</vt:lpwstr>
      </vt:variant>
      <vt:variant>
        <vt:i4>1835059</vt:i4>
      </vt:variant>
      <vt:variant>
        <vt:i4>335</vt:i4>
      </vt:variant>
      <vt:variant>
        <vt:i4>0</vt:i4>
      </vt:variant>
      <vt:variant>
        <vt:i4>5</vt:i4>
      </vt:variant>
      <vt:variant>
        <vt:lpwstr/>
      </vt:variant>
      <vt:variant>
        <vt:lpwstr>_Toc446069765</vt:lpwstr>
      </vt:variant>
      <vt:variant>
        <vt:i4>1835059</vt:i4>
      </vt:variant>
      <vt:variant>
        <vt:i4>329</vt:i4>
      </vt:variant>
      <vt:variant>
        <vt:i4>0</vt:i4>
      </vt:variant>
      <vt:variant>
        <vt:i4>5</vt:i4>
      </vt:variant>
      <vt:variant>
        <vt:lpwstr/>
      </vt:variant>
      <vt:variant>
        <vt:lpwstr>_Toc446069764</vt:lpwstr>
      </vt:variant>
      <vt:variant>
        <vt:i4>1835059</vt:i4>
      </vt:variant>
      <vt:variant>
        <vt:i4>323</vt:i4>
      </vt:variant>
      <vt:variant>
        <vt:i4>0</vt:i4>
      </vt:variant>
      <vt:variant>
        <vt:i4>5</vt:i4>
      </vt:variant>
      <vt:variant>
        <vt:lpwstr/>
      </vt:variant>
      <vt:variant>
        <vt:lpwstr>_Toc446069763</vt:lpwstr>
      </vt:variant>
      <vt:variant>
        <vt:i4>1835059</vt:i4>
      </vt:variant>
      <vt:variant>
        <vt:i4>317</vt:i4>
      </vt:variant>
      <vt:variant>
        <vt:i4>0</vt:i4>
      </vt:variant>
      <vt:variant>
        <vt:i4>5</vt:i4>
      </vt:variant>
      <vt:variant>
        <vt:lpwstr/>
      </vt:variant>
      <vt:variant>
        <vt:lpwstr>_Toc446069762</vt:lpwstr>
      </vt:variant>
      <vt:variant>
        <vt:i4>1835059</vt:i4>
      </vt:variant>
      <vt:variant>
        <vt:i4>311</vt:i4>
      </vt:variant>
      <vt:variant>
        <vt:i4>0</vt:i4>
      </vt:variant>
      <vt:variant>
        <vt:i4>5</vt:i4>
      </vt:variant>
      <vt:variant>
        <vt:lpwstr/>
      </vt:variant>
      <vt:variant>
        <vt:lpwstr>_Toc446069761</vt:lpwstr>
      </vt:variant>
      <vt:variant>
        <vt:i4>1835059</vt:i4>
      </vt:variant>
      <vt:variant>
        <vt:i4>305</vt:i4>
      </vt:variant>
      <vt:variant>
        <vt:i4>0</vt:i4>
      </vt:variant>
      <vt:variant>
        <vt:i4>5</vt:i4>
      </vt:variant>
      <vt:variant>
        <vt:lpwstr/>
      </vt:variant>
      <vt:variant>
        <vt:lpwstr>_Toc446069760</vt:lpwstr>
      </vt:variant>
      <vt:variant>
        <vt:i4>2031667</vt:i4>
      </vt:variant>
      <vt:variant>
        <vt:i4>299</vt:i4>
      </vt:variant>
      <vt:variant>
        <vt:i4>0</vt:i4>
      </vt:variant>
      <vt:variant>
        <vt:i4>5</vt:i4>
      </vt:variant>
      <vt:variant>
        <vt:lpwstr/>
      </vt:variant>
      <vt:variant>
        <vt:lpwstr>_Toc446069759</vt:lpwstr>
      </vt:variant>
      <vt:variant>
        <vt:i4>2031667</vt:i4>
      </vt:variant>
      <vt:variant>
        <vt:i4>293</vt:i4>
      </vt:variant>
      <vt:variant>
        <vt:i4>0</vt:i4>
      </vt:variant>
      <vt:variant>
        <vt:i4>5</vt:i4>
      </vt:variant>
      <vt:variant>
        <vt:lpwstr/>
      </vt:variant>
      <vt:variant>
        <vt:lpwstr>_Toc446069758</vt:lpwstr>
      </vt:variant>
      <vt:variant>
        <vt:i4>2031667</vt:i4>
      </vt:variant>
      <vt:variant>
        <vt:i4>287</vt:i4>
      </vt:variant>
      <vt:variant>
        <vt:i4>0</vt:i4>
      </vt:variant>
      <vt:variant>
        <vt:i4>5</vt:i4>
      </vt:variant>
      <vt:variant>
        <vt:lpwstr/>
      </vt:variant>
      <vt:variant>
        <vt:lpwstr>_Toc446069757</vt:lpwstr>
      </vt:variant>
      <vt:variant>
        <vt:i4>2031667</vt:i4>
      </vt:variant>
      <vt:variant>
        <vt:i4>281</vt:i4>
      </vt:variant>
      <vt:variant>
        <vt:i4>0</vt:i4>
      </vt:variant>
      <vt:variant>
        <vt:i4>5</vt:i4>
      </vt:variant>
      <vt:variant>
        <vt:lpwstr/>
      </vt:variant>
      <vt:variant>
        <vt:lpwstr>_Toc446069756</vt:lpwstr>
      </vt:variant>
      <vt:variant>
        <vt:i4>2031667</vt:i4>
      </vt:variant>
      <vt:variant>
        <vt:i4>275</vt:i4>
      </vt:variant>
      <vt:variant>
        <vt:i4>0</vt:i4>
      </vt:variant>
      <vt:variant>
        <vt:i4>5</vt:i4>
      </vt:variant>
      <vt:variant>
        <vt:lpwstr/>
      </vt:variant>
      <vt:variant>
        <vt:lpwstr>_Toc446069755</vt:lpwstr>
      </vt:variant>
      <vt:variant>
        <vt:i4>2031667</vt:i4>
      </vt:variant>
      <vt:variant>
        <vt:i4>269</vt:i4>
      </vt:variant>
      <vt:variant>
        <vt:i4>0</vt:i4>
      </vt:variant>
      <vt:variant>
        <vt:i4>5</vt:i4>
      </vt:variant>
      <vt:variant>
        <vt:lpwstr/>
      </vt:variant>
      <vt:variant>
        <vt:lpwstr>_Toc446069754</vt:lpwstr>
      </vt:variant>
      <vt:variant>
        <vt:i4>2031667</vt:i4>
      </vt:variant>
      <vt:variant>
        <vt:i4>263</vt:i4>
      </vt:variant>
      <vt:variant>
        <vt:i4>0</vt:i4>
      </vt:variant>
      <vt:variant>
        <vt:i4>5</vt:i4>
      </vt:variant>
      <vt:variant>
        <vt:lpwstr/>
      </vt:variant>
      <vt:variant>
        <vt:lpwstr>_Toc446069753</vt:lpwstr>
      </vt:variant>
      <vt:variant>
        <vt:i4>2031667</vt:i4>
      </vt:variant>
      <vt:variant>
        <vt:i4>257</vt:i4>
      </vt:variant>
      <vt:variant>
        <vt:i4>0</vt:i4>
      </vt:variant>
      <vt:variant>
        <vt:i4>5</vt:i4>
      </vt:variant>
      <vt:variant>
        <vt:lpwstr/>
      </vt:variant>
      <vt:variant>
        <vt:lpwstr>_Toc446069752</vt:lpwstr>
      </vt:variant>
      <vt:variant>
        <vt:i4>2031667</vt:i4>
      </vt:variant>
      <vt:variant>
        <vt:i4>251</vt:i4>
      </vt:variant>
      <vt:variant>
        <vt:i4>0</vt:i4>
      </vt:variant>
      <vt:variant>
        <vt:i4>5</vt:i4>
      </vt:variant>
      <vt:variant>
        <vt:lpwstr/>
      </vt:variant>
      <vt:variant>
        <vt:lpwstr>_Toc446069751</vt:lpwstr>
      </vt:variant>
      <vt:variant>
        <vt:i4>2031667</vt:i4>
      </vt:variant>
      <vt:variant>
        <vt:i4>245</vt:i4>
      </vt:variant>
      <vt:variant>
        <vt:i4>0</vt:i4>
      </vt:variant>
      <vt:variant>
        <vt:i4>5</vt:i4>
      </vt:variant>
      <vt:variant>
        <vt:lpwstr/>
      </vt:variant>
      <vt:variant>
        <vt:lpwstr>_Toc446069750</vt:lpwstr>
      </vt:variant>
      <vt:variant>
        <vt:i4>1966131</vt:i4>
      </vt:variant>
      <vt:variant>
        <vt:i4>239</vt:i4>
      </vt:variant>
      <vt:variant>
        <vt:i4>0</vt:i4>
      </vt:variant>
      <vt:variant>
        <vt:i4>5</vt:i4>
      </vt:variant>
      <vt:variant>
        <vt:lpwstr/>
      </vt:variant>
      <vt:variant>
        <vt:lpwstr>_Toc446069749</vt:lpwstr>
      </vt:variant>
      <vt:variant>
        <vt:i4>1966131</vt:i4>
      </vt:variant>
      <vt:variant>
        <vt:i4>233</vt:i4>
      </vt:variant>
      <vt:variant>
        <vt:i4>0</vt:i4>
      </vt:variant>
      <vt:variant>
        <vt:i4>5</vt:i4>
      </vt:variant>
      <vt:variant>
        <vt:lpwstr/>
      </vt:variant>
      <vt:variant>
        <vt:lpwstr>_Toc446069748</vt:lpwstr>
      </vt:variant>
      <vt:variant>
        <vt:i4>1966131</vt:i4>
      </vt:variant>
      <vt:variant>
        <vt:i4>227</vt:i4>
      </vt:variant>
      <vt:variant>
        <vt:i4>0</vt:i4>
      </vt:variant>
      <vt:variant>
        <vt:i4>5</vt:i4>
      </vt:variant>
      <vt:variant>
        <vt:lpwstr/>
      </vt:variant>
      <vt:variant>
        <vt:lpwstr>_Toc446069747</vt:lpwstr>
      </vt:variant>
      <vt:variant>
        <vt:i4>1966131</vt:i4>
      </vt:variant>
      <vt:variant>
        <vt:i4>221</vt:i4>
      </vt:variant>
      <vt:variant>
        <vt:i4>0</vt:i4>
      </vt:variant>
      <vt:variant>
        <vt:i4>5</vt:i4>
      </vt:variant>
      <vt:variant>
        <vt:lpwstr/>
      </vt:variant>
      <vt:variant>
        <vt:lpwstr>_Toc446069746</vt:lpwstr>
      </vt:variant>
      <vt:variant>
        <vt:i4>1966131</vt:i4>
      </vt:variant>
      <vt:variant>
        <vt:i4>215</vt:i4>
      </vt:variant>
      <vt:variant>
        <vt:i4>0</vt:i4>
      </vt:variant>
      <vt:variant>
        <vt:i4>5</vt:i4>
      </vt:variant>
      <vt:variant>
        <vt:lpwstr/>
      </vt:variant>
      <vt:variant>
        <vt:lpwstr>_Toc446069745</vt:lpwstr>
      </vt:variant>
      <vt:variant>
        <vt:i4>1966131</vt:i4>
      </vt:variant>
      <vt:variant>
        <vt:i4>209</vt:i4>
      </vt:variant>
      <vt:variant>
        <vt:i4>0</vt:i4>
      </vt:variant>
      <vt:variant>
        <vt:i4>5</vt:i4>
      </vt:variant>
      <vt:variant>
        <vt:lpwstr/>
      </vt:variant>
      <vt:variant>
        <vt:lpwstr>_Toc446069744</vt:lpwstr>
      </vt:variant>
      <vt:variant>
        <vt:i4>1966131</vt:i4>
      </vt:variant>
      <vt:variant>
        <vt:i4>203</vt:i4>
      </vt:variant>
      <vt:variant>
        <vt:i4>0</vt:i4>
      </vt:variant>
      <vt:variant>
        <vt:i4>5</vt:i4>
      </vt:variant>
      <vt:variant>
        <vt:lpwstr/>
      </vt:variant>
      <vt:variant>
        <vt:lpwstr>_Toc446069743</vt:lpwstr>
      </vt:variant>
      <vt:variant>
        <vt:i4>1966131</vt:i4>
      </vt:variant>
      <vt:variant>
        <vt:i4>197</vt:i4>
      </vt:variant>
      <vt:variant>
        <vt:i4>0</vt:i4>
      </vt:variant>
      <vt:variant>
        <vt:i4>5</vt:i4>
      </vt:variant>
      <vt:variant>
        <vt:lpwstr/>
      </vt:variant>
      <vt:variant>
        <vt:lpwstr>_Toc446069742</vt:lpwstr>
      </vt:variant>
      <vt:variant>
        <vt:i4>1966131</vt:i4>
      </vt:variant>
      <vt:variant>
        <vt:i4>191</vt:i4>
      </vt:variant>
      <vt:variant>
        <vt:i4>0</vt:i4>
      </vt:variant>
      <vt:variant>
        <vt:i4>5</vt:i4>
      </vt:variant>
      <vt:variant>
        <vt:lpwstr/>
      </vt:variant>
      <vt:variant>
        <vt:lpwstr>_Toc446069741</vt:lpwstr>
      </vt:variant>
      <vt:variant>
        <vt:i4>1966131</vt:i4>
      </vt:variant>
      <vt:variant>
        <vt:i4>185</vt:i4>
      </vt:variant>
      <vt:variant>
        <vt:i4>0</vt:i4>
      </vt:variant>
      <vt:variant>
        <vt:i4>5</vt:i4>
      </vt:variant>
      <vt:variant>
        <vt:lpwstr/>
      </vt:variant>
      <vt:variant>
        <vt:lpwstr>_Toc446069740</vt:lpwstr>
      </vt:variant>
      <vt:variant>
        <vt:i4>1638451</vt:i4>
      </vt:variant>
      <vt:variant>
        <vt:i4>179</vt:i4>
      </vt:variant>
      <vt:variant>
        <vt:i4>0</vt:i4>
      </vt:variant>
      <vt:variant>
        <vt:i4>5</vt:i4>
      </vt:variant>
      <vt:variant>
        <vt:lpwstr/>
      </vt:variant>
      <vt:variant>
        <vt:lpwstr>_Toc446069739</vt:lpwstr>
      </vt:variant>
      <vt:variant>
        <vt:i4>1638451</vt:i4>
      </vt:variant>
      <vt:variant>
        <vt:i4>173</vt:i4>
      </vt:variant>
      <vt:variant>
        <vt:i4>0</vt:i4>
      </vt:variant>
      <vt:variant>
        <vt:i4>5</vt:i4>
      </vt:variant>
      <vt:variant>
        <vt:lpwstr/>
      </vt:variant>
      <vt:variant>
        <vt:lpwstr>_Toc446069738</vt:lpwstr>
      </vt:variant>
      <vt:variant>
        <vt:i4>1638451</vt:i4>
      </vt:variant>
      <vt:variant>
        <vt:i4>167</vt:i4>
      </vt:variant>
      <vt:variant>
        <vt:i4>0</vt:i4>
      </vt:variant>
      <vt:variant>
        <vt:i4>5</vt:i4>
      </vt:variant>
      <vt:variant>
        <vt:lpwstr/>
      </vt:variant>
      <vt:variant>
        <vt:lpwstr>_Toc446069737</vt:lpwstr>
      </vt:variant>
      <vt:variant>
        <vt:i4>1638451</vt:i4>
      </vt:variant>
      <vt:variant>
        <vt:i4>161</vt:i4>
      </vt:variant>
      <vt:variant>
        <vt:i4>0</vt:i4>
      </vt:variant>
      <vt:variant>
        <vt:i4>5</vt:i4>
      </vt:variant>
      <vt:variant>
        <vt:lpwstr/>
      </vt:variant>
      <vt:variant>
        <vt:lpwstr>_Toc446069736</vt:lpwstr>
      </vt:variant>
      <vt:variant>
        <vt:i4>1638451</vt:i4>
      </vt:variant>
      <vt:variant>
        <vt:i4>155</vt:i4>
      </vt:variant>
      <vt:variant>
        <vt:i4>0</vt:i4>
      </vt:variant>
      <vt:variant>
        <vt:i4>5</vt:i4>
      </vt:variant>
      <vt:variant>
        <vt:lpwstr/>
      </vt:variant>
      <vt:variant>
        <vt:lpwstr>_Toc446069735</vt:lpwstr>
      </vt:variant>
      <vt:variant>
        <vt:i4>1638451</vt:i4>
      </vt:variant>
      <vt:variant>
        <vt:i4>149</vt:i4>
      </vt:variant>
      <vt:variant>
        <vt:i4>0</vt:i4>
      </vt:variant>
      <vt:variant>
        <vt:i4>5</vt:i4>
      </vt:variant>
      <vt:variant>
        <vt:lpwstr/>
      </vt:variant>
      <vt:variant>
        <vt:lpwstr>_Toc446069734</vt:lpwstr>
      </vt:variant>
      <vt:variant>
        <vt:i4>1638451</vt:i4>
      </vt:variant>
      <vt:variant>
        <vt:i4>143</vt:i4>
      </vt:variant>
      <vt:variant>
        <vt:i4>0</vt:i4>
      </vt:variant>
      <vt:variant>
        <vt:i4>5</vt:i4>
      </vt:variant>
      <vt:variant>
        <vt:lpwstr/>
      </vt:variant>
      <vt:variant>
        <vt:lpwstr>_Toc446069733</vt:lpwstr>
      </vt:variant>
      <vt:variant>
        <vt:i4>1638451</vt:i4>
      </vt:variant>
      <vt:variant>
        <vt:i4>137</vt:i4>
      </vt:variant>
      <vt:variant>
        <vt:i4>0</vt:i4>
      </vt:variant>
      <vt:variant>
        <vt:i4>5</vt:i4>
      </vt:variant>
      <vt:variant>
        <vt:lpwstr/>
      </vt:variant>
      <vt:variant>
        <vt:lpwstr>_Toc446069732</vt:lpwstr>
      </vt:variant>
      <vt:variant>
        <vt:i4>1638451</vt:i4>
      </vt:variant>
      <vt:variant>
        <vt:i4>131</vt:i4>
      </vt:variant>
      <vt:variant>
        <vt:i4>0</vt:i4>
      </vt:variant>
      <vt:variant>
        <vt:i4>5</vt:i4>
      </vt:variant>
      <vt:variant>
        <vt:lpwstr/>
      </vt:variant>
      <vt:variant>
        <vt:lpwstr>_Toc446069731</vt:lpwstr>
      </vt:variant>
      <vt:variant>
        <vt:i4>1638451</vt:i4>
      </vt:variant>
      <vt:variant>
        <vt:i4>125</vt:i4>
      </vt:variant>
      <vt:variant>
        <vt:i4>0</vt:i4>
      </vt:variant>
      <vt:variant>
        <vt:i4>5</vt:i4>
      </vt:variant>
      <vt:variant>
        <vt:lpwstr/>
      </vt:variant>
      <vt:variant>
        <vt:lpwstr>_Toc446069730</vt:lpwstr>
      </vt:variant>
      <vt:variant>
        <vt:i4>1572915</vt:i4>
      </vt:variant>
      <vt:variant>
        <vt:i4>119</vt:i4>
      </vt:variant>
      <vt:variant>
        <vt:i4>0</vt:i4>
      </vt:variant>
      <vt:variant>
        <vt:i4>5</vt:i4>
      </vt:variant>
      <vt:variant>
        <vt:lpwstr/>
      </vt:variant>
      <vt:variant>
        <vt:lpwstr>_Toc446069729</vt:lpwstr>
      </vt:variant>
      <vt:variant>
        <vt:i4>1572915</vt:i4>
      </vt:variant>
      <vt:variant>
        <vt:i4>113</vt:i4>
      </vt:variant>
      <vt:variant>
        <vt:i4>0</vt:i4>
      </vt:variant>
      <vt:variant>
        <vt:i4>5</vt:i4>
      </vt:variant>
      <vt:variant>
        <vt:lpwstr/>
      </vt:variant>
      <vt:variant>
        <vt:lpwstr>_Toc446069728</vt:lpwstr>
      </vt:variant>
      <vt:variant>
        <vt:i4>1572915</vt:i4>
      </vt:variant>
      <vt:variant>
        <vt:i4>107</vt:i4>
      </vt:variant>
      <vt:variant>
        <vt:i4>0</vt:i4>
      </vt:variant>
      <vt:variant>
        <vt:i4>5</vt:i4>
      </vt:variant>
      <vt:variant>
        <vt:lpwstr/>
      </vt:variant>
      <vt:variant>
        <vt:lpwstr>_Toc446069727</vt:lpwstr>
      </vt:variant>
      <vt:variant>
        <vt:i4>1572915</vt:i4>
      </vt:variant>
      <vt:variant>
        <vt:i4>101</vt:i4>
      </vt:variant>
      <vt:variant>
        <vt:i4>0</vt:i4>
      </vt:variant>
      <vt:variant>
        <vt:i4>5</vt:i4>
      </vt:variant>
      <vt:variant>
        <vt:lpwstr/>
      </vt:variant>
      <vt:variant>
        <vt:lpwstr>_Toc446069726</vt:lpwstr>
      </vt:variant>
      <vt:variant>
        <vt:i4>1572915</vt:i4>
      </vt:variant>
      <vt:variant>
        <vt:i4>95</vt:i4>
      </vt:variant>
      <vt:variant>
        <vt:i4>0</vt:i4>
      </vt:variant>
      <vt:variant>
        <vt:i4>5</vt:i4>
      </vt:variant>
      <vt:variant>
        <vt:lpwstr/>
      </vt:variant>
      <vt:variant>
        <vt:lpwstr>_Toc446069725</vt:lpwstr>
      </vt:variant>
      <vt:variant>
        <vt:i4>1572915</vt:i4>
      </vt:variant>
      <vt:variant>
        <vt:i4>89</vt:i4>
      </vt:variant>
      <vt:variant>
        <vt:i4>0</vt:i4>
      </vt:variant>
      <vt:variant>
        <vt:i4>5</vt:i4>
      </vt:variant>
      <vt:variant>
        <vt:lpwstr/>
      </vt:variant>
      <vt:variant>
        <vt:lpwstr>_Toc446069724</vt:lpwstr>
      </vt:variant>
      <vt:variant>
        <vt:i4>1572915</vt:i4>
      </vt:variant>
      <vt:variant>
        <vt:i4>83</vt:i4>
      </vt:variant>
      <vt:variant>
        <vt:i4>0</vt:i4>
      </vt:variant>
      <vt:variant>
        <vt:i4>5</vt:i4>
      </vt:variant>
      <vt:variant>
        <vt:lpwstr/>
      </vt:variant>
      <vt:variant>
        <vt:lpwstr>_Toc446069723</vt:lpwstr>
      </vt:variant>
      <vt:variant>
        <vt:i4>1572915</vt:i4>
      </vt:variant>
      <vt:variant>
        <vt:i4>77</vt:i4>
      </vt:variant>
      <vt:variant>
        <vt:i4>0</vt:i4>
      </vt:variant>
      <vt:variant>
        <vt:i4>5</vt:i4>
      </vt:variant>
      <vt:variant>
        <vt:lpwstr/>
      </vt:variant>
      <vt:variant>
        <vt:lpwstr>_Toc446069722</vt:lpwstr>
      </vt:variant>
      <vt:variant>
        <vt:i4>1572915</vt:i4>
      </vt:variant>
      <vt:variant>
        <vt:i4>71</vt:i4>
      </vt:variant>
      <vt:variant>
        <vt:i4>0</vt:i4>
      </vt:variant>
      <vt:variant>
        <vt:i4>5</vt:i4>
      </vt:variant>
      <vt:variant>
        <vt:lpwstr/>
      </vt:variant>
      <vt:variant>
        <vt:lpwstr>_Toc446069721</vt:lpwstr>
      </vt:variant>
      <vt:variant>
        <vt:i4>1572915</vt:i4>
      </vt:variant>
      <vt:variant>
        <vt:i4>65</vt:i4>
      </vt:variant>
      <vt:variant>
        <vt:i4>0</vt:i4>
      </vt:variant>
      <vt:variant>
        <vt:i4>5</vt:i4>
      </vt:variant>
      <vt:variant>
        <vt:lpwstr/>
      </vt:variant>
      <vt:variant>
        <vt:lpwstr>_Toc446069720</vt:lpwstr>
      </vt:variant>
      <vt:variant>
        <vt:i4>1769523</vt:i4>
      </vt:variant>
      <vt:variant>
        <vt:i4>59</vt:i4>
      </vt:variant>
      <vt:variant>
        <vt:i4>0</vt:i4>
      </vt:variant>
      <vt:variant>
        <vt:i4>5</vt:i4>
      </vt:variant>
      <vt:variant>
        <vt:lpwstr/>
      </vt:variant>
      <vt:variant>
        <vt:lpwstr>_Toc446069719</vt:lpwstr>
      </vt:variant>
      <vt:variant>
        <vt:i4>1769523</vt:i4>
      </vt:variant>
      <vt:variant>
        <vt:i4>53</vt:i4>
      </vt:variant>
      <vt:variant>
        <vt:i4>0</vt:i4>
      </vt:variant>
      <vt:variant>
        <vt:i4>5</vt:i4>
      </vt:variant>
      <vt:variant>
        <vt:lpwstr/>
      </vt:variant>
      <vt:variant>
        <vt:lpwstr>_Toc446069718</vt:lpwstr>
      </vt:variant>
      <vt:variant>
        <vt:i4>1769523</vt:i4>
      </vt:variant>
      <vt:variant>
        <vt:i4>47</vt:i4>
      </vt:variant>
      <vt:variant>
        <vt:i4>0</vt:i4>
      </vt:variant>
      <vt:variant>
        <vt:i4>5</vt:i4>
      </vt:variant>
      <vt:variant>
        <vt:lpwstr/>
      </vt:variant>
      <vt:variant>
        <vt:lpwstr>_Toc446069717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RPC Broker</dc:title>
  <dc:subject>Systems Management Guide</dc:subject>
  <dc:creator>Department of Veterans Affairs (VA), Office of Information &amp; Technology (OI&amp;T). Common Service, Thomas Blom</dc:creator>
  <cp:lastModifiedBy>Blom, Thom</cp:lastModifiedBy>
  <cp:revision>8</cp:revision>
  <cp:lastPrinted>2002-04-08T21:57:00Z</cp:lastPrinted>
  <dcterms:created xsi:type="dcterms:W3CDTF">2016-04-27T15:05:00Z</dcterms:created>
  <dcterms:modified xsi:type="dcterms:W3CDTF">2016-04-27T16:11:00Z</dcterms:modified>
  <cp:category>User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Created">
    <vt:lpwstr>07/02/08</vt:lpwstr>
  </property>
  <property fmtid="{D5CDD505-2E9C-101B-9397-08002B2CF9AE}" pid="3" name="DateRevised">
    <vt:lpwstr>07/10/08</vt:lpwstr>
  </property>
  <property fmtid="{D5CDD505-2E9C-101B-9397-08002B2CF9AE}" pid="4" name="Language">
    <vt:lpwstr>English</vt:lpwstr>
  </property>
  <property fmtid="{D5CDD505-2E9C-101B-9397-08002B2CF9AE}" pid="5" name="Type">
    <vt:lpwstr>User Documentation</vt:lpwstr>
  </property>
</Properties>
</file>