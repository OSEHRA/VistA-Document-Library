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1C7" w:rsidRDefault="007371C7" w:rsidP="007371C7">
      <w:pPr>
        <w:pStyle w:val="Title"/>
      </w:pPr>
      <w:r w:rsidRPr="00BA67B7">
        <w:t>RPC Broker</w:t>
      </w:r>
      <w:r>
        <w:t xml:space="preserve"> 1.1</w:t>
      </w:r>
    </w:p>
    <w:p w:rsidR="007371C7" w:rsidRPr="00BA67B7" w:rsidRDefault="007371C7" w:rsidP="007371C7">
      <w:pPr>
        <w:pStyle w:val="Title"/>
      </w:pPr>
      <w:r>
        <w:t>User</w:t>
      </w:r>
      <w:r w:rsidRPr="00BA67B7">
        <w:t xml:space="preserve"> Guide</w:t>
      </w:r>
    </w:p>
    <w:p w:rsidR="007371C7" w:rsidRPr="00BA67B7" w:rsidRDefault="00313BDD" w:rsidP="007371C7">
      <w:pPr>
        <w:pStyle w:val="VASeal"/>
      </w:pPr>
      <w:r>
        <w:rPr>
          <w:noProof/>
          <w:lang w:eastAsia="en-US"/>
        </w:rPr>
        <w:drawing>
          <wp:inline distT="0" distB="0" distL="0" distR="0">
            <wp:extent cx="2465071" cy="2286000"/>
            <wp:effectExtent l="0" t="0" r="0" b="0"/>
            <wp:docPr id="1" name="Picture 4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7" descr="VA Seal" title="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2286000"/>
                    </a:xfrm>
                    <a:prstGeom prst="rect">
                      <a:avLst/>
                    </a:prstGeom>
                    <a:noFill/>
                    <a:ln>
                      <a:noFill/>
                    </a:ln>
                  </pic:spPr>
                </pic:pic>
              </a:graphicData>
            </a:graphic>
          </wp:inline>
        </w:drawing>
      </w:r>
    </w:p>
    <w:p w:rsidR="007371C7" w:rsidRDefault="007371C7" w:rsidP="007371C7">
      <w:pPr>
        <w:pStyle w:val="Title2"/>
      </w:pPr>
    </w:p>
    <w:p w:rsidR="007371C7" w:rsidRPr="00DB338A" w:rsidRDefault="007371C7" w:rsidP="007371C7">
      <w:pPr>
        <w:pStyle w:val="Title2"/>
      </w:pPr>
    </w:p>
    <w:p w:rsidR="007371C7" w:rsidRPr="00BA67B7" w:rsidRDefault="007371C7" w:rsidP="007371C7">
      <w:pPr>
        <w:pStyle w:val="Title2"/>
      </w:pPr>
      <w:r>
        <w:t>June 2015</w:t>
      </w:r>
    </w:p>
    <w:p w:rsidR="007371C7" w:rsidRDefault="007371C7" w:rsidP="007371C7">
      <w:pPr>
        <w:pStyle w:val="Title2"/>
      </w:pPr>
    </w:p>
    <w:p w:rsidR="007371C7" w:rsidRPr="00BA67B7" w:rsidRDefault="007371C7" w:rsidP="007371C7">
      <w:pPr>
        <w:pStyle w:val="Title2"/>
      </w:pPr>
      <w:r w:rsidRPr="00BA67B7">
        <w:t>Department of Veterans Affairs (VA)</w:t>
      </w:r>
    </w:p>
    <w:p w:rsidR="007371C7" w:rsidRPr="00BA67B7" w:rsidRDefault="007371C7" w:rsidP="007371C7">
      <w:pPr>
        <w:pStyle w:val="Title2"/>
      </w:pPr>
      <w:r w:rsidRPr="00BA67B7">
        <w:t>Office of Information and Technology (OI</w:t>
      </w:r>
      <w:r>
        <w:t>&amp;</w:t>
      </w:r>
      <w:r w:rsidRPr="00BA67B7">
        <w:t>T)</w:t>
      </w:r>
    </w:p>
    <w:p w:rsidR="007371C7" w:rsidRPr="00BA67B7" w:rsidRDefault="007371C7" w:rsidP="007371C7">
      <w:pPr>
        <w:pStyle w:val="Title2"/>
      </w:pPr>
      <w:r w:rsidRPr="00691E2F">
        <w:t>Enterprise Program Management Office (EPMO)</w:t>
      </w:r>
    </w:p>
    <w:p w:rsidR="00B2768C" w:rsidRPr="008837F0" w:rsidRDefault="00B2768C" w:rsidP="006B222A">
      <w:pPr>
        <w:pStyle w:val="BodyText"/>
      </w:pPr>
    </w:p>
    <w:p w:rsidR="00B2768C" w:rsidRPr="008837F0" w:rsidRDefault="00B2768C" w:rsidP="006B222A">
      <w:pPr>
        <w:pStyle w:val="BodyText"/>
        <w:sectPr w:rsidR="00B2768C" w:rsidRPr="008837F0" w:rsidSect="00193B28">
          <w:footerReference w:type="default" r:id="rId10"/>
          <w:type w:val="continuous"/>
          <w:pgSz w:w="12240" w:h="15840" w:code="1"/>
          <w:pgMar w:top="1440" w:right="1440" w:bottom="1440" w:left="1440" w:header="720" w:footer="720" w:gutter="0"/>
          <w:pgNumType w:fmt="lowerRoman" w:start="1"/>
          <w:cols w:space="720"/>
          <w:titlePg/>
        </w:sectPr>
      </w:pPr>
    </w:p>
    <w:p w:rsidR="00DD1706" w:rsidRPr="008837F0" w:rsidRDefault="00DD1706" w:rsidP="006B222A">
      <w:pPr>
        <w:pStyle w:val="HeadingFront-BackMatter"/>
      </w:pPr>
      <w:bookmarkStart w:id="0" w:name="_Toc97001457"/>
      <w:bookmarkStart w:id="1" w:name="_Toc449362414"/>
      <w:bookmarkStart w:id="2" w:name="_Toc449509945"/>
      <w:r w:rsidRPr="008837F0">
        <w:lastRenderedPageBreak/>
        <w:t>Revision History</w:t>
      </w:r>
      <w:bookmarkEnd w:id="0"/>
      <w:bookmarkEnd w:id="1"/>
      <w:bookmarkEnd w:id="2"/>
    </w:p>
    <w:p w:rsidR="006B222A" w:rsidRPr="008837F0" w:rsidRDefault="006B222A" w:rsidP="006B222A">
      <w:pPr>
        <w:pStyle w:val="AltHeading2"/>
      </w:pPr>
      <w:r w:rsidRPr="008837F0">
        <w:t>Document Revisions</w:t>
      </w:r>
    </w:p>
    <w:p w:rsidR="00AB6BF1" w:rsidRPr="008837F0" w:rsidRDefault="00313BDD" w:rsidP="00B34002">
      <w:pPr>
        <w:pStyle w:val="BodyText6"/>
      </w:pPr>
      <w:r>
        <w:fldChar w:fldCharType="begin"/>
      </w:r>
      <w:r w:rsidR="006B222A" w:rsidRPr="008837F0">
        <w:instrText>xe "Revision History"</w:instrText>
      </w:r>
      <w:r>
        <w:fldChar w:fldCharType="end"/>
      </w:r>
      <w:r>
        <w:fldChar w:fldCharType="begin"/>
      </w:r>
      <w:r w:rsidR="006B222A" w:rsidRPr="008837F0">
        <w:instrText>xe "History:Revisions"</w:instrText>
      </w:r>
      <w:r>
        <w:fldChar w:fldCharType="end"/>
      </w:r>
      <w:r>
        <w:fldChar w:fldCharType="begin"/>
      </w:r>
      <w:r w:rsidR="00DD1706" w:rsidRPr="008837F0">
        <w:instrText>xe "Revision History:Documentation"</w:instrText>
      </w:r>
      <w:r>
        <w:fldChar w:fldCharType="end"/>
      </w:r>
      <w:r>
        <w:fldChar w:fldCharType="begin"/>
      </w:r>
      <w:r w:rsidR="00DD1706" w:rsidRPr="008837F0">
        <w:instrText>xe "Documentation:Revisions"</w:instrText>
      </w:r>
      <w:r>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DD1706" w:rsidRPr="00BA5CD1" w:rsidTr="001326F8">
        <w:trPr>
          <w:tblHeader/>
        </w:trPr>
        <w:tc>
          <w:tcPr>
            <w:tcW w:w="1224" w:type="dxa"/>
            <w:shd w:val="pct12" w:color="auto" w:fill="auto"/>
          </w:tcPr>
          <w:p w:rsidR="00DD1706" w:rsidRPr="008837F0" w:rsidRDefault="00DD1706" w:rsidP="00473F42">
            <w:pPr>
              <w:pStyle w:val="TableHeading"/>
              <w:rPr>
                <w:u w:val="single"/>
              </w:rPr>
            </w:pPr>
            <w:bookmarkStart w:id="3" w:name="COL001_TBL001"/>
            <w:bookmarkEnd w:id="3"/>
            <w:r w:rsidRPr="008837F0">
              <w:t>Date</w:t>
            </w:r>
          </w:p>
        </w:tc>
        <w:tc>
          <w:tcPr>
            <w:tcW w:w="1080" w:type="dxa"/>
            <w:shd w:val="pct12" w:color="auto" w:fill="auto"/>
          </w:tcPr>
          <w:p w:rsidR="00DD1706" w:rsidRPr="008837F0" w:rsidRDefault="00DD1706" w:rsidP="00473F42">
            <w:pPr>
              <w:pStyle w:val="TableHeading"/>
              <w:rPr>
                <w:u w:val="single"/>
              </w:rPr>
            </w:pPr>
            <w:r w:rsidRPr="008837F0">
              <w:t>Revision</w:t>
            </w:r>
          </w:p>
        </w:tc>
        <w:tc>
          <w:tcPr>
            <w:tcW w:w="4230" w:type="dxa"/>
            <w:shd w:val="pct12" w:color="auto" w:fill="auto"/>
          </w:tcPr>
          <w:p w:rsidR="00DD1706" w:rsidRPr="008837F0" w:rsidRDefault="00DD1706" w:rsidP="00473F42">
            <w:pPr>
              <w:pStyle w:val="TableHeading"/>
              <w:rPr>
                <w:u w:val="single"/>
              </w:rPr>
            </w:pPr>
            <w:r w:rsidRPr="008837F0">
              <w:t>Description</w:t>
            </w:r>
          </w:p>
        </w:tc>
        <w:tc>
          <w:tcPr>
            <w:tcW w:w="2790" w:type="dxa"/>
            <w:shd w:val="pct12" w:color="auto" w:fill="auto"/>
          </w:tcPr>
          <w:p w:rsidR="00DD1706" w:rsidRPr="008837F0" w:rsidRDefault="006B222A" w:rsidP="00473F42">
            <w:pPr>
              <w:pStyle w:val="TableHeading"/>
              <w:rPr>
                <w:u w:val="single"/>
              </w:rPr>
            </w:pPr>
            <w:r w:rsidRPr="008837F0">
              <w:t>Authors</w:t>
            </w:r>
          </w:p>
        </w:tc>
      </w:tr>
      <w:tr w:rsidR="007371C7" w:rsidRPr="00BA5CD1" w:rsidTr="00E828E9">
        <w:tc>
          <w:tcPr>
            <w:tcW w:w="1224" w:type="dxa"/>
          </w:tcPr>
          <w:p w:rsidR="007371C7" w:rsidRPr="00BA5CD1" w:rsidRDefault="007371C7" w:rsidP="00E828E9">
            <w:pPr>
              <w:pStyle w:val="TableText"/>
            </w:pPr>
            <w:r w:rsidRPr="00BA5CD1">
              <w:t>04/2</w:t>
            </w:r>
            <w:r w:rsidR="001922FC">
              <w:t>7</w:t>
            </w:r>
            <w:r w:rsidRPr="00BA5CD1">
              <w:t>/2016</w:t>
            </w:r>
          </w:p>
        </w:tc>
        <w:tc>
          <w:tcPr>
            <w:tcW w:w="1080" w:type="dxa"/>
          </w:tcPr>
          <w:p w:rsidR="007371C7" w:rsidRPr="00BA5CD1" w:rsidRDefault="007371C7" w:rsidP="00E828E9">
            <w:pPr>
              <w:pStyle w:val="TableText"/>
            </w:pPr>
            <w:r w:rsidRPr="00BA5CD1">
              <w:t>6.0</w:t>
            </w:r>
          </w:p>
        </w:tc>
        <w:tc>
          <w:tcPr>
            <w:tcW w:w="4230" w:type="dxa"/>
          </w:tcPr>
          <w:p w:rsidR="007371C7" w:rsidRPr="00BA5CD1" w:rsidRDefault="007371C7" w:rsidP="00E828E9">
            <w:pPr>
              <w:pStyle w:val="TableText"/>
            </w:pPr>
            <w:r w:rsidRPr="00BA5CD1">
              <w:t>Tech Edits:</w:t>
            </w:r>
          </w:p>
          <w:p w:rsidR="007371C7" w:rsidRDefault="007371C7" w:rsidP="007371C7">
            <w:pPr>
              <w:pStyle w:val="TableListBullet"/>
            </w:pPr>
            <w:r w:rsidRPr="0085607C">
              <w:t>Reformatted document to follow current documentation standards and style formatting requirements.</w:t>
            </w:r>
          </w:p>
          <w:p w:rsidR="00D447A7" w:rsidRDefault="00D447A7" w:rsidP="007371C7">
            <w:pPr>
              <w:pStyle w:val="TableListBullet"/>
            </w:pPr>
            <w:r>
              <w:t>Updated the “</w:t>
            </w:r>
            <w:hyperlink w:anchor="Orientation" w:history="1">
              <w:r w:rsidRPr="00D447A7">
                <w:rPr>
                  <w:rStyle w:val="Hyperlink"/>
                </w:rPr>
                <w:t>Orientation</w:t>
              </w:r>
            </w:hyperlink>
            <w:r>
              <w:t>” section.</w:t>
            </w:r>
          </w:p>
          <w:p w:rsidR="00D447A7" w:rsidRDefault="00D447A7" w:rsidP="007371C7">
            <w:pPr>
              <w:pStyle w:val="TableListBullet"/>
            </w:pPr>
            <w:r>
              <w:t xml:space="preserve">Updated Section </w:t>
            </w:r>
            <w:r w:rsidRPr="00D4000A">
              <w:rPr>
                <w:color w:val="0000FF"/>
                <w:u w:val="single"/>
              </w:rPr>
              <w:fldChar w:fldCharType="begin"/>
            </w:r>
            <w:r w:rsidRPr="00D4000A">
              <w:rPr>
                <w:color w:val="0000FF"/>
                <w:u w:val="single"/>
              </w:rPr>
              <w:instrText xml:space="preserve"> REF _Ref449352083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9762E8">
              <w:rPr>
                <w:color w:val="0000FF"/>
                <w:u w:val="single"/>
              </w:rPr>
              <w:t>1.1.1</w:t>
            </w:r>
            <w:r w:rsidRPr="00D4000A">
              <w:rPr>
                <w:color w:val="0000FF"/>
                <w:u w:val="single"/>
              </w:rPr>
              <w:fldChar w:fldCharType="end"/>
            </w:r>
            <w:r>
              <w:t>.</w:t>
            </w:r>
          </w:p>
          <w:p w:rsidR="00D447A7" w:rsidRDefault="00CA224D" w:rsidP="007371C7">
            <w:pPr>
              <w:pStyle w:val="TableListBullet"/>
            </w:pPr>
            <w:r>
              <w:t xml:space="preserve">Updated </w:t>
            </w:r>
            <w:r w:rsidRPr="00D4000A">
              <w:rPr>
                <w:color w:val="0000FF"/>
                <w:u w:val="single"/>
              </w:rPr>
              <w:fldChar w:fldCharType="begin"/>
            </w:r>
            <w:r w:rsidRPr="00D4000A">
              <w:rPr>
                <w:color w:val="0000FF"/>
                <w:u w:val="single"/>
              </w:rPr>
              <w:instrText xml:space="preserve"> REF _Ref449355452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9762E8" w:rsidRPr="009762E8">
              <w:rPr>
                <w:color w:val="0000FF"/>
                <w:u w:val="single"/>
              </w:rPr>
              <w:t xml:space="preserve">Table </w:t>
            </w:r>
            <w:r w:rsidR="009762E8" w:rsidRPr="009762E8">
              <w:rPr>
                <w:noProof/>
                <w:color w:val="0000FF"/>
                <w:u w:val="single"/>
              </w:rPr>
              <w:t>3</w:t>
            </w:r>
            <w:r w:rsidRPr="00D4000A">
              <w:rPr>
                <w:color w:val="0000FF"/>
                <w:u w:val="single"/>
              </w:rPr>
              <w:fldChar w:fldCharType="end"/>
            </w:r>
            <w:r>
              <w:t xml:space="preserve"> for </w:t>
            </w:r>
            <w:r w:rsidRPr="008837F0">
              <w:t>TRPCBroker component key properties</w:t>
            </w:r>
            <w:r>
              <w:t>.</w:t>
            </w:r>
          </w:p>
          <w:p w:rsidR="00CA224D" w:rsidRDefault="00266FFE" w:rsidP="007371C7">
            <w:pPr>
              <w:pStyle w:val="TableListBullet"/>
            </w:pPr>
            <w:r>
              <w:t xml:space="preserve">Updated Section </w:t>
            </w:r>
            <w:r w:rsidRPr="00D4000A">
              <w:rPr>
                <w:color w:val="0000FF"/>
                <w:u w:val="single"/>
              </w:rPr>
              <w:fldChar w:fldCharType="begin"/>
            </w:r>
            <w:r w:rsidRPr="00D4000A">
              <w:rPr>
                <w:color w:val="0000FF"/>
                <w:u w:val="single"/>
              </w:rPr>
              <w:instrText xml:space="preserve"> REF _Ref449355770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9762E8">
              <w:rPr>
                <w:color w:val="0000FF"/>
                <w:u w:val="single"/>
              </w:rPr>
              <w:t>2.1.4</w:t>
            </w:r>
            <w:r w:rsidRPr="00D4000A">
              <w:rPr>
                <w:color w:val="0000FF"/>
                <w:u w:val="single"/>
              </w:rPr>
              <w:fldChar w:fldCharType="end"/>
            </w:r>
            <w:r>
              <w:t>.</w:t>
            </w:r>
          </w:p>
          <w:p w:rsidR="00266FFE" w:rsidRDefault="00266FFE" w:rsidP="00266FFE">
            <w:pPr>
              <w:pStyle w:val="TableListBullet"/>
            </w:pPr>
            <w:r>
              <w:t xml:space="preserve">Updated </w:t>
            </w:r>
            <w:r w:rsidRPr="00D4000A">
              <w:rPr>
                <w:color w:val="0000FF"/>
                <w:u w:val="single"/>
              </w:rPr>
              <w:fldChar w:fldCharType="begin"/>
            </w:r>
            <w:r w:rsidRPr="00D4000A">
              <w:rPr>
                <w:color w:val="0000FF"/>
                <w:u w:val="single"/>
              </w:rPr>
              <w:instrText xml:space="preserve"> REF _Ref449355847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9762E8" w:rsidRPr="009762E8">
              <w:rPr>
                <w:color w:val="0000FF"/>
                <w:u w:val="single"/>
              </w:rPr>
              <w:t xml:space="preserve">Figure </w:t>
            </w:r>
            <w:r w:rsidR="009762E8" w:rsidRPr="009762E8">
              <w:rPr>
                <w:noProof/>
                <w:color w:val="0000FF"/>
                <w:u w:val="single"/>
              </w:rPr>
              <w:t>2</w:t>
            </w:r>
            <w:r w:rsidRPr="00D4000A">
              <w:rPr>
                <w:color w:val="0000FF"/>
                <w:u w:val="single"/>
              </w:rPr>
              <w:fldChar w:fldCharType="end"/>
            </w:r>
            <w:r>
              <w:t>.</w:t>
            </w:r>
          </w:p>
          <w:p w:rsidR="00266FFE" w:rsidRDefault="00266FFE" w:rsidP="00266FFE">
            <w:pPr>
              <w:pStyle w:val="TableListBullet"/>
            </w:pPr>
            <w:r w:rsidRPr="00266FFE">
              <w:t>Deleted Sections 2.3, "TSharedBroker Component" and 2.4, "TSharedRPCBroker Component."</w:t>
            </w:r>
          </w:p>
          <w:p w:rsidR="001922FC" w:rsidRDefault="001922FC" w:rsidP="00266FFE">
            <w:pPr>
              <w:pStyle w:val="TableListBullet"/>
            </w:pPr>
            <w:r>
              <w:t xml:space="preserve">Updated Section </w:t>
            </w:r>
            <w:r w:rsidRPr="001922FC">
              <w:rPr>
                <w:color w:val="0000FF"/>
                <w:u w:val="single"/>
              </w:rPr>
              <w:fldChar w:fldCharType="begin"/>
            </w:r>
            <w:r w:rsidRPr="001922FC">
              <w:rPr>
                <w:color w:val="0000FF"/>
                <w:u w:val="single"/>
              </w:rPr>
              <w:instrText xml:space="preserve"> REF _Ref449509114 \w \h </w:instrText>
            </w:r>
            <w:r>
              <w:rPr>
                <w:color w:val="0000FF"/>
                <w:u w:val="single"/>
              </w:rPr>
              <w:instrText xml:space="preserve"> \* MERGEFORMAT </w:instrText>
            </w:r>
            <w:r w:rsidRPr="001922FC">
              <w:rPr>
                <w:color w:val="0000FF"/>
                <w:u w:val="single"/>
              </w:rPr>
            </w:r>
            <w:r w:rsidRPr="001922FC">
              <w:rPr>
                <w:color w:val="0000FF"/>
                <w:u w:val="single"/>
              </w:rPr>
              <w:fldChar w:fldCharType="separate"/>
            </w:r>
            <w:r w:rsidR="009762E8">
              <w:rPr>
                <w:color w:val="0000FF"/>
                <w:u w:val="single"/>
              </w:rPr>
              <w:t>3.2</w:t>
            </w:r>
            <w:r w:rsidRPr="001922FC">
              <w:rPr>
                <w:color w:val="0000FF"/>
                <w:u w:val="single"/>
              </w:rPr>
              <w:fldChar w:fldCharType="end"/>
            </w:r>
            <w:r>
              <w:t>.</w:t>
            </w:r>
            <w:r w:rsidR="009762E8">
              <w:t xml:space="preserve"> Added Section </w:t>
            </w:r>
            <w:r w:rsidR="009762E8" w:rsidRPr="009762E8">
              <w:rPr>
                <w:color w:val="0000FF"/>
                <w:u w:val="single"/>
              </w:rPr>
              <w:fldChar w:fldCharType="begin"/>
            </w:r>
            <w:r w:rsidR="009762E8" w:rsidRPr="009762E8">
              <w:rPr>
                <w:color w:val="0000FF"/>
                <w:u w:val="single"/>
              </w:rPr>
              <w:instrText xml:space="preserve"> REF _Ref449510125 \w \h </w:instrText>
            </w:r>
            <w:r w:rsidR="009762E8">
              <w:rPr>
                <w:color w:val="0000FF"/>
                <w:u w:val="single"/>
              </w:rPr>
              <w:instrText xml:space="preserve"> \* MERGEFORMAT </w:instrText>
            </w:r>
            <w:r w:rsidR="009762E8" w:rsidRPr="009762E8">
              <w:rPr>
                <w:color w:val="0000FF"/>
                <w:u w:val="single"/>
              </w:rPr>
            </w:r>
            <w:r w:rsidR="009762E8" w:rsidRPr="009762E8">
              <w:rPr>
                <w:color w:val="0000FF"/>
                <w:u w:val="single"/>
              </w:rPr>
              <w:fldChar w:fldCharType="separate"/>
            </w:r>
            <w:r w:rsidR="009762E8" w:rsidRPr="009762E8">
              <w:rPr>
                <w:color w:val="0000FF"/>
                <w:u w:val="single"/>
              </w:rPr>
              <w:t>3.2.1</w:t>
            </w:r>
            <w:r w:rsidR="009762E8" w:rsidRPr="009762E8">
              <w:rPr>
                <w:color w:val="0000FF"/>
                <w:u w:val="single"/>
              </w:rPr>
              <w:fldChar w:fldCharType="end"/>
            </w:r>
            <w:r w:rsidR="009762E8">
              <w:t xml:space="preserve"> and titled and modified Section </w:t>
            </w:r>
            <w:r w:rsidR="009762E8" w:rsidRPr="009762E8">
              <w:rPr>
                <w:color w:val="0000FF"/>
                <w:u w:val="single"/>
              </w:rPr>
              <w:fldChar w:fldCharType="begin"/>
            </w:r>
            <w:r w:rsidR="009762E8" w:rsidRPr="009762E8">
              <w:rPr>
                <w:color w:val="0000FF"/>
                <w:u w:val="single"/>
              </w:rPr>
              <w:instrText xml:space="preserve"> REF _Ref449510141 \w \h </w:instrText>
            </w:r>
            <w:r w:rsidR="009762E8">
              <w:rPr>
                <w:color w:val="0000FF"/>
                <w:u w:val="single"/>
              </w:rPr>
              <w:instrText xml:space="preserve"> \* MERGEFORMAT </w:instrText>
            </w:r>
            <w:r w:rsidR="009762E8" w:rsidRPr="009762E8">
              <w:rPr>
                <w:color w:val="0000FF"/>
                <w:u w:val="single"/>
              </w:rPr>
            </w:r>
            <w:r w:rsidR="009762E8" w:rsidRPr="009762E8">
              <w:rPr>
                <w:color w:val="0000FF"/>
                <w:u w:val="single"/>
              </w:rPr>
              <w:fldChar w:fldCharType="separate"/>
            </w:r>
            <w:r w:rsidR="009762E8" w:rsidRPr="009762E8">
              <w:rPr>
                <w:color w:val="0000FF"/>
                <w:u w:val="single"/>
              </w:rPr>
              <w:t>3.2.2</w:t>
            </w:r>
            <w:r w:rsidR="009762E8" w:rsidRPr="009762E8">
              <w:rPr>
                <w:color w:val="0000FF"/>
                <w:u w:val="single"/>
              </w:rPr>
              <w:fldChar w:fldCharType="end"/>
            </w:r>
            <w:r w:rsidR="009762E8">
              <w:t>.</w:t>
            </w:r>
          </w:p>
          <w:p w:rsidR="009A092D" w:rsidRDefault="009A092D" w:rsidP="00266FFE">
            <w:pPr>
              <w:pStyle w:val="TableListBullet"/>
            </w:pPr>
            <w:r>
              <w:t xml:space="preserve">Updated </w:t>
            </w:r>
            <w:r w:rsidRPr="009A092D">
              <w:rPr>
                <w:color w:val="0000FF"/>
                <w:u w:val="single"/>
              </w:rPr>
              <w:fldChar w:fldCharType="begin"/>
            </w:r>
            <w:r w:rsidRPr="009A092D">
              <w:rPr>
                <w:color w:val="0000FF"/>
                <w:u w:val="single"/>
              </w:rPr>
              <w:instrText xml:space="preserve"> REF _Ref449509690 \h </w:instrText>
            </w:r>
            <w:r>
              <w:rPr>
                <w:color w:val="0000FF"/>
                <w:u w:val="single"/>
              </w:rPr>
              <w:instrText xml:space="preserve"> \* MERGEFORMAT </w:instrText>
            </w:r>
            <w:r w:rsidRPr="009A092D">
              <w:rPr>
                <w:color w:val="0000FF"/>
                <w:u w:val="single"/>
              </w:rPr>
            </w:r>
            <w:r w:rsidRPr="009A092D">
              <w:rPr>
                <w:color w:val="0000FF"/>
                <w:u w:val="single"/>
              </w:rPr>
              <w:fldChar w:fldCharType="separate"/>
            </w:r>
            <w:r w:rsidR="009762E8" w:rsidRPr="009762E8">
              <w:rPr>
                <w:color w:val="0000FF"/>
                <w:u w:val="single"/>
              </w:rPr>
              <w:t xml:space="preserve">Table </w:t>
            </w:r>
            <w:r w:rsidR="009762E8" w:rsidRPr="009762E8">
              <w:rPr>
                <w:noProof/>
                <w:color w:val="0000FF"/>
                <w:u w:val="single"/>
              </w:rPr>
              <w:t>7</w:t>
            </w:r>
            <w:r w:rsidRPr="009A092D">
              <w:rPr>
                <w:color w:val="0000FF"/>
                <w:u w:val="single"/>
              </w:rPr>
              <w:fldChar w:fldCharType="end"/>
            </w:r>
            <w:r>
              <w:t>.</w:t>
            </w:r>
          </w:p>
          <w:p w:rsidR="00266FFE" w:rsidRDefault="00266FFE"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_Ref449356076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9762E8">
              <w:rPr>
                <w:color w:val="0000FF"/>
                <w:u w:val="single"/>
              </w:rPr>
              <w:t>3.7.2</w:t>
            </w:r>
            <w:r w:rsidRPr="00D4000A">
              <w:rPr>
                <w:color w:val="0000FF"/>
                <w:u w:val="single"/>
              </w:rPr>
              <w:fldChar w:fldCharType="end"/>
            </w:r>
            <w:r>
              <w:t>.</w:t>
            </w:r>
          </w:p>
          <w:p w:rsidR="00266FFE" w:rsidRDefault="00266FFE" w:rsidP="00266FFE">
            <w:pPr>
              <w:pStyle w:val="TableListBullet"/>
            </w:pPr>
            <w:r>
              <w:t xml:space="preserve">Updated </w:t>
            </w:r>
            <w:r w:rsidRPr="00D4000A">
              <w:rPr>
                <w:color w:val="0000FF"/>
                <w:u w:val="single"/>
              </w:rPr>
              <w:fldChar w:fldCharType="begin"/>
            </w:r>
            <w:r w:rsidRPr="00D4000A">
              <w:rPr>
                <w:color w:val="0000FF"/>
                <w:u w:val="single"/>
              </w:rPr>
              <w:instrText xml:space="preserve"> REF _Ref449356107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9762E8" w:rsidRPr="009762E8">
              <w:rPr>
                <w:color w:val="0000FF"/>
                <w:u w:val="single"/>
              </w:rPr>
              <w:t xml:space="preserve">Figure </w:t>
            </w:r>
            <w:r w:rsidR="009762E8" w:rsidRPr="009762E8">
              <w:rPr>
                <w:noProof/>
                <w:color w:val="0000FF"/>
                <w:u w:val="single"/>
              </w:rPr>
              <w:t>7</w:t>
            </w:r>
            <w:r w:rsidRPr="00D4000A">
              <w:rPr>
                <w:color w:val="0000FF"/>
                <w:u w:val="single"/>
              </w:rPr>
              <w:fldChar w:fldCharType="end"/>
            </w:r>
            <w:r>
              <w:t>.</w:t>
            </w:r>
          </w:p>
          <w:p w:rsidR="00687E1E" w:rsidRDefault="00687E1E"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_Ref449356717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9762E8">
              <w:rPr>
                <w:color w:val="0000FF"/>
                <w:u w:val="single"/>
              </w:rPr>
              <w:t>4.1</w:t>
            </w:r>
            <w:r w:rsidRPr="00D4000A">
              <w:rPr>
                <w:color w:val="0000FF"/>
                <w:u w:val="single"/>
              </w:rPr>
              <w:fldChar w:fldCharType="end"/>
            </w:r>
            <w:r>
              <w:t>.</w:t>
            </w:r>
          </w:p>
          <w:p w:rsidR="00687E1E" w:rsidRDefault="00687E1E" w:rsidP="00266FFE">
            <w:pPr>
              <w:pStyle w:val="TableListBullet"/>
            </w:pPr>
            <w:r>
              <w:t xml:space="preserve">Updated </w:t>
            </w:r>
            <w:r w:rsidRPr="00D4000A">
              <w:rPr>
                <w:color w:val="0000FF"/>
                <w:u w:val="single"/>
              </w:rPr>
              <w:fldChar w:fldCharType="begin"/>
            </w:r>
            <w:r w:rsidRPr="00D4000A">
              <w:rPr>
                <w:color w:val="0000FF"/>
                <w:u w:val="single"/>
              </w:rPr>
              <w:instrText xml:space="preserve"> REF _Ref361733242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9762E8" w:rsidRPr="009762E8">
              <w:rPr>
                <w:color w:val="0000FF"/>
                <w:u w:val="single"/>
              </w:rPr>
              <w:t xml:space="preserve">Figure </w:t>
            </w:r>
            <w:r w:rsidR="009762E8" w:rsidRPr="009762E8">
              <w:rPr>
                <w:noProof/>
                <w:color w:val="0000FF"/>
                <w:u w:val="single"/>
              </w:rPr>
              <w:t>8</w:t>
            </w:r>
            <w:r w:rsidRPr="00D4000A">
              <w:rPr>
                <w:color w:val="0000FF"/>
                <w:u w:val="single"/>
              </w:rPr>
              <w:fldChar w:fldCharType="end"/>
            </w:r>
            <w:r>
              <w:t>.</w:t>
            </w:r>
          </w:p>
          <w:p w:rsidR="0008470E" w:rsidRDefault="0008470E"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_Ref449357046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9762E8">
              <w:rPr>
                <w:color w:val="0000FF"/>
                <w:u w:val="single"/>
              </w:rPr>
              <w:t>4.1.2</w:t>
            </w:r>
            <w:r w:rsidRPr="00D4000A">
              <w:rPr>
                <w:color w:val="0000FF"/>
                <w:u w:val="single"/>
              </w:rPr>
              <w:fldChar w:fldCharType="end"/>
            </w:r>
            <w:r>
              <w:t>.</w:t>
            </w:r>
          </w:p>
          <w:p w:rsidR="0008470E" w:rsidRDefault="0008470E" w:rsidP="00266FFE">
            <w:pPr>
              <w:pStyle w:val="TableListBullet"/>
            </w:pPr>
            <w:r>
              <w:t xml:space="preserve">Update </w:t>
            </w:r>
            <w:r w:rsidRPr="00D4000A">
              <w:rPr>
                <w:color w:val="0000FF"/>
                <w:u w:val="single"/>
              </w:rPr>
              <w:fldChar w:fldCharType="begin"/>
            </w:r>
            <w:r w:rsidRPr="00D4000A">
              <w:rPr>
                <w:color w:val="0000FF"/>
                <w:u w:val="single"/>
              </w:rPr>
              <w:instrText xml:space="preserve"> REF _Ref449357395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9762E8" w:rsidRPr="009762E8">
              <w:rPr>
                <w:color w:val="0000FF"/>
                <w:u w:val="single"/>
              </w:rPr>
              <w:t xml:space="preserve">Figure </w:t>
            </w:r>
            <w:r w:rsidR="009762E8" w:rsidRPr="009762E8">
              <w:rPr>
                <w:noProof/>
                <w:color w:val="0000FF"/>
                <w:u w:val="single"/>
              </w:rPr>
              <w:t>9</w:t>
            </w:r>
            <w:r w:rsidRPr="00D4000A">
              <w:rPr>
                <w:color w:val="0000FF"/>
                <w:u w:val="single"/>
              </w:rPr>
              <w:fldChar w:fldCharType="end"/>
            </w:r>
            <w:r>
              <w:t>.</w:t>
            </w:r>
          </w:p>
          <w:p w:rsidR="00714AC2" w:rsidRDefault="00714AC2" w:rsidP="00723366">
            <w:pPr>
              <w:pStyle w:val="TableListBullet"/>
            </w:pPr>
            <w:r>
              <w:t>Updated Section</w:t>
            </w:r>
            <w:r w:rsidR="009762E8">
              <w:t>s</w:t>
            </w:r>
            <w:r>
              <w:t xml:space="preserve"> </w:t>
            </w:r>
            <w:r w:rsidRPr="00D4000A">
              <w:rPr>
                <w:color w:val="0000FF"/>
                <w:u w:val="single"/>
              </w:rPr>
              <w:fldChar w:fldCharType="begin"/>
            </w:r>
            <w:r w:rsidRPr="00D4000A">
              <w:rPr>
                <w:color w:val="0000FF"/>
                <w:u w:val="single"/>
              </w:rPr>
              <w:instrText xml:space="preserve"> REF _Ref449357604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9762E8">
              <w:rPr>
                <w:color w:val="0000FF"/>
                <w:u w:val="single"/>
              </w:rPr>
              <w:t>5.2.1</w:t>
            </w:r>
            <w:r w:rsidRPr="00D4000A">
              <w:rPr>
                <w:color w:val="0000FF"/>
                <w:u w:val="single"/>
              </w:rPr>
              <w:fldChar w:fldCharType="end"/>
            </w:r>
            <w:r w:rsidR="009762E8">
              <w:t xml:space="preserve"> and</w:t>
            </w:r>
            <w:r>
              <w:t xml:space="preserve"> </w:t>
            </w:r>
            <w:r w:rsidRPr="009762E8">
              <w:rPr>
                <w:color w:val="0000FF"/>
                <w:u w:val="single"/>
              </w:rPr>
              <w:fldChar w:fldCharType="begin"/>
            </w:r>
            <w:r w:rsidRPr="009762E8">
              <w:rPr>
                <w:color w:val="0000FF"/>
                <w:u w:val="single"/>
              </w:rPr>
              <w:instrText xml:space="preserve"> REF _Ref449357633 \w \h </w:instrText>
            </w:r>
            <w:r w:rsidR="00D4000A" w:rsidRPr="009762E8">
              <w:rPr>
                <w:color w:val="0000FF"/>
                <w:u w:val="single"/>
              </w:rPr>
              <w:instrText xml:space="preserve"> \* MERGEFORMAT </w:instrText>
            </w:r>
            <w:r w:rsidRPr="009762E8">
              <w:rPr>
                <w:color w:val="0000FF"/>
                <w:u w:val="single"/>
              </w:rPr>
            </w:r>
            <w:r w:rsidRPr="009762E8">
              <w:rPr>
                <w:color w:val="0000FF"/>
                <w:u w:val="single"/>
              </w:rPr>
              <w:fldChar w:fldCharType="separate"/>
            </w:r>
            <w:r w:rsidR="009762E8" w:rsidRPr="009762E8">
              <w:rPr>
                <w:color w:val="0000FF"/>
                <w:u w:val="single"/>
              </w:rPr>
              <w:t>5.2.2</w:t>
            </w:r>
            <w:r w:rsidRPr="009762E8">
              <w:rPr>
                <w:color w:val="0000FF"/>
                <w:u w:val="single"/>
              </w:rPr>
              <w:fldChar w:fldCharType="end"/>
            </w:r>
            <w:r>
              <w:t>.</w:t>
            </w:r>
          </w:p>
          <w:p w:rsidR="00714AC2" w:rsidRDefault="00714AC2"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_Ref373926807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9762E8">
              <w:rPr>
                <w:color w:val="0000FF"/>
                <w:u w:val="single"/>
              </w:rPr>
              <w:t>6</w:t>
            </w:r>
            <w:r w:rsidRPr="00D4000A">
              <w:rPr>
                <w:color w:val="0000FF"/>
                <w:u w:val="single"/>
              </w:rPr>
              <w:fldChar w:fldCharType="end"/>
            </w:r>
            <w:r>
              <w:t>.</w:t>
            </w:r>
          </w:p>
          <w:p w:rsidR="00C370FA" w:rsidRDefault="00714AC2" w:rsidP="00723366">
            <w:pPr>
              <w:pStyle w:val="TableListBullet"/>
            </w:pPr>
            <w:r>
              <w:t>Updated Section</w:t>
            </w:r>
            <w:r w:rsidR="009762E8">
              <w:t>s</w:t>
            </w:r>
            <w:r>
              <w:t xml:space="preserve"> </w:t>
            </w:r>
            <w:r w:rsidRPr="00D4000A">
              <w:rPr>
                <w:color w:val="0000FF"/>
                <w:u w:val="single"/>
              </w:rPr>
              <w:fldChar w:fldCharType="begin"/>
            </w:r>
            <w:r w:rsidRPr="00D4000A">
              <w:rPr>
                <w:color w:val="0000FF"/>
                <w:u w:val="single"/>
              </w:rPr>
              <w:instrText xml:space="preserve"> REF _Ref449357755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9762E8">
              <w:rPr>
                <w:color w:val="0000FF"/>
                <w:u w:val="single"/>
              </w:rPr>
              <w:t>6.1.1</w:t>
            </w:r>
            <w:r w:rsidRPr="00D4000A">
              <w:rPr>
                <w:color w:val="0000FF"/>
                <w:u w:val="single"/>
              </w:rPr>
              <w:fldChar w:fldCharType="end"/>
            </w:r>
            <w:r w:rsidR="009762E8">
              <w:t xml:space="preserve">, </w:t>
            </w:r>
            <w:r w:rsidRPr="009762E8">
              <w:rPr>
                <w:color w:val="0000FF"/>
                <w:u w:val="single"/>
              </w:rPr>
              <w:fldChar w:fldCharType="begin"/>
            </w:r>
            <w:r w:rsidRPr="009762E8">
              <w:rPr>
                <w:color w:val="0000FF"/>
                <w:u w:val="single"/>
              </w:rPr>
              <w:instrText xml:space="preserve"> REF _Ref449357800 \w \h </w:instrText>
            </w:r>
            <w:r w:rsidR="00D4000A" w:rsidRPr="009762E8">
              <w:rPr>
                <w:color w:val="0000FF"/>
                <w:u w:val="single"/>
              </w:rPr>
              <w:instrText xml:space="preserve"> \* MERGEFORMAT </w:instrText>
            </w:r>
            <w:r w:rsidRPr="009762E8">
              <w:rPr>
                <w:color w:val="0000FF"/>
                <w:u w:val="single"/>
              </w:rPr>
            </w:r>
            <w:r w:rsidRPr="009762E8">
              <w:rPr>
                <w:color w:val="0000FF"/>
                <w:u w:val="single"/>
              </w:rPr>
              <w:fldChar w:fldCharType="separate"/>
            </w:r>
            <w:r w:rsidR="009762E8" w:rsidRPr="009762E8">
              <w:rPr>
                <w:color w:val="0000FF"/>
                <w:u w:val="single"/>
              </w:rPr>
              <w:t>6.1.2</w:t>
            </w:r>
            <w:r w:rsidRPr="009762E8">
              <w:rPr>
                <w:color w:val="0000FF"/>
                <w:u w:val="single"/>
              </w:rPr>
              <w:fldChar w:fldCharType="end"/>
            </w:r>
            <w:r w:rsidR="009762E8">
              <w:t xml:space="preserve">, and </w:t>
            </w:r>
            <w:r w:rsidR="00C370FA" w:rsidRPr="009762E8">
              <w:rPr>
                <w:color w:val="0000FF"/>
                <w:u w:val="single"/>
              </w:rPr>
              <w:fldChar w:fldCharType="begin"/>
            </w:r>
            <w:r w:rsidR="00C370FA" w:rsidRPr="009762E8">
              <w:rPr>
                <w:color w:val="0000FF"/>
                <w:u w:val="single"/>
              </w:rPr>
              <w:instrText xml:space="preserve"> REF _Ref449360633 \w \h </w:instrText>
            </w:r>
            <w:r w:rsidR="00D4000A" w:rsidRPr="009762E8">
              <w:rPr>
                <w:color w:val="0000FF"/>
                <w:u w:val="single"/>
              </w:rPr>
              <w:instrText xml:space="preserve"> \* MERGEFORMAT </w:instrText>
            </w:r>
            <w:r w:rsidR="00C370FA" w:rsidRPr="009762E8">
              <w:rPr>
                <w:color w:val="0000FF"/>
                <w:u w:val="single"/>
              </w:rPr>
            </w:r>
            <w:r w:rsidR="00C370FA" w:rsidRPr="009762E8">
              <w:rPr>
                <w:color w:val="0000FF"/>
                <w:u w:val="single"/>
              </w:rPr>
              <w:fldChar w:fldCharType="separate"/>
            </w:r>
            <w:r w:rsidR="009762E8" w:rsidRPr="009762E8">
              <w:rPr>
                <w:color w:val="0000FF"/>
                <w:u w:val="single"/>
              </w:rPr>
              <w:t>6.1.3</w:t>
            </w:r>
            <w:r w:rsidR="00C370FA" w:rsidRPr="009762E8">
              <w:rPr>
                <w:color w:val="0000FF"/>
                <w:u w:val="single"/>
              </w:rPr>
              <w:fldChar w:fldCharType="end"/>
            </w:r>
            <w:r w:rsidR="00C370FA">
              <w:t>.</w:t>
            </w:r>
          </w:p>
          <w:p w:rsidR="00C370FA" w:rsidRDefault="00C370FA" w:rsidP="00C370FA">
            <w:pPr>
              <w:pStyle w:val="TableListBullet"/>
            </w:pPr>
            <w:r w:rsidRPr="00C370FA">
              <w:t>Deleted, Sections 6.1.4, "SharedRPCB</w:t>
            </w:r>
            <w:r>
              <w:t xml:space="preserve">roker_RXE5.bpl File" and 6.1.5, </w:t>
            </w:r>
            <w:r w:rsidRPr="00C370FA">
              <w:t>"SharedRPCBroker_DXE5.bpl File."</w:t>
            </w:r>
          </w:p>
          <w:p w:rsidR="00C370FA" w:rsidRDefault="00C370FA" w:rsidP="00C370FA">
            <w:pPr>
              <w:pStyle w:val="TableListBullet"/>
            </w:pPr>
            <w:r>
              <w:t>Deleted Sections 6.2, “</w:t>
            </w:r>
            <w:r w:rsidRPr="00C370FA">
              <w:t>Delphi XE4 Packages</w:t>
            </w:r>
            <w:r>
              <w:t xml:space="preserve">,” </w:t>
            </w:r>
            <w:r w:rsidRPr="00C370FA">
              <w:t>6.3, "Delphi XE3 Packages</w:t>
            </w:r>
            <w:r>
              <w:t>,</w:t>
            </w:r>
            <w:r w:rsidRPr="00C370FA">
              <w:t>"</w:t>
            </w:r>
            <w:r>
              <w:t xml:space="preserve"> and 6.4, “</w:t>
            </w:r>
            <w:r w:rsidRPr="00C370FA">
              <w:t>Delphi XE2 Packages</w:t>
            </w:r>
            <w:r>
              <w:t>.”</w:t>
            </w:r>
          </w:p>
          <w:p w:rsidR="00C370FA" w:rsidRDefault="00C370FA" w:rsidP="00C370FA">
            <w:pPr>
              <w:pStyle w:val="TableListBullet"/>
            </w:pPr>
            <w:r>
              <w:t xml:space="preserve">Updated Section </w:t>
            </w:r>
            <w:r w:rsidRPr="00D4000A">
              <w:rPr>
                <w:color w:val="0000FF"/>
                <w:u w:val="single"/>
              </w:rPr>
              <w:fldChar w:fldCharType="begin"/>
            </w:r>
            <w:r w:rsidRPr="00D4000A">
              <w:rPr>
                <w:color w:val="0000FF"/>
                <w:u w:val="single"/>
              </w:rPr>
              <w:instrText xml:space="preserve"> REF _Ref449360886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9762E8">
              <w:rPr>
                <w:color w:val="0000FF"/>
                <w:u w:val="single"/>
              </w:rPr>
              <w:t>7.1</w:t>
            </w:r>
            <w:r w:rsidRPr="00D4000A">
              <w:rPr>
                <w:color w:val="0000FF"/>
                <w:u w:val="single"/>
              </w:rPr>
              <w:fldChar w:fldCharType="end"/>
            </w:r>
            <w:r>
              <w:t>.</w:t>
            </w:r>
          </w:p>
          <w:p w:rsidR="007371C7" w:rsidRDefault="007371C7" w:rsidP="00723366">
            <w:pPr>
              <w:pStyle w:val="TableListBullet"/>
              <w:numPr>
                <w:ilvl w:val="0"/>
                <w:numId w:val="13"/>
              </w:numPr>
            </w:pPr>
            <w:r>
              <w:t xml:space="preserve">Deleted references to TSharedRPCBroker and TSharedBroker components throughout, since they were removed </w:t>
            </w:r>
            <w:r>
              <w:lastRenderedPageBreak/>
              <w:t>from the software.</w:t>
            </w:r>
          </w:p>
          <w:p w:rsidR="007371C7" w:rsidRDefault="007371C7" w:rsidP="00723366">
            <w:pPr>
              <w:pStyle w:val="TableListBullet"/>
              <w:numPr>
                <w:ilvl w:val="0"/>
                <w:numId w:val="13"/>
              </w:numPr>
            </w:pPr>
            <w:r>
              <w:t xml:space="preserve">Updated help file references from </w:t>
            </w:r>
            <w:r w:rsidR="00B34002">
              <w:t>“</w:t>
            </w:r>
            <w:r>
              <w:t>BROKER.HLP</w:t>
            </w:r>
            <w:r w:rsidR="00B34002">
              <w:t>”</w:t>
            </w:r>
            <w:r>
              <w:t xml:space="preserve"> to </w:t>
            </w:r>
            <w:r w:rsidR="00B34002">
              <w:t>“</w:t>
            </w:r>
            <w:r w:rsidRPr="00A4651B">
              <w:t>Broker_1_1.chm</w:t>
            </w:r>
            <w:r w:rsidR="00B34002">
              <w:t>”</w:t>
            </w:r>
            <w:r>
              <w:t xml:space="preserve"> throughout.</w:t>
            </w:r>
          </w:p>
          <w:p w:rsidR="007371C7" w:rsidRPr="008837F0" w:rsidRDefault="007371C7" w:rsidP="00723366">
            <w:pPr>
              <w:pStyle w:val="TableListBullet"/>
              <w:numPr>
                <w:ilvl w:val="0"/>
                <w:numId w:val="13"/>
              </w:numPr>
            </w:pPr>
            <w:r>
              <w:t xml:space="preserve">Updated references to show </w:t>
            </w:r>
            <w:r w:rsidR="00F143BE">
              <w:t>RPC Broker Patch XWB*1.1*60</w:t>
            </w:r>
            <w:r>
              <w:t xml:space="preserve"> supports Delphi XE7, XE6, XE5, and XE4 throughout.</w:t>
            </w:r>
          </w:p>
        </w:tc>
        <w:tc>
          <w:tcPr>
            <w:tcW w:w="2790" w:type="dxa"/>
          </w:tcPr>
          <w:p w:rsidR="007371C7" w:rsidRPr="008837F0" w:rsidRDefault="007371C7" w:rsidP="007371C7">
            <w:pPr>
              <w:pStyle w:val="TableListBullet"/>
            </w:pPr>
            <w:r w:rsidRPr="008837F0">
              <w:lastRenderedPageBreak/>
              <w:t>Developer: H. W.</w:t>
            </w:r>
          </w:p>
          <w:p w:rsidR="007371C7" w:rsidRPr="008837F0" w:rsidRDefault="007371C7" w:rsidP="007371C7">
            <w:pPr>
              <w:pStyle w:val="TableListBullet"/>
            </w:pPr>
            <w:r w:rsidRPr="008837F0">
              <w:t>Technical Writer: T. B.</w:t>
            </w:r>
          </w:p>
        </w:tc>
      </w:tr>
      <w:tr w:rsidR="007433AD" w:rsidRPr="00BA5CD1" w:rsidTr="00E828E9">
        <w:tc>
          <w:tcPr>
            <w:tcW w:w="1224" w:type="dxa"/>
          </w:tcPr>
          <w:p w:rsidR="007433AD" w:rsidRPr="00BA5CD1" w:rsidRDefault="007433AD" w:rsidP="00E828E9">
            <w:pPr>
              <w:pStyle w:val="TableText"/>
            </w:pPr>
            <w:r w:rsidRPr="00BA5CD1">
              <w:lastRenderedPageBreak/>
              <w:t>12/04/2013</w:t>
            </w:r>
          </w:p>
        </w:tc>
        <w:tc>
          <w:tcPr>
            <w:tcW w:w="1080" w:type="dxa"/>
          </w:tcPr>
          <w:p w:rsidR="007433AD" w:rsidRPr="00BA5CD1" w:rsidRDefault="007433AD" w:rsidP="00E828E9">
            <w:pPr>
              <w:pStyle w:val="TableText"/>
            </w:pPr>
            <w:r w:rsidRPr="00BA5CD1">
              <w:t>5.1</w:t>
            </w:r>
          </w:p>
        </w:tc>
        <w:tc>
          <w:tcPr>
            <w:tcW w:w="4230" w:type="dxa"/>
          </w:tcPr>
          <w:p w:rsidR="007433AD" w:rsidRPr="00BA5CD1" w:rsidRDefault="007433AD" w:rsidP="00E828E9">
            <w:pPr>
              <w:pStyle w:val="TableText"/>
            </w:pPr>
            <w:r w:rsidRPr="00BA5CD1">
              <w:t>Tech Edit:</w:t>
            </w:r>
          </w:p>
          <w:p w:rsidR="007433AD" w:rsidRPr="008837F0" w:rsidRDefault="007433AD" w:rsidP="00E828E9">
            <w:pPr>
              <w:pStyle w:val="TableListBullet"/>
            </w:pPr>
            <w:r w:rsidRPr="008837F0">
              <w:t>Updated document for RPC Broker Patch XWB*1.1*50 based on feedback from H Westra.</w:t>
            </w:r>
          </w:p>
          <w:p w:rsidR="007433AD" w:rsidRPr="008837F0" w:rsidRDefault="007433AD" w:rsidP="00E828E9">
            <w:pPr>
              <w:pStyle w:val="TableListBullet"/>
            </w:pPr>
            <w:r w:rsidRPr="008837F0">
              <w:t>Removed references related to Virgin Installations throughout.</w:t>
            </w:r>
          </w:p>
          <w:p w:rsidR="007433AD" w:rsidRPr="008837F0" w:rsidRDefault="007433AD" w:rsidP="00E828E9">
            <w:pPr>
              <w:pStyle w:val="TableListBullet"/>
            </w:pPr>
            <w:r w:rsidRPr="008837F0">
              <w:t>Updated file name references throughout.</w:t>
            </w:r>
          </w:p>
          <w:p w:rsidR="007433AD" w:rsidRPr="008837F0" w:rsidRDefault="007433AD" w:rsidP="00E828E9">
            <w:pPr>
              <w:pStyle w:val="TableListBullet"/>
            </w:pPr>
            <w:r w:rsidRPr="008837F0">
              <w:t>Removed distribution files that are obsolete or no longer distributed throughout.</w:t>
            </w:r>
          </w:p>
          <w:p w:rsidR="007433AD" w:rsidRPr="008837F0" w:rsidRDefault="007433AD" w:rsidP="00E828E9">
            <w:pPr>
              <w:pStyle w:val="TableListBullet"/>
            </w:pPr>
            <w:r w:rsidRPr="008837F0">
              <w:t>Updated RPC Broker support on the following software:</w:t>
            </w:r>
          </w:p>
          <w:p w:rsidR="007433AD" w:rsidRPr="008837F0" w:rsidRDefault="007433AD" w:rsidP="00E828E9">
            <w:pPr>
              <w:pStyle w:val="TableListBullet2"/>
              <w:tabs>
                <w:tab w:val="clear" w:pos="720"/>
              </w:tabs>
            </w:pPr>
            <w:r w:rsidRPr="008837F0">
              <w:t>Microsoft</w:t>
            </w:r>
            <w:r w:rsidRPr="008837F0">
              <w:rPr>
                <w:vertAlign w:val="superscript"/>
              </w:rPr>
              <w:t>®</w:t>
            </w:r>
            <w:r w:rsidRPr="008837F0">
              <w:t xml:space="preserve"> XP and 7.0 (operating system) throughout.</w:t>
            </w:r>
          </w:p>
          <w:p w:rsidR="007433AD" w:rsidRPr="008837F0" w:rsidRDefault="007433AD" w:rsidP="00E828E9">
            <w:pPr>
              <w:pStyle w:val="TableListBullet2"/>
              <w:tabs>
                <w:tab w:val="clear" w:pos="720"/>
              </w:tabs>
            </w:pPr>
            <w:r w:rsidRPr="008837F0">
              <w:t>Microsoft</w:t>
            </w:r>
            <w:r w:rsidRPr="008837F0">
              <w:rPr>
                <w:vertAlign w:val="superscript"/>
              </w:rPr>
              <w:t>®</w:t>
            </w:r>
            <w:r w:rsidRPr="008837F0">
              <w:t xml:space="preserve"> Office Products 2010 throughout.</w:t>
            </w:r>
          </w:p>
          <w:p w:rsidR="007433AD" w:rsidRPr="008837F0" w:rsidRDefault="007433AD" w:rsidP="00E828E9">
            <w:pPr>
              <w:pStyle w:val="TableListBullet2"/>
              <w:tabs>
                <w:tab w:val="clear" w:pos="720"/>
              </w:tabs>
            </w:pPr>
            <w:r w:rsidRPr="008837F0">
              <w:t xml:space="preserve">Changed references from </w:t>
            </w:r>
            <w:r w:rsidR="00B34002">
              <w:t>“</w:t>
            </w:r>
            <w:r w:rsidRPr="008837F0">
              <w:t>Borland</w:t>
            </w:r>
            <w:r w:rsidR="00B34002">
              <w:t>”</w:t>
            </w:r>
            <w:r w:rsidRPr="008837F0">
              <w:t xml:space="preserve"> to </w:t>
            </w:r>
            <w:r w:rsidR="00B34002">
              <w:t>“</w:t>
            </w:r>
            <w:r w:rsidRPr="008837F0">
              <w:t>Embarcadero</w:t>
            </w:r>
            <w:r w:rsidR="00B34002">
              <w:t>”</w:t>
            </w:r>
            <w:r w:rsidRPr="008837F0">
              <w:t xml:space="preserve"> and updated support for Delphi Versions XE5, XE4, XE3, and XE2 throughout.</w:t>
            </w:r>
          </w:p>
          <w:p w:rsidR="007433AD" w:rsidRPr="008837F0" w:rsidRDefault="007433AD" w:rsidP="00E828E9">
            <w:pPr>
              <w:pStyle w:val="TableListBullet"/>
            </w:pPr>
            <w:r w:rsidRPr="008837F0">
              <w:t>Updated all images for prior Microsoft</w:t>
            </w:r>
            <w:r w:rsidRPr="008837F0">
              <w:rPr>
                <w:vertAlign w:val="superscript"/>
              </w:rPr>
              <w:t>®</w:t>
            </w:r>
            <w:r w:rsidRPr="008837F0">
              <w:t xml:space="preserve"> Windows operating systems to Windows 7 dialogues.</w:t>
            </w:r>
          </w:p>
          <w:p w:rsidR="007433AD" w:rsidRPr="008837F0" w:rsidRDefault="007C3348" w:rsidP="00E828E9">
            <w:pPr>
              <w:pStyle w:val="TableListBullet"/>
            </w:pPr>
            <w:r w:rsidRPr="008837F0">
              <w:t xml:space="preserve">Deleted Section 6, </w:t>
            </w:r>
            <w:r w:rsidR="00B34002">
              <w:t>“</w:t>
            </w:r>
            <w:r w:rsidRPr="008837F0">
              <w:t>RPC Broker Developer Utilities,</w:t>
            </w:r>
            <w:r w:rsidR="00B34002">
              <w:t>”</w:t>
            </w:r>
            <w:r w:rsidRPr="008837F0">
              <w:t xml:space="preserve"> since those utilities no longer exist in this latest version of the Broker.</w:t>
            </w:r>
          </w:p>
          <w:p w:rsidR="006D7E66" w:rsidRPr="008837F0" w:rsidRDefault="006D7E66" w:rsidP="00E828E9">
            <w:pPr>
              <w:pStyle w:val="TableListBullet"/>
            </w:pPr>
            <w:r w:rsidRPr="008837F0">
              <w:t xml:space="preserve">Updated the </w:t>
            </w:r>
            <w:r w:rsidR="00B34002">
              <w:t>“</w:t>
            </w:r>
            <w:r w:rsidRPr="008837F0">
              <w:rPr>
                <w:color w:val="0000FF"/>
                <w:u w:val="single"/>
              </w:rPr>
              <w:fldChar w:fldCharType="begin"/>
            </w:r>
            <w:r w:rsidRPr="008837F0">
              <w:rPr>
                <w:color w:val="0000FF"/>
                <w:u w:val="single"/>
              </w:rPr>
              <w:instrText xml:space="preserve"> REF _Ref373926807 \h  \* MERGEFORMAT </w:instrText>
            </w:r>
            <w:r w:rsidRPr="008837F0">
              <w:rPr>
                <w:color w:val="0000FF"/>
                <w:u w:val="single"/>
              </w:rPr>
            </w:r>
            <w:r w:rsidRPr="008837F0">
              <w:rPr>
                <w:color w:val="0000FF"/>
                <w:u w:val="single"/>
              </w:rPr>
              <w:fldChar w:fldCharType="separate"/>
            </w:r>
            <w:r w:rsidR="009762E8" w:rsidRPr="009762E8">
              <w:rPr>
                <w:color w:val="0000FF"/>
                <w:u w:val="single"/>
              </w:rPr>
              <w:t>RPC Broker and Delphi</w:t>
            </w:r>
            <w:r w:rsidRPr="008837F0">
              <w:rPr>
                <w:color w:val="0000FF"/>
                <w:u w:val="single"/>
              </w:rPr>
              <w:fldChar w:fldCharType="end"/>
            </w:r>
            <w:r w:rsidR="00D447A7">
              <w:t>”</w:t>
            </w:r>
            <w:r w:rsidRPr="008837F0">
              <w:t xml:space="preserve"> section for Delphi XE5, XE4, XE3, and XE2.</w:t>
            </w:r>
          </w:p>
          <w:p w:rsidR="00B522B5" w:rsidRPr="008837F0" w:rsidRDefault="00B522B5" w:rsidP="00E828E9">
            <w:pPr>
              <w:pStyle w:val="TableListBullet"/>
            </w:pPr>
            <w:r w:rsidRPr="008837F0">
              <w:t xml:space="preserve">Removed sample DLL from Section </w:t>
            </w:r>
            <w:r w:rsidRPr="008837F0">
              <w:rPr>
                <w:color w:val="0000FF"/>
                <w:u w:val="single"/>
              </w:rPr>
              <w:fldChar w:fldCharType="begin"/>
            </w:r>
            <w:r w:rsidRPr="008837F0">
              <w:rPr>
                <w:color w:val="0000FF"/>
                <w:u w:val="single"/>
              </w:rPr>
              <w:instrText xml:space="preserve"> REF _Ref373934387 \w \h  \* MERGEFORMAT </w:instrText>
            </w:r>
            <w:r w:rsidRPr="008837F0">
              <w:rPr>
                <w:color w:val="0000FF"/>
                <w:u w:val="single"/>
              </w:rPr>
            </w:r>
            <w:r w:rsidRPr="008837F0">
              <w:rPr>
                <w:color w:val="0000FF"/>
                <w:u w:val="single"/>
              </w:rPr>
              <w:fldChar w:fldCharType="separate"/>
            </w:r>
            <w:r w:rsidR="009762E8">
              <w:rPr>
                <w:color w:val="0000FF"/>
                <w:u w:val="single"/>
              </w:rPr>
              <w:t>7</w:t>
            </w:r>
            <w:r w:rsidRPr="008837F0">
              <w:rPr>
                <w:color w:val="0000FF"/>
                <w:u w:val="single"/>
              </w:rPr>
              <w:fldChar w:fldCharType="end"/>
            </w:r>
            <w:r w:rsidRPr="008837F0">
              <w:t>.</w:t>
            </w:r>
          </w:p>
          <w:p w:rsidR="007433AD" w:rsidRPr="008837F0" w:rsidRDefault="007433AD" w:rsidP="00E828E9">
            <w:pPr>
              <w:pStyle w:val="TableListBullet"/>
            </w:pPr>
            <w:r w:rsidRPr="008837F0">
              <w:t>Redacted document for the following information:</w:t>
            </w:r>
          </w:p>
          <w:p w:rsidR="007433AD" w:rsidRPr="008837F0" w:rsidRDefault="007433AD" w:rsidP="00E828E9">
            <w:pPr>
              <w:pStyle w:val="TableListBullet2"/>
            </w:pPr>
            <w:r w:rsidRPr="008837F0">
              <w:t>Names (replaced with role and initials).</w:t>
            </w:r>
          </w:p>
          <w:p w:rsidR="007433AD" w:rsidRPr="008837F0" w:rsidRDefault="007433AD" w:rsidP="00E828E9">
            <w:pPr>
              <w:pStyle w:val="TableListBullet2"/>
            </w:pPr>
            <w:r w:rsidRPr="008837F0">
              <w:t>Production IP addresses and ports.</w:t>
            </w:r>
          </w:p>
          <w:p w:rsidR="007433AD" w:rsidRPr="008837F0" w:rsidRDefault="007433AD" w:rsidP="00E828E9">
            <w:pPr>
              <w:pStyle w:val="TableListBullet2"/>
            </w:pPr>
            <w:r w:rsidRPr="008837F0">
              <w:lastRenderedPageBreak/>
              <w:t>Intranet websites.</w:t>
            </w:r>
          </w:p>
          <w:p w:rsidR="007433AD" w:rsidRPr="00BA5CD1" w:rsidRDefault="007433AD" w:rsidP="00E828E9">
            <w:pPr>
              <w:pStyle w:val="TableText"/>
              <w:rPr>
                <w:b/>
              </w:rPr>
            </w:pPr>
            <w:r w:rsidRPr="00BA5CD1">
              <w:rPr>
                <w:b/>
              </w:rPr>
              <w:t>RPC Broker 1.1</w:t>
            </w:r>
          </w:p>
        </w:tc>
        <w:tc>
          <w:tcPr>
            <w:tcW w:w="2790" w:type="dxa"/>
          </w:tcPr>
          <w:p w:rsidR="007433AD" w:rsidRPr="008837F0" w:rsidRDefault="007433AD" w:rsidP="00E828E9">
            <w:pPr>
              <w:pStyle w:val="TableListBullet"/>
            </w:pPr>
            <w:r w:rsidRPr="008837F0">
              <w:lastRenderedPageBreak/>
              <w:t>Developer: H. W.</w:t>
            </w:r>
          </w:p>
          <w:p w:rsidR="007433AD" w:rsidRPr="008837F0" w:rsidRDefault="007433AD" w:rsidP="00E828E9">
            <w:pPr>
              <w:pStyle w:val="TableListBullet"/>
            </w:pPr>
            <w:r w:rsidRPr="008837F0">
              <w:t>Technical Writer: T. B.</w:t>
            </w:r>
          </w:p>
        </w:tc>
      </w:tr>
      <w:tr w:rsidR="00473F42" w:rsidRPr="00BA5CD1" w:rsidTr="001326F8">
        <w:tc>
          <w:tcPr>
            <w:tcW w:w="1224" w:type="dxa"/>
          </w:tcPr>
          <w:p w:rsidR="00473F42" w:rsidRPr="00BA5CD1" w:rsidRDefault="0047674F" w:rsidP="006B222A">
            <w:pPr>
              <w:pStyle w:val="TableText"/>
            </w:pPr>
            <w:r w:rsidRPr="00BA5CD1">
              <w:lastRenderedPageBreak/>
              <w:t>07/25</w:t>
            </w:r>
            <w:r w:rsidR="00473F42" w:rsidRPr="00BA5CD1">
              <w:t>/2013</w:t>
            </w:r>
          </w:p>
        </w:tc>
        <w:tc>
          <w:tcPr>
            <w:tcW w:w="1080" w:type="dxa"/>
          </w:tcPr>
          <w:p w:rsidR="00473F42" w:rsidRPr="00BA5CD1" w:rsidRDefault="00343E7F" w:rsidP="006B222A">
            <w:pPr>
              <w:pStyle w:val="TableText"/>
            </w:pPr>
            <w:r w:rsidRPr="00BA5CD1">
              <w:t>5.0</w:t>
            </w:r>
          </w:p>
        </w:tc>
        <w:tc>
          <w:tcPr>
            <w:tcW w:w="4230" w:type="dxa"/>
          </w:tcPr>
          <w:p w:rsidR="00473F42" w:rsidRPr="00BA5CD1" w:rsidRDefault="00473F42" w:rsidP="006B222A">
            <w:pPr>
              <w:pStyle w:val="TableText"/>
            </w:pPr>
            <w:r w:rsidRPr="00BA5CD1">
              <w:t>Tech Edit:</w:t>
            </w:r>
          </w:p>
          <w:p w:rsidR="00473F42" w:rsidRPr="008837F0" w:rsidRDefault="00473F42" w:rsidP="00473F42">
            <w:pPr>
              <w:pStyle w:val="TableListBullet"/>
            </w:pPr>
            <w:r w:rsidRPr="008837F0">
              <w:t>Baselined document.</w:t>
            </w:r>
          </w:p>
          <w:p w:rsidR="00473F42" w:rsidRPr="008837F0" w:rsidRDefault="00473F42" w:rsidP="00473F42">
            <w:pPr>
              <w:pStyle w:val="TableListBullet"/>
            </w:pPr>
            <w:r w:rsidRPr="008837F0">
              <w:t>Updated all styles and formatting to follow current internal team style template.</w:t>
            </w:r>
          </w:p>
          <w:p w:rsidR="00473F42" w:rsidRPr="008837F0" w:rsidRDefault="00473F42" w:rsidP="00473F42">
            <w:pPr>
              <w:pStyle w:val="TableListBullet"/>
            </w:pPr>
            <w:r w:rsidRPr="008837F0">
              <w:t>Updated all organizational references.</w:t>
            </w:r>
          </w:p>
        </w:tc>
        <w:tc>
          <w:tcPr>
            <w:tcW w:w="2790" w:type="dxa"/>
          </w:tcPr>
          <w:p w:rsidR="001E319C" w:rsidRPr="008837F0" w:rsidRDefault="001E319C" w:rsidP="001E319C">
            <w:pPr>
              <w:pStyle w:val="TableListBullet"/>
            </w:pPr>
            <w:r w:rsidRPr="008837F0">
              <w:t>Developer: H. W.</w:t>
            </w:r>
          </w:p>
          <w:p w:rsidR="00473F42" w:rsidRPr="008837F0" w:rsidRDefault="001E319C" w:rsidP="001E319C">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r w:rsidRPr="00BA5CD1">
              <w:t>08/26/</w:t>
            </w:r>
            <w:r w:rsidR="00473F42" w:rsidRPr="00BA5CD1">
              <w:t>20</w:t>
            </w:r>
            <w:r w:rsidRPr="00BA5CD1">
              <w:t>08</w:t>
            </w:r>
          </w:p>
        </w:tc>
        <w:tc>
          <w:tcPr>
            <w:tcW w:w="1080" w:type="dxa"/>
          </w:tcPr>
          <w:p w:rsidR="006B222A" w:rsidRPr="00BA5CD1" w:rsidRDefault="006B222A" w:rsidP="006B222A">
            <w:pPr>
              <w:pStyle w:val="TableText"/>
            </w:pPr>
            <w:r w:rsidRPr="00BA5CD1">
              <w:t>4.2</w:t>
            </w:r>
          </w:p>
        </w:tc>
        <w:tc>
          <w:tcPr>
            <w:tcW w:w="4230" w:type="dxa"/>
          </w:tcPr>
          <w:p w:rsidR="006B222A" w:rsidRPr="00BA5CD1" w:rsidRDefault="006B222A" w:rsidP="006B222A">
            <w:pPr>
              <w:pStyle w:val="TableText"/>
            </w:pPr>
            <w:r w:rsidRPr="00BA5CD1">
              <w:t>Updates for RPC Broker Patch XWB*1.1*50:</w:t>
            </w:r>
          </w:p>
          <w:p w:rsidR="006B222A" w:rsidRPr="008837F0" w:rsidRDefault="006B222A" w:rsidP="006B222A">
            <w:pPr>
              <w:pStyle w:val="TableListBullet"/>
            </w:pPr>
            <w:r w:rsidRPr="008837F0">
              <w:t>Added new properties.</w:t>
            </w:r>
          </w:p>
          <w:p w:rsidR="006B222A" w:rsidRPr="008837F0" w:rsidRDefault="006B222A" w:rsidP="006B222A">
            <w:pPr>
              <w:pStyle w:val="TableListBullet"/>
            </w:pPr>
            <w:r w:rsidRPr="008837F0">
              <w:t>Support for Delphi 5, 6, 7, 2005, 2006, and 2007.</w:t>
            </w:r>
          </w:p>
          <w:p w:rsidR="006B222A" w:rsidRPr="008837F0" w:rsidRDefault="006B222A" w:rsidP="006B222A">
            <w:pPr>
              <w:pStyle w:val="TableListBullet"/>
            </w:pPr>
            <w:r w:rsidRPr="008837F0">
              <w:t>Changed references form Patch 47 to Patch 50 where appropriate.</w:t>
            </w:r>
          </w:p>
        </w:tc>
        <w:tc>
          <w:tcPr>
            <w:tcW w:w="2790" w:type="dxa"/>
          </w:tcPr>
          <w:p w:rsidR="006B222A" w:rsidRPr="008837F0" w:rsidRDefault="001E319C" w:rsidP="006B222A">
            <w:pPr>
              <w:pStyle w:val="TableListBullet"/>
            </w:pPr>
            <w:r w:rsidRPr="008837F0">
              <w:t>Project Manager: J. Sch.</w:t>
            </w:r>
          </w:p>
          <w:p w:rsidR="006B222A" w:rsidRPr="008837F0" w:rsidRDefault="001E319C" w:rsidP="006B222A">
            <w:pPr>
              <w:pStyle w:val="TableListBullet"/>
            </w:pPr>
            <w:r w:rsidRPr="008837F0">
              <w:t>Developer: J. I.</w:t>
            </w:r>
          </w:p>
          <w:p w:rsidR="006B222A" w:rsidRPr="008837F0" w:rsidRDefault="001E319C" w:rsidP="006B222A">
            <w:pPr>
              <w:pStyle w:val="TableListBullet"/>
            </w:pPr>
            <w:r w:rsidRPr="008837F0">
              <w:t>SQA: G. S.</w:t>
            </w:r>
          </w:p>
          <w:p w:rsidR="006B222A" w:rsidRPr="008837F0" w:rsidRDefault="001E319C" w:rsidP="006B222A">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bookmarkStart w:id="4" w:name="_Toc44314849"/>
            <w:bookmarkStart w:id="5" w:name="_Toc55291398"/>
            <w:bookmarkStart w:id="6" w:name="_Toc67130180"/>
            <w:bookmarkStart w:id="7" w:name="_Toc70297504"/>
            <w:bookmarkStart w:id="8" w:name="_Toc70316650"/>
            <w:bookmarkStart w:id="9" w:name="_Toc97001501"/>
            <w:r w:rsidRPr="00BA5CD1">
              <w:t>07/03/</w:t>
            </w:r>
            <w:r w:rsidR="00473F42" w:rsidRPr="00BA5CD1">
              <w:t>20</w:t>
            </w:r>
            <w:r w:rsidRPr="00BA5CD1">
              <w:t>08</w:t>
            </w:r>
          </w:p>
        </w:tc>
        <w:tc>
          <w:tcPr>
            <w:tcW w:w="1080" w:type="dxa"/>
          </w:tcPr>
          <w:p w:rsidR="006B222A" w:rsidRPr="00BA5CD1" w:rsidRDefault="006B222A" w:rsidP="006B222A">
            <w:pPr>
              <w:pStyle w:val="TableText"/>
            </w:pPr>
            <w:r w:rsidRPr="00BA5CD1">
              <w:t>4.1</w:t>
            </w:r>
          </w:p>
        </w:tc>
        <w:tc>
          <w:tcPr>
            <w:tcW w:w="4230" w:type="dxa"/>
          </w:tcPr>
          <w:p w:rsidR="006B222A" w:rsidRPr="00BA5CD1" w:rsidRDefault="006B222A" w:rsidP="006B222A">
            <w:pPr>
              <w:pStyle w:val="TableText"/>
            </w:pPr>
            <w:r w:rsidRPr="00BA5CD1">
              <w:t>Updates for RPC Broker Patch XWB*1.1*47:</w:t>
            </w:r>
          </w:p>
          <w:p w:rsidR="006B222A" w:rsidRPr="008837F0" w:rsidRDefault="006B222A" w:rsidP="006B222A">
            <w:pPr>
              <w:pStyle w:val="TableListBullet"/>
            </w:pPr>
            <w:r w:rsidRPr="008837F0">
              <w:t>No content changes required; no new public classes, methods, or properties added to those available in XWB*1.1*40.</w:t>
            </w:r>
          </w:p>
          <w:p w:rsidR="006B222A" w:rsidRPr="008837F0" w:rsidRDefault="006B222A" w:rsidP="006B222A">
            <w:pPr>
              <w:pStyle w:val="TableListBullet"/>
            </w:pPr>
            <w:r w:rsidRPr="008837F0">
              <w:t>Bug fixes to the ValidAppHandle function and fixed memory leaks.</w:t>
            </w:r>
          </w:p>
          <w:p w:rsidR="006B222A" w:rsidRPr="008837F0" w:rsidRDefault="006B222A" w:rsidP="006B222A">
            <w:pPr>
              <w:pStyle w:val="TableListBullet"/>
            </w:pPr>
            <w:r w:rsidRPr="008837F0">
              <w:t>Support added for Delphi 2005, 2006, and 2007.</w:t>
            </w:r>
          </w:p>
          <w:p w:rsidR="006B222A" w:rsidRPr="008837F0" w:rsidRDefault="006B222A" w:rsidP="006B222A">
            <w:pPr>
              <w:pStyle w:val="TableListBullet"/>
            </w:pPr>
            <w:r w:rsidRPr="008837F0">
              <w:t>Reformatted document.</w:t>
            </w:r>
          </w:p>
          <w:p w:rsidR="006B222A" w:rsidRPr="008837F0" w:rsidRDefault="006B222A" w:rsidP="006B222A">
            <w:pPr>
              <w:pStyle w:val="TableListBullet"/>
            </w:pPr>
            <w:r w:rsidRPr="008837F0">
              <w:t>Changed references form Patch 40 to Patch 47 where appropriate.</w:t>
            </w:r>
          </w:p>
        </w:tc>
        <w:tc>
          <w:tcPr>
            <w:tcW w:w="2790" w:type="dxa"/>
          </w:tcPr>
          <w:p w:rsidR="006B222A" w:rsidRPr="008837F0" w:rsidRDefault="006B222A" w:rsidP="006B222A">
            <w:pPr>
              <w:pStyle w:val="TableListBullet"/>
            </w:pPr>
            <w:r w:rsidRPr="008837F0">
              <w:t>Common Services (CS) Development Team Oakland, CA OIFO:</w:t>
            </w:r>
          </w:p>
          <w:p w:rsidR="006B222A" w:rsidRPr="008837F0" w:rsidRDefault="001E319C" w:rsidP="006B222A">
            <w:pPr>
              <w:pStyle w:val="TableListBullet"/>
            </w:pPr>
            <w:r w:rsidRPr="008837F0">
              <w:t>Project Manager: J. Sch.</w:t>
            </w:r>
          </w:p>
          <w:p w:rsidR="006B222A" w:rsidRPr="008837F0" w:rsidRDefault="001E319C" w:rsidP="006B222A">
            <w:pPr>
              <w:pStyle w:val="TableListBullet"/>
            </w:pPr>
            <w:r w:rsidRPr="008837F0">
              <w:t>Developer: J. I.</w:t>
            </w:r>
          </w:p>
          <w:p w:rsidR="006B222A" w:rsidRPr="008837F0" w:rsidRDefault="001E319C" w:rsidP="006B222A">
            <w:pPr>
              <w:pStyle w:val="TableListBullet"/>
            </w:pPr>
            <w:r w:rsidRPr="008837F0">
              <w:t>SQA: G. S.</w:t>
            </w:r>
          </w:p>
          <w:p w:rsidR="006B222A" w:rsidRPr="008837F0" w:rsidRDefault="001E319C" w:rsidP="006B222A">
            <w:pPr>
              <w:pStyle w:val="TableListBullet"/>
            </w:pPr>
            <w:r w:rsidRPr="008837F0">
              <w:t>Technical Writer: T.</w:t>
            </w:r>
            <w:r w:rsidR="006B222A" w:rsidRPr="008837F0">
              <w:t xml:space="preserve"> </w:t>
            </w:r>
            <w:r w:rsidRPr="008837F0">
              <w:t>B.</w:t>
            </w:r>
          </w:p>
        </w:tc>
      </w:tr>
      <w:tr w:rsidR="006B222A" w:rsidRPr="00BA5CD1" w:rsidTr="001326F8">
        <w:tc>
          <w:tcPr>
            <w:tcW w:w="1224" w:type="dxa"/>
          </w:tcPr>
          <w:p w:rsidR="006B222A" w:rsidRPr="00BA5CD1" w:rsidRDefault="006B222A" w:rsidP="006B222A">
            <w:pPr>
              <w:pStyle w:val="TableText"/>
            </w:pPr>
            <w:r w:rsidRPr="00BA5CD1">
              <w:t>02/24/</w:t>
            </w:r>
            <w:r w:rsidR="00473F42" w:rsidRPr="00BA5CD1">
              <w:t>20</w:t>
            </w:r>
            <w:r w:rsidRPr="00BA5CD1">
              <w:t>05</w:t>
            </w:r>
          </w:p>
        </w:tc>
        <w:tc>
          <w:tcPr>
            <w:tcW w:w="1080" w:type="dxa"/>
          </w:tcPr>
          <w:p w:rsidR="006B222A" w:rsidRPr="00BA5CD1" w:rsidRDefault="006B222A" w:rsidP="006B222A">
            <w:pPr>
              <w:pStyle w:val="TableText"/>
            </w:pPr>
            <w:r w:rsidRPr="00BA5CD1">
              <w:t>4.0</w:t>
            </w:r>
          </w:p>
        </w:tc>
        <w:tc>
          <w:tcPr>
            <w:tcW w:w="4230" w:type="dxa"/>
          </w:tcPr>
          <w:p w:rsidR="006B222A" w:rsidRPr="00BA5CD1" w:rsidRDefault="006B222A" w:rsidP="006B222A">
            <w:pPr>
              <w:pStyle w:val="TableText"/>
            </w:pPr>
            <w:r w:rsidRPr="00BA5CD1">
              <w:t>Revised Version for RPC Broker Patches XWB*1.1*35 and 40.</w:t>
            </w:r>
          </w:p>
          <w:p w:rsidR="006B222A" w:rsidRPr="00BA5CD1" w:rsidRDefault="006B222A" w:rsidP="006B222A">
            <w:pPr>
              <w:pStyle w:val="TableText"/>
            </w:pPr>
            <w:r w:rsidRPr="00BA5CD1">
              <w:t xml:space="preserve">Also, reviewed document and edited for the </w:t>
            </w:r>
            <w:r w:rsidR="00B34002" w:rsidRPr="00BA5CD1">
              <w:t>“</w:t>
            </w:r>
            <w:r w:rsidRPr="00BA5CD1">
              <w:t>Data Scrubbing</w:t>
            </w:r>
            <w:r w:rsidR="00B34002" w:rsidRPr="00BA5CD1">
              <w:t>”</w:t>
            </w:r>
            <w:r w:rsidRPr="00BA5CD1">
              <w:t xml:space="preserve"> and the </w:t>
            </w:r>
            <w:r w:rsidR="00B34002" w:rsidRPr="00BA5CD1">
              <w:t>“</w:t>
            </w:r>
            <w:r w:rsidRPr="00BA5CD1">
              <w:t>PDF 508 Compliance</w:t>
            </w:r>
            <w:r w:rsidR="00B34002" w:rsidRPr="00BA5CD1">
              <w:t>”</w:t>
            </w:r>
            <w:r w:rsidRPr="00BA5CD1">
              <w:t xml:space="preserve"> projects.</w:t>
            </w:r>
          </w:p>
          <w:p w:rsidR="006B222A" w:rsidRPr="00BA5CD1" w:rsidRDefault="006B222A" w:rsidP="006B222A">
            <w:pPr>
              <w:pStyle w:val="TableText"/>
            </w:pPr>
            <w:r w:rsidRPr="00BA5CD1">
              <w:rPr>
                <w:b/>
              </w:rPr>
              <w:t>Data Scrubbing—</w:t>
            </w:r>
            <w:r w:rsidRPr="00BA5CD1">
              <w:t>Changed all patient/user TEST data to conform to standards and conventions as indicated below:</w:t>
            </w:r>
          </w:p>
          <w:p w:rsidR="006B222A" w:rsidRPr="008837F0" w:rsidRDefault="006B222A" w:rsidP="006B222A">
            <w:pPr>
              <w:pStyle w:val="TableListBullet"/>
            </w:pPr>
            <w:r w:rsidRPr="008837F0">
              <w:t xml:space="preserve">The first three digits (prefix) of any Social Security Numbers (SSN) start with </w:t>
            </w:r>
            <w:r w:rsidR="00B34002">
              <w:t>“</w:t>
            </w:r>
            <w:r w:rsidRPr="008837F0">
              <w:t>000</w:t>
            </w:r>
            <w:r w:rsidR="00B34002">
              <w:t>”</w:t>
            </w:r>
            <w:r w:rsidRPr="008837F0">
              <w:t xml:space="preserve"> or </w:t>
            </w:r>
            <w:r w:rsidR="00B34002">
              <w:t>“</w:t>
            </w:r>
            <w:r w:rsidRPr="008837F0">
              <w:t>666.</w:t>
            </w:r>
            <w:r w:rsidR="00B34002">
              <w:t>”</w:t>
            </w:r>
          </w:p>
          <w:p w:rsidR="006B222A" w:rsidRPr="008837F0" w:rsidRDefault="006B222A" w:rsidP="006B222A">
            <w:pPr>
              <w:pStyle w:val="TableListBullet"/>
            </w:pPr>
            <w:r w:rsidRPr="008837F0">
              <w:t xml:space="preserve">Patient or user </w:t>
            </w:r>
            <w:r w:rsidR="0024161F" w:rsidRPr="008837F0">
              <w:t>names are formatted as follows: XWB</w:t>
            </w:r>
            <w:r w:rsidRPr="008837F0">
              <w:t xml:space="preserve">PATIENT,[N] or </w:t>
            </w:r>
            <w:r w:rsidR="0024161F" w:rsidRPr="008837F0">
              <w:t>XWB</w:t>
            </w:r>
            <w:r w:rsidRPr="008837F0">
              <w:t>USER,[N] respectively, where the N is a number written out and incremented with each new entry (e.g., </w:t>
            </w:r>
            <w:r w:rsidR="0024161F" w:rsidRPr="008837F0">
              <w:t>XWB</w:t>
            </w:r>
            <w:r w:rsidRPr="008837F0">
              <w:t xml:space="preserve">PATIENT, ONE, </w:t>
            </w:r>
            <w:r w:rsidR="0024161F" w:rsidRPr="008837F0">
              <w:t>XWB</w:t>
            </w:r>
            <w:r w:rsidRPr="008837F0">
              <w:t>PATIENT, TWO, etc.).</w:t>
            </w:r>
          </w:p>
          <w:p w:rsidR="006B222A" w:rsidRPr="008837F0" w:rsidRDefault="006B222A" w:rsidP="006B222A">
            <w:pPr>
              <w:pStyle w:val="TableListBullet"/>
            </w:pPr>
            <w:r w:rsidRPr="008837F0">
              <w:t xml:space="preserve">Other personal demographic-related </w:t>
            </w:r>
            <w:r w:rsidRPr="008837F0">
              <w:lastRenderedPageBreak/>
              <w:t>data (e.g., addresses, phones, IP addresses, etc.) were also changed to be generic.</w:t>
            </w:r>
          </w:p>
          <w:p w:rsidR="006B222A" w:rsidRPr="00BA5CD1" w:rsidRDefault="006B222A" w:rsidP="006B222A">
            <w:pPr>
              <w:pStyle w:val="TableText"/>
            </w:pPr>
            <w:r w:rsidRPr="00BA5CD1">
              <w:rPr>
                <w:b/>
              </w:rPr>
              <w:t>PDF 508 Compliance—</w:t>
            </w:r>
            <w:r w:rsidRPr="00BA5CD1">
              <w:t>The final PDF document was recreated and now supports the minimum requirements to be 508 compliant (i.e., accessibility tags, language selection, alternate text for all images/icons, fully functional Web links, successfully passed Adobe Acrobat Quick Check).</w:t>
            </w:r>
          </w:p>
        </w:tc>
        <w:tc>
          <w:tcPr>
            <w:tcW w:w="2790" w:type="dxa"/>
          </w:tcPr>
          <w:p w:rsidR="001E319C" w:rsidRPr="008837F0" w:rsidRDefault="001E319C" w:rsidP="001E319C">
            <w:pPr>
              <w:pStyle w:val="TableListBullet"/>
            </w:pPr>
            <w:r w:rsidRPr="008837F0">
              <w:lastRenderedPageBreak/>
              <w:t>Developer: J. I.</w:t>
            </w:r>
          </w:p>
          <w:p w:rsidR="006B222A" w:rsidRPr="008837F0" w:rsidRDefault="001E319C" w:rsidP="001E319C">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r w:rsidRPr="00BA5CD1">
              <w:lastRenderedPageBreak/>
              <w:t>05/08/</w:t>
            </w:r>
            <w:r w:rsidR="00473F42" w:rsidRPr="00BA5CD1">
              <w:t>20</w:t>
            </w:r>
            <w:r w:rsidRPr="00BA5CD1">
              <w:t>02</w:t>
            </w:r>
          </w:p>
        </w:tc>
        <w:tc>
          <w:tcPr>
            <w:tcW w:w="1080" w:type="dxa"/>
          </w:tcPr>
          <w:p w:rsidR="006B222A" w:rsidRPr="00BA5CD1" w:rsidRDefault="006B222A" w:rsidP="006B222A">
            <w:pPr>
              <w:pStyle w:val="TableText"/>
            </w:pPr>
            <w:r w:rsidRPr="00BA5CD1">
              <w:t>3.0</w:t>
            </w:r>
          </w:p>
        </w:tc>
        <w:tc>
          <w:tcPr>
            <w:tcW w:w="4230" w:type="dxa"/>
          </w:tcPr>
          <w:p w:rsidR="006B222A" w:rsidRPr="00BA5CD1" w:rsidRDefault="006B222A" w:rsidP="006B222A">
            <w:pPr>
              <w:pStyle w:val="TableText"/>
            </w:pPr>
            <w:r w:rsidRPr="00BA5CD1">
              <w:t>Revised Version for RPC Broker Patch XWB*1.1*26.</w:t>
            </w:r>
          </w:p>
        </w:tc>
        <w:tc>
          <w:tcPr>
            <w:tcW w:w="2790" w:type="dxa"/>
          </w:tcPr>
          <w:p w:rsidR="001E319C" w:rsidRPr="008837F0" w:rsidRDefault="001E319C" w:rsidP="001E319C">
            <w:pPr>
              <w:pStyle w:val="TableListBullet"/>
            </w:pPr>
            <w:r w:rsidRPr="008837F0">
              <w:t>Developer: J. I.</w:t>
            </w:r>
          </w:p>
          <w:p w:rsidR="006B222A" w:rsidRPr="008837F0" w:rsidRDefault="001E319C" w:rsidP="001E319C">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r w:rsidRPr="00BA5CD1">
              <w:t>05/01/</w:t>
            </w:r>
            <w:r w:rsidR="00473F42" w:rsidRPr="00BA5CD1">
              <w:t>20</w:t>
            </w:r>
            <w:r w:rsidRPr="00BA5CD1">
              <w:t>02</w:t>
            </w:r>
          </w:p>
        </w:tc>
        <w:tc>
          <w:tcPr>
            <w:tcW w:w="1080" w:type="dxa"/>
          </w:tcPr>
          <w:p w:rsidR="006B222A" w:rsidRPr="00BA5CD1" w:rsidRDefault="006B222A" w:rsidP="006B222A">
            <w:pPr>
              <w:pStyle w:val="TableText"/>
            </w:pPr>
            <w:r w:rsidRPr="00BA5CD1">
              <w:t>2.0</w:t>
            </w:r>
          </w:p>
        </w:tc>
        <w:tc>
          <w:tcPr>
            <w:tcW w:w="4230" w:type="dxa"/>
          </w:tcPr>
          <w:p w:rsidR="006B222A" w:rsidRPr="00BA5CD1" w:rsidRDefault="006B222A" w:rsidP="006B222A">
            <w:pPr>
              <w:pStyle w:val="TableText"/>
            </w:pPr>
            <w:r w:rsidRPr="00BA5CD1">
              <w:t>Revised Version for RPC Broker Patch XWB*1.1*13.</w:t>
            </w:r>
          </w:p>
        </w:tc>
        <w:tc>
          <w:tcPr>
            <w:tcW w:w="2790" w:type="dxa"/>
          </w:tcPr>
          <w:p w:rsidR="001E319C" w:rsidRPr="008837F0" w:rsidRDefault="001E319C" w:rsidP="001E319C">
            <w:pPr>
              <w:pStyle w:val="TableListBullet"/>
            </w:pPr>
            <w:r w:rsidRPr="008837F0">
              <w:t>Developer: J. I.</w:t>
            </w:r>
          </w:p>
          <w:p w:rsidR="006B222A" w:rsidRPr="008837F0" w:rsidRDefault="001E319C" w:rsidP="001E319C">
            <w:pPr>
              <w:pStyle w:val="TableListBullet"/>
            </w:pPr>
            <w:r w:rsidRPr="008837F0">
              <w:t>Technical Writer: T. B.</w:t>
            </w:r>
          </w:p>
        </w:tc>
      </w:tr>
      <w:bookmarkEnd w:id="4"/>
      <w:bookmarkEnd w:id="5"/>
      <w:bookmarkEnd w:id="6"/>
      <w:bookmarkEnd w:id="7"/>
      <w:bookmarkEnd w:id="8"/>
      <w:bookmarkEnd w:id="9"/>
      <w:tr w:rsidR="00DD1706" w:rsidRPr="00BA5CD1" w:rsidTr="001326F8">
        <w:tc>
          <w:tcPr>
            <w:tcW w:w="1224" w:type="dxa"/>
          </w:tcPr>
          <w:p w:rsidR="00DD1706" w:rsidRPr="00BA5CD1" w:rsidRDefault="00DD1706" w:rsidP="006B222A">
            <w:pPr>
              <w:pStyle w:val="TableText"/>
            </w:pPr>
            <w:r w:rsidRPr="00BA5CD1">
              <w:t>09/</w:t>
            </w:r>
            <w:r w:rsidR="00473F42" w:rsidRPr="00BA5CD1">
              <w:t>--/19</w:t>
            </w:r>
            <w:r w:rsidRPr="00BA5CD1">
              <w:t>97</w:t>
            </w:r>
          </w:p>
        </w:tc>
        <w:tc>
          <w:tcPr>
            <w:tcW w:w="1080" w:type="dxa"/>
          </w:tcPr>
          <w:p w:rsidR="00DD1706" w:rsidRPr="00BA5CD1" w:rsidRDefault="00DD1706" w:rsidP="006B222A">
            <w:pPr>
              <w:pStyle w:val="TableText"/>
            </w:pPr>
            <w:r w:rsidRPr="00BA5CD1">
              <w:t>1.0</w:t>
            </w:r>
          </w:p>
        </w:tc>
        <w:tc>
          <w:tcPr>
            <w:tcW w:w="4230" w:type="dxa"/>
          </w:tcPr>
          <w:p w:rsidR="00DD1706" w:rsidRPr="00BA5CD1" w:rsidRDefault="00DD1706" w:rsidP="006B222A">
            <w:pPr>
              <w:pStyle w:val="TableText"/>
            </w:pPr>
            <w:r w:rsidRPr="00BA5CD1">
              <w:t>Initial RPC Broker Version 1.1 software release.</w:t>
            </w:r>
          </w:p>
        </w:tc>
        <w:tc>
          <w:tcPr>
            <w:tcW w:w="2790" w:type="dxa"/>
          </w:tcPr>
          <w:p w:rsidR="001E319C" w:rsidRPr="008837F0" w:rsidRDefault="001E319C" w:rsidP="001E319C">
            <w:pPr>
              <w:pStyle w:val="TableListBullet"/>
            </w:pPr>
            <w:r w:rsidRPr="008837F0">
              <w:t>Developer: J. I.</w:t>
            </w:r>
          </w:p>
          <w:p w:rsidR="00DD1706" w:rsidRPr="008837F0" w:rsidRDefault="001E319C" w:rsidP="001E319C">
            <w:pPr>
              <w:pStyle w:val="TableListBullet"/>
            </w:pPr>
            <w:r w:rsidRPr="008837F0">
              <w:t>Technical Writer: T. B.</w:t>
            </w:r>
          </w:p>
        </w:tc>
      </w:tr>
    </w:tbl>
    <w:p w:rsidR="00DD1706" w:rsidRPr="008837F0" w:rsidRDefault="00DD1706" w:rsidP="006B222A">
      <w:pPr>
        <w:pStyle w:val="BodyText6"/>
      </w:pPr>
    </w:p>
    <w:p w:rsidR="00DD1706" w:rsidRPr="008837F0" w:rsidRDefault="00DD1706" w:rsidP="006B222A">
      <w:pPr>
        <w:pStyle w:val="AltHeading2"/>
      </w:pPr>
      <w:r w:rsidRPr="008837F0">
        <w:t>Patch Revisions</w:t>
      </w:r>
    </w:p>
    <w:p w:rsidR="00DD1706" w:rsidRPr="008837F0" w:rsidRDefault="00313BDD" w:rsidP="006B222A">
      <w:pPr>
        <w:pStyle w:val="BodyText"/>
      </w:pPr>
      <w:r>
        <w:fldChar w:fldCharType="begin"/>
      </w:r>
      <w:r w:rsidR="006B222A" w:rsidRPr="008837F0">
        <w:instrText>xe "Revision History:Patches"</w:instrText>
      </w:r>
      <w:r>
        <w:fldChar w:fldCharType="end"/>
      </w:r>
      <w:r>
        <w:fldChar w:fldCharType="begin"/>
      </w:r>
      <w:r w:rsidR="006B222A" w:rsidRPr="008837F0">
        <w:instrText>xe "Patches:Revisions"</w:instrText>
      </w:r>
      <w:r>
        <w:fldChar w:fldCharType="end"/>
      </w:r>
      <w:r w:rsidR="00DD1706" w:rsidRPr="008837F0">
        <w:t xml:space="preserve">For the current patch history related to this software, </w:t>
      </w:r>
      <w:r w:rsidR="008E39DD" w:rsidRPr="008837F0">
        <w:t>see</w:t>
      </w:r>
      <w:r w:rsidR="00DD1706" w:rsidRPr="008837F0">
        <w:t xml:space="preserve"> the Patch Module on FORUM.</w:t>
      </w:r>
    </w:p>
    <w:p w:rsidR="00B522B5" w:rsidRPr="008837F0" w:rsidRDefault="00B522B5" w:rsidP="006B222A">
      <w:pPr>
        <w:pStyle w:val="BodyText"/>
      </w:pPr>
    </w:p>
    <w:p w:rsidR="00B2768C" w:rsidRPr="008837F0" w:rsidRDefault="00B2768C" w:rsidP="006B222A">
      <w:pPr>
        <w:pStyle w:val="BodyText"/>
        <w:rPr>
          <w:rFonts w:ascii="Arial" w:hAnsi="Arial"/>
          <w:sz w:val="36"/>
        </w:rPr>
        <w:sectPr w:rsidR="00B2768C" w:rsidRPr="008837F0" w:rsidSect="00193B28">
          <w:headerReference w:type="even" r:id="rId11"/>
          <w:headerReference w:type="default" r:id="rId12"/>
          <w:footerReference w:type="even" r:id="rId13"/>
          <w:footerReference w:type="default" r:id="rId14"/>
          <w:footerReference w:type="first" r:id="rId15"/>
          <w:pgSz w:w="12240" w:h="15840" w:code="1"/>
          <w:pgMar w:top="1440" w:right="1440" w:bottom="1440" w:left="1440" w:header="720" w:footer="720" w:gutter="0"/>
          <w:pgNumType w:fmt="lowerRoman"/>
          <w:cols w:space="720"/>
        </w:sectPr>
      </w:pPr>
    </w:p>
    <w:p w:rsidR="00DD1706" w:rsidRPr="008837F0" w:rsidRDefault="00DD1706" w:rsidP="007371C7">
      <w:pPr>
        <w:pStyle w:val="Title2"/>
      </w:pPr>
      <w:r w:rsidRPr="008837F0">
        <w:lastRenderedPageBreak/>
        <w:t>Contents</w:t>
      </w:r>
    </w:p>
    <w:p w:rsidR="00DD1706" w:rsidRPr="008837F0" w:rsidRDefault="00313BDD" w:rsidP="00473F42">
      <w:pPr>
        <w:pStyle w:val="BodyText6"/>
        <w:rPr>
          <w:kern w:val="2"/>
        </w:rPr>
      </w:pPr>
      <w:r>
        <w:fldChar w:fldCharType="begin"/>
      </w:r>
      <w:r w:rsidR="00DD1706" w:rsidRPr="008837F0">
        <w:instrText>xe "</w:instrText>
      </w:r>
      <w:r w:rsidR="00DD1706" w:rsidRPr="008837F0">
        <w:rPr>
          <w:kern w:val="2"/>
        </w:rPr>
        <w:instrText>Contents</w:instrText>
      </w:r>
      <w:r w:rsidR="00DD1706" w:rsidRPr="008837F0">
        <w:instrText>"</w:instrText>
      </w:r>
      <w:r>
        <w:fldChar w:fldCharType="end"/>
      </w:r>
      <w:r>
        <w:fldChar w:fldCharType="begin"/>
      </w:r>
      <w:r w:rsidR="00DD1706" w:rsidRPr="008837F0">
        <w:instrText xml:space="preserve">xe "Table of </w:instrText>
      </w:r>
      <w:r w:rsidR="00DD1706" w:rsidRPr="008837F0">
        <w:rPr>
          <w:kern w:val="2"/>
        </w:rPr>
        <w:instrText>Contents</w:instrText>
      </w:r>
      <w:r w:rsidR="00DD1706" w:rsidRPr="008837F0">
        <w:instrText>"</w:instrText>
      </w:r>
      <w:r>
        <w:fldChar w:fldCharType="end"/>
      </w:r>
    </w:p>
    <w:p w:rsidR="009762E8" w:rsidRDefault="00193B28">
      <w:pPr>
        <w:pStyle w:val="TOC9"/>
        <w:rPr>
          <w:rFonts w:asciiTheme="minorHAnsi" w:eastAsiaTheme="minorEastAsia" w:hAnsiTheme="minorHAnsi" w:cstheme="minorBidi"/>
          <w:noProof/>
          <w:color w:val="auto"/>
          <w:szCs w:val="22"/>
          <w:lang w:eastAsia="en-US"/>
        </w:rPr>
      </w:pPr>
      <w:r>
        <w:fldChar w:fldCharType="begin"/>
      </w:r>
      <w:r>
        <w:instrText xml:space="preserve"> TOC \o "3-3" \h \z \t "Heading 1,1,Heading 2,2,Heading Front-Back_Matter,9" </w:instrText>
      </w:r>
      <w:r>
        <w:fldChar w:fldCharType="separate"/>
      </w:r>
      <w:hyperlink w:anchor="_Toc449509945" w:history="1">
        <w:r w:rsidR="009762E8" w:rsidRPr="00504F0B">
          <w:rPr>
            <w:rStyle w:val="Hyperlink"/>
            <w:noProof/>
          </w:rPr>
          <w:t>Revision History</w:t>
        </w:r>
        <w:r w:rsidR="009762E8">
          <w:rPr>
            <w:noProof/>
            <w:webHidden/>
          </w:rPr>
          <w:tab/>
        </w:r>
        <w:r w:rsidR="009762E8">
          <w:rPr>
            <w:noProof/>
            <w:webHidden/>
          </w:rPr>
          <w:fldChar w:fldCharType="begin"/>
        </w:r>
        <w:r w:rsidR="009762E8">
          <w:rPr>
            <w:noProof/>
            <w:webHidden/>
          </w:rPr>
          <w:instrText xml:space="preserve"> PAGEREF _Toc449509945 \h </w:instrText>
        </w:r>
        <w:r w:rsidR="009762E8">
          <w:rPr>
            <w:noProof/>
            <w:webHidden/>
          </w:rPr>
        </w:r>
        <w:r w:rsidR="009762E8">
          <w:rPr>
            <w:noProof/>
            <w:webHidden/>
          </w:rPr>
          <w:fldChar w:fldCharType="separate"/>
        </w:r>
        <w:r w:rsidR="009762E8">
          <w:rPr>
            <w:noProof/>
            <w:webHidden/>
          </w:rPr>
          <w:t>ii</w:t>
        </w:r>
        <w:r w:rsidR="009762E8">
          <w:rPr>
            <w:noProof/>
            <w:webHidden/>
          </w:rPr>
          <w:fldChar w:fldCharType="end"/>
        </w:r>
      </w:hyperlink>
    </w:p>
    <w:p w:rsidR="009762E8" w:rsidRDefault="00F74A78">
      <w:pPr>
        <w:pStyle w:val="TOC9"/>
        <w:rPr>
          <w:rFonts w:asciiTheme="minorHAnsi" w:eastAsiaTheme="minorEastAsia" w:hAnsiTheme="minorHAnsi" w:cstheme="minorBidi"/>
          <w:noProof/>
          <w:color w:val="auto"/>
          <w:szCs w:val="22"/>
          <w:lang w:eastAsia="en-US"/>
        </w:rPr>
      </w:pPr>
      <w:hyperlink w:anchor="_Toc449509946" w:history="1">
        <w:r w:rsidR="009762E8" w:rsidRPr="00504F0B">
          <w:rPr>
            <w:rStyle w:val="Hyperlink"/>
            <w:noProof/>
          </w:rPr>
          <w:t>List of Figures</w:t>
        </w:r>
        <w:r w:rsidR="009762E8">
          <w:rPr>
            <w:noProof/>
            <w:webHidden/>
          </w:rPr>
          <w:tab/>
        </w:r>
        <w:r w:rsidR="009762E8">
          <w:rPr>
            <w:noProof/>
            <w:webHidden/>
          </w:rPr>
          <w:fldChar w:fldCharType="begin"/>
        </w:r>
        <w:r w:rsidR="009762E8">
          <w:rPr>
            <w:noProof/>
            <w:webHidden/>
          </w:rPr>
          <w:instrText xml:space="preserve"> PAGEREF _Toc449509946 \h </w:instrText>
        </w:r>
        <w:r w:rsidR="009762E8">
          <w:rPr>
            <w:noProof/>
            <w:webHidden/>
          </w:rPr>
        </w:r>
        <w:r w:rsidR="009762E8">
          <w:rPr>
            <w:noProof/>
            <w:webHidden/>
          </w:rPr>
          <w:fldChar w:fldCharType="separate"/>
        </w:r>
        <w:r w:rsidR="009762E8">
          <w:rPr>
            <w:noProof/>
            <w:webHidden/>
          </w:rPr>
          <w:t>viii</w:t>
        </w:r>
        <w:r w:rsidR="009762E8">
          <w:rPr>
            <w:noProof/>
            <w:webHidden/>
          </w:rPr>
          <w:fldChar w:fldCharType="end"/>
        </w:r>
      </w:hyperlink>
    </w:p>
    <w:p w:rsidR="009762E8" w:rsidRDefault="00F74A78">
      <w:pPr>
        <w:pStyle w:val="TOC9"/>
        <w:rPr>
          <w:rFonts w:asciiTheme="minorHAnsi" w:eastAsiaTheme="minorEastAsia" w:hAnsiTheme="minorHAnsi" w:cstheme="minorBidi"/>
          <w:noProof/>
          <w:color w:val="auto"/>
          <w:szCs w:val="22"/>
          <w:lang w:eastAsia="en-US"/>
        </w:rPr>
      </w:pPr>
      <w:hyperlink w:anchor="_Toc449509947" w:history="1">
        <w:r w:rsidR="009762E8" w:rsidRPr="00504F0B">
          <w:rPr>
            <w:rStyle w:val="Hyperlink"/>
            <w:noProof/>
          </w:rPr>
          <w:t>List of Tables</w:t>
        </w:r>
        <w:r w:rsidR="009762E8">
          <w:rPr>
            <w:noProof/>
            <w:webHidden/>
          </w:rPr>
          <w:tab/>
        </w:r>
        <w:r w:rsidR="009762E8">
          <w:rPr>
            <w:noProof/>
            <w:webHidden/>
          </w:rPr>
          <w:fldChar w:fldCharType="begin"/>
        </w:r>
        <w:r w:rsidR="009762E8">
          <w:rPr>
            <w:noProof/>
            <w:webHidden/>
          </w:rPr>
          <w:instrText xml:space="preserve"> PAGEREF _Toc449509947 \h </w:instrText>
        </w:r>
        <w:r w:rsidR="009762E8">
          <w:rPr>
            <w:noProof/>
            <w:webHidden/>
          </w:rPr>
        </w:r>
        <w:r w:rsidR="009762E8">
          <w:rPr>
            <w:noProof/>
            <w:webHidden/>
          </w:rPr>
          <w:fldChar w:fldCharType="separate"/>
        </w:r>
        <w:r w:rsidR="009762E8">
          <w:rPr>
            <w:noProof/>
            <w:webHidden/>
          </w:rPr>
          <w:t>viii</w:t>
        </w:r>
        <w:r w:rsidR="009762E8">
          <w:rPr>
            <w:noProof/>
            <w:webHidden/>
          </w:rPr>
          <w:fldChar w:fldCharType="end"/>
        </w:r>
      </w:hyperlink>
    </w:p>
    <w:p w:rsidR="009762E8" w:rsidRDefault="00F74A78">
      <w:pPr>
        <w:pStyle w:val="TOC9"/>
        <w:rPr>
          <w:rFonts w:asciiTheme="minorHAnsi" w:eastAsiaTheme="minorEastAsia" w:hAnsiTheme="minorHAnsi" w:cstheme="minorBidi"/>
          <w:noProof/>
          <w:color w:val="auto"/>
          <w:szCs w:val="22"/>
          <w:lang w:eastAsia="en-US"/>
        </w:rPr>
      </w:pPr>
      <w:hyperlink w:anchor="_Toc449509948" w:history="1">
        <w:r w:rsidR="009762E8" w:rsidRPr="00504F0B">
          <w:rPr>
            <w:rStyle w:val="Hyperlink"/>
            <w:noProof/>
          </w:rPr>
          <w:t>Orientation</w:t>
        </w:r>
        <w:r w:rsidR="009762E8">
          <w:rPr>
            <w:noProof/>
            <w:webHidden/>
          </w:rPr>
          <w:tab/>
        </w:r>
        <w:r w:rsidR="009762E8">
          <w:rPr>
            <w:noProof/>
            <w:webHidden/>
          </w:rPr>
          <w:fldChar w:fldCharType="begin"/>
        </w:r>
        <w:r w:rsidR="009762E8">
          <w:rPr>
            <w:noProof/>
            <w:webHidden/>
          </w:rPr>
          <w:instrText xml:space="preserve"> PAGEREF _Toc449509948 \h </w:instrText>
        </w:r>
        <w:r w:rsidR="009762E8">
          <w:rPr>
            <w:noProof/>
            <w:webHidden/>
          </w:rPr>
        </w:r>
        <w:r w:rsidR="009762E8">
          <w:rPr>
            <w:noProof/>
            <w:webHidden/>
          </w:rPr>
          <w:fldChar w:fldCharType="separate"/>
        </w:r>
        <w:r w:rsidR="009762E8">
          <w:rPr>
            <w:noProof/>
            <w:webHidden/>
          </w:rPr>
          <w:t>ix</w:t>
        </w:r>
        <w:r w:rsidR="009762E8">
          <w:rPr>
            <w:noProof/>
            <w:webHidden/>
          </w:rPr>
          <w:fldChar w:fldCharType="end"/>
        </w:r>
      </w:hyperlink>
    </w:p>
    <w:p w:rsidR="009762E8" w:rsidRDefault="00F74A78">
      <w:pPr>
        <w:pStyle w:val="TOC1"/>
        <w:rPr>
          <w:rFonts w:asciiTheme="minorHAnsi" w:eastAsiaTheme="minorEastAsia" w:hAnsiTheme="minorHAnsi" w:cstheme="minorBidi"/>
          <w:b w:val="0"/>
          <w:color w:val="auto"/>
          <w:szCs w:val="22"/>
          <w:lang w:eastAsia="en-US"/>
        </w:rPr>
      </w:pPr>
      <w:hyperlink w:anchor="_Toc449509949" w:history="1">
        <w:r w:rsidR="009762E8" w:rsidRPr="00504F0B">
          <w:rPr>
            <w:rStyle w:val="Hyperlink"/>
          </w:rPr>
          <w:t>1</w:t>
        </w:r>
        <w:r w:rsidR="009762E8">
          <w:rPr>
            <w:rFonts w:asciiTheme="minorHAnsi" w:eastAsiaTheme="minorEastAsia" w:hAnsiTheme="minorHAnsi" w:cstheme="minorBidi"/>
            <w:b w:val="0"/>
            <w:color w:val="auto"/>
            <w:szCs w:val="22"/>
            <w:lang w:eastAsia="en-US"/>
          </w:rPr>
          <w:tab/>
        </w:r>
        <w:r w:rsidR="009762E8" w:rsidRPr="00504F0B">
          <w:rPr>
            <w:rStyle w:val="Hyperlink"/>
          </w:rPr>
          <w:t>Introduction</w:t>
        </w:r>
        <w:r w:rsidR="009762E8">
          <w:rPr>
            <w:webHidden/>
          </w:rPr>
          <w:tab/>
        </w:r>
        <w:r w:rsidR="009762E8">
          <w:rPr>
            <w:webHidden/>
          </w:rPr>
          <w:fldChar w:fldCharType="begin"/>
        </w:r>
        <w:r w:rsidR="009762E8">
          <w:rPr>
            <w:webHidden/>
          </w:rPr>
          <w:instrText xml:space="preserve"> PAGEREF _Toc449509949 \h </w:instrText>
        </w:r>
        <w:r w:rsidR="009762E8">
          <w:rPr>
            <w:webHidden/>
          </w:rPr>
        </w:r>
        <w:r w:rsidR="009762E8">
          <w:rPr>
            <w:webHidden/>
          </w:rPr>
          <w:fldChar w:fldCharType="separate"/>
        </w:r>
        <w:r w:rsidR="009762E8">
          <w:rPr>
            <w:webHidden/>
          </w:rPr>
          <w:t>1</w:t>
        </w:r>
        <w:r w:rsidR="009762E8">
          <w:rPr>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50" w:history="1">
        <w:r w:rsidR="009762E8" w:rsidRPr="00504F0B">
          <w:rPr>
            <w:rStyle w:val="Hyperlink"/>
            <w:noProof/>
          </w:rPr>
          <w:t>1.1</w:t>
        </w:r>
        <w:r w:rsidR="009762E8">
          <w:rPr>
            <w:rFonts w:asciiTheme="minorHAnsi" w:eastAsiaTheme="minorEastAsia" w:hAnsiTheme="minorHAnsi" w:cstheme="minorBidi"/>
            <w:noProof/>
            <w:color w:val="auto"/>
            <w:szCs w:val="22"/>
            <w:lang w:eastAsia="en-US"/>
          </w:rPr>
          <w:tab/>
        </w:r>
        <w:r w:rsidR="009762E8" w:rsidRPr="00504F0B">
          <w:rPr>
            <w:rStyle w:val="Hyperlink"/>
            <w:noProof/>
          </w:rPr>
          <w:t>About this Version of the BDK</w:t>
        </w:r>
        <w:r w:rsidR="009762E8">
          <w:rPr>
            <w:noProof/>
            <w:webHidden/>
          </w:rPr>
          <w:tab/>
        </w:r>
        <w:r w:rsidR="009762E8">
          <w:rPr>
            <w:noProof/>
            <w:webHidden/>
          </w:rPr>
          <w:fldChar w:fldCharType="begin"/>
        </w:r>
        <w:r w:rsidR="009762E8">
          <w:rPr>
            <w:noProof/>
            <w:webHidden/>
          </w:rPr>
          <w:instrText xml:space="preserve"> PAGEREF _Toc449509950 \h </w:instrText>
        </w:r>
        <w:r w:rsidR="009762E8">
          <w:rPr>
            <w:noProof/>
            <w:webHidden/>
          </w:rPr>
        </w:r>
        <w:r w:rsidR="009762E8">
          <w:rPr>
            <w:noProof/>
            <w:webHidden/>
          </w:rPr>
          <w:fldChar w:fldCharType="separate"/>
        </w:r>
        <w:r w:rsidR="009762E8">
          <w:rPr>
            <w:noProof/>
            <w:webHidden/>
          </w:rPr>
          <w:t>1</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51" w:history="1">
        <w:r w:rsidR="009762E8" w:rsidRPr="00504F0B">
          <w:rPr>
            <w:rStyle w:val="Hyperlink"/>
            <w:noProof/>
          </w:rPr>
          <w:t>1.1.1</w:t>
        </w:r>
        <w:r w:rsidR="009762E8">
          <w:rPr>
            <w:rFonts w:asciiTheme="minorHAnsi" w:eastAsiaTheme="minorEastAsia" w:hAnsiTheme="minorHAnsi" w:cstheme="minorBidi"/>
            <w:noProof/>
            <w:color w:val="auto"/>
            <w:szCs w:val="22"/>
            <w:lang w:eastAsia="en-US"/>
          </w:rPr>
          <w:tab/>
        </w:r>
        <w:r w:rsidR="009762E8" w:rsidRPr="00504F0B">
          <w:rPr>
            <w:rStyle w:val="Hyperlink"/>
            <w:noProof/>
          </w:rPr>
          <w:t>Features</w:t>
        </w:r>
        <w:r w:rsidR="009762E8">
          <w:rPr>
            <w:noProof/>
            <w:webHidden/>
          </w:rPr>
          <w:tab/>
        </w:r>
        <w:r w:rsidR="009762E8">
          <w:rPr>
            <w:noProof/>
            <w:webHidden/>
          </w:rPr>
          <w:fldChar w:fldCharType="begin"/>
        </w:r>
        <w:r w:rsidR="009762E8">
          <w:rPr>
            <w:noProof/>
            <w:webHidden/>
          </w:rPr>
          <w:instrText xml:space="preserve"> PAGEREF _Toc449509951 \h </w:instrText>
        </w:r>
        <w:r w:rsidR="009762E8">
          <w:rPr>
            <w:noProof/>
            <w:webHidden/>
          </w:rPr>
        </w:r>
        <w:r w:rsidR="009762E8">
          <w:rPr>
            <w:noProof/>
            <w:webHidden/>
          </w:rPr>
          <w:fldChar w:fldCharType="separate"/>
        </w:r>
        <w:r w:rsidR="009762E8">
          <w:rPr>
            <w:noProof/>
            <w:webHidden/>
          </w:rPr>
          <w:t>2</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52" w:history="1">
        <w:r w:rsidR="009762E8" w:rsidRPr="00504F0B">
          <w:rPr>
            <w:rStyle w:val="Hyperlink"/>
            <w:noProof/>
          </w:rPr>
          <w:t>1.1.2</w:t>
        </w:r>
        <w:r w:rsidR="009762E8">
          <w:rPr>
            <w:rFonts w:asciiTheme="minorHAnsi" w:eastAsiaTheme="minorEastAsia" w:hAnsiTheme="minorHAnsi" w:cstheme="minorBidi"/>
            <w:noProof/>
            <w:color w:val="auto"/>
            <w:szCs w:val="22"/>
            <w:lang w:eastAsia="en-US"/>
          </w:rPr>
          <w:tab/>
        </w:r>
        <w:r w:rsidR="009762E8" w:rsidRPr="00504F0B">
          <w:rPr>
            <w:rStyle w:val="Hyperlink"/>
            <w:noProof/>
          </w:rPr>
          <w:t>Backward Compatibility Issues</w:t>
        </w:r>
        <w:r w:rsidR="009762E8">
          <w:rPr>
            <w:noProof/>
            <w:webHidden/>
          </w:rPr>
          <w:tab/>
        </w:r>
        <w:r w:rsidR="009762E8">
          <w:rPr>
            <w:noProof/>
            <w:webHidden/>
          </w:rPr>
          <w:fldChar w:fldCharType="begin"/>
        </w:r>
        <w:r w:rsidR="009762E8">
          <w:rPr>
            <w:noProof/>
            <w:webHidden/>
          </w:rPr>
          <w:instrText xml:space="preserve"> PAGEREF _Toc449509952 \h </w:instrText>
        </w:r>
        <w:r w:rsidR="009762E8">
          <w:rPr>
            <w:noProof/>
            <w:webHidden/>
          </w:rPr>
        </w:r>
        <w:r w:rsidR="009762E8">
          <w:rPr>
            <w:noProof/>
            <w:webHidden/>
          </w:rPr>
          <w:fldChar w:fldCharType="separate"/>
        </w:r>
        <w:r w:rsidR="009762E8">
          <w:rPr>
            <w:noProof/>
            <w:webHidden/>
          </w:rPr>
          <w:t>3</w:t>
        </w:r>
        <w:r w:rsidR="009762E8">
          <w:rPr>
            <w:noProof/>
            <w:webHidden/>
          </w:rPr>
          <w:fldChar w:fldCharType="end"/>
        </w:r>
      </w:hyperlink>
    </w:p>
    <w:p w:rsidR="009762E8" w:rsidRDefault="00F74A78">
      <w:pPr>
        <w:pStyle w:val="TOC1"/>
        <w:rPr>
          <w:rFonts w:asciiTheme="minorHAnsi" w:eastAsiaTheme="minorEastAsia" w:hAnsiTheme="minorHAnsi" w:cstheme="minorBidi"/>
          <w:b w:val="0"/>
          <w:color w:val="auto"/>
          <w:szCs w:val="22"/>
          <w:lang w:eastAsia="en-US"/>
        </w:rPr>
      </w:pPr>
      <w:hyperlink w:anchor="_Toc449509953" w:history="1">
        <w:r w:rsidR="009762E8" w:rsidRPr="00504F0B">
          <w:rPr>
            <w:rStyle w:val="Hyperlink"/>
          </w:rPr>
          <w:t>2</w:t>
        </w:r>
        <w:r w:rsidR="009762E8">
          <w:rPr>
            <w:rFonts w:asciiTheme="minorHAnsi" w:eastAsiaTheme="minorEastAsia" w:hAnsiTheme="minorHAnsi" w:cstheme="minorBidi"/>
            <w:b w:val="0"/>
            <w:color w:val="auto"/>
            <w:szCs w:val="22"/>
            <w:lang w:eastAsia="en-US"/>
          </w:rPr>
          <w:tab/>
        </w:r>
        <w:r w:rsidR="009762E8" w:rsidRPr="00504F0B">
          <w:rPr>
            <w:rStyle w:val="Hyperlink"/>
          </w:rPr>
          <w:t>RPC Broker Components for Delphi</w:t>
        </w:r>
        <w:r w:rsidR="009762E8">
          <w:rPr>
            <w:webHidden/>
          </w:rPr>
          <w:tab/>
        </w:r>
        <w:r w:rsidR="009762E8">
          <w:rPr>
            <w:webHidden/>
          </w:rPr>
          <w:fldChar w:fldCharType="begin"/>
        </w:r>
        <w:r w:rsidR="009762E8">
          <w:rPr>
            <w:webHidden/>
          </w:rPr>
          <w:instrText xml:space="preserve"> PAGEREF _Toc449509953 \h </w:instrText>
        </w:r>
        <w:r w:rsidR="009762E8">
          <w:rPr>
            <w:webHidden/>
          </w:rPr>
        </w:r>
        <w:r w:rsidR="009762E8">
          <w:rPr>
            <w:webHidden/>
          </w:rPr>
          <w:fldChar w:fldCharType="separate"/>
        </w:r>
        <w:r w:rsidR="009762E8">
          <w:rPr>
            <w:webHidden/>
          </w:rPr>
          <w:t>4</w:t>
        </w:r>
        <w:r w:rsidR="009762E8">
          <w:rPr>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54" w:history="1">
        <w:r w:rsidR="009762E8" w:rsidRPr="00504F0B">
          <w:rPr>
            <w:rStyle w:val="Hyperlink"/>
            <w:noProof/>
          </w:rPr>
          <w:t>2.1</w:t>
        </w:r>
        <w:r w:rsidR="009762E8">
          <w:rPr>
            <w:rFonts w:asciiTheme="minorHAnsi" w:eastAsiaTheme="minorEastAsia" w:hAnsiTheme="minorHAnsi" w:cstheme="minorBidi"/>
            <w:noProof/>
            <w:color w:val="auto"/>
            <w:szCs w:val="22"/>
            <w:lang w:eastAsia="en-US"/>
          </w:rPr>
          <w:tab/>
        </w:r>
        <w:r w:rsidR="009762E8" w:rsidRPr="00504F0B">
          <w:rPr>
            <w:rStyle w:val="Hyperlink"/>
            <w:noProof/>
          </w:rPr>
          <w:t>TRPCBroker Component</w:t>
        </w:r>
        <w:r w:rsidR="009762E8">
          <w:rPr>
            <w:noProof/>
            <w:webHidden/>
          </w:rPr>
          <w:tab/>
        </w:r>
        <w:r w:rsidR="009762E8">
          <w:rPr>
            <w:noProof/>
            <w:webHidden/>
          </w:rPr>
          <w:fldChar w:fldCharType="begin"/>
        </w:r>
        <w:r w:rsidR="009762E8">
          <w:rPr>
            <w:noProof/>
            <w:webHidden/>
          </w:rPr>
          <w:instrText xml:space="preserve"> PAGEREF _Toc449509954 \h </w:instrText>
        </w:r>
        <w:r w:rsidR="009762E8">
          <w:rPr>
            <w:noProof/>
            <w:webHidden/>
          </w:rPr>
        </w:r>
        <w:r w:rsidR="009762E8">
          <w:rPr>
            <w:noProof/>
            <w:webHidden/>
          </w:rPr>
          <w:fldChar w:fldCharType="separate"/>
        </w:r>
        <w:r w:rsidR="009762E8">
          <w:rPr>
            <w:noProof/>
            <w:webHidden/>
          </w:rPr>
          <w:t>4</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55" w:history="1">
        <w:r w:rsidR="009762E8" w:rsidRPr="00504F0B">
          <w:rPr>
            <w:rStyle w:val="Hyperlink"/>
            <w:noProof/>
          </w:rPr>
          <w:t>2.1.1</w:t>
        </w:r>
        <w:r w:rsidR="009762E8">
          <w:rPr>
            <w:rFonts w:asciiTheme="minorHAnsi" w:eastAsiaTheme="minorEastAsia" w:hAnsiTheme="minorHAnsi" w:cstheme="minorBidi"/>
            <w:noProof/>
            <w:color w:val="auto"/>
            <w:szCs w:val="22"/>
            <w:lang w:eastAsia="en-US"/>
          </w:rPr>
          <w:tab/>
        </w:r>
        <w:r w:rsidR="009762E8" w:rsidRPr="00504F0B">
          <w:rPr>
            <w:rStyle w:val="Hyperlink"/>
            <w:noProof/>
          </w:rPr>
          <w:t>TRPCBroker Properties and Methods</w:t>
        </w:r>
        <w:r w:rsidR="009762E8">
          <w:rPr>
            <w:noProof/>
            <w:webHidden/>
          </w:rPr>
          <w:tab/>
        </w:r>
        <w:r w:rsidR="009762E8">
          <w:rPr>
            <w:noProof/>
            <w:webHidden/>
          </w:rPr>
          <w:fldChar w:fldCharType="begin"/>
        </w:r>
        <w:r w:rsidR="009762E8">
          <w:rPr>
            <w:noProof/>
            <w:webHidden/>
          </w:rPr>
          <w:instrText xml:space="preserve"> PAGEREF _Toc449509955 \h </w:instrText>
        </w:r>
        <w:r w:rsidR="009762E8">
          <w:rPr>
            <w:noProof/>
            <w:webHidden/>
          </w:rPr>
        </w:r>
        <w:r w:rsidR="009762E8">
          <w:rPr>
            <w:noProof/>
            <w:webHidden/>
          </w:rPr>
          <w:fldChar w:fldCharType="separate"/>
        </w:r>
        <w:r w:rsidR="009762E8">
          <w:rPr>
            <w:noProof/>
            <w:webHidden/>
          </w:rPr>
          <w:t>4</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56" w:history="1">
        <w:r w:rsidR="009762E8" w:rsidRPr="00504F0B">
          <w:rPr>
            <w:rStyle w:val="Hyperlink"/>
            <w:noProof/>
          </w:rPr>
          <w:t>2.1.2</w:t>
        </w:r>
        <w:r w:rsidR="009762E8">
          <w:rPr>
            <w:rFonts w:asciiTheme="minorHAnsi" w:eastAsiaTheme="minorEastAsia" w:hAnsiTheme="minorHAnsi" w:cstheme="minorBidi"/>
            <w:noProof/>
            <w:color w:val="auto"/>
            <w:szCs w:val="22"/>
            <w:lang w:eastAsia="en-US"/>
          </w:rPr>
          <w:tab/>
        </w:r>
        <w:r w:rsidR="009762E8" w:rsidRPr="00504F0B">
          <w:rPr>
            <w:rStyle w:val="Hyperlink"/>
            <w:noProof/>
          </w:rPr>
          <w:t>TRPCBroker Key Properties</w:t>
        </w:r>
        <w:r w:rsidR="009762E8">
          <w:rPr>
            <w:noProof/>
            <w:webHidden/>
          </w:rPr>
          <w:tab/>
        </w:r>
        <w:r w:rsidR="009762E8">
          <w:rPr>
            <w:noProof/>
            <w:webHidden/>
          </w:rPr>
          <w:fldChar w:fldCharType="begin"/>
        </w:r>
        <w:r w:rsidR="009762E8">
          <w:rPr>
            <w:noProof/>
            <w:webHidden/>
          </w:rPr>
          <w:instrText xml:space="preserve"> PAGEREF _Toc449509956 \h </w:instrText>
        </w:r>
        <w:r w:rsidR="009762E8">
          <w:rPr>
            <w:noProof/>
            <w:webHidden/>
          </w:rPr>
        </w:r>
        <w:r w:rsidR="009762E8">
          <w:rPr>
            <w:noProof/>
            <w:webHidden/>
          </w:rPr>
          <w:fldChar w:fldCharType="separate"/>
        </w:r>
        <w:r w:rsidR="009762E8">
          <w:rPr>
            <w:noProof/>
            <w:webHidden/>
          </w:rPr>
          <w:t>4</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57" w:history="1">
        <w:r w:rsidR="009762E8" w:rsidRPr="00504F0B">
          <w:rPr>
            <w:rStyle w:val="Hyperlink"/>
            <w:noProof/>
          </w:rPr>
          <w:t>2.1.3</w:t>
        </w:r>
        <w:r w:rsidR="009762E8">
          <w:rPr>
            <w:rFonts w:asciiTheme="minorHAnsi" w:eastAsiaTheme="minorEastAsia" w:hAnsiTheme="minorHAnsi" w:cstheme="minorBidi"/>
            <w:noProof/>
            <w:color w:val="auto"/>
            <w:szCs w:val="22"/>
            <w:lang w:eastAsia="en-US"/>
          </w:rPr>
          <w:tab/>
        </w:r>
        <w:r w:rsidR="009762E8" w:rsidRPr="00504F0B">
          <w:rPr>
            <w:rStyle w:val="Hyperlink"/>
            <w:noProof/>
          </w:rPr>
          <w:t>TRPCBroker Key Methods</w:t>
        </w:r>
        <w:r w:rsidR="009762E8">
          <w:rPr>
            <w:noProof/>
            <w:webHidden/>
          </w:rPr>
          <w:tab/>
        </w:r>
        <w:r w:rsidR="009762E8">
          <w:rPr>
            <w:noProof/>
            <w:webHidden/>
          </w:rPr>
          <w:fldChar w:fldCharType="begin"/>
        </w:r>
        <w:r w:rsidR="009762E8">
          <w:rPr>
            <w:noProof/>
            <w:webHidden/>
          </w:rPr>
          <w:instrText xml:space="preserve"> PAGEREF _Toc449509957 \h </w:instrText>
        </w:r>
        <w:r w:rsidR="009762E8">
          <w:rPr>
            <w:noProof/>
            <w:webHidden/>
          </w:rPr>
        </w:r>
        <w:r w:rsidR="009762E8">
          <w:rPr>
            <w:noProof/>
            <w:webHidden/>
          </w:rPr>
          <w:fldChar w:fldCharType="separate"/>
        </w:r>
        <w:r w:rsidR="009762E8">
          <w:rPr>
            <w:noProof/>
            <w:webHidden/>
          </w:rPr>
          <w:t>6</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58" w:history="1">
        <w:r w:rsidR="009762E8" w:rsidRPr="00504F0B">
          <w:rPr>
            <w:rStyle w:val="Hyperlink"/>
            <w:noProof/>
          </w:rPr>
          <w:t>2.1.4</w:t>
        </w:r>
        <w:r w:rsidR="009762E8">
          <w:rPr>
            <w:rFonts w:asciiTheme="minorHAnsi" w:eastAsiaTheme="minorEastAsia" w:hAnsiTheme="minorHAnsi" w:cstheme="minorBidi"/>
            <w:noProof/>
            <w:color w:val="auto"/>
            <w:szCs w:val="22"/>
            <w:lang w:eastAsia="en-US"/>
          </w:rPr>
          <w:tab/>
        </w:r>
        <w:r w:rsidR="009762E8" w:rsidRPr="00504F0B">
          <w:rPr>
            <w:rStyle w:val="Hyperlink"/>
            <w:noProof/>
          </w:rPr>
          <w:t>How to Connect to an M Server</w:t>
        </w:r>
        <w:r w:rsidR="009762E8">
          <w:rPr>
            <w:noProof/>
            <w:webHidden/>
          </w:rPr>
          <w:tab/>
        </w:r>
        <w:r w:rsidR="009762E8">
          <w:rPr>
            <w:noProof/>
            <w:webHidden/>
          </w:rPr>
          <w:fldChar w:fldCharType="begin"/>
        </w:r>
        <w:r w:rsidR="009762E8">
          <w:rPr>
            <w:noProof/>
            <w:webHidden/>
          </w:rPr>
          <w:instrText xml:space="preserve"> PAGEREF _Toc449509958 \h </w:instrText>
        </w:r>
        <w:r w:rsidR="009762E8">
          <w:rPr>
            <w:noProof/>
            <w:webHidden/>
          </w:rPr>
        </w:r>
        <w:r w:rsidR="009762E8">
          <w:rPr>
            <w:noProof/>
            <w:webHidden/>
          </w:rPr>
          <w:fldChar w:fldCharType="separate"/>
        </w:r>
        <w:r w:rsidR="009762E8">
          <w:rPr>
            <w:noProof/>
            <w:webHidden/>
          </w:rPr>
          <w:t>7</w:t>
        </w:r>
        <w:r w:rsidR="009762E8">
          <w:rPr>
            <w:noProof/>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59" w:history="1">
        <w:r w:rsidR="009762E8" w:rsidRPr="00504F0B">
          <w:rPr>
            <w:rStyle w:val="Hyperlink"/>
            <w:noProof/>
          </w:rPr>
          <w:t>2.2</w:t>
        </w:r>
        <w:r w:rsidR="009762E8">
          <w:rPr>
            <w:rFonts w:asciiTheme="minorHAnsi" w:eastAsiaTheme="minorEastAsia" w:hAnsiTheme="minorHAnsi" w:cstheme="minorBidi"/>
            <w:noProof/>
            <w:color w:val="auto"/>
            <w:szCs w:val="22"/>
            <w:lang w:eastAsia="en-US"/>
          </w:rPr>
          <w:tab/>
        </w:r>
        <w:r w:rsidR="009762E8" w:rsidRPr="00504F0B">
          <w:rPr>
            <w:rStyle w:val="Hyperlink"/>
            <w:noProof/>
          </w:rPr>
          <w:t>TCCOWRPCBroker Component</w:t>
        </w:r>
        <w:r w:rsidR="009762E8">
          <w:rPr>
            <w:noProof/>
            <w:webHidden/>
          </w:rPr>
          <w:tab/>
        </w:r>
        <w:r w:rsidR="009762E8">
          <w:rPr>
            <w:noProof/>
            <w:webHidden/>
          </w:rPr>
          <w:fldChar w:fldCharType="begin"/>
        </w:r>
        <w:r w:rsidR="009762E8">
          <w:rPr>
            <w:noProof/>
            <w:webHidden/>
          </w:rPr>
          <w:instrText xml:space="preserve"> PAGEREF _Toc449509959 \h </w:instrText>
        </w:r>
        <w:r w:rsidR="009762E8">
          <w:rPr>
            <w:noProof/>
            <w:webHidden/>
          </w:rPr>
        </w:r>
        <w:r w:rsidR="009762E8">
          <w:rPr>
            <w:noProof/>
            <w:webHidden/>
          </w:rPr>
          <w:fldChar w:fldCharType="separate"/>
        </w:r>
        <w:r w:rsidR="009762E8">
          <w:rPr>
            <w:noProof/>
            <w:webHidden/>
          </w:rPr>
          <w:t>8</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60" w:history="1">
        <w:r w:rsidR="009762E8" w:rsidRPr="00504F0B">
          <w:rPr>
            <w:rStyle w:val="Hyperlink"/>
            <w:noProof/>
          </w:rPr>
          <w:t>2.2.1</w:t>
        </w:r>
        <w:r w:rsidR="009762E8">
          <w:rPr>
            <w:rFonts w:asciiTheme="minorHAnsi" w:eastAsiaTheme="minorEastAsia" w:hAnsiTheme="minorHAnsi" w:cstheme="minorBidi"/>
            <w:noProof/>
            <w:color w:val="auto"/>
            <w:szCs w:val="22"/>
            <w:lang w:eastAsia="en-US"/>
          </w:rPr>
          <w:tab/>
        </w:r>
        <w:r w:rsidR="009762E8" w:rsidRPr="00504F0B">
          <w:rPr>
            <w:rStyle w:val="Hyperlink"/>
            <w:noProof/>
          </w:rPr>
          <w:t>Single Signon/User Context (SSO/UC)</w:t>
        </w:r>
        <w:r w:rsidR="009762E8">
          <w:rPr>
            <w:noProof/>
            <w:webHidden/>
          </w:rPr>
          <w:tab/>
        </w:r>
        <w:r w:rsidR="009762E8">
          <w:rPr>
            <w:noProof/>
            <w:webHidden/>
          </w:rPr>
          <w:fldChar w:fldCharType="begin"/>
        </w:r>
        <w:r w:rsidR="009762E8">
          <w:rPr>
            <w:noProof/>
            <w:webHidden/>
          </w:rPr>
          <w:instrText xml:space="preserve"> PAGEREF _Toc449509960 \h </w:instrText>
        </w:r>
        <w:r w:rsidR="009762E8">
          <w:rPr>
            <w:noProof/>
            <w:webHidden/>
          </w:rPr>
        </w:r>
        <w:r w:rsidR="009762E8">
          <w:rPr>
            <w:noProof/>
            <w:webHidden/>
          </w:rPr>
          <w:fldChar w:fldCharType="separate"/>
        </w:r>
        <w:r w:rsidR="009762E8">
          <w:rPr>
            <w:noProof/>
            <w:webHidden/>
          </w:rPr>
          <w:t>8</w:t>
        </w:r>
        <w:r w:rsidR="009762E8">
          <w:rPr>
            <w:noProof/>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61" w:history="1">
        <w:r w:rsidR="009762E8" w:rsidRPr="00504F0B">
          <w:rPr>
            <w:rStyle w:val="Hyperlink"/>
            <w:noProof/>
            <w:kern w:val="2"/>
          </w:rPr>
          <w:t>2.3</w:t>
        </w:r>
        <w:r w:rsidR="009762E8">
          <w:rPr>
            <w:rFonts w:asciiTheme="minorHAnsi" w:eastAsiaTheme="minorEastAsia" w:hAnsiTheme="minorHAnsi" w:cstheme="minorBidi"/>
            <w:noProof/>
            <w:color w:val="auto"/>
            <w:szCs w:val="22"/>
            <w:lang w:eastAsia="en-US"/>
          </w:rPr>
          <w:tab/>
        </w:r>
        <w:r w:rsidR="009762E8" w:rsidRPr="00504F0B">
          <w:rPr>
            <w:rStyle w:val="Hyperlink"/>
            <w:noProof/>
          </w:rPr>
          <w:t>TXWBRichEdit</w:t>
        </w:r>
        <w:r w:rsidR="009762E8" w:rsidRPr="00504F0B">
          <w:rPr>
            <w:rStyle w:val="Hyperlink"/>
            <w:noProof/>
            <w:kern w:val="2"/>
          </w:rPr>
          <w:t xml:space="preserve"> Component</w:t>
        </w:r>
        <w:r w:rsidR="009762E8">
          <w:rPr>
            <w:noProof/>
            <w:webHidden/>
          </w:rPr>
          <w:tab/>
        </w:r>
        <w:r w:rsidR="009762E8">
          <w:rPr>
            <w:noProof/>
            <w:webHidden/>
          </w:rPr>
          <w:fldChar w:fldCharType="begin"/>
        </w:r>
        <w:r w:rsidR="009762E8">
          <w:rPr>
            <w:noProof/>
            <w:webHidden/>
          </w:rPr>
          <w:instrText xml:space="preserve"> PAGEREF _Toc449509961 \h </w:instrText>
        </w:r>
        <w:r w:rsidR="009762E8">
          <w:rPr>
            <w:noProof/>
            <w:webHidden/>
          </w:rPr>
        </w:r>
        <w:r w:rsidR="009762E8">
          <w:rPr>
            <w:noProof/>
            <w:webHidden/>
          </w:rPr>
          <w:fldChar w:fldCharType="separate"/>
        </w:r>
        <w:r w:rsidR="009762E8">
          <w:rPr>
            <w:noProof/>
            <w:webHidden/>
          </w:rPr>
          <w:t>8</w:t>
        </w:r>
        <w:r w:rsidR="009762E8">
          <w:rPr>
            <w:noProof/>
            <w:webHidden/>
          </w:rPr>
          <w:fldChar w:fldCharType="end"/>
        </w:r>
      </w:hyperlink>
    </w:p>
    <w:p w:rsidR="009762E8" w:rsidRDefault="00F74A78">
      <w:pPr>
        <w:pStyle w:val="TOC1"/>
        <w:rPr>
          <w:rFonts w:asciiTheme="minorHAnsi" w:eastAsiaTheme="minorEastAsia" w:hAnsiTheme="minorHAnsi" w:cstheme="minorBidi"/>
          <w:b w:val="0"/>
          <w:color w:val="auto"/>
          <w:szCs w:val="22"/>
          <w:lang w:eastAsia="en-US"/>
        </w:rPr>
      </w:pPr>
      <w:hyperlink w:anchor="_Toc449509962" w:history="1">
        <w:r w:rsidR="009762E8" w:rsidRPr="00504F0B">
          <w:rPr>
            <w:rStyle w:val="Hyperlink"/>
          </w:rPr>
          <w:t>3</w:t>
        </w:r>
        <w:r w:rsidR="009762E8">
          <w:rPr>
            <w:rFonts w:asciiTheme="minorHAnsi" w:eastAsiaTheme="minorEastAsia" w:hAnsiTheme="minorHAnsi" w:cstheme="minorBidi"/>
            <w:b w:val="0"/>
            <w:color w:val="auto"/>
            <w:szCs w:val="22"/>
            <w:lang w:eastAsia="en-US"/>
          </w:rPr>
          <w:tab/>
        </w:r>
        <w:r w:rsidR="009762E8" w:rsidRPr="00504F0B">
          <w:rPr>
            <w:rStyle w:val="Hyperlink"/>
          </w:rPr>
          <w:t>Remote Procedure Calls (RPCs)</w:t>
        </w:r>
        <w:r w:rsidR="009762E8">
          <w:rPr>
            <w:webHidden/>
          </w:rPr>
          <w:tab/>
        </w:r>
        <w:r w:rsidR="009762E8">
          <w:rPr>
            <w:webHidden/>
          </w:rPr>
          <w:fldChar w:fldCharType="begin"/>
        </w:r>
        <w:r w:rsidR="009762E8">
          <w:rPr>
            <w:webHidden/>
          </w:rPr>
          <w:instrText xml:space="preserve"> PAGEREF _Toc449509962 \h </w:instrText>
        </w:r>
        <w:r w:rsidR="009762E8">
          <w:rPr>
            <w:webHidden/>
          </w:rPr>
        </w:r>
        <w:r w:rsidR="009762E8">
          <w:rPr>
            <w:webHidden/>
          </w:rPr>
          <w:fldChar w:fldCharType="separate"/>
        </w:r>
        <w:r w:rsidR="009762E8">
          <w:rPr>
            <w:webHidden/>
          </w:rPr>
          <w:t>9</w:t>
        </w:r>
        <w:r w:rsidR="009762E8">
          <w:rPr>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63" w:history="1">
        <w:r w:rsidR="009762E8" w:rsidRPr="00504F0B">
          <w:rPr>
            <w:rStyle w:val="Hyperlink"/>
            <w:noProof/>
          </w:rPr>
          <w:t>3.1</w:t>
        </w:r>
        <w:r w:rsidR="009762E8">
          <w:rPr>
            <w:rFonts w:asciiTheme="minorHAnsi" w:eastAsiaTheme="minorEastAsia" w:hAnsiTheme="minorHAnsi" w:cstheme="minorBidi"/>
            <w:noProof/>
            <w:color w:val="auto"/>
            <w:szCs w:val="22"/>
            <w:lang w:eastAsia="en-US"/>
          </w:rPr>
          <w:tab/>
        </w:r>
        <w:r w:rsidR="009762E8" w:rsidRPr="00504F0B">
          <w:rPr>
            <w:rStyle w:val="Hyperlink"/>
            <w:noProof/>
          </w:rPr>
          <w:t>What is a Remote Procedure Call?</w:t>
        </w:r>
        <w:r w:rsidR="009762E8">
          <w:rPr>
            <w:noProof/>
            <w:webHidden/>
          </w:rPr>
          <w:tab/>
        </w:r>
        <w:r w:rsidR="009762E8">
          <w:rPr>
            <w:noProof/>
            <w:webHidden/>
          </w:rPr>
          <w:fldChar w:fldCharType="begin"/>
        </w:r>
        <w:r w:rsidR="009762E8">
          <w:rPr>
            <w:noProof/>
            <w:webHidden/>
          </w:rPr>
          <w:instrText xml:space="preserve"> PAGEREF _Toc449509963 \h </w:instrText>
        </w:r>
        <w:r w:rsidR="009762E8">
          <w:rPr>
            <w:noProof/>
            <w:webHidden/>
          </w:rPr>
        </w:r>
        <w:r w:rsidR="009762E8">
          <w:rPr>
            <w:noProof/>
            <w:webHidden/>
          </w:rPr>
          <w:fldChar w:fldCharType="separate"/>
        </w:r>
        <w:r w:rsidR="009762E8">
          <w:rPr>
            <w:noProof/>
            <w:webHidden/>
          </w:rPr>
          <w:t>9</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64" w:history="1">
        <w:r w:rsidR="009762E8" w:rsidRPr="00504F0B">
          <w:rPr>
            <w:rStyle w:val="Hyperlink"/>
            <w:noProof/>
          </w:rPr>
          <w:t>3.1.1</w:t>
        </w:r>
        <w:r w:rsidR="009762E8">
          <w:rPr>
            <w:rFonts w:asciiTheme="minorHAnsi" w:eastAsiaTheme="minorEastAsia" w:hAnsiTheme="minorHAnsi" w:cstheme="minorBidi"/>
            <w:noProof/>
            <w:color w:val="auto"/>
            <w:szCs w:val="22"/>
            <w:lang w:eastAsia="en-US"/>
          </w:rPr>
          <w:tab/>
        </w:r>
        <w:r w:rsidR="009762E8" w:rsidRPr="00504F0B">
          <w:rPr>
            <w:rStyle w:val="Hyperlink"/>
            <w:noProof/>
          </w:rPr>
          <w:t>Relationship between an M Entry Point and an RPC</w:t>
        </w:r>
        <w:r w:rsidR="009762E8">
          <w:rPr>
            <w:noProof/>
            <w:webHidden/>
          </w:rPr>
          <w:tab/>
        </w:r>
        <w:r w:rsidR="009762E8">
          <w:rPr>
            <w:noProof/>
            <w:webHidden/>
          </w:rPr>
          <w:fldChar w:fldCharType="begin"/>
        </w:r>
        <w:r w:rsidR="009762E8">
          <w:rPr>
            <w:noProof/>
            <w:webHidden/>
          </w:rPr>
          <w:instrText xml:space="preserve"> PAGEREF _Toc449509964 \h </w:instrText>
        </w:r>
        <w:r w:rsidR="009762E8">
          <w:rPr>
            <w:noProof/>
            <w:webHidden/>
          </w:rPr>
        </w:r>
        <w:r w:rsidR="009762E8">
          <w:rPr>
            <w:noProof/>
            <w:webHidden/>
          </w:rPr>
          <w:fldChar w:fldCharType="separate"/>
        </w:r>
        <w:r w:rsidR="009762E8">
          <w:rPr>
            <w:noProof/>
            <w:webHidden/>
          </w:rPr>
          <w:t>9</w:t>
        </w:r>
        <w:r w:rsidR="009762E8">
          <w:rPr>
            <w:noProof/>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65" w:history="1">
        <w:r w:rsidR="009762E8" w:rsidRPr="00504F0B">
          <w:rPr>
            <w:rStyle w:val="Hyperlink"/>
            <w:noProof/>
          </w:rPr>
          <w:t>3.2</w:t>
        </w:r>
        <w:r w:rsidR="009762E8">
          <w:rPr>
            <w:rFonts w:asciiTheme="minorHAnsi" w:eastAsiaTheme="minorEastAsia" w:hAnsiTheme="minorHAnsi" w:cstheme="minorBidi"/>
            <w:noProof/>
            <w:color w:val="auto"/>
            <w:szCs w:val="22"/>
            <w:lang w:eastAsia="en-US"/>
          </w:rPr>
          <w:tab/>
        </w:r>
        <w:r w:rsidR="009762E8" w:rsidRPr="00504F0B">
          <w:rPr>
            <w:rStyle w:val="Hyperlink"/>
            <w:noProof/>
          </w:rPr>
          <w:t>Create Your Own RPCs</w:t>
        </w:r>
        <w:r w:rsidR="009762E8">
          <w:rPr>
            <w:noProof/>
            <w:webHidden/>
          </w:rPr>
          <w:tab/>
        </w:r>
        <w:r w:rsidR="009762E8">
          <w:rPr>
            <w:noProof/>
            <w:webHidden/>
          </w:rPr>
          <w:fldChar w:fldCharType="begin"/>
        </w:r>
        <w:r w:rsidR="009762E8">
          <w:rPr>
            <w:noProof/>
            <w:webHidden/>
          </w:rPr>
          <w:instrText xml:space="preserve"> PAGEREF _Toc449509965 \h </w:instrText>
        </w:r>
        <w:r w:rsidR="009762E8">
          <w:rPr>
            <w:noProof/>
            <w:webHidden/>
          </w:rPr>
        </w:r>
        <w:r w:rsidR="009762E8">
          <w:rPr>
            <w:noProof/>
            <w:webHidden/>
          </w:rPr>
          <w:fldChar w:fldCharType="separate"/>
        </w:r>
        <w:r w:rsidR="009762E8">
          <w:rPr>
            <w:noProof/>
            <w:webHidden/>
          </w:rPr>
          <w:t>9</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66" w:history="1">
        <w:r w:rsidR="009762E8" w:rsidRPr="00504F0B">
          <w:rPr>
            <w:rStyle w:val="Hyperlink"/>
            <w:noProof/>
          </w:rPr>
          <w:t>3.2.1</w:t>
        </w:r>
        <w:r w:rsidR="009762E8">
          <w:rPr>
            <w:rFonts w:asciiTheme="minorHAnsi" w:eastAsiaTheme="minorEastAsia" w:hAnsiTheme="minorHAnsi" w:cstheme="minorBidi"/>
            <w:noProof/>
            <w:color w:val="auto"/>
            <w:szCs w:val="22"/>
            <w:lang w:eastAsia="en-US"/>
          </w:rPr>
          <w:tab/>
        </w:r>
        <w:r w:rsidR="009762E8" w:rsidRPr="00504F0B">
          <w:rPr>
            <w:rStyle w:val="Hyperlink"/>
            <w:noProof/>
          </w:rPr>
          <w:t>Preliminary Considerations</w:t>
        </w:r>
        <w:r w:rsidR="009762E8">
          <w:rPr>
            <w:noProof/>
            <w:webHidden/>
          </w:rPr>
          <w:tab/>
        </w:r>
        <w:r w:rsidR="009762E8">
          <w:rPr>
            <w:noProof/>
            <w:webHidden/>
          </w:rPr>
          <w:fldChar w:fldCharType="begin"/>
        </w:r>
        <w:r w:rsidR="009762E8">
          <w:rPr>
            <w:noProof/>
            <w:webHidden/>
          </w:rPr>
          <w:instrText xml:space="preserve"> PAGEREF _Toc449509966 \h </w:instrText>
        </w:r>
        <w:r w:rsidR="009762E8">
          <w:rPr>
            <w:noProof/>
            <w:webHidden/>
          </w:rPr>
        </w:r>
        <w:r w:rsidR="009762E8">
          <w:rPr>
            <w:noProof/>
            <w:webHidden/>
          </w:rPr>
          <w:fldChar w:fldCharType="separate"/>
        </w:r>
        <w:r w:rsidR="009762E8">
          <w:rPr>
            <w:noProof/>
            <w:webHidden/>
          </w:rPr>
          <w:t>9</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67" w:history="1">
        <w:r w:rsidR="009762E8" w:rsidRPr="00504F0B">
          <w:rPr>
            <w:rStyle w:val="Hyperlink"/>
            <w:noProof/>
          </w:rPr>
          <w:t>3.2.2</w:t>
        </w:r>
        <w:r w:rsidR="009762E8">
          <w:rPr>
            <w:rFonts w:asciiTheme="minorHAnsi" w:eastAsiaTheme="minorEastAsia" w:hAnsiTheme="minorHAnsi" w:cstheme="minorBidi"/>
            <w:noProof/>
            <w:color w:val="auto"/>
            <w:szCs w:val="22"/>
            <w:lang w:eastAsia="en-US"/>
          </w:rPr>
          <w:tab/>
        </w:r>
        <w:r w:rsidR="009762E8" w:rsidRPr="00504F0B">
          <w:rPr>
            <w:rStyle w:val="Hyperlink"/>
            <w:noProof/>
          </w:rPr>
          <w:t>Process</w:t>
        </w:r>
        <w:r w:rsidR="009762E8">
          <w:rPr>
            <w:noProof/>
            <w:webHidden/>
          </w:rPr>
          <w:tab/>
        </w:r>
        <w:r w:rsidR="009762E8">
          <w:rPr>
            <w:noProof/>
            <w:webHidden/>
          </w:rPr>
          <w:fldChar w:fldCharType="begin"/>
        </w:r>
        <w:r w:rsidR="009762E8">
          <w:rPr>
            <w:noProof/>
            <w:webHidden/>
          </w:rPr>
          <w:instrText xml:space="preserve"> PAGEREF _Toc449509967 \h </w:instrText>
        </w:r>
        <w:r w:rsidR="009762E8">
          <w:rPr>
            <w:noProof/>
            <w:webHidden/>
          </w:rPr>
        </w:r>
        <w:r w:rsidR="009762E8">
          <w:rPr>
            <w:noProof/>
            <w:webHidden/>
          </w:rPr>
          <w:fldChar w:fldCharType="separate"/>
        </w:r>
        <w:r w:rsidR="009762E8">
          <w:rPr>
            <w:noProof/>
            <w:webHidden/>
          </w:rPr>
          <w:t>10</w:t>
        </w:r>
        <w:r w:rsidR="009762E8">
          <w:rPr>
            <w:noProof/>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68" w:history="1">
        <w:r w:rsidR="009762E8" w:rsidRPr="00504F0B">
          <w:rPr>
            <w:rStyle w:val="Hyperlink"/>
            <w:noProof/>
          </w:rPr>
          <w:t>3.3</w:t>
        </w:r>
        <w:r w:rsidR="009762E8">
          <w:rPr>
            <w:rFonts w:asciiTheme="minorHAnsi" w:eastAsiaTheme="minorEastAsia" w:hAnsiTheme="minorHAnsi" w:cstheme="minorBidi"/>
            <w:noProof/>
            <w:color w:val="auto"/>
            <w:szCs w:val="22"/>
            <w:lang w:eastAsia="en-US"/>
          </w:rPr>
          <w:tab/>
        </w:r>
        <w:r w:rsidR="009762E8" w:rsidRPr="00504F0B">
          <w:rPr>
            <w:rStyle w:val="Hyperlink"/>
            <w:noProof/>
          </w:rPr>
          <w:t>Writing M Entry Points for RPCs</w:t>
        </w:r>
        <w:r w:rsidR="009762E8">
          <w:rPr>
            <w:noProof/>
            <w:webHidden/>
          </w:rPr>
          <w:tab/>
        </w:r>
        <w:r w:rsidR="009762E8">
          <w:rPr>
            <w:noProof/>
            <w:webHidden/>
          </w:rPr>
          <w:fldChar w:fldCharType="begin"/>
        </w:r>
        <w:r w:rsidR="009762E8">
          <w:rPr>
            <w:noProof/>
            <w:webHidden/>
          </w:rPr>
          <w:instrText xml:space="preserve"> PAGEREF _Toc449509968 \h </w:instrText>
        </w:r>
        <w:r w:rsidR="009762E8">
          <w:rPr>
            <w:noProof/>
            <w:webHidden/>
          </w:rPr>
        </w:r>
        <w:r w:rsidR="009762E8">
          <w:rPr>
            <w:noProof/>
            <w:webHidden/>
          </w:rPr>
          <w:fldChar w:fldCharType="separate"/>
        </w:r>
        <w:r w:rsidR="009762E8">
          <w:rPr>
            <w:noProof/>
            <w:webHidden/>
          </w:rPr>
          <w:t>10</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69" w:history="1">
        <w:r w:rsidR="009762E8" w:rsidRPr="00504F0B">
          <w:rPr>
            <w:rStyle w:val="Hyperlink"/>
            <w:noProof/>
          </w:rPr>
          <w:t>3.3.1</w:t>
        </w:r>
        <w:r w:rsidR="009762E8">
          <w:rPr>
            <w:rFonts w:asciiTheme="minorHAnsi" w:eastAsiaTheme="minorEastAsia" w:hAnsiTheme="minorHAnsi" w:cstheme="minorBidi"/>
            <w:noProof/>
            <w:color w:val="auto"/>
            <w:szCs w:val="22"/>
            <w:lang w:eastAsia="en-US"/>
          </w:rPr>
          <w:tab/>
        </w:r>
        <w:r w:rsidR="009762E8" w:rsidRPr="00504F0B">
          <w:rPr>
            <w:rStyle w:val="Hyperlink"/>
            <w:noProof/>
          </w:rPr>
          <w:t>First Input Parameter for RPCs (Required)</w:t>
        </w:r>
        <w:r w:rsidR="009762E8">
          <w:rPr>
            <w:noProof/>
            <w:webHidden/>
          </w:rPr>
          <w:tab/>
        </w:r>
        <w:r w:rsidR="009762E8">
          <w:rPr>
            <w:noProof/>
            <w:webHidden/>
          </w:rPr>
          <w:fldChar w:fldCharType="begin"/>
        </w:r>
        <w:r w:rsidR="009762E8">
          <w:rPr>
            <w:noProof/>
            <w:webHidden/>
          </w:rPr>
          <w:instrText xml:space="preserve"> PAGEREF _Toc449509969 \h </w:instrText>
        </w:r>
        <w:r w:rsidR="009762E8">
          <w:rPr>
            <w:noProof/>
            <w:webHidden/>
          </w:rPr>
        </w:r>
        <w:r w:rsidR="009762E8">
          <w:rPr>
            <w:noProof/>
            <w:webHidden/>
          </w:rPr>
          <w:fldChar w:fldCharType="separate"/>
        </w:r>
        <w:r w:rsidR="009762E8">
          <w:rPr>
            <w:noProof/>
            <w:webHidden/>
          </w:rPr>
          <w:t>10</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70" w:history="1">
        <w:r w:rsidR="009762E8" w:rsidRPr="00504F0B">
          <w:rPr>
            <w:rStyle w:val="Hyperlink"/>
            <w:noProof/>
          </w:rPr>
          <w:t>3.3.2</w:t>
        </w:r>
        <w:r w:rsidR="009762E8">
          <w:rPr>
            <w:rFonts w:asciiTheme="minorHAnsi" w:eastAsiaTheme="minorEastAsia" w:hAnsiTheme="minorHAnsi" w:cstheme="minorBidi"/>
            <w:noProof/>
            <w:color w:val="auto"/>
            <w:szCs w:val="22"/>
            <w:lang w:eastAsia="en-US"/>
          </w:rPr>
          <w:tab/>
        </w:r>
        <w:r w:rsidR="009762E8" w:rsidRPr="00504F0B">
          <w:rPr>
            <w:rStyle w:val="Hyperlink"/>
            <w:noProof/>
          </w:rPr>
          <w:t>Return Value Types for RPCs</w:t>
        </w:r>
        <w:r w:rsidR="009762E8">
          <w:rPr>
            <w:noProof/>
            <w:webHidden/>
          </w:rPr>
          <w:tab/>
        </w:r>
        <w:r w:rsidR="009762E8">
          <w:rPr>
            <w:noProof/>
            <w:webHidden/>
          </w:rPr>
          <w:fldChar w:fldCharType="begin"/>
        </w:r>
        <w:r w:rsidR="009762E8">
          <w:rPr>
            <w:noProof/>
            <w:webHidden/>
          </w:rPr>
          <w:instrText xml:space="preserve"> PAGEREF _Toc449509970 \h </w:instrText>
        </w:r>
        <w:r w:rsidR="009762E8">
          <w:rPr>
            <w:noProof/>
            <w:webHidden/>
          </w:rPr>
        </w:r>
        <w:r w:rsidR="009762E8">
          <w:rPr>
            <w:noProof/>
            <w:webHidden/>
          </w:rPr>
          <w:fldChar w:fldCharType="separate"/>
        </w:r>
        <w:r w:rsidR="009762E8">
          <w:rPr>
            <w:noProof/>
            <w:webHidden/>
          </w:rPr>
          <w:t>10</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71" w:history="1">
        <w:r w:rsidR="009762E8" w:rsidRPr="00504F0B">
          <w:rPr>
            <w:rStyle w:val="Hyperlink"/>
            <w:noProof/>
          </w:rPr>
          <w:t>3.3.3</w:t>
        </w:r>
        <w:r w:rsidR="009762E8">
          <w:rPr>
            <w:rFonts w:asciiTheme="minorHAnsi" w:eastAsiaTheme="minorEastAsia" w:hAnsiTheme="minorHAnsi" w:cstheme="minorBidi"/>
            <w:noProof/>
            <w:color w:val="auto"/>
            <w:szCs w:val="22"/>
            <w:lang w:eastAsia="en-US"/>
          </w:rPr>
          <w:tab/>
        </w:r>
        <w:r w:rsidR="009762E8" w:rsidRPr="00504F0B">
          <w:rPr>
            <w:rStyle w:val="Hyperlink"/>
            <w:noProof/>
          </w:rPr>
          <w:t>Input Parameter Types for RPCs (Optional)</w:t>
        </w:r>
        <w:r w:rsidR="009762E8">
          <w:rPr>
            <w:noProof/>
            <w:webHidden/>
          </w:rPr>
          <w:tab/>
        </w:r>
        <w:r w:rsidR="009762E8">
          <w:rPr>
            <w:noProof/>
            <w:webHidden/>
          </w:rPr>
          <w:fldChar w:fldCharType="begin"/>
        </w:r>
        <w:r w:rsidR="009762E8">
          <w:rPr>
            <w:noProof/>
            <w:webHidden/>
          </w:rPr>
          <w:instrText xml:space="preserve"> PAGEREF _Toc449509971 \h </w:instrText>
        </w:r>
        <w:r w:rsidR="009762E8">
          <w:rPr>
            <w:noProof/>
            <w:webHidden/>
          </w:rPr>
        </w:r>
        <w:r w:rsidR="009762E8">
          <w:rPr>
            <w:noProof/>
            <w:webHidden/>
          </w:rPr>
          <w:fldChar w:fldCharType="separate"/>
        </w:r>
        <w:r w:rsidR="009762E8">
          <w:rPr>
            <w:noProof/>
            <w:webHidden/>
          </w:rPr>
          <w:t>12</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72" w:history="1">
        <w:r w:rsidR="009762E8" w:rsidRPr="00504F0B">
          <w:rPr>
            <w:rStyle w:val="Hyperlink"/>
            <w:noProof/>
          </w:rPr>
          <w:t>3.3.4</w:t>
        </w:r>
        <w:r w:rsidR="009762E8">
          <w:rPr>
            <w:rFonts w:asciiTheme="minorHAnsi" w:eastAsiaTheme="minorEastAsia" w:hAnsiTheme="minorHAnsi" w:cstheme="minorBidi"/>
            <w:noProof/>
            <w:color w:val="auto"/>
            <w:szCs w:val="22"/>
            <w:lang w:eastAsia="en-US"/>
          </w:rPr>
          <w:tab/>
        </w:r>
        <w:r w:rsidR="009762E8" w:rsidRPr="00504F0B">
          <w:rPr>
            <w:rStyle w:val="Hyperlink"/>
            <w:noProof/>
          </w:rPr>
          <w:t>RPC M Entry Point Examples</w:t>
        </w:r>
        <w:r w:rsidR="009762E8">
          <w:rPr>
            <w:noProof/>
            <w:webHidden/>
          </w:rPr>
          <w:tab/>
        </w:r>
        <w:r w:rsidR="009762E8">
          <w:rPr>
            <w:noProof/>
            <w:webHidden/>
          </w:rPr>
          <w:fldChar w:fldCharType="begin"/>
        </w:r>
        <w:r w:rsidR="009762E8">
          <w:rPr>
            <w:noProof/>
            <w:webHidden/>
          </w:rPr>
          <w:instrText xml:space="preserve"> PAGEREF _Toc449509972 \h </w:instrText>
        </w:r>
        <w:r w:rsidR="009762E8">
          <w:rPr>
            <w:noProof/>
            <w:webHidden/>
          </w:rPr>
        </w:r>
        <w:r w:rsidR="009762E8">
          <w:rPr>
            <w:noProof/>
            <w:webHidden/>
          </w:rPr>
          <w:fldChar w:fldCharType="separate"/>
        </w:r>
        <w:r w:rsidR="009762E8">
          <w:rPr>
            <w:noProof/>
            <w:webHidden/>
          </w:rPr>
          <w:t>13</w:t>
        </w:r>
        <w:r w:rsidR="009762E8">
          <w:rPr>
            <w:noProof/>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73" w:history="1">
        <w:r w:rsidR="009762E8" w:rsidRPr="00504F0B">
          <w:rPr>
            <w:rStyle w:val="Hyperlink"/>
            <w:noProof/>
          </w:rPr>
          <w:t>3.4</w:t>
        </w:r>
        <w:r w:rsidR="009762E8">
          <w:rPr>
            <w:rFonts w:asciiTheme="minorHAnsi" w:eastAsiaTheme="minorEastAsia" w:hAnsiTheme="minorHAnsi" w:cstheme="minorBidi"/>
            <w:noProof/>
            <w:color w:val="auto"/>
            <w:szCs w:val="22"/>
            <w:lang w:eastAsia="en-US"/>
          </w:rPr>
          <w:tab/>
        </w:r>
        <w:r w:rsidR="009762E8" w:rsidRPr="00504F0B">
          <w:rPr>
            <w:rStyle w:val="Hyperlink"/>
            <w:noProof/>
          </w:rPr>
          <w:t>RPC Entry in the REMOTE PROCEDURE File</w:t>
        </w:r>
        <w:r w:rsidR="009762E8">
          <w:rPr>
            <w:noProof/>
            <w:webHidden/>
          </w:rPr>
          <w:tab/>
        </w:r>
        <w:r w:rsidR="009762E8">
          <w:rPr>
            <w:noProof/>
            <w:webHidden/>
          </w:rPr>
          <w:fldChar w:fldCharType="begin"/>
        </w:r>
        <w:r w:rsidR="009762E8">
          <w:rPr>
            <w:noProof/>
            <w:webHidden/>
          </w:rPr>
          <w:instrText xml:space="preserve"> PAGEREF _Toc449509973 \h </w:instrText>
        </w:r>
        <w:r w:rsidR="009762E8">
          <w:rPr>
            <w:noProof/>
            <w:webHidden/>
          </w:rPr>
        </w:r>
        <w:r w:rsidR="009762E8">
          <w:rPr>
            <w:noProof/>
            <w:webHidden/>
          </w:rPr>
          <w:fldChar w:fldCharType="separate"/>
        </w:r>
        <w:r w:rsidR="009762E8">
          <w:rPr>
            <w:noProof/>
            <w:webHidden/>
          </w:rPr>
          <w:t>13</w:t>
        </w:r>
        <w:r w:rsidR="009762E8">
          <w:rPr>
            <w:noProof/>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74" w:history="1">
        <w:r w:rsidR="009762E8" w:rsidRPr="00504F0B">
          <w:rPr>
            <w:rStyle w:val="Hyperlink"/>
            <w:noProof/>
          </w:rPr>
          <w:t>3.5</w:t>
        </w:r>
        <w:r w:rsidR="009762E8">
          <w:rPr>
            <w:rFonts w:asciiTheme="minorHAnsi" w:eastAsiaTheme="minorEastAsia" w:hAnsiTheme="minorHAnsi" w:cstheme="minorBidi"/>
            <w:noProof/>
            <w:color w:val="auto"/>
            <w:szCs w:val="22"/>
            <w:lang w:eastAsia="en-US"/>
          </w:rPr>
          <w:tab/>
        </w:r>
        <w:r w:rsidR="009762E8" w:rsidRPr="00504F0B">
          <w:rPr>
            <w:rStyle w:val="Hyperlink"/>
            <w:noProof/>
          </w:rPr>
          <w:t>What Makes a Good Remote Procedure Call?</w:t>
        </w:r>
        <w:r w:rsidR="009762E8">
          <w:rPr>
            <w:noProof/>
            <w:webHidden/>
          </w:rPr>
          <w:tab/>
        </w:r>
        <w:r w:rsidR="009762E8">
          <w:rPr>
            <w:noProof/>
            <w:webHidden/>
          </w:rPr>
          <w:fldChar w:fldCharType="begin"/>
        </w:r>
        <w:r w:rsidR="009762E8">
          <w:rPr>
            <w:noProof/>
            <w:webHidden/>
          </w:rPr>
          <w:instrText xml:space="preserve"> PAGEREF _Toc449509974 \h </w:instrText>
        </w:r>
        <w:r w:rsidR="009762E8">
          <w:rPr>
            <w:noProof/>
            <w:webHidden/>
          </w:rPr>
        </w:r>
        <w:r w:rsidR="009762E8">
          <w:rPr>
            <w:noProof/>
            <w:webHidden/>
          </w:rPr>
          <w:fldChar w:fldCharType="separate"/>
        </w:r>
        <w:r w:rsidR="009762E8">
          <w:rPr>
            <w:noProof/>
            <w:webHidden/>
          </w:rPr>
          <w:t>14</w:t>
        </w:r>
        <w:r w:rsidR="009762E8">
          <w:rPr>
            <w:noProof/>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75" w:history="1">
        <w:r w:rsidR="009762E8" w:rsidRPr="00504F0B">
          <w:rPr>
            <w:rStyle w:val="Hyperlink"/>
            <w:noProof/>
          </w:rPr>
          <w:t>3.6</w:t>
        </w:r>
        <w:r w:rsidR="009762E8">
          <w:rPr>
            <w:rFonts w:asciiTheme="minorHAnsi" w:eastAsiaTheme="minorEastAsia" w:hAnsiTheme="minorHAnsi" w:cstheme="minorBidi"/>
            <w:noProof/>
            <w:color w:val="auto"/>
            <w:szCs w:val="22"/>
            <w:lang w:eastAsia="en-US"/>
          </w:rPr>
          <w:tab/>
        </w:r>
        <w:r w:rsidR="009762E8" w:rsidRPr="00504F0B">
          <w:rPr>
            <w:rStyle w:val="Hyperlink"/>
            <w:noProof/>
          </w:rPr>
          <w:t>How to Execute an RPC from a Client Application</w:t>
        </w:r>
        <w:r w:rsidR="009762E8">
          <w:rPr>
            <w:noProof/>
            <w:webHidden/>
          </w:rPr>
          <w:tab/>
        </w:r>
        <w:r w:rsidR="009762E8">
          <w:rPr>
            <w:noProof/>
            <w:webHidden/>
          </w:rPr>
          <w:fldChar w:fldCharType="begin"/>
        </w:r>
        <w:r w:rsidR="009762E8">
          <w:rPr>
            <w:noProof/>
            <w:webHidden/>
          </w:rPr>
          <w:instrText xml:space="preserve"> PAGEREF _Toc449509975 \h </w:instrText>
        </w:r>
        <w:r w:rsidR="009762E8">
          <w:rPr>
            <w:noProof/>
            <w:webHidden/>
          </w:rPr>
        </w:r>
        <w:r w:rsidR="009762E8">
          <w:rPr>
            <w:noProof/>
            <w:webHidden/>
          </w:rPr>
          <w:fldChar w:fldCharType="separate"/>
        </w:r>
        <w:r w:rsidR="009762E8">
          <w:rPr>
            <w:noProof/>
            <w:webHidden/>
          </w:rPr>
          <w:t>14</w:t>
        </w:r>
        <w:r w:rsidR="009762E8">
          <w:rPr>
            <w:noProof/>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76" w:history="1">
        <w:r w:rsidR="009762E8" w:rsidRPr="00504F0B">
          <w:rPr>
            <w:rStyle w:val="Hyperlink"/>
            <w:noProof/>
          </w:rPr>
          <w:t>3.7</w:t>
        </w:r>
        <w:r w:rsidR="009762E8">
          <w:rPr>
            <w:rFonts w:asciiTheme="minorHAnsi" w:eastAsiaTheme="minorEastAsia" w:hAnsiTheme="minorHAnsi" w:cstheme="minorBidi"/>
            <w:noProof/>
            <w:color w:val="auto"/>
            <w:szCs w:val="22"/>
            <w:lang w:eastAsia="en-US"/>
          </w:rPr>
          <w:tab/>
        </w:r>
        <w:r w:rsidR="009762E8" w:rsidRPr="00504F0B">
          <w:rPr>
            <w:rStyle w:val="Hyperlink"/>
            <w:noProof/>
          </w:rPr>
          <w:t>RPC Security: How to Register an RPC</w:t>
        </w:r>
        <w:r w:rsidR="009762E8">
          <w:rPr>
            <w:noProof/>
            <w:webHidden/>
          </w:rPr>
          <w:tab/>
        </w:r>
        <w:r w:rsidR="009762E8">
          <w:rPr>
            <w:noProof/>
            <w:webHidden/>
          </w:rPr>
          <w:fldChar w:fldCharType="begin"/>
        </w:r>
        <w:r w:rsidR="009762E8">
          <w:rPr>
            <w:noProof/>
            <w:webHidden/>
          </w:rPr>
          <w:instrText xml:space="preserve"> PAGEREF _Toc449509976 \h </w:instrText>
        </w:r>
        <w:r w:rsidR="009762E8">
          <w:rPr>
            <w:noProof/>
            <w:webHidden/>
          </w:rPr>
        </w:r>
        <w:r w:rsidR="009762E8">
          <w:rPr>
            <w:noProof/>
            <w:webHidden/>
          </w:rPr>
          <w:fldChar w:fldCharType="separate"/>
        </w:r>
        <w:r w:rsidR="009762E8">
          <w:rPr>
            <w:noProof/>
            <w:webHidden/>
          </w:rPr>
          <w:t>15</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77" w:history="1">
        <w:r w:rsidR="009762E8" w:rsidRPr="00504F0B">
          <w:rPr>
            <w:rStyle w:val="Hyperlink"/>
            <w:noProof/>
          </w:rPr>
          <w:t>3.7.1</w:t>
        </w:r>
        <w:r w:rsidR="009762E8">
          <w:rPr>
            <w:rFonts w:asciiTheme="minorHAnsi" w:eastAsiaTheme="minorEastAsia" w:hAnsiTheme="minorHAnsi" w:cstheme="minorBidi"/>
            <w:noProof/>
            <w:color w:val="auto"/>
            <w:szCs w:val="22"/>
            <w:lang w:eastAsia="en-US"/>
          </w:rPr>
          <w:tab/>
        </w:r>
        <w:r w:rsidR="009762E8" w:rsidRPr="00504F0B">
          <w:rPr>
            <w:rStyle w:val="Hyperlink"/>
            <w:noProof/>
          </w:rPr>
          <w:t>Bypassing RPC Security for Development</w:t>
        </w:r>
        <w:r w:rsidR="009762E8">
          <w:rPr>
            <w:noProof/>
            <w:webHidden/>
          </w:rPr>
          <w:tab/>
        </w:r>
        <w:r w:rsidR="009762E8">
          <w:rPr>
            <w:noProof/>
            <w:webHidden/>
          </w:rPr>
          <w:fldChar w:fldCharType="begin"/>
        </w:r>
        <w:r w:rsidR="009762E8">
          <w:rPr>
            <w:noProof/>
            <w:webHidden/>
          </w:rPr>
          <w:instrText xml:space="preserve"> PAGEREF _Toc449509977 \h </w:instrText>
        </w:r>
        <w:r w:rsidR="009762E8">
          <w:rPr>
            <w:noProof/>
            <w:webHidden/>
          </w:rPr>
        </w:r>
        <w:r w:rsidR="009762E8">
          <w:rPr>
            <w:noProof/>
            <w:webHidden/>
          </w:rPr>
          <w:fldChar w:fldCharType="separate"/>
        </w:r>
        <w:r w:rsidR="009762E8">
          <w:rPr>
            <w:noProof/>
            <w:webHidden/>
          </w:rPr>
          <w:t>16</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78" w:history="1">
        <w:r w:rsidR="009762E8" w:rsidRPr="00504F0B">
          <w:rPr>
            <w:rStyle w:val="Hyperlink"/>
            <w:noProof/>
          </w:rPr>
          <w:t>3.7.2</w:t>
        </w:r>
        <w:r w:rsidR="009762E8">
          <w:rPr>
            <w:rFonts w:asciiTheme="minorHAnsi" w:eastAsiaTheme="minorEastAsia" w:hAnsiTheme="minorHAnsi" w:cstheme="minorBidi"/>
            <w:noProof/>
            <w:color w:val="auto"/>
            <w:szCs w:val="22"/>
            <w:lang w:eastAsia="en-US"/>
          </w:rPr>
          <w:tab/>
        </w:r>
        <w:r w:rsidR="009762E8" w:rsidRPr="00504F0B">
          <w:rPr>
            <w:rStyle w:val="Hyperlink"/>
            <w:noProof/>
          </w:rPr>
          <w:t>BrokerExample Online Code Example</w:t>
        </w:r>
        <w:r w:rsidR="009762E8">
          <w:rPr>
            <w:noProof/>
            <w:webHidden/>
          </w:rPr>
          <w:tab/>
        </w:r>
        <w:r w:rsidR="009762E8">
          <w:rPr>
            <w:noProof/>
            <w:webHidden/>
          </w:rPr>
          <w:fldChar w:fldCharType="begin"/>
        </w:r>
        <w:r w:rsidR="009762E8">
          <w:rPr>
            <w:noProof/>
            <w:webHidden/>
          </w:rPr>
          <w:instrText xml:space="preserve"> PAGEREF _Toc449509978 \h </w:instrText>
        </w:r>
        <w:r w:rsidR="009762E8">
          <w:rPr>
            <w:noProof/>
            <w:webHidden/>
          </w:rPr>
        </w:r>
        <w:r w:rsidR="009762E8">
          <w:rPr>
            <w:noProof/>
            <w:webHidden/>
          </w:rPr>
          <w:fldChar w:fldCharType="separate"/>
        </w:r>
        <w:r w:rsidR="009762E8">
          <w:rPr>
            <w:noProof/>
            <w:webHidden/>
          </w:rPr>
          <w:t>16</w:t>
        </w:r>
        <w:r w:rsidR="009762E8">
          <w:rPr>
            <w:noProof/>
            <w:webHidden/>
          </w:rPr>
          <w:fldChar w:fldCharType="end"/>
        </w:r>
      </w:hyperlink>
    </w:p>
    <w:p w:rsidR="009762E8" w:rsidRDefault="00F74A78">
      <w:pPr>
        <w:pStyle w:val="TOC1"/>
        <w:rPr>
          <w:rFonts w:asciiTheme="minorHAnsi" w:eastAsiaTheme="minorEastAsia" w:hAnsiTheme="minorHAnsi" w:cstheme="minorBidi"/>
          <w:b w:val="0"/>
          <w:color w:val="auto"/>
          <w:szCs w:val="22"/>
          <w:lang w:eastAsia="en-US"/>
        </w:rPr>
      </w:pPr>
      <w:hyperlink w:anchor="_Toc449509979" w:history="1">
        <w:r w:rsidR="009762E8" w:rsidRPr="00504F0B">
          <w:rPr>
            <w:rStyle w:val="Hyperlink"/>
          </w:rPr>
          <w:t>4</w:t>
        </w:r>
        <w:r w:rsidR="009762E8">
          <w:rPr>
            <w:rFonts w:asciiTheme="minorHAnsi" w:eastAsiaTheme="minorEastAsia" w:hAnsiTheme="minorHAnsi" w:cstheme="minorBidi"/>
            <w:b w:val="0"/>
            <w:color w:val="auto"/>
            <w:szCs w:val="22"/>
            <w:lang w:eastAsia="en-US"/>
          </w:rPr>
          <w:tab/>
        </w:r>
        <w:r w:rsidR="009762E8" w:rsidRPr="00504F0B">
          <w:rPr>
            <w:rStyle w:val="Hyperlink"/>
          </w:rPr>
          <w:t>Other RPC Broker APIs</w:t>
        </w:r>
        <w:r w:rsidR="009762E8">
          <w:rPr>
            <w:webHidden/>
          </w:rPr>
          <w:tab/>
        </w:r>
        <w:r w:rsidR="009762E8">
          <w:rPr>
            <w:webHidden/>
          </w:rPr>
          <w:fldChar w:fldCharType="begin"/>
        </w:r>
        <w:r w:rsidR="009762E8">
          <w:rPr>
            <w:webHidden/>
          </w:rPr>
          <w:instrText xml:space="preserve"> PAGEREF _Toc449509979 \h </w:instrText>
        </w:r>
        <w:r w:rsidR="009762E8">
          <w:rPr>
            <w:webHidden/>
          </w:rPr>
        </w:r>
        <w:r w:rsidR="009762E8">
          <w:rPr>
            <w:webHidden/>
          </w:rPr>
          <w:fldChar w:fldCharType="separate"/>
        </w:r>
        <w:r w:rsidR="009762E8">
          <w:rPr>
            <w:webHidden/>
          </w:rPr>
          <w:t>18</w:t>
        </w:r>
        <w:r w:rsidR="009762E8">
          <w:rPr>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80" w:history="1">
        <w:r w:rsidR="009762E8" w:rsidRPr="00504F0B">
          <w:rPr>
            <w:rStyle w:val="Hyperlink"/>
            <w:noProof/>
          </w:rPr>
          <w:t>4.1</w:t>
        </w:r>
        <w:r w:rsidR="009762E8">
          <w:rPr>
            <w:rFonts w:asciiTheme="minorHAnsi" w:eastAsiaTheme="minorEastAsia" w:hAnsiTheme="minorHAnsi" w:cstheme="minorBidi"/>
            <w:noProof/>
            <w:color w:val="auto"/>
            <w:szCs w:val="22"/>
            <w:lang w:eastAsia="en-US"/>
          </w:rPr>
          <w:tab/>
        </w:r>
        <w:r w:rsidR="009762E8" w:rsidRPr="00504F0B">
          <w:rPr>
            <w:rStyle w:val="Hyperlink"/>
            <w:noProof/>
          </w:rPr>
          <w:t>GetServerInfo Function</w:t>
        </w:r>
        <w:r w:rsidR="009762E8">
          <w:rPr>
            <w:noProof/>
            <w:webHidden/>
          </w:rPr>
          <w:tab/>
        </w:r>
        <w:r w:rsidR="009762E8">
          <w:rPr>
            <w:noProof/>
            <w:webHidden/>
          </w:rPr>
          <w:fldChar w:fldCharType="begin"/>
        </w:r>
        <w:r w:rsidR="009762E8">
          <w:rPr>
            <w:noProof/>
            <w:webHidden/>
          </w:rPr>
          <w:instrText xml:space="preserve"> PAGEREF _Toc449509980 \h </w:instrText>
        </w:r>
        <w:r w:rsidR="009762E8">
          <w:rPr>
            <w:noProof/>
            <w:webHidden/>
          </w:rPr>
        </w:r>
        <w:r w:rsidR="009762E8">
          <w:rPr>
            <w:noProof/>
            <w:webHidden/>
          </w:rPr>
          <w:fldChar w:fldCharType="separate"/>
        </w:r>
        <w:r w:rsidR="009762E8">
          <w:rPr>
            <w:noProof/>
            <w:webHidden/>
          </w:rPr>
          <w:t>18</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81" w:history="1">
        <w:r w:rsidR="009762E8" w:rsidRPr="00504F0B">
          <w:rPr>
            <w:rStyle w:val="Hyperlink"/>
            <w:noProof/>
          </w:rPr>
          <w:t>4.1.1</w:t>
        </w:r>
        <w:r w:rsidR="009762E8">
          <w:rPr>
            <w:rFonts w:asciiTheme="minorHAnsi" w:eastAsiaTheme="minorEastAsia" w:hAnsiTheme="minorHAnsi" w:cstheme="minorBidi"/>
            <w:noProof/>
            <w:color w:val="auto"/>
            <w:szCs w:val="22"/>
            <w:lang w:eastAsia="en-US"/>
          </w:rPr>
          <w:tab/>
        </w:r>
        <w:r w:rsidR="009762E8" w:rsidRPr="00504F0B">
          <w:rPr>
            <w:rStyle w:val="Hyperlink"/>
            <w:noProof/>
          </w:rPr>
          <w:t>Overview</w:t>
        </w:r>
        <w:r w:rsidR="009762E8">
          <w:rPr>
            <w:noProof/>
            <w:webHidden/>
          </w:rPr>
          <w:tab/>
        </w:r>
        <w:r w:rsidR="009762E8">
          <w:rPr>
            <w:noProof/>
            <w:webHidden/>
          </w:rPr>
          <w:fldChar w:fldCharType="begin"/>
        </w:r>
        <w:r w:rsidR="009762E8">
          <w:rPr>
            <w:noProof/>
            <w:webHidden/>
          </w:rPr>
          <w:instrText xml:space="preserve"> PAGEREF _Toc449509981 \h </w:instrText>
        </w:r>
        <w:r w:rsidR="009762E8">
          <w:rPr>
            <w:noProof/>
            <w:webHidden/>
          </w:rPr>
        </w:r>
        <w:r w:rsidR="009762E8">
          <w:rPr>
            <w:noProof/>
            <w:webHidden/>
          </w:rPr>
          <w:fldChar w:fldCharType="separate"/>
        </w:r>
        <w:r w:rsidR="009762E8">
          <w:rPr>
            <w:noProof/>
            <w:webHidden/>
          </w:rPr>
          <w:t>18</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82" w:history="1">
        <w:r w:rsidR="009762E8" w:rsidRPr="00504F0B">
          <w:rPr>
            <w:rStyle w:val="Hyperlink"/>
            <w:noProof/>
          </w:rPr>
          <w:t>4.1.2</w:t>
        </w:r>
        <w:r w:rsidR="009762E8">
          <w:rPr>
            <w:rFonts w:asciiTheme="minorHAnsi" w:eastAsiaTheme="minorEastAsia" w:hAnsiTheme="minorHAnsi" w:cstheme="minorBidi"/>
            <w:noProof/>
            <w:color w:val="auto"/>
            <w:szCs w:val="22"/>
            <w:lang w:eastAsia="en-US"/>
          </w:rPr>
          <w:tab/>
        </w:r>
        <w:r w:rsidR="009762E8" w:rsidRPr="00504F0B">
          <w:rPr>
            <w:rStyle w:val="Hyperlink"/>
            <w:noProof/>
          </w:rPr>
          <w:t>Syntax</w:t>
        </w:r>
        <w:r w:rsidR="009762E8">
          <w:rPr>
            <w:noProof/>
            <w:webHidden/>
          </w:rPr>
          <w:tab/>
        </w:r>
        <w:r w:rsidR="009762E8">
          <w:rPr>
            <w:noProof/>
            <w:webHidden/>
          </w:rPr>
          <w:fldChar w:fldCharType="begin"/>
        </w:r>
        <w:r w:rsidR="009762E8">
          <w:rPr>
            <w:noProof/>
            <w:webHidden/>
          </w:rPr>
          <w:instrText xml:space="preserve"> PAGEREF _Toc449509982 \h </w:instrText>
        </w:r>
        <w:r w:rsidR="009762E8">
          <w:rPr>
            <w:noProof/>
            <w:webHidden/>
          </w:rPr>
        </w:r>
        <w:r w:rsidR="009762E8">
          <w:rPr>
            <w:noProof/>
            <w:webHidden/>
          </w:rPr>
          <w:fldChar w:fldCharType="separate"/>
        </w:r>
        <w:r w:rsidR="009762E8">
          <w:rPr>
            <w:noProof/>
            <w:webHidden/>
          </w:rPr>
          <w:t>18</w:t>
        </w:r>
        <w:r w:rsidR="009762E8">
          <w:rPr>
            <w:noProof/>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83" w:history="1">
        <w:r w:rsidR="009762E8" w:rsidRPr="00504F0B">
          <w:rPr>
            <w:rStyle w:val="Hyperlink"/>
            <w:noProof/>
          </w:rPr>
          <w:t>4.2</w:t>
        </w:r>
        <w:r w:rsidR="009762E8">
          <w:rPr>
            <w:rFonts w:asciiTheme="minorHAnsi" w:eastAsiaTheme="minorEastAsia" w:hAnsiTheme="minorHAnsi" w:cstheme="minorBidi"/>
            <w:noProof/>
            <w:color w:val="auto"/>
            <w:szCs w:val="22"/>
            <w:lang w:eastAsia="en-US"/>
          </w:rPr>
          <w:tab/>
        </w:r>
        <w:r w:rsidR="009762E8" w:rsidRPr="00504F0B">
          <w:rPr>
            <w:rStyle w:val="Hyperlink"/>
            <w:noProof/>
          </w:rPr>
          <w:t>VistA Splash Screen Procedures</w:t>
        </w:r>
        <w:r w:rsidR="009762E8">
          <w:rPr>
            <w:noProof/>
            <w:webHidden/>
          </w:rPr>
          <w:tab/>
        </w:r>
        <w:r w:rsidR="009762E8">
          <w:rPr>
            <w:noProof/>
            <w:webHidden/>
          </w:rPr>
          <w:fldChar w:fldCharType="begin"/>
        </w:r>
        <w:r w:rsidR="009762E8">
          <w:rPr>
            <w:noProof/>
            <w:webHidden/>
          </w:rPr>
          <w:instrText xml:space="preserve"> PAGEREF _Toc449509983 \h </w:instrText>
        </w:r>
        <w:r w:rsidR="009762E8">
          <w:rPr>
            <w:noProof/>
            <w:webHidden/>
          </w:rPr>
        </w:r>
        <w:r w:rsidR="009762E8">
          <w:rPr>
            <w:noProof/>
            <w:webHidden/>
          </w:rPr>
          <w:fldChar w:fldCharType="separate"/>
        </w:r>
        <w:r w:rsidR="009762E8">
          <w:rPr>
            <w:noProof/>
            <w:webHidden/>
          </w:rPr>
          <w:t>19</w:t>
        </w:r>
        <w:r w:rsidR="009762E8">
          <w:rPr>
            <w:noProof/>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84" w:history="1">
        <w:r w:rsidR="009762E8" w:rsidRPr="00504F0B">
          <w:rPr>
            <w:rStyle w:val="Hyperlink"/>
            <w:noProof/>
          </w:rPr>
          <w:t>4.3</w:t>
        </w:r>
        <w:r w:rsidR="009762E8">
          <w:rPr>
            <w:rFonts w:asciiTheme="minorHAnsi" w:eastAsiaTheme="minorEastAsia" w:hAnsiTheme="minorHAnsi" w:cstheme="minorBidi"/>
            <w:noProof/>
            <w:color w:val="auto"/>
            <w:szCs w:val="22"/>
            <w:lang w:eastAsia="en-US"/>
          </w:rPr>
          <w:tab/>
        </w:r>
        <w:r w:rsidR="009762E8" w:rsidRPr="00504F0B">
          <w:rPr>
            <w:rStyle w:val="Hyperlink"/>
            <w:noProof/>
          </w:rPr>
          <w:t>XWB GET VARIABLE VALUE RPC</w:t>
        </w:r>
        <w:r w:rsidR="009762E8">
          <w:rPr>
            <w:noProof/>
            <w:webHidden/>
          </w:rPr>
          <w:tab/>
        </w:r>
        <w:r w:rsidR="009762E8">
          <w:rPr>
            <w:noProof/>
            <w:webHidden/>
          </w:rPr>
          <w:fldChar w:fldCharType="begin"/>
        </w:r>
        <w:r w:rsidR="009762E8">
          <w:rPr>
            <w:noProof/>
            <w:webHidden/>
          </w:rPr>
          <w:instrText xml:space="preserve"> PAGEREF _Toc449509984 \h </w:instrText>
        </w:r>
        <w:r w:rsidR="009762E8">
          <w:rPr>
            <w:noProof/>
            <w:webHidden/>
          </w:rPr>
        </w:r>
        <w:r w:rsidR="009762E8">
          <w:rPr>
            <w:noProof/>
            <w:webHidden/>
          </w:rPr>
          <w:fldChar w:fldCharType="separate"/>
        </w:r>
        <w:r w:rsidR="009762E8">
          <w:rPr>
            <w:noProof/>
            <w:webHidden/>
          </w:rPr>
          <w:t>20</w:t>
        </w:r>
        <w:r w:rsidR="009762E8">
          <w:rPr>
            <w:noProof/>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85" w:history="1">
        <w:r w:rsidR="009762E8" w:rsidRPr="00504F0B">
          <w:rPr>
            <w:rStyle w:val="Hyperlink"/>
            <w:noProof/>
          </w:rPr>
          <w:t>4.4</w:t>
        </w:r>
        <w:r w:rsidR="009762E8">
          <w:rPr>
            <w:rFonts w:asciiTheme="minorHAnsi" w:eastAsiaTheme="minorEastAsia" w:hAnsiTheme="minorHAnsi" w:cstheme="minorBidi"/>
            <w:noProof/>
            <w:color w:val="auto"/>
            <w:szCs w:val="22"/>
            <w:lang w:eastAsia="en-US"/>
          </w:rPr>
          <w:tab/>
        </w:r>
        <w:r w:rsidR="009762E8" w:rsidRPr="00504F0B">
          <w:rPr>
            <w:rStyle w:val="Hyperlink"/>
            <w:noProof/>
          </w:rPr>
          <w:t>M Emulation Functions</w:t>
        </w:r>
        <w:r w:rsidR="009762E8">
          <w:rPr>
            <w:noProof/>
            <w:webHidden/>
          </w:rPr>
          <w:tab/>
        </w:r>
        <w:r w:rsidR="009762E8">
          <w:rPr>
            <w:noProof/>
            <w:webHidden/>
          </w:rPr>
          <w:fldChar w:fldCharType="begin"/>
        </w:r>
        <w:r w:rsidR="009762E8">
          <w:rPr>
            <w:noProof/>
            <w:webHidden/>
          </w:rPr>
          <w:instrText xml:space="preserve"> PAGEREF _Toc449509985 \h </w:instrText>
        </w:r>
        <w:r w:rsidR="009762E8">
          <w:rPr>
            <w:noProof/>
            <w:webHidden/>
          </w:rPr>
        </w:r>
        <w:r w:rsidR="009762E8">
          <w:rPr>
            <w:noProof/>
            <w:webHidden/>
          </w:rPr>
          <w:fldChar w:fldCharType="separate"/>
        </w:r>
        <w:r w:rsidR="009762E8">
          <w:rPr>
            <w:noProof/>
            <w:webHidden/>
          </w:rPr>
          <w:t>20</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86" w:history="1">
        <w:r w:rsidR="009762E8" w:rsidRPr="00504F0B">
          <w:rPr>
            <w:rStyle w:val="Hyperlink"/>
            <w:noProof/>
          </w:rPr>
          <w:t>4.4.1</w:t>
        </w:r>
        <w:r w:rsidR="009762E8">
          <w:rPr>
            <w:rFonts w:asciiTheme="minorHAnsi" w:eastAsiaTheme="minorEastAsia" w:hAnsiTheme="minorHAnsi" w:cstheme="minorBidi"/>
            <w:noProof/>
            <w:color w:val="auto"/>
            <w:szCs w:val="22"/>
            <w:lang w:eastAsia="en-US"/>
          </w:rPr>
          <w:tab/>
        </w:r>
        <w:r w:rsidR="009762E8" w:rsidRPr="00504F0B">
          <w:rPr>
            <w:rStyle w:val="Hyperlink"/>
            <w:noProof/>
          </w:rPr>
          <w:t>Translate Function</w:t>
        </w:r>
        <w:r w:rsidR="009762E8">
          <w:rPr>
            <w:noProof/>
            <w:webHidden/>
          </w:rPr>
          <w:tab/>
        </w:r>
        <w:r w:rsidR="009762E8">
          <w:rPr>
            <w:noProof/>
            <w:webHidden/>
          </w:rPr>
          <w:fldChar w:fldCharType="begin"/>
        </w:r>
        <w:r w:rsidR="009762E8">
          <w:rPr>
            <w:noProof/>
            <w:webHidden/>
          </w:rPr>
          <w:instrText xml:space="preserve"> PAGEREF _Toc449509986 \h </w:instrText>
        </w:r>
        <w:r w:rsidR="009762E8">
          <w:rPr>
            <w:noProof/>
            <w:webHidden/>
          </w:rPr>
        </w:r>
        <w:r w:rsidR="009762E8">
          <w:rPr>
            <w:noProof/>
            <w:webHidden/>
          </w:rPr>
          <w:fldChar w:fldCharType="separate"/>
        </w:r>
        <w:r w:rsidR="009762E8">
          <w:rPr>
            <w:noProof/>
            <w:webHidden/>
          </w:rPr>
          <w:t>20</w:t>
        </w:r>
        <w:r w:rsidR="009762E8">
          <w:rPr>
            <w:noProof/>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87" w:history="1">
        <w:r w:rsidR="009762E8" w:rsidRPr="00504F0B">
          <w:rPr>
            <w:rStyle w:val="Hyperlink"/>
            <w:noProof/>
          </w:rPr>
          <w:t>4.5</w:t>
        </w:r>
        <w:r w:rsidR="009762E8">
          <w:rPr>
            <w:rFonts w:asciiTheme="minorHAnsi" w:eastAsiaTheme="minorEastAsia" w:hAnsiTheme="minorHAnsi" w:cstheme="minorBidi"/>
            <w:noProof/>
            <w:color w:val="auto"/>
            <w:szCs w:val="22"/>
            <w:lang w:eastAsia="en-US"/>
          </w:rPr>
          <w:tab/>
        </w:r>
        <w:r w:rsidR="009762E8" w:rsidRPr="00504F0B">
          <w:rPr>
            <w:rStyle w:val="Hyperlink"/>
            <w:noProof/>
          </w:rPr>
          <w:t>Encryption Functions</w:t>
        </w:r>
        <w:r w:rsidR="009762E8">
          <w:rPr>
            <w:noProof/>
            <w:webHidden/>
          </w:rPr>
          <w:tab/>
        </w:r>
        <w:r w:rsidR="009762E8">
          <w:rPr>
            <w:noProof/>
            <w:webHidden/>
          </w:rPr>
          <w:fldChar w:fldCharType="begin"/>
        </w:r>
        <w:r w:rsidR="009762E8">
          <w:rPr>
            <w:noProof/>
            <w:webHidden/>
          </w:rPr>
          <w:instrText xml:space="preserve"> PAGEREF _Toc449509987 \h </w:instrText>
        </w:r>
        <w:r w:rsidR="009762E8">
          <w:rPr>
            <w:noProof/>
            <w:webHidden/>
          </w:rPr>
        </w:r>
        <w:r w:rsidR="009762E8">
          <w:rPr>
            <w:noProof/>
            <w:webHidden/>
          </w:rPr>
          <w:fldChar w:fldCharType="separate"/>
        </w:r>
        <w:r w:rsidR="009762E8">
          <w:rPr>
            <w:noProof/>
            <w:webHidden/>
          </w:rPr>
          <w:t>20</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88" w:history="1">
        <w:r w:rsidR="009762E8" w:rsidRPr="00504F0B">
          <w:rPr>
            <w:rStyle w:val="Hyperlink"/>
            <w:noProof/>
          </w:rPr>
          <w:t>4.5.1</w:t>
        </w:r>
        <w:r w:rsidR="009762E8">
          <w:rPr>
            <w:rFonts w:asciiTheme="minorHAnsi" w:eastAsiaTheme="minorEastAsia" w:hAnsiTheme="minorHAnsi" w:cstheme="minorBidi"/>
            <w:noProof/>
            <w:color w:val="auto"/>
            <w:szCs w:val="22"/>
            <w:lang w:eastAsia="en-US"/>
          </w:rPr>
          <w:tab/>
        </w:r>
        <w:r w:rsidR="009762E8" w:rsidRPr="00504F0B">
          <w:rPr>
            <w:rStyle w:val="Hyperlink"/>
            <w:noProof/>
          </w:rPr>
          <w:t>In Delphi</w:t>
        </w:r>
        <w:r w:rsidR="009762E8">
          <w:rPr>
            <w:noProof/>
            <w:webHidden/>
          </w:rPr>
          <w:tab/>
        </w:r>
        <w:r w:rsidR="009762E8">
          <w:rPr>
            <w:noProof/>
            <w:webHidden/>
          </w:rPr>
          <w:fldChar w:fldCharType="begin"/>
        </w:r>
        <w:r w:rsidR="009762E8">
          <w:rPr>
            <w:noProof/>
            <w:webHidden/>
          </w:rPr>
          <w:instrText xml:space="preserve"> PAGEREF _Toc449509988 \h </w:instrText>
        </w:r>
        <w:r w:rsidR="009762E8">
          <w:rPr>
            <w:noProof/>
            <w:webHidden/>
          </w:rPr>
        </w:r>
        <w:r w:rsidR="009762E8">
          <w:rPr>
            <w:noProof/>
            <w:webHidden/>
          </w:rPr>
          <w:fldChar w:fldCharType="separate"/>
        </w:r>
        <w:r w:rsidR="009762E8">
          <w:rPr>
            <w:noProof/>
            <w:webHidden/>
          </w:rPr>
          <w:t>20</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89" w:history="1">
        <w:r w:rsidR="009762E8" w:rsidRPr="00504F0B">
          <w:rPr>
            <w:rStyle w:val="Hyperlink"/>
            <w:noProof/>
          </w:rPr>
          <w:t>4.5.2</w:t>
        </w:r>
        <w:r w:rsidR="009762E8">
          <w:rPr>
            <w:rFonts w:asciiTheme="minorHAnsi" w:eastAsiaTheme="minorEastAsia" w:hAnsiTheme="minorHAnsi" w:cstheme="minorBidi"/>
            <w:noProof/>
            <w:color w:val="auto"/>
            <w:szCs w:val="22"/>
            <w:lang w:eastAsia="en-US"/>
          </w:rPr>
          <w:tab/>
        </w:r>
        <w:r w:rsidR="009762E8" w:rsidRPr="00504F0B">
          <w:rPr>
            <w:rStyle w:val="Hyperlink"/>
            <w:noProof/>
          </w:rPr>
          <w:t>On the VistA M Server</w:t>
        </w:r>
        <w:r w:rsidR="009762E8">
          <w:rPr>
            <w:noProof/>
            <w:webHidden/>
          </w:rPr>
          <w:tab/>
        </w:r>
        <w:r w:rsidR="009762E8">
          <w:rPr>
            <w:noProof/>
            <w:webHidden/>
          </w:rPr>
          <w:fldChar w:fldCharType="begin"/>
        </w:r>
        <w:r w:rsidR="009762E8">
          <w:rPr>
            <w:noProof/>
            <w:webHidden/>
          </w:rPr>
          <w:instrText xml:space="preserve"> PAGEREF _Toc449509989 \h </w:instrText>
        </w:r>
        <w:r w:rsidR="009762E8">
          <w:rPr>
            <w:noProof/>
            <w:webHidden/>
          </w:rPr>
        </w:r>
        <w:r w:rsidR="009762E8">
          <w:rPr>
            <w:noProof/>
            <w:webHidden/>
          </w:rPr>
          <w:fldChar w:fldCharType="separate"/>
        </w:r>
        <w:r w:rsidR="009762E8">
          <w:rPr>
            <w:noProof/>
            <w:webHidden/>
          </w:rPr>
          <w:t>21</w:t>
        </w:r>
        <w:r w:rsidR="009762E8">
          <w:rPr>
            <w:noProof/>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90" w:history="1">
        <w:r w:rsidR="009762E8" w:rsidRPr="00504F0B">
          <w:rPr>
            <w:rStyle w:val="Hyperlink"/>
            <w:noProof/>
          </w:rPr>
          <w:t>4.6</w:t>
        </w:r>
        <w:r w:rsidR="009762E8">
          <w:rPr>
            <w:rFonts w:asciiTheme="minorHAnsi" w:eastAsiaTheme="minorEastAsia" w:hAnsiTheme="minorHAnsi" w:cstheme="minorBidi"/>
            <w:noProof/>
            <w:color w:val="auto"/>
            <w:szCs w:val="22"/>
            <w:lang w:eastAsia="en-US"/>
          </w:rPr>
          <w:tab/>
        </w:r>
        <w:r w:rsidR="009762E8" w:rsidRPr="00504F0B">
          <w:rPr>
            <w:rStyle w:val="Hyperlink"/>
            <w:noProof/>
          </w:rPr>
          <w:t>$$BROKER^XWBLIB</w:t>
        </w:r>
        <w:r w:rsidR="009762E8">
          <w:rPr>
            <w:noProof/>
            <w:webHidden/>
          </w:rPr>
          <w:tab/>
        </w:r>
        <w:r w:rsidR="009762E8">
          <w:rPr>
            <w:noProof/>
            <w:webHidden/>
          </w:rPr>
          <w:fldChar w:fldCharType="begin"/>
        </w:r>
        <w:r w:rsidR="009762E8">
          <w:rPr>
            <w:noProof/>
            <w:webHidden/>
          </w:rPr>
          <w:instrText xml:space="preserve"> PAGEREF _Toc449509990 \h </w:instrText>
        </w:r>
        <w:r w:rsidR="009762E8">
          <w:rPr>
            <w:noProof/>
            <w:webHidden/>
          </w:rPr>
        </w:r>
        <w:r w:rsidR="009762E8">
          <w:rPr>
            <w:noProof/>
            <w:webHidden/>
          </w:rPr>
          <w:fldChar w:fldCharType="separate"/>
        </w:r>
        <w:r w:rsidR="009762E8">
          <w:rPr>
            <w:noProof/>
            <w:webHidden/>
          </w:rPr>
          <w:t>21</w:t>
        </w:r>
        <w:r w:rsidR="009762E8">
          <w:rPr>
            <w:noProof/>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91" w:history="1">
        <w:r w:rsidR="009762E8" w:rsidRPr="00504F0B">
          <w:rPr>
            <w:rStyle w:val="Hyperlink"/>
            <w:noProof/>
          </w:rPr>
          <w:t>4.7</w:t>
        </w:r>
        <w:r w:rsidR="009762E8">
          <w:rPr>
            <w:rFonts w:asciiTheme="minorHAnsi" w:eastAsiaTheme="minorEastAsia" w:hAnsiTheme="minorHAnsi" w:cstheme="minorBidi"/>
            <w:noProof/>
            <w:color w:val="auto"/>
            <w:szCs w:val="22"/>
            <w:lang w:eastAsia="en-US"/>
          </w:rPr>
          <w:tab/>
        </w:r>
        <w:r w:rsidR="009762E8" w:rsidRPr="00504F0B">
          <w:rPr>
            <w:rStyle w:val="Hyperlink"/>
            <w:noProof/>
          </w:rPr>
          <w:t>$$RTRNFMT^XWBLIB</w:t>
        </w:r>
        <w:r w:rsidR="009762E8">
          <w:rPr>
            <w:noProof/>
            <w:webHidden/>
          </w:rPr>
          <w:tab/>
        </w:r>
        <w:r w:rsidR="009762E8">
          <w:rPr>
            <w:noProof/>
            <w:webHidden/>
          </w:rPr>
          <w:fldChar w:fldCharType="begin"/>
        </w:r>
        <w:r w:rsidR="009762E8">
          <w:rPr>
            <w:noProof/>
            <w:webHidden/>
          </w:rPr>
          <w:instrText xml:space="preserve"> PAGEREF _Toc449509991 \h </w:instrText>
        </w:r>
        <w:r w:rsidR="009762E8">
          <w:rPr>
            <w:noProof/>
            <w:webHidden/>
          </w:rPr>
        </w:r>
        <w:r w:rsidR="009762E8">
          <w:rPr>
            <w:noProof/>
            <w:webHidden/>
          </w:rPr>
          <w:fldChar w:fldCharType="separate"/>
        </w:r>
        <w:r w:rsidR="009762E8">
          <w:rPr>
            <w:noProof/>
            <w:webHidden/>
          </w:rPr>
          <w:t>21</w:t>
        </w:r>
        <w:r w:rsidR="009762E8">
          <w:rPr>
            <w:noProof/>
            <w:webHidden/>
          </w:rPr>
          <w:fldChar w:fldCharType="end"/>
        </w:r>
      </w:hyperlink>
    </w:p>
    <w:p w:rsidR="009762E8" w:rsidRDefault="00F74A78">
      <w:pPr>
        <w:pStyle w:val="TOC1"/>
        <w:rPr>
          <w:rFonts w:asciiTheme="minorHAnsi" w:eastAsiaTheme="minorEastAsia" w:hAnsiTheme="minorHAnsi" w:cstheme="minorBidi"/>
          <w:b w:val="0"/>
          <w:color w:val="auto"/>
          <w:szCs w:val="22"/>
          <w:lang w:eastAsia="en-US"/>
        </w:rPr>
      </w:pPr>
      <w:hyperlink w:anchor="_Toc449509992" w:history="1">
        <w:r w:rsidR="009762E8" w:rsidRPr="00504F0B">
          <w:rPr>
            <w:rStyle w:val="Hyperlink"/>
          </w:rPr>
          <w:t>5</w:t>
        </w:r>
        <w:r w:rsidR="009762E8">
          <w:rPr>
            <w:rFonts w:asciiTheme="minorHAnsi" w:eastAsiaTheme="minorEastAsia" w:hAnsiTheme="minorHAnsi" w:cstheme="minorBidi"/>
            <w:b w:val="0"/>
            <w:color w:val="auto"/>
            <w:szCs w:val="22"/>
            <w:lang w:eastAsia="en-US"/>
          </w:rPr>
          <w:tab/>
        </w:r>
        <w:r w:rsidR="009762E8" w:rsidRPr="00504F0B">
          <w:rPr>
            <w:rStyle w:val="Hyperlink"/>
          </w:rPr>
          <w:t>Debugging and Troubleshooting</w:t>
        </w:r>
        <w:r w:rsidR="009762E8">
          <w:rPr>
            <w:webHidden/>
          </w:rPr>
          <w:tab/>
        </w:r>
        <w:r w:rsidR="009762E8">
          <w:rPr>
            <w:webHidden/>
          </w:rPr>
          <w:fldChar w:fldCharType="begin"/>
        </w:r>
        <w:r w:rsidR="009762E8">
          <w:rPr>
            <w:webHidden/>
          </w:rPr>
          <w:instrText xml:space="preserve"> PAGEREF _Toc449509992 \h </w:instrText>
        </w:r>
        <w:r w:rsidR="009762E8">
          <w:rPr>
            <w:webHidden/>
          </w:rPr>
        </w:r>
        <w:r w:rsidR="009762E8">
          <w:rPr>
            <w:webHidden/>
          </w:rPr>
          <w:fldChar w:fldCharType="separate"/>
        </w:r>
        <w:r w:rsidR="009762E8">
          <w:rPr>
            <w:webHidden/>
          </w:rPr>
          <w:t>22</w:t>
        </w:r>
        <w:r w:rsidR="009762E8">
          <w:rPr>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93" w:history="1">
        <w:r w:rsidR="009762E8" w:rsidRPr="00504F0B">
          <w:rPr>
            <w:rStyle w:val="Hyperlink"/>
            <w:noProof/>
          </w:rPr>
          <w:t>5.1</w:t>
        </w:r>
        <w:r w:rsidR="009762E8">
          <w:rPr>
            <w:rFonts w:asciiTheme="minorHAnsi" w:eastAsiaTheme="minorEastAsia" w:hAnsiTheme="minorHAnsi" w:cstheme="minorBidi"/>
            <w:noProof/>
            <w:color w:val="auto"/>
            <w:szCs w:val="22"/>
            <w:lang w:eastAsia="en-US"/>
          </w:rPr>
          <w:tab/>
        </w:r>
        <w:r w:rsidR="009762E8" w:rsidRPr="00504F0B">
          <w:rPr>
            <w:rStyle w:val="Hyperlink"/>
            <w:noProof/>
          </w:rPr>
          <w:t>How to Debug Your Client Application</w:t>
        </w:r>
        <w:r w:rsidR="009762E8">
          <w:rPr>
            <w:noProof/>
            <w:webHidden/>
          </w:rPr>
          <w:tab/>
        </w:r>
        <w:r w:rsidR="009762E8">
          <w:rPr>
            <w:noProof/>
            <w:webHidden/>
          </w:rPr>
          <w:fldChar w:fldCharType="begin"/>
        </w:r>
        <w:r w:rsidR="009762E8">
          <w:rPr>
            <w:noProof/>
            <w:webHidden/>
          </w:rPr>
          <w:instrText xml:space="preserve"> PAGEREF _Toc449509993 \h </w:instrText>
        </w:r>
        <w:r w:rsidR="009762E8">
          <w:rPr>
            <w:noProof/>
            <w:webHidden/>
          </w:rPr>
        </w:r>
        <w:r w:rsidR="009762E8">
          <w:rPr>
            <w:noProof/>
            <w:webHidden/>
          </w:rPr>
          <w:fldChar w:fldCharType="separate"/>
        </w:r>
        <w:r w:rsidR="009762E8">
          <w:rPr>
            <w:noProof/>
            <w:webHidden/>
          </w:rPr>
          <w:t>22</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94" w:history="1">
        <w:r w:rsidR="009762E8" w:rsidRPr="00504F0B">
          <w:rPr>
            <w:rStyle w:val="Hyperlink"/>
            <w:noProof/>
          </w:rPr>
          <w:t>5.1.1</w:t>
        </w:r>
        <w:r w:rsidR="009762E8">
          <w:rPr>
            <w:rFonts w:asciiTheme="minorHAnsi" w:eastAsiaTheme="minorEastAsia" w:hAnsiTheme="minorHAnsi" w:cstheme="minorBidi"/>
            <w:noProof/>
            <w:color w:val="auto"/>
            <w:szCs w:val="22"/>
            <w:lang w:eastAsia="en-US"/>
          </w:rPr>
          <w:tab/>
        </w:r>
        <w:r w:rsidR="009762E8" w:rsidRPr="00504F0B">
          <w:rPr>
            <w:rStyle w:val="Hyperlink"/>
            <w:noProof/>
          </w:rPr>
          <w:t>RPC Error Trapping</w:t>
        </w:r>
        <w:r w:rsidR="009762E8">
          <w:rPr>
            <w:noProof/>
            <w:webHidden/>
          </w:rPr>
          <w:tab/>
        </w:r>
        <w:r w:rsidR="009762E8">
          <w:rPr>
            <w:noProof/>
            <w:webHidden/>
          </w:rPr>
          <w:fldChar w:fldCharType="begin"/>
        </w:r>
        <w:r w:rsidR="009762E8">
          <w:rPr>
            <w:noProof/>
            <w:webHidden/>
          </w:rPr>
          <w:instrText xml:space="preserve"> PAGEREF _Toc449509994 \h </w:instrText>
        </w:r>
        <w:r w:rsidR="009762E8">
          <w:rPr>
            <w:noProof/>
            <w:webHidden/>
          </w:rPr>
        </w:r>
        <w:r w:rsidR="009762E8">
          <w:rPr>
            <w:noProof/>
            <w:webHidden/>
          </w:rPr>
          <w:fldChar w:fldCharType="separate"/>
        </w:r>
        <w:r w:rsidR="009762E8">
          <w:rPr>
            <w:noProof/>
            <w:webHidden/>
          </w:rPr>
          <w:t>22</w:t>
        </w:r>
        <w:r w:rsidR="009762E8">
          <w:rPr>
            <w:noProof/>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09995" w:history="1">
        <w:r w:rsidR="009762E8" w:rsidRPr="00504F0B">
          <w:rPr>
            <w:rStyle w:val="Hyperlink"/>
            <w:noProof/>
          </w:rPr>
          <w:t>5.2</w:t>
        </w:r>
        <w:r w:rsidR="009762E8">
          <w:rPr>
            <w:rFonts w:asciiTheme="minorHAnsi" w:eastAsiaTheme="minorEastAsia" w:hAnsiTheme="minorHAnsi" w:cstheme="minorBidi"/>
            <w:noProof/>
            <w:color w:val="auto"/>
            <w:szCs w:val="22"/>
            <w:lang w:eastAsia="en-US"/>
          </w:rPr>
          <w:tab/>
        </w:r>
        <w:r w:rsidR="009762E8" w:rsidRPr="00504F0B">
          <w:rPr>
            <w:rStyle w:val="Hyperlink"/>
            <w:noProof/>
          </w:rPr>
          <w:t>Troubleshooting Connections</w:t>
        </w:r>
        <w:r w:rsidR="009762E8">
          <w:rPr>
            <w:noProof/>
            <w:webHidden/>
          </w:rPr>
          <w:tab/>
        </w:r>
        <w:r w:rsidR="009762E8">
          <w:rPr>
            <w:noProof/>
            <w:webHidden/>
          </w:rPr>
          <w:fldChar w:fldCharType="begin"/>
        </w:r>
        <w:r w:rsidR="009762E8">
          <w:rPr>
            <w:noProof/>
            <w:webHidden/>
          </w:rPr>
          <w:instrText xml:space="preserve"> PAGEREF _Toc449509995 \h </w:instrText>
        </w:r>
        <w:r w:rsidR="009762E8">
          <w:rPr>
            <w:noProof/>
            <w:webHidden/>
          </w:rPr>
        </w:r>
        <w:r w:rsidR="009762E8">
          <w:rPr>
            <w:noProof/>
            <w:webHidden/>
          </w:rPr>
          <w:fldChar w:fldCharType="separate"/>
        </w:r>
        <w:r w:rsidR="009762E8">
          <w:rPr>
            <w:noProof/>
            <w:webHidden/>
          </w:rPr>
          <w:t>22</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96" w:history="1">
        <w:r w:rsidR="009762E8" w:rsidRPr="00504F0B">
          <w:rPr>
            <w:rStyle w:val="Hyperlink"/>
            <w:noProof/>
          </w:rPr>
          <w:t>5.2.1</w:t>
        </w:r>
        <w:r w:rsidR="009762E8">
          <w:rPr>
            <w:rFonts w:asciiTheme="minorHAnsi" w:eastAsiaTheme="minorEastAsia" w:hAnsiTheme="minorHAnsi" w:cstheme="minorBidi"/>
            <w:noProof/>
            <w:color w:val="auto"/>
            <w:szCs w:val="22"/>
            <w:lang w:eastAsia="en-US"/>
          </w:rPr>
          <w:tab/>
        </w:r>
        <w:r w:rsidR="009762E8" w:rsidRPr="00504F0B">
          <w:rPr>
            <w:rStyle w:val="Hyperlink"/>
            <w:noProof/>
          </w:rPr>
          <w:t>Identifying the Listener Process on the Server</w:t>
        </w:r>
        <w:r w:rsidR="009762E8">
          <w:rPr>
            <w:noProof/>
            <w:webHidden/>
          </w:rPr>
          <w:tab/>
        </w:r>
        <w:r w:rsidR="009762E8">
          <w:rPr>
            <w:noProof/>
            <w:webHidden/>
          </w:rPr>
          <w:fldChar w:fldCharType="begin"/>
        </w:r>
        <w:r w:rsidR="009762E8">
          <w:rPr>
            <w:noProof/>
            <w:webHidden/>
          </w:rPr>
          <w:instrText xml:space="preserve"> PAGEREF _Toc449509996 \h </w:instrText>
        </w:r>
        <w:r w:rsidR="009762E8">
          <w:rPr>
            <w:noProof/>
            <w:webHidden/>
          </w:rPr>
        </w:r>
        <w:r w:rsidR="009762E8">
          <w:rPr>
            <w:noProof/>
            <w:webHidden/>
          </w:rPr>
          <w:fldChar w:fldCharType="separate"/>
        </w:r>
        <w:r w:rsidR="009762E8">
          <w:rPr>
            <w:noProof/>
            <w:webHidden/>
          </w:rPr>
          <w:t>22</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97" w:history="1">
        <w:r w:rsidR="009762E8" w:rsidRPr="00504F0B">
          <w:rPr>
            <w:rStyle w:val="Hyperlink"/>
            <w:noProof/>
          </w:rPr>
          <w:t>5.2.2</w:t>
        </w:r>
        <w:r w:rsidR="009762E8">
          <w:rPr>
            <w:rFonts w:asciiTheme="minorHAnsi" w:eastAsiaTheme="minorEastAsia" w:hAnsiTheme="minorHAnsi" w:cstheme="minorBidi"/>
            <w:noProof/>
            <w:color w:val="auto"/>
            <w:szCs w:val="22"/>
            <w:lang w:eastAsia="en-US"/>
          </w:rPr>
          <w:tab/>
        </w:r>
        <w:r w:rsidR="009762E8" w:rsidRPr="00504F0B">
          <w:rPr>
            <w:rStyle w:val="Hyperlink"/>
            <w:noProof/>
          </w:rPr>
          <w:t>Identifying the Handler Process on the Server</w:t>
        </w:r>
        <w:r w:rsidR="009762E8">
          <w:rPr>
            <w:noProof/>
            <w:webHidden/>
          </w:rPr>
          <w:tab/>
        </w:r>
        <w:r w:rsidR="009762E8">
          <w:rPr>
            <w:noProof/>
            <w:webHidden/>
          </w:rPr>
          <w:fldChar w:fldCharType="begin"/>
        </w:r>
        <w:r w:rsidR="009762E8">
          <w:rPr>
            <w:noProof/>
            <w:webHidden/>
          </w:rPr>
          <w:instrText xml:space="preserve"> PAGEREF _Toc449509997 \h </w:instrText>
        </w:r>
        <w:r w:rsidR="009762E8">
          <w:rPr>
            <w:noProof/>
            <w:webHidden/>
          </w:rPr>
        </w:r>
        <w:r w:rsidR="009762E8">
          <w:rPr>
            <w:noProof/>
            <w:webHidden/>
          </w:rPr>
          <w:fldChar w:fldCharType="separate"/>
        </w:r>
        <w:r w:rsidR="009762E8">
          <w:rPr>
            <w:noProof/>
            <w:webHidden/>
          </w:rPr>
          <w:t>22</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09998" w:history="1">
        <w:r w:rsidR="009762E8" w:rsidRPr="00504F0B">
          <w:rPr>
            <w:rStyle w:val="Hyperlink"/>
            <w:noProof/>
          </w:rPr>
          <w:t>5.2.3</w:t>
        </w:r>
        <w:r w:rsidR="009762E8">
          <w:rPr>
            <w:rFonts w:asciiTheme="minorHAnsi" w:eastAsiaTheme="minorEastAsia" w:hAnsiTheme="minorHAnsi" w:cstheme="minorBidi"/>
            <w:noProof/>
            <w:color w:val="auto"/>
            <w:szCs w:val="22"/>
            <w:lang w:eastAsia="en-US"/>
          </w:rPr>
          <w:tab/>
        </w:r>
        <w:r w:rsidR="009762E8" w:rsidRPr="00504F0B">
          <w:rPr>
            <w:rStyle w:val="Hyperlink"/>
            <w:noProof/>
          </w:rPr>
          <w:t>Testing Your RPC Broker Connection</w:t>
        </w:r>
        <w:r w:rsidR="009762E8">
          <w:rPr>
            <w:noProof/>
            <w:webHidden/>
          </w:rPr>
          <w:tab/>
        </w:r>
        <w:r w:rsidR="009762E8">
          <w:rPr>
            <w:noProof/>
            <w:webHidden/>
          </w:rPr>
          <w:fldChar w:fldCharType="begin"/>
        </w:r>
        <w:r w:rsidR="009762E8">
          <w:rPr>
            <w:noProof/>
            <w:webHidden/>
          </w:rPr>
          <w:instrText xml:space="preserve"> PAGEREF _Toc449509998 \h </w:instrText>
        </w:r>
        <w:r w:rsidR="009762E8">
          <w:rPr>
            <w:noProof/>
            <w:webHidden/>
          </w:rPr>
        </w:r>
        <w:r w:rsidR="009762E8">
          <w:rPr>
            <w:noProof/>
            <w:webHidden/>
          </w:rPr>
          <w:fldChar w:fldCharType="separate"/>
        </w:r>
        <w:r w:rsidR="009762E8">
          <w:rPr>
            <w:noProof/>
            <w:webHidden/>
          </w:rPr>
          <w:t>22</w:t>
        </w:r>
        <w:r w:rsidR="009762E8">
          <w:rPr>
            <w:noProof/>
            <w:webHidden/>
          </w:rPr>
          <w:fldChar w:fldCharType="end"/>
        </w:r>
      </w:hyperlink>
    </w:p>
    <w:p w:rsidR="009762E8" w:rsidRDefault="00F74A78">
      <w:pPr>
        <w:pStyle w:val="TOC1"/>
        <w:rPr>
          <w:rFonts w:asciiTheme="minorHAnsi" w:eastAsiaTheme="minorEastAsia" w:hAnsiTheme="minorHAnsi" w:cstheme="minorBidi"/>
          <w:b w:val="0"/>
          <w:color w:val="auto"/>
          <w:szCs w:val="22"/>
          <w:lang w:eastAsia="en-US"/>
        </w:rPr>
      </w:pPr>
      <w:hyperlink w:anchor="_Toc449509999" w:history="1">
        <w:r w:rsidR="009762E8" w:rsidRPr="00504F0B">
          <w:rPr>
            <w:rStyle w:val="Hyperlink"/>
          </w:rPr>
          <w:t>6</w:t>
        </w:r>
        <w:r w:rsidR="009762E8">
          <w:rPr>
            <w:rFonts w:asciiTheme="minorHAnsi" w:eastAsiaTheme="minorEastAsia" w:hAnsiTheme="minorHAnsi" w:cstheme="minorBidi"/>
            <w:b w:val="0"/>
            <w:color w:val="auto"/>
            <w:szCs w:val="22"/>
            <w:lang w:eastAsia="en-US"/>
          </w:rPr>
          <w:tab/>
        </w:r>
        <w:r w:rsidR="009762E8" w:rsidRPr="00504F0B">
          <w:rPr>
            <w:rStyle w:val="Hyperlink"/>
          </w:rPr>
          <w:t>RPC Broker and Delphi</w:t>
        </w:r>
        <w:r w:rsidR="009762E8">
          <w:rPr>
            <w:webHidden/>
          </w:rPr>
          <w:tab/>
        </w:r>
        <w:r w:rsidR="009762E8">
          <w:rPr>
            <w:webHidden/>
          </w:rPr>
          <w:fldChar w:fldCharType="begin"/>
        </w:r>
        <w:r w:rsidR="009762E8">
          <w:rPr>
            <w:webHidden/>
          </w:rPr>
          <w:instrText xml:space="preserve"> PAGEREF _Toc449509999 \h </w:instrText>
        </w:r>
        <w:r w:rsidR="009762E8">
          <w:rPr>
            <w:webHidden/>
          </w:rPr>
        </w:r>
        <w:r w:rsidR="009762E8">
          <w:rPr>
            <w:webHidden/>
          </w:rPr>
          <w:fldChar w:fldCharType="separate"/>
        </w:r>
        <w:r w:rsidR="009762E8">
          <w:rPr>
            <w:webHidden/>
          </w:rPr>
          <w:t>23</w:t>
        </w:r>
        <w:r w:rsidR="009762E8">
          <w:rPr>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10000" w:history="1">
        <w:r w:rsidR="009762E8" w:rsidRPr="00504F0B">
          <w:rPr>
            <w:rStyle w:val="Hyperlink"/>
            <w:noProof/>
          </w:rPr>
          <w:t>6.1</w:t>
        </w:r>
        <w:r w:rsidR="009762E8">
          <w:rPr>
            <w:rFonts w:asciiTheme="minorHAnsi" w:eastAsiaTheme="minorEastAsia" w:hAnsiTheme="minorHAnsi" w:cstheme="minorBidi"/>
            <w:noProof/>
            <w:color w:val="auto"/>
            <w:szCs w:val="22"/>
            <w:lang w:eastAsia="en-US"/>
          </w:rPr>
          <w:tab/>
        </w:r>
        <w:r w:rsidR="009762E8" w:rsidRPr="00504F0B">
          <w:rPr>
            <w:rStyle w:val="Hyperlink"/>
            <w:noProof/>
          </w:rPr>
          <w:t>Delphi XE4, XE5, XE6, and XE7 Packages</w:t>
        </w:r>
        <w:r w:rsidR="009762E8">
          <w:rPr>
            <w:noProof/>
            <w:webHidden/>
          </w:rPr>
          <w:tab/>
        </w:r>
        <w:r w:rsidR="009762E8">
          <w:rPr>
            <w:noProof/>
            <w:webHidden/>
          </w:rPr>
          <w:fldChar w:fldCharType="begin"/>
        </w:r>
        <w:r w:rsidR="009762E8">
          <w:rPr>
            <w:noProof/>
            <w:webHidden/>
          </w:rPr>
          <w:instrText xml:space="preserve"> PAGEREF _Toc449510000 \h </w:instrText>
        </w:r>
        <w:r w:rsidR="009762E8">
          <w:rPr>
            <w:noProof/>
            <w:webHidden/>
          </w:rPr>
        </w:r>
        <w:r w:rsidR="009762E8">
          <w:rPr>
            <w:noProof/>
            <w:webHidden/>
          </w:rPr>
          <w:fldChar w:fldCharType="separate"/>
        </w:r>
        <w:r w:rsidR="009762E8">
          <w:rPr>
            <w:noProof/>
            <w:webHidden/>
          </w:rPr>
          <w:t>23</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10001" w:history="1">
        <w:r w:rsidR="009762E8" w:rsidRPr="00504F0B">
          <w:rPr>
            <w:rStyle w:val="Hyperlink"/>
            <w:noProof/>
          </w:rPr>
          <w:t>6.1.1</w:t>
        </w:r>
        <w:r w:rsidR="009762E8">
          <w:rPr>
            <w:rFonts w:asciiTheme="minorHAnsi" w:eastAsiaTheme="minorEastAsia" w:hAnsiTheme="minorHAnsi" w:cstheme="minorBidi"/>
            <w:noProof/>
            <w:color w:val="auto"/>
            <w:szCs w:val="22"/>
            <w:lang w:eastAsia="en-US"/>
          </w:rPr>
          <w:tab/>
        </w:r>
        <w:r w:rsidR="009762E8" w:rsidRPr="00504F0B">
          <w:rPr>
            <w:rStyle w:val="Hyperlink"/>
            <w:noProof/>
          </w:rPr>
          <w:t xml:space="preserve">Delphi </w:t>
        </w:r>
        <w:r w:rsidR="009762E8" w:rsidRPr="00504F0B">
          <w:rPr>
            <w:rStyle w:val="Hyperlink"/>
            <w:i/>
            <w:noProof/>
          </w:rPr>
          <w:t>Starter</w:t>
        </w:r>
        <w:r w:rsidR="009762E8" w:rsidRPr="00504F0B">
          <w:rPr>
            <w:rStyle w:val="Hyperlink"/>
            <w:noProof/>
          </w:rPr>
          <w:t xml:space="preserve"> Edition—</w:t>
        </w:r>
        <w:r w:rsidR="009762E8" w:rsidRPr="00504F0B">
          <w:rPr>
            <w:rStyle w:val="Hyperlink"/>
            <w:i/>
            <w:iCs/>
            <w:noProof/>
          </w:rPr>
          <w:t>Not</w:t>
        </w:r>
        <w:r w:rsidR="009762E8" w:rsidRPr="00504F0B">
          <w:rPr>
            <w:rStyle w:val="Hyperlink"/>
            <w:noProof/>
          </w:rPr>
          <w:t xml:space="preserve"> Recommended for BDK Development</w:t>
        </w:r>
        <w:r w:rsidR="009762E8">
          <w:rPr>
            <w:noProof/>
            <w:webHidden/>
          </w:rPr>
          <w:tab/>
        </w:r>
        <w:r w:rsidR="009762E8">
          <w:rPr>
            <w:noProof/>
            <w:webHidden/>
          </w:rPr>
          <w:fldChar w:fldCharType="begin"/>
        </w:r>
        <w:r w:rsidR="009762E8">
          <w:rPr>
            <w:noProof/>
            <w:webHidden/>
          </w:rPr>
          <w:instrText xml:space="preserve"> PAGEREF _Toc449510001 \h </w:instrText>
        </w:r>
        <w:r w:rsidR="009762E8">
          <w:rPr>
            <w:noProof/>
            <w:webHidden/>
          </w:rPr>
        </w:r>
        <w:r w:rsidR="009762E8">
          <w:rPr>
            <w:noProof/>
            <w:webHidden/>
          </w:rPr>
          <w:fldChar w:fldCharType="separate"/>
        </w:r>
        <w:r w:rsidR="009762E8">
          <w:rPr>
            <w:noProof/>
            <w:webHidden/>
          </w:rPr>
          <w:t>23</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10002" w:history="1">
        <w:r w:rsidR="009762E8" w:rsidRPr="00504F0B">
          <w:rPr>
            <w:rStyle w:val="Hyperlink"/>
            <w:noProof/>
          </w:rPr>
          <w:t>6.1.2</w:t>
        </w:r>
        <w:r w:rsidR="009762E8">
          <w:rPr>
            <w:rFonts w:asciiTheme="minorHAnsi" w:eastAsiaTheme="minorEastAsia" w:hAnsiTheme="minorHAnsi" w:cstheme="minorBidi"/>
            <w:noProof/>
            <w:color w:val="auto"/>
            <w:szCs w:val="22"/>
            <w:lang w:eastAsia="en-US"/>
          </w:rPr>
          <w:tab/>
        </w:r>
        <w:r w:rsidR="009762E8" w:rsidRPr="00504F0B">
          <w:rPr>
            <w:rStyle w:val="Hyperlink"/>
            <w:noProof/>
          </w:rPr>
          <w:t>XWB_RXE</w:t>
        </w:r>
        <w:r w:rsidR="009762E8" w:rsidRPr="00504F0B">
          <w:rPr>
            <w:rStyle w:val="Hyperlink"/>
            <w:i/>
            <w:noProof/>
          </w:rPr>
          <w:t>#</w:t>
        </w:r>
        <w:r w:rsidR="009762E8" w:rsidRPr="00504F0B">
          <w:rPr>
            <w:rStyle w:val="Hyperlink"/>
            <w:noProof/>
          </w:rPr>
          <w:t>.bpl File</w:t>
        </w:r>
        <w:r w:rsidR="009762E8">
          <w:rPr>
            <w:noProof/>
            <w:webHidden/>
          </w:rPr>
          <w:tab/>
        </w:r>
        <w:r w:rsidR="009762E8">
          <w:rPr>
            <w:noProof/>
            <w:webHidden/>
          </w:rPr>
          <w:fldChar w:fldCharType="begin"/>
        </w:r>
        <w:r w:rsidR="009762E8">
          <w:rPr>
            <w:noProof/>
            <w:webHidden/>
          </w:rPr>
          <w:instrText xml:space="preserve"> PAGEREF _Toc449510002 \h </w:instrText>
        </w:r>
        <w:r w:rsidR="009762E8">
          <w:rPr>
            <w:noProof/>
            <w:webHidden/>
          </w:rPr>
        </w:r>
        <w:r w:rsidR="009762E8">
          <w:rPr>
            <w:noProof/>
            <w:webHidden/>
          </w:rPr>
          <w:fldChar w:fldCharType="separate"/>
        </w:r>
        <w:r w:rsidR="009762E8">
          <w:rPr>
            <w:noProof/>
            <w:webHidden/>
          </w:rPr>
          <w:t>24</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10003" w:history="1">
        <w:r w:rsidR="009762E8" w:rsidRPr="00504F0B">
          <w:rPr>
            <w:rStyle w:val="Hyperlink"/>
            <w:noProof/>
          </w:rPr>
          <w:t>6.1.3</w:t>
        </w:r>
        <w:r w:rsidR="009762E8">
          <w:rPr>
            <w:rFonts w:asciiTheme="minorHAnsi" w:eastAsiaTheme="minorEastAsia" w:hAnsiTheme="minorHAnsi" w:cstheme="minorBidi"/>
            <w:noProof/>
            <w:color w:val="auto"/>
            <w:szCs w:val="22"/>
            <w:lang w:eastAsia="en-US"/>
          </w:rPr>
          <w:tab/>
        </w:r>
        <w:r w:rsidR="009762E8" w:rsidRPr="00504F0B">
          <w:rPr>
            <w:rStyle w:val="Hyperlink"/>
            <w:noProof/>
          </w:rPr>
          <w:t>XWB_DXE</w:t>
        </w:r>
        <w:r w:rsidR="009762E8" w:rsidRPr="00504F0B">
          <w:rPr>
            <w:rStyle w:val="Hyperlink"/>
            <w:i/>
            <w:noProof/>
          </w:rPr>
          <w:t>#</w:t>
        </w:r>
        <w:r w:rsidR="009762E8" w:rsidRPr="00504F0B">
          <w:rPr>
            <w:rStyle w:val="Hyperlink"/>
            <w:noProof/>
          </w:rPr>
          <w:t>.bpl File</w:t>
        </w:r>
        <w:r w:rsidR="009762E8">
          <w:rPr>
            <w:noProof/>
            <w:webHidden/>
          </w:rPr>
          <w:tab/>
        </w:r>
        <w:r w:rsidR="009762E8">
          <w:rPr>
            <w:noProof/>
            <w:webHidden/>
          </w:rPr>
          <w:fldChar w:fldCharType="begin"/>
        </w:r>
        <w:r w:rsidR="009762E8">
          <w:rPr>
            <w:noProof/>
            <w:webHidden/>
          </w:rPr>
          <w:instrText xml:space="preserve"> PAGEREF _Toc449510003 \h </w:instrText>
        </w:r>
        <w:r w:rsidR="009762E8">
          <w:rPr>
            <w:noProof/>
            <w:webHidden/>
          </w:rPr>
        </w:r>
        <w:r w:rsidR="009762E8">
          <w:rPr>
            <w:noProof/>
            <w:webHidden/>
          </w:rPr>
          <w:fldChar w:fldCharType="separate"/>
        </w:r>
        <w:r w:rsidR="009762E8">
          <w:rPr>
            <w:noProof/>
            <w:webHidden/>
          </w:rPr>
          <w:t>24</w:t>
        </w:r>
        <w:r w:rsidR="009762E8">
          <w:rPr>
            <w:noProof/>
            <w:webHidden/>
          </w:rPr>
          <w:fldChar w:fldCharType="end"/>
        </w:r>
      </w:hyperlink>
    </w:p>
    <w:p w:rsidR="009762E8" w:rsidRDefault="00F74A78">
      <w:pPr>
        <w:pStyle w:val="TOC1"/>
        <w:rPr>
          <w:rFonts w:asciiTheme="minorHAnsi" w:eastAsiaTheme="minorEastAsia" w:hAnsiTheme="minorHAnsi" w:cstheme="minorBidi"/>
          <w:b w:val="0"/>
          <w:color w:val="auto"/>
          <w:szCs w:val="22"/>
          <w:lang w:eastAsia="en-US"/>
        </w:rPr>
      </w:pPr>
      <w:hyperlink w:anchor="_Toc449510004" w:history="1">
        <w:r w:rsidR="009762E8" w:rsidRPr="00504F0B">
          <w:rPr>
            <w:rStyle w:val="Hyperlink"/>
          </w:rPr>
          <w:t>7</w:t>
        </w:r>
        <w:r w:rsidR="009762E8">
          <w:rPr>
            <w:rFonts w:asciiTheme="minorHAnsi" w:eastAsiaTheme="minorEastAsia" w:hAnsiTheme="minorHAnsi" w:cstheme="minorBidi"/>
            <w:b w:val="0"/>
            <w:color w:val="auto"/>
            <w:szCs w:val="22"/>
            <w:lang w:eastAsia="en-US"/>
          </w:rPr>
          <w:tab/>
        </w:r>
        <w:r w:rsidR="009762E8" w:rsidRPr="00504F0B">
          <w:rPr>
            <w:rStyle w:val="Hyperlink"/>
          </w:rPr>
          <w:t>RPC Broker Dynamic Link Library (DLL)</w:t>
        </w:r>
        <w:r w:rsidR="009762E8">
          <w:rPr>
            <w:webHidden/>
          </w:rPr>
          <w:tab/>
        </w:r>
        <w:r w:rsidR="009762E8">
          <w:rPr>
            <w:webHidden/>
          </w:rPr>
          <w:fldChar w:fldCharType="begin"/>
        </w:r>
        <w:r w:rsidR="009762E8">
          <w:rPr>
            <w:webHidden/>
          </w:rPr>
          <w:instrText xml:space="preserve"> PAGEREF _Toc449510004 \h </w:instrText>
        </w:r>
        <w:r w:rsidR="009762E8">
          <w:rPr>
            <w:webHidden/>
          </w:rPr>
        </w:r>
        <w:r w:rsidR="009762E8">
          <w:rPr>
            <w:webHidden/>
          </w:rPr>
          <w:fldChar w:fldCharType="separate"/>
        </w:r>
        <w:r w:rsidR="009762E8">
          <w:rPr>
            <w:webHidden/>
          </w:rPr>
          <w:t>25</w:t>
        </w:r>
        <w:r w:rsidR="009762E8">
          <w:rPr>
            <w:webHidden/>
          </w:rPr>
          <w:fldChar w:fldCharType="end"/>
        </w:r>
      </w:hyperlink>
    </w:p>
    <w:p w:rsidR="009762E8" w:rsidRDefault="00F74A78">
      <w:pPr>
        <w:pStyle w:val="TOC2"/>
        <w:rPr>
          <w:rFonts w:asciiTheme="minorHAnsi" w:eastAsiaTheme="minorEastAsia" w:hAnsiTheme="minorHAnsi" w:cstheme="minorBidi"/>
          <w:noProof/>
          <w:color w:val="auto"/>
          <w:szCs w:val="22"/>
          <w:lang w:eastAsia="en-US"/>
        </w:rPr>
      </w:pPr>
      <w:hyperlink w:anchor="_Toc449510005" w:history="1">
        <w:r w:rsidR="009762E8" w:rsidRPr="00504F0B">
          <w:rPr>
            <w:rStyle w:val="Hyperlink"/>
            <w:noProof/>
          </w:rPr>
          <w:t>7.1</w:t>
        </w:r>
        <w:r w:rsidR="009762E8">
          <w:rPr>
            <w:rFonts w:asciiTheme="minorHAnsi" w:eastAsiaTheme="minorEastAsia" w:hAnsiTheme="minorHAnsi" w:cstheme="minorBidi"/>
            <w:noProof/>
            <w:color w:val="auto"/>
            <w:szCs w:val="22"/>
            <w:lang w:eastAsia="en-US"/>
          </w:rPr>
          <w:tab/>
        </w:r>
        <w:r w:rsidR="009762E8" w:rsidRPr="00504F0B">
          <w:rPr>
            <w:rStyle w:val="Hyperlink"/>
            <w:noProof/>
          </w:rPr>
          <w:t>DLL Interface</w:t>
        </w:r>
        <w:r w:rsidR="009762E8">
          <w:rPr>
            <w:noProof/>
            <w:webHidden/>
          </w:rPr>
          <w:tab/>
        </w:r>
        <w:r w:rsidR="009762E8">
          <w:rPr>
            <w:noProof/>
            <w:webHidden/>
          </w:rPr>
          <w:fldChar w:fldCharType="begin"/>
        </w:r>
        <w:r w:rsidR="009762E8">
          <w:rPr>
            <w:noProof/>
            <w:webHidden/>
          </w:rPr>
          <w:instrText xml:space="preserve"> PAGEREF _Toc449510005 \h </w:instrText>
        </w:r>
        <w:r w:rsidR="009762E8">
          <w:rPr>
            <w:noProof/>
            <w:webHidden/>
          </w:rPr>
        </w:r>
        <w:r w:rsidR="009762E8">
          <w:rPr>
            <w:noProof/>
            <w:webHidden/>
          </w:rPr>
          <w:fldChar w:fldCharType="separate"/>
        </w:r>
        <w:r w:rsidR="009762E8">
          <w:rPr>
            <w:noProof/>
            <w:webHidden/>
          </w:rPr>
          <w:t>25</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10006" w:history="1">
        <w:r w:rsidR="009762E8" w:rsidRPr="00504F0B">
          <w:rPr>
            <w:rStyle w:val="Hyperlink"/>
            <w:noProof/>
          </w:rPr>
          <w:t>7.1.1</w:t>
        </w:r>
        <w:r w:rsidR="009762E8">
          <w:rPr>
            <w:rFonts w:asciiTheme="minorHAnsi" w:eastAsiaTheme="minorEastAsia" w:hAnsiTheme="minorHAnsi" w:cstheme="minorBidi"/>
            <w:noProof/>
            <w:color w:val="auto"/>
            <w:szCs w:val="22"/>
            <w:lang w:eastAsia="en-US"/>
          </w:rPr>
          <w:tab/>
        </w:r>
        <w:r w:rsidR="009762E8" w:rsidRPr="00504F0B">
          <w:rPr>
            <w:rStyle w:val="Hyperlink"/>
            <w:noProof/>
          </w:rPr>
          <w:t>Exported Functions</w:t>
        </w:r>
        <w:r w:rsidR="009762E8">
          <w:rPr>
            <w:noProof/>
            <w:webHidden/>
          </w:rPr>
          <w:tab/>
        </w:r>
        <w:r w:rsidR="009762E8">
          <w:rPr>
            <w:noProof/>
            <w:webHidden/>
          </w:rPr>
          <w:fldChar w:fldCharType="begin"/>
        </w:r>
        <w:r w:rsidR="009762E8">
          <w:rPr>
            <w:noProof/>
            <w:webHidden/>
          </w:rPr>
          <w:instrText xml:space="preserve"> PAGEREF _Toc449510006 \h </w:instrText>
        </w:r>
        <w:r w:rsidR="009762E8">
          <w:rPr>
            <w:noProof/>
            <w:webHidden/>
          </w:rPr>
        </w:r>
        <w:r w:rsidR="009762E8">
          <w:rPr>
            <w:noProof/>
            <w:webHidden/>
          </w:rPr>
          <w:fldChar w:fldCharType="separate"/>
        </w:r>
        <w:r w:rsidR="009762E8">
          <w:rPr>
            <w:noProof/>
            <w:webHidden/>
          </w:rPr>
          <w:t>25</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10007" w:history="1">
        <w:r w:rsidR="009762E8" w:rsidRPr="00504F0B">
          <w:rPr>
            <w:rStyle w:val="Hyperlink"/>
            <w:noProof/>
          </w:rPr>
          <w:t>7.1.2</w:t>
        </w:r>
        <w:r w:rsidR="009762E8">
          <w:rPr>
            <w:rFonts w:asciiTheme="minorHAnsi" w:eastAsiaTheme="minorEastAsia" w:hAnsiTheme="minorHAnsi" w:cstheme="minorBidi"/>
            <w:noProof/>
            <w:color w:val="auto"/>
            <w:szCs w:val="22"/>
            <w:lang w:eastAsia="en-US"/>
          </w:rPr>
          <w:tab/>
        </w:r>
        <w:r w:rsidR="009762E8" w:rsidRPr="00504F0B">
          <w:rPr>
            <w:rStyle w:val="Hyperlink"/>
            <w:noProof/>
          </w:rPr>
          <w:t>Header Files Provided</w:t>
        </w:r>
        <w:r w:rsidR="009762E8">
          <w:rPr>
            <w:noProof/>
            <w:webHidden/>
          </w:rPr>
          <w:tab/>
        </w:r>
        <w:r w:rsidR="009762E8">
          <w:rPr>
            <w:noProof/>
            <w:webHidden/>
          </w:rPr>
          <w:fldChar w:fldCharType="begin"/>
        </w:r>
        <w:r w:rsidR="009762E8">
          <w:rPr>
            <w:noProof/>
            <w:webHidden/>
          </w:rPr>
          <w:instrText xml:space="preserve"> PAGEREF _Toc449510007 \h </w:instrText>
        </w:r>
        <w:r w:rsidR="009762E8">
          <w:rPr>
            <w:noProof/>
            <w:webHidden/>
          </w:rPr>
        </w:r>
        <w:r w:rsidR="009762E8">
          <w:rPr>
            <w:noProof/>
            <w:webHidden/>
          </w:rPr>
          <w:fldChar w:fldCharType="separate"/>
        </w:r>
        <w:r w:rsidR="009762E8">
          <w:rPr>
            <w:noProof/>
            <w:webHidden/>
          </w:rPr>
          <w:t>25</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10008" w:history="1">
        <w:r w:rsidR="009762E8" w:rsidRPr="00504F0B">
          <w:rPr>
            <w:rStyle w:val="Hyperlink"/>
            <w:noProof/>
          </w:rPr>
          <w:t>7.1.3</w:t>
        </w:r>
        <w:r w:rsidR="009762E8">
          <w:rPr>
            <w:rFonts w:asciiTheme="minorHAnsi" w:eastAsiaTheme="minorEastAsia" w:hAnsiTheme="minorHAnsi" w:cstheme="minorBidi"/>
            <w:noProof/>
            <w:color w:val="auto"/>
            <w:szCs w:val="22"/>
            <w:lang w:eastAsia="en-US"/>
          </w:rPr>
          <w:tab/>
        </w:r>
        <w:r w:rsidR="009762E8" w:rsidRPr="00504F0B">
          <w:rPr>
            <w:rStyle w:val="Hyperlink"/>
            <w:noProof/>
          </w:rPr>
          <w:t>Return Values from RPCs</w:t>
        </w:r>
        <w:r w:rsidR="009762E8">
          <w:rPr>
            <w:noProof/>
            <w:webHidden/>
          </w:rPr>
          <w:tab/>
        </w:r>
        <w:r w:rsidR="009762E8">
          <w:rPr>
            <w:noProof/>
            <w:webHidden/>
          </w:rPr>
          <w:fldChar w:fldCharType="begin"/>
        </w:r>
        <w:r w:rsidR="009762E8">
          <w:rPr>
            <w:noProof/>
            <w:webHidden/>
          </w:rPr>
          <w:instrText xml:space="preserve"> PAGEREF _Toc449510008 \h </w:instrText>
        </w:r>
        <w:r w:rsidR="009762E8">
          <w:rPr>
            <w:noProof/>
            <w:webHidden/>
          </w:rPr>
        </w:r>
        <w:r w:rsidR="009762E8">
          <w:rPr>
            <w:noProof/>
            <w:webHidden/>
          </w:rPr>
          <w:fldChar w:fldCharType="separate"/>
        </w:r>
        <w:r w:rsidR="009762E8">
          <w:rPr>
            <w:noProof/>
            <w:webHidden/>
          </w:rPr>
          <w:t>25</w:t>
        </w:r>
        <w:r w:rsidR="009762E8">
          <w:rPr>
            <w:noProof/>
            <w:webHidden/>
          </w:rPr>
          <w:fldChar w:fldCharType="end"/>
        </w:r>
      </w:hyperlink>
    </w:p>
    <w:p w:rsidR="009762E8" w:rsidRDefault="00F74A78">
      <w:pPr>
        <w:pStyle w:val="TOC3"/>
        <w:rPr>
          <w:rFonts w:asciiTheme="minorHAnsi" w:eastAsiaTheme="minorEastAsia" w:hAnsiTheme="minorHAnsi" w:cstheme="minorBidi"/>
          <w:noProof/>
          <w:color w:val="auto"/>
          <w:szCs w:val="22"/>
          <w:lang w:eastAsia="en-US"/>
        </w:rPr>
      </w:pPr>
      <w:hyperlink w:anchor="_Toc449510009" w:history="1">
        <w:r w:rsidR="009762E8" w:rsidRPr="00504F0B">
          <w:rPr>
            <w:rStyle w:val="Hyperlink"/>
            <w:noProof/>
          </w:rPr>
          <w:t>7.1.4</w:t>
        </w:r>
        <w:r w:rsidR="009762E8">
          <w:rPr>
            <w:rFonts w:asciiTheme="minorHAnsi" w:eastAsiaTheme="minorEastAsia" w:hAnsiTheme="minorHAnsi" w:cstheme="minorBidi"/>
            <w:noProof/>
            <w:color w:val="auto"/>
            <w:szCs w:val="22"/>
            <w:lang w:eastAsia="en-US"/>
          </w:rPr>
          <w:tab/>
        </w:r>
        <w:r w:rsidR="009762E8" w:rsidRPr="00504F0B">
          <w:rPr>
            <w:rStyle w:val="Hyperlink"/>
            <w:noProof/>
          </w:rPr>
          <w:t>COTS Development and the DLL</w:t>
        </w:r>
        <w:r w:rsidR="009762E8">
          <w:rPr>
            <w:noProof/>
            <w:webHidden/>
          </w:rPr>
          <w:tab/>
        </w:r>
        <w:r w:rsidR="009762E8">
          <w:rPr>
            <w:noProof/>
            <w:webHidden/>
          </w:rPr>
          <w:fldChar w:fldCharType="begin"/>
        </w:r>
        <w:r w:rsidR="009762E8">
          <w:rPr>
            <w:noProof/>
            <w:webHidden/>
          </w:rPr>
          <w:instrText xml:space="preserve"> PAGEREF _Toc449510009 \h </w:instrText>
        </w:r>
        <w:r w:rsidR="009762E8">
          <w:rPr>
            <w:noProof/>
            <w:webHidden/>
          </w:rPr>
        </w:r>
        <w:r w:rsidR="009762E8">
          <w:rPr>
            <w:noProof/>
            <w:webHidden/>
          </w:rPr>
          <w:fldChar w:fldCharType="separate"/>
        </w:r>
        <w:r w:rsidR="009762E8">
          <w:rPr>
            <w:noProof/>
            <w:webHidden/>
          </w:rPr>
          <w:t>26</w:t>
        </w:r>
        <w:r w:rsidR="009762E8">
          <w:rPr>
            <w:noProof/>
            <w:webHidden/>
          </w:rPr>
          <w:fldChar w:fldCharType="end"/>
        </w:r>
      </w:hyperlink>
    </w:p>
    <w:p w:rsidR="009762E8" w:rsidRDefault="00F74A78">
      <w:pPr>
        <w:pStyle w:val="TOC9"/>
        <w:rPr>
          <w:rFonts w:asciiTheme="minorHAnsi" w:eastAsiaTheme="minorEastAsia" w:hAnsiTheme="minorHAnsi" w:cstheme="minorBidi"/>
          <w:noProof/>
          <w:color w:val="auto"/>
          <w:szCs w:val="22"/>
          <w:lang w:eastAsia="en-US"/>
        </w:rPr>
      </w:pPr>
      <w:hyperlink w:anchor="_Toc449510010" w:history="1">
        <w:r w:rsidR="009762E8" w:rsidRPr="00504F0B">
          <w:rPr>
            <w:rStyle w:val="Hyperlink"/>
            <w:noProof/>
          </w:rPr>
          <w:t>Glossary</w:t>
        </w:r>
        <w:r w:rsidR="009762E8">
          <w:rPr>
            <w:noProof/>
            <w:webHidden/>
          </w:rPr>
          <w:tab/>
        </w:r>
        <w:r w:rsidR="009762E8">
          <w:rPr>
            <w:noProof/>
            <w:webHidden/>
          </w:rPr>
          <w:fldChar w:fldCharType="begin"/>
        </w:r>
        <w:r w:rsidR="009762E8">
          <w:rPr>
            <w:noProof/>
            <w:webHidden/>
          </w:rPr>
          <w:instrText xml:space="preserve"> PAGEREF _Toc449510010 \h </w:instrText>
        </w:r>
        <w:r w:rsidR="009762E8">
          <w:rPr>
            <w:noProof/>
            <w:webHidden/>
          </w:rPr>
        </w:r>
        <w:r w:rsidR="009762E8">
          <w:rPr>
            <w:noProof/>
            <w:webHidden/>
          </w:rPr>
          <w:fldChar w:fldCharType="separate"/>
        </w:r>
        <w:r w:rsidR="009762E8">
          <w:rPr>
            <w:noProof/>
            <w:webHidden/>
          </w:rPr>
          <w:t>27</w:t>
        </w:r>
        <w:r w:rsidR="009762E8">
          <w:rPr>
            <w:noProof/>
            <w:webHidden/>
          </w:rPr>
          <w:fldChar w:fldCharType="end"/>
        </w:r>
      </w:hyperlink>
    </w:p>
    <w:p w:rsidR="009762E8" w:rsidRDefault="00F74A78">
      <w:pPr>
        <w:pStyle w:val="TOC9"/>
        <w:rPr>
          <w:rFonts w:asciiTheme="minorHAnsi" w:eastAsiaTheme="minorEastAsia" w:hAnsiTheme="minorHAnsi" w:cstheme="minorBidi"/>
          <w:noProof/>
          <w:color w:val="auto"/>
          <w:szCs w:val="22"/>
          <w:lang w:eastAsia="en-US"/>
        </w:rPr>
      </w:pPr>
      <w:hyperlink w:anchor="_Toc449510011" w:history="1">
        <w:r w:rsidR="009762E8" w:rsidRPr="00504F0B">
          <w:rPr>
            <w:rStyle w:val="Hyperlink"/>
            <w:noProof/>
          </w:rPr>
          <w:t>Index</w:t>
        </w:r>
        <w:r w:rsidR="009762E8">
          <w:rPr>
            <w:noProof/>
            <w:webHidden/>
          </w:rPr>
          <w:tab/>
        </w:r>
        <w:r w:rsidR="009762E8">
          <w:rPr>
            <w:noProof/>
            <w:webHidden/>
          </w:rPr>
          <w:fldChar w:fldCharType="begin"/>
        </w:r>
        <w:r w:rsidR="009762E8">
          <w:rPr>
            <w:noProof/>
            <w:webHidden/>
          </w:rPr>
          <w:instrText xml:space="preserve"> PAGEREF _Toc449510011 \h </w:instrText>
        </w:r>
        <w:r w:rsidR="009762E8">
          <w:rPr>
            <w:noProof/>
            <w:webHidden/>
          </w:rPr>
        </w:r>
        <w:r w:rsidR="009762E8">
          <w:rPr>
            <w:noProof/>
            <w:webHidden/>
          </w:rPr>
          <w:fldChar w:fldCharType="separate"/>
        </w:r>
        <w:r w:rsidR="009762E8">
          <w:rPr>
            <w:noProof/>
            <w:webHidden/>
          </w:rPr>
          <w:t>29</w:t>
        </w:r>
        <w:r w:rsidR="009762E8">
          <w:rPr>
            <w:noProof/>
            <w:webHidden/>
          </w:rPr>
          <w:fldChar w:fldCharType="end"/>
        </w:r>
      </w:hyperlink>
    </w:p>
    <w:p w:rsidR="00B2768C" w:rsidRPr="008837F0" w:rsidRDefault="00193B28" w:rsidP="00473F42">
      <w:pPr>
        <w:pStyle w:val="BodyText"/>
      </w:pPr>
      <w:r>
        <w:fldChar w:fldCharType="end"/>
      </w:r>
    </w:p>
    <w:p w:rsidR="00DD1706" w:rsidRPr="008837F0" w:rsidRDefault="007371C7" w:rsidP="00473F42">
      <w:pPr>
        <w:pStyle w:val="HeadingFront-BackMatter"/>
      </w:pPr>
      <w:bookmarkStart w:id="10" w:name="_Toc97001458"/>
      <w:bookmarkStart w:id="11" w:name="_Toc449362415"/>
      <w:bookmarkStart w:id="12" w:name="_Toc449509946"/>
      <w:r>
        <w:t xml:space="preserve">List of </w:t>
      </w:r>
      <w:r w:rsidR="00DD1706" w:rsidRPr="008837F0">
        <w:t>Figures</w:t>
      </w:r>
      <w:bookmarkEnd w:id="10"/>
      <w:bookmarkEnd w:id="11"/>
      <w:bookmarkEnd w:id="12"/>
    </w:p>
    <w:p w:rsidR="00C6576E" w:rsidRPr="008837F0" w:rsidRDefault="00313BDD" w:rsidP="00473F42">
      <w:pPr>
        <w:pStyle w:val="BodyText6"/>
        <w:keepNext/>
        <w:keepLines/>
      </w:pPr>
      <w:r>
        <w:fldChar w:fldCharType="begin"/>
      </w:r>
      <w:r w:rsidR="00C6576E" w:rsidRPr="008837F0">
        <w:instrText>xe "</w:instrText>
      </w:r>
      <w:r w:rsidR="00C6576E" w:rsidRPr="008837F0">
        <w:rPr>
          <w:kern w:val="2"/>
        </w:rPr>
        <w:instrText>Figures</w:instrText>
      </w:r>
      <w:r w:rsidR="00C6576E" w:rsidRPr="008837F0">
        <w:instrText>"</w:instrText>
      </w:r>
      <w:r>
        <w:fldChar w:fldCharType="end"/>
      </w:r>
    </w:p>
    <w:p w:rsidR="009762E8" w:rsidRDefault="001167CB">
      <w:pPr>
        <w:pStyle w:val="TableofFigures"/>
        <w:rPr>
          <w:rFonts w:asciiTheme="minorHAnsi" w:eastAsiaTheme="minorEastAsia" w:hAnsiTheme="minorHAnsi" w:cstheme="minorBidi"/>
          <w:noProof/>
          <w:color w:val="auto"/>
        </w:rPr>
      </w:pPr>
      <w:r w:rsidRPr="008837F0">
        <w:fldChar w:fldCharType="begin"/>
      </w:r>
      <w:r w:rsidRPr="008837F0">
        <w:instrText xml:space="preserve"> TOC \h \z \c "Figure" </w:instrText>
      </w:r>
      <w:r w:rsidRPr="008837F0">
        <w:fldChar w:fldCharType="separate"/>
      </w:r>
      <w:hyperlink w:anchor="_Toc449510012" w:history="1">
        <w:r w:rsidR="009762E8" w:rsidRPr="000F5860">
          <w:rPr>
            <w:rStyle w:val="Hyperlink"/>
            <w:rFonts w:eastAsia="Batang"/>
            <w:noProof/>
          </w:rPr>
          <w:t>Figure 1: Delphi’s Tool Properties dialogue—Broker_1_1.chm entry</w:t>
        </w:r>
        <w:r w:rsidR="009762E8">
          <w:rPr>
            <w:noProof/>
            <w:webHidden/>
          </w:rPr>
          <w:tab/>
        </w:r>
        <w:r w:rsidR="009762E8">
          <w:rPr>
            <w:noProof/>
            <w:webHidden/>
          </w:rPr>
          <w:fldChar w:fldCharType="begin"/>
        </w:r>
        <w:r w:rsidR="009762E8">
          <w:rPr>
            <w:noProof/>
            <w:webHidden/>
          </w:rPr>
          <w:instrText xml:space="preserve"> PAGEREF _Toc449510012 \h </w:instrText>
        </w:r>
        <w:r w:rsidR="009762E8">
          <w:rPr>
            <w:noProof/>
            <w:webHidden/>
          </w:rPr>
        </w:r>
        <w:r w:rsidR="009762E8">
          <w:rPr>
            <w:noProof/>
            <w:webHidden/>
          </w:rPr>
          <w:fldChar w:fldCharType="separate"/>
        </w:r>
        <w:r w:rsidR="009762E8">
          <w:rPr>
            <w:noProof/>
            <w:webHidden/>
          </w:rPr>
          <w:t>xiv</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13" w:history="1">
        <w:r w:rsidR="009762E8" w:rsidRPr="000F5860">
          <w:rPr>
            <w:rStyle w:val="Hyperlink"/>
            <w:rFonts w:eastAsia="Batang"/>
            <w:noProof/>
          </w:rPr>
          <w:t>Figure 2: OnCreate event handler—Sample code</w:t>
        </w:r>
        <w:r w:rsidR="009762E8">
          <w:rPr>
            <w:noProof/>
            <w:webHidden/>
          </w:rPr>
          <w:tab/>
        </w:r>
        <w:r w:rsidR="009762E8">
          <w:rPr>
            <w:noProof/>
            <w:webHidden/>
          </w:rPr>
          <w:fldChar w:fldCharType="begin"/>
        </w:r>
        <w:r w:rsidR="009762E8">
          <w:rPr>
            <w:noProof/>
            <w:webHidden/>
          </w:rPr>
          <w:instrText xml:space="preserve"> PAGEREF _Toc449510013 \h </w:instrText>
        </w:r>
        <w:r w:rsidR="009762E8">
          <w:rPr>
            <w:noProof/>
            <w:webHidden/>
          </w:rPr>
        </w:r>
        <w:r w:rsidR="009762E8">
          <w:rPr>
            <w:noProof/>
            <w:webHidden/>
          </w:rPr>
          <w:fldChar w:fldCharType="separate"/>
        </w:r>
        <w:r w:rsidR="009762E8">
          <w:rPr>
            <w:noProof/>
            <w:webHidden/>
          </w:rPr>
          <w:t>7</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14" w:history="1">
        <w:r w:rsidR="009762E8" w:rsidRPr="000F5860">
          <w:rPr>
            <w:rStyle w:val="Hyperlink"/>
            <w:rFonts w:eastAsia="Batang"/>
            <w:noProof/>
          </w:rPr>
          <w:t>Figure 3: RPC M entry point example—Sum of two numbers</w:t>
        </w:r>
        <w:r w:rsidR="009762E8">
          <w:rPr>
            <w:noProof/>
            <w:webHidden/>
          </w:rPr>
          <w:tab/>
        </w:r>
        <w:r w:rsidR="009762E8">
          <w:rPr>
            <w:noProof/>
            <w:webHidden/>
          </w:rPr>
          <w:fldChar w:fldCharType="begin"/>
        </w:r>
        <w:r w:rsidR="009762E8">
          <w:rPr>
            <w:noProof/>
            <w:webHidden/>
          </w:rPr>
          <w:instrText xml:space="preserve"> PAGEREF _Toc449510014 \h </w:instrText>
        </w:r>
        <w:r w:rsidR="009762E8">
          <w:rPr>
            <w:noProof/>
            <w:webHidden/>
          </w:rPr>
        </w:r>
        <w:r w:rsidR="009762E8">
          <w:rPr>
            <w:noProof/>
            <w:webHidden/>
          </w:rPr>
          <w:fldChar w:fldCharType="separate"/>
        </w:r>
        <w:r w:rsidR="009762E8">
          <w:rPr>
            <w:noProof/>
            <w:webHidden/>
          </w:rPr>
          <w:t>13</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15" w:history="1">
        <w:r w:rsidR="009762E8" w:rsidRPr="000F5860">
          <w:rPr>
            <w:rStyle w:val="Hyperlink"/>
            <w:rFonts w:eastAsia="Batang"/>
            <w:noProof/>
          </w:rPr>
          <w:t>Figure 4: RPC M entry point example</w:t>
        </w:r>
        <w:r w:rsidR="009762E8" w:rsidRPr="000F5860">
          <w:rPr>
            <w:rStyle w:val="Hyperlink"/>
            <w:rFonts w:eastAsia="Batang" w:cs="Arial"/>
            <w:noProof/>
          </w:rPr>
          <w:t>—</w:t>
        </w:r>
        <w:r w:rsidR="009762E8" w:rsidRPr="000F5860">
          <w:rPr>
            <w:rStyle w:val="Hyperlink"/>
            <w:rFonts w:eastAsia="Batang"/>
            <w:noProof/>
          </w:rPr>
          <w:t>Sorted array</w:t>
        </w:r>
        <w:r w:rsidR="009762E8">
          <w:rPr>
            <w:noProof/>
            <w:webHidden/>
          </w:rPr>
          <w:tab/>
        </w:r>
        <w:r w:rsidR="009762E8">
          <w:rPr>
            <w:noProof/>
            <w:webHidden/>
          </w:rPr>
          <w:fldChar w:fldCharType="begin"/>
        </w:r>
        <w:r w:rsidR="009762E8">
          <w:rPr>
            <w:noProof/>
            <w:webHidden/>
          </w:rPr>
          <w:instrText xml:space="preserve"> PAGEREF _Toc449510015 \h </w:instrText>
        </w:r>
        <w:r w:rsidR="009762E8">
          <w:rPr>
            <w:noProof/>
            <w:webHidden/>
          </w:rPr>
        </w:r>
        <w:r w:rsidR="009762E8">
          <w:rPr>
            <w:noProof/>
            <w:webHidden/>
          </w:rPr>
          <w:fldChar w:fldCharType="separate"/>
        </w:r>
        <w:r w:rsidR="009762E8">
          <w:rPr>
            <w:noProof/>
            <w:webHidden/>
          </w:rPr>
          <w:t>13</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16" w:history="1">
        <w:r w:rsidR="009762E8" w:rsidRPr="000F5860">
          <w:rPr>
            <w:rStyle w:val="Hyperlink"/>
            <w:rFonts w:eastAsia="Batang"/>
            <w:noProof/>
          </w:rPr>
          <w:t>Figure 5: Param property—Sample settings</w:t>
        </w:r>
        <w:r w:rsidR="009762E8">
          <w:rPr>
            <w:noProof/>
            <w:webHidden/>
          </w:rPr>
          <w:tab/>
        </w:r>
        <w:r w:rsidR="009762E8">
          <w:rPr>
            <w:noProof/>
            <w:webHidden/>
          </w:rPr>
          <w:fldChar w:fldCharType="begin"/>
        </w:r>
        <w:r w:rsidR="009762E8">
          <w:rPr>
            <w:noProof/>
            <w:webHidden/>
          </w:rPr>
          <w:instrText xml:space="preserve"> PAGEREF _Toc449510016 \h </w:instrText>
        </w:r>
        <w:r w:rsidR="009762E8">
          <w:rPr>
            <w:noProof/>
            <w:webHidden/>
          </w:rPr>
        </w:r>
        <w:r w:rsidR="009762E8">
          <w:rPr>
            <w:noProof/>
            <w:webHidden/>
          </w:rPr>
          <w:fldChar w:fldCharType="separate"/>
        </w:r>
        <w:r w:rsidR="009762E8">
          <w:rPr>
            <w:noProof/>
            <w:webHidden/>
          </w:rPr>
          <w:t>14</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17" w:history="1">
        <w:r w:rsidR="009762E8" w:rsidRPr="000F5860">
          <w:rPr>
            <w:rStyle w:val="Hyperlink"/>
            <w:rFonts w:eastAsia="Batang"/>
            <w:noProof/>
          </w:rPr>
          <w:t>Figure 6: Exception handler—try...except code—Sample usage</w:t>
        </w:r>
        <w:r w:rsidR="009762E8">
          <w:rPr>
            <w:noProof/>
            <w:webHidden/>
          </w:rPr>
          <w:tab/>
        </w:r>
        <w:r w:rsidR="009762E8">
          <w:rPr>
            <w:noProof/>
            <w:webHidden/>
          </w:rPr>
          <w:fldChar w:fldCharType="begin"/>
        </w:r>
        <w:r w:rsidR="009762E8">
          <w:rPr>
            <w:noProof/>
            <w:webHidden/>
          </w:rPr>
          <w:instrText xml:space="preserve"> PAGEREF _Toc449510017 \h </w:instrText>
        </w:r>
        <w:r w:rsidR="009762E8">
          <w:rPr>
            <w:noProof/>
            <w:webHidden/>
          </w:rPr>
        </w:r>
        <w:r w:rsidR="009762E8">
          <w:rPr>
            <w:noProof/>
            <w:webHidden/>
          </w:rPr>
          <w:fldChar w:fldCharType="separate"/>
        </w:r>
        <w:r w:rsidR="009762E8">
          <w:rPr>
            <w:noProof/>
            <w:webHidden/>
          </w:rPr>
          <w:t>15</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18" w:history="1">
        <w:r w:rsidR="009762E8" w:rsidRPr="000F5860">
          <w:rPr>
            <w:rStyle w:val="Hyperlink"/>
            <w:rFonts w:eastAsia="Batang"/>
            <w:noProof/>
          </w:rPr>
          <w:t>Figure 7: RPC Broker Example application</w:t>
        </w:r>
        <w:r w:rsidR="009762E8">
          <w:rPr>
            <w:noProof/>
            <w:webHidden/>
          </w:rPr>
          <w:tab/>
        </w:r>
        <w:r w:rsidR="009762E8">
          <w:rPr>
            <w:noProof/>
            <w:webHidden/>
          </w:rPr>
          <w:fldChar w:fldCharType="begin"/>
        </w:r>
        <w:r w:rsidR="009762E8">
          <w:rPr>
            <w:noProof/>
            <w:webHidden/>
          </w:rPr>
          <w:instrText xml:space="preserve"> PAGEREF _Toc449510018 \h </w:instrText>
        </w:r>
        <w:r w:rsidR="009762E8">
          <w:rPr>
            <w:noProof/>
            <w:webHidden/>
          </w:rPr>
        </w:r>
        <w:r w:rsidR="009762E8">
          <w:rPr>
            <w:noProof/>
            <w:webHidden/>
          </w:rPr>
          <w:fldChar w:fldCharType="separate"/>
        </w:r>
        <w:r w:rsidR="009762E8">
          <w:rPr>
            <w:noProof/>
            <w:webHidden/>
          </w:rPr>
          <w:t>17</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19" w:history="1">
        <w:r w:rsidR="009762E8" w:rsidRPr="000F5860">
          <w:rPr>
            <w:rStyle w:val="Hyperlink"/>
            <w:rFonts w:eastAsia="Batang"/>
            <w:noProof/>
          </w:rPr>
          <w:t>Figure 8: Server and port configuration selection dialogue</w:t>
        </w:r>
        <w:r w:rsidR="009762E8">
          <w:rPr>
            <w:noProof/>
            <w:webHidden/>
          </w:rPr>
          <w:tab/>
        </w:r>
        <w:r w:rsidR="009762E8">
          <w:rPr>
            <w:noProof/>
            <w:webHidden/>
          </w:rPr>
          <w:fldChar w:fldCharType="begin"/>
        </w:r>
        <w:r w:rsidR="009762E8">
          <w:rPr>
            <w:noProof/>
            <w:webHidden/>
          </w:rPr>
          <w:instrText xml:space="preserve"> PAGEREF _Toc449510019 \h </w:instrText>
        </w:r>
        <w:r w:rsidR="009762E8">
          <w:rPr>
            <w:noProof/>
            <w:webHidden/>
          </w:rPr>
        </w:r>
        <w:r w:rsidR="009762E8">
          <w:rPr>
            <w:noProof/>
            <w:webHidden/>
          </w:rPr>
          <w:fldChar w:fldCharType="separate"/>
        </w:r>
        <w:r w:rsidR="009762E8">
          <w:rPr>
            <w:noProof/>
            <w:webHidden/>
          </w:rPr>
          <w:t>18</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20" w:history="1">
        <w:r w:rsidR="009762E8" w:rsidRPr="000F5860">
          <w:rPr>
            <w:rStyle w:val="Hyperlink"/>
            <w:rFonts w:eastAsia="Batang"/>
            <w:noProof/>
          </w:rPr>
          <w:t>Figure 9: VistA Splash screen</w:t>
        </w:r>
        <w:r w:rsidR="009762E8">
          <w:rPr>
            <w:noProof/>
            <w:webHidden/>
          </w:rPr>
          <w:tab/>
        </w:r>
        <w:r w:rsidR="009762E8">
          <w:rPr>
            <w:noProof/>
            <w:webHidden/>
          </w:rPr>
          <w:fldChar w:fldCharType="begin"/>
        </w:r>
        <w:r w:rsidR="009762E8">
          <w:rPr>
            <w:noProof/>
            <w:webHidden/>
          </w:rPr>
          <w:instrText xml:space="preserve"> PAGEREF _Toc449510020 \h </w:instrText>
        </w:r>
        <w:r w:rsidR="009762E8">
          <w:rPr>
            <w:noProof/>
            <w:webHidden/>
          </w:rPr>
        </w:r>
        <w:r w:rsidR="009762E8">
          <w:rPr>
            <w:noProof/>
            <w:webHidden/>
          </w:rPr>
          <w:fldChar w:fldCharType="separate"/>
        </w:r>
        <w:r w:rsidR="009762E8">
          <w:rPr>
            <w:noProof/>
            <w:webHidden/>
          </w:rPr>
          <w:t>19</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21" w:history="1">
        <w:r w:rsidR="009762E8" w:rsidRPr="000F5860">
          <w:rPr>
            <w:rStyle w:val="Hyperlink"/>
            <w:rFonts w:eastAsia="Batang"/>
            <w:noProof/>
          </w:rPr>
          <w:t>Figure 10: Displaying a VistA splash screen: Sample code</w:t>
        </w:r>
        <w:r w:rsidR="009762E8">
          <w:rPr>
            <w:noProof/>
            <w:webHidden/>
          </w:rPr>
          <w:tab/>
        </w:r>
        <w:r w:rsidR="009762E8">
          <w:rPr>
            <w:noProof/>
            <w:webHidden/>
          </w:rPr>
          <w:fldChar w:fldCharType="begin"/>
        </w:r>
        <w:r w:rsidR="009762E8">
          <w:rPr>
            <w:noProof/>
            <w:webHidden/>
          </w:rPr>
          <w:instrText xml:space="preserve"> PAGEREF _Toc449510021 \h </w:instrText>
        </w:r>
        <w:r w:rsidR="009762E8">
          <w:rPr>
            <w:noProof/>
            <w:webHidden/>
          </w:rPr>
        </w:r>
        <w:r w:rsidR="009762E8">
          <w:rPr>
            <w:noProof/>
            <w:webHidden/>
          </w:rPr>
          <w:fldChar w:fldCharType="separate"/>
        </w:r>
        <w:r w:rsidR="009762E8">
          <w:rPr>
            <w:noProof/>
            <w:webHidden/>
          </w:rPr>
          <w:t>19</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22" w:history="1">
        <w:r w:rsidR="009762E8" w:rsidRPr="000F5860">
          <w:rPr>
            <w:rStyle w:val="Hyperlink"/>
            <w:rFonts w:eastAsia="Batang"/>
            <w:noProof/>
          </w:rPr>
          <w:t>Figure 11: XWB GET VARIABLE VALUE RPC usage—Sample code</w:t>
        </w:r>
        <w:r w:rsidR="009762E8">
          <w:rPr>
            <w:noProof/>
            <w:webHidden/>
          </w:rPr>
          <w:tab/>
        </w:r>
        <w:r w:rsidR="009762E8">
          <w:rPr>
            <w:noProof/>
            <w:webHidden/>
          </w:rPr>
          <w:fldChar w:fldCharType="begin"/>
        </w:r>
        <w:r w:rsidR="009762E8">
          <w:rPr>
            <w:noProof/>
            <w:webHidden/>
          </w:rPr>
          <w:instrText xml:space="preserve"> PAGEREF _Toc449510022 \h </w:instrText>
        </w:r>
        <w:r w:rsidR="009762E8">
          <w:rPr>
            <w:noProof/>
            <w:webHidden/>
          </w:rPr>
        </w:r>
        <w:r w:rsidR="009762E8">
          <w:rPr>
            <w:noProof/>
            <w:webHidden/>
          </w:rPr>
          <w:fldChar w:fldCharType="separate"/>
        </w:r>
        <w:r w:rsidR="009762E8">
          <w:rPr>
            <w:noProof/>
            <w:webHidden/>
          </w:rPr>
          <w:t>20</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23" w:history="1">
        <w:r w:rsidR="009762E8" w:rsidRPr="000F5860">
          <w:rPr>
            <w:rStyle w:val="Hyperlink"/>
            <w:rFonts w:eastAsia="Batang"/>
            <w:noProof/>
          </w:rPr>
          <w:t>Figure 12: Encryption in VistA M Server</w:t>
        </w:r>
        <w:r w:rsidR="009762E8" w:rsidRPr="000F5860">
          <w:rPr>
            <w:rStyle w:val="Hyperlink"/>
            <w:rFonts w:eastAsia="Batang" w:cs="Arial"/>
            <w:noProof/>
          </w:rPr>
          <w:t>—</w:t>
        </w:r>
        <w:r w:rsidR="009762E8" w:rsidRPr="000F5860">
          <w:rPr>
            <w:rStyle w:val="Hyperlink"/>
            <w:rFonts w:eastAsia="Batang"/>
            <w:noProof/>
          </w:rPr>
          <w:t>Sample code</w:t>
        </w:r>
        <w:r w:rsidR="009762E8">
          <w:rPr>
            <w:noProof/>
            <w:webHidden/>
          </w:rPr>
          <w:tab/>
        </w:r>
        <w:r w:rsidR="009762E8">
          <w:rPr>
            <w:noProof/>
            <w:webHidden/>
          </w:rPr>
          <w:fldChar w:fldCharType="begin"/>
        </w:r>
        <w:r w:rsidR="009762E8">
          <w:rPr>
            <w:noProof/>
            <w:webHidden/>
          </w:rPr>
          <w:instrText xml:space="preserve"> PAGEREF _Toc449510023 \h </w:instrText>
        </w:r>
        <w:r w:rsidR="009762E8">
          <w:rPr>
            <w:noProof/>
            <w:webHidden/>
          </w:rPr>
        </w:r>
        <w:r w:rsidR="009762E8">
          <w:rPr>
            <w:noProof/>
            <w:webHidden/>
          </w:rPr>
          <w:fldChar w:fldCharType="separate"/>
        </w:r>
        <w:r w:rsidR="009762E8">
          <w:rPr>
            <w:noProof/>
            <w:webHidden/>
          </w:rPr>
          <w:t>21</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24" w:history="1">
        <w:r w:rsidR="009762E8" w:rsidRPr="000F5860">
          <w:rPr>
            <w:rStyle w:val="Hyperlink"/>
            <w:rFonts w:eastAsia="Batang"/>
            <w:noProof/>
          </w:rPr>
          <w:t>Figure 13: Decryption in VistA M Server</w:t>
        </w:r>
        <w:r w:rsidR="009762E8" w:rsidRPr="000F5860">
          <w:rPr>
            <w:rStyle w:val="Hyperlink"/>
            <w:rFonts w:eastAsia="Batang" w:cs="Arial"/>
            <w:noProof/>
          </w:rPr>
          <w:t>—</w:t>
        </w:r>
        <w:r w:rsidR="009762E8" w:rsidRPr="000F5860">
          <w:rPr>
            <w:rStyle w:val="Hyperlink"/>
            <w:rFonts w:eastAsia="Batang"/>
            <w:noProof/>
          </w:rPr>
          <w:t>Sample code</w:t>
        </w:r>
        <w:r w:rsidR="009762E8">
          <w:rPr>
            <w:noProof/>
            <w:webHidden/>
          </w:rPr>
          <w:tab/>
        </w:r>
        <w:r w:rsidR="009762E8">
          <w:rPr>
            <w:noProof/>
            <w:webHidden/>
          </w:rPr>
          <w:fldChar w:fldCharType="begin"/>
        </w:r>
        <w:r w:rsidR="009762E8">
          <w:rPr>
            <w:noProof/>
            <w:webHidden/>
          </w:rPr>
          <w:instrText xml:space="preserve"> PAGEREF _Toc449510024 \h </w:instrText>
        </w:r>
        <w:r w:rsidR="009762E8">
          <w:rPr>
            <w:noProof/>
            <w:webHidden/>
          </w:rPr>
        </w:r>
        <w:r w:rsidR="009762E8">
          <w:rPr>
            <w:noProof/>
            <w:webHidden/>
          </w:rPr>
          <w:fldChar w:fldCharType="separate"/>
        </w:r>
        <w:r w:rsidR="009762E8">
          <w:rPr>
            <w:noProof/>
            <w:webHidden/>
          </w:rPr>
          <w:t>21</w:t>
        </w:r>
        <w:r w:rsidR="009762E8">
          <w:rPr>
            <w:noProof/>
            <w:webHidden/>
          </w:rPr>
          <w:fldChar w:fldCharType="end"/>
        </w:r>
      </w:hyperlink>
    </w:p>
    <w:p w:rsidR="00B2768C" w:rsidRPr="008837F0" w:rsidRDefault="001167CB" w:rsidP="00473F42">
      <w:pPr>
        <w:pStyle w:val="BodyText"/>
      </w:pPr>
      <w:r w:rsidRPr="008837F0">
        <w:fldChar w:fldCharType="end"/>
      </w:r>
    </w:p>
    <w:p w:rsidR="001167CB" w:rsidRPr="008837F0" w:rsidRDefault="007371C7" w:rsidP="007371C7">
      <w:pPr>
        <w:pStyle w:val="HeadingFront-BackMatter"/>
      </w:pPr>
      <w:bookmarkStart w:id="13" w:name="_Toc449362416"/>
      <w:bookmarkStart w:id="14" w:name="_Toc449509947"/>
      <w:r>
        <w:t xml:space="preserve">List of </w:t>
      </w:r>
      <w:r w:rsidR="001167CB" w:rsidRPr="008837F0">
        <w:t>Tables</w:t>
      </w:r>
      <w:bookmarkEnd w:id="13"/>
      <w:bookmarkEnd w:id="14"/>
    </w:p>
    <w:p w:rsidR="009762E8" w:rsidRDefault="001167CB">
      <w:pPr>
        <w:pStyle w:val="TableofFigures"/>
        <w:rPr>
          <w:rFonts w:asciiTheme="minorHAnsi" w:eastAsiaTheme="minorEastAsia" w:hAnsiTheme="minorHAnsi" w:cstheme="minorBidi"/>
          <w:noProof/>
          <w:color w:val="auto"/>
        </w:rPr>
      </w:pPr>
      <w:r w:rsidRPr="008837F0">
        <w:fldChar w:fldCharType="begin"/>
      </w:r>
      <w:r w:rsidRPr="008837F0">
        <w:instrText xml:space="preserve"> TOC \h \z \c "Table" </w:instrText>
      </w:r>
      <w:r w:rsidRPr="008837F0">
        <w:fldChar w:fldCharType="separate"/>
      </w:r>
      <w:hyperlink w:anchor="_Toc449510025" w:history="1">
        <w:r w:rsidR="009762E8" w:rsidRPr="006F1374">
          <w:rPr>
            <w:rStyle w:val="Hyperlink"/>
            <w:rFonts w:eastAsia="Batang"/>
            <w:noProof/>
          </w:rPr>
          <w:t>Table 1: Documentation symbol descriptions</w:t>
        </w:r>
        <w:r w:rsidR="009762E8">
          <w:rPr>
            <w:noProof/>
            <w:webHidden/>
          </w:rPr>
          <w:tab/>
        </w:r>
        <w:r w:rsidR="009762E8">
          <w:rPr>
            <w:noProof/>
            <w:webHidden/>
          </w:rPr>
          <w:fldChar w:fldCharType="begin"/>
        </w:r>
        <w:r w:rsidR="009762E8">
          <w:rPr>
            <w:noProof/>
            <w:webHidden/>
          </w:rPr>
          <w:instrText xml:space="preserve"> PAGEREF _Toc449510025 \h </w:instrText>
        </w:r>
        <w:r w:rsidR="009762E8">
          <w:rPr>
            <w:noProof/>
            <w:webHidden/>
          </w:rPr>
        </w:r>
        <w:r w:rsidR="009762E8">
          <w:rPr>
            <w:noProof/>
            <w:webHidden/>
          </w:rPr>
          <w:fldChar w:fldCharType="separate"/>
        </w:r>
        <w:r w:rsidR="009762E8">
          <w:rPr>
            <w:noProof/>
            <w:webHidden/>
          </w:rPr>
          <w:t>x</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26" w:history="1">
        <w:r w:rsidR="009762E8" w:rsidRPr="006F1374">
          <w:rPr>
            <w:rStyle w:val="Hyperlink"/>
            <w:rFonts w:eastAsia="Batang"/>
            <w:noProof/>
          </w:rPr>
          <w:t>Table 2: Commonly used RPC Broker terms</w:t>
        </w:r>
        <w:r w:rsidR="009762E8">
          <w:rPr>
            <w:noProof/>
            <w:webHidden/>
          </w:rPr>
          <w:tab/>
        </w:r>
        <w:r w:rsidR="009762E8">
          <w:rPr>
            <w:noProof/>
            <w:webHidden/>
          </w:rPr>
          <w:fldChar w:fldCharType="begin"/>
        </w:r>
        <w:r w:rsidR="009762E8">
          <w:rPr>
            <w:noProof/>
            <w:webHidden/>
          </w:rPr>
          <w:instrText xml:space="preserve"> PAGEREF _Toc449510026 \h </w:instrText>
        </w:r>
        <w:r w:rsidR="009762E8">
          <w:rPr>
            <w:noProof/>
            <w:webHidden/>
          </w:rPr>
        </w:r>
        <w:r w:rsidR="009762E8">
          <w:rPr>
            <w:noProof/>
            <w:webHidden/>
          </w:rPr>
          <w:fldChar w:fldCharType="separate"/>
        </w:r>
        <w:r w:rsidR="009762E8">
          <w:rPr>
            <w:noProof/>
            <w:webHidden/>
          </w:rPr>
          <w:t>xii</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27" w:history="1">
        <w:r w:rsidR="009762E8" w:rsidRPr="006F1374">
          <w:rPr>
            <w:rStyle w:val="Hyperlink"/>
            <w:rFonts w:eastAsia="Batang"/>
            <w:noProof/>
          </w:rPr>
          <w:t>Table 3: TRPCBroker component key properties</w:t>
        </w:r>
        <w:r w:rsidR="009762E8">
          <w:rPr>
            <w:noProof/>
            <w:webHidden/>
          </w:rPr>
          <w:tab/>
        </w:r>
        <w:r w:rsidR="009762E8">
          <w:rPr>
            <w:noProof/>
            <w:webHidden/>
          </w:rPr>
          <w:fldChar w:fldCharType="begin"/>
        </w:r>
        <w:r w:rsidR="009762E8">
          <w:rPr>
            <w:noProof/>
            <w:webHidden/>
          </w:rPr>
          <w:instrText xml:space="preserve"> PAGEREF _Toc449510027 \h </w:instrText>
        </w:r>
        <w:r w:rsidR="009762E8">
          <w:rPr>
            <w:noProof/>
            <w:webHidden/>
          </w:rPr>
        </w:r>
        <w:r w:rsidR="009762E8">
          <w:rPr>
            <w:noProof/>
            <w:webHidden/>
          </w:rPr>
          <w:fldChar w:fldCharType="separate"/>
        </w:r>
        <w:r w:rsidR="009762E8">
          <w:rPr>
            <w:noProof/>
            <w:webHidden/>
          </w:rPr>
          <w:t>4</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28" w:history="1">
        <w:r w:rsidR="009762E8" w:rsidRPr="006F1374">
          <w:rPr>
            <w:rStyle w:val="Hyperlink"/>
            <w:rFonts w:eastAsia="Batang"/>
            <w:noProof/>
          </w:rPr>
          <w:t>Table 4: TRPCBroker component methods</w:t>
        </w:r>
        <w:r w:rsidR="009762E8">
          <w:rPr>
            <w:noProof/>
            <w:webHidden/>
          </w:rPr>
          <w:tab/>
        </w:r>
        <w:r w:rsidR="009762E8">
          <w:rPr>
            <w:noProof/>
            <w:webHidden/>
          </w:rPr>
          <w:fldChar w:fldCharType="begin"/>
        </w:r>
        <w:r w:rsidR="009762E8">
          <w:rPr>
            <w:noProof/>
            <w:webHidden/>
          </w:rPr>
          <w:instrText xml:space="preserve"> PAGEREF _Toc449510028 \h </w:instrText>
        </w:r>
        <w:r w:rsidR="009762E8">
          <w:rPr>
            <w:noProof/>
            <w:webHidden/>
          </w:rPr>
        </w:r>
        <w:r w:rsidR="009762E8">
          <w:rPr>
            <w:noProof/>
            <w:webHidden/>
          </w:rPr>
          <w:fldChar w:fldCharType="separate"/>
        </w:r>
        <w:r w:rsidR="009762E8">
          <w:rPr>
            <w:noProof/>
            <w:webHidden/>
          </w:rPr>
          <w:t>6</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29" w:history="1">
        <w:r w:rsidR="009762E8" w:rsidRPr="006F1374">
          <w:rPr>
            <w:rStyle w:val="Hyperlink"/>
            <w:rFonts w:eastAsia="Batang"/>
            <w:noProof/>
          </w:rPr>
          <w:t>Table 5: RPC Broker return value types</w:t>
        </w:r>
        <w:r w:rsidR="009762E8">
          <w:rPr>
            <w:noProof/>
            <w:webHidden/>
          </w:rPr>
          <w:tab/>
        </w:r>
        <w:r w:rsidR="009762E8">
          <w:rPr>
            <w:noProof/>
            <w:webHidden/>
          </w:rPr>
          <w:fldChar w:fldCharType="begin"/>
        </w:r>
        <w:r w:rsidR="009762E8">
          <w:rPr>
            <w:noProof/>
            <w:webHidden/>
          </w:rPr>
          <w:instrText xml:space="preserve"> PAGEREF _Toc449510029 \h </w:instrText>
        </w:r>
        <w:r w:rsidR="009762E8">
          <w:rPr>
            <w:noProof/>
            <w:webHidden/>
          </w:rPr>
        </w:r>
        <w:r w:rsidR="009762E8">
          <w:rPr>
            <w:noProof/>
            <w:webHidden/>
          </w:rPr>
          <w:fldChar w:fldCharType="separate"/>
        </w:r>
        <w:r w:rsidR="009762E8">
          <w:rPr>
            <w:noProof/>
            <w:webHidden/>
          </w:rPr>
          <w:t>11</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30" w:history="1">
        <w:r w:rsidR="009762E8" w:rsidRPr="006F1374">
          <w:rPr>
            <w:rStyle w:val="Hyperlink"/>
            <w:rFonts w:eastAsia="Batang"/>
            <w:noProof/>
          </w:rPr>
          <w:t>Table 6: Inp</w:t>
        </w:r>
        <w:r w:rsidR="009762E8" w:rsidRPr="006F1374">
          <w:rPr>
            <w:rStyle w:val="Hyperlink"/>
            <w:rFonts w:eastAsia="Batang"/>
            <w:noProof/>
          </w:rPr>
          <w:t>u</w:t>
        </w:r>
        <w:r w:rsidR="009762E8" w:rsidRPr="006F1374">
          <w:rPr>
            <w:rStyle w:val="Hyperlink"/>
            <w:rFonts w:eastAsia="Batang"/>
            <w:noProof/>
          </w:rPr>
          <w:t>t parameter types</w:t>
        </w:r>
        <w:r w:rsidR="009762E8">
          <w:rPr>
            <w:noProof/>
            <w:webHidden/>
          </w:rPr>
          <w:tab/>
        </w:r>
        <w:r w:rsidR="009762E8">
          <w:rPr>
            <w:noProof/>
            <w:webHidden/>
          </w:rPr>
          <w:fldChar w:fldCharType="begin"/>
        </w:r>
        <w:r w:rsidR="009762E8">
          <w:rPr>
            <w:noProof/>
            <w:webHidden/>
          </w:rPr>
          <w:instrText xml:space="preserve"> PAGEREF _Toc449510030 \h </w:instrText>
        </w:r>
        <w:r w:rsidR="009762E8">
          <w:rPr>
            <w:noProof/>
            <w:webHidden/>
          </w:rPr>
        </w:r>
        <w:r w:rsidR="009762E8">
          <w:rPr>
            <w:noProof/>
            <w:webHidden/>
          </w:rPr>
          <w:fldChar w:fldCharType="separate"/>
        </w:r>
        <w:r w:rsidR="009762E8">
          <w:rPr>
            <w:noProof/>
            <w:webHidden/>
          </w:rPr>
          <w:t>12</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31" w:history="1">
        <w:r w:rsidR="009762E8" w:rsidRPr="006F1374">
          <w:rPr>
            <w:rStyle w:val="Hyperlink"/>
            <w:rFonts w:eastAsia="Batang"/>
            <w:noProof/>
          </w:rPr>
          <w:t>Table 7: REMOTE PROCEDURE file key field entries</w:t>
        </w:r>
        <w:r w:rsidR="009762E8">
          <w:rPr>
            <w:noProof/>
            <w:webHidden/>
          </w:rPr>
          <w:tab/>
        </w:r>
        <w:r w:rsidR="009762E8">
          <w:rPr>
            <w:noProof/>
            <w:webHidden/>
          </w:rPr>
          <w:fldChar w:fldCharType="begin"/>
        </w:r>
        <w:r w:rsidR="009762E8">
          <w:rPr>
            <w:noProof/>
            <w:webHidden/>
          </w:rPr>
          <w:instrText xml:space="preserve"> PAGEREF _Toc449510031 \h </w:instrText>
        </w:r>
        <w:r w:rsidR="009762E8">
          <w:rPr>
            <w:noProof/>
            <w:webHidden/>
          </w:rPr>
        </w:r>
        <w:r w:rsidR="009762E8">
          <w:rPr>
            <w:noProof/>
            <w:webHidden/>
          </w:rPr>
          <w:fldChar w:fldCharType="separate"/>
        </w:r>
        <w:r w:rsidR="009762E8">
          <w:rPr>
            <w:noProof/>
            <w:webHidden/>
          </w:rPr>
          <w:t>13</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32" w:history="1">
        <w:r w:rsidR="009762E8" w:rsidRPr="006F1374">
          <w:rPr>
            <w:rStyle w:val="Hyperlink"/>
            <w:rFonts w:eastAsia="Batang"/>
            <w:noProof/>
          </w:rPr>
          <w:t>Table 8: Header files that provide correct declarations for DLL functions</w:t>
        </w:r>
        <w:r w:rsidR="009762E8">
          <w:rPr>
            <w:noProof/>
            <w:webHidden/>
          </w:rPr>
          <w:tab/>
        </w:r>
        <w:r w:rsidR="009762E8">
          <w:rPr>
            <w:noProof/>
            <w:webHidden/>
          </w:rPr>
          <w:fldChar w:fldCharType="begin"/>
        </w:r>
        <w:r w:rsidR="009762E8">
          <w:rPr>
            <w:noProof/>
            <w:webHidden/>
          </w:rPr>
          <w:instrText xml:space="preserve"> PAGEREF _Toc449510032 \h </w:instrText>
        </w:r>
        <w:r w:rsidR="009762E8">
          <w:rPr>
            <w:noProof/>
            <w:webHidden/>
          </w:rPr>
        </w:r>
        <w:r w:rsidR="009762E8">
          <w:rPr>
            <w:noProof/>
            <w:webHidden/>
          </w:rPr>
          <w:fldChar w:fldCharType="separate"/>
        </w:r>
        <w:r w:rsidR="009762E8">
          <w:rPr>
            <w:noProof/>
            <w:webHidden/>
          </w:rPr>
          <w:t>25</w:t>
        </w:r>
        <w:r w:rsidR="009762E8">
          <w:rPr>
            <w:noProof/>
            <w:webHidden/>
          </w:rPr>
          <w:fldChar w:fldCharType="end"/>
        </w:r>
      </w:hyperlink>
    </w:p>
    <w:p w:rsidR="009762E8" w:rsidRDefault="00F74A78">
      <w:pPr>
        <w:pStyle w:val="TableofFigures"/>
        <w:rPr>
          <w:rFonts w:asciiTheme="minorHAnsi" w:eastAsiaTheme="minorEastAsia" w:hAnsiTheme="minorHAnsi" w:cstheme="minorBidi"/>
          <w:noProof/>
          <w:color w:val="auto"/>
        </w:rPr>
      </w:pPr>
      <w:hyperlink w:anchor="_Toc449510033" w:history="1">
        <w:r w:rsidR="009762E8" w:rsidRPr="006F1374">
          <w:rPr>
            <w:rStyle w:val="Hyperlink"/>
            <w:rFonts w:eastAsia="Batang"/>
            <w:noProof/>
          </w:rPr>
          <w:t>Table 9: TRPC</w:t>
        </w:r>
        <w:r w:rsidR="009762E8" w:rsidRPr="006F1374">
          <w:rPr>
            <w:rStyle w:val="Hyperlink"/>
            <w:rFonts w:eastAsia="Batang"/>
            <w:noProof/>
          </w:rPr>
          <w:t>B</w:t>
        </w:r>
        <w:r w:rsidR="009762E8" w:rsidRPr="006F1374">
          <w:rPr>
            <w:rStyle w:val="Hyperlink"/>
            <w:rFonts w:eastAsia="Batang"/>
            <w:noProof/>
          </w:rPr>
          <w:t>roker component’s Results property</w:t>
        </w:r>
        <w:r w:rsidR="009762E8">
          <w:rPr>
            <w:noProof/>
            <w:webHidden/>
          </w:rPr>
          <w:tab/>
        </w:r>
        <w:r w:rsidR="009762E8">
          <w:rPr>
            <w:noProof/>
            <w:webHidden/>
          </w:rPr>
          <w:fldChar w:fldCharType="begin"/>
        </w:r>
        <w:r w:rsidR="009762E8">
          <w:rPr>
            <w:noProof/>
            <w:webHidden/>
          </w:rPr>
          <w:instrText xml:space="preserve"> PAGEREF _Toc449510033 \h </w:instrText>
        </w:r>
        <w:r w:rsidR="009762E8">
          <w:rPr>
            <w:noProof/>
            <w:webHidden/>
          </w:rPr>
        </w:r>
        <w:r w:rsidR="009762E8">
          <w:rPr>
            <w:noProof/>
            <w:webHidden/>
          </w:rPr>
          <w:fldChar w:fldCharType="separate"/>
        </w:r>
        <w:r w:rsidR="009762E8">
          <w:rPr>
            <w:noProof/>
            <w:webHidden/>
          </w:rPr>
          <w:t>25</w:t>
        </w:r>
        <w:r w:rsidR="009762E8">
          <w:rPr>
            <w:noProof/>
            <w:webHidden/>
          </w:rPr>
          <w:fldChar w:fldCharType="end"/>
        </w:r>
      </w:hyperlink>
    </w:p>
    <w:p w:rsidR="00B522B5" w:rsidRPr="008837F0" w:rsidRDefault="001167CB" w:rsidP="00473F42">
      <w:pPr>
        <w:pStyle w:val="BodyText"/>
      </w:pPr>
      <w:r w:rsidRPr="008837F0">
        <w:fldChar w:fldCharType="end"/>
      </w:r>
    </w:p>
    <w:p w:rsidR="00DD1706" w:rsidRPr="008837F0" w:rsidRDefault="00DD1706" w:rsidP="00473F42">
      <w:pPr>
        <w:pStyle w:val="BodyText"/>
        <w:sectPr w:rsidR="00DD1706" w:rsidRPr="008837F0" w:rsidSect="00193B28">
          <w:headerReference w:type="even" r:id="rId16"/>
          <w:pgSz w:w="12240" w:h="15840" w:code="1"/>
          <w:pgMar w:top="1440" w:right="1440" w:bottom="1440" w:left="1440" w:header="720" w:footer="720" w:gutter="0"/>
          <w:pgNumType w:fmt="lowerRoman"/>
          <w:cols w:space="720"/>
        </w:sectPr>
      </w:pPr>
    </w:p>
    <w:p w:rsidR="00B2768C" w:rsidRPr="008837F0" w:rsidRDefault="00B2768C" w:rsidP="00473F42">
      <w:pPr>
        <w:pStyle w:val="HeadingFront-BackMatter"/>
      </w:pPr>
      <w:bookmarkStart w:id="15" w:name="Orientation"/>
      <w:bookmarkStart w:id="16" w:name="_Toc449362417"/>
      <w:bookmarkStart w:id="17" w:name="_Toc449509948"/>
      <w:r w:rsidRPr="008837F0">
        <w:lastRenderedPageBreak/>
        <w:t>Orientation</w:t>
      </w:r>
      <w:bookmarkEnd w:id="15"/>
      <w:bookmarkEnd w:id="16"/>
      <w:bookmarkEnd w:id="17"/>
    </w:p>
    <w:p w:rsidR="00BD74D3" w:rsidRPr="008837F0" w:rsidRDefault="00BD74D3" w:rsidP="00BD74D3">
      <w:pPr>
        <w:pStyle w:val="AltHeading2"/>
      </w:pPr>
      <w:bookmarkStart w:id="18" w:name="_Toc336755501"/>
      <w:bookmarkStart w:id="19" w:name="_Toc336755634"/>
      <w:bookmarkStart w:id="20" w:name="_Toc336755787"/>
      <w:bookmarkStart w:id="21" w:name="_Toc336756084"/>
      <w:bookmarkStart w:id="22" w:name="_Toc336756187"/>
      <w:bookmarkStart w:id="23" w:name="_Toc336760251"/>
      <w:bookmarkStart w:id="24" w:name="_Toc336940172"/>
      <w:bookmarkStart w:id="25" w:name="_Toc337531822"/>
      <w:bookmarkStart w:id="26" w:name="_Toc337542598"/>
      <w:bookmarkStart w:id="27" w:name="_Toc337626310"/>
      <w:bookmarkStart w:id="28" w:name="_Toc337626513"/>
      <w:bookmarkStart w:id="29" w:name="_Toc337966589"/>
      <w:bookmarkStart w:id="30" w:name="_Toc338036333"/>
      <w:bookmarkStart w:id="31" w:name="_Toc338036629"/>
      <w:bookmarkStart w:id="32" w:name="_Toc338036784"/>
      <w:bookmarkStart w:id="33" w:name="_Toc338129956"/>
      <w:bookmarkStart w:id="34" w:name="_Toc338740693"/>
      <w:bookmarkStart w:id="35" w:name="_Toc338834078"/>
      <w:bookmarkStart w:id="36" w:name="_Toc339260909"/>
      <w:bookmarkStart w:id="37" w:name="_Toc339260978"/>
      <w:bookmarkStart w:id="38" w:name="_Toc339418576"/>
      <w:bookmarkStart w:id="39" w:name="_Toc339707965"/>
      <w:bookmarkStart w:id="40" w:name="_Toc339783046"/>
      <w:bookmarkStart w:id="41" w:name="_Toc345918859"/>
      <w:bookmarkStart w:id="42" w:name="how_to_use_this_manual"/>
      <w:r w:rsidRPr="008837F0">
        <w:t xml:space="preserve">How to Use this </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8837F0">
        <w:t>Manual</w:t>
      </w:r>
      <w:bookmarkEnd w:id="42"/>
    </w:p>
    <w:p w:rsidR="00DD1706" w:rsidRPr="008837F0" w:rsidRDefault="00313BDD" w:rsidP="00473F42">
      <w:pPr>
        <w:pStyle w:val="BodyText"/>
        <w:keepNext/>
        <w:keepLines/>
      </w:pPr>
      <w:r>
        <w:fldChar w:fldCharType="begin"/>
      </w:r>
      <w:r w:rsidR="00473F42" w:rsidRPr="008837F0">
        <w:instrText>xe "Orientation"</w:instrText>
      </w:r>
      <w:r>
        <w:fldChar w:fldCharType="end"/>
      </w:r>
      <w:r>
        <w:fldChar w:fldCharType="begin"/>
      </w:r>
      <w:r w:rsidR="00473F42" w:rsidRPr="008837F0">
        <w:instrText>xe "How to:Use this Manual"</w:instrText>
      </w:r>
      <w:r>
        <w:fldChar w:fldCharType="end"/>
      </w:r>
      <w:r w:rsidR="00DD1706" w:rsidRPr="008837F0">
        <w:t xml:space="preserve">Throughout this manual, advice and instructions are offered regarding the use of the </w:t>
      </w:r>
      <w:r w:rsidR="00F76DBF" w:rsidRPr="008837F0">
        <w:t>Remote</w:t>
      </w:r>
      <w:r w:rsidR="00473F42" w:rsidRPr="008837F0">
        <w:t xml:space="preserve"> Procedure Call (</w:t>
      </w:r>
      <w:r w:rsidR="00DD1706" w:rsidRPr="008837F0">
        <w:t>RPC</w:t>
      </w:r>
      <w:r w:rsidR="00473F42" w:rsidRPr="008837F0">
        <w:t>)</w:t>
      </w:r>
      <w:r w:rsidR="00DD1706" w:rsidRPr="008837F0">
        <w:t xml:space="preserve"> </w:t>
      </w:r>
      <w:r w:rsidR="00F76DBF" w:rsidRPr="008837F0">
        <w:t>Broker 1.1</w:t>
      </w:r>
      <w:r w:rsidR="00DD1706" w:rsidRPr="008837F0">
        <w:t xml:space="preserve"> </w:t>
      </w:r>
      <w:r w:rsidR="00473F42" w:rsidRPr="008837F0">
        <w:t xml:space="preserve">Development Kit (BDK) </w:t>
      </w:r>
      <w:r w:rsidR="00DD1706" w:rsidRPr="008837F0">
        <w:t>and the functionality it provides for Veterans Health Information Systems and Technology Architecture (VistA).</w:t>
      </w:r>
    </w:p>
    <w:p w:rsidR="00BD74D3" w:rsidRPr="008837F0" w:rsidRDefault="00BD74D3" w:rsidP="00BD74D3">
      <w:pPr>
        <w:pStyle w:val="AltHeading2"/>
      </w:pPr>
      <w:bookmarkStart w:id="43" w:name="intended_audience"/>
      <w:r w:rsidRPr="008837F0">
        <w:t>Intended Audience</w:t>
      </w:r>
      <w:bookmarkEnd w:id="43"/>
    </w:p>
    <w:p w:rsidR="00BD74D3" w:rsidRPr="008837F0" w:rsidRDefault="00313BDD" w:rsidP="00BD74D3">
      <w:pPr>
        <w:pStyle w:val="BodyText"/>
        <w:keepNext/>
        <w:keepLines/>
      </w:pPr>
      <w:r>
        <w:fldChar w:fldCharType="begin"/>
      </w:r>
      <w:r w:rsidR="00BD74D3" w:rsidRPr="008837F0">
        <w:instrText>xe "Intended Audience"</w:instrText>
      </w:r>
      <w:r>
        <w:fldChar w:fldCharType="end"/>
      </w:r>
      <w:r w:rsidR="00BD74D3" w:rsidRPr="008837F0">
        <w:t>The intended audience of this manual is the following stakeholders:</w:t>
      </w:r>
    </w:p>
    <w:p w:rsidR="00BD74D3" w:rsidRPr="008837F0" w:rsidRDefault="007268D5" w:rsidP="00050E3F">
      <w:pPr>
        <w:pStyle w:val="ListBullet"/>
        <w:keepNext/>
        <w:keepLines/>
      </w:pPr>
      <w:r>
        <w:t>Enterprise Program Management Office (EPMO)</w:t>
      </w:r>
      <w:r w:rsidR="00BD74D3" w:rsidRPr="008837F0">
        <w:t>—VistA legacy development teams.</w:t>
      </w:r>
    </w:p>
    <w:p w:rsidR="00BD74D3" w:rsidRPr="008837F0" w:rsidRDefault="00BD74D3" w:rsidP="00050E3F">
      <w:pPr>
        <w:pStyle w:val="ListBullet"/>
        <w:keepNext/>
        <w:keepLines/>
      </w:pPr>
      <w:r w:rsidRPr="008837F0">
        <w:t>Information Resource Management (IRM)—System administrators at Department of Veterans Affairs (VA) sites who are responsible for computer management and system security on the VistA M Servers.</w:t>
      </w:r>
    </w:p>
    <w:p w:rsidR="00BD74D3" w:rsidRPr="008837F0" w:rsidRDefault="00BD74D3" w:rsidP="00050E3F">
      <w:pPr>
        <w:pStyle w:val="ListBullet"/>
        <w:keepNext/>
        <w:keepLines/>
      </w:pPr>
      <w:r w:rsidRPr="008837F0">
        <w:t>Information Security Officers (ISOs)—Personnel at VA sites responsible for system security.</w:t>
      </w:r>
    </w:p>
    <w:p w:rsidR="00BD74D3" w:rsidRPr="008837F0" w:rsidRDefault="00BD74D3" w:rsidP="00050E3F">
      <w:pPr>
        <w:pStyle w:val="ListBullet"/>
      </w:pPr>
      <w:r w:rsidRPr="008837F0">
        <w:t>Product Support (PS).</w:t>
      </w:r>
    </w:p>
    <w:p w:rsidR="006769D7" w:rsidRPr="0085607C" w:rsidRDefault="006769D7" w:rsidP="006769D7">
      <w:pPr>
        <w:pStyle w:val="AltHeading2"/>
      </w:pPr>
      <w:bookmarkStart w:id="44" w:name="documentation_conventions"/>
      <w:r w:rsidRPr="0085607C">
        <w:t>Disclaimers</w:t>
      </w:r>
    </w:p>
    <w:p w:rsidR="006769D7" w:rsidRPr="0085607C" w:rsidRDefault="006769D7" w:rsidP="006769D7">
      <w:pPr>
        <w:pStyle w:val="AltHeading3"/>
      </w:pPr>
      <w:bookmarkStart w:id="45" w:name="software_disclaimer"/>
      <w:r w:rsidRPr="0085607C">
        <w:t>Software Disclaimer</w:t>
      </w:r>
      <w:bookmarkEnd w:id="45"/>
    </w:p>
    <w:p w:rsidR="006769D7" w:rsidRPr="0085607C" w:rsidRDefault="00313BDD" w:rsidP="006769D7">
      <w:pPr>
        <w:pStyle w:val="BodyText"/>
        <w:keepNext/>
        <w:keepLines/>
      </w:pPr>
      <w:r>
        <w:fldChar w:fldCharType="begin"/>
      </w:r>
      <w:r w:rsidR="006769D7" w:rsidRPr="0085607C">
        <w:instrText>xe "Software Disclaimer"</w:instrText>
      </w:r>
      <w:r>
        <w:fldChar w:fldCharType="end"/>
      </w:r>
      <w:r>
        <w:fldChar w:fldCharType="begin"/>
      </w:r>
      <w:r w:rsidR="006769D7" w:rsidRPr="0085607C">
        <w:instrText>xe "Disclaimers:Software"</w:instrText>
      </w:r>
      <w:r>
        <w:fldChar w:fldCharType="end"/>
      </w:r>
      <w:r w:rsidR="006769D7" w:rsidRPr="0085607C">
        <w:t xml:space="preserve"> This software was developed at the Department of Veterans Affairs (VA) by employees of the Federal Government in the course of their official duties. Pursuant to title 17 Section 105 of the United States Code this software is </w:t>
      </w:r>
      <w:r w:rsidR="006769D7" w:rsidRPr="0085607C">
        <w:rPr>
          <w:i/>
        </w:rPr>
        <w:t>not</w:t>
      </w:r>
      <w:r w:rsidR="006769D7" w:rsidRPr="0085607C">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6769D7" w:rsidRPr="0085607C" w:rsidRDefault="00313BDD" w:rsidP="006769D7">
      <w:pPr>
        <w:pStyle w:val="Caution"/>
      </w:pPr>
      <w:r>
        <w:rPr>
          <w:noProof/>
          <w:lang w:eastAsia="en-US"/>
        </w:rPr>
        <w:drawing>
          <wp:inline distT="0" distB="0" distL="0" distR="0" wp14:anchorId="14E7BA64" wp14:editId="18E655AA">
            <wp:extent cx="409575" cy="409575"/>
            <wp:effectExtent l="0" t="0" r="0" b="0"/>
            <wp:docPr id="2"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6769D7" w:rsidRPr="0085607C">
        <w:tab/>
        <w:t>CAUTION: To protect the security of V</w:t>
      </w:r>
      <w:r w:rsidR="006769D7" w:rsidRPr="0085607C">
        <w:rPr>
          <w:iCs/>
        </w:rPr>
        <w:t>ist</w:t>
      </w:r>
      <w:r w:rsidR="006769D7" w:rsidRPr="0085607C">
        <w:t>A systems, distribution of this software for use on any other computer system by V</w:t>
      </w:r>
      <w:r w:rsidR="006769D7" w:rsidRPr="0085607C">
        <w:rPr>
          <w:iCs/>
        </w:rPr>
        <w:t>ist</w:t>
      </w:r>
      <w:r w:rsidR="006769D7" w:rsidRPr="0085607C">
        <w:t xml:space="preserve">A sites is prohibited. All requests for copies of this software for </w:t>
      </w:r>
      <w:r w:rsidR="006769D7" w:rsidRPr="0085607C">
        <w:rPr>
          <w:i/>
        </w:rPr>
        <w:t>non</w:t>
      </w:r>
      <w:r w:rsidR="006769D7" w:rsidRPr="0085607C">
        <w:t>-V</w:t>
      </w:r>
      <w:r w:rsidR="006769D7" w:rsidRPr="0085607C">
        <w:rPr>
          <w:iCs/>
        </w:rPr>
        <w:t>ist</w:t>
      </w:r>
      <w:r w:rsidR="006769D7" w:rsidRPr="0085607C">
        <w:t>A use should be referred to the VistA site</w:t>
      </w:r>
      <w:r w:rsidR="00B34002">
        <w:t>’</w:t>
      </w:r>
      <w:r w:rsidR="006769D7" w:rsidRPr="0085607C">
        <w:t xml:space="preserve">s local Office of Information </w:t>
      </w:r>
      <w:r w:rsidR="006769D7">
        <w:t xml:space="preserve">and Technology </w:t>
      </w:r>
      <w:r w:rsidR="006769D7" w:rsidRPr="0085607C">
        <w:t>Field Office (OI</w:t>
      </w:r>
      <w:r w:rsidR="006769D7">
        <w:t>&amp;T</w:t>
      </w:r>
      <w:r w:rsidR="006769D7" w:rsidRPr="0085607C">
        <w:t>FO).</w:t>
      </w:r>
    </w:p>
    <w:p w:rsidR="006769D7" w:rsidRPr="0085607C" w:rsidRDefault="006769D7" w:rsidP="006769D7">
      <w:pPr>
        <w:pStyle w:val="AltHeading3"/>
      </w:pPr>
      <w:bookmarkStart w:id="46" w:name="documentation_disclaimer"/>
      <w:r w:rsidRPr="0085607C">
        <w:t>Documentation Disclaimer</w:t>
      </w:r>
      <w:bookmarkEnd w:id="46"/>
    </w:p>
    <w:p w:rsidR="006769D7" w:rsidRPr="0085607C" w:rsidRDefault="00313BDD" w:rsidP="006769D7">
      <w:pPr>
        <w:pStyle w:val="BodyText"/>
        <w:keepNext/>
        <w:keepLines/>
      </w:pPr>
      <w:r>
        <w:fldChar w:fldCharType="begin"/>
      </w:r>
      <w:r w:rsidR="006769D7" w:rsidRPr="0085607C">
        <w:instrText>xe "Disclaimers"</w:instrText>
      </w:r>
      <w:r>
        <w:fldChar w:fldCharType="end"/>
      </w:r>
      <w:r w:rsidR="006769D7" w:rsidRPr="0085607C">
        <w:t>This manual provides an overall explanation of RPC Broker and the functionality contained in RPC Broker 1.1;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6769D7" w:rsidRPr="0085607C" w:rsidRDefault="00313BDD" w:rsidP="006769D7">
      <w:pPr>
        <w:pStyle w:val="Caution"/>
      </w:pPr>
      <w:r>
        <w:rPr>
          <w:noProof/>
          <w:lang w:eastAsia="en-US"/>
        </w:rPr>
        <w:drawing>
          <wp:inline distT="0" distB="0" distL="0" distR="0" wp14:anchorId="57710B3C" wp14:editId="26C8EAA5">
            <wp:extent cx="409575" cy="409575"/>
            <wp:effectExtent l="0" t="0" r="0" b="0"/>
            <wp:docPr id="3"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6769D7" w:rsidRPr="0085607C">
        <w:tab/>
        <w:t xml:space="preserve">DISCLAIMER: The appearance of any external hyperlink references in this manual does </w:t>
      </w:r>
      <w:r w:rsidR="006769D7" w:rsidRPr="0085607C">
        <w:rPr>
          <w:i/>
        </w:rPr>
        <w:t>not</w:t>
      </w:r>
      <w:r w:rsidR="006769D7" w:rsidRPr="0085607C">
        <w:t xml:space="preserve"> constitute endorsement by the Department of Veterans Affairs (VA) of this Website or the information, products, or services contained therein. The VA does </w:t>
      </w:r>
      <w:r w:rsidR="006769D7" w:rsidRPr="0085607C">
        <w:rPr>
          <w:i/>
        </w:rPr>
        <w:t>not</w:t>
      </w:r>
      <w:r w:rsidR="006769D7" w:rsidRPr="0085607C">
        <w:t xml:space="preserve"> exercise </w:t>
      </w:r>
      <w:r w:rsidR="006769D7" w:rsidRPr="0085607C">
        <w:lastRenderedPageBreak/>
        <w:t>any editorial control over the information you find at these locations. Such links are provided and are consistent with the stated purpose of this VA Intranet Service.</w:t>
      </w:r>
    </w:p>
    <w:p w:rsidR="004F2789" w:rsidRPr="008837F0" w:rsidRDefault="004F2789" w:rsidP="004F2789">
      <w:pPr>
        <w:pStyle w:val="AltHeading2"/>
      </w:pPr>
      <w:r w:rsidRPr="008837F0">
        <w:t>Documentation Conventions</w:t>
      </w:r>
      <w:bookmarkEnd w:id="44"/>
    </w:p>
    <w:p w:rsidR="00DD1706" w:rsidRPr="008837F0" w:rsidRDefault="00313BDD" w:rsidP="00473F42">
      <w:pPr>
        <w:pStyle w:val="BodyText"/>
        <w:keepNext/>
        <w:keepLines/>
      </w:pPr>
      <w:r>
        <w:fldChar w:fldCharType="begin"/>
      </w:r>
      <w:r w:rsidR="004F2789" w:rsidRPr="008837F0">
        <w:instrText>xe "Documentation Conventions"</w:instrText>
      </w:r>
      <w:r>
        <w:fldChar w:fldCharType="end"/>
      </w:r>
      <w:r w:rsidR="00DD1706" w:rsidRPr="008837F0">
        <w:t>This manual uses several methods to highlight different aspects of the material:</w:t>
      </w:r>
    </w:p>
    <w:p w:rsidR="00DD1706" w:rsidRPr="008837F0" w:rsidRDefault="00DD1706" w:rsidP="00473F42">
      <w:pPr>
        <w:pStyle w:val="ListBullet"/>
        <w:keepNext/>
        <w:keepLines/>
      </w:pPr>
      <w:r w:rsidRPr="008837F0">
        <w:t xml:space="preserve">Various symbols are used throughout the documentation to alert the reader to special information. </w:t>
      </w:r>
      <w:r w:rsidR="00B34002" w:rsidRPr="00B34002">
        <w:rPr>
          <w:color w:val="0000FF"/>
          <w:u w:val="single"/>
        </w:rPr>
        <w:fldChar w:fldCharType="begin"/>
      </w:r>
      <w:r w:rsidR="00B34002" w:rsidRPr="00B34002">
        <w:rPr>
          <w:color w:val="0000FF"/>
          <w:u w:val="single"/>
        </w:rPr>
        <w:instrText xml:space="preserve"> REF _Ref449345480 \h </w:instrText>
      </w:r>
      <w:r w:rsidR="00B34002">
        <w:rPr>
          <w:color w:val="0000FF"/>
          <w:u w:val="single"/>
        </w:rPr>
        <w:instrText xml:space="preserve"> \* MERGEFORMAT </w:instrText>
      </w:r>
      <w:r w:rsidR="00B34002" w:rsidRPr="00B34002">
        <w:rPr>
          <w:color w:val="0000FF"/>
          <w:u w:val="single"/>
        </w:rPr>
      </w:r>
      <w:r w:rsidR="00B34002" w:rsidRPr="00B34002">
        <w:rPr>
          <w:color w:val="0000FF"/>
          <w:u w:val="single"/>
        </w:rPr>
        <w:fldChar w:fldCharType="separate"/>
      </w:r>
      <w:r w:rsidR="009762E8" w:rsidRPr="009762E8">
        <w:rPr>
          <w:color w:val="0000FF"/>
          <w:u w:val="single"/>
        </w:rPr>
        <w:t xml:space="preserve">Table </w:t>
      </w:r>
      <w:r w:rsidR="009762E8" w:rsidRPr="009762E8">
        <w:rPr>
          <w:noProof/>
          <w:color w:val="0000FF"/>
          <w:u w:val="single"/>
        </w:rPr>
        <w:t>1</w:t>
      </w:r>
      <w:r w:rsidR="00B34002" w:rsidRPr="00B34002">
        <w:rPr>
          <w:color w:val="0000FF"/>
          <w:u w:val="single"/>
        </w:rPr>
        <w:fldChar w:fldCharType="end"/>
      </w:r>
      <w:r w:rsidRPr="008837F0">
        <w:t xml:space="preserve"> gives a description of each of these symbols</w:t>
      </w:r>
      <w:r w:rsidR="00313BDD">
        <w:fldChar w:fldCharType="begin"/>
      </w:r>
      <w:r w:rsidR="004F2789" w:rsidRPr="008837F0">
        <w:instrText>xe "Documentation:Symbols"</w:instrText>
      </w:r>
      <w:r w:rsidR="00313BDD">
        <w:fldChar w:fldCharType="end"/>
      </w:r>
      <w:r w:rsidR="00313BDD">
        <w:fldChar w:fldCharType="begin"/>
      </w:r>
      <w:r w:rsidR="004F2789" w:rsidRPr="008837F0">
        <w:instrText>xe "Symbols:Found in the Documentation"</w:instrText>
      </w:r>
      <w:r w:rsidR="00313BDD">
        <w:fldChar w:fldCharType="end"/>
      </w:r>
      <w:r w:rsidRPr="008837F0">
        <w:t>:</w:t>
      </w:r>
    </w:p>
    <w:p w:rsidR="00AB6BF1" w:rsidRPr="008837F0" w:rsidRDefault="00473F42" w:rsidP="00473F42">
      <w:pPr>
        <w:pStyle w:val="Caption"/>
      </w:pPr>
      <w:bookmarkStart w:id="47" w:name="_Ref449345480"/>
      <w:bookmarkStart w:id="48" w:name="_Toc449510025"/>
      <w:r w:rsidRPr="008837F0">
        <w:t xml:space="preserve">Table </w:t>
      </w:r>
      <w:r w:rsidR="00F74A78">
        <w:fldChar w:fldCharType="begin"/>
      </w:r>
      <w:r w:rsidR="00F74A78">
        <w:instrText xml:space="preserve"> SEQ Table \* ARABIC </w:instrText>
      </w:r>
      <w:r w:rsidR="00F74A78">
        <w:fldChar w:fldCharType="separate"/>
      </w:r>
      <w:r w:rsidR="009762E8">
        <w:rPr>
          <w:noProof/>
        </w:rPr>
        <w:t>1</w:t>
      </w:r>
      <w:r w:rsidR="00F74A78">
        <w:rPr>
          <w:noProof/>
        </w:rPr>
        <w:fldChar w:fldCharType="end"/>
      </w:r>
      <w:bookmarkEnd w:id="47"/>
      <w:r w:rsidR="007268D5">
        <w:t>:</w:t>
      </w:r>
      <w:r w:rsidRPr="008837F0">
        <w:t xml:space="preserve"> Documentation symbol descriptions</w:t>
      </w:r>
      <w:bookmarkEnd w:id="48"/>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343"/>
      </w:tblGrid>
      <w:tr w:rsidR="00DD1706" w:rsidRPr="00BA5CD1" w:rsidTr="00F0241A">
        <w:trPr>
          <w:tblHeader/>
        </w:trPr>
        <w:tc>
          <w:tcPr>
            <w:tcW w:w="1297" w:type="dxa"/>
            <w:shd w:val="pct12" w:color="auto" w:fill="auto"/>
          </w:tcPr>
          <w:p w:rsidR="00DD1706" w:rsidRPr="008837F0" w:rsidRDefault="00DD1706" w:rsidP="00473F42">
            <w:pPr>
              <w:pStyle w:val="TableHeading"/>
            </w:pPr>
            <w:bookmarkStart w:id="49" w:name="COL001_TBL002"/>
            <w:bookmarkEnd w:id="49"/>
            <w:r w:rsidRPr="008837F0">
              <w:t>Symbol</w:t>
            </w:r>
          </w:p>
        </w:tc>
        <w:tc>
          <w:tcPr>
            <w:tcW w:w="7343" w:type="dxa"/>
            <w:shd w:val="pct12" w:color="auto" w:fill="auto"/>
          </w:tcPr>
          <w:p w:rsidR="00DD1706" w:rsidRPr="008837F0" w:rsidRDefault="00DD1706" w:rsidP="00473F42">
            <w:pPr>
              <w:pStyle w:val="TableHeading"/>
            </w:pPr>
            <w:r w:rsidRPr="008837F0">
              <w:t>Description</w:t>
            </w:r>
          </w:p>
        </w:tc>
      </w:tr>
      <w:tr w:rsidR="00DD1706" w:rsidRPr="00BA5CD1">
        <w:tc>
          <w:tcPr>
            <w:tcW w:w="1297" w:type="dxa"/>
          </w:tcPr>
          <w:p w:rsidR="00DD1706" w:rsidRPr="008837F0" w:rsidRDefault="00313BDD" w:rsidP="00473F42">
            <w:pPr>
              <w:pStyle w:val="TableTextCentered"/>
              <w:keepNext/>
              <w:keepLines/>
              <w:rPr>
                <w:noProof w:val="0"/>
              </w:rPr>
            </w:pPr>
            <w:r>
              <w:drawing>
                <wp:inline distT="0" distB="0" distL="0" distR="0" wp14:anchorId="04DE7A5C" wp14:editId="6608DAA9">
                  <wp:extent cx="304800" cy="304800"/>
                  <wp:effectExtent l="0" t="0" r="0" b="0"/>
                  <wp:docPr id="4"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343" w:type="dxa"/>
          </w:tcPr>
          <w:p w:rsidR="00DD1706" w:rsidRPr="00BA5CD1" w:rsidRDefault="00AB6BF1" w:rsidP="00473F42">
            <w:pPr>
              <w:pStyle w:val="TableText"/>
              <w:keepNext/>
              <w:keepLines/>
              <w:rPr>
                <w:kern w:val="2"/>
              </w:rPr>
            </w:pPr>
            <w:r w:rsidRPr="00BA5CD1">
              <w:rPr>
                <w:b/>
              </w:rPr>
              <w:t>NOTE/REF:</w:t>
            </w:r>
            <w:r w:rsidRPr="00BA5CD1">
              <w:t xml:space="preserve"> </w:t>
            </w:r>
            <w:r w:rsidR="00DD1706" w:rsidRPr="00BA5CD1">
              <w:t>U</w:t>
            </w:r>
            <w:r w:rsidR="00DD1706" w:rsidRPr="00BA5CD1">
              <w:rPr>
                <w:kern w:val="2"/>
              </w:rPr>
              <w:t>sed to inform the reader of general information including references to additional reading material</w:t>
            </w:r>
            <w:r w:rsidRPr="00BA5CD1">
              <w:rPr>
                <w:kern w:val="2"/>
              </w:rPr>
              <w:t>.</w:t>
            </w:r>
          </w:p>
        </w:tc>
      </w:tr>
      <w:tr w:rsidR="00DD1706" w:rsidRPr="00BA5CD1">
        <w:tc>
          <w:tcPr>
            <w:tcW w:w="1297" w:type="dxa"/>
          </w:tcPr>
          <w:p w:rsidR="00DD1706" w:rsidRPr="008837F0" w:rsidRDefault="00313BDD" w:rsidP="00473F42">
            <w:pPr>
              <w:pStyle w:val="TableTextCentered"/>
              <w:keepNext/>
              <w:keepLines/>
              <w:rPr>
                <w:noProof w:val="0"/>
              </w:rPr>
            </w:pPr>
            <w:r>
              <w:drawing>
                <wp:inline distT="0" distB="0" distL="0" distR="0" wp14:anchorId="7CB96AEB" wp14:editId="7047BE4B">
                  <wp:extent cx="409575" cy="409575"/>
                  <wp:effectExtent l="0" t="0" r="0" b="0"/>
                  <wp:docPr id="5" name="Picture 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343" w:type="dxa"/>
          </w:tcPr>
          <w:p w:rsidR="00DD1706" w:rsidRPr="00BA5CD1" w:rsidRDefault="004F2789" w:rsidP="00473F42">
            <w:pPr>
              <w:pStyle w:val="TableText"/>
              <w:keepNext/>
              <w:keepLines/>
              <w:rPr>
                <w:kern w:val="2"/>
              </w:rPr>
            </w:pPr>
            <w:r w:rsidRPr="00BA5CD1">
              <w:rPr>
                <w:rFonts w:cs="Arial"/>
                <w:b/>
              </w:rPr>
              <w:t>CAUTION / RECOMMENDATION / DISCLAIMER</w:t>
            </w:r>
            <w:r w:rsidR="00AB6BF1" w:rsidRPr="00BA5CD1">
              <w:rPr>
                <w:b/>
              </w:rPr>
              <w:t>:</w:t>
            </w:r>
            <w:r w:rsidR="00AB6BF1" w:rsidRPr="00BA5CD1">
              <w:t xml:space="preserve"> </w:t>
            </w:r>
            <w:r w:rsidR="00DD1706" w:rsidRPr="00BA5CD1">
              <w:t>U</w:t>
            </w:r>
            <w:r w:rsidR="00DD1706" w:rsidRPr="00BA5CD1">
              <w:rPr>
                <w:kern w:val="2"/>
              </w:rPr>
              <w:t>sed to caution the reader to take special notice of critical information</w:t>
            </w:r>
            <w:r w:rsidR="00AB6BF1" w:rsidRPr="00BA5CD1">
              <w:rPr>
                <w:kern w:val="2"/>
              </w:rPr>
              <w:t>.</w:t>
            </w:r>
          </w:p>
        </w:tc>
      </w:tr>
    </w:tbl>
    <w:p w:rsidR="00DD1706" w:rsidRPr="008837F0" w:rsidRDefault="00DD1706" w:rsidP="00011286">
      <w:pPr>
        <w:pStyle w:val="BodyText6"/>
        <w:keepNext/>
        <w:keepLines/>
      </w:pPr>
    </w:p>
    <w:p w:rsidR="00DD1706" w:rsidRPr="008837F0" w:rsidRDefault="00DD1706" w:rsidP="00473F42">
      <w:pPr>
        <w:pStyle w:val="ListBullet"/>
      </w:pPr>
      <w:r w:rsidRPr="008837F0">
        <w:t>Descriptive text is presented in a proportional font (as represented by this font).</w:t>
      </w:r>
    </w:p>
    <w:p w:rsidR="006769D7" w:rsidRPr="0085607C" w:rsidRDefault="006769D7" w:rsidP="006769D7">
      <w:pPr>
        <w:pStyle w:val="ListBullet"/>
        <w:keepNext/>
        <w:keepLines/>
        <w:rPr>
          <w:kern w:val="2"/>
        </w:rPr>
      </w:pPr>
      <w:r w:rsidRPr="0085607C">
        <w:t>Conventions for displaying TEST data in this document are as follows:</w:t>
      </w:r>
    </w:p>
    <w:p w:rsidR="006769D7" w:rsidRPr="0085607C" w:rsidRDefault="006769D7" w:rsidP="006769D7">
      <w:pPr>
        <w:pStyle w:val="ListBullet2"/>
        <w:keepNext/>
        <w:keepLines/>
        <w:rPr>
          <w:kern w:val="2"/>
        </w:rPr>
      </w:pPr>
      <w:r w:rsidRPr="0085607C">
        <w:t xml:space="preserve">The first three digits (prefix) of any Social Security Numbers (SSN) begin with either </w:t>
      </w:r>
      <w:r w:rsidR="00B34002">
        <w:t>“</w:t>
      </w:r>
      <w:r w:rsidRPr="0085607C">
        <w:t>000</w:t>
      </w:r>
      <w:r w:rsidR="00B34002">
        <w:t>”</w:t>
      </w:r>
      <w:r w:rsidRPr="0085607C">
        <w:t xml:space="preserve"> or </w:t>
      </w:r>
      <w:r w:rsidR="00B34002">
        <w:t>“</w:t>
      </w:r>
      <w:r w:rsidRPr="0085607C">
        <w:t>666.</w:t>
      </w:r>
      <w:r w:rsidR="00B34002">
        <w:t>”</w:t>
      </w:r>
    </w:p>
    <w:p w:rsidR="006769D7" w:rsidRPr="0085607C" w:rsidRDefault="006769D7" w:rsidP="006769D7">
      <w:pPr>
        <w:pStyle w:val="ListBullet2"/>
        <w:keepNext/>
        <w:keepLines/>
        <w:rPr>
          <w:kern w:val="2"/>
        </w:rPr>
      </w:pPr>
      <w:r w:rsidRPr="0085607C">
        <w:t>Patient and user names are formatted as follows:</w:t>
      </w:r>
    </w:p>
    <w:p w:rsidR="006769D7" w:rsidRPr="0085607C" w:rsidRDefault="006769D7" w:rsidP="006769D7">
      <w:pPr>
        <w:pStyle w:val="ListBullet3"/>
        <w:keepNext/>
        <w:keepLines/>
      </w:pPr>
      <w:r w:rsidRPr="0085607C">
        <w:t>[</w:t>
      </w:r>
      <w:r w:rsidRPr="0085607C">
        <w:rPr>
          <w:i/>
        </w:rPr>
        <w:t>Application Name</w:t>
      </w:r>
      <w:r w:rsidRPr="0085607C">
        <w:t>]PATIENT,[</w:t>
      </w:r>
      <w:r w:rsidRPr="0085607C">
        <w:rPr>
          <w:i/>
        </w:rPr>
        <w:t>N</w:t>
      </w:r>
      <w:r w:rsidRPr="0085607C">
        <w:t>]</w:t>
      </w:r>
    </w:p>
    <w:p w:rsidR="006769D7" w:rsidRPr="0085607C" w:rsidRDefault="006769D7" w:rsidP="006769D7">
      <w:pPr>
        <w:pStyle w:val="ListBullet3"/>
        <w:keepNext/>
        <w:keepLines/>
      </w:pPr>
      <w:r w:rsidRPr="0085607C">
        <w:t>[</w:t>
      </w:r>
      <w:r w:rsidRPr="0085607C">
        <w:rPr>
          <w:i/>
        </w:rPr>
        <w:t>Application Name</w:t>
      </w:r>
      <w:r w:rsidRPr="0085607C">
        <w:t>]USER,[</w:t>
      </w:r>
      <w:r w:rsidRPr="0085607C">
        <w:rPr>
          <w:i/>
        </w:rPr>
        <w:t>N</w:t>
      </w:r>
      <w:r w:rsidRPr="0085607C">
        <w:t>]</w:t>
      </w:r>
    </w:p>
    <w:p w:rsidR="006769D7" w:rsidRPr="0085607C" w:rsidRDefault="006769D7" w:rsidP="006769D7">
      <w:pPr>
        <w:pStyle w:val="BodyText4"/>
        <w:keepNext/>
        <w:keepLines/>
      </w:pPr>
      <w:r w:rsidRPr="0085607C">
        <w:t xml:space="preserve">Where </w:t>
      </w:r>
      <w:r w:rsidR="00B34002">
        <w:t>“</w:t>
      </w:r>
      <w:r w:rsidRPr="0085607C">
        <w:rPr>
          <w:i/>
        </w:rPr>
        <w:t>Application Name</w:t>
      </w:r>
      <w:r w:rsidR="00B34002">
        <w:t>”</w:t>
      </w:r>
      <w:r w:rsidRPr="0085607C">
        <w:t xml:space="preserve"> is defined in the Approved Application Abbreviations document and </w:t>
      </w:r>
      <w:r w:rsidR="00B34002">
        <w:t>“</w:t>
      </w:r>
      <w:r w:rsidRPr="0085607C">
        <w:rPr>
          <w:i/>
        </w:rPr>
        <w:t>N</w:t>
      </w:r>
      <w:r w:rsidR="00B34002">
        <w:t>”</w:t>
      </w:r>
      <w:r w:rsidRPr="0085607C">
        <w:t xml:space="preserve"> represents the first name as a number spelled out and incremented with each new entry.</w:t>
      </w:r>
    </w:p>
    <w:p w:rsidR="006769D7" w:rsidRPr="0085607C" w:rsidRDefault="006769D7" w:rsidP="006769D7">
      <w:pPr>
        <w:pStyle w:val="BodyText4"/>
        <w:keepNext/>
        <w:keepLines/>
      </w:pPr>
      <w:r w:rsidRPr="0085607C">
        <w:t>For example, in RPC Broker (XWB) test patient names would be documented as follows:</w:t>
      </w:r>
    </w:p>
    <w:p w:rsidR="006769D7" w:rsidRPr="0085607C" w:rsidRDefault="006769D7" w:rsidP="006769D7">
      <w:pPr>
        <w:pStyle w:val="BodyText5"/>
        <w:keepNext/>
        <w:keepLines/>
      </w:pPr>
      <w:r w:rsidRPr="0085607C">
        <w:t>XWBPATIENT,ONE; XWBPATIENT,TWO; XWBPATIENT,14, etc.</w:t>
      </w:r>
    </w:p>
    <w:p w:rsidR="006769D7" w:rsidRPr="0085607C" w:rsidRDefault="006769D7" w:rsidP="006769D7">
      <w:pPr>
        <w:pStyle w:val="BodyText4"/>
        <w:keepNext/>
        <w:keepLines/>
      </w:pPr>
      <w:r w:rsidRPr="0085607C">
        <w:t>For example, in RPC Broker (XWB) test user names would be documented as follows:</w:t>
      </w:r>
    </w:p>
    <w:p w:rsidR="006769D7" w:rsidRPr="0085607C" w:rsidRDefault="006769D7" w:rsidP="006769D7">
      <w:pPr>
        <w:pStyle w:val="BodyText5"/>
      </w:pPr>
      <w:r w:rsidRPr="0085607C">
        <w:t>XWBUSER,ONE; XWBUSER,TWO; XWBUSER,14, etc.</w:t>
      </w:r>
    </w:p>
    <w:p w:rsidR="004F2789" w:rsidRPr="008837F0" w:rsidRDefault="00B34002" w:rsidP="004F2789">
      <w:pPr>
        <w:pStyle w:val="ListBullet"/>
      </w:pPr>
      <w:r>
        <w:t>“</w:t>
      </w:r>
      <w:r w:rsidR="004F2789" w:rsidRPr="008837F0">
        <w:t>Snapshots</w:t>
      </w:r>
      <w:r>
        <w:t>”</w:t>
      </w:r>
      <w:r w:rsidR="004F2789" w:rsidRPr="008837F0">
        <w:t xml:space="preserve"> of computer online displays (i.e., screen captures/dialogues) and computer source code are shown in a </w:t>
      </w:r>
      <w:r w:rsidR="004F2789" w:rsidRPr="008837F0">
        <w:rPr>
          <w:i/>
          <w:iCs/>
        </w:rPr>
        <w:t>non</w:t>
      </w:r>
      <w:r w:rsidR="004F2789" w:rsidRPr="008837F0">
        <w:t>-proportional font and may be enclosed within a box.</w:t>
      </w:r>
    </w:p>
    <w:p w:rsidR="004F2789" w:rsidRPr="008837F0" w:rsidRDefault="004F2789" w:rsidP="004F2789">
      <w:pPr>
        <w:pStyle w:val="ListBullet"/>
      </w:pPr>
      <w:r w:rsidRPr="008837F0">
        <w:t>User</w:t>
      </w:r>
      <w:r w:rsidR="00B34002">
        <w:t>’</w:t>
      </w:r>
      <w:r w:rsidRPr="008837F0">
        <w:t xml:space="preserve">s responses to online prompts </w:t>
      </w:r>
      <w:r w:rsidR="00AE4BB5">
        <w:t>are in</w:t>
      </w:r>
      <w:r w:rsidRPr="008837F0">
        <w:t xml:space="preserve"> </w:t>
      </w:r>
      <w:r w:rsidRPr="008837F0">
        <w:rPr>
          <w:b/>
        </w:rPr>
        <w:t>bold</w:t>
      </w:r>
      <w:r w:rsidRPr="00AE4BB5">
        <w:rPr>
          <w:b/>
        </w:rPr>
        <w:t>face</w:t>
      </w:r>
      <w:r w:rsidRPr="008837F0">
        <w:t xml:space="preserve"> and highlighted in yellow (e.g., </w:t>
      </w:r>
      <w:r w:rsidRPr="008837F0">
        <w:rPr>
          <w:b/>
          <w:highlight w:val="yellow"/>
        </w:rPr>
        <w:t>&lt;Enter&gt;</w:t>
      </w:r>
      <w:r w:rsidRPr="008837F0">
        <w:t>).</w:t>
      </w:r>
    </w:p>
    <w:p w:rsidR="004F2789" w:rsidRPr="008837F0" w:rsidRDefault="004F2789" w:rsidP="004F2789">
      <w:pPr>
        <w:pStyle w:val="ListBullet"/>
      </w:pPr>
      <w:r w:rsidRPr="008837F0">
        <w:t xml:space="preserve">Emphasis within a dialogue box </w:t>
      </w:r>
      <w:r w:rsidR="00AE4BB5">
        <w:t>is in</w:t>
      </w:r>
      <w:r w:rsidRPr="008837F0">
        <w:t xml:space="preserve"> </w:t>
      </w:r>
      <w:r w:rsidR="00AE4BB5" w:rsidRPr="008837F0">
        <w:rPr>
          <w:b/>
        </w:rPr>
        <w:t>bold</w:t>
      </w:r>
      <w:r w:rsidR="00AE4BB5" w:rsidRPr="00AE4BB5">
        <w:rPr>
          <w:b/>
        </w:rPr>
        <w:t>face</w:t>
      </w:r>
      <w:r w:rsidRPr="008837F0">
        <w:t xml:space="preserve"> and highlighted in blue (e.g.,</w:t>
      </w:r>
      <w:r w:rsidRPr="008837F0">
        <w:rPr>
          <w:highlight w:val="cyan"/>
        </w:rPr>
        <w:t> STANDARD LISTENER: RUNNING</w:t>
      </w:r>
      <w:r w:rsidRPr="008837F0">
        <w:t>).</w:t>
      </w:r>
    </w:p>
    <w:p w:rsidR="004F2789" w:rsidRPr="008837F0" w:rsidRDefault="004F2789" w:rsidP="004F2789">
      <w:pPr>
        <w:pStyle w:val="ListBullet"/>
      </w:pPr>
      <w:r w:rsidRPr="008837F0">
        <w:t xml:space="preserve">Some software code reserved/key words </w:t>
      </w:r>
      <w:r w:rsidR="00AE4BB5">
        <w:t>are in</w:t>
      </w:r>
      <w:r w:rsidRPr="008837F0">
        <w:t xml:space="preserve"> </w:t>
      </w:r>
      <w:r w:rsidR="00AE4BB5" w:rsidRPr="008837F0">
        <w:rPr>
          <w:b/>
        </w:rPr>
        <w:t>bold</w:t>
      </w:r>
      <w:r w:rsidR="00AE4BB5" w:rsidRPr="00AE4BB5">
        <w:rPr>
          <w:b/>
        </w:rPr>
        <w:t>face</w:t>
      </w:r>
      <w:r w:rsidRPr="008837F0">
        <w:t xml:space="preserve"> with alternate color font.</w:t>
      </w:r>
    </w:p>
    <w:p w:rsidR="004F2789" w:rsidRPr="008837F0" w:rsidRDefault="004F2789" w:rsidP="004F2789">
      <w:pPr>
        <w:pStyle w:val="ListBullet"/>
      </w:pPr>
      <w:r w:rsidRPr="008837F0">
        <w:t xml:space="preserve">References to </w:t>
      </w:r>
      <w:r w:rsidR="00B34002">
        <w:t>“</w:t>
      </w:r>
      <w:r w:rsidRPr="008837F0">
        <w:rPr>
          <w:b/>
        </w:rPr>
        <w:t>&lt;Enter&gt;</w:t>
      </w:r>
      <w:r w:rsidR="00BD615B">
        <w:t>”</w:t>
      </w:r>
      <w:r w:rsidRPr="008837F0">
        <w:t xml:space="preserve"> within these snapshots indicate that the user should press the &lt;</w:t>
      </w:r>
      <w:r w:rsidRPr="008837F0">
        <w:rPr>
          <w:b/>
        </w:rPr>
        <w:t>Enter</w:t>
      </w:r>
      <w:r w:rsidRPr="008837F0">
        <w:t xml:space="preserve">&gt; key on the keyboard. Other special keys are represented within </w:t>
      </w:r>
      <w:r w:rsidRPr="008837F0">
        <w:rPr>
          <w:b/>
          <w:bCs/>
        </w:rPr>
        <w:t>&lt; &gt;</w:t>
      </w:r>
      <w:r w:rsidRPr="008837F0">
        <w:t xml:space="preserve"> angle brackets. For example, pressing the </w:t>
      </w:r>
      <w:r w:rsidRPr="008837F0">
        <w:rPr>
          <w:b/>
        </w:rPr>
        <w:t>PF1</w:t>
      </w:r>
      <w:r w:rsidRPr="008837F0">
        <w:t xml:space="preserve"> key can be represented as pressing </w:t>
      </w:r>
      <w:r w:rsidRPr="008837F0">
        <w:rPr>
          <w:b/>
          <w:bCs/>
        </w:rPr>
        <w:t>&lt;PF1&gt;</w:t>
      </w:r>
      <w:r w:rsidRPr="008837F0">
        <w:t>.</w:t>
      </w:r>
    </w:p>
    <w:p w:rsidR="004F2789" w:rsidRPr="008837F0" w:rsidRDefault="004F2789" w:rsidP="004F2789">
      <w:pPr>
        <w:pStyle w:val="ListBullet"/>
        <w:keepNext/>
        <w:keepLines/>
      </w:pPr>
      <w:r w:rsidRPr="008837F0">
        <w:lastRenderedPageBreak/>
        <w:t>Author</w:t>
      </w:r>
      <w:r w:rsidR="00B34002">
        <w:t>’</w:t>
      </w:r>
      <w:r w:rsidRPr="008837F0">
        <w:t xml:space="preserve">s comments are displayed in italics or as </w:t>
      </w:r>
      <w:r w:rsidR="00B34002">
        <w:t>“</w:t>
      </w:r>
      <w:r w:rsidRPr="008837F0">
        <w:t>callout</w:t>
      </w:r>
      <w:r w:rsidR="00B34002">
        <w:t>”</w:t>
      </w:r>
      <w:r w:rsidRPr="008837F0">
        <w:t xml:space="preserve"> boxes</w:t>
      </w:r>
      <w:r w:rsidR="00313BDD">
        <w:fldChar w:fldCharType="begin"/>
      </w:r>
      <w:r w:rsidRPr="008837F0">
        <w:instrText>xe "Callout Boxes"</w:instrText>
      </w:r>
      <w:r w:rsidR="00313BDD">
        <w:fldChar w:fldCharType="end"/>
      </w:r>
      <w:r w:rsidRPr="008837F0">
        <w:t>.</w:t>
      </w:r>
    </w:p>
    <w:p w:rsidR="00473F42" w:rsidRPr="008837F0" w:rsidRDefault="00313BDD" w:rsidP="004F2789">
      <w:pPr>
        <w:pStyle w:val="NoteIndent2"/>
      </w:pPr>
      <w:r>
        <w:rPr>
          <w:noProof/>
          <w:lang w:eastAsia="en-US"/>
        </w:rPr>
        <w:drawing>
          <wp:inline distT="0" distB="0" distL="0" distR="0" wp14:anchorId="0B5C25EE" wp14:editId="6927D77A">
            <wp:extent cx="304800" cy="304800"/>
            <wp:effectExtent l="0" t="0" r="0" b="0"/>
            <wp:docPr id="6"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73F42" w:rsidRPr="008837F0">
        <w:tab/>
      </w:r>
      <w:r w:rsidR="00473F42" w:rsidRPr="008837F0">
        <w:rPr>
          <w:b/>
        </w:rPr>
        <w:t>NOTE:</w:t>
      </w:r>
      <w:r w:rsidR="00473F42" w:rsidRPr="008837F0">
        <w:t xml:space="preserve"> Callout boxes refer to labels or descriptions usually enclosed within a box, which point to specific areas of a displayed image.</w:t>
      </w:r>
    </w:p>
    <w:p w:rsidR="004F2789" w:rsidRPr="008837F0" w:rsidRDefault="004F2789" w:rsidP="004F2789">
      <w:pPr>
        <w:pStyle w:val="ListBullet"/>
      </w:pPr>
      <w:r w:rsidRPr="008837F0">
        <w:t>This manual refers to the M programming language. Under the 1995 American National Standards Institute (ANSI) standard, M is the primary name of the MUMPS programming language, and MUMPS will be considered an alternate name. This manual uses the name M.</w:t>
      </w:r>
    </w:p>
    <w:p w:rsidR="004F2789" w:rsidRPr="008837F0" w:rsidRDefault="004F2789" w:rsidP="00011286">
      <w:pPr>
        <w:pStyle w:val="ListBullet"/>
        <w:keepNext/>
        <w:keepLines/>
      </w:pPr>
      <w:bookmarkStart w:id="50" w:name="_Toc5762696"/>
      <w:r w:rsidRPr="008837F0">
        <w:t>All uppercase is reserved for the representation of M code, variable names, or the formal name of options, field/file names, and security keys (e.g., the XUPROGMODE security key).</w:t>
      </w:r>
    </w:p>
    <w:p w:rsidR="004F2789" w:rsidRPr="008837F0" w:rsidRDefault="00313BDD" w:rsidP="004F2789">
      <w:pPr>
        <w:pStyle w:val="NoteIndent2"/>
      </w:pPr>
      <w:r>
        <w:rPr>
          <w:noProof/>
          <w:lang w:eastAsia="en-US"/>
        </w:rPr>
        <w:drawing>
          <wp:inline distT="0" distB="0" distL="0" distR="0" wp14:anchorId="3882501E" wp14:editId="7A485ED8">
            <wp:extent cx="304800" cy="304800"/>
            <wp:effectExtent l="0" t="0" r="0" b="0"/>
            <wp:docPr id="7"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2789" w:rsidRPr="008837F0">
        <w:tab/>
      </w:r>
      <w:r w:rsidR="004F2789" w:rsidRPr="008837F0">
        <w:rPr>
          <w:b/>
        </w:rPr>
        <w:t xml:space="preserve">NOTE: </w:t>
      </w:r>
      <w:r w:rsidR="004F2789" w:rsidRPr="008837F0">
        <w:t>Other software code (e.g., Delphi/Pascal and Java) variable names and file/folder names can be written in lower or mixed case.</w:t>
      </w:r>
    </w:p>
    <w:p w:rsidR="004F2789" w:rsidRPr="008837F0" w:rsidRDefault="004F2789" w:rsidP="004F2789">
      <w:pPr>
        <w:pStyle w:val="AltHeading2"/>
      </w:pPr>
      <w:bookmarkStart w:id="51" w:name="navigation"/>
      <w:bookmarkStart w:id="52" w:name="_Toc321921658"/>
      <w:r w:rsidRPr="008837F0">
        <w:t>Documentation Navigation</w:t>
      </w:r>
      <w:bookmarkEnd w:id="51"/>
      <w:bookmarkEnd w:id="52"/>
    </w:p>
    <w:p w:rsidR="004F2789" w:rsidRPr="008837F0" w:rsidRDefault="00313BDD" w:rsidP="00011286">
      <w:pPr>
        <w:pStyle w:val="BodyText"/>
        <w:keepNext/>
        <w:keepLines/>
      </w:pPr>
      <w:r>
        <w:fldChar w:fldCharType="begin"/>
      </w:r>
      <w:r w:rsidR="004F2789" w:rsidRPr="008837F0">
        <w:instrText>xe "Documentation Navigation"</w:instrText>
      </w:r>
      <w:r>
        <w:fldChar w:fldCharType="end"/>
      </w:r>
      <w:r w:rsidR="004F2789" w:rsidRPr="008837F0">
        <w:t>This document uses Microsoft® Word</w:t>
      </w:r>
      <w:r w:rsidR="00B34002">
        <w:t>’</w:t>
      </w:r>
      <w:r w:rsidR="004F2789" w:rsidRPr="008837F0">
        <w:t xml:space="preserve">s built-in navigation for internal hyperlinks. To add </w:t>
      </w:r>
      <w:r w:rsidR="004F2789" w:rsidRPr="008837F0">
        <w:rPr>
          <w:b/>
        </w:rPr>
        <w:t>Back</w:t>
      </w:r>
      <w:r w:rsidR="004F2789" w:rsidRPr="008837F0">
        <w:t xml:space="preserve"> and </w:t>
      </w:r>
      <w:r w:rsidR="004F2789" w:rsidRPr="008837F0">
        <w:rPr>
          <w:b/>
        </w:rPr>
        <w:t>Forward</w:t>
      </w:r>
      <w:r w:rsidR="004F2789" w:rsidRPr="008837F0">
        <w:t xml:space="preserve"> navigation buttons to your toolbar, do the following:</w:t>
      </w:r>
    </w:p>
    <w:p w:rsidR="004F2789" w:rsidRPr="00B6643C" w:rsidRDefault="004F2789" w:rsidP="006769D7">
      <w:pPr>
        <w:pStyle w:val="ListNumber"/>
        <w:keepNext/>
        <w:keepLines/>
      </w:pPr>
      <w:r w:rsidRPr="00B6643C">
        <w:t>Right-click anywhere on the customizable Toolbar in Word 2007 (</w:t>
      </w:r>
      <w:r w:rsidRPr="00B34002">
        <w:rPr>
          <w:i/>
        </w:rPr>
        <w:t>not</w:t>
      </w:r>
      <w:r w:rsidRPr="00B6643C">
        <w:t xml:space="preserve"> the Ribbon section).</w:t>
      </w:r>
    </w:p>
    <w:p w:rsidR="004F2789" w:rsidRPr="00B6643C" w:rsidRDefault="004F2789" w:rsidP="006769D7">
      <w:pPr>
        <w:pStyle w:val="ListNumber"/>
        <w:keepNext/>
        <w:keepLines/>
      </w:pPr>
      <w:r w:rsidRPr="00B6643C">
        <w:t xml:space="preserve">Select </w:t>
      </w:r>
      <w:r w:rsidRPr="00B34002">
        <w:rPr>
          <w:b/>
        </w:rPr>
        <w:t>Customize Quick Access Toolbar</w:t>
      </w:r>
      <w:r w:rsidRPr="00B6643C">
        <w:t xml:space="preserve"> from the secondary menu.</w:t>
      </w:r>
    </w:p>
    <w:p w:rsidR="004F2789" w:rsidRPr="00B6643C" w:rsidRDefault="004F2789" w:rsidP="006769D7">
      <w:pPr>
        <w:pStyle w:val="ListNumber"/>
        <w:keepNext/>
        <w:keepLines/>
      </w:pPr>
      <w:r w:rsidRPr="00B6643C">
        <w:t xml:space="preserve">Press the drop-down arrow in the </w:t>
      </w:r>
      <w:r w:rsidR="00B34002">
        <w:t>“</w:t>
      </w:r>
      <w:r w:rsidRPr="00B6643C">
        <w:t>Choose commands from:</w:t>
      </w:r>
      <w:r w:rsidR="00B34002">
        <w:t>”</w:t>
      </w:r>
      <w:r w:rsidRPr="00B6643C">
        <w:t xml:space="preserve"> box.</w:t>
      </w:r>
    </w:p>
    <w:p w:rsidR="004F2789" w:rsidRPr="00B6643C" w:rsidRDefault="004F2789" w:rsidP="006769D7">
      <w:pPr>
        <w:pStyle w:val="ListNumber"/>
        <w:keepNext/>
        <w:keepLines/>
      </w:pPr>
      <w:r w:rsidRPr="00B6643C">
        <w:t xml:space="preserve">Select </w:t>
      </w:r>
      <w:r w:rsidRPr="00B34002">
        <w:rPr>
          <w:b/>
        </w:rPr>
        <w:t>All Commands</w:t>
      </w:r>
      <w:r w:rsidRPr="00B6643C">
        <w:t xml:space="preserve"> from the displayed list.</w:t>
      </w:r>
    </w:p>
    <w:p w:rsidR="004F2789" w:rsidRPr="00B6643C" w:rsidRDefault="004F2789" w:rsidP="006769D7">
      <w:pPr>
        <w:pStyle w:val="ListNumber"/>
        <w:keepNext/>
        <w:keepLines/>
      </w:pPr>
      <w:r w:rsidRPr="00B6643C">
        <w:t xml:space="preserve">Scroll through the command list in the left column until you see the </w:t>
      </w:r>
      <w:r w:rsidRPr="00B34002">
        <w:rPr>
          <w:b/>
        </w:rPr>
        <w:t>Back</w:t>
      </w:r>
      <w:r w:rsidRPr="00B6643C">
        <w:t xml:space="preserve"> command (circle with arrow pointing left).</w:t>
      </w:r>
    </w:p>
    <w:p w:rsidR="004F2789" w:rsidRPr="00B6643C" w:rsidRDefault="004F2789" w:rsidP="00B6643C">
      <w:pPr>
        <w:pStyle w:val="ListNumber"/>
      </w:pPr>
      <w:r w:rsidRPr="00B6643C">
        <w:t xml:space="preserve">Click/Highlight the </w:t>
      </w:r>
      <w:r w:rsidRPr="00B34002">
        <w:rPr>
          <w:b/>
        </w:rPr>
        <w:t>Back</w:t>
      </w:r>
      <w:r w:rsidRPr="00B6643C">
        <w:t xml:space="preserve"> command and press </w:t>
      </w:r>
      <w:r w:rsidRPr="00B34002">
        <w:rPr>
          <w:b/>
        </w:rPr>
        <w:t>Add</w:t>
      </w:r>
      <w:r w:rsidRPr="00B6643C">
        <w:t xml:space="preserve"> to add it to your customized toolbar.</w:t>
      </w:r>
    </w:p>
    <w:p w:rsidR="004F2789" w:rsidRPr="00B6643C" w:rsidRDefault="004F2789" w:rsidP="00B6643C">
      <w:pPr>
        <w:pStyle w:val="ListNumber"/>
      </w:pPr>
      <w:r w:rsidRPr="00B6643C">
        <w:t xml:space="preserve">Scroll through the command list in the left column until you see the </w:t>
      </w:r>
      <w:r w:rsidRPr="00B34002">
        <w:rPr>
          <w:b/>
        </w:rPr>
        <w:t>Forward</w:t>
      </w:r>
      <w:r w:rsidRPr="00B6643C">
        <w:t xml:space="preserve"> command (circle with arrow pointing right).</w:t>
      </w:r>
    </w:p>
    <w:p w:rsidR="004F2789" w:rsidRPr="00B6643C" w:rsidRDefault="004F2789" w:rsidP="00B6643C">
      <w:pPr>
        <w:pStyle w:val="ListNumber"/>
      </w:pPr>
      <w:r w:rsidRPr="00B6643C">
        <w:t xml:space="preserve">Click/Highlight the </w:t>
      </w:r>
      <w:r w:rsidRPr="00B34002">
        <w:rPr>
          <w:b/>
        </w:rPr>
        <w:t>Forward</w:t>
      </w:r>
      <w:r w:rsidRPr="00B6643C">
        <w:t xml:space="preserve"> command and press </w:t>
      </w:r>
      <w:r w:rsidRPr="00B34002">
        <w:rPr>
          <w:b/>
        </w:rPr>
        <w:t>Add</w:t>
      </w:r>
      <w:r w:rsidRPr="00B6643C">
        <w:t xml:space="preserve"> to add it to your customized toolbar.</w:t>
      </w:r>
    </w:p>
    <w:p w:rsidR="004F2789" w:rsidRPr="00B6643C" w:rsidRDefault="004F2789" w:rsidP="00B6643C">
      <w:pPr>
        <w:pStyle w:val="ListNumber"/>
      </w:pPr>
      <w:r w:rsidRPr="00B6643C">
        <w:t xml:space="preserve">Press </w:t>
      </w:r>
      <w:r w:rsidRPr="00B34002">
        <w:rPr>
          <w:b/>
        </w:rPr>
        <w:t>OK</w:t>
      </w:r>
      <w:r w:rsidRPr="00B6643C">
        <w:t>.</w:t>
      </w:r>
    </w:p>
    <w:p w:rsidR="004F2789" w:rsidRPr="008837F0" w:rsidRDefault="004F2789" w:rsidP="004F2789">
      <w:pPr>
        <w:pStyle w:val="BodyText"/>
        <w:keepNext/>
        <w:keepLines/>
      </w:pPr>
      <w:r w:rsidRPr="008837F0">
        <w:t xml:space="preserve">You can now use these </w:t>
      </w:r>
      <w:r w:rsidRPr="008837F0">
        <w:rPr>
          <w:b/>
        </w:rPr>
        <w:t>Back</w:t>
      </w:r>
      <w:r w:rsidRPr="008837F0">
        <w:t xml:space="preserve"> and </w:t>
      </w:r>
      <w:r w:rsidRPr="008837F0">
        <w:rPr>
          <w:b/>
        </w:rPr>
        <w:t>Forward</w:t>
      </w:r>
      <w:r w:rsidRPr="008837F0">
        <w:t xml:space="preserve"> command buttons in your Toolbar to navigate back and forth in your Word document when clicking on hyperlinks within the document.</w:t>
      </w:r>
    </w:p>
    <w:p w:rsidR="004F2789" w:rsidRPr="008837F0" w:rsidRDefault="00313BDD" w:rsidP="004F2789">
      <w:pPr>
        <w:pStyle w:val="Note"/>
      </w:pPr>
      <w:r>
        <w:rPr>
          <w:noProof/>
          <w:lang w:eastAsia="en-US"/>
        </w:rPr>
        <w:drawing>
          <wp:inline distT="0" distB="0" distL="0" distR="0" wp14:anchorId="456B7D67" wp14:editId="47B6B8B3">
            <wp:extent cx="304800" cy="304800"/>
            <wp:effectExtent l="0" t="0" r="0" b="0"/>
            <wp:docPr id="8"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2789" w:rsidRPr="008837F0">
        <w:tab/>
      </w:r>
      <w:r w:rsidR="004F2789" w:rsidRPr="008837F0">
        <w:rPr>
          <w:b/>
        </w:rPr>
        <w:t>NOTE:</w:t>
      </w:r>
      <w:r w:rsidR="004F2789" w:rsidRPr="008837F0">
        <w:t xml:space="preserve"> This is a one-time setup and </w:t>
      </w:r>
      <w:r w:rsidR="00B34002">
        <w:t xml:space="preserve">is automatically </w:t>
      </w:r>
      <w:r w:rsidR="004F2789" w:rsidRPr="008837F0">
        <w:t>available in any other Word document once you install it on the Toolbar.</w:t>
      </w:r>
    </w:p>
    <w:p w:rsidR="00DD1706" w:rsidRPr="008837F0" w:rsidRDefault="00DD1706" w:rsidP="0018516C">
      <w:pPr>
        <w:pStyle w:val="AltHeading2"/>
      </w:pPr>
      <w:bookmarkStart w:id="53" w:name="commonly_used_terms"/>
      <w:r w:rsidRPr="008837F0">
        <w:lastRenderedPageBreak/>
        <w:t>Commonly Used Terms</w:t>
      </w:r>
      <w:bookmarkEnd w:id="50"/>
      <w:bookmarkEnd w:id="53"/>
    </w:p>
    <w:p w:rsidR="00DD1706" w:rsidRPr="008837F0" w:rsidRDefault="00313BDD" w:rsidP="00011286">
      <w:pPr>
        <w:pStyle w:val="BodyText"/>
        <w:keepNext/>
        <w:keepLines/>
      </w:pPr>
      <w:r>
        <w:rPr>
          <w:szCs w:val="22"/>
        </w:rPr>
        <w:fldChar w:fldCharType="begin"/>
      </w:r>
      <w:r w:rsidR="0018516C" w:rsidRPr="008837F0">
        <w:rPr>
          <w:szCs w:val="22"/>
        </w:rPr>
        <w:instrText>xe "Commonly Used Terms"</w:instrText>
      </w:r>
      <w:r>
        <w:rPr>
          <w:szCs w:val="22"/>
        </w:rPr>
        <w:fldChar w:fldCharType="end"/>
      </w:r>
      <w:r w:rsidR="00B34002" w:rsidRPr="00B34002">
        <w:rPr>
          <w:color w:val="0000FF"/>
          <w:szCs w:val="22"/>
          <w:u w:val="single"/>
        </w:rPr>
        <w:fldChar w:fldCharType="begin"/>
      </w:r>
      <w:r w:rsidR="00B34002" w:rsidRPr="00B34002">
        <w:rPr>
          <w:color w:val="0000FF"/>
          <w:szCs w:val="22"/>
          <w:u w:val="single"/>
        </w:rPr>
        <w:instrText xml:space="preserve"> REF _Ref449345481 \h </w:instrText>
      </w:r>
      <w:r w:rsidR="00B34002">
        <w:rPr>
          <w:color w:val="0000FF"/>
          <w:u w:val="single"/>
        </w:rPr>
        <w:instrText xml:space="preserve"> \* MERGEFORMAT </w:instrText>
      </w:r>
      <w:r w:rsidR="00B34002" w:rsidRPr="00B34002">
        <w:rPr>
          <w:color w:val="0000FF"/>
          <w:szCs w:val="22"/>
          <w:u w:val="single"/>
        </w:rPr>
      </w:r>
      <w:r w:rsidR="00B34002" w:rsidRPr="00B34002">
        <w:rPr>
          <w:color w:val="0000FF"/>
          <w:szCs w:val="22"/>
          <w:u w:val="single"/>
        </w:rPr>
        <w:fldChar w:fldCharType="separate"/>
      </w:r>
      <w:r w:rsidR="009762E8" w:rsidRPr="009762E8">
        <w:rPr>
          <w:color w:val="0000FF"/>
          <w:u w:val="single"/>
        </w:rPr>
        <w:t xml:space="preserve">Table </w:t>
      </w:r>
      <w:r w:rsidR="009762E8" w:rsidRPr="009762E8">
        <w:rPr>
          <w:noProof/>
          <w:color w:val="0000FF"/>
          <w:u w:val="single"/>
        </w:rPr>
        <w:t>2</w:t>
      </w:r>
      <w:r w:rsidR="00B34002" w:rsidRPr="00B34002">
        <w:rPr>
          <w:color w:val="0000FF"/>
          <w:szCs w:val="22"/>
          <w:u w:val="single"/>
        </w:rPr>
        <w:fldChar w:fldCharType="end"/>
      </w:r>
      <w:r w:rsidR="00B34002">
        <w:t xml:space="preserve"> lists</w:t>
      </w:r>
      <w:r w:rsidR="00DD1706" w:rsidRPr="008837F0">
        <w:t xml:space="preserve"> terms and their descriptions that </w:t>
      </w:r>
      <w:r w:rsidR="00B34002">
        <w:t>can be</w:t>
      </w:r>
      <w:r w:rsidR="00DD1706" w:rsidRPr="008837F0">
        <w:t xml:space="preserve"> helpful while reading the RPC Broker documentation:</w:t>
      </w:r>
    </w:p>
    <w:p w:rsidR="00AB6BF1" w:rsidRPr="008837F0" w:rsidRDefault="0018516C" w:rsidP="00011286">
      <w:pPr>
        <w:pStyle w:val="Caption"/>
      </w:pPr>
      <w:bookmarkStart w:id="54" w:name="_Ref449345481"/>
      <w:bookmarkStart w:id="55" w:name="_Toc449510026"/>
      <w:r w:rsidRPr="008837F0">
        <w:t xml:space="preserve">Table </w:t>
      </w:r>
      <w:r w:rsidR="00F74A78">
        <w:fldChar w:fldCharType="begin"/>
      </w:r>
      <w:r w:rsidR="00F74A78">
        <w:instrText xml:space="preserve"> SEQ Table \* ARABIC </w:instrText>
      </w:r>
      <w:r w:rsidR="00F74A78">
        <w:fldChar w:fldCharType="separate"/>
      </w:r>
      <w:r w:rsidR="009762E8">
        <w:rPr>
          <w:noProof/>
        </w:rPr>
        <w:t>2</w:t>
      </w:r>
      <w:r w:rsidR="00F74A78">
        <w:rPr>
          <w:noProof/>
        </w:rPr>
        <w:fldChar w:fldCharType="end"/>
      </w:r>
      <w:bookmarkEnd w:id="54"/>
      <w:r w:rsidR="007268D5">
        <w:t>:</w:t>
      </w:r>
      <w:r w:rsidRPr="008837F0">
        <w:t xml:space="preserve"> Commonly used RPC Broker terms</w:t>
      </w:r>
      <w:bookmarkEnd w:id="55"/>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DD1706" w:rsidRPr="00BA5CD1" w:rsidTr="00572EDC">
        <w:trPr>
          <w:tblHeader/>
        </w:trPr>
        <w:tc>
          <w:tcPr>
            <w:tcW w:w="2124" w:type="dxa"/>
            <w:shd w:val="pct12" w:color="auto" w:fill="auto"/>
          </w:tcPr>
          <w:p w:rsidR="00DD1706" w:rsidRPr="008837F0" w:rsidRDefault="00DD1706" w:rsidP="00011286">
            <w:pPr>
              <w:pStyle w:val="TableHeading"/>
            </w:pPr>
            <w:bookmarkStart w:id="56" w:name="COL001_TBL003"/>
            <w:bookmarkEnd w:id="56"/>
            <w:r w:rsidRPr="008837F0">
              <w:t>Term</w:t>
            </w:r>
          </w:p>
        </w:tc>
        <w:tc>
          <w:tcPr>
            <w:tcW w:w="7200" w:type="dxa"/>
            <w:shd w:val="pct12" w:color="auto" w:fill="auto"/>
          </w:tcPr>
          <w:p w:rsidR="00DD1706" w:rsidRPr="008837F0" w:rsidRDefault="00DD1706" w:rsidP="00011286">
            <w:pPr>
              <w:pStyle w:val="TableHeading"/>
            </w:pPr>
            <w:r w:rsidRPr="008837F0">
              <w:t>Description</w:t>
            </w:r>
          </w:p>
        </w:tc>
      </w:tr>
      <w:tr w:rsidR="00DD1706" w:rsidRPr="00BA5CD1" w:rsidTr="00572EDC">
        <w:tc>
          <w:tcPr>
            <w:tcW w:w="2124" w:type="dxa"/>
          </w:tcPr>
          <w:p w:rsidR="00DD1706" w:rsidRPr="00BA5CD1" w:rsidRDefault="00DD1706" w:rsidP="00011286">
            <w:pPr>
              <w:pStyle w:val="TableText"/>
              <w:keepNext/>
              <w:keepLines/>
            </w:pPr>
            <w:r w:rsidRPr="00BA5CD1">
              <w:t>Client</w:t>
            </w:r>
          </w:p>
        </w:tc>
        <w:tc>
          <w:tcPr>
            <w:tcW w:w="7200" w:type="dxa"/>
          </w:tcPr>
          <w:p w:rsidR="00DD1706" w:rsidRPr="00BA5CD1" w:rsidRDefault="00DD1706" w:rsidP="00011286">
            <w:pPr>
              <w:pStyle w:val="TableText"/>
              <w:keepNext/>
              <w:keepLines/>
            </w:pPr>
            <w:r w:rsidRPr="00BA5CD1">
              <w:t>A single term used interchangeably to refer to a user, the workstation (i.e.,</w:t>
            </w:r>
            <w:r w:rsidR="00AB6BF1" w:rsidRPr="00BA5CD1">
              <w:rPr>
                <w:rFonts w:cs="Arial"/>
              </w:rPr>
              <w:t> </w:t>
            </w:r>
            <w:r w:rsidRPr="00BA5CD1">
              <w:t>PC), and the portion of the program that runs on the workstation.</w:t>
            </w:r>
          </w:p>
        </w:tc>
      </w:tr>
      <w:tr w:rsidR="00DD1706" w:rsidRPr="00BA5CD1" w:rsidTr="00572EDC">
        <w:tc>
          <w:tcPr>
            <w:tcW w:w="2124" w:type="dxa"/>
          </w:tcPr>
          <w:p w:rsidR="00DD1706" w:rsidRPr="00BA5CD1" w:rsidRDefault="00DD1706" w:rsidP="00011286">
            <w:pPr>
              <w:pStyle w:val="TableText"/>
              <w:keepNext/>
              <w:keepLines/>
            </w:pPr>
            <w:r w:rsidRPr="00BA5CD1">
              <w:t>Component</w:t>
            </w:r>
          </w:p>
        </w:tc>
        <w:tc>
          <w:tcPr>
            <w:tcW w:w="7200" w:type="dxa"/>
          </w:tcPr>
          <w:p w:rsidR="00DD1706" w:rsidRPr="00BA5CD1" w:rsidRDefault="00DD1706" w:rsidP="00011286">
            <w:pPr>
              <w:pStyle w:val="TableText"/>
              <w:keepNext/>
              <w:keepLines/>
            </w:pPr>
            <w:r w:rsidRPr="00BA5CD1">
              <w:t>A software object that contains data and code. A component may or may not be visible.</w:t>
            </w:r>
          </w:p>
          <w:p w:rsidR="00DD1706" w:rsidRPr="008837F0" w:rsidRDefault="00313BDD" w:rsidP="00011286">
            <w:pPr>
              <w:pStyle w:val="TableNote"/>
              <w:keepNext/>
              <w:keepLines/>
            </w:pPr>
            <w:r>
              <w:rPr>
                <w:noProof/>
              </w:rPr>
              <w:drawing>
                <wp:inline distT="0" distB="0" distL="0" distR="0" wp14:anchorId="47D89487" wp14:editId="5AC6CF4A">
                  <wp:extent cx="304800" cy="304800"/>
                  <wp:effectExtent l="0" t="0" r="0" b="0"/>
                  <wp:docPr id="9"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D1706" w:rsidRPr="008837F0">
              <w:t xml:space="preserve"> </w:t>
            </w:r>
            <w:r w:rsidR="00AB6BF1" w:rsidRPr="008837F0">
              <w:rPr>
                <w:b/>
              </w:rPr>
              <w:t>REF:</w:t>
            </w:r>
            <w:r w:rsidR="00AB6BF1" w:rsidRPr="008837F0">
              <w:t xml:space="preserve"> </w:t>
            </w:r>
            <w:r w:rsidR="00DD1706" w:rsidRPr="008837F0">
              <w:t xml:space="preserve">For a more detailed description, </w:t>
            </w:r>
            <w:r w:rsidR="008E39DD" w:rsidRPr="008837F0">
              <w:t>see</w:t>
            </w:r>
            <w:r w:rsidR="00DD1706" w:rsidRPr="008837F0">
              <w:t xml:space="preserve"> the </w:t>
            </w:r>
            <w:r w:rsidR="00DD1706" w:rsidRPr="008837F0">
              <w:rPr>
                <w:i/>
              </w:rPr>
              <w:t>Borland Delphi for Windows User Guide</w:t>
            </w:r>
            <w:r w:rsidR="00DD1706" w:rsidRPr="008837F0">
              <w:t>.</w:t>
            </w:r>
          </w:p>
        </w:tc>
      </w:tr>
      <w:tr w:rsidR="00DD1706" w:rsidRPr="00BA5CD1" w:rsidTr="00572EDC">
        <w:tc>
          <w:tcPr>
            <w:tcW w:w="2124" w:type="dxa"/>
          </w:tcPr>
          <w:p w:rsidR="00DD1706" w:rsidRPr="00BA5CD1" w:rsidRDefault="00DD1706" w:rsidP="00011286">
            <w:pPr>
              <w:pStyle w:val="TableText"/>
              <w:keepNext/>
              <w:keepLines/>
            </w:pPr>
            <w:r w:rsidRPr="00BA5CD1">
              <w:t>GUI</w:t>
            </w:r>
          </w:p>
        </w:tc>
        <w:tc>
          <w:tcPr>
            <w:tcW w:w="7200" w:type="dxa"/>
          </w:tcPr>
          <w:p w:rsidR="00DD1706" w:rsidRPr="00BA5CD1" w:rsidRDefault="00DD1706" w:rsidP="00011286">
            <w:pPr>
              <w:pStyle w:val="TableText"/>
              <w:keepNext/>
              <w:keepLines/>
            </w:pPr>
            <w:r w:rsidRPr="00BA5CD1">
              <w:t>The Graphical User Interface application that is developed for the client workstation.</w:t>
            </w:r>
          </w:p>
        </w:tc>
      </w:tr>
      <w:tr w:rsidR="00DD1706" w:rsidRPr="00BA5CD1" w:rsidTr="00572EDC">
        <w:tc>
          <w:tcPr>
            <w:tcW w:w="2124" w:type="dxa"/>
          </w:tcPr>
          <w:p w:rsidR="00DD1706" w:rsidRPr="00BA5CD1" w:rsidRDefault="00DD1706" w:rsidP="00011286">
            <w:pPr>
              <w:pStyle w:val="TableText"/>
              <w:keepNext/>
              <w:keepLines/>
            </w:pPr>
            <w:r w:rsidRPr="00BA5CD1">
              <w:t>Host</w:t>
            </w:r>
          </w:p>
        </w:tc>
        <w:tc>
          <w:tcPr>
            <w:tcW w:w="7200" w:type="dxa"/>
          </w:tcPr>
          <w:p w:rsidR="00DD1706" w:rsidRPr="00BA5CD1" w:rsidRDefault="00DD1706" w:rsidP="00011286">
            <w:pPr>
              <w:pStyle w:val="TableText"/>
              <w:keepNext/>
              <w:keepLines/>
            </w:pPr>
            <w:r w:rsidRPr="00BA5CD1">
              <w:t>The term Host is used interchangeably with the term Server.</w:t>
            </w:r>
          </w:p>
        </w:tc>
      </w:tr>
      <w:tr w:rsidR="00DD1706" w:rsidRPr="00BA5CD1" w:rsidTr="00572EDC">
        <w:tc>
          <w:tcPr>
            <w:tcW w:w="2124" w:type="dxa"/>
            <w:tcBorders>
              <w:bottom w:val="single" w:sz="6" w:space="0" w:color="auto"/>
            </w:tcBorders>
          </w:tcPr>
          <w:p w:rsidR="00DD1706" w:rsidRPr="00BA5CD1" w:rsidRDefault="00DD1706" w:rsidP="0018516C">
            <w:pPr>
              <w:pStyle w:val="TableText"/>
            </w:pPr>
            <w:r w:rsidRPr="00BA5CD1">
              <w:t>Server</w:t>
            </w:r>
          </w:p>
        </w:tc>
        <w:tc>
          <w:tcPr>
            <w:tcW w:w="7200" w:type="dxa"/>
            <w:tcBorders>
              <w:bottom w:val="single" w:sz="6" w:space="0" w:color="auto"/>
            </w:tcBorders>
          </w:tcPr>
          <w:p w:rsidR="00DD1706" w:rsidRPr="00BA5CD1" w:rsidRDefault="00DD1706" w:rsidP="0018516C">
            <w:pPr>
              <w:pStyle w:val="TableText"/>
            </w:pPr>
            <w:r w:rsidRPr="00BA5CD1">
              <w:t>The computer where the data and the RPC Broker remote procedure calls (RPCs) reside.</w:t>
            </w:r>
          </w:p>
        </w:tc>
      </w:tr>
    </w:tbl>
    <w:p w:rsidR="0018516C" w:rsidRPr="008837F0" w:rsidRDefault="0018516C" w:rsidP="0018516C">
      <w:pPr>
        <w:pStyle w:val="BodyText6"/>
      </w:pPr>
    </w:p>
    <w:p w:rsidR="00DD1706" w:rsidRPr="008837F0" w:rsidRDefault="00313BDD" w:rsidP="0018516C">
      <w:pPr>
        <w:pStyle w:val="Note"/>
        <w:rPr>
          <w:rFonts w:cs="Times New Roman"/>
          <w:szCs w:val="22"/>
        </w:rPr>
      </w:pPr>
      <w:r>
        <w:rPr>
          <w:noProof/>
          <w:lang w:eastAsia="en-US"/>
        </w:rPr>
        <w:drawing>
          <wp:inline distT="0" distB="0" distL="0" distR="0" wp14:anchorId="180B3854" wp14:editId="017CBE52">
            <wp:extent cx="304800" cy="304800"/>
            <wp:effectExtent l="0" t="0" r="0" b="0"/>
            <wp:docPr id="10"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8516C" w:rsidRPr="008837F0">
        <w:tab/>
      </w:r>
      <w:r w:rsidR="0018516C" w:rsidRPr="008837F0">
        <w:rPr>
          <w:rFonts w:cs="Times New Roman"/>
          <w:b/>
          <w:szCs w:val="22"/>
        </w:rPr>
        <w:t>REF:</w:t>
      </w:r>
      <w:r w:rsidR="0018516C" w:rsidRPr="008837F0">
        <w:rPr>
          <w:rFonts w:cs="Times New Roman"/>
          <w:szCs w:val="22"/>
        </w:rPr>
        <w:t xml:space="preserve"> </w:t>
      </w:r>
      <w:r w:rsidR="00B34002">
        <w:rPr>
          <w:rFonts w:cs="Times New Roman"/>
          <w:iCs/>
          <w:kern w:val="2"/>
          <w:szCs w:val="22"/>
        </w:rPr>
        <w:t>F</w:t>
      </w:r>
      <w:r w:rsidR="00B34002" w:rsidRPr="008837F0">
        <w:rPr>
          <w:rFonts w:cs="Times New Roman"/>
          <w:iCs/>
          <w:kern w:val="2"/>
          <w:szCs w:val="22"/>
        </w:rPr>
        <w:t>or additional terms and definitions</w:t>
      </w:r>
      <w:r w:rsidR="00B34002">
        <w:rPr>
          <w:rFonts w:cs="Times New Roman"/>
          <w:iCs/>
          <w:kern w:val="2"/>
          <w:szCs w:val="22"/>
        </w:rPr>
        <w:t>, s</w:t>
      </w:r>
      <w:r w:rsidR="008E39DD" w:rsidRPr="008837F0">
        <w:rPr>
          <w:rFonts w:cs="Times New Roman"/>
          <w:iCs/>
          <w:kern w:val="2"/>
          <w:szCs w:val="22"/>
        </w:rPr>
        <w:t>ee</w:t>
      </w:r>
      <w:r w:rsidR="0018516C" w:rsidRPr="008837F0">
        <w:rPr>
          <w:rFonts w:cs="Times New Roman"/>
          <w:iCs/>
          <w:kern w:val="2"/>
          <w:szCs w:val="22"/>
        </w:rPr>
        <w:t xml:space="preserve"> the </w:t>
      </w:r>
      <w:r w:rsidR="00B34002">
        <w:rPr>
          <w:rFonts w:cs="Times New Roman"/>
          <w:iCs/>
          <w:kern w:val="2"/>
          <w:szCs w:val="22"/>
        </w:rPr>
        <w:t>“</w:t>
      </w:r>
      <w:r w:rsidR="0018516C" w:rsidRPr="008837F0">
        <w:rPr>
          <w:rFonts w:cs="Times New Roman"/>
          <w:iCs/>
          <w:color w:val="0000FF"/>
          <w:kern w:val="2"/>
          <w:szCs w:val="22"/>
          <w:u w:val="single"/>
        </w:rPr>
        <w:fldChar w:fldCharType="begin"/>
      </w:r>
      <w:r w:rsidR="0018516C" w:rsidRPr="008837F0">
        <w:rPr>
          <w:rFonts w:cs="Times New Roman"/>
          <w:iCs/>
          <w:color w:val="0000FF"/>
          <w:kern w:val="2"/>
          <w:szCs w:val="22"/>
          <w:u w:val="single"/>
        </w:rPr>
        <w:instrText xml:space="preserve"> REF _Ref96930495 \h  \* MERGEFORMAT </w:instrText>
      </w:r>
      <w:r w:rsidR="0018516C" w:rsidRPr="008837F0">
        <w:rPr>
          <w:rFonts w:cs="Times New Roman"/>
          <w:iCs/>
          <w:color w:val="0000FF"/>
          <w:kern w:val="2"/>
          <w:szCs w:val="22"/>
          <w:u w:val="single"/>
        </w:rPr>
      </w:r>
      <w:r w:rsidR="0018516C" w:rsidRPr="008837F0">
        <w:rPr>
          <w:rFonts w:cs="Times New Roman"/>
          <w:iCs/>
          <w:color w:val="0000FF"/>
          <w:kern w:val="2"/>
          <w:szCs w:val="22"/>
          <w:u w:val="single"/>
        </w:rPr>
        <w:fldChar w:fldCharType="separate"/>
      </w:r>
      <w:r w:rsidR="009762E8" w:rsidRPr="009762E8">
        <w:rPr>
          <w:rFonts w:cs="Times New Roman"/>
          <w:color w:val="0000FF"/>
          <w:szCs w:val="22"/>
          <w:u w:val="single"/>
        </w:rPr>
        <w:t>Glossary</w:t>
      </w:r>
      <w:r w:rsidR="0018516C" w:rsidRPr="008837F0">
        <w:rPr>
          <w:rFonts w:cs="Times New Roman"/>
          <w:iCs/>
          <w:color w:val="0000FF"/>
          <w:kern w:val="2"/>
          <w:szCs w:val="22"/>
          <w:u w:val="single"/>
        </w:rPr>
        <w:fldChar w:fldCharType="end"/>
      </w:r>
      <w:r w:rsidR="0018516C" w:rsidRPr="008837F0">
        <w:rPr>
          <w:rFonts w:cs="Times New Roman"/>
          <w:iCs/>
          <w:kern w:val="2"/>
          <w:szCs w:val="22"/>
        </w:rPr>
        <w:t>.</w:t>
      </w:r>
      <w:r w:rsidR="00B34002">
        <w:rPr>
          <w:rFonts w:cs="Times New Roman"/>
          <w:iCs/>
          <w:kern w:val="2"/>
          <w:szCs w:val="22"/>
        </w:rPr>
        <w:t>”</w:t>
      </w:r>
    </w:p>
    <w:p w:rsidR="004F2789" w:rsidRPr="008837F0" w:rsidRDefault="004F2789" w:rsidP="004F2789">
      <w:pPr>
        <w:pStyle w:val="AltHeading2"/>
      </w:pPr>
      <w:bookmarkStart w:id="57" w:name="_Toc397138030"/>
      <w:bookmarkStart w:id="58" w:name="_Toc485620882"/>
      <w:bookmarkStart w:id="59" w:name="_Toc4315558"/>
      <w:bookmarkStart w:id="60" w:name="_Toc8096545"/>
      <w:bookmarkStart w:id="61" w:name="_Toc15257683"/>
      <w:bookmarkStart w:id="62" w:name="_Toc18284795"/>
      <w:bookmarkStart w:id="63" w:name="Obtain_Technical_Information_Online"/>
      <w:bookmarkStart w:id="64" w:name="_Toc5762698"/>
      <w:r w:rsidRPr="008837F0">
        <w:t>How to Obtain Technical Information Online</w:t>
      </w:r>
      <w:bookmarkEnd w:id="57"/>
      <w:bookmarkEnd w:id="58"/>
      <w:bookmarkEnd w:id="59"/>
      <w:bookmarkEnd w:id="60"/>
      <w:bookmarkEnd w:id="61"/>
      <w:bookmarkEnd w:id="62"/>
      <w:bookmarkEnd w:id="63"/>
    </w:p>
    <w:p w:rsidR="00DD1706" w:rsidRPr="008837F0" w:rsidRDefault="00313BDD" w:rsidP="00011286">
      <w:pPr>
        <w:pStyle w:val="BodyText"/>
        <w:keepNext/>
        <w:keepLines/>
      </w:pPr>
      <w:r>
        <w:fldChar w:fldCharType="begin"/>
      </w:r>
      <w:r w:rsidR="004F2789" w:rsidRPr="008837F0">
        <w:instrText>xe "How to:Obtain Technical Information Online "</w:instrText>
      </w:r>
      <w:r>
        <w:fldChar w:fldCharType="end"/>
      </w:r>
      <w:r>
        <w:fldChar w:fldCharType="begin"/>
      </w:r>
      <w:r w:rsidR="004F2789" w:rsidRPr="008837F0">
        <w:instrText>xe "Online:Technical Information, How to Obtain"</w:instrText>
      </w:r>
      <w:r>
        <w:fldChar w:fldCharType="end"/>
      </w:r>
      <w:r w:rsidR="004F2789" w:rsidRPr="008837F0">
        <w:t>Exported VistA M Server-based software file, routine, and global documentation can be generated using Kernel, MailMan, and VA FileMan utilities.</w:t>
      </w:r>
    </w:p>
    <w:p w:rsidR="0018516C" w:rsidRPr="008837F0" w:rsidRDefault="00313BDD" w:rsidP="0018516C">
      <w:pPr>
        <w:pStyle w:val="Note"/>
        <w:rPr>
          <w:rFonts w:cs="Times New Roman"/>
          <w:szCs w:val="22"/>
        </w:rPr>
      </w:pPr>
      <w:r>
        <w:rPr>
          <w:noProof/>
          <w:lang w:eastAsia="en-US"/>
        </w:rPr>
        <w:drawing>
          <wp:inline distT="0" distB="0" distL="0" distR="0" wp14:anchorId="299DEE10" wp14:editId="2AC29DFA">
            <wp:extent cx="304800" cy="304800"/>
            <wp:effectExtent l="0" t="0" r="0" b="0"/>
            <wp:docPr id="1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8516C" w:rsidRPr="008837F0">
        <w:rPr>
          <w:rFonts w:cs="Times New Roman"/>
          <w:szCs w:val="22"/>
        </w:rPr>
        <w:tab/>
      </w:r>
      <w:r w:rsidR="0018516C" w:rsidRPr="008837F0">
        <w:rPr>
          <w:rFonts w:cs="Times New Roman"/>
          <w:b/>
          <w:szCs w:val="22"/>
        </w:rPr>
        <w:t>NOTE:</w:t>
      </w:r>
      <w:r w:rsidR="0018516C" w:rsidRPr="008837F0">
        <w:rPr>
          <w:rFonts w:cs="Times New Roman"/>
          <w:szCs w:val="22"/>
        </w:rPr>
        <w:t xml:space="preserve"> Methods of obtaining specific technical information online will be indicated where applicable under the appropriate </w:t>
      </w:r>
      <w:r w:rsidR="0028581E" w:rsidRPr="008837F0">
        <w:rPr>
          <w:rFonts w:cs="Times New Roman"/>
          <w:szCs w:val="22"/>
        </w:rPr>
        <w:t>section</w:t>
      </w:r>
      <w:r w:rsidR="0018516C" w:rsidRPr="008837F0">
        <w:rPr>
          <w:rFonts w:cs="Times New Roman"/>
          <w:szCs w:val="22"/>
        </w:rPr>
        <w:t>.</w:t>
      </w:r>
      <w:r w:rsidR="0018516C" w:rsidRPr="008837F0">
        <w:rPr>
          <w:rFonts w:cs="Times New Roman"/>
          <w:szCs w:val="22"/>
        </w:rPr>
        <w:br/>
      </w:r>
      <w:r w:rsidR="0018516C" w:rsidRPr="008837F0">
        <w:rPr>
          <w:rFonts w:cs="Times New Roman"/>
          <w:szCs w:val="22"/>
        </w:rPr>
        <w:br/>
      </w:r>
      <w:r w:rsidR="0018516C" w:rsidRPr="008837F0">
        <w:rPr>
          <w:rFonts w:cs="Times New Roman"/>
          <w:b/>
          <w:szCs w:val="22"/>
        </w:rPr>
        <w:t>REF:</w:t>
      </w:r>
      <w:r w:rsidR="0018516C" w:rsidRPr="008837F0">
        <w:rPr>
          <w:rFonts w:cs="Times New Roman"/>
          <w:szCs w:val="22"/>
        </w:rPr>
        <w:t xml:space="preserve"> </w:t>
      </w:r>
      <w:r w:rsidR="008E39DD" w:rsidRPr="008837F0">
        <w:rPr>
          <w:rFonts w:cs="Times New Roman"/>
          <w:szCs w:val="22"/>
        </w:rPr>
        <w:t>See</w:t>
      </w:r>
      <w:r w:rsidR="0018516C" w:rsidRPr="008837F0">
        <w:rPr>
          <w:rFonts w:cs="Times New Roman"/>
          <w:szCs w:val="22"/>
        </w:rPr>
        <w:t xml:space="preserve"> the </w:t>
      </w:r>
      <w:r w:rsidR="0018516C" w:rsidRPr="008837F0">
        <w:rPr>
          <w:rFonts w:cs="Times New Roman"/>
          <w:i/>
          <w:iCs/>
          <w:szCs w:val="22"/>
        </w:rPr>
        <w:t>RPC Broker Technical Manual</w:t>
      </w:r>
      <w:r w:rsidR="0018516C" w:rsidRPr="008837F0">
        <w:rPr>
          <w:rFonts w:cs="Times New Roman"/>
          <w:szCs w:val="22"/>
        </w:rPr>
        <w:t xml:space="preserve"> for further information.</w:t>
      </w:r>
    </w:p>
    <w:p w:rsidR="004F2789" w:rsidRPr="008837F0" w:rsidRDefault="004F2789" w:rsidP="004F2789">
      <w:pPr>
        <w:pStyle w:val="AltHeading3"/>
      </w:pPr>
      <w:bookmarkStart w:id="65" w:name="Help_at_Prompts"/>
      <w:r w:rsidRPr="008837F0">
        <w:t>Help at Prompts</w:t>
      </w:r>
      <w:bookmarkEnd w:id="65"/>
    </w:p>
    <w:p w:rsidR="00DD1706" w:rsidRPr="008837F0" w:rsidRDefault="00313BDD" w:rsidP="0018516C">
      <w:pPr>
        <w:pStyle w:val="BodyText"/>
      </w:pPr>
      <w:r>
        <w:fldChar w:fldCharType="begin"/>
      </w:r>
      <w:r w:rsidR="004F2789" w:rsidRPr="008837F0">
        <w:instrText>xe "Online:Documentation"</w:instrText>
      </w:r>
      <w:r>
        <w:fldChar w:fldCharType="end"/>
      </w:r>
      <w:r>
        <w:fldChar w:fldCharType="begin"/>
      </w:r>
      <w:r w:rsidR="004F2789" w:rsidRPr="008837F0">
        <w:instrText>xe "Help:At Prompts"</w:instrText>
      </w:r>
      <w:r>
        <w:fldChar w:fldCharType="end"/>
      </w:r>
      <w:r>
        <w:fldChar w:fldCharType="begin"/>
      </w:r>
      <w:r w:rsidR="004F2789" w:rsidRPr="008837F0">
        <w:instrText>xe "Help:Online"</w:instrText>
      </w:r>
      <w:r>
        <w:fldChar w:fldCharType="end"/>
      </w:r>
      <w:r w:rsidR="004F2789" w:rsidRPr="008837F0">
        <w:t>VistA M Server-based software provides online help and commonly used system default prompts. Users are encouraged to enter question marks</w:t>
      </w:r>
      <w:r>
        <w:fldChar w:fldCharType="begin"/>
      </w:r>
      <w:r w:rsidR="004F2789" w:rsidRPr="008837F0">
        <w:instrText>xe "Question Mark Help"</w:instrText>
      </w:r>
      <w:r>
        <w:fldChar w:fldCharType="end"/>
      </w:r>
      <w:r>
        <w:fldChar w:fldCharType="begin"/>
      </w:r>
      <w:r w:rsidR="004F2789" w:rsidRPr="008837F0">
        <w:instrText>xe "Help:Question Marks"</w:instrText>
      </w:r>
      <w:r>
        <w:fldChar w:fldCharType="end"/>
      </w:r>
      <w:r w:rsidR="004F2789" w:rsidRPr="008837F0">
        <w:t xml:space="preserve"> at any response prompt. At the end of the help display, you are immediately returned to the point from which you started. This is an easy way to learn about any aspect of VistA M Server-based software.</w:t>
      </w:r>
    </w:p>
    <w:p w:rsidR="004F2789" w:rsidRPr="008837F0" w:rsidRDefault="004F2789" w:rsidP="004F2789">
      <w:pPr>
        <w:pStyle w:val="AltHeading3"/>
      </w:pPr>
      <w:bookmarkStart w:id="66" w:name="Obtaining_Data_Dictionary_Listings"/>
      <w:r w:rsidRPr="008837F0">
        <w:t>Obtaining Data Dictionary Listings</w:t>
      </w:r>
      <w:bookmarkEnd w:id="66"/>
    </w:p>
    <w:p w:rsidR="004F2789" w:rsidRPr="008837F0" w:rsidRDefault="00313BDD" w:rsidP="004F2789">
      <w:pPr>
        <w:pStyle w:val="BodyText"/>
        <w:keepNext/>
        <w:keepLines/>
      </w:pPr>
      <w:r>
        <w:fldChar w:fldCharType="begin"/>
      </w:r>
      <w:r w:rsidR="004F2789" w:rsidRPr="008837F0">
        <w:instrText>xe "Data Dictionary:Listings"</w:instrText>
      </w:r>
      <w:r>
        <w:fldChar w:fldCharType="end"/>
      </w:r>
      <w:r>
        <w:fldChar w:fldCharType="begin"/>
      </w:r>
      <w:r w:rsidR="004F2789" w:rsidRPr="008837F0">
        <w:instrText>xe "Obtaining:Data Dictionary Listings"</w:instrText>
      </w:r>
      <w:r>
        <w:fldChar w:fldCharType="end"/>
      </w:r>
      <w:r w:rsidR="004F2789" w:rsidRPr="008837F0">
        <w:t>Technical information about VistA M Server-based files and the fields in files is stored in data dictionaries (DD). You can use the List File Attributes option</w:t>
      </w:r>
      <w:r>
        <w:fldChar w:fldCharType="begin"/>
      </w:r>
      <w:r w:rsidR="004F2789" w:rsidRPr="008837F0">
        <w:instrText>xe "List File Attributes Option"</w:instrText>
      </w:r>
      <w:r>
        <w:fldChar w:fldCharType="end"/>
      </w:r>
      <w:r>
        <w:fldChar w:fldCharType="begin"/>
      </w:r>
      <w:r w:rsidR="004F2789" w:rsidRPr="008837F0">
        <w:instrText>xe "Options:List File Attributes"</w:instrText>
      </w:r>
      <w:r>
        <w:fldChar w:fldCharType="end"/>
      </w:r>
      <w:r w:rsidR="004F2789" w:rsidRPr="008837F0">
        <w:t xml:space="preserve"> on the Data Dictionary Utilities</w:t>
      </w:r>
      <w:r>
        <w:fldChar w:fldCharType="begin"/>
      </w:r>
      <w:r w:rsidR="004F2789" w:rsidRPr="008837F0">
        <w:instrText>xe "Data Dictionary:Data Dictionary Utilities Menu"</w:instrText>
      </w:r>
      <w:r>
        <w:fldChar w:fldCharType="end"/>
      </w:r>
      <w:r>
        <w:fldChar w:fldCharType="begin"/>
      </w:r>
      <w:r w:rsidR="004F2789" w:rsidRPr="008837F0">
        <w:instrText>xe "Menus:Data Dictionary Utilities"</w:instrText>
      </w:r>
      <w:r>
        <w:fldChar w:fldCharType="end"/>
      </w:r>
      <w:r>
        <w:fldChar w:fldCharType="begin"/>
      </w:r>
      <w:r w:rsidR="004F2789" w:rsidRPr="008837F0">
        <w:instrText>xe "Options:Data Dictionary Utilities"</w:instrText>
      </w:r>
      <w:r>
        <w:fldChar w:fldCharType="end"/>
      </w:r>
      <w:r w:rsidR="004F2789" w:rsidRPr="008837F0">
        <w:t xml:space="preserve"> submenu in VA FileMan to print formatted data dictionaries.</w:t>
      </w:r>
    </w:p>
    <w:p w:rsidR="004F2789" w:rsidRPr="008837F0" w:rsidRDefault="00313BDD" w:rsidP="004F2789">
      <w:pPr>
        <w:pStyle w:val="Note"/>
      </w:pPr>
      <w:r>
        <w:rPr>
          <w:noProof/>
          <w:lang w:eastAsia="en-US"/>
        </w:rPr>
        <w:drawing>
          <wp:inline distT="0" distB="0" distL="0" distR="0" wp14:anchorId="07334DB6" wp14:editId="5638FEB1">
            <wp:extent cx="304800" cy="304800"/>
            <wp:effectExtent l="0" t="0" r="0" b="0"/>
            <wp:docPr id="1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2789" w:rsidRPr="008837F0">
        <w:tab/>
      </w:r>
      <w:r w:rsidR="004F2789" w:rsidRPr="008837F0">
        <w:rPr>
          <w:b/>
          <w:iCs/>
        </w:rPr>
        <w:t xml:space="preserve">REF: </w:t>
      </w:r>
      <w:r w:rsidR="004F2789" w:rsidRPr="008837F0">
        <w:t xml:space="preserve">For details about obtaining data dictionaries and about the formats available, see the </w:t>
      </w:r>
      <w:r w:rsidR="00B34002">
        <w:t>“</w:t>
      </w:r>
      <w:r w:rsidR="004F2789" w:rsidRPr="008837F0">
        <w:t>List File Attributes</w:t>
      </w:r>
      <w:r w:rsidR="00B34002">
        <w:t>”</w:t>
      </w:r>
      <w:r w:rsidR="004F2789" w:rsidRPr="008837F0">
        <w:t xml:space="preserve"> chapter in the </w:t>
      </w:r>
      <w:r w:rsidR="00B34002">
        <w:t>“</w:t>
      </w:r>
      <w:r w:rsidR="004F2789" w:rsidRPr="008837F0">
        <w:t>File Management</w:t>
      </w:r>
      <w:r w:rsidR="00B34002">
        <w:t>”</w:t>
      </w:r>
      <w:r w:rsidR="004F2789" w:rsidRPr="008837F0">
        <w:t xml:space="preserve"> section of the </w:t>
      </w:r>
      <w:r w:rsidR="004F2789" w:rsidRPr="008837F0">
        <w:rPr>
          <w:i/>
        </w:rPr>
        <w:t>VA FileMan Advanced User Manual</w:t>
      </w:r>
      <w:r w:rsidR="004F2789" w:rsidRPr="008837F0">
        <w:t>.</w:t>
      </w:r>
    </w:p>
    <w:p w:rsidR="004F2789" w:rsidRPr="008837F0" w:rsidRDefault="004F2789" w:rsidP="004F2789">
      <w:pPr>
        <w:pStyle w:val="AltHeading2"/>
      </w:pPr>
      <w:bookmarkStart w:id="67" w:name="Assumptions_about_the_Reader"/>
      <w:bookmarkEnd w:id="64"/>
      <w:r w:rsidRPr="008837F0">
        <w:lastRenderedPageBreak/>
        <w:t>Assumptions</w:t>
      </w:r>
      <w:bookmarkEnd w:id="67"/>
    </w:p>
    <w:p w:rsidR="00DD1706" w:rsidRPr="008837F0" w:rsidRDefault="00313BDD" w:rsidP="0018516C">
      <w:pPr>
        <w:pStyle w:val="BodyText"/>
        <w:keepNext/>
        <w:keepLines/>
        <w:rPr>
          <w:kern w:val="2"/>
        </w:rPr>
      </w:pPr>
      <w:r>
        <w:fldChar w:fldCharType="begin"/>
      </w:r>
      <w:r w:rsidR="0018516C" w:rsidRPr="008837F0">
        <w:instrText>xe "Assumptions"</w:instrText>
      </w:r>
      <w:r>
        <w:fldChar w:fldCharType="end"/>
      </w:r>
      <w:r w:rsidR="00DD1706" w:rsidRPr="008837F0">
        <w:rPr>
          <w:kern w:val="2"/>
        </w:rPr>
        <w:t>This manual is written with the assumption that the reader is familiar with the following:</w:t>
      </w:r>
    </w:p>
    <w:p w:rsidR="00E95004" w:rsidRPr="008837F0" w:rsidRDefault="00E95004" w:rsidP="0018516C">
      <w:pPr>
        <w:pStyle w:val="ListBullet"/>
        <w:keepNext/>
        <w:keepLines/>
      </w:pPr>
      <w:r w:rsidRPr="008837F0">
        <w:t>VistA computing environment:</w:t>
      </w:r>
    </w:p>
    <w:p w:rsidR="00E95004" w:rsidRPr="008837F0" w:rsidRDefault="00E95004" w:rsidP="0018516C">
      <w:pPr>
        <w:pStyle w:val="ListBullet2"/>
        <w:keepNext/>
        <w:keepLines/>
      </w:pPr>
      <w:r w:rsidRPr="008837F0">
        <w:t>Kernel—VistA M Server software</w:t>
      </w:r>
    </w:p>
    <w:p w:rsidR="00E95004" w:rsidRPr="008837F0" w:rsidRDefault="00E95004" w:rsidP="0018516C">
      <w:pPr>
        <w:pStyle w:val="ListBullet2"/>
        <w:keepNext/>
        <w:keepLines/>
      </w:pPr>
      <w:r w:rsidRPr="008837F0">
        <w:t>Remote Procedure Call (RPC) Broker—VistA Client/Server software</w:t>
      </w:r>
    </w:p>
    <w:p w:rsidR="00E95004" w:rsidRPr="008837F0" w:rsidRDefault="00E95004" w:rsidP="0018516C">
      <w:pPr>
        <w:pStyle w:val="ListBullet2"/>
        <w:keepNext/>
        <w:keepLines/>
      </w:pPr>
      <w:r w:rsidRPr="008837F0">
        <w:t>VA FileMan data structures and terminology—VistA M Server software</w:t>
      </w:r>
    </w:p>
    <w:p w:rsidR="00E95004" w:rsidRPr="008837F0" w:rsidRDefault="00E95004" w:rsidP="0018516C">
      <w:pPr>
        <w:pStyle w:val="ListBullet"/>
        <w:keepNext/>
        <w:keepLines/>
      </w:pPr>
      <w:r w:rsidRPr="008837F0">
        <w:t>Microsoft Windows environment</w:t>
      </w:r>
    </w:p>
    <w:p w:rsidR="00E95004" w:rsidRPr="008837F0" w:rsidRDefault="00E95004" w:rsidP="0018516C">
      <w:pPr>
        <w:pStyle w:val="ListBullet"/>
        <w:keepNext/>
        <w:keepLines/>
      </w:pPr>
      <w:r w:rsidRPr="008837F0">
        <w:t>M programming language</w:t>
      </w:r>
    </w:p>
    <w:p w:rsidR="00E95004" w:rsidRPr="008837F0" w:rsidRDefault="00E95004" w:rsidP="0018516C">
      <w:pPr>
        <w:pStyle w:val="ListBullet"/>
        <w:keepNext/>
        <w:keepLines/>
      </w:pPr>
      <w:r w:rsidRPr="008837F0">
        <w:t>Obj</w:t>
      </w:r>
      <w:r w:rsidR="004F2789" w:rsidRPr="008837F0">
        <w:t>ect Pascal programming language</w:t>
      </w:r>
    </w:p>
    <w:p w:rsidR="00E95004" w:rsidRPr="008837F0" w:rsidRDefault="00E95004" w:rsidP="0018516C">
      <w:pPr>
        <w:pStyle w:val="ListBullet"/>
      </w:pPr>
      <w:r w:rsidRPr="008837F0">
        <w:t>Object Pascal programming language/</w:t>
      </w:r>
      <w:r w:rsidR="00051E11" w:rsidRPr="008837F0">
        <w:t xml:space="preserve">Embarcadero </w:t>
      </w:r>
      <w:r w:rsidRPr="008837F0">
        <w:t>Delphi Integrated Development Environment (IDE)—RPC Broker</w:t>
      </w:r>
    </w:p>
    <w:p w:rsidR="00D447A7" w:rsidRPr="0085607C" w:rsidRDefault="00D447A7" w:rsidP="00D447A7">
      <w:pPr>
        <w:pStyle w:val="AltHeading2"/>
      </w:pPr>
      <w:bookmarkStart w:id="68" w:name="_Toc485620884"/>
      <w:bookmarkStart w:id="69" w:name="_Toc4315560"/>
      <w:bookmarkStart w:id="70" w:name="_Toc8096547"/>
      <w:bookmarkStart w:id="71" w:name="_Toc15257685"/>
      <w:bookmarkStart w:id="72" w:name="_Toc18284796"/>
      <w:bookmarkStart w:id="73" w:name="Reference_Materials"/>
      <w:r w:rsidRPr="0085607C">
        <w:t>Reference</w:t>
      </w:r>
      <w:bookmarkEnd w:id="68"/>
      <w:r w:rsidRPr="0085607C">
        <w:t>s</w:t>
      </w:r>
      <w:bookmarkEnd w:id="69"/>
      <w:bookmarkEnd w:id="70"/>
      <w:bookmarkEnd w:id="71"/>
      <w:bookmarkEnd w:id="72"/>
      <w:bookmarkEnd w:id="73"/>
    </w:p>
    <w:p w:rsidR="007268D5" w:rsidRPr="0085607C" w:rsidRDefault="007268D5" w:rsidP="007268D5">
      <w:pPr>
        <w:pStyle w:val="BodyText"/>
        <w:keepNext/>
        <w:keepLines/>
      </w:pPr>
      <w:bookmarkStart w:id="74" w:name="_Toc336760250"/>
      <w:bookmarkStart w:id="75" w:name="_Toc336940171"/>
      <w:bookmarkStart w:id="76" w:name="_Toc337531821"/>
      <w:bookmarkStart w:id="77" w:name="_Toc337542597"/>
      <w:bookmarkStart w:id="78" w:name="_Toc337626309"/>
      <w:bookmarkStart w:id="79" w:name="_Toc337626512"/>
      <w:bookmarkStart w:id="80" w:name="_Toc337966588"/>
      <w:bookmarkStart w:id="81" w:name="_Toc338036332"/>
      <w:bookmarkStart w:id="82" w:name="_Toc338036628"/>
      <w:bookmarkStart w:id="83" w:name="_Toc338036783"/>
      <w:bookmarkStart w:id="84" w:name="_Toc338129955"/>
      <w:r w:rsidRPr="0085607C">
        <w:t>Readers who wish to learn more about RPC Broker should consult the following:</w:t>
      </w:r>
    </w:p>
    <w:p w:rsidR="007268D5" w:rsidRPr="0085607C" w:rsidRDefault="007268D5" w:rsidP="007268D5">
      <w:pPr>
        <w:pStyle w:val="ListBullet"/>
        <w:keepNext/>
        <w:keepLines/>
        <w:rPr>
          <w:i/>
        </w:rPr>
      </w:pPr>
      <w:r w:rsidRPr="0085607C">
        <w:rPr>
          <w:i/>
        </w:rPr>
        <w:t>RPC Broker Release Notes</w:t>
      </w:r>
    </w:p>
    <w:p w:rsidR="007268D5" w:rsidRPr="0085607C" w:rsidRDefault="007268D5" w:rsidP="007268D5">
      <w:pPr>
        <w:pStyle w:val="ListBullet"/>
        <w:keepNext/>
        <w:keepLines/>
        <w:rPr>
          <w:i/>
        </w:rPr>
      </w:pPr>
      <w:r w:rsidRPr="0085607C">
        <w:rPr>
          <w:i/>
        </w:rPr>
        <w:t>RPC Broker Installation Guide</w:t>
      </w:r>
    </w:p>
    <w:p w:rsidR="007268D5" w:rsidRPr="0085607C" w:rsidRDefault="007268D5" w:rsidP="007268D5">
      <w:pPr>
        <w:pStyle w:val="ListBullet"/>
        <w:keepNext/>
        <w:keepLines/>
        <w:rPr>
          <w:i/>
        </w:rPr>
      </w:pPr>
      <w:r w:rsidRPr="0085607C">
        <w:rPr>
          <w:i/>
        </w:rPr>
        <w:t>RPC Broker Systems Management Guide</w:t>
      </w:r>
    </w:p>
    <w:p w:rsidR="007268D5" w:rsidRPr="0085607C" w:rsidRDefault="007268D5" w:rsidP="007268D5">
      <w:pPr>
        <w:pStyle w:val="ListBullet"/>
        <w:keepNext/>
        <w:keepLines/>
        <w:rPr>
          <w:i/>
        </w:rPr>
      </w:pPr>
      <w:r w:rsidRPr="0085607C">
        <w:rPr>
          <w:i/>
        </w:rPr>
        <w:t>RPC Broker Technical Manual</w:t>
      </w:r>
    </w:p>
    <w:p w:rsidR="007268D5" w:rsidRPr="0085607C" w:rsidRDefault="007268D5" w:rsidP="007268D5">
      <w:pPr>
        <w:pStyle w:val="ListBullet"/>
        <w:rPr>
          <w:i/>
        </w:rPr>
      </w:pPr>
      <w:r w:rsidRPr="0085607C">
        <w:rPr>
          <w:i/>
        </w:rPr>
        <w:t>RPC Broker User Guide</w:t>
      </w:r>
      <w:r>
        <w:rPr>
          <w:kern w:val="2"/>
        </w:rPr>
        <w:t xml:space="preserve"> (</w:t>
      </w:r>
      <w:r w:rsidRPr="0085607C">
        <w:rPr>
          <w:kern w:val="2"/>
        </w:rPr>
        <w:t>this manual)</w:t>
      </w:r>
    </w:p>
    <w:p w:rsidR="007268D5" w:rsidRPr="0085607C" w:rsidRDefault="007268D5" w:rsidP="007268D5">
      <w:pPr>
        <w:pStyle w:val="ListBullet"/>
        <w:keepNext/>
        <w:keepLines/>
        <w:rPr>
          <w:kern w:val="2"/>
        </w:rPr>
      </w:pPr>
      <w:r w:rsidRPr="0085607C">
        <w:rPr>
          <w:i/>
        </w:rPr>
        <w:t>RPC Broker Developer</w:t>
      </w:r>
      <w:r>
        <w:rPr>
          <w:i/>
        </w:rPr>
        <w:t>’</w:t>
      </w:r>
      <w:r w:rsidRPr="0085607C">
        <w:rPr>
          <w:i/>
        </w:rPr>
        <w:t>s Guide</w:t>
      </w:r>
      <w:r w:rsidRPr="0085607C">
        <w:t>—Document and BDK Online Help, which provides an overview of development with the RPC Broker. The help is distributed in two zip files:</w:t>
      </w:r>
    </w:p>
    <w:p w:rsidR="007268D5" w:rsidRPr="0085607C" w:rsidRDefault="007268D5" w:rsidP="007268D5">
      <w:pPr>
        <w:pStyle w:val="ListBullet2"/>
        <w:keepNext/>
        <w:keepLines/>
        <w:rPr>
          <w:kern w:val="2"/>
        </w:rPr>
      </w:pPr>
      <w:r w:rsidRPr="0085607C">
        <w:rPr>
          <w:iCs/>
          <w:kern w:val="2"/>
        </w:rPr>
        <w:t>Broker_1_1.zip (i.e., Broker_1_1.chm</w:t>
      </w:r>
      <w:r w:rsidRPr="0085607C">
        <w:t xml:space="preserve">)—This zip file contains the standalone online HTML help file. Unzip the contents and double-click on the </w:t>
      </w:r>
      <w:r w:rsidRPr="0085607C">
        <w:rPr>
          <w:b/>
          <w:iCs/>
          <w:kern w:val="2"/>
        </w:rPr>
        <w:t>Broker_1_1.chm</w:t>
      </w:r>
      <w:r w:rsidRPr="0085607C">
        <w:t xml:space="preserve"> file to open the help.</w:t>
      </w:r>
    </w:p>
    <w:p w:rsidR="007268D5" w:rsidRPr="0085607C" w:rsidRDefault="007268D5" w:rsidP="007268D5">
      <w:pPr>
        <w:pStyle w:val="ListBullet2"/>
        <w:rPr>
          <w:kern w:val="2"/>
        </w:rPr>
      </w:pPr>
      <w:r w:rsidRPr="0085607C">
        <w:t xml:space="preserve">Broker_1_1-HTML_Files.zip—This zip file contains the associated HTML help files. Unzip the contents in the same directory and double-click on the </w:t>
      </w:r>
      <w:r w:rsidRPr="0085607C">
        <w:rPr>
          <w:b/>
        </w:rPr>
        <w:t>index.htm</w:t>
      </w:r>
      <w:r w:rsidRPr="0085607C">
        <w:t xml:space="preserve"> file to open the help.</w:t>
      </w:r>
    </w:p>
    <w:p w:rsidR="007268D5" w:rsidRDefault="007268D5" w:rsidP="007268D5">
      <w:pPr>
        <w:pStyle w:val="BodyText3"/>
        <w:keepNext/>
        <w:keepLines/>
      </w:pPr>
      <w:r w:rsidRPr="0085607C">
        <w:lastRenderedPageBreak/>
        <w:t xml:space="preserve">You </w:t>
      </w:r>
      <w:r>
        <w:t>can create</w:t>
      </w:r>
      <w:r w:rsidRPr="0085607C">
        <w:t xml:space="preserve"> an entry for </w:t>
      </w:r>
      <w:r w:rsidRPr="0085607C">
        <w:rPr>
          <w:b/>
          <w:iCs/>
          <w:kern w:val="2"/>
        </w:rPr>
        <w:t>Broker_1_1.chm</w:t>
      </w:r>
      <w:r w:rsidRPr="0085607C">
        <w:t xml:space="preserve"> in Delphi</w:t>
      </w:r>
      <w:r>
        <w:t>’</w:t>
      </w:r>
      <w:r w:rsidRPr="0085607C">
        <w:t>s Tools Menu, to make it easily accessible from within Delphi. To do this, use Delphi</w:t>
      </w:r>
      <w:r>
        <w:t>’</w:t>
      </w:r>
      <w:r w:rsidRPr="0085607C">
        <w:t xml:space="preserve">s </w:t>
      </w:r>
      <w:r w:rsidRPr="0085607C">
        <w:rPr>
          <w:b/>
        </w:rPr>
        <w:t>Tools | Configure Tools</w:t>
      </w:r>
      <w:r w:rsidRPr="0085607C">
        <w:t xml:space="preserve"> option and create a new menu entry</w:t>
      </w:r>
      <w:r>
        <w:t xml:space="preserve"> as shown in </w:t>
      </w:r>
      <w:r w:rsidRPr="00417471">
        <w:rPr>
          <w:color w:val="0000FF"/>
          <w:u w:val="single"/>
        </w:rPr>
        <w:fldChar w:fldCharType="begin"/>
      </w:r>
      <w:r w:rsidRPr="00417471">
        <w:rPr>
          <w:color w:val="0000FF"/>
          <w:u w:val="single"/>
        </w:rPr>
        <w:instrText xml:space="preserve"> REF _Ref373325073 \h </w:instrText>
      </w:r>
      <w:r>
        <w:rPr>
          <w:color w:val="0000FF"/>
          <w:u w:val="single"/>
        </w:rPr>
        <w:instrText xml:space="preserve"> \* MERGEFORMAT </w:instrText>
      </w:r>
      <w:r w:rsidRPr="00417471">
        <w:rPr>
          <w:color w:val="0000FF"/>
          <w:u w:val="single"/>
        </w:rPr>
      </w:r>
      <w:r w:rsidRPr="00417471">
        <w:rPr>
          <w:color w:val="0000FF"/>
          <w:u w:val="single"/>
        </w:rPr>
        <w:fldChar w:fldCharType="separate"/>
      </w:r>
      <w:r w:rsidR="009762E8" w:rsidRPr="009762E8">
        <w:rPr>
          <w:color w:val="0000FF"/>
          <w:u w:val="single"/>
        </w:rPr>
        <w:t xml:space="preserve">Figure </w:t>
      </w:r>
      <w:r w:rsidR="009762E8" w:rsidRPr="009762E8">
        <w:rPr>
          <w:noProof/>
          <w:color w:val="0000FF"/>
          <w:u w:val="single"/>
        </w:rPr>
        <w:t>1</w:t>
      </w:r>
      <w:r w:rsidRPr="00417471">
        <w:rPr>
          <w:color w:val="0000FF"/>
          <w:u w:val="single"/>
        </w:rPr>
        <w:fldChar w:fldCharType="end"/>
      </w:r>
      <w:r w:rsidRPr="0085607C">
        <w:t>.</w:t>
      </w:r>
    </w:p>
    <w:p w:rsidR="007268D5" w:rsidRPr="000C7DE0" w:rsidRDefault="007268D5" w:rsidP="007268D5">
      <w:pPr>
        <w:pStyle w:val="Caption"/>
      </w:pPr>
      <w:bookmarkStart w:id="85" w:name="_Ref373325073"/>
      <w:bookmarkStart w:id="86" w:name="_Toc6046437"/>
      <w:bookmarkStart w:id="87" w:name="_Toc202777919"/>
      <w:bookmarkStart w:id="88" w:name="_Toc361734999"/>
      <w:bookmarkStart w:id="89" w:name="_Toc361751748"/>
      <w:bookmarkStart w:id="90" w:name="_Toc449340056"/>
      <w:bookmarkStart w:id="91" w:name="_Toc449510012"/>
      <w:r w:rsidRPr="000C7DE0">
        <w:t xml:space="preserve">Figure </w:t>
      </w:r>
      <w:r w:rsidR="00F74A78">
        <w:fldChar w:fldCharType="begin"/>
      </w:r>
      <w:r w:rsidR="00F74A78">
        <w:instrText xml:space="preserve"> SEQ Figure \* ARABIC </w:instrText>
      </w:r>
      <w:r w:rsidR="00F74A78">
        <w:fldChar w:fldCharType="separate"/>
      </w:r>
      <w:r w:rsidR="009762E8">
        <w:rPr>
          <w:noProof/>
        </w:rPr>
        <w:t>1</w:t>
      </w:r>
      <w:r w:rsidR="00F74A78">
        <w:rPr>
          <w:noProof/>
        </w:rPr>
        <w:fldChar w:fldCharType="end"/>
      </w:r>
      <w:bookmarkEnd w:id="85"/>
      <w:r>
        <w:t>:</w:t>
      </w:r>
      <w:r w:rsidRPr="000C7DE0">
        <w:t xml:space="preserve"> </w:t>
      </w:r>
      <w:bookmarkEnd w:id="86"/>
      <w:bookmarkEnd w:id="87"/>
      <w:bookmarkEnd w:id="88"/>
      <w:bookmarkEnd w:id="89"/>
      <w:r w:rsidRPr="000C7DE0">
        <w:t>Delphi</w:t>
      </w:r>
      <w:r>
        <w:t>’</w:t>
      </w:r>
      <w:r w:rsidRPr="000C7DE0">
        <w:t>s Tool Properties dialogue—Broker</w:t>
      </w:r>
      <w:r>
        <w:t>_1_1.chm</w:t>
      </w:r>
      <w:r w:rsidRPr="000C7DE0">
        <w:t xml:space="preserve"> entry</w:t>
      </w:r>
      <w:bookmarkEnd w:id="90"/>
      <w:bookmarkEnd w:id="91"/>
    </w:p>
    <w:p w:rsidR="007268D5" w:rsidRPr="000C7DE0" w:rsidRDefault="00313BDD" w:rsidP="007268D5">
      <w:pPr>
        <w:pStyle w:val="GraphicInsert"/>
      </w:pPr>
      <w:r>
        <w:rPr>
          <w:noProof/>
        </w:rPr>
        <w:drawing>
          <wp:inline distT="0" distB="0" distL="0" distR="0" wp14:anchorId="638FBE01" wp14:editId="1C790B9A">
            <wp:extent cx="4133850" cy="2362073"/>
            <wp:effectExtent l="0" t="0" r="0" b="0"/>
            <wp:docPr id="13" name="Picture 1" descr="Tool Properties dialogue. Entries for the following information:&#10;&#10;Title:  Broker Help&#10;Program: C:\Windows\hh.exe&#10;Working directory: C:\Program Files (86)\Vista\BDK32\Help&#10;Parameters: Broker_1_1.chm&#10;&#10;Buttons: Right (top to bottom) : OK, Cancel, and Help.&#10;&#10;Buttons: Bottom (left ot right): Macros and Browse." title="Delphi's Tool Properties dialogue—Broker_1_1.chm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Tool Properties dialogue. Entries for the following information:&#10;&#10;Title:  Broker Help&#10;Program: C:\Windows\hh.exe&#10;Working directory: C:\Program Files (86)\Vista\BDK32\Help&#10;Parameters: Broker_1_1.chm&#10;&#10;Buttons: Right (top to bottom) : OK, Cancel, and Help.&#10;&#10;Buttons: Bottom (left ot right): Macros and Browse." title="Delphi's Tool Properties dialogue—Broker_1_1.chm ent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361565"/>
                    </a:xfrm>
                    <a:prstGeom prst="rect">
                      <a:avLst/>
                    </a:prstGeom>
                    <a:noFill/>
                    <a:ln>
                      <a:noFill/>
                    </a:ln>
                  </pic:spPr>
                </pic:pic>
              </a:graphicData>
            </a:graphic>
          </wp:inline>
        </w:drawing>
      </w:r>
    </w:p>
    <w:p w:rsidR="007268D5" w:rsidRPr="0085607C" w:rsidRDefault="007268D5" w:rsidP="007268D5">
      <w:pPr>
        <w:pStyle w:val="BodyText3"/>
      </w:pPr>
    </w:p>
    <w:p w:rsidR="007268D5" w:rsidRPr="0085607C" w:rsidRDefault="007268D5" w:rsidP="007268D5">
      <w:pPr>
        <w:pStyle w:val="ListBullet"/>
      </w:pPr>
      <w:r w:rsidRPr="0085607C">
        <w:rPr>
          <w:kern w:val="2"/>
        </w:rPr>
        <w:t>RPC Broker</w:t>
      </w:r>
      <w:r w:rsidRPr="0085607C">
        <w:t xml:space="preserve"> VA Intranet website</w:t>
      </w:r>
      <w:r w:rsidR="00313BDD">
        <w:fldChar w:fldCharType="begin"/>
      </w:r>
      <w:r w:rsidRPr="0085607C">
        <w:instrText>xe "Websites:RPC Broker"</w:instrText>
      </w:r>
      <w:r w:rsidR="00313BDD">
        <w:fldChar w:fldCharType="end"/>
      </w:r>
      <w:r w:rsidR="00313BDD">
        <w:fldChar w:fldCharType="begin"/>
      </w:r>
      <w:r w:rsidRPr="0085607C">
        <w:instrText>xe "URLs:RPC Broker Website"</w:instrText>
      </w:r>
      <w:r w:rsidR="00313BDD">
        <w:fldChar w:fldCharType="end"/>
      </w:r>
      <w:r w:rsidR="00313BDD">
        <w:fldChar w:fldCharType="begin"/>
      </w:r>
      <w:r w:rsidRPr="0085607C">
        <w:instrText>xe "Home Pages:</w:instrText>
      </w:r>
      <w:r w:rsidRPr="0085607C">
        <w:rPr>
          <w:kern w:val="2"/>
        </w:rPr>
        <w:instrText>RPC Broker Website</w:instrText>
      </w:r>
      <w:r w:rsidRPr="0085607C">
        <w:instrText>"</w:instrText>
      </w:r>
      <w:r w:rsidR="00313BDD">
        <w:fldChar w:fldCharType="end"/>
      </w:r>
      <w:r w:rsidR="00313BDD">
        <w:fldChar w:fldCharType="begin"/>
      </w:r>
      <w:r w:rsidRPr="0085607C">
        <w:instrText>xe "</w:instrText>
      </w:r>
      <w:r w:rsidRPr="0085607C">
        <w:rPr>
          <w:kern w:val="2"/>
        </w:rPr>
        <w:instrText>RPC Broker:Website</w:instrText>
      </w:r>
      <w:r w:rsidRPr="0085607C">
        <w:instrText>"</w:instrText>
      </w:r>
      <w:r w:rsidR="00313BDD">
        <w:fldChar w:fldCharType="end"/>
      </w:r>
      <w:r w:rsidRPr="0085607C">
        <w:t>.</w:t>
      </w:r>
      <w:r w:rsidRPr="0085607C">
        <w:rPr>
          <w:rStyle w:val="Hyperlink"/>
          <w:kern w:val="2"/>
        </w:rPr>
        <w:br/>
      </w:r>
      <w:r w:rsidRPr="0085607C">
        <w:rPr>
          <w:rStyle w:val="Hyperlink"/>
          <w:kern w:val="2"/>
        </w:rPr>
        <w:br/>
      </w:r>
      <w:r w:rsidRPr="0085607C">
        <w:t>This site provides announcements, additional information (e.g., Frequently Asked Questions [FAQs], advisories), documentation links, archives of older documentation and software downloads.</w:t>
      </w:r>
    </w:p>
    <w:p w:rsidR="007268D5" w:rsidRPr="0085607C" w:rsidRDefault="007268D5" w:rsidP="007268D5">
      <w:pPr>
        <w:pStyle w:val="BodyText"/>
        <w:keepNext/>
        <w:keepLines/>
      </w:pPr>
      <w:r w:rsidRPr="0085607C">
        <w:t>VistA documentation is made available online in Microsoft</w:t>
      </w:r>
      <w:r w:rsidRPr="0085607C">
        <w:rPr>
          <w:vertAlign w:val="superscript"/>
        </w:rPr>
        <w:t>®</w:t>
      </w:r>
      <w:r w:rsidRPr="0085607C">
        <w:t xml:space="preserve"> Word format and in Adobe Acrobat Portable Document Format (PDF). The PDF documents </w:t>
      </w:r>
      <w:r w:rsidRPr="0085607C">
        <w:rPr>
          <w:i/>
        </w:rPr>
        <w:t>must</w:t>
      </w:r>
      <w:r w:rsidRPr="0085607C">
        <w:t xml:space="preserve"> be read using the Adobe Acrobat Reader, which is freely distributed by Adobe Systems Incorporated at</w:t>
      </w:r>
      <w:r w:rsidR="00313BDD">
        <w:fldChar w:fldCharType="begin"/>
      </w:r>
      <w:r w:rsidRPr="0085607C">
        <w:instrText>xe "Websites:Adobe Website"</w:instrText>
      </w:r>
      <w:r w:rsidR="00313BDD">
        <w:fldChar w:fldCharType="end"/>
      </w:r>
      <w:r w:rsidR="00313BDD">
        <w:fldChar w:fldCharType="begin"/>
      </w:r>
      <w:r w:rsidRPr="0085607C">
        <w:instrText>xe "URLs:Adobe Website"</w:instrText>
      </w:r>
      <w:r w:rsidR="00313BDD">
        <w:fldChar w:fldCharType="end"/>
      </w:r>
      <w:r w:rsidR="00313BDD">
        <w:fldChar w:fldCharType="begin"/>
      </w:r>
      <w:r w:rsidRPr="0085607C">
        <w:instrText>xe "Home Pages:Adobe Website"</w:instrText>
      </w:r>
      <w:r w:rsidR="00313BDD">
        <w:fldChar w:fldCharType="end"/>
      </w:r>
      <w:r w:rsidRPr="0085607C">
        <w:t xml:space="preserve">: </w:t>
      </w:r>
      <w:hyperlink r:id="rId20" w:tooltip="Adobe Website" w:history="1">
        <w:r w:rsidRPr="0085607C">
          <w:rPr>
            <w:rStyle w:val="Hyperlink"/>
          </w:rPr>
          <w:t>http://www.adobe.com/</w:t>
        </w:r>
      </w:hyperlink>
    </w:p>
    <w:p w:rsidR="007268D5" w:rsidRPr="0085607C" w:rsidRDefault="007268D5" w:rsidP="007268D5">
      <w:pPr>
        <w:pStyle w:val="BodyText"/>
      </w:pPr>
      <w:r w:rsidRPr="0085607C">
        <w:rPr>
          <w:bCs/>
        </w:rPr>
        <w:t>VistA</w:t>
      </w:r>
      <w:r w:rsidRPr="0085607C">
        <w:t xml:space="preserve"> documentation can be downloaded from the </w:t>
      </w:r>
      <w:r w:rsidRPr="0085607C">
        <w:rPr>
          <w:bCs/>
        </w:rPr>
        <w:t>VA Software Document Library</w:t>
      </w:r>
      <w:r w:rsidRPr="0085607C">
        <w:t xml:space="preserve"> (VDL) Website</w:t>
      </w:r>
      <w:r w:rsidR="00313BDD">
        <w:fldChar w:fldCharType="begin"/>
      </w:r>
      <w:r w:rsidRPr="0085607C">
        <w:instrText>xe "Websites:VA Software Document Library (</w:instrText>
      </w:r>
      <w:r w:rsidRPr="0085607C">
        <w:rPr>
          <w:kern w:val="2"/>
        </w:rPr>
        <w:instrText>VDL) Website</w:instrText>
      </w:r>
      <w:r w:rsidRPr="0085607C">
        <w:instrText>"</w:instrText>
      </w:r>
      <w:r w:rsidR="00313BDD">
        <w:fldChar w:fldCharType="end"/>
      </w:r>
      <w:r w:rsidR="00313BDD">
        <w:fldChar w:fldCharType="begin"/>
      </w:r>
      <w:r w:rsidRPr="0085607C">
        <w:instrText>xe "URLs:VA Software Document Library (</w:instrText>
      </w:r>
      <w:r w:rsidRPr="0085607C">
        <w:rPr>
          <w:kern w:val="2"/>
        </w:rPr>
        <w:instrText>VDL) Website</w:instrText>
      </w:r>
      <w:r w:rsidRPr="0085607C">
        <w:instrText>"</w:instrText>
      </w:r>
      <w:r w:rsidR="00313BDD">
        <w:fldChar w:fldCharType="end"/>
      </w:r>
      <w:r w:rsidR="00313BDD">
        <w:fldChar w:fldCharType="begin"/>
      </w:r>
      <w:r w:rsidRPr="0085607C">
        <w:instrText>xe "Home Pages:VA Software Document Library (</w:instrText>
      </w:r>
      <w:r w:rsidRPr="0085607C">
        <w:rPr>
          <w:kern w:val="2"/>
        </w:rPr>
        <w:instrText>VDL) Website</w:instrText>
      </w:r>
      <w:r w:rsidRPr="0085607C">
        <w:instrText>"</w:instrText>
      </w:r>
      <w:r w:rsidR="00313BDD">
        <w:fldChar w:fldCharType="end"/>
      </w:r>
      <w:r w:rsidR="00313BDD">
        <w:fldChar w:fldCharType="begin"/>
      </w:r>
      <w:r w:rsidRPr="0085607C">
        <w:instrText>xe "VA Software Document Library (</w:instrText>
      </w:r>
      <w:r w:rsidRPr="0085607C">
        <w:rPr>
          <w:kern w:val="2"/>
        </w:rPr>
        <w:instrText>VDL):Website</w:instrText>
      </w:r>
      <w:r w:rsidRPr="0085607C">
        <w:instrText>"</w:instrText>
      </w:r>
      <w:r w:rsidR="00313BDD">
        <w:fldChar w:fldCharType="end"/>
      </w:r>
      <w:r w:rsidRPr="0085607C">
        <w:t xml:space="preserve">: </w:t>
      </w:r>
      <w:hyperlink r:id="rId21" w:tooltip="VA Software Document Library (VDL) Website" w:history="1">
        <w:r w:rsidRPr="0085607C">
          <w:rPr>
            <w:rStyle w:val="Hyperlink"/>
          </w:rPr>
          <w:t>http://www.va.gov/vdl/</w:t>
        </w:r>
      </w:hyperlink>
    </w:p>
    <w:p w:rsidR="007268D5" w:rsidRDefault="007268D5" w:rsidP="007268D5">
      <w:pPr>
        <w:pStyle w:val="BodyText"/>
      </w:pPr>
      <w:r w:rsidRPr="0085607C">
        <w:t xml:space="preserve">VistA documentation and software can also be downloaded from the </w:t>
      </w:r>
      <w:r>
        <w:rPr>
          <w:bCs/>
        </w:rPr>
        <w:t>Product Support (</w:t>
      </w:r>
      <w:r w:rsidRPr="0085607C">
        <w:rPr>
          <w:bCs/>
        </w:rPr>
        <w:t>PS)</w:t>
      </w:r>
      <w:r w:rsidRPr="0085607C">
        <w:t xml:space="preserve"> Anonymous Directories</w:t>
      </w:r>
      <w:r w:rsidR="00313BDD">
        <w:fldChar w:fldCharType="begin"/>
      </w:r>
      <w:r>
        <w:instrText>xe "</w:instrText>
      </w:r>
      <w:r w:rsidRPr="0085607C">
        <w:instrText>PS:Anonymous Directories</w:instrText>
      </w:r>
      <w:r>
        <w:instrText>"</w:instrText>
      </w:r>
      <w:r w:rsidR="00313BDD">
        <w:fldChar w:fldCharType="end"/>
      </w:r>
      <w:r w:rsidR="00313BDD">
        <w:fldChar w:fldCharType="begin"/>
      </w:r>
      <w:r w:rsidRPr="0085607C">
        <w:instrText>xe "Support:Anonymous Directories"</w:instrText>
      </w:r>
      <w:r w:rsidR="00313BDD">
        <w:fldChar w:fldCharType="end"/>
      </w:r>
      <w:r w:rsidR="00313BDD">
        <w:fldChar w:fldCharType="begin"/>
      </w:r>
      <w:r w:rsidRPr="0085607C">
        <w:instrText>xe "Product Support (PS):Anonymous Directories"</w:instrText>
      </w:r>
      <w:r w:rsidR="00313BDD">
        <w:fldChar w:fldCharType="end"/>
      </w:r>
      <w:r w:rsidRPr="0085607C">
        <w:t>.</w:t>
      </w:r>
    </w:p>
    <w:p w:rsidR="00DD3AA4" w:rsidRPr="008837F0" w:rsidRDefault="00DD3AA4" w:rsidP="00DD3AA4">
      <w:pPr>
        <w:pStyle w:val="BodyText"/>
      </w:pPr>
    </w:p>
    <w:p w:rsidR="00DD3AA4" w:rsidRPr="008837F0" w:rsidRDefault="00DD3AA4" w:rsidP="00DD3AA4">
      <w:pPr>
        <w:pStyle w:val="BodyText"/>
        <w:sectPr w:rsidR="00DD3AA4" w:rsidRPr="008837F0" w:rsidSect="00193B28">
          <w:headerReference w:type="even" r:id="rId22"/>
          <w:headerReference w:type="default" r:id="rId23"/>
          <w:pgSz w:w="12240" w:h="15840" w:code="1"/>
          <w:pgMar w:top="1440" w:right="1440" w:bottom="1440" w:left="1440" w:header="720" w:footer="720" w:gutter="0"/>
          <w:pgNumType w:fmt="lowerRoman"/>
          <w:cols w:space="720"/>
        </w:sectPr>
      </w:pPr>
    </w:p>
    <w:p w:rsidR="00B2768C" w:rsidRPr="008837F0" w:rsidRDefault="00B2768C" w:rsidP="00C80B7F">
      <w:pPr>
        <w:pStyle w:val="Heading1"/>
      </w:pPr>
      <w:bookmarkStart w:id="92" w:name="_Toc336755503"/>
      <w:bookmarkStart w:id="93" w:name="_Toc336755636"/>
      <w:bookmarkStart w:id="94" w:name="_Toc336755789"/>
      <w:bookmarkStart w:id="95" w:name="_Toc336756086"/>
      <w:bookmarkStart w:id="96" w:name="_Toc336756189"/>
      <w:bookmarkStart w:id="97" w:name="_Toc336760248"/>
      <w:bookmarkStart w:id="98" w:name="_Toc336940169"/>
      <w:bookmarkStart w:id="99" w:name="_Toc337531819"/>
      <w:bookmarkStart w:id="100" w:name="_Toc337542595"/>
      <w:bookmarkStart w:id="101" w:name="_Toc337626307"/>
      <w:bookmarkStart w:id="102" w:name="_Toc337626510"/>
      <w:bookmarkStart w:id="103" w:name="_Toc337966586"/>
      <w:bookmarkStart w:id="104" w:name="_Toc338036330"/>
      <w:bookmarkStart w:id="105" w:name="_Toc338036626"/>
      <w:bookmarkStart w:id="106" w:name="_Toc338036781"/>
      <w:bookmarkStart w:id="107" w:name="_Toc338129953"/>
      <w:bookmarkStart w:id="108" w:name="_Toc338740694"/>
      <w:bookmarkStart w:id="109" w:name="_Toc338834079"/>
      <w:bookmarkStart w:id="110" w:name="_Toc339260910"/>
      <w:bookmarkStart w:id="111" w:name="_Toc339260979"/>
      <w:bookmarkStart w:id="112" w:name="_Toc339418577"/>
      <w:bookmarkStart w:id="113" w:name="_Toc339707966"/>
      <w:bookmarkStart w:id="114" w:name="_Toc339783047"/>
      <w:bookmarkStart w:id="115" w:name="_Toc345918860"/>
      <w:bookmarkStart w:id="116" w:name="_Toc378055862"/>
      <w:bookmarkStart w:id="117" w:name="_Toc449362418"/>
      <w:bookmarkStart w:id="118" w:name="_Toc449509949"/>
      <w:r w:rsidRPr="008837F0">
        <w:lastRenderedPageBreak/>
        <w:t>Introduction</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B2768C" w:rsidRPr="008837F0" w:rsidRDefault="00313BDD" w:rsidP="00C80B7F">
      <w:pPr>
        <w:pStyle w:val="BodyText"/>
        <w:keepNext/>
        <w:keepLines/>
      </w:pPr>
      <w:r>
        <w:fldChar w:fldCharType="begin"/>
      </w:r>
      <w:r w:rsidR="0018516C" w:rsidRPr="008837F0">
        <w:instrText>xe "Introduction"</w:instrText>
      </w:r>
      <w:r>
        <w:fldChar w:fldCharType="end"/>
      </w:r>
      <w:r w:rsidR="00B2768C" w:rsidRPr="008837F0">
        <w:t xml:space="preserve">The Remote Procedure Call (RPC) Broker (also referred to as </w:t>
      </w:r>
      <w:r w:rsidR="00B34002">
        <w:t>“</w:t>
      </w:r>
      <w:r w:rsidR="00B2768C" w:rsidRPr="008837F0">
        <w:t>Broker</w:t>
      </w:r>
      <w:r w:rsidR="00B34002">
        <w:t>”</w:t>
      </w:r>
      <w:r w:rsidR="00B2768C" w:rsidRPr="008837F0">
        <w:t xml:space="preserve">) is a client/server system </w:t>
      </w:r>
      <w:r w:rsidR="00B2768C" w:rsidRPr="008837F0">
        <w:rPr>
          <w:kern w:val="2"/>
        </w:rPr>
        <w:t xml:space="preserve">within </w:t>
      </w:r>
      <w:r w:rsidR="00523219" w:rsidRPr="008837F0">
        <w:rPr>
          <w:kern w:val="2"/>
        </w:rPr>
        <w:t>Department of Veterans Affairs (VA)</w:t>
      </w:r>
      <w:r w:rsidR="00B2768C" w:rsidRPr="008837F0">
        <w:rPr>
          <w:kern w:val="2"/>
        </w:rPr>
        <w:t xml:space="preserve"> </w:t>
      </w:r>
      <w:r w:rsidR="00B2768C" w:rsidRPr="008837F0">
        <w:t>Veterans Health Information Systems and Technology Architecture (</w:t>
      </w:r>
      <w:r w:rsidR="00DD1706" w:rsidRPr="008837F0">
        <w:t>VistA</w:t>
      </w:r>
      <w:r w:rsidR="00B2768C" w:rsidRPr="008837F0">
        <w:t xml:space="preserve">) </w:t>
      </w:r>
      <w:r w:rsidR="00B2768C" w:rsidRPr="008837F0">
        <w:rPr>
          <w:kern w:val="2"/>
        </w:rPr>
        <w:t>environment.</w:t>
      </w:r>
      <w:r w:rsidR="00B2768C" w:rsidRPr="008837F0">
        <w:t xml:space="preserve"> It establishes a common and consistent foundation for client/server applications being written as part of </w:t>
      </w:r>
      <w:r w:rsidR="00DD1706" w:rsidRPr="008837F0">
        <w:t>VistA</w:t>
      </w:r>
      <w:r w:rsidR="00B2768C" w:rsidRPr="008837F0">
        <w:t>. It enables client applications to communicate and exchange data with M Servers.</w:t>
      </w:r>
    </w:p>
    <w:p w:rsidR="00B2768C" w:rsidRPr="008837F0" w:rsidRDefault="00B2768C" w:rsidP="00C80B7F">
      <w:pPr>
        <w:pStyle w:val="BodyText"/>
        <w:keepNext/>
        <w:keepLines/>
        <w:rPr>
          <w:kern w:val="2"/>
        </w:rPr>
      </w:pPr>
      <w:r w:rsidRPr="008837F0">
        <w:rPr>
          <w:kern w:val="2"/>
        </w:rPr>
        <w:t xml:space="preserve">This manual </w:t>
      </w:r>
      <w:r w:rsidR="008E39DD" w:rsidRPr="008837F0">
        <w:t xml:space="preserve">provides an overview of software development with the RPC Broker. It </w:t>
      </w:r>
      <w:r w:rsidRPr="008837F0">
        <w:rPr>
          <w:kern w:val="2"/>
        </w:rPr>
        <w:t>introduces developers to the RPC Broker and the Broker Development Kit (BDK)</w:t>
      </w:r>
      <w:r w:rsidR="008E39DD" w:rsidRPr="008837F0">
        <w:rPr>
          <w:kern w:val="2"/>
        </w:rPr>
        <w:t xml:space="preserve"> with emphasis </w:t>
      </w:r>
      <w:r w:rsidRPr="008837F0">
        <w:rPr>
          <w:kern w:val="2"/>
        </w:rPr>
        <w:t xml:space="preserve">on using the RPC Broker in conjunction with </w:t>
      </w:r>
      <w:r w:rsidR="00051E11" w:rsidRPr="008837F0">
        <w:rPr>
          <w:kern w:val="2"/>
        </w:rPr>
        <w:t>Embarcadero</w:t>
      </w:r>
      <w:r w:rsidR="00B34002">
        <w:rPr>
          <w:kern w:val="2"/>
        </w:rPr>
        <w:t>’</w:t>
      </w:r>
      <w:r w:rsidR="00051E11" w:rsidRPr="008837F0">
        <w:rPr>
          <w:kern w:val="2"/>
        </w:rPr>
        <w:t xml:space="preserve">s </w:t>
      </w:r>
      <w:r w:rsidRPr="008837F0">
        <w:rPr>
          <w:kern w:val="2"/>
        </w:rPr>
        <w:t>Delphi software. However, the RPC Broker supports other development environments.</w:t>
      </w:r>
    </w:p>
    <w:p w:rsidR="0018516C" w:rsidRPr="008837F0" w:rsidRDefault="00313BDD" w:rsidP="0018516C">
      <w:pPr>
        <w:pStyle w:val="Note"/>
        <w:rPr>
          <w:rFonts w:cs="Times New Roman"/>
          <w:szCs w:val="22"/>
        </w:rPr>
      </w:pPr>
      <w:r>
        <w:rPr>
          <w:noProof/>
          <w:lang w:eastAsia="en-US"/>
        </w:rPr>
        <w:drawing>
          <wp:inline distT="0" distB="0" distL="0" distR="0" wp14:anchorId="6ABEC140" wp14:editId="330897D5">
            <wp:extent cx="304800" cy="304800"/>
            <wp:effectExtent l="0" t="0" r="0" b="0"/>
            <wp:docPr id="14"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8516C" w:rsidRPr="008837F0">
        <w:rPr>
          <w:rFonts w:cs="Times New Roman"/>
          <w:szCs w:val="22"/>
        </w:rPr>
        <w:tab/>
      </w:r>
      <w:r w:rsidR="0018516C" w:rsidRPr="008837F0">
        <w:rPr>
          <w:rFonts w:cs="Times New Roman"/>
          <w:b/>
          <w:szCs w:val="22"/>
        </w:rPr>
        <w:t>REF:</w:t>
      </w:r>
      <w:r w:rsidR="0018516C" w:rsidRPr="008837F0">
        <w:rPr>
          <w:rFonts w:cs="Times New Roman"/>
          <w:szCs w:val="22"/>
        </w:rPr>
        <w:t xml:space="preserve"> For more</w:t>
      </w:r>
      <w:r w:rsidR="0018516C" w:rsidRPr="008837F0">
        <w:rPr>
          <w:rFonts w:cs="Times New Roman"/>
          <w:b/>
          <w:szCs w:val="22"/>
        </w:rPr>
        <w:t xml:space="preserve"> </w:t>
      </w:r>
      <w:r w:rsidR="0018516C" w:rsidRPr="008837F0">
        <w:rPr>
          <w:rFonts w:cs="Times New Roman"/>
          <w:szCs w:val="22"/>
        </w:rPr>
        <w:t xml:space="preserve">complete information on development with the RPC Broker components, </w:t>
      </w:r>
      <w:r w:rsidR="008E39DD" w:rsidRPr="008837F0">
        <w:rPr>
          <w:rFonts w:cs="Times New Roman"/>
          <w:szCs w:val="22"/>
        </w:rPr>
        <w:t>see</w:t>
      </w:r>
      <w:r w:rsidR="0018516C" w:rsidRPr="008837F0">
        <w:rPr>
          <w:rFonts w:cs="Times New Roman"/>
          <w:szCs w:val="22"/>
        </w:rPr>
        <w:t xml:space="preserve"> the </w:t>
      </w:r>
      <w:r w:rsidR="00021FAD" w:rsidRPr="008837F0">
        <w:rPr>
          <w:rFonts w:cs="Times New Roman"/>
          <w:szCs w:val="22"/>
        </w:rPr>
        <w:t>BDK Online Help (i.e., </w:t>
      </w:r>
      <w:r w:rsidR="00866BEF">
        <w:rPr>
          <w:rFonts w:cs="Times New Roman"/>
          <w:szCs w:val="22"/>
        </w:rPr>
        <w:t>Broker_1_1.</w:t>
      </w:r>
      <w:r w:rsidR="007268D5">
        <w:rPr>
          <w:rFonts w:cs="Times New Roman"/>
          <w:szCs w:val="22"/>
        </w:rPr>
        <w:t>chm) and</w:t>
      </w:r>
      <w:r w:rsidR="00021FAD" w:rsidRPr="008837F0">
        <w:rPr>
          <w:rFonts w:cs="Times New Roman"/>
          <w:szCs w:val="22"/>
        </w:rPr>
        <w:t xml:space="preserve"> </w:t>
      </w:r>
      <w:r w:rsidR="00021FAD" w:rsidRPr="008837F0">
        <w:rPr>
          <w:rFonts w:cs="Times New Roman"/>
          <w:i/>
          <w:szCs w:val="22"/>
        </w:rPr>
        <w:t>RPC Broker Developer</w:t>
      </w:r>
      <w:r w:rsidR="00B34002">
        <w:rPr>
          <w:rFonts w:cs="Times New Roman"/>
          <w:i/>
          <w:szCs w:val="22"/>
        </w:rPr>
        <w:t>’</w:t>
      </w:r>
      <w:r w:rsidR="00021FAD" w:rsidRPr="008837F0">
        <w:rPr>
          <w:rFonts w:cs="Times New Roman"/>
          <w:i/>
          <w:szCs w:val="22"/>
        </w:rPr>
        <w:t xml:space="preserve">s </w:t>
      </w:r>
      <w:r w:rsidR="007268D5">
        <w:rPr>
          <w:rFonts w:cs="Times New Roman"/>
          <w:i/>
          <w:szCs w:val="22"/>
        </w:rPr>
        <w:t>Guide.</w:t>
      </w:r>
    </w:p>
    <w:p w:rsidR="00B2768C" w:rsidRPr="008837F0" w:rsidRDefault="00B2768C" w:rsidP="0018516C">
      <w:pPr>
        <w:pStyle w:val="BodyText"/>
      </w:pPr>
      <w:r w:rsidRPr="008837F0">
        <w:t xml:space="preserve">This document is intended for the </w:t>
      </w:r>
      <w:r w:rsidR="00DD1706" w:rsidRPr="008837F0">
        <w:t>VistA</w:t>
      </w:r>
      <w:r w:rsidRPr="008837F0">
        <w:t xml:space="preserve"> development community and Information Resource Management (IRM) staff. A wider audience of technical personnel engaged in operating and maintaining the Department of Veterans Affairs (VA) software may also find it useful as a reference.</w:t>
      </w:r>
    </w:p>
    <w:p w:rsidR="00B2768C" w:rsidRPr="008837F0" w:rsidRDefault="00B2768C" w:rsidP="00C80B7F">
      <w:pPr>
        <w:pStyle w:val="Heading2"/>
      </w:pPr>
      <w:bookmarkStart w:id="119" w:name="_Toc449362419"/>
      <w:bookmarkStart w:id="120" w:name="_Toc449509950"/>
      <w:r w:rsidRPr="008837F0">
        <w:t xml:space="preserve">About </w:t>
      </w:r>
      <w:r w:rsidR="00E77E7B" w:rsidRPr="008837F0">
        <w:t>t</w:t>
      </w:r>
      <w:r w:rsidRPr="008837F0">
        <w:t>his Version of the BDK</w:t>
      </w:r>
      <w:bookmarkEnd w:id="119"/>
      <w:bookmarkEnd w:id="120"/>
    </w:p>
    <w:p w:rsidR="00B2768C" w:rsidRPr="008837F0" w:rsidRDefault="00313BDD" w:rsidP="00523219">
      <w:pPr>
        <w:pStyle w:val="BodyText"/>
        <w:keepNext/>
        <w:keepLines/>
      </w:pPr>
      <w:r>
        <w:fldChar w:fldCharType="begin"/>
      </w:r>
      <w:r w:rsidR="00523219" w:rsidRPr="008837F0">
        <w:instrText>xe "About this Version of the BDK"</w:instrText>
      </w:r>
      <w:r>
        <w:fldChar w:fldCharType="end"/>
      </w:r>
      <w:r>
        <w:fldChar w:fldCharType="begin"/>
      </w:r>
      <w:r w:rsidR="00523219" w:rsidRPr="008837F0">
        <w:instrText>xe "Version:About this Version of the BDK"</w:instrText>
      </w:r>
      <w:r>
        <w:fldChar w:fldCharType="end"/>
      </w:r>
      <w:r w:rsidR="00523219" w:rsidRPr="008837F0">
        <w:t xml:space="preserve">RPC Broker </w:t>
      </w:r>
      <w:r w:rsidR="00B93A13" w:rsidRPr="008837F0">
        <w:t>1.1 (fully patched) provides</w:t>
      </w:r>
      <w:r w:rsidR="00523219" w:rsidRPr="008837F0">
        <w:t xml:space="preserve"> developer</w:t>
      </w:r>
      <w:r w:rsidR="00B93A13" w:rsidRPr="008837F0">
        <w:t xml:space="preserve">s with the capability to </w:t>
      </w:r>
      <w:r w:rsidR="00523219" w:rsidRPr="008837F0">
        <w:t>create</w:t>
      </w:r>
      <w:r w:rsidR="00B93A13" w:rsidRPr="008837F0">
        <w:t xml:space="preserve"> new VistA client/server software using the following RPC Broker Delphi components in the 32-bit environment:</w:t>
      </w:r>
    </w:p>
    <w:p w:rsidR="00BB06A2" w:rsidRPr="008837F0" w:rsidRDefault="00BB06A2" w:rsidP="00523219">
      <w:pPr>
        <w:pStyle w:val="ListBullet"/>
        <w:keepNext/>
        <w:keepLines/>
      </w:pPr>
      <w:r w:rsidRPr="008837F0">
        <w:t>TCCOWRPCBroker</w:t>
      </w:r>
    </w:p>
    <w:p w:rsidR="00BB06A2" w:rsidRPr="008837F0" w:rsidRDefault="00BB06A2" w:rsidP="00523219">
      <w:pPr>
        <w:pStyle w:val="ListBullet"/>
        <w:keepNext/>
        <w:keepLines/>
      </w:pPr>
      <w:r w:rsidRPr="008837F0">
        <w:t>TRPCBroker</w:t>
      </w:r>
      <w:r w:rsidR="00AF743A" w:rsidRPr="008837F0">
        <w:t xml:space="preserve"> (original component)</w:t>
      </w:r>
    </w:p>
    <w:p w:rsidR="00BB06A2" w:rsidRPr="008837F0" w:rsidRDefault="00BB06A2" w:rsidP="00873CC7">
      <w:pPr>
        <w:pStyle w:val="ListBullet"/>
        <w:keepNext/>
        <w:keepLines/>
      </w:pPr>
      <w:r w:rsidRPr="008837F0">
        <w:t>TXWBRichEdit</w:t>
      </w:r>
    </w:p>
    <w:p w:rsidR="00187124" w:rsidRPr="008837F0" w:rsidRDefault="00187124" w:rsidP="00C80B7F">
      <w:pPr>
        <w:pStyle w:val="ListBullet"/>
      </w:pPr>
      <w:r w:rsidRPr="008837F0">
        <w:t>TContextorControl</w:t>
      </w:r>
    </w:p>
    <w:p w:rsidR="00AF743A" w:rsidRPr="008837F0" w:rsidRDefault="00313BDD" w:rsidP="00C80B7F">
      <w:pPr>
        <w:pStyle w:val="Note"/>
      </w:pPr>
      <w:r>
        <w:rPr>
          <w:noProof/>
          <w:lang w:eastAsia="en-US"/>
        </w:rPr>
        <w:drawing>
          <wp:inline distT="0" distB="0" distL="0" distR="0" wp14:anchorId="6BB58936" wp14:editId="2E5DDDB8">
            <wp:extent cx="304800" cy="304800"/>
            <wp:effectExtent l="0" t="0" r="0" b="0"/>
            <wp:docPr id="15"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80B7F" w:rsidRPr="008837F0">
        <w:tab/>
      </w:r>
      <w:r w:rsidR="00C80B7F" w:rsidRPr="008837F0">
        <w:rPr>
          <w:b/>
        </w:rPr>
        <w:t>NOTE:</w:t>
      </w:r>
      <w:r w:rsidR="00C80B7F" w:rsidRPr="008837F0">
        <w:t xml:space="preserve"> These RPC Broker components wrap the functionality of the Broker resulting in a more modularized and orderly interface. Those components derived from the original TRPCBroker component, inherit the TRPCBroker properties and methods.</w:t>
      </w:r>
    </w:p>
    <w:p w:rsidR="00E77E7B" w:rsidRPr="008837F0" w:rsidRDefault="00E77E7B" w:rsidP="00C80B7F">
      <w:pPr>
        <w:pStyle w:val="Heading3"/>
      </w:pPr>
      <w:bookmarkStart w:id="121" w:name="_Ref449352074"/>
      <w:bookmarkStart w:id="122" w:name="_Ref449352083"/>
      <w:bookmarkStart w:id="123" w:name="_Toc449362420"/>
      <w:bookmarkStart w:id="124" w:name="_Toc449509951"/>
      <w:r w:rsidRPr="008837F0">
        <w:lastRenderedPageBreak/>
        <w:t>Features</w:t>
      </w:r>
      <w:bookmarkEnd w:id="121"/>
      <w:bookmarkEnd w:id="122"/>
      <w:bookmarkEnd w:id="123"/>
      <w:bookmarkEnd w:id="124"/>
    </w:p>
    <w:p w:rsidR="00E77E7B" w:rsidRPr="008837F0" w:rsidRDefault="00E77E7B" w:rsidP="00C80B7F">
      <w:pPr>
        <w:pStyle w:val="BodyText"/>
        <w:keepNext/>
        <w:keepLines/>
      </w:pPr>
      <w:r w:rsidRPr="008837F0">
        <w:t>This enhanced Broker software has the following functionality/features:</w:t>
      </w:r>
    </w:p>
    <w:p w:rsidR="00866BEF" w:rsidRDefault="00866BEF" w:rsidP="00051E11">
      <w:pPr>
        <w:pStyle w:val="ListBullet"/>
        <w:keepNext/>
        <w:keepLines/>
      </w:pPr>
      <w:r w:rsidRPr="000C7DE0">
        <w:t xml:space="preserve">Supports </w:t>
      </w:r>
      <w:r>
        <w:t>IPv4/IPv6 Dual-Stack Environment</w:t>
      </w:r>
      <w:r w:rsidRPr="000C7DE0">
        <w:t>—</w:t>
      </w:r>
      <w:r w:rsidR="00D447A7">
        <w:t>T</w:t>
      </w:r>
      <w:r w:rsidRPr="000C7DE0">
        <w:t xml:space="preserve">he TRPCBroker component </w:t>
      </w:r>
      <w:r>
        <w:t>uses WinSock 2.2 Application Programmer Interfaces that support network connections using Internet Protocol (IP) version 4 and/or IP version 6</w:t>
      </w:r>
      <w:r w:rsidR="00CA224D">
        <w:t xml:space="preserve">. </w:t>
      </w:r>
      <w:r>
        <w:t>IPv6 is a protocol designed to handle the growth rate of the Internet and to cope with the demanding requirements of services, mobility, and end-to-end security</w:t>
      </w:r>
      <w:r w:rsidRPr="000C7DE0">
        <w:t>.</w:t>
      </w:r>
    </w:p>
    <w:p w:rsidR="00051E11" w:rsidRPr="008837F0" w:rsidRDefault="00051E11" w:rsidP="00051E11">
      <w:pPr>
        <w:pStyle w:val="ListBullet"/>
        <w:keepNext/>
        <w:keepLines/>
      </w:pPr>
      <w:r w:rsidRPr="008837F0">
        <w:t>Supports Secure Shell (SSH)—</w:t>
      </w:r>
      <w:r w:rsidR="00CA224D">
        <w:t>T</w:t>
      </w:r>
      <w:r w:rsidRPr="008837F0">
        <w:t>he TRPCBroker component enabled Secure Shell (SSH) Tunnels to b</w:t>
      </w:r>
      <w:r w:rsidR="00E828E9" w:rsidRPr="008837F0">
        <w:t xml:space="preserve">e used for secure connections. </w:t>
      </w:r>
      <w:r w:rsidRPr="008837F0">
        <w:t>This functionality is controlled by setting an internal property value (mandatory SSH) or command line option at run time.</w:t>
      </w:r>
    </w:p>
    <w:p w:rsidR="00051E11" w:rsidRPr="008837F0" w:rsidRDefault="00051E11" w:rsidP="00051E11">
      <w:pPr>
        <w:pStyle w:val="ListBullet"/>
        <w:keepNext/>
        <w:keepLines/>
      </w:pPr>
      <w:r w:rsidRPr="008837F0">
        <w:t>Supports Broker Security Enhancement (BSE)—</w:t>
      </w:r>
      <w:r w:rsidR="00CA224D">
        <w:t>T</w:t>
      </w:r>
      <w:r w:rsidRPr="008837F0">
        <w:t>he TRPCBroker component enabled visitor access to remote sites using authentication established at a home site.</w:t>
      </w:r>
    </w:p>
    <w:p w:rsidR="00E77E7B" w:rsidRPr="008837F0" w:rsidRDefault="00E77E7B" w:rsidP="00C80B7F">
      <w:pPr>
        <w:pStyle w:val="ListBullet"/>
        <w:keepNext/>
        <w:keepLines/>
      </w:pPr>
      <w:r w:rsidRPr="008837F0">
        <w:t>Supports Single Sign-On/User context (SSO/UC)—</w:t>
      </w:r>
      <w:r w:rsidR="00C80B7F" w:rsidRPr="008837F0">
        <w:t>TCCOWRPCBroker component enables</w:t>
      </w:r>
      <w:r w:rsidRPr="008837F0">
        <w:t xml:space="preserve"> Single Sign-On/User Context (SSO/UC) in CCOW-enabled applications.</w:t>
      </w:r>
    </w:p>
    <w:p w:rsidR="00E77E7B" w:rsidRPr="008837F0" w:rsidRDefault="00E77E7B" w:rsidP="00C80B7F">
      <w:pPr>
        <w:pStyle w:val="ListBullet"/>
        <w:keepNext/>
        <w:keepLines/>
      </w:pPr>
      <w:r w:rsidRPr="008837F0">
        <w:t>Supports Non-Callback Connections—</w:t>
      </w:r>
      <w:r w:rsidR="00CA224D">
        <w:t xml:space="preserve">By default the </w:t>
      </w:r>
      <w:r w:rsidR="00CA224D" w:rsidRPr="000C7DE0">
        <w:t xml:space="preserve">RPC Broker components are built with a UCX or </w:t>
      </w:r>
      <w:r w:rsidR="00CA224D" w:rsidRPr="001F7878">
        <w:rPr>
          <w:i/>
        </w:rPr>
        <w:t>non</w:t>
      </w:r>
      <w:r w:rsidR="00CA224D" w:rsidRPr="000C7DE0">
        <w:t>-callback Broker connection, so that it can be used from behind firewalls, routers, etc.</w:t>
      </w:r>
    </w:p>
    <w:p w:rsidR="00E77E7B" w:rsidRPr="008837F0" w:rsidRDefault="00E77E7B" w:rsidP="00C80B7F">
      <w:pPr>
        <w:pStyle w:val="ListBullet"/>
        <w:keepNext/>
        <w:keepLines/>
      </w:pPr>
      <w:r w:rsidRPr="008837F0">
        <w:t xml:space="preserve">Supports Silent Logon capabilities—RPC Broker provides </w:t>
      </w:r>
      <w:r w:rsidR="00B34002">
        <w:t>“</w:t>
      </w:r>
      <w:r w:rsidRPr="008837F0">
        <w:t>Silent Login</w:t>
      </w:r>
      <w:r w:rsidR="00B34002">
        <w:t>”</w:t>
      </w:r>
      <w:r w:rsidRPr="008837F0">
        <w:t xml:space="preserve"> capability. It provides functionality associated with the ability to make logins to a VistA M Server without the RPC Broker asking for Access and Verify code information.</w:t>
      </w:r>
    </w:p>
    <w:p w:rsidR="00E77E7B" w:rsidRPr="008837F0" w:rsidRDefault="00E77E7B" w:rsidP="00C80B7F">
      <w:pPr>
        <w:pStyle w:val="ListBullet"/>
        <w:keepNext/>
        <w:keepLines/>
      </w:pPr>
      <w:r w:rsidRPr="008837F0">
        <w:t>Documented Deferred RPCs and Capability to Run RPCs on a Remote Server.</w:t>
      </w:r>
    </w:p>
    <w:p w:rsidR="00E77E7B" w:rsidRPr="008837F0" w:rsidRDefault="00E77E7B" w:rsidP="00C80B7F">
      <w:pPr>
        <w:pStyle w:val="ListBullet"/>
        <w:keepNext/>
        <w:keepLines/>
      </w:pPr>
      <w:r w:rsidRPr="008837F0">
        <w:t>Multi-instances of the RPC Broker—RPC Broker code permit</w:t>
      </w:r>
      <w:r w:rsidR="00C80B7F" w:rsidRPr="008837F0">
        <w:t>s</w:t>
      </w:r>
      <w:r w:rsidRPr="008837F0">
        <w:t xml:space="preserve"> an application to open two separate Broker instances with the same Server/ListenerPort combination, resulting in two separate partitions on the server. Previously, an attempt to open a second Broker instance ended up using the same partition. For this capability to be useful for concurrent processing, an application would have to use threads to handle the separate Broker sessions.</w:t>
      </w:r>
    </w:p>
    <w:p w:rsidR="00E77E7B" w:rsidRPr="008837F0" w:rsidRDefault="00313BDD" w:rsidP="00C80B7F">
      <w:pPr>
        <w:pStyle w:val="CautionIndent2"/>
      </w:pPr>
      <w:r>
        <w:rPr>
          <w:noProof/>
          <w:lang w:eastAsia="en-US"/>
        </w:rPr>
        <w:drawing>
          <wp:inline distT="0" distB="0" distL="0" distR="0" wp14:anchorId="620FB47B" wp14:editId="0F8BCE52">
            <wp:extent cx="417581" cy="417581"/>
            <wp:effectExtent l="0" t="0" r="0" b="0"/>
            <wp:docPr id="16"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6"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 cy="417195"/>
                    </a:xfrm>
                    <a:prstGeom prst="rect">
                      <a:avLst/>
                    </a:prstGeom>
                    <a:noFill/>
                    <a:ln>
                      <a:noFill/>
                    </a:ln>
                  </pic:spPr>
                </pic:pic>
              </a:graphicData>
            </a:graphic>
          </wp:inline>
        </w:drawing>
      </w:r>
      <w:r w:rsidR="00C80B7F" w:rsidRPr="008837F0">
        <w:tab/>
        <w:t>CAUTION: Although we believe there should be no problems, the RPC Broker is not yet guaranteed to be thread safe.</w:t>
      </w:r>
    </w:p>
    <w:p w:rsidR="00E77E7B" w:rsidRPr="008837F0" w:rsidRDefault="00E77E7B" w:rsidP="00C80B7F">
      <w:pPr>
        <w:pStyle w:val="ListBullet"/>
      </w:pPr>
      <w:r w:rsidRPr="008837F0">
        <w:t>Updated components, properties, methods, and types.</w:t>
      </w:r>
    </w:p>
    <w:p w:rsidR="00E77E7B" w:rsidRPr="008837F0" w:rsidRDefault="00E77E7B" w:rsidP="00C80B7F">
      <w:pPr>
        <w:pStyle w:val="ListBullet"/>
      </w:pPr>
      <w:r w:rsidRPr="008837F0">
        <w:t>Separate Design-time and Run-time Packages—BDK contains separate run-time and design-time packages.</w:t>
      </w:r>
    </w:p>
    <w:p w:rsidR="00E77E7B" w:rsidRPr="008837F0" w:rsidRDefault="00E77E7B" w:rsidP="00C80B7F">
      <w:pPr>
        <w:pStyle w:val="ListBullet"/>
      </w:pPr>
      <w:r w:rsidRPr="008837F0">
        <w:t xml:space="preserve">Supports Delphi </w:t>
      </w:r>
      <w:r w:rsidR="00866BEF" w:rsidRPr="008837F0">
        <w:t>XE</w:t>
      </w:r>
      <w:r w:rsidR="00866BEF">
        <w:t>7</w:t>
      </w:r>
      <w:r w:rsidR="00266076" w:rsidRPr="008837F0">
        <w:t xml:space="preserve">, </w:t>
      </w:r>
      <w:r w:rsidR="00866BEF" w:rsidRPr="008837F0">
        <w:t>XE</w:t>
      </w:r>
      <w:r w:rsidR="00866BEF">
        <w:t>6</w:t>
      </w:r>
      <w:r w:rsidR="00051E11" w:rsidRPr="008837F0">
        <w:t>,</w:t>
      </w:r>
      <w:r w:rsidRPr="008837F0">
        <w:t xml:space="preserve"> </w:t>
      </w:r>
      <w:r w:rsidR="00866BEF" w:rsidRPr="008837F0">
        <w:t>XE</w:t>
      </w:r>
      <w:r w:rsidR="00866BEF">
        <w:t>5</w:t>
      </w:r>
      <w:r w:rsidR="00187124" w:rsidRPr="008837F0">
        <w:t>,</w:t>
      </w:r>
      <w:r w:rsidR="00266076" w:rsidRPr="008837F0">
        <w:t xml:space="preserve"> and </w:t>
      </w:r>
      <w:r w:rsidR="00866BEF" w:rsidRPr="008837F0">
        <w:t>XE</w:t>
      </w:r>
      <w:r w:rsidR="00866BEF">
        <w:t>4</w:t>
      </w:r>
      <w:r w:rsidR="00266076" w:rsidRPr="008837F0">
        <w:t>.</w:t>
      </w:r>
    </w:p>
    <w:p w:rsidR="00B2768C" w:rsidRPr="008837F0" w:rsidRDefault="00B2768C" w:rsidP="00C80B7F">
      <w:pPr>
        <w:pStyle w:val="BodyText"/>
      </w:pPr>
      <w:r w:rsidRPr="008837F0">
        <w:t xml:space="preserve">To develop </w:t>
      </w:r>
      <w:r w:rsidR="00DD1706" w:rsidRPr="008837F0">
        <w:t>VistA</w:t>
      </w:r>
      <w:r w:rsidRPr="008837F0">
        <w:t xml:space="preserve"> applications in a 32-bit environment you must have Delphi </w:t>
      </w:r>
      <w:r w:rsidR="00866BEF" w:rsidRPr="008837F0">
        <w:t>XE</w:t>
      </w:r>
      <w:r w:rsidR="00866BEF">
        <w:t>4</w:t>
      </w:r>
      <w:r w:rsidR="00866BEF" w:rsidRPr="008837F0">
        <w:t xml:space="preserve"> </w:t>
      </w:r>
      <w:r w:rsidRPr="008837F0">
        <w:t xml:space="preserve">or greater. This version of the RPC Broker component will </w:t>
      </w:r>
      <w:r w:rsidRPr="008837F0">
        <w:rPr>
          <w:i/>
        </w:rPr>
        <w:t>not</w:t>
      </w:r>
      <w:r w:rsidRPr="008837F0">
        <w:t xml:space="preserve"> allow you to develop applications in Delphi 1.0. However, the Broker routines on the M server will continue to support </w:t>
      </w:r>
      <w:r w:rsidR="00DD1706" w:rsidRPr="008837F0">
        <w:t>VistA</w:t>
      </w:r>
      <w:r w:rsidRPr="008837F0">
        <w:t xml:space="preserve"> applications previously developed in the 16-bit environment.</w:t>
      </w:r>
    </w:p>
    <w:p w:rsidR="00B2768C" w:rsidRPr="008837F0" w:rsidRDefault="00B2768C" w:rsidP="00C80B7F">
      <w:pPr>
        <w:pStyle w:val="BodyText"/>
      </w:pPr>
      <w:r w:rsidRPr="008837F0">
        <w:t>The default installation of the Broker creates a separate BDK directory (i.e.,</w:t>
      </w:r>
      <w:r w:rsidR="00AB6BF1" w:rsidRPr="008837F0">
        <w:t> </w:t>
      </w:r>
      <w:r w:rsidRPr="008837F0">
        <w:t>BDK32) that contains the required Broker files for development.</w:t>
      </w:r>
    </w:p>
    <w:p w:rsidR="00B2768C" w:rsidRPr="008837F0" w:rsidRDefault="00B2768C" w:rsidP="00C80B7F">
      <w:pPr>
        <w:pStyle w:val="Heading3"/>
      </w:pPr>
      <w:bookmarkStart w:id="125" w:name="_Toc378055902"/>
      <w:bookmarkStart w:id="126" w:name="_Toc449362421"/>
      <w:bookmarkStart w:id="127" w:name="_Toc449509952"/>
      <w:r w:rsidRPr="008837F0">
        <w:lastRenderedPageBreak/>
        <w:t>Backward Compatibility</w:t>
      </w:r>
      <w:bookmarkEnd w:id="125"/>
      <w:r w:rsidRPr="008837F0">
        <w:t xml:space="preserve"> Issues</w:t>
      </w:r>
      <w:bookmarkEnd w:id="126"/>
      <w:bookmarkEnd w:id="127"/>
    </w:p>
    <w:p w:rsidR="00B2768C" w:rsidRPr="008837F0" w:rsidRDefault="00313BDD" w:rsidP="00577B76">
      <w:pPr>
        <w:pStyle w:val="BodyText"/>
        <w:keepNext/>
        <w:keepLines/>
      </w:pPr>
      <w:r>
        <w:rPr>
          <w:bCs/>
        </w:rPr>
        <w:fldChar w:fldCharType="begin"/>
      </w:r>
      <w:r w:rsidR="00C80B7F" w:rsidRPr="008837F0">
        <w:rPr>
          <w:bCs/>
        </w:rPr>
        <w:instrText>xe "Backward Compatibility Issues"</w:instrText>
      </w:r>
      <w:r>
        <w:rPr>
          <w:bCs/>
        </w:rPr>
        <w:fldChar w:fldCharType="end"/>
      </w:r>
      <w:r>
        <w:rPr>
          <w:bCs/>
        </w:rPr>
        <w:fldChar w:fldCharType="begin"/>
      </w:r>
      <w:r w:rsidR="00C80B7F" w:rsidRPr="008837F0">
        <w:rPr>
          <w:bCs/>
        </w:rPr>
        <w:instrText>xe "Issues:Backward Compatibility"</w:instrText>
      </w:r>
      <w:r>
        <w:rPr>
          <w:bCs/>
        </w:rPr>
        <w:fldChar w:fldCharType="end"/>
      </w:r>
      <w:r>
        <w:rPr>
          <w:bCs/>
        </w:rPr>
        <w:fldChar w:fldCharType="begin"/>
      </w:r>
      <w:r w:rsidR="00C80B7F" w:rsidRPr="008837F0">
        <w:rPr>
          <w:bCs/>
        </w:rPr>
        <w:instrText>xe "Compatibility Issues"</w:instrText>
      </w:r>
      <w:r>
        <w:rPr>
          <w:bCs/>
        </w:rPr>
        <w:fldChar w:fldCharType="end"/>
      </w:r>
      <w:r w:rsidR="00B2768C" w:rsidRPr="008837F0">
        <w:t>Client applications compiled with</w:t>
      </w:r>
      <w:r w:rsidR="00BD74D3" w:rsidRPr="008837F0">
        <w:t xml:space="preserve"> RPC Broker 1.1</w:t>
      </w:r>
      <w:r w:rsidR="00B2768C" w:rsidRPr="008837F0">
        <w:t xml:space="preserve"> will </w:t>
      </w:r>
      <w:r w:rsidR="00B2768C" w:rsidRPr="008837F0">
        <w:rPr>
          <w:i/>
        </w:rPr>
        <w:t>not</w:t>
      </w:r>
      <w:r w:rsidR="00B2768C" w:rsidRPr="008837F0">
        <w:t xml:space="preserve"> work at a site that has not upgraded its </w:t>
      </w:r>
      <w:r w:rsidR="00BD74D3" w:rsidRPr="008837F0">
        <w:t xml:space="preserve">RPC Broker server software to Version </w:t>
      </w:r>
      <w:r w:rsidR="00B2768C" w:rsidRPr="008837F0">
        <w:t>1.1.</w:t>
      </w:r>
    </w:p>
    <w:p w:rsidR="006E56F6" w:rsidRPr="008837F0" w:rsidRDefault="00F76DBF" w:rsidP="00C80B7F">
      <w:pPr>
        <w:pStyle w:val="BodyText"/>
      </w:pPr>
      <w:r w:rsidRPr="008837F0">
        <w:t>On the other hand, client applications compiled with RPC Broker 1.0 will work with the RPC Broker 1.1 server.</w:t>
      </w:r>
      <w:bookmarkStart w:id="128" w:name="_Toc339260923"/>
      <w:bookmarkStart w:id="129" w:name="_Toc339260992"/>
      <w:bookmarkStart w:id="130" w:name="_Toc339418590"/>
      <w:bookmarkStart w:id="131" w:name="_Toc339260922"/>
      <w:bookmarkStart w:id="132" w:name="_Toc339260991"/>
      <w:bookmarkStart w:id="133" w:name="_Toc339418589"/>
      <w:bookmarkStart w:id="134" w:name="_Toc339707978"/>
      <w:bookmarkStart w:id="135" w:name="_Toc339783059"/>
      <w:bookmarkStart w:id="136" w:name="_Toc345918867"/>
      <w:bookmarkStart w:id="137" w:name="_Toc378055864"/>
      <w:bookmarkStart w:id="138" w:name="_Toc338740705"/>
      <w:bookmarkStart w:id="139" w:name="_Toc338834090"/>
      <w:bookmarkStart w:id="140" w:name="_Toc336755512"/>
      <w:bookmarkStart w:id="141" w:name="_Toc336755645"/>
      <w:bookmarkStart w:id="142" w:name="_Toc336755798"/>
      <w:bookmarkStart w:id="143" w:name="_Toc336756095"/>
      <w:bookmarkEnd w:id="74"/>
      <w:bookmarkEnd w:id="75"/>
      <w:bookmarkEnd w:id="76"/>
      <w:bookmarkEnd w:id="77"/>
      <w:bookmarkEnd w:id="78"/>
      <w:bookmarkEnd w:id="79"/>
      <w:bookmarkEnd w:id="80"/>
      <w:bookmarkEnd w:id="81"/>
      <w:bookmarkEnd w:id="82"/>
      <w:bookmarkEnd w:id="83"/>
      <w:bookmarkEnd w:id="84"/>
    </w:p>
    <w:p w:rsidR="00577B76" w:rsidRPr="008837F0" w:rsidRDefault="00577B76" w:rsidP="00C80B7F">
      <w:pPr>
        <w:pStyle w:val="BodyText"/>
      </w:pPr>
    </w:p>
    <w:p w:rsidR="004A32B6" w:rsidRPr="008837F0" w:rsidRDefault="004A32B6" w:rsidP="00C80B7F">
      <w:pPr>
        <w:pStyle w:val="BodyText"/>
        <w:sectPr w:rsidR="004A32B6" w:rsidRPr="008837F0" w:rsidSect="00193B28">
          <w:headerReference w:type="even" r:id="rId24"/>
          <w:headerReference w:type="default" r:id="rId25"/>
          <w:pgSz w:w="12240" w:h="15840" w:code="1"/>
          <w:pgMar w:top="1440" w:right="1440" w:bottom="1440" w:left="1440" w:header="720" w:footer="720" w:gutter="0"/>
          <w:pgNumType w:start="1"/>
          <w:cols w:space="720"/>
        </w:sectPr>
      </w:pPr>
    </w:p>
    <w:p w:rsidR="00B2768C" w:rsidRPr="008837F0" w:rsidRDefault="00B2768C" w:rsidP="00C80B7F">
      <w:pPr>
        <w:pStyle w:val="Heading1"/>
      </w:pPr>
      <w:bookmarkStart w:id="144" w:name="_Toc449362422"/>
      <w:bookmarkStart w:id="145" w:name="_Toc449509953"/>
      <w:r w:rsidRPr="008837F0">
        <w:lastRenderedPageBreak/>
        <w:t>RPC</w:t>
      </w:r>
      <w:r w:rsidR="00E439CD" w:rsidRPr="008837F0">
        <w:t xml:space="preserve"> </w:t>
      </w:r>
      <w:r w:rsidRPr="008837F0">
        <w:t>Broker</w:t>
      </w:r>
      <w:bookmarkEnd w:id="128"/>
      <w:bookmarkEnd w:id="129"/>
      <w:bookmarkEnd w:id="130"/>
      <w:r w:rsidRPr="008837F0">
        <w:t xml:space="preserve"> </w:t>
      </w:r>
      <w:bookmarkEnd w:id="131"/>
      <w:bookmarkEnd w:id="132"/>
      <w:bookmarkEnd w:id="133"/>
      <w:bookmarkEnd w:id="134"/>
      <w:bookmarkEnd w:id="135"/>
      <w:bookmarkEnd w:id="136"/>
      <w:r w:rsidRPr="008837F0">
        <w:t>Component</w:t>
      </w:r>
      <w:r w:rsidR="00E439CD" w:rsidRPr="008837F0">
        <w:t>s</w:t>
      </w:r>
      <w:r w:rsidRPr="008837F0">
        <w:t xml:space="preserve"> for Delphi</w:t>
      </w:r>
      <w:bookmarkEnd w:id="137"/>
      <w:bookmarkEnd w:id="144"/>
      <w:bookmarkEnd w:id="145"/>
    </w:p>
    <w:p w:rsidR="00E439CD" w:rsidRPr="008837F0" w:rsidRDefault="00313BDD" w:rsidP="00735AD6">
      <w:pPr>
        <w:pStyle w:val="Note"/>
        <w:keepNext/>
        <w:keepLines/>
        <w:rPr>
          <w:rFonts w:cs="Times New Roman"/>
          <w:szCs w:val="22"/>
        </w:rPr>
      </w:pPr>
      <w:r>
        <w:rPr>
          <w:noProof/>
          <w:lang w:eastAsia="en-US"/>
        </w:rPr>
        <w:drawing>
          <wp:inline distT="0" distB="0" distL="0" distR="0" wp14:anchorId="0176C808" wp14:editId="44E47CC6">
            <wp:extent cx="304800" cy="304800"/>
            <wp:effectExtent l="0" t="0" r="0" b="0"/>
            <wp:docPr id="17"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35AD6" w:rsidRPr="008837F0">
        <w:rPr>
          <w:rFonts w:cs="Times New Roman"/>
          <w:szCs w:val="22"/>
        </w:rPr>
        <w:tab/>
      </w:r>
      <w:r w:rsidR="00735AD6" w:rsidRPr="008837F0">
        <w:rPr>
          <w:rFonts w:cs="Times New Roman"/>
          <w:b/>
          <w:szCs w:val="22"/>
        </w:rPr>
        <w:t>REF:</w:t>
      </w:r>
      <w:r w:rsidR="00735AD6" w:rsidRPr="008837F0">
        <w:rPr>
          <w:rFonts w:cs="Times New Roman"/>
          <w:szCs w:val="22"/>
        </w:rPr>
        <w:t xml:space="preserve"> For more detailed information on the RPC Broker components for Delphi, see the </w:t>
      </w:r>
      <w:r w:rsidR="00021FAD" w:rsidRPr="008837F0">
        <w:rPr>
          <w:rFonts w:cs="Times New Roman"/>
          <w:szCs w:val="22"/>
        </w:rPr>
        <w:t>BDK Online Help (i.e., </w:t>
      </w:r>
      <w:r w:rsidR="00866BEF">
        <w:rPr>
          <w:rFonts w:cs="Times New Roman"/>
          <w:szCs w:val="22"/>
        </w:rPr>
        <w:t>Broker_1_1.</w:t>
      </w:r>
      <w:r w:rsidR="007268D5">
        <w:rPr>
          <w:rFonts w:cs="Times New Roman"/>
          <w:szCs w:val="22"/>
        </w:rPr>
        <w:t>chm) and</w:t>
      </w:r>
      <w:r w:rsidR="00021FAD" w:rsidRPr="008837F0">
        <w:rPr>
          <w:rFonts w:cs="Times New Roman"/>
          <w:szCs w:val="22"/>
        </w:rPr>
        <w:t xml:space="preserve"> </w:t>
      </w:r>
      <w:r w:rsidR="00021FAD" w:rsidRPr="008837F0">
        <w:rPr>
          <w:rFonts w:cs="Times New Roman"/>
          <w:i/>
          <w:szCs w:val="22"/>
        </w:rPr>
        <w:t>RPC Broker Developer</w:t>
      </w:r>
      <w:r w:rsidR="00B34002">
        <w:rPr>
          <w:rFonts w:cs="Times New Roman"/>
          <w:i/>
          <w:szCs w:val="22"/>
        </w:rPr>
        <w:t>’</w:t>
      </w:r>
      <w:r w:rsidR="00021FAD" w:rsidRPr="008837F0">
        <w:rPr>
          <w:rFonts w:cs="Times New Roman"/>
          <w:i/>
          <w:szCs w:val="22"/>
        </w:rPr>
        <w:t xml:space="preserve">s </w:t>
      </w:r>
      <w:r w:rsidR="007268D5">
        <w:rPr>
          <w:rFonts w:cs="Times New Roman"/>
          <w:i/>
          <w:szCs w:val="22"/>
        </w:rPr>
        <w:t>Guide.</w:t>
      </w:r>
    </w:p>
    <w:p w:rsidR="00E439CD" w:rsidRPr="008837F0" w:rsidRDefault="00E439CD" w:rsidP="00735AD6">
      <w:pPr>
        <w:pStyle w:val="Heading2"/>
      </w:pPr>
      <w:bookmarkStart w:id="146" w:name="_Ref97010866"/>
      <w:bookmarkStart w:id="147" w:name="_Ref97010885"/>
      <w:bookmarkStart w:id="148" w:name="_Ref97010902"/>
      <w:bookmarkStart w:id="149" w:name="_Toc449362423"/>
      <w:bookmarkStart w:id="150" w:name="_Toc449509954"/>
      <w:r w:rsidRPr="008837F0">
        <w:t>TRPCBroker Component</w:t>
      </w:r>
      <w:bookmarkEnd w:id="146"/>
      <w:bookmarkEnd w:id="147"/>
      <w:bookmarkEnd w:id="148"/>
      <w:bookmarkEnd w:id="149"/>
      <w:bookmarkEnd w:id="150"/>
    </w:p>
    <w:p w:rsidR="00B2768C" w:rsidRPr="008837F0" w:rsidRDefault="00313BDD" w:rsidP="00735AD6">
      <w:pPr>
        <w:pStyle w:val="BodyText"/>
        <w:keepNext/>
        <w:keepLines/>
      </w:pPr>
      <w:r>
        <w:fldChar w:fldCharType="begin"/>
      </w:r>
      <w:r w:rsidR="00735AD6" w:rsidRPr="008837F0">
        <w:instrText>xe "RPC Broker:Components for Delphi"</w:instrText>
      </w:r>
      <w:r>
        <w:fldChar w:fldCharType="end"/>
      </w:r>
      <w:r>
        <w:fldChar w:fldCharType="begin"/>
      </w:r>
      <w:r w:rsidR="00735AD6" w:rsidRPr="008837F0">
        <w:instrText>xe "Components:RPC Broker Components for Delphi"</w:instrText>
      </w:r>
      <w:r>
        <w:fldChar w:fldCharType="end"/>
      </w:r>
      <w:r>
        <w:fldChar w:fldCharType="begin"/>
      </w:r>
      <w:r w:rsidR="00735AD6" w:rsidRPr="008837F0">
        <w:instrText>xe "Delphi Components:RPC Broker"</w:instrText>
      </w:r>
      <w:r>
        <w:fldChar w:fldCharType="end"/>
      </w:r>
      <w:r>
        <w:fldChar w:fldCharType="begin"/>
      </w:r>
      <w:r w:rsidR="00735AD6" w:rsidRPr="008837F0">
        <w:instrText>xe "TRPCBroker Component"</w:instrText>
      </w:r>
      <w:r>
        <w:fldChar w:fldCharType="end"/>
      </w:r>
      <w:r>
        <w:fldChar w:fldCharType="begin"/>
      </w:r>
      <w:r w:rsidR="00735AD6" w:rsidRPr="008837F0">
        <w:instrText>xe "Components:TRPCBroker"</w:instrText>
      </w:r>
      <w:r>
        <w:fldChar w:fldCharType="end"/>
      </w:r>
      <w:r w:rsidR="00B2768C" w:rsidRPr="008837F0">
        <w:t>The main tool to develop client applications for the RPC Broker environment is the TRPCBroker component for Delphi. The TRPCBroker component adds the following abilities to your Delphi application:</w:t>
      </w:r>
    </w:p>
    <w:p w:rsidR="00B2768C" w:rsidRPr="008837F0" w:rsidRDefault="00B2768C" w:rsidP="00735AD6">
      <w:pPr>
        <w:pStyle w:val="ListBullet"/>
        <w:keepNext/>
        <w:keepLines/>
      </w:pPr>
      <w:r w:rsidRPr="008837F0">
        <w:t>Connecting to an M server</w:t>
      </w:r>
      <w:r w:rsidR="004F0433" w:rsidRPr="008837F0">
        <w:t>:</w:t>
      </w:r>
    </w:p>
    <w:p w:rsidR="00B2768C" w:rsidRPr="008837F0" w:rsidRDefault="00B2768C" w:rsidP="00735AD6">
      <w:pPr>
        <w:pStyle w:val="ListBullet2"/>
        <w:keepNext/>
        <w:keepLines/>
      </w:pPr>
      <w:r w:rsidRPr="008837F0">
        <w:t>Authenticate the user</w:t>
      </w:r>
    </w:p>
    <w:p w:rsidR="00B2768C" w:rsidRPr="008837F0" w:rsidRDefault="00B2768C" w:rsidP="00735AD6">
      <w:pPr>
        <w:pStyle w:val="ListBullet2"/>
        <w:keepNext/>
        <w:keepLines/>
      </w:pPr>
      <w:r w:rsidRPr="008837F0">
        <w:t>Set up the environment on the server</w:t>
      </w:r>
    </w:p>
    <w:p w:rsidR="00B2768C" w:rsidRPr="008837F0" w:rsidRDefault="00B2768C" w:rsidP="00735AD6">
      <w:pPr>
        <w:pStyle w:val="ListBullet2"/>
        <w:keepNext/>
        <w:keepLines/>
      </w:pPr>
      <w:r w:rsidRPr="008837F0">
        <w:t>Bring back the introductory text</w:t>
      </w:r>
    </w:p>
    <w:p w:rsidR="00B2768C" w:rsidRPr="008837F0" w:rsidRDefault="00B2768C" w:rsidP="00735AD6">
      <w:pPr>
        <w:pStyle w:val="ListBullet"/>
        <w:keepNext/>
        <w:keepLines/>
      </w:pPr>
      <w:r w:rsidRPr="008837F0">
        <w:t>Invoking Remote Procedure Calls (RPCs) on the M Server</w:t>
      </w:r>
      <w:r w:rsidR="004F0433" w:rsidRPr="008837F0">
        <w:t>:</w:t>
      </w:r>
    </w:p>
    <w:p w:rsidR="00B2768C" w:rsidRPr="008837F0" w:rsidRDefault="00B2768C" w:rsidP="00735AD6">
      <w:pPr>
        <w:pStyle w:val="ListBullet2"/>
        <w:keepNext/>
        <w:keepLines/>
      </w:pPr>
      <w:r w:rsidRPr="008837F0">
        <w:t>Send data to the M Server</w:t>
      </w:r>
    </w:p>
    <w:p w:rsidR="00B2768C" w:rsidRPr="008837F0" w:rsidRDefault="00B2768C" w:rsidP="00735AD6">
      <w:pPr>
        <w:pStyle w:val="ListBullet2"/>
        <w:keepNext/>
        <w:keepLines/>
      </w:pPr>
      <w:r w:rsidRPr="008837F0">
        <w:t>Perform actions on the server</w:t>
      </w:r>
    </w:p>
    <w:p w:rsidR="00B2768C" w:rsidRPr="008837F0" w:rsidRDefault="00B2768C" w:rsidP="00735AD6">
      <w:pPr>
        <w:pStyle w:val="ListBullet2"/>
      </w:pPr>
      <w:r w:rsidRPr="008837F0">
        <w:t>Return data from the server to the client</w:t>
      </w:r>
    </w:p>
    <w:p w:rsidR="00B2768C" w:rsidRPr="008837F0" w:rsidRDefault="00B2768C" w:rsidP="00735AD6">
      <w:pPr>
        <w:pStyle w:val="BodyText"/>
      </w:pPr>
      <w:r w:rsidRPr="008837F0">
        <w:t>To add the TRPCBroker component to your Delphi application, simply drop it from the Kernel tab of Delphi</w:t>
      </w:r>
      <w:r w:rsidR="00B34002">
        <w:t>’</w:t>
      </w:r>
      <w:r w:rsidRPr="008837F0">
        <w:t>s component palette to a form in your application.</w:t>
      </w:r>
    </w:p>
    <w:p w:rsidR="00B2768C" w:rsidRPr="008837F0" w:rsidRDefault="00E439CD" w:rsidP="00735AD6">
      <w:pPr>
        <w:pStyle w:val="Heading3"/>
      </w:pPr>
      <w:bookmarkStart w:id="151" w:name="_Toc449362424"/>
      <w:bookmarkStart w:id="152" w:name="_Toc449509955"/>
      <w:r w:rsidRPr="008837F0">
        <w:t xml:space="preserve">TRPCBroker </w:t>
      </w:r>
      <w:r w:rsidR="00B2768C" w:rsidRPr="008837F0">
        <w:t>Properties and Methods</w:t>
      </w:r>
      <w:bookmarkEnd w:id="151"/>
      <w:bookmarkEnd w:id="152"/>
    </w:p>
    <w:bookmarkEnd w:id="138"/>
    <w:bookmarkEnd w:id="139"/>
    <w:p w:rsidR="00B2768C" w:rsidRPr="008837F0" w:rsidRDefault="00313BDD" w:rsidP="0028581E">
      <w:pPr>
        <w:pStyle w:val="BodyText"/>
        <w:keepNext/>
        <w:keepLines/>
      </w:pPr>
      <w:r>
        <w:fldChar w:fldCharType="begin"/>
      </w:r>
      <w:r w:rsidR="00735AD6" w:rsidRPr="008837F0">
        <w:instrText>xe "TRPCBroker Component:Properties and Methods"</w:instrText>
      </w:r>
      <w:r>
        <w:fldChar w:fldCharType="end"/>
      </w:r>
      <w:r>
        <w:fldChar w:fldCharType="begin"/>
      </w:r>
      <w:r w:rsidR="00735AD6" w:rsidRPr="008837F0">
        <w:instrText>xe "Properties:TRPCBroker Component"</w:instrText>
      </w:r>
      <w:r>
        <w:fldChar w:fldCharType="end"/>
      </w:r>
      <w:r>
        <w:fldChar w:fldCharType="begin"/>
      </w:r>
      <w:r w:rsidR="00735AD6" w:rsidRPr="008837F0">
        <w:instrText>xe "Methods:TRPCBroker Component"</w:instrText>
      </w:r>
      <w:r>
        <w:fldChar w:fldCharType="end"/>
      </w:r>
      <w:r w:rsidR="00B2768C" w:rsidRPr="008837F0">
        <w:t>As a Delphi component, the TRPCBroker component is controlled and accessed through its properties and methods. By setting its properties and executing its methods, you can connect to an M server from your application and execute RPCs on the M server to exchange data and perform actions on the M server.</w:t>
      </w:r>
    </w:p>
    <w:p w:rsidR="00B2768C" w:rsidRPr="008837F0" w:rsidRDefault="00B2768C" w:rsidP="00735AD6">
      <w:pPr>
        <w:pStyle w:val="BodyText"/>
      </w:pPr>
      <w:r w:rsidRPr="008837F0">
        <w:t>For most applications, you will only need to use a single TRPCBroker component to manage communications with the M server.</w:t>
      </w:r>
    </w:p>
    <w:p w:rsidR="00B2768C" w:rsidRPr="008837F0" w:rsidRDefault="00B2768C" w:rsidP="00735AD6">
      <w:pPr>
        <w:pStyle w:val="Heading3"/>
      </w:pPr>
      <w:bookmarkStart w:id="153" w:name="_Toc338740706"/>
      <w:bookmarkStart w:id="154" w:name="_Toc338834091"/>
      <w:bookmarkStart w:id="155" w:name="_Toc339260924"/>
      <w:bookmarkStart w:id="156" w:name="_Toc339260993"/>
      <w:bookmarkStart w:id="157" w:name="_Toc339418591"/>
      <w:bookmarkStart w:id="158" w:name="_Toc339707980"/>
      <w:bookmarkStart w:id="159" w:name="_Toc339783061"/>
      <w:bookmarkStart w:id="160" w:name="_Toc345918869"/>
      <w:bookmarkStart w:id="161" w:name="_Toc378055866"/>
      <w:bookmarkStart w:id="162" w:name="_Toc449362425"/>
      <w:bookmarkStart w:id="163" w:name="_Toc449509956"/>
      <w:r w:rsidRPr="008837F0">
        <w:t>TRPCBroker Key Properties</w:t>
      </w:r>
      <w:bookmarkEnd w:id="153"/>
      <w:bookmarkEnd w:id="154"/>
      <w:bookmarkEnd w:id="155"/>
      <w:bookmarkEnd w:id="156"/>
      <w:bookmarkEnd w:id="157"/>
      <w:bookmarkEnd w:id="158"/>
      <w:bookmarkEnd w:id="159"/>
      <w:bookmarkEnd w:id="160"/>
      <w:bookmarkEnd w:id="161"/>
      <w:bookmarkEnd w:id="162"/>
      <w:bookmarkEnd w:id="163"/>
    </w:p>
    <w:p w:rsidR="00B2768C" w:rsidRPr="008837F0" w:rsidRDefault="00313BDD" w:rsidP="00735AD6">
      <w:pPr>
        <w:pStyle w:val="BodyText"/>
        <w:keepNext/>
        <w:keepLines/>
      </w:pPr>
      <w:r>
        <w:fldChar w:fldCharType="begin"/>
      </w:r>
      <w:r w:rsidR="00735AD6" w:rsidRPr="008837F0">
        <w:instrText>xe "TRPCBroker Component:Key Properties"</w:instrText>
      </w:r>
      <w:r>
        <w:fldChar w:fldCharType="end"/>
      </w:r>
      <w:r w:rsidR="00B2768C" w:rsidRPr="008837F0">
        <w:t>The following table lists the most important properties of the TRPCBroker component.</w:t>
      </w:r>
    </w:p>
    <w:p w:rsidR="00735AD6" w:rsidRPr="008837F0" w:rsidRDefault="00313BDD" w:rsidP="00735AD6">
      <w:pPr>
        <w:pStyle w:val="Note"/>
        <w:keepNext/>
        <w:keepLines/>
        <w:rPr>
          <w:rFonts w:cs="Times New Roman"/>
          <w:szCs w:val="22"/>
        </w:rPr>
      </w:pPr>
      <w:r>
        <w:rPr>
          <w:noProof/>
          <w:lang w:eastAsia="en-US"/>
        </w:rPr>
        <w:drawing>
          <wp:inline distT="0" distB="0" distL="0" distR="0" wp14:anchorId="0C9395AB" wp14:editId="14E188FB">
            <wp:extent cx="304800" cy="304800"/>
            <wp:effectExtent l="0" t="0" r="0" b="0"/>
            <wp:docPr id="18"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35AD6" w:rsidRPr="008837F0">
        <w:rPr>
          <w:rFonts w:cs="Times New Roman"/>
          <w:szCs w:val="22"/>
        </w:rPr>
        <w:tab/>
      </w:r>
      <w:r w:rsidR="00735AD6" w:rsidRPr="008837F0">
        <w:rPr>
          <w:rFonts w:cs="Times New Roman"/>
          <w:b/>
          <w:szCs w:val="22"/>
        </w:rPr>
        <w:t>REF:</w:t>
      </w:r>
      <w:r w:rsidR="00735AD6" w:rsidRPr="008837F0">
        <w:rPr>
          <w:rFonts w:cs="Times New Roman"/>
          <w:szCs w:val="22"/>
        </w:rPr>
        <w:t xml:space="preserve"> For a complete list of all of Broker properties, see the </w:t>
      </w:r>
      <w:r w:rsidR="00021FAD" w:rsidRPr="008837F0">
        <w:rPr>
          <w:rFonts w:cs="Times New Roman"/>
          <w:szCs w:val="22"/>
        </w:rPr>
        <w:t>BDK Online Help (i.e., </w:t>
      </w:r>
      <w:r w:rsidR="00866BEF">
        <w:rPr>
          <w:rFonts w:cs="Times New Roman"/>
          <w:szCs w:val="22"/>
        </w:rPr>
        <w:t>Broker_1_1.</w:t>
      </w:r>
      <w:r w:rsidR="007268D5">
        <w:rPr>
          <w:rFonts w:cs="Times New Roman"/>
          <w:szCs w:val="22"/>
        </w:rPr>
        <w:t>chm) and</w:t>
      </w:r>
      <w:r w:rsidR="00021FAD" w:rsidRPr="008837F0">
        <w:rPr>
          <w:rFonts w:cs="Times New Roman"/>
          <w:szCs w:val="22"/>
        </w:rPr>
        <w:t xml:space="preserve"> </w:t>
      </w:r>
      <w:r w:rsidR="00021FAD" w:rsidRPr="008837F0">
        <w:rPr>
          <w:rFonts w:cs="Times New Roman"/>
          <w:i/>
          <w:szCs w:val="22"/>
        </w:rPr>
        <w:t>RPC Broker Developer</w:t>
      </w:r>
      <w:r w:rsidR="00B34002">
        <w:rPr>
          <w:rFonts w:cs="Times New Roman"/>
          <w:i/>
          <w:szCs w:val="22"/>
        </w:rPr>
        <w:t>’</w:t>
      </w:r>
      <w:r w:rsidR="00021FAD" w:rsidRPr="008837F0">
        <w:rPr>
          <w:rFonts w:cs="Times New Roman"/>
          <w:i/>
          <w:szCs w:val="22"/>
        </w:rPr>
        <w:t xml:space="preserve">s </w:t>
      </w:r>
      <w:r w:rsidR="007268D5">
        <w:rPr>
          <w:rFonts w:cs="Times New Roman"/>
          <w:i/>
          <w:szCs w:val="22"/>
        </w:rPr>
        <w:t>Guide.</w:t>
      </w:r>
    </w:p>
    <w:p w:rsidR="00C6576E" w:rsidRPr="008837F0" w:rsidRDefault="00C6576E" w:rsidP="00B9256C">
      <w:pPr>
        <w:pStyle w:val="Caption"/>
      </w:pPr>
      <w:bookmarkStart w:id="164" w:name="_Ref449355452"/>
      <w:bookmarkStart w:id="165" w:name="_Toc202777920"/>
      <w:bookmarkStart w:id="166" w:name="_Toc449510027"/>
      <w:r w:rsidRPr="008837F0">
        <w:t xml:space="preserve">Table </w:t>
      </w:r>
      <w:r w:rsidR="00F74A78">
        <w:fldChar w:fldCharType="begin"/>
      </w:r>
      <w:r w:rsidR="00F74A78">
        <w:instrText xml:space="preserve"> SEQ Table \* ARABIC </w:instrText>
      </w:r>
      <w:r w:rsidR="00F74A78">
        <w:fldChar w:fldCharType="separate"/>
      </w:r>
      <w:r w:rsidR="009762E8">
        <w:rPr>
          <w:noProof/>
        </w:rPr>
        <w:t>3</w:t>
      </w:r>
      <w:r w:rsidR="00F74A78">
        <w:rPr>
          <w:noProof/>
        </w:rPr>
        <w:fldChar w:fldCharType="end"/>
      </w:r>
      <w:bookmarkEnd w:id="164"/>
      <w:r w:rsidR="00B9256C" w:rsidRPr="008837F0">
        <w:t>: TRPCBroker component key properties</w:t>
      </w:r>
      <w:bookmarkEnd w:id="165"/>
      <w:bookmarkEnd w:id="16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520"/>
        <w:gridCol w:w="6804"/>
      </w:tblGrid>
      <w:tr w:rsidR="00B2768C" w:rsidRPr="00BA5CD1">
        <w:trPr>
          <w:tblHeader/>
        </w:trPr>
        <w:tc>
          <w:tcPr>
            <w:tcW w:w="2520" w:type="dxa"/>
            <w:shd w:val="pct12" w:color="auto" w:fill="auto"/>
          </w:tcPr>
          <w:p w:rsidR="00B2768C" w:rsidRPr="008837F0" w:rsidRDefault="00B2768C" w:rsidP="00735AD6">
            <w:pPr>
              <w:pStyle w:val="TableHeading"/>
            </w:pPr>
            <w:bookmarkStart w:id="167" w:name="COL001_TBL004"/>
            <w:bookmarkEnd w:id="167"/>
            <w:r w:rsidRPr="008837F0">
              <w:t>Property</w:t>
            </w:r>
          </w:p>
        </w:tc>
        <w:tc>
          <w:tcPr>
            <w:tcW w:w="6804" w:type="dxa"/>
            <w:shd w:val="pct12" w:color="auto" w:fill="auto"/>
          </w:tcPr>
          <w:p w:rsidR="00B2768C" w:rsidRPr="008837F0" w:rsidRDefault="00B2768C" w:rsidP="00735AD6">
            <w:pPr>
              <w:pStyle w:val="TableHeading"/>
            </w:pPr>
            <w:r w:rsidRPr="008837F0">
              <w:t>Description</w:t>
            </w:r>
          </w:p>
        </w:tc>
      </w:tr>
      <w:tr w:rsidR="00B2768C" w:rsidRPr="00BA5CD1">
        <w:tc>
          <w:tcPr>
            <w:tcW w:w="2520" w:type="dxa"/>
          </w:tcPr>
          <w:p w:rsidR="00B2768C" w:rsidRPr="00BA5CD1" w:rsidRDefault="00B2768C" w:rsidP="007268D5">
            <w:pPr>
              <w:pStyle w:val="TableText"/>
              <w:keepNext/>
              <w:keepLines/>
              <w:rPr>
                <w:rFonts w:cs="Arial"/>
              </w:rPr>
            </w:pPr>
            <w:r w:rsidRPr="00BA5CD1">
              <w:rPr>
                <w:rFonts w:cs="Arial"/>
              </w:rPr>
              <w:t>ClearParameters</w:t>
            </w:r>
            <w:r w:rsidR="00313BDD">
              <w:rPr>
                <w:rFonts w:cs="Arial"/>
              </w:rPr>
              <w:fldChar w:fldCharType="begin"/>
            </w:r>
            <w:r w:rsidR="00D76365" w:rsidRPr="00BA5CD1">
              <w:rPr>
                <w:rFonts w:ascii="Times New Roman" w:hAnsi="Times New Roman"/>
                <w:sz w:val="22"/>
              </w:rPr>
              <w:instrText>xe "ClearParameters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"Properties:ClearParameters"</w:instrText>
            </w:r>
            <w:r w:rsidR="00313BDD">
              <w:rPr>
                <w:rFonts w:cs="Arial"/>
              </w:rPr>
              <w:fldChar w:fldCharType="end"/>
            </w:r>
          </w:p>
        </w:tc>
        <w:tc>
          <w:tcPr>
            <w:tcW w:w="6804" w:type="dxa"/>
          </w:tcPr>
          <w:p w:rsidR="00B2768C" w:rsidRPr="00BA5CD1" w:rsidRDefault="00B2768C" w:rsidP="007268D5">
            <w:pPr>
              <w:pStyle w:val="TableText"/>
              <w:keepNext/>
              <w:keepLines/>
              <w:rPr>
                <w:rFonts w:cs="Arial"/>
              </w:rPr>
            </w:pPr>
            <w:r w:rsidRPr="00BA5CD1">
              <w:rPr>
                <w:rFonts w:cs="Arial"/>
              </w:rPr>
              <w:t xml:space="preserve">If True, the Param property is cleared </w:t>
            </w:r>
            <w:r w:rsidRPr="00BA5CD1">
              <w:rPr>
                <w:rFonts w:cs="Arial"/>
                <w:i/>
              </w:rPr>
              <w:t>after</w:t>
            </w:r>
            <w:r w:rsidRPr="00BA5CD1">
              <w:rPr>
                <w:rFonts w:cs="Arial"/>
              </w:rPr>
              <w:t xml:space="preserve"> every invocation of the Call, strCall, or the lstCall methods.</w:t>
            </w:r>
          </w:p>
        </w:tc>
      </w:tr>
      <w:tr w:rsidR="00B2768C" w:rsidRPr="00BA5CD1">
        <w:tc>
          <w:tcPr>
            <w:tcW w:w="2520" w:type="dxa"/>
          </w:tcPr>
          <w:p w:rsidR="00B2768C" w:rsidRPr="00BA5CD1" w:rsidRDefault="00B2768C" w:rsidP="007268D5">
            <w:pPr>
              <w:pStyle w:val="TableText"/>
              <w:keepNext/>
              <w:keepLines/>
              <w:rPr>
                <w:rFonts w:cs="Arial"/>
              </w:rPr>
            </w:pPr>
            <w:r w:rsidRPr="00BA5CD1">
              <w:rPr>
                <w:rFonts w:cs="Arial"/>
              </w:rPr>
              <w:t>ClearResults</w:t>
            </w:r>
            <w:r w:rsidR="00313BDD">
              <w:rPr>
                <w:rFonts w:cs="Arial"/>
              </w:rPr>
              <w:fldChar w:fldCharType="begin"/>
            </w:r>
            <w:r w:rsidR="00D76365" w:rsidRPr="00BA5CD1">
              <w:rPr>
                <w:rFonts w:ascii="Times New Roman" w:hAnsi="Times New Roman"/>
                <w:sz w:val="22"/>
              </w:rPr>
              <w:instrText>xe "ClearResults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"Properties:ClearResults"</w:instrText>
            </w:r>
            <w:r w:rsidR="00313BDD">
              <w:rPr>
                <w:rFonts w:cs="Arial"/>
              </w:rPr>
              <w:fldChar w:fldCharType="end"/>
            </w:r>
          </w:p>
        </w:tc>
        <w:tc>
          <w:tcPr>
            <w:tcW w:w="6804" w:type="dxa"/>
          </w:tcPr>
          <w:p w:rsidR="00B2768C" w:rsidRPr="00BA5CD1" w:rsidRDefault="00B2768C" w:rsidP="007268D5">
            <w:pPr>
              <w:pStyle w:val="TableText"/>
              <w:keepNext/>
              <w:keepLines/>
              <w:rPr>
                <w:rFonts w:cs="Arial"/>
              </w:rPr>
            </w:pPr>
            <w:r w:rsidRPr="00BA5CD1">
              <w:rPr>
                <w:rFonts w:cs="Arial"/>
              </w:rPr>
              <w:t xml:space="preserve">If True, the Results property is cleared </w:t>
            </w:r>
            <w:r w:rsidRPr="00BA5CD1">
              <w:rPr>
                <w:rFonts w:cs="Arial"/>
                <w:i/>
              </w:rPr>
              <w:t>before</w:t>
            </w:r>
            <w:r w:rsidRPr="00BA5CD1">
              <w:rPr>
                <w:rFonts w:cs="Arial"/>
              </w:rPr>
              <w:t xml:space="preserve"> every invocation of the Call method, thus assuring that only the results of the last call are returned.</w:t>
            </w:r>
          </w:p>
        </w:tc>
      </w:tr>
      <w:tr w:rsidR="00B2768C" w:rsidRPr="00BA5CD1">
        <w:tc>
          <w:tcPr>
            <w:tcW w:w="2520" w:type="dxa"/>
          </w:tcPr>
          <w:p w:rsidR="00B2768C" w:rsidRPr="00BA5CD1" w:rsidRDefault="00B2768C" w:rsidP="00735AD6">
            <w:pPr>
              <w:pStyle w:val="TableText"/>
              <w:rPr>
                <w:rFonts w:cs="Arial"/>
              </w:rPr>
            </w:pPr>
            <w:r w:rsidRPr="00BA5CD1">
              <w:rPr>
                <w:rFonts w:cs="Arial"/>
              </w:rPr>
              <w:t>Connected</w:t>
            </w:r>
            <w:r w:rsidR="00313BDD">
              <w:rPr>
                <w:rFonts w:cs="Arial"/>
              </w:rPr>
              <w:fldChar w:fldCharType="begin"/>
            </w:r>
            <w:r w:rsidR="00D76365" w:rsidRPr="00BA5CD1">
              <w:rPr>
                <w:rFonts w:ascii="Times New Roman" w:hAnsi="Times New Roman"/>
                <w:sz w:val="22"/>
              </w:rPr>
              <w:instrText>xe "Connected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"Properties:Connected"</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Setting this property to True connects your application to the server.</w:t>
            </w:r>
          </w:p>
        </w:tc>
      </w:tr>
      <w:tr w:rsidR="00B2768C" w:rsidRPr="00BA5CD1">
        <w:tc>
          <w:tcPr>
            <w:tcW w:w="2520" w:type="dxa"/>
          </w:tcPr>
          <w:p w:rsidR="00B2768C" w:rsidRPr="00BA5CD1" w:rsidRDefault="00B2768C" w:rsidP="00735AD6">
            <w:pPr>
              <w:pStyle w:val="TableText"/>
              <w:rPr>
                <w:rFonts w:cs="Arial"/>
              </w:rPr>
            </w:pPr>
            <w:r w:rsidRPr="00BA5CD1">
              <w:rPr>
                <w:rFonts w:cs="Arial"/>
              </w:rPr>
              <w:lastRenderedPageBreak/>
              <w:t>ListenerPort</w:t>
            </w:r>
            <w:r w:rsidR="00313BDD">
              <w:rPr>
                <w:rFonts w:cs="Arial"/>
              </w:rPr>
              <w:fldChar w:fldCharType="begin"/>
            </w:r>
            <w:r w:rsidR="00D76365" w:rsidRPr="00BA5CD1">
              <w:rPr>
                <w:rFonts w:ascii="Times New Roman" w:hAnsi="Times New Roman"/>
                <w:sz w:val="22"/>
              </w:rPr>
              <w:instrText>xe "ListenerPort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"Properties:ListenerPort"</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Sets server port to connect to a Broker Listener process (mainly for development purposes; for end-users, determine on the fly with GetServerInfo method</w:t>
            </w:r>
            <w:r w:rsidR="00313BDD">
              <w:rPr>
                <w:rFonts w:cs="Arial"/>
              </w:rPr>
              <w:fldChar w:fldCharType="begin"/>
            </w:r>
            <w:r w:rsidRPr="00BA5CD1">
              <w:rPr>
                <w:rFonts w:ascii="Times New Roman" w:hAnsi="Times New Roman"/>
                <w:sz w:val="22"/>
              </w:rPr>
              <w:instrText>xe "GetServerInfo Method"</w:instrText>
            </w:r>
            <w:r w:rsidR="00313BDD">
              <w:rPr>
                <w:rFonts w:cs="Arial"/>
              </w:rPr>
              <w:fldChar w:fldCharType="end"/>
            </w:r>
            <w:r w:rsidR="00313BDD">
              <w:rPr>
                <w:rFonts w:cs="Arial"/>
              </w:rPr>
              <w:fldChar w:fldCharType="begin"/>
            </w:r>
            <w:r w:rsidR="00452A14" w:rsidRPr="00BA5CD1">
              <w:rPr>
                <w:rFonts w:ascii="Times New Roman" w:hAnsi="Times New Roman"/>
                <w:sz w:val="22"/>
              </w:rPr>
              <w:instrText>xe "Methods:GetServerInfo"</w:instrText>
            </w:r>
            <w:r w:rsidR="00313BDD">
              <w:rPr>
                <w:rFonts w:cs="Arial"/>
              </w:rPr>
              <w:fldChar w:fldCharType="end"/>
            </w:r>
            <w:r w:rsidRPr="00BA5CD1">
              <w:rPr>
                <w:rFonts w:cs="Arial"/>
              </w:rPr>
              <w:t>.)</w:t>
            </w:r>
          </w:p>
        </w:tc>
      </w:tr>
      <w:tr w:rsidR="00B2768C" w:rsidRPr="00BA5CD1">
        <w:tc>
          <w:tcPr>
            <w:tcW w:w="2520" w:type="dxa"/>
          </w:tcPr>
          <w:p w:rsidR="00B2768C" w:rsidRPr="00BA5CD1" w:rsidRDefault="00B2768C" w:rsidP="00735AD6">
            <w:pPr>
              <w:pStyle w:val="TableText"/>
              <w:rPr>
                <w:rFonts w:cs="Arial"/>
              </w:rPr>
            </w:pPr>
            <w:r w:rsidRPr="00BA5CD1">
              <w:rPr>
                <w:rFonts w:cs="Arial"/>
              </w:rPr>
              <w:t>Param</w:t>
            </w:r>
            <w:r w:rsidR="00313BDD">
              <w:rPr>
                <w:rFonts w:cs="Arial"/>
              </w:rPr>
              <w:fldChar w:fldCharType="begin"/>
            </w:r>
            <w:r w:rsidR="00D76365" w:rsidRPr="00BA5CD1">
              <w:rPr>
                <w:rFonts w:ascii="Times New Roman" w:hAnsi="Times New Roman"/>
                <w:sz w:val="22"/>
              </w:rPr>
              <w:instrText>xe "Param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"Properties:Param"</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 xml:space="preserve">Run-time array in which you set any parameters to pass as input parameters when calling </w:t>
            </w:r>
            <w:r w:rsidR="00452A14" w:rsidRPr="00BA5CD1">
              <w:rPr>
                <w:rFonts w:cs="Arial"/>
              </w:rPr>
              <w:t>an RPC on the server.</w:t>
            </w:r>
          </w:p>
        </w:tc>
      </w:tr>
      <w:tr w:rsidR="00B2768C" w:rsidRPr="00BA5CD1">
        <w:tc>
          <w:tcPr>
            <w:tcW w:w="2520" w:type="dxa"/>
          </w:tcPr>
          <w:p w:rsidR="00B2768C" w:rsidRPr="00BA5CD1" w:rsidRDefault="00B2768C" w:rsidP="00735AD6">
            <w:pPr>
              <w:pStyle w:val="TableText"/>
              <w:rPr>
                <w:rFonts w:cs="Arial"/>
              </w:rPr>
            </w:pPr>
            <w:r w:rsidRPr="00BA5CD1">
              <w:rPr>
                <w:rFonts w:cs="Arial"/>
              </w:rPr>
              <w:t>RemoteProcedure</w:t>
            </w:r>
            <w:r w:rsidR="00313BDD">
              <w:rPr>
                <w:rFonts w:cs="Arial"/>
              </w:rPr>
              <w:fldChar w:fldCharType="begin"/>
            </w:r>
            <w:r w:rsidR="00D76365" w:rsidRPr="00BA5CD1">
              <w:rPr>
                <w:rFonts w:ascii="Times New Roman" w:hAnsi="Times New Roman"/>
                <w:sz w:val="22"/>
              </w:rPr>
              <w:instrText>xe "RemoteProcedure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"Properties:RemoteProcedure"</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Name of a RemoteProcedure entry that the Call, lstCall, or strCall method should invoke.</w:t>
            </w:r>
          </w:p>
        </w:tc>
      </w:tr>
      <w:tr w:rsidR="00B2768C" w:rsidRPr="00BA5CD1">
        <w:tc>
          <w:tcPr>
            <w:tcW w:w="2520" w:type="dxa"/>
          </w:tcPr>
          <w:p w:rsidR="00B2768C" w:rsidRPr="00BA5CD1" w:rsidRDefault="00B2768C" w:rsidP="00735AD6">
            <w:pPr>
              <w:pStyle w:val="TableText"/>
              <w:rPr>
                <w:rFonts w:cs="Arial"/>
              </w:rPr>
            </w:pPr>
            <w:r w:rsidRPr="00BA5CD1">
              <w:rPr>
                <w:rFonts w:cs="Arial"/>
              </w:rPr>
              <w:t>Results</w:t>
            </w:r>
            <w:r w:rsidR="00313BDD">
              <w:rPr>
                <w:rFonts w:cs="Arial"/>
              </w:rPr>
              <w:fldChar w:fldCharType="begin"/>
            </w:r>
            <w:r w:rsidR="00D76365" w:rsidRPr="00BA5CD1">
              <w:rPr>
                <w:rFonts w:ascii="Times New Roman" w:hAnsi="Times New Roman"/>
                <w:sz w:val="22"/>
              </w:rPr>
              <w:instrText>xe "Results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"Properties:Results"</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This is where any results are stored after a Call, lstCall, or strCall method completes.</w:t>
            </w:r>
          </w:p>
        </w:tc>
      </w:tr>
      <w:tr w:rsidR="00B2768C" w:rsidRPr="00BA5CD1">
        <w:tc>
          <w:tcPr>
            <w:tcW w:w="2520" w:type="dxa"/>
          </w:tcPr>
          <w:p w:rsidR="00B2768C" w:rsidRPr="00BA5CD1" w:rsidRDefault="00B2768C" w:rsidP="00735AD6">
            <w:pPr>
              <w:pStyle w:val="TableText"/>
              <w:rPr>
                <w:rFonts w:cs="Arial"/>
              </w:rPr>
            </w:pPr>
            <w:r w:rsidRPr="00BA5CD1">
              <w:rPr>
                <w:rFonts w:cs="Arial"/>
              </w:rPr>
              <w:t>Server</w:t>
            </w:r>
            <w:r w:rsidR="00313BDD">
              <w:rPr>
                <w:rFonts w:cs="Arial"/>
              </w:rPr>
              <w:fldChar w:fldCharType="begin"/>
            </w:r>
            <w:r w:rsidR="00D76365" w:rsidRPr="00BA5CD1">
              <w:rPr>
                <w:rFonts w:ascii="Times New Roman" w:hAnsi="Times New Roman"/>
                <w:sz w:val="22"/>
              </w:rPr>
              <w:instrText>xe "Server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"Properties:Server"</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Name of the server to connect to (mainly for development purposes; for end-users, determine on the fly with GetServerInfo method</w:t>
            </w:r>
            <w:r w:rsidR="00313BDD">
              <w:rPr>
                <w:rFonts w:cs="Arial"/>
              </w:rPr>
              <w:fldChar w:fldCharType="begin"/>
            </w:r>
            <w:r w:rsidRPr="00BA5CD1">
              <w:rPr>
                <w:rFonts w:ascii="Times New Roman" w:hAnsi="Times New Roman"/>
                <w:sz w:val="22"/>
              </w:rPr>
              <w:instrText>xe "GetServerInfo Method"</w:instrText>
            </w:r>
            <w:r w:rsidR="00313BDD">
              <w:rPr>
                <w:rFonts w:cs="Arial"/>
              </w:rPr>
              <w:fldChar w:fldCharType="end"/>
            </w:r>
            <w:r w:rsidR="00313BDD">
              <w:rPr>
                <w:rFonts w:cs="Arial"/>
              </w:rPr>
              <w:fldChar w:fldCharType="begin"/>
            </w:r>
            <w:r w:rsidR="00452A14" w:rsidRPr="00BA5CD1">
              <w:rPr>
                <w:rFonts w:ascii="Times New Roman" w:hAnsi="Times New Roman"/>
                <w:sz w:val="22"/>
              </w:rPr>
              <w:instrText>xe "Methods:GetServerInfo"</w:instrText>
            </w:r>
            <w:r w:rsidR="00313BDD">
              <w:rPr>
                <w:rFonts w:cs="Arial"/>
              </w:rPr>
              <w:fldChar w:fldCharType="end"/>
            </w:r>
            <w:r w:rsidRPr="00BA5CD1">
              <w:rPr>
                <w:rFonts w:cs="Arial"/>
              </w:rPr>
              <w:t>.)</w:t>
            </w:r>
          </w:p>
        </w:tc>
      </w:tr>
      <w:tr w:rsidR="00F43ECE" w:rsidRPr="00BA5CD1">
        <w:tc>
          <w:tcPr>
            <w:tcW w:w="2520" w:type="dxa"/>
          </w:tcPr>
          <w:p w:rsidR="00F43ECE" w:rsidRPr="00BA5CD1" w:rsidRDefault="00F43ECE" w:rsidP="00CA224D">
            <w:pPr>
              <w:pStyle w:val="TableText"/>
              <w:rPr>
                <w:rFonts w:cs="Arial"/>
              </w:rPr>
            </w:pPr>
            <w:r w:rsidRPr="00BA5CD1">
              <w:rPr>
                <w:rFonts w:cs="Arial"/>
              </w:rPr>
              <w:t>SSHPort</w:t>
            </w:r>
            <w:r w:rsidR="00313BDD">
              <w:rPr>
                <w:rFonts w:cs="Arial"/>
              </w:rPr>
              <w:fldChar w:fldCharType="begin"/>
            </w:r>
            <w:r w:rsidR="00CA224D" w:rsidRPr="00BA5CD1">
              <w:rPr>
                <w:rFonts w:ascii="Times New Roman" w:hAnsi="Times New Roman"/>
                <w:sz w:val="22"/>
              </w:rPr>
              <w:instrText>xe "SSHPort Property"</w:instrText>
            </w:r>
            <w:r w:rsidR="00313BDD">
              <w:rPr>
                <w:rFonts w:cs="Arial"/>
              </w:rPr>
              <w:fldChar w:fldCharType="end"/>
            </w:r>
            <w:r w:rsidR="00313BDD">
              <w:rPr>
                <w:rFonts w:cs="Arial"/>
              </w:rPr>
              <w:fldChar w:fldCharType="begin"/>
            </w:r>
            <w:r w:rsidR="00CA224D" w:rsidRPr="00BA5CD1">
              <w:rPr>
                <w:rFonts w:ascii="Times New Roman" w:hAnsi="Times New Roman"/>
                <w:sz w:val="22"/>
              </w:rPr>
              <w:instrText>xe "Properties:SSHPort"</w:instrText>
            </w:r>
            <w:r w:rsidR="00313BDD">
              <w:rPr>
                <w:rFonts w:cs="Arial"/>
              </w:rPr>
              <w:fldChar w:fldCharType="end"/>
            </w:r>
          </w:p>
        </w:tc>
        <w:tc>
          <w:tcPr>
            <w:tcW w:w="6804" w:type="dxa"/>
          </w:tcPr>
          <w:p w:rsidR="00F43ECE" w:rsidRPr="00BA5CD1" w:rsidRDefault="00F43ECE" w:rsidP="00F43ECE">
            <w:pPr>
              <w:pStyle w:val="TableText"/>
              <w:rPr>
                <w:rFonts w:cs="Arial"/>
              </w:rPr>
            </w:pPr>
            <w:r w:rsidRPr="00BA5CD1">
              <w:rPr>
                <w:rFonts w:cs="Arial"/>
              </w:rPr>
              <w:t xml:space="preserve">Holds a specific port number for </w:t>
            </w:r>
            <w:r w:rsidR="00CA224D" w:rsidRPr="00BA5CD1">
              <w:rPr>
                <w:rFonts w:cs="Arial"/>
              </w:rPr>
              <w:t>Secure Shell (</w:t>
            </w:r>
            <w:r w:rsidRPr="00BA5CD1">
              <w:rPr>
                <w:rFonts w:cs="Arial"/>
              </w:rPr>
              <w:t>SSH</w:t>
            </w:r>
            <w:r w:rsidR="00CA224D" w:rsidRPr="00BA5CD1">
              <w:rPr>
                <w:rFonts w:cs="Arial"/>
              </w:rPr>
              <w:t>)</w:t>
            </w:r>
            <w:r w:rsidRPr="00BA5CD1">
              <w:rPr>
                <w:rFonts w:cs="Arial"/>
              </w:rPr>
              <w:t xml:space="preserve"> Tunneling if the UseSecureConnection property is set to </w:t>
            </w:r>
            <w:r w:rsidR="00B34002" w:rsidRPr="00BA5CD1">
              <w:rPr>
                <w:rFonts w:cs="Arial"/>
              </w:rPr>
              <w:t>“</w:t>
            </w:r>
            <w:r w:rsidRPr="00BA5CD1">
              <w:rPr>
                <w:rFonts w:cs="Arial"/>
              </w:rPr>
              <w:t>SSH</w:t>
            </w:r>
            <w:r w:rsidR="00B34002" w:rsidRPr="00BA5CD1">
              <w:rPr>
                <w:rFonts w:cs="Arial"/>
              </w:rPr>
              <w:t>”</w:t>
            </w:r>
            <w:r w:rsidRPr="00BA5CD1">
              <w:rPr>
                <w:rFonts w:cs="Arial"/>
              </w:rPr>
              <w:t xml:space="preserve"> or </w:t>
            </w:r>
            <w:r w:rsidR="00B34002" w:rsidRPr="00BA5CD1">
              <w:rPr>
                <w:rFonts w:cs="Arial"/>
              </w:rPr>
              <w:t>“</w:t>
            </w:r>
            <w:r w:rsidRPr="00BA5CD1">
              <w:rPr>
                <w:rFonts w:cs="Arial"/>
              </w:rPr>
              <w:t>PLINK</w:t>
            </w:r>
            <w:r w:rsidR="00B34002" w:rsidRPr="00BA5CD1">
              <w:rPr>
                <w:rFonts w:cs="Arial"/>
              </w:rPr>
              <w:t>”</w:t>
            </w:r>
            <w:r w:rsidRPr="00BA5CD1">
              <w:rPr>
                <w:rFonts w:cs="Arial"/>
              </w:rPr>
              <w:t xml:space="preserve">. If </w:t>
            </w:r>
            <w:r w:rsidRPr="00BA5CD1">
              <w:rPr>
                <w:rFonts w:cs="Arial"/>
                <w:i/>
              </w:rPr>
              <w:t>not</w:t>
            </w:r>
            <w:r w:rsidRPr="00BA5CD1">
              <w:rPr>
                <w:rFonts w:cs="Arial"/>
              </w:rPr>
              <w:t xml:space="preserve"> specified, uses the RPC Broker listener port for the remote server.</w:t>
            </w:r>
          </w:p>
        </w:tc>
      </w:tr>
      <w:tr w:rsidR="00F43ECE" w:rsidRPr="00BA5CD1">
        <w:tc>
          <w:tcPr>
            <w:tcW w:w="2520" w:type="dxa"/>
          </w:tcPr>
          <w:p w:rsidR="00F43ECE" w:rsidRPr="00BA5CD1" w:rsidRDefault="00F43ECE" w:rsidP="00CA224D">
            <w:pPr>
              <w:pStyle w:val="TableText"/>
              <w:rPr>
                <w:rFonts w:cs="Arial"/>
              </w:rPr>
            </w:pPr>
            <w:r w:rsidRPr="00BA5CD1">
              <w:rPr>
                <w:rFonts w:cs="Arial"/>
              </w:rPr>
              <w:t>SSHPw</w:t>
            </w:r>
            <w:r w:rsidR="00313BDD">
              <w:rPr>
                <w:rFonts w:cs="Arial"/>
              </w:rPr>
              <w:fldChar w:fldCharType="begin"/>
            </w:r>
            <w:r w:rsidR="00CA224D" w:rsidRPr="00BA5CD1">
              <w:rPr>
                <w:rFonts w:ascii="Times New Roman" w:hAnsi="Times New Roman"/>
                <w:sz w:val="22"/>
              </w:rPr>
              <w:instrText>xe "SSHPw Property"</w:instrText>
            </w:r>
            <w:r w:rsidR="00313BDD">
              <w:rPr>
                <w:rFonts w:cs="Arial"/>
              </w:rPr>
              <w:fldChar w:fldCharType="end"/>
            </w:r>
            <w:r w:rsidR="00313BDD">
              <w:rPr>
                <w:rFonts w:cs="Arial"/>
              </w:rPr>
              <w:fldChar w:fldCharType="begin"/>
            </w:r>
            <w:r w:rsidR="00CA224D" w:rsidRPr="00BA5CD1">
              <w:rPr>
                <w:rFonts w:ascii="Times New Roman" w:hAnsi="Times New Roman"/>
                <w:sz w:val="22"/>
              </w:rPr>
              <w:instrText>xe "Properties:SSHPw"</w:instrText>
            </w:r>
            <w:r w:rsidR="00313BDD">
              <w:rPr>
                <w:rFonts w:cs="Arial"/>
              </w:rPr>
              <w:fldChar w:fldCharType="end"/>
            </w:r>
          </w:p>
        </w:tc>
        <w:tc>
          <w:tcPr>
            <w:tcW w:w="6804" w:type="dxa"/>
          </w:tcPr>
          <w:p w:rsidR="00F43ECE" w:rsidRPr="00BA5CD1" w:rsidRDefault="00F43ECE" w:rsidP="00F43ECE">
            <w:pPr>
              <w:pStyle w:val="TableText"/>
              <w:rPr>
                <w:rFonts w:cs="Arial"/>
              </w:rPr>
            </w:pPr>
            <w:r w:rsidRPr="00BA5CD1">
              <w:rPr>
                <w:rFonts w:cs="Arial"/>
              </w:rPr>
              <w:t xml:space="preserve">Holds a password for SSH Tunneling if the UseSecureConnection property is set to </w:t>
            </w:r>
            <w:r w:rsidR="00B34002" w:rsidRPr="00BA5CD1">
              <w:rPr>
                <w:rFonts w:cs="Arial"/>
              </w:rPr>
              <w:t>“</w:t>
            </w:r>
            <w:r w:rsidRPr="00BA5CD1">
              <w:rPr>
                <w:rFonts w:cs="Arial"/>
              </w:rPr>
              <w:t>PLINK</w:t>
            </w:r>
            <w:r w:rsidR="00B34002" w:rsidRPr="00BA5CD1">
              <w:rPr>
                <w:rFonts w:cs="Arial"/>
              </w:rPr>
              <w:t>”</w:t>
            </w:r>
            <w:r w:rsidRPr="00BA5CD1">
              <w:rPr>
                <w:rFonts w:cs="Arial"/>
              </w:rPr>
              <w:t>.</w:t>
            </w:r>
          </w:p>
        </w:tc>
      </w:tr>
      <w:tr w:rsidR="00F43ECE" w:rsidRPr="00BA5CD1">
        <w:tc>
          <w:tcPr>
            <w:tcW w:w="2520" w:type="dxa"/>
          </w:tcPr>
          <w:p w:rsidR="00F43ECE" w:rsidRPr="00BA5CD1" w:rsidRDefault="00F43ECE" w:rsidP="00CA224D">
            <w:pPr>
              <w:pStyle w:val="TableText"/>
              <w:rPr>
                <w:rFonts w:cs="Arial"/>
              </w:rPr>
            </w:pPr>
            <w:r w:rsidRPr="00BA5CD1">
              <w:rPr>
                <w:rFonts w:cs="Arial"/>
              </w:rPr>
              <w:t>SSHUser</w:t>
            </w:r>
            <w:r w:rsidR="00313BDD">
              <w:rPr>
                <w:rFonts w:cs="Arial"/>
              </w:rPr>
              <w:fldChar w:fldCharType="begin"/>
            </w:r>
            <w:r w:rsidR="00CA224D" w:rsidRPr="00BA5CD1">
              <w:rPr>
                <w:rFonts w:ascii="Times New Roman" w:hAnsi="Times New Roman"/>
                <w:sz w:val="22"/>
              </w:rPr>
              <w:instrText>xe "SSHUser Property"</w:instrText>
            </w:r>
            <w:r w:rsidR="00313BDD">
              <w:rPr>
                <w:rFonts w:cs="Arial"/>
              </w:rPr>
              <w:fldChar w:fldCharType="end"/>
            </w:r>
            <w:r w:rsidR="00313BDD">
              <w:rPr>
                <w:rFonts w:cs="Arial"/>
              </w:rPr>
              <w:fldChar w:fldCharType="begin"/>
            </w:r>
            <w:r w:rsidR="00CA224D" w:rsidRPr="00BA5CD1">
              <w:rPr>
                <w:rFonts w:ascii="Times New Roman" w:hAnsi="Times New Roman"/>
                <w:sz w:val="22"/>
              </w:rPr>
              <w:instrText>xe "Properties:SSHUser"</w:instrText>
            </w:r>
            <w:r w:rsidR="00313BDD">
              <w:rPr>
                <w:rFonts w:cs="Arial"/>
              </w:rPr>
              <w:fldChar w:fldCharType="end"/>
            </w:r>
          </w:p>
        </w:tc>
        <w:tc>
          <w:tcPr>
            <w:tcW w:w="6804" w:type="dxa"/>
          </w:tcPr>
          <w:p w:rsidR="00F43ECE" w:rsidRPr="00BA5CD1" w:rsidRDefault="00F43ECE" w:rsidP="00F43ECE">
            <w:pPr>
              <w:pStyle w:val="TableText"/>
              <w:rPr>
                <w:rFonts w:cs="Arial"/>
              </w:rPr>
            </w:pPr>
            <w:r w:rsidRPr="00BA5CD1">
              <w:rPr>
                <w:rFonts w:cs="Arial"/>
              </w:rPr>
              <w:t xml:space="preserve">Holds a specific username for SSH Tunneling if the UseSecureConnection property is set to </w:t>
            </w:r>
            <w:r w:rsidR="00B34002" w:rsidRPr="00BA5CD1">
              <w:rPr>
                <w:rFonts w:cs="Arial"/>
              </w:rPr>
              <w:t>“</w:t>
            </w:r>
            <w:r w:rsidRPr="00BA5CD1">
              <w:rPr>
                <w:rFonts w:cs="Arial"/>
              </w:rPr>
              <w:t>SSH</w:t>
            </w:r>
            <w:r w:rsidR="00B34002" w:rsidRPr="00BA5CD1">
              <w:rPr>
                <w:rFonts w:cs="Arial"/>
              </w:rPr>
              <w:t>”</w:t>
            </w:r>
            <w:r w:rsidRPr="00BA5CD1">
              <w:rPr>
                <w:rFonts w:cs="Arial"/>
              </w:rPr>
              <w:t xml:space="preserve">. For VA VistA servers, the username is typically of the form </w:t>
            </w:r>
            <w:r w:rsidRPr="00BA5CD1">
              <w:rPr>
                <w:rFonts w:cs="Arial"/>
                <w:i/>
              </w:rPr>
              <w:t>xxx</w:t>
            </w:r>
            <w:r w:rsidRPr="00BA5CD1">
              <w:rPr>
                <w:rFonts w:cs="Arial"/>
              </w:rPr>
              <w:t xml:space="preserve">vista where the </w:t>
            </w:r>
            <w:r w:rsidRPr="00BA5CD1">
              <w:rPr>
                <w:rFonts w:cs="Arial"/>
                <w:i/>
              </w:rPr>
              <w:t>xxx</w:t>
            </w:r>
            <w:r w:rsidRPr="00BA5CD1">
              <w:rPr>
                <w:rFonts w:cs="Arial"/>
              </w:rPr>
              <w:t xml:space="preserve"> is the station</w:t>
            </w:r>
            <w:r w:rsidR="00B34002" w:rsidRPr="00BA5CD1">
              <w:rPr>
                <w:rFonts w:cs="Arial"/>
              </w:rPr>
              <w:t>’</w:t>
            </w:r>
            <w:r w:rsidRPr="00BA5CD1">
              <w:rPr>
                <w:rFonts w:cs="Arial"/>
              </w:rPr>
              <w:t>s three letter abbreviation.</w:t>
            </w:r>
          </w:p>
        </w:tc>
      </w:tr>
      <w:tr w:rsidR="00F43ECE" w:rsidRPr="00BA5CD1">
        <w:tc>
          <w:tcPr>
            <w:tcW w:w="2520" w:type="dxa"/>
          </w:tcPr>
          <w:p w:rsidR="00F43ECE" w:rsidRPr="00BA5CD1" w:rsidRDefault="00F43ECE" w:rsidP="00CA224D">
            <w:pPr>
              <w:pStyle w:val="TableText"/>
              <w:rPr>
                <w:rFonts w:cs="Arial"/>
              </w:rPr>
            </w:pPr>
            <w:r w:rsidRPr="00BA5CD1">
              <w:rPr>
                <w:rFonts w:cs="Arial"/>
              </w:rPr>
              <w:t>UseSecureConnection</w:t>
            </w:r>
            <w:r w:rsidR="00313BDD">
              <w:rPr>
                <w:rFonts w:cs="Arial"/>
              </w:rPr>
              <w:fldChar w:fldCharType="begin"/>
            </w:r>
            <w:r w:rsidR="00CA224D" w:rsidRPr="00BA5CD1">
              <w:rPr>
                <w:rFonts w:ascii="Times New Roman" w:hAnsi="Times New Roman"/>
                <w:sz w:val="22"/>
              </w:rPr>
              <w:instrText>xe "SSHUseSecureConnection Property"</w:instrText>
            </w:r>
            <w:r w:rsidR="00313BDD">
              <w:rPr>
                <w:rFonts w:cs="Arial"/>
              </w:rPr>
              <w:fldChar w:fldCharType="end"/>
            </w:r>
            <w:r w:rsidR="00313BDD">
              <w:rPr>
                <w:rFonts w:cs="Arial"/>
              </w:rPr>
              <w:fldChar w:fldCharType="begin"/>
            </w:r>
            <w:r w:rsidR="00CA224D" w:rsidRPr="00BA5CD1">
              <w:rPr>
                <w:rFonts w:ascii="Times New Roman" w:hAnsi="Times New Roman"/>
                <w:sz w:val="22"/>
              </w:rPr>
              <w:instrText>xe "Properties:SSHUseSecureConnection"</w:instrText>
            </w:r>
            <w:r w:rsidR="00313BDD">
              <w:rPr>
                <w:rFonts w:cs="Arial"/>
              </w:rPr>
              <w:fldChar w:fldCharType="end"/>
            </w:r>
          </w:p>
        </w:tc>
        <w:tc>
          <w:tcPr>
            <w:tcW w:w="6804" w:type="dxa"/>
          </w:tcPr>
          <w:p w:rsidR="00F43ECE" w:rsidRPr="00BA5CD1" w:rsidRDefault="00F43ECE" w:rsidP="00735AD6">
            <w:pPr>
              <w:pStyle w:val="TableText"/>
              <w:rPr>
                <w:rFonts w:cs="Arial"/>
              </w:rPr>
            </w:pPr>
            <w:r w:rsidRPr="00BA5CD1">
              <w:rPr>
                <w:rFonts w:cs="Arial"/>
              </w:rPr>
              <w:t>Used to specify whether SSH Tunneling is to be used when making the connection.</w:t>
            </w:r>
          </w:p>
        </w:tc>
      </w:tr>
    </w:tbl>
    <w:p w:rsidR="00B2768C" w:rsidRPr="008837F0" w:rsidRDefault="00B2768C" w:rsidP="0028581E">
      <w:pPr>
        <w:pStyle w:val="BodyText6"/>
      </w:pPr>
    </w:p>
    <w:p w:rsidR="00B2768C" w:rsidRPr="008837F0" w:rsidRDefault="00B2768C" w:rsidP="00735AD6">
      <w:pPr>
        <w:pStyle w:val="Heading3"/>
      </w:pPr>
      <w:bookmarkStart w:id="168" w:name="_Toc338740707"/>
      <w:bookmarkStart w:id="169" w:name="_Toc338834092"/>
      <w:bookmarkStart w:id="170" w:name="_Toc339260925"/>
      <w:bookmarkStart w:id="171" w:name="_Toc339260994"/>
      <w:bookmarkStart w:id="172" w:name="_Toc339418592"/>
      <w:bookmarkStart w:id="173" w:name="_Toc339707981"/>
      <w:bookmarkStart w:id="174" w:name="_Toc339783062"/>
      <w:bookmarkStart w:id="175" w:name="_Toc345918870"/>
      <w:bookmarkStart w:id="176" w:name="_Toc378055867"/>
      <w:bookmarkStart w:id="177" w:name="_Toc449362426"/>
      <w:bookmarkStart w:id="178" w:name="_Toc449509957"/>
      <w:r w:rsidRPr="008837F0">
        <w:lastRenderedPageBreak/>
        <w:t>TRPCBroker Key Methods</w:t>
      </w:r>
      <w:bookmarkEnd w:id="168"/>
      <w:bookmarkEnd w:id="169"/>
      <w:bookmarkEnd w:id="170"/>
      <w:bookmarkEnd w:id="171"/>
      <w:bookmarkEnd w:id="172"/>
      <w:bookmarkEnd w:id="173"/>
      <w:bookmarkEnd w:id="174"/>
      <w:bookmarkEnd w:id="175"/>
      <w:bookmarkEnd w:id="176"/>
      <w:bookmarkEnd w:id="177"/>
      <w:bookmarkEnd w:id="178"/>
    </w:p>
    <w:p w:rsidR="00B2768C" w:rsidRPr="008837F0" w:rsidRDefault="00313BDD" w:rsidP="00263236">
      <w:pPr>
        <w:pStyle w:val="BodyText"/>
        <w:keepNext/>
        <w:keepLines/>
      </w:pPr>
      <w:r>
        <w:fldChar w:fldCharType="begin"/>
      </w:r>
      <w:r w:rsidR="0028581E" w:rsidRPr="008837F0">
        <w:instrText>xe "TRPCBroker Component:Methods"</w:instrText>
      </w:r>
      <w:r>
        <w:fldChar w:fldCharType="end"/>
      </w:r>
      <w:r w:rsidR="00B2768C" w:rsidRPr="008837F0">
        <w:t>This section lists the most important methods of the TRPCBroker component.</w:t>
      </w:r>
    </w:p>
    <w:p w:rsidR="00B2768C" w:rsidRPr="008837F0" w:rsidRDefault="00313BDD" w:rsidP="00263236">
      <w:pPr>
        <w:pStyle w:val="Note"/>
        <w:keepNext/>
        <w:keepLines/>
        <w:rPr>
          <w:rFonts w:cs="Times New Roman"/>
          <w:szCs w:val="22"/>
        </w:rPr>
      </w:pPr>
      <w:r>
        <w:rPr>
          <w:noProof/>
          <w:lang w:eastAsia="en-US"/>
        </w:rPr>
        <w:drawing>
          <wp:inline distT="0" distB="0" distL="0" distR="0" wp14:anchorId="2B50C014" wp14:editId="53E59043">
            <wp:extent cx="304800" cy="304800"/>
            <wp:effectExtent l="0" t="0" r="0" b="0"/>
            <wp:docPr id="19"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581E" w:rsidRPr="008837F0">
        <w:rPr>
          <w:rFonts w:cs="Times New Roman"/>
          <w:szCs w:val="22"/>
        </w:rPr>
        <w:tab/>
      </w:r>
      <w:r w:rsidR="0028581E" w:rsidRPr="008837F0">
        <w:rPr>
          <w:rFonts w:cs="Times New Roman"/>
          <w:b/>
          <w:szCs w:val="22"/>
        </w:rPr>
        <w:t>REF:</w:t>
      </w:r>
      <w:r w:rsidR="0028581E" w:rsidRPr="008837F0">
        <w:rPr>
          <w:rFonts w:cs="Times New Roman"/>
          <w:szCs w:val="22"/>
        </w:rPr>
        <w:t xml:space="preserve"> For a complete list of all of Broker methods, see the </w:t>
      </w:r>
      <w:r w:rsidR="00940C37" w:rsidRPr="008837F0">
        <w:rPr>
          <w:rFonts w:cs="Times New Roman"/>
          <w:szCs w:val="22"/>
        </w:rPr>
        <w:t>BDK Online Help (i.e., </w:t>
      </w:r>
      <w:r w:rsidR="00866BEF">
        <w:rPr>
          <w:rFonts w:cs="Times New Roman"/>
          <w:szCs w:val="22"/>
        </w:rPr>
        <w:t>Broker_1_1.</w:t>
      </w:r>
      <w:r w:rsidR="007268D5">
        <w:rPr>
          <w:rFonts w:cs="Times New Roman"/>
          <w:szCs w:val="22"/>
        </w:rPr>
        <w:t>chm) and</w:t>
      </w:r>
      <w:r w:rsidR="00940C37" w:rsidRPr="008837F0">
        <w:rPr>
          <w:rFonts w:cs="Times New Roman"/>
          <w:szCs w:val="22"/>
        </w:rPr>
        <w:t xml:space="preserve"> </w:t>
      </w:r>
      <w:r w:rsidR="00940C37" w:rsidRPr="008837F0">
        <w:rPr>
          <w:rFonts w:cs="Times New Roman"/>
          <w:i/>
          <w:szCs w:val="22"/>
        </w:rPr>
        <w:t>RPC Broker Developer</w:t>
      </w:r>
      <w:r w:rsidR="00B34002">
        <w:rPr>
          <w:rFonts w:cs="Times New Roman"/>
          <w:i/>
          <w:szCs w:val="22"/>
        </w:rPr>
        <w:t>’</w:t>
      </w:r>
      <w:r w:rsidR="00940C37" w:rsidRPr="008837F0">
        <w:rPr>
          <w:rFonts w:cs="Times New Roman"/>
          <w:i/>
          <w:szCs w:val="22"/>
        </w:rPr>
        <w:t xml:space="preserve">s </w:t>
      </w:r>
      <w:r w:rsidR="007268D5">
        <w:rPr>
          <w:rFonts w:cs="Times New Roman"/>
          <w:i/>
          <w:szCs w:val="22"/>
        </w:rPr>
        <w:t>Guide.</w:t>
      </w:r>
    </w:p>
    <w:p w:rsidR="0028581E" w:rsidRPr="008837F0" w:rsidRDefault="0028581E" w:rsidP="00263236">
      <w:pPr>
        <w:pStyle w:val="Caption"/>
        <w:rPr>
          <w:szCs w:val="22"/>
        </w:rPr>
      </w:pPr>
      <w:bookmarkStart w:id="179" w:name="_Toc449510028"/>
      <w:r w:rsidRPr="008837F0">
        <w:t xml:space="preserve">Table </w:t>
      </w:r>
      <w:r w:rsidR="00F74A78">
        <w:fldChar w:fldCharType="begin"/>
      </w:r>
      <w:r w:rsidR="00F74A78">
        <w:instrText xml:space="preserve"> SEQ Table \* ARABIC </w:instrText>
      </w:r>
      <w:r w:rsidR="00F74A78">
        <w:fldChar w:fldCharType="separate"/>
      </w:r>
      <w:r w:rsidR="009762E8">
        <w:rPr>
          <w:noProof/>
        </w:rPr>
        <w:t>4</w:t>
      </w:r>
      <w:r w:rsidR="00F74A78">
        <w:rPr>
          <w:noProof/>
        </w:rPr>
        <w:fldChar w:fldCharType="end"/>
      </w:r>
      <w:r w:rsidR="007268D5">
        <w:t>:</w:t>
      </w:r>
      <w:r w:rsidRPr="008837F0">
        <w:t xml:space="preserve"> TRPCBroker component methods</w:t>
      </w:r>
      <w:bookmarkEnd w:id="17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744"/>
        <w:gridCol w:w="5688"/>
      </w:tblGrid>
      <w:tr w:rsidR="0028581E" w:rsidRPr="00BA5CD1" w:rsidTr="00A52788">
        <w:trPr>
          <w:tblHeader/>
        </w:trPr>
        <w:tc>
          <w:tcPr>
            <w:tcW w:w="3744" w:type="dxa"/>
            <w:shd w:val="pct12" w:color="auto" w:fill="auto"/>
          </w:tcPr>
          <w:p w:rsidR="0028581E" w:rsidRPr="008837F0" w:rsidRDefault="0028581E" w:rsidP="00263236">
            <w:pPr>
              <w:pStyle w:val="TableHeading"/>
            </w:pPr>
            <w:bookmarkStart w:id="180" w:name="COL001_TBL011"/>
            <w:bookmarkEnd w:id="180"/>
            <w:r w:rsidRPr="008837F0">
              <w:t>Method</w:t>
            </w:r>
          </w:p>
        </w:tc>
        <w:tc>
          <w:tcPr>
            <w:tcW w:w="5688" w:type="dxa"/>
            <w:shd w:val="pct12" w:color="auto" w:fill="auto"/>
          </w:tcPr>
          <w:p w:rsidR="0028581E" w:rsidRPr="008837F0" w:rsidRDefault="0028581E" w:rsidP="00263236">
            <w:pPr>
              <w:pStyle w:val="TableHeading"/>
            </w:pPr>
            <w:r w:rsidRPr="008837F0">
              <w:t>Description</w:t>
            </w:r>
          </w:p>
        </w:tc>
      </w:tr>
      <w:tr w:rsidR="0028581E" w:rsidRPr="00BA5CD1" w:rsidTr="00A52788">
        <w:tc>
          <w:tcPr>
            <w:tcW w:w="3744" w:type="dxa"/>
          </w:tcPr>
          <w:p w:rsidR="0028581E" w:rsidRPr="00BA5CD1" w:rsidRDefault="0028581E" w:rsidP="00A52788">
            <w:pPr>
              <w:pStyle w:val="TableText"/>
              <w:keepNext/>
              <w:keepLines/>
            </w:pPr>
            <w:r w:rsidRPr="00BA5CD1">
              <w:rPr>
                <w:b/>
              </w:rPr>
              <w:t>procedure Call;</w:t>
            </w:r>
            <w:r w:rsidR="00313BDD">
              <w:rPr>
                <w:b/>
              </w:rPr>
              <w:fldChar w:fldCharType="begin"/>
            </w:r>
            <w:r w:rsidRPr="00BA5CD1">
              <w:rPr>
                <w:rFonts w:ascii="Times New Roman" w:hAnsi="Times New Roman"/>
                <w:sz w:val="22"/>
                <w:szCs w:val="22"/>
              </w:rPr>
              <w:instrText>xe "TRPCBroker Component:Call Method"</w:instrText>
            </w:r>
            <w:r w:rsidR="00313BDD">
              <w:rPr>
                <w:b/>
              </w:rPr>
              <w:fldChar w:fldCharType="end"/>
            </w:r>
            <w:r w:rsidR="00313BDD">
              <w:rPr>
                <w:b/>
              </w:rPr>
              <w:fldChar w:fldCharType="begin"/>
            </w:r>
            <w:r w:rsidRPr="00BA5CD1">
              <w:rPr>
                <w:rFonts w:ascii="Times New Roman" w:hAnsi="Times New Roman"/>
                <w:sz w:val="22"/>
                <w:szCs w:val="22"/>
              </w:rPr>
              <w:instrText>xe "Call Method"</w:instrText>
            </w:r>
            <w:r w:rsidR="00313BDD">
              <w:rPr>
                <w:b/>
              </w:rPr>
              <w:fldChar w:fldCharType="end"/>
            </w:r>
            <w:r w:rsidR="00313BDD">
              <w:rPr>
                <w:b/>
              </w:rPr>
              <w:fldChar w:fldCharType="begin"/>
            </w:r>
            <w:r w:rsidRPr="00BA5CD1">
              <w:rPr>
                <w:rFonts w:ascii="Times New Roman" w:hAnsi="Times New Roman"/>
                <w:sz w:val="22"/>
                <w:szCs w:val="22"/>
              </w:rPr>
              <w:instrText>xe "Methods:Call"</w:instrText>
            </w:r>
            <w:r w:rsidR="00313BDD">
              <w:rPr>
                <w:b/>
              </w:rPr>
              <w:fldChar w:fldCharType="end"/>
            </w:r>
          </w:p>
        </w:tc>
        <w:tc>
          <w:tcPr>
            <w:tcW w:w="5688" w:type="dxa"/>
          </w:tcPr>
          <w:p w:rsidR="0028581E" w:rsidRPr="008837F0" w:rsidRDefault="0028581E" w:rsidP="00A52788">
            <w:pPr>
              <w:pStyle w:val="BodyText"/>
              <w:keepNext/>
              <w:keepLines/>
            </w:pPr>
            <w:r w:rsidRPr="008837F0">
              <w:t>This method executes an RPC on the server and returns the results in the TRPCBroker component</w:t>
            </w:r>
            <w:r w:rsidR="00B34002">
              <w:t>’</w:t>
            </w:r>
            <w:r w:rsidRPr="008837F0">
              <w:t>s Results property.</w:t>
            </w:r>
          </w:p>
          <w:p w:rsidR="0028581E" w:rsidRPr="00BA5CD1" w:rsidRDefault="0028581E" w:rsidP="00A52788">
            <w:pPr>
              <w:pStyle w:val="TableText"/>
              <w:keepNext/>
              <w:keepLines/>
            </w:pPr>
            <w:r w:rsidRPr="00BA5CD1">
              <w:t>Call expects the name of the remote procedure and its parameters to be set up in the RemoteProcedure and Param properties respectively. If ClearResults is True, then the Results property is cleared before the call. If ClearParameters is True, then the Param property is cleared after the call finishes.</w:t>
            </w:r>
          </w:p>
        </w:tc>
      </w:tr>
      <w:tr w:rsidR="0028581E" w:rsidRPr="00BA5CD1" w:rsidTr="00A52788">
        <w:tc>
          <w:tcPr>
            <w:tcW w:w="3744" w:type="dxa"/>
          </w:tcPr>
          <w:p w:rsidR="0028581E" w:rsidRPr="00BA5CD1" w:rsidRDefault="0028581E" w:rsidP="00A52788">
            <w:pPr>
              <w:pStyle w:val="TableText"/>
              <w:keepNext/>
              <w:keepLines/>
            </w:pPr>
            <w:r w:rsidRPr="00BA5CD1">
              <w:rPr>
                <w:b/>
              </w:rPr>
              <w:t>function strCall: string;</w:t>
            </w:r>
            <w:r w:rsidR="00313BDD">
              <w:rPr>
                <w:b/>
              </w:rPr>
              <w:fldChar w:fldCharType="begin"/>
            </w:r>
            <w:r w:rsidRPr="00BA5CD1">
              <w:rPr>
                <w:rFonts w:ascii="Times New Roman" w:hAnsi="Times New Roman"/>
                <w:sz w:val="22"/>
                <w:szCs w:val="22"/>
              </w:rPr>
              <w:instrText>xe "TRPCBroker Component:strCall Method"</w:instrText>
            </w:r>
            <w:r w:rsidR="00313BDD">
              <w:rPr>
                <w:b/>
              </w:rPr>
              <w:fldChar w:fldCharType="end"/>
            </w:r>
            <w:r w:rsidR="00313BDD">
              <w:rPr>
                <w:b/>
              </w:rPr>
              <w:fldChar w:fldCharType="begin"/>
            </w:r>
            <w:r w:rsidRPr="00BA5CD1">
              <w:rPr>
                <w:rFonts w:ascii="Times New Roman" w:hAnsi="Times New Roman"/>
                <w:sz w:val="22"/>
                <w:szCs w:val="22"/>
              </w:rPr>
              <w:instrText>xe "strCall Method"</w:instrText>
            </w:r>
            <w:r w:rsidR="00313BDD">
              <w:rPr>
                <w:b/>
              </w:rPr>
              <w:fldChar w:fldCharType="end"/>
            </w:r>
            <w:r w:rsidR="00313BDD">
              <w:rPr>
                <w:b/>
              </w:rPr>
              <w:fldChar w:fldCharType="begin"/>
            </w:r>
            <w:r w:rsidRPr="00BA5CD1">
              <w:rPr>
                <w:rFonts w:ascii="Times New Roman" w:hAnsi="Times New Roman"/>
                <w:sz w:val="22"/>
                <w:szCs w:val="22"/>
              </w:rPr>
              <w:instrText>xe "Methods:strCall"</w:instrText>
            </w:r>
            <w:r w:rsidR="00313BDD">
              <w:rPr>
                <w:b/>
              </w:rPr>
              <w:fldChar w:fldCharType="end"/>
            </w:r>
          </w:p>
        </w:tc>
        <w:tc>
          <w:tcPr>
            <w:tcW w:w="5688" w:type="dxa"/>
          </w:tcPr>
          <w:p w:rsidR="0028581E" w:rsidRPr="00BA5CD1" w:rsidRDefault="0028581E" w:rsidP="00A52788">
            <w:pPr>
              <w:pStyle w:val="TableText"/>
              <w:keepNext/>
              <w:keepLines/>
            </w:pPr>
            <w:r w:rsidRPr="00BA5CD1">
              <w:t>This method is a variation of the Call method. Only use it when the return type is a single string. Instead of returning results in the TRPCBroker component</w:t>
            </w:r>
            <w:r w:rsidR="00B34002" w:rsidRPr="00BA5CD1">
              <w:t>’</w:t>
            </w:r>
            <w:r w:rsidRPr="00BA5CD1">
              <w:t>s Results[0] property node, results are returned as the value of the function call. Unlike the Call method, the Results property is not affected; no matter the setting of ClearResults, the value is left unchanged.</w:t>
            </w:r>
          </w:p>
        </w:tc>
      </w:tr>
      <w:tr w:rsidR="0028581E" w:rsidRPr="00BA5CD1" w:rsidTr="00A52788">
        <w:tc>
          <w:tcPr>
            <w:tcW w:w="3744" w:type="dxa"/>
          </w:tcPr>
          <w:p w:rsidR="0028581E" w:rsidRPr="00BA5CD1" w:rsidRDefault="0028581E" w:rsidP="0028581E">
            <w:pPr>
              <w:pStyle w:val="TableText"/>
            </w:pPr>
            <w:r w:rsidRPr="00BA5CD1">
              <w:rPr>
                <w:b/>
              </w:rPr>
              <w:t>procedure lstCall(OutputBuffer: TStrings);</w:t>
            </w:r>
            <w:r w:rsidR="00313BDD">
              <w:rPr>
                <w:b/>
              </w:rPr>
              <w:fldChar w:fldCharType="begin"/>
            </w:r>
            <w:r w:rsidRPr="00BA5CD1">
              <w:rPr>
                <w:rFonts w:ascii="Times New Roman" w:hAnsi="Times New Roman"/>
                <w:sz w:val="22"/>
                <w:szCs w:val="22"/>
              </w:rPr>
              <w:instrText>xe "TRPCBroker Component:lstCall Method"</w:instrText>
            </w:r>
            <w:r w:rsidR="00313BDD">
              <w:rPr>
                <w:b/>
              </w:rPr>
              <w:fldChar w:fldCharType="end"/>
            </w:r>
            <w:r w:rsidR="00313BDD">
              <w:rPr>
                <w:b/>
              </w:rPr>
              <w:fldChar w:fldCharType="begin"/>
            </w:r>
            <w:r w:rsidRPr="00BA5CD1">
              <w:rPr>
                <w:rFonts w:ascii="Times New Roman" w:hAnsi="Times New Roman"/>
                <w:sz w:val="22"/>
                <w:szCs w:val="22"/>
              </w:rPr>
              <w:instrText>xe "lstCall Method"</w:instrText>
            </w:r>
            <w:r w:rsidR="00313BDD">
              <w:rPr>
                <w:b/>
              </w:rPr>
              <w:fldChar w:fldCharType="end"/>
            </w:r>
            <w:r w:rsidR="00313BDD">
              <w:rPr>
                <w:b/>
              </w:rPr>
              <w:fldChar w:fldCharType="begin"/>
            </w:r>
            <w:r w:rsidRPr="00BA5CD1">
              <w:rPr>
                <w:rFonts w:ascii="Times New Roman" w:hAnsi="Times New Roman"/>
                <w:sz w:val="22"/>
                <w:szCs w:val="22"/>
              </w:rPr>
              <w:instrText>xe "Methods:lstCall"</w:instrText>
            </w:r>
            <w:r w:rsidR="00313BDD">
              <w:rPr>
                <w:b/>
              </w:rPr>
              <w:fldChar w:fldCharType="end"/>
            </w:r>
          </w:p>
        </w:tc>
        <w:tc>
          <w:tcPr>
            <w:tcW w:w="5688" w:type="dxa"/>
          </w:tcPr>
          <w:p w:rsidR="0028581E" w:rsidRPr="00BA5CD1" w:rsidRDefault="0028581E" w:rsidP="0028581E">
            <w:pPr>
              <w:pStyle w:val="TableText"/>
            </w:pPr>
            <w:r w:rsidRPr="00BA5CD1">
              <w:t>This method is a variation of the Call method. Instead of returning results in the TRPCBroker component</w:t>
            </w:r>
            <w:r w:rsidR="00B34002" w:rsidRPr="00BA5CD1">
              <w:t>’</w:t>
            </w:r>
            <w:r w:rsidRPr="00BA5CD1">
              <w:t>s Results property, it instead returns results in the TStrings object you specify. Unlike the Call method, the Results property is not affected; no matter the setting of ClearResults, the value is left unchanged.</w:t>
            </w:r>
          </w:p>
        </w:tc>
      </w:tr>
      <w:tr w:rsidR="0028581E" w:rsidRPr="00BA5CD1" w:rsidTr="00A52788">
        <w:tc>
          <w:tcPr>
            <w:tcW w:w="3744" w:type="dxa"/>
          </w:tcPr>
          <w:p w:rsidR="0028581E" w:rsidRPr="00BA5CD1" w:rsidRDefault="0028581E" w:rsidP="0028581E">
            <w:pPr>
              <w:pStyle w:val="TableText"/>
            </w:pPr>
            <w:r w:rsidRPr="00BA5CD1">
              <w:rPr>
                <w:b/>
              </w:rPr>
              <w:t>function CreateContext(strContext: string): boolean;</w:t>
            </w:r>
            <w:r w:rsidR="00313BDD">
              <w:rPr>
                <w:b/>
              </w:rPr>
              <w:fldChar w:fldCharType="begin"/>
            </w:r>
            <w:r w:rsidRPr="00BA5CD1">
              <w:instrText>xe "TRPCBroker Component:CreateContext Method"</w:instrText>
            </w:r>
            <w:r w:rsidR="00313BDD">
              <w:rPr>
                <w:b/>
              </w:rPr>
              <w:fldChar w:fldCharType="end"/>
            </w:r>
            <w:r w:rsidR="00313BDD">
              <w:rPr>
                <w:b/>
              </w:rPr>
              <w:fldChar w:fldCharType="begin"/>
            </w:r>
            <w:r w:rsidRPr="00BA5CD1">
              <w:instrText>xe "CreateContext Method"</w:instrText>
            </w:r>
            <w:r w:rsidR="00313BDD">
              <w:rPr>
                <w:b/>
              </w:rPr>
              <w:fldChar w:fldCharType="end"/>
            </w:r>
            <w:r w:rsidR="00313BDD">
              <w:rPr>
                <w:b/>
              </w:rPr>
              <w:fldChar w:fldCharType="begin"/>
            </w:r>
            <w:r w:rsidRPr="00BA5CD1">
              <w:instrText>xe "Methods:CreateContext"</w:instrText>
            </w:r>
            <w:r w:rsidR="00313BDD">
              <w:rPr>
                <w:b/>
              </w:rPr>
              <w:fldChar w:fldCharType="end"/>
            </w:r>
          </w:p>
        </w:tc>
        <w:tc>
          <w:tcPr>
            <w:tcW w:w="5688" w:type="dxa"/>
          </w:tcPr>
          <w:p w:rsidR="0028581E" w:rsidRPr="00BA5CD1" w:rsidRDefault="0028581E" w:rsidP="0028581E">
            <w:pPr>
              <w:pStyle w:val="TableText"/>
            </w:pPr>
            <w:r w:rsidRPr="00BA5CD1">
              <w:t>This method creates a context for your application. Pass an option name in the strContext parameter. If the function returns True, a context was created, and your application can use all RPCs entered in the option</w:t>
            </w:r>
            <w:r w:rsidR="00B34002" w:rsidRPr="00BA5CD1">
              <w:t>’</w:t>
            </w:r>
            <w:r w:rsidRPr="00BA5CD1">
              <w:t>s RPC multiple.</w:t>
            </w:r>
          </w:p>
        </w:tc>
      </w:tr>
    </w:tbl>
    <w:p w:rsidR="0028581E" w:rsidRPr="008837F0" w:rsidRDefault="0028581E" w:rsidP="0028581E">
      <w:pPr>
        <w:pStyle w:val="BodyText6"/>
      </w:pPr>
    </w:p>
    <w:p w:rsidR="00B2768C" w:rsidRPr="008837F0" w:rsidRDefault="00B2768C" w:rsidP="0028581E">
      <w:pPr>
        <w:pStyle w:val="AltHeading4"/>
      </w:pPr>
      <w:bookmarkStart w:id="181" w:name="_Toc338740708"/>
      <w:bookmarkStart w:id="182" w:name="_Toc338834093"/>
      <w:bookmarkStart w:id="183" w:name="_Toc339260926"/>
      <w:bookmarkStart w:id="184" w:name="_Toc339260995"/>
      <w:bookmarkStart w:id="185" w:name="_Toc339418593"/>
      <w:bookmarkStart w:id="186" w:name="_Toc339707982"/>
      <w:bookmarkStart w:id="187" w:name="_Toc339783063"/>
      <w:bookmarkStart w:id="188" w:name="_Toc345918871"/>
      <w:r w:rsidRPr="008837F0">
        <w:t>Examples</w:t>
      </w:r>
    </w:p>
    <w:p w:rsidR="00B2768C" w:rsidRPr="008837F0" w:rsidRDefault="00B2768C" w:rsidP="0028581E">
      <w:pPr>
        <w:pStyle w:val="BodyText"/>
      </w:pPr>
      <w:r w:rsidRPr="008837F0">
        <w:t xml:space="preserve">For examples of how to use these methods to invoke RPCs, </w:t>
      </w:r>
      <w:r w:rsidR="008E39DD" w:rsidRPr="008837F0">
        <w:t>see</w:t>
      </w:r>
      <w:r w:rsidRPr="008837F0">
        <w:t xml:space="preserve"> the </w:t>
      </w:r>
      <w:r w:rsidR="00266FFE">
        <w:t>“</w:t>
      </w:r>
      <w:r w:rsidR="00B84859" w:rsidRPr="008837F0">
        <w:rPr>
          <w:color w:val="0000FF"/>
          <w:u w:val="single"/>
        </w:rPr>
        <w:fldChar w:fldCharType="begin"/>
      </w:r>
      <w:r w:rsidR="00B84859" w:rsidRPr="008837F0">
        <w:rPr>
          <w:color w:val="0000FF"/>
          <w:u w:val="single"/>
        </w:rPr>
        <w:instrText xml:space="preserve"> REF _Ref97007192 \h </w:instrText>
      </w:r>
      <w:r w:rsidR="0028581E" w:rsidRPr="008837F0">
        <w:rPr>
          <w:color w:val="0000FF"/>
          <w:u w:val="single"/>
        </w:rPr>
        <w:instrText xml:space="preserve"> \* MERGEFORMAT </w:instrText>
      </w:r>
      <w:r w:rsidR="00B84859" w:rsidRPr="008837F0">
        <w:rPr>
          <w:color w:val="0000FF"/>
          <w:u w:val="single"/>
        </w:rPr>
      </w:r>
      <w:r w:rsidR="00B84859" w:rsidRPr="008837F0">
        <w:rPr>
          <w:color w:val="0000FF"/>
          <w:u w:val="single"/>
        </w:rPr>
        <w:fldChar w:fldCharType="separate"/>
      </w:r>
      <w:r w:rsidR="009762E8" w:rsidRPr="009762E8">
        <w:rPr>
          <w:color w:val="0000FF"/>
          <w:u w:val="single"/>
        </w:rPr>
        <w:t>How to Execute an RPC from a Client Application</w:t>
      </w:r>
      <w:r w:rsidR="00B84859" w:rsidRPr="008837F0">
        <w:rPr>
          <w:color w:val="0000FF"/>
          <w:u w:val="single"/>
        </w:rPr>
        <w:fldChar w:fldCharType="end"/>
      </w:r>
      <w:r w:rsidR="00D447A7">
        <w:t>”</w:t>
      </w:r>
      <w:r w:rsidRPr="008837F0">
        <w:t xml:space="preserve"> </w:t>
      </w:r>
      <w:r w:rsidR="0028581E" w:rsidRPr="008837F0">
        <w:t>section</w:t>
      </w:r>
      <w:r w:rsidRPr="008837F0">
        <w:t>.</w:t>
      </w:r>
    </w:p>
    <w:p w:rsidR="00B2768C" w:rsidRPr="008837F0" w:rsidRDefault="00B2768C" w:rsidP="00735AD6">
      <w:pPr>
        <w:pStyle w:val="Heading3"/>
      </w:pPr>
      <w:bookmarkStart w:id="189" w:name="_Ref449355770"/>
      <w:bookmarkStart w:id="190" w:name="_Toc449362427"/>
      <w:bookmarkStart w:id="191" w:name="_Toc449509958"/>
      <w:bookmarkEnd w:id="181"/>
      <w:bookmarkEnd w:id="182"/>
      <w:bookmarkEnd w:id="183"/>
      <w:bookmarkEnd w:id="184"/>
      <w:bookmarkEnd w:id="185"/>
      <w:bookmarkEnd w:id="186"/>
      <w:bookmarkEnd w:id="187"/>
      <w:bookmarkEnd w:id="188"/>
      <w:r w:rsidRPr="008837F0">
        <w:lastRenderedPageBreak/>
        <w:t>How to Connect to an M Server</w:t>
      </w:r>
      <w:bookmarkEnd w:id="189"/>
      <w:bookmarkEnd w:id="190"/>
      <w:bookmarkEnd w:id="191"/>
    </w:p>
    <w:p w:rsidR="00B2768C" w:rsidRPr="008837F0" w:rsidRDefault="00313BDD" w:rsidP="00242696">
      <w:pPr>
        <w:pStyle w:val="BodyText"/>
        <w:keepNext/>
        <w:keepLines/>
      </w:pPr>
      <w:r>
        <w:fldChar w:fldCharType="begin"/>
      </w:r>
      <w:r w:rsidR="00242696" w:rsidRPr="008837F0">
        <w:instrText>xe "TRPCBroker Component:Connecting to an M Server"</w:instrText>
      </w:r>
      <w:r>
        <w:fldChar w:fldCharType="end"/>
      </w:r>
      <w:r>
        <w:fldChar w:fldCharType="begin"/>
      </w:r>
      <w:r w:rsidR="00242696" w:rsidRPr="008837F0">
        <w:instrText>xe "How to:Connect to an M Server"</w:instrText>
      </w:r>
      <w:r>
        <w:fldChar w:fldCharType="end"/>
      </w:r>
      <w:r w:rsidR="00B2768C" w:rsidRPr="008837F0">
        <w:t>To establish a connection from your application to a Broker server</w:t>
      </w:r>
      <w:r w:rsidR="00242696" w:rsidRPr="008837F0">
        <w:t>, perform the following procedure</w:t>
      </w:r>
      <w:r w:rsidR="00B2768C" w:rsidRPr="008837F0">
        <w:t>:</w:t>
      </w:r>
    </w:p>
    <w:p w:rsidR="00B2768C" w:rsidRPr="008837F0" w:rsidRDefault="00B2768C" w:rsidP="00723366">
      <w:pPr>
        <w:pStyle w:val="ListNumber"/>
        <w:keepNext/>
        <w:keepLines/>
        <w:numPr>
          <w:ilvl w:val="0"/>
          <w:numId w:val="25"/>
        </w:numPr>
        <w:tabs>
          <w:tab w:val="clear" w:pos="360"/>
        </w:tabs>
        <w:ind w:left="720"/>
      </w:pPr>
      <w:r w:rsidRPr="008837F0">
        <w:t>From the Kernel component palette tab, add a TRPCBroker component to your form.</w:t>
      </w:r>
    </w:p>
    <w:p w:rsidR="00B2768C" w:rsidRPr="008837F0" w:rsidRDefault="00B2768C" w:rsidP="00242696">
      <w:pPr>
        <w:pStyle w:val="ListNumber"/>
        <w:keepNext/>
        <w:keepLines/>
      </w:pPr>
      <w:r w:rsidRPr="008837F0">
        <w:t>Add code to your application to connect to the server; one likely location is your form</w:t>
      </w:r>
      <w:r w:rsidR="00B34002">
        <w:t>’</w:t>
      </w:r>
      <w:r w:rsidRPr="008837F0">
        <w:t>s OnCreate event handler. The code should:</w:t>
      </w:r>
    </w:p>
    <w:p w:rsidR="00B2768C" w:rsidRPr="008837F0" w:rsidRDefault="00B2768C" w:rsidP="00242696">
      <w:pPr>
        <w:pStyle w:val="ListNumber2"/>
        <w:keepNext/>
        <w:keepLines/>
      </w:pPr>
      <w:r w:rsidRPr="008837F0">
        <w:t>Use the GetServerInfo</w:t>
      </w:r>
      <w:r w:rsidR="00313BDD">
        <w:fldChar w:fldCharType="begin"/>
      </w:r>
      <w:r w:rsidRPr="008837F0">
        <w:instrText>xe "GetServerInfo Method"</w:instrText>
      </w:r>
      <w:r w:rsidR="00313BDD">
        <w:fldChar w:fldCharType="end"/>
      </w:r>
      <w:r w:rsidRPr="008837F0">
        <w:t xml:space="preserve"> function to retrieve the run-time server and port to connect to</w:t>
      </w:r>
      <w:r w:rsidR="000F55AB">
        <w:t>, and SSHUsername if available</w:t>
      </w:r>
      <w:r w:rsidRPr="008837F0">
        <w:t>. This function is not a method of the TRPCBroker component; it is described in the Other RPC Broker APIs chapter.</w:t>
      </w:r>
    </w:p>
    <w:p w:rsidR="00B2768C" w:rsidRPr="008837F0" w:rsidRDefault="00B2768C" w:rsidP="00242696">
      <w:pPr>
        <w:pStyle w:val="ListNumber2"/>
        <w:keepNext/>
        <w:keepLines/>
      </w:pPr>
      <w:r w:rsidRPr="008837F0">
        <w:t xml:space="preserve">Inside of an exception handler </w:t>
      </w:r>
      <w:r w:rsidRPr="008837F0">
        <w:rPr>
          <w:b/>
        </w:rPr>
        <w:t>try...except</w:t>
      </w:r>
      <w:r w:rsidRPr="008837F0">
        <w:t xml:space="preserve"> block, set RPCBroker1</w:t>
      </w:r>
      <w:r w:rsidR="00B34002">
        <w:t>’</w:t>
      </w:r>
      <w:r w:rsidRPr="008837F0">
        <w:t>s Connected property to True. This causes an attempt to connect to the Broker server.</w:t>
      </w:r>
    </w:p>
    <w:p w:rsidR="00B2768C" w:rsidRPr="008837F0" w:rsidRDefault="00B2768C" w:rsidP="00242696">
      <w:pPr>
        <w:pStyle w:val="ListNumber2"/>
        <w:keepNext/>
        <w:keepLines/>
      </w:pPr>
      <w:r w:rsidRPr="008837F0">
        <w:t>Check if an EBrokerError exception is raised. If this happens, connection failed. You should inform the user of this and then terminate the application.</w:t>
      </w:r>
    </w:p>
    <w:p w:rsidR="00B2768C" w:rsidRPr="008837F0" w:rsidRDefault="00B2768C" w:rsidP="00242696">
      <w:pPr>
        <w:pStyle w:val="BodyText3"/>
        <w:keepNext/>
        <w:keepLines/>
      </w:pPr>
      <w:r w:rsidRPr="008837F0">
        <w:t>The code, placed in an OnCreate event handler, should look like:</w:t>
      </w:r>
    </w:p>
    <w:p w:rsidR="00C6576E" w:rsidRPr="008837F0" w:rsidRDefault="00C6576E" w:rsidP="00C6576E">
      <w:pPr>
        <w:pStyle w:val="Caption"/>
      </w:pPr>
      <w:bookmarkStart w:id="192" w:name="_Ref449355847"/>
      <w:bookmarkStart w:id="193" w:name="_Toc202777921"/>
      <w:bookmarkStart w:id="194" w:name="_Toc449510013"/>
      <w:r w:rsidRPr="008837F0">
        <w:t xml:space="preserve">Figure </w:t>
      </w:r>
      <w:r w:rsidR="00F74A78">
        <w:fldChar w:fldCharType="begin"/>
      </w:r>
      <w:r w:rsidR="00F74A78">
        <w:instrText xml:space="preserve"> SEQ Figure \* ARABIC </w:instrText>
      </w:r>
      <w:r w:rsidR="00F74A78">
        <w:fldChar w:fldCharType="separate"/>
      </w:r>
      <w:r w:rsidR="009762E8">
        <w:rPr>
          <w:noProof/>
        </w:rPr>
        <w:t>2</w:t>
      </w:r>
      <w:r w:rsidR="00F74A78">
        <w:rPr>
          <w:noProof/>
        </w:rPr>
        <w:fldChar w:fldCharType="end"/>
      </w:r>
      <w:bookmarkEnd w:id="192"/>
      <w:r w:rsidRPr="008837F0">
        <w:t>: OnCreate event handler—Sample code</w:t>
      </w:r>
      <w:bookmarkEnd w:id="193"/>
      <w:bookmarkEnd w:id="194"/>
    </w:p>
    <w:p w:rsidR="00B2768C" w:rsidRPr="008837F0" w:rsidRDefault="00B2768C" w:rsidP="003D1457">
      <w:pPr>
        <w:pStyle w:val="CodeIndent2"/>
      </w:pPr>
      <w:r w:rsidRPr="008837F0">
        <w:t>procedure TForm1.FormCreate(Sender: TObject);</w:t>
      </w:r>
    </w:p>
    <w:p w:rsidR="00B2768C" w:rsidRPr="008837F0" w:rsidRDefault="00B2768C" w:rsidP="003D1457">
      <w:pPr>
        <w:pStyle w:val="CodeIndent2"/>
      </w:pPr>
      <w:r w:rsidRPr="008837F0">
        <w:t>var   ServerStr: String;</w:t>
      </w:r>
    </w:p>
    <w:p w:rsidR="00B2768C" w:rsidRPr="008837F0" w:rsidRDefault="00B2768C" w:rsidP="003D1457">
      <w:pPr>
        <w:pStyle w:val="CodeIndent2"/>
      </w:pPr>
      <w:r w:rsidRPr="008837F0">
        <w:t xml:space="preserve">        PortStr: String;</w:t>
      </w:r>
    </w:p>
    <w:p w:rsidR="00B2768C" w:rsidRPr="008837F0" w:rsidRDefault="00B2768C" w:rsidP="003D1457">
      <w:pPr>
        <w:pStyle w:val="CodeIndent2"/>
      </w:pPr>
      <w:r w:rsidRPr="008837F0">
        <w:t>begin</w:t>
      </w:r>
    </w:p>
    <w:p w:rsidR="00B2768C" w:rsidRPr="008837F0" w:rsidRDefault="00B2768C" w:rsidP="003D1457">
      <w:pPr>
        <w:pStyle w:val="CodeIndent2"/>
        <w:rPr>
          <w:i/>
          <w:color w:val="000080"/>
        </w:rPr>
      </w:pPr>
      <w:r w:rsidRPr="008837F0">
        <w:rPr>
          <w:i/>
          <w:color w:val="000080"/>
        </w:rPr>
        <w:t xml:space="preserve">  // get the correct port and server from registry</w:t>
      </w:r>
    </w:p>
    <w:p w:rsidR="00B2768C" w:rsidRPr="008837F0" w:rsidRDefault="00B2768C" w:rsidP="003D1457">
      <w:pPr>
        <w:pStyle w:val="CodeIndent2"/>
      </w:pPr>
      <w:r w:rsidRPr="008837F0">
        <w:t xml:space="preserve">  if GetServerInfo(ServerStr,PortStr</w:t>
      </w:r>
      <w:r w:rsidR="00E26042">
        <w:t>,SSHUsernameStr</w:t>
      </w:r>
      <w:r w:rsidRPr="008837F0">
        <w:t>)&lt;&gt;mrCancel then</w:t>
      </w:r>
    </w:p>
    <w:p w:rsidR="00B2768C" w:rsidRPr="008837F0" w:rsidRDefault="00B2768C" w:rsidP="003D1457">
      <w:pPr>
        <w:pStyle w:val="CodeIndent2"/>
      </w:pPr>
      <w:r w:rsidRPr="008837F0">
        <w:t xml:space="preserve">  begin</w:t>
      </w:r>
    </w:p>
    <w:p w:rsidR="00B2768C" w:rsidRPr="008837F0" w:rsidRDefault="00B2768C" w:rsidP="003D1457">
      <w:pPr>
        <w:pStyle w:val="CodeIndent2"/>
      </w:pPr>
      <w:r w:rsidRPr="008837F0">
        <w:t xml:space="preserve">    RPCBroker1.Server:=ServerStr;</w:t>
      </w:r>
    </w:p>
    <w:p w:rsidR="00B2768C" w:rsidRDefault="00B2768C" w:rsidP="003D1457">
      <w:pPr>
        <w:pStyle w:val="CodeIndent2"/>
      </w:pPr>
      <w:r w:rsidRPr="008837F0">
        <w:t xml:space="preserve">    RPCBroker1.ListenerPort:=StrToInt(PortStr);</w:t>
      </w:r>
    </w:p>
    <w:p w:rsidR="00E26042" w:rsidRDefault="00E26042" w:rsidP="003D1457">
      <w:pPr>
        <w:pStyle w:val="CodeIndent2"/>
      </w:pPr>
      <w:r>
        <w:t xml:space="preserve">    if SSHUsernameStr &lt;&gt; </w:t>
      </w:r>
      <w:r w:rsidR="00266FFE">
        <w:t>‘’</w:t>
      </w:r>
      <w:r>
        <w:t xml:space="preserve"> then</w:t>
      </w:r>
    </w:p>
    <w:p w:rsidR="00E26042" w:rsidRDefault="00E26042" w:rsidP="003D1457">
      <w:pPr>
        <w:pStyle w:val="CodeIndent2"/>
      </w:pPr>
      <w:r>
        <w:t xml:space="preserve">    begin</w:t>
      </w:r>
    </w:p>
    <w:p w:rsidR="00E26042" w:rsidRDefault="00E26042" w:rsidP="003D1457">
      <w:pPr>
        <w:pStyle w:val="CodeIndent2"/>
      </w:pPr>
      <w:r>
        <w:t xml:space="preserve">      RPCBroker1.UseSecureConnection := </w:t>
      </w:r>
      <w:r w:rsidR="00B34002">
        <w:t>‘</w:t>
      </w:r>
      <w:r w:rsidR="000F55AB">
        <w:t>SSH</w:t>
      </w:r>
      <w:r w:rsidR="00B34002">
        <w:t>’</w:t>
      </w:r>
      <w:r>
        <w:t>;</w:t>
      </w:r>
    </w:p>
    <w:p w:rsidR="000F55AB" w:rsidRDefault="000F55AB" w:rsidP="003D1457">
      <w:pPr>
        <w:pStyle w:val="CodeIndent2"/>
      </w:pPr>
      <w:r>
        <w:t xml:space="preserve">      RPCBroker1.SSHport := </w:t>
      </w:r>
      <w:r w:rsidR="00B34002">
        <w:t>‘‘</w:t>
      </w:r>
      <w:r>
        <w:t>;</w:t>
      </w:r>
    </w:p>
    <w:p w:rsidR="000F55AB" w:rsidRDefault="000F55AB" w:rsidP="003D1457">
      <w:pPr>
        <w:pStyle w:val="CodeIndent2"/>
      </w:pPr>
      <w:r>
        <w:t xml:space="preserve">      RPCBroker1.SSHUser := SSHUsernameStr;</w:t>
      </w:r>
    </w:p>
    <w:p w:rsidR="000F55AB" w:rsidRDefault="000F55AB" w:rsidP="003D1457">
      <w:pPr>
        <w:pStyle w:val="CodeIndent2"/>
      </w:pPr>
      <w:r>
        <w:t xml:space="preserve">      RPCBroker1.SSHpw := </w:t>
      </w:r>
      <w:r w:rsidR="00B34002">
        <w:t>‘‘</w:t>
      </w:r>
      <w:r>
        <w:t>;</w:t>
      </w:r>
    </w:p>
    <w:p w:rsidR="000F55AB" w:rsidRDefault="000F55AB" w:rsidP="003D1457">
      <w:pPr>
        <w:pStyle w:val="CodeIndent2"/>
      </w:pPr>
      <w:r>
        <w:t xml:space="preserve">      RPCBroker1.SSHHide := true;</w:t>
      </w:r>
    </w:p>
    <w:p w:rsidR="000F55AB" w:rsidRPr="008837F0" w:rsidRDefault="000F55AB" w:rsidP="003D1457">
      <w:pPr>
        <w:pStyle w:val="CodeIndent2"/>
      </w:pPr>
      <w:r>
        <w:t xml:space="preserve">    end;</w:t>
      </w:r>
    </w:p>
    <w:p w:rsidR="00B2768C" w:rsidRPr="008837F0" w:rsidRDefault="00B2768C" w:rsidP="003D1457">
      <w:pPr>
        <w:pStyle w:val="CodeIndent2"/>
      </w:pPr>
      <w:r w:rsidRPr="008837F0">
        <w:t xml:space="preserve">  end</w:t>
      </w:r>
    </w:p>
    <w:p w:rsidR="00B2768C" w:rsidRPr="008837F0" w:rsidRDefault="00B2768C" w:rsidP="003D1457">
      <w:pPr>
        <w:pStyle w:val="CodeIndent2"/>
      </w:pPr>
      <w:r w:rsidRPr="008837F0">
        <w:t xml:space="preserve">  else Application.Terminate;</w:t>
      </w:r>
    </w:p>
    <w:p w:rsidR="00B2768C" w:rsidRPr="008837F0" w:rsidRDefault="00B2768C" w:rsidP="003D1457">
      <w:pPr>
        <w:pStyle w:val="CodeIndent2"/>
      </w:pPr>
    </w:p>
    <w:p w:rsidR="00B2768C" w:rsidRPr="008837F0" w:rsidRDefault="00B2768C" w:rsidP="003D1457">
      <w:pPr>
        <w:pStyle w:val="CodeIndent2"/>
        <w:rPr>
          <w:i/>
          <w:color w:val="000080"/>
        </w:rPr>
      </w:pPr>
      <w:r w:rsidRPr="008837F0">
        <w:rPr>
          <w:i/>
          <w:color w:val="000080"/>
        </w:rPr>
        <w:t xml:space="preserve">  // establish a connection to the Broker</w:t>
      </w:r>
    </w:p>
    <w:p w:rsidR="00B2768C" w:rsidRPr="008837F0" w:rsidRDefault="00B2768C" w:rsidP="003D1457">
      <w:pPr>
        <w:pStyle w:val="CodeIndent2"/>
      </w:pPr>
      <w:r w:rsidRPr="008837F0">
        <w:t xml:space="preserve">  try</w:t>
      </w:r>
    </w:p>
    <w:p w:rsidR="00B2768C" w:rsidRPr="008837F0" w:rsidRDefault="00B2768C" w:rsidP="003D1457">
      <w:pPr>
        <w:pStyle w:val="CodeIndent2"/>
      </w:pPr>
      <w:r w:rsidRPr="008837F0">
        <w:t xml:space="preserve">    RPCBroker1.Connected:=True;</w:t>
      </w:r>
    </w:p>
    <w:p w:rsidR="00B2768C" w:rsidRPr="008837F0" w:rsidRDefault="00B2768C" w:rsidP="003D1457">
      <w:pPr>
        <w:pStyle w:val="CodeIndent2"/>
      </w:pPr>
      <w:r w:rsidRPr="008837F0">
        <w:t xml:space="preserve">  except</w:t>
      </w:r>
    </w:p>
    <w:p w:rsidR="00B2768C" w:rsidRPr="008837F0" w:rsidRDefault="00B2768C" w:rsidP="003D1457">
      <w:pPr>
        <w:pStyle w:val="CodeIndent2"/>
      </w:pPr>
      <w:r w:rsidRPr="008837F0">
        <w:t xml:space="preserve">    On EBrokerError do</w:t>
      </w:r>
    </w:p>
    <w:p w:rsidR="00B2768C" w:rsidRPr="008837F0" w:rsidRDefault="00B2768C" w:rsidP="003D1457">
      <w:pPr>
        <w:pStyle w:val="CodeIndent2"/>
      </w:pPr>
      <w:r w:rsidRPr="008837F0">
        <w:t xml:space="preserve">    begin</w:t>
      </w:r>
    </w:p>
    <w:p w:rsidR="00B2768C" w:rsidRPr="008837F0" w:rsidRDefault="00B2768C" w:rsidP="003D1457">
      <w:pPr>
        <w:pStyle w:val="CodeIndent2"/>
      </w:pPr>
      <w:r w:rsidRPr="008837F0">
        <w:t xml:space="preserve">      ShowMessage(</w:t>
      </w:r>
      <w:r w:rsidR="00B34002">
        <w:t>‘</w:t>
      </w:r>
      <w:r w:rsidRPr="008837F0">
        <w:t>Connection to server could not be established!</w:t>
      </w:r>
      <w:r w:rsidR="00B34002">
        <w:t>’</w:t>
      </w:r>
      <w:r w:rsidRPr="008837F0">
        <w:t>);</w:t>
      </w:r>
    </w:p>
    <w:p w:rsidR="00B2768C" w:rsidRPr="008837F0" w:rsidRDefault="00B2768C" w:rsidP="003D1457">
      <w:pPr>
        <w:pStyle w:val="CodeIndent2"/>
      </w:pPr>
      <w:r w:rsidRPr="008837F0">
        <w:t xml:space="preserve">      Application.Terminate;</w:t>
      </w:r>
    </w:p>
    <w:p w:rsidR="00B2768C" w:rsidRPr="008837F0" w:rsidRDefault="00B2768C" w:rsidP="003D1457">
      <w:pPr>
        <w:pStyle w:val="CodeIndent2"/>
      </w:pPr>
      <w:r w:rsidRPr="008837F0">
        <w:t xml:space="preserve">    end;</w:t>
      </w:r>
    </w:p>
    <w:p w:rsidR="00B2768C" w:rsidRPr="008837F0" w:rsidRDefault="00B2768C" w:rsidP="003D1457">
      <w:pPr>
        <w:pStyle w:val="CodeIndent2"/>
      </w:pPr>
      <w:r w:rsidRPr="008837F0">
        <w:t xml:space="preserve">  end;</w:t>
      </w:r>
    </w:p>
    <w:p w:rsidR="00B2768C" w:rsidRPr="008837F0" w:rsidRDefault="00B2768C" w:rsidP="003D1457">
      <w:pPr>
        <w:pStyle w:val="CodeIndent2"/>
      </w:pPr>
      <w:r w:rsidRPr="008837F0">
        <w:t>end;</w:t>
      </w:r>
    </w:p>
    <w:p w:rsidR="00B84859" w:rsidRPr="008837F0" w:rsidRDefault="00313BDD" w:rsidP="003D1457">
      <w:pPr>
        <w:pStyle w:val="BodyText6"/>
      </w:pPr>
      <w:r>
        <w:fldChar w:fldCharType="begin"/>
      </w:r>
      <w:r w:rsidR="003D1457" w:rsidRPr="008837F0">
        <w:instrText>xe "Microsoft Windows Registry"</w:instrText>
      </w:r>
      <w:r>
        <w:fldChar w:fldCharType="end"/>
      </w:r>
      <w:r>
        <w:fldChar w:fldCharType="begin"/>
      </w:r>
      <w:r w:rsidR="003D1457" w:rsidRPr="008837F0">
        <w:instrText>xe "Windows Registry"</w:instrText>
      </w:r>
      <w:r>
        <w:fldChar w:fldCharType="end"/>
      </w:r>
      <w:r>
        <w:fldChar w:fldCharType="begin"/>
      </w:r>
      <w:r w:rsidR="003D1457" w:rsidRPr="008837F0">
        <w:instrText>xe "Registry"</w:instrText>
      </w:r>
      <w:r>
        <w:fldChar w:fldCharType="end"/>
      </w:r>
    </w:p>
    <w:p w:rsidR="003D1457" w:rsidRPr="008837F0" w:rsidRDefault="00B2768C" w:rsidP="00242696">
      <w:pPr>
        <w:pStyle w:val="ListNumber"/>
      </w:pPr>
      <w:r w:rsidRPr="008837F0">
        <w:t>A connection with the Broker M Server is now established. You can use the CreateContext method of the TRPCBroker component to authorize use of RPCs for your user, and then use the Call, lstCall, and strCall methods of the TRPCBroker component to execute RPCs on</w:t>
      </w:r>
      <w:r w:rsidR="003D1457" w:rsidRPr="008837F0">
        <w:t xml:space="preserve"> the M server.</w:t>
      </w:r>
    </w:p>
    <w:p w:rsidR="00B2768C" w:rsidRPr="008837F0" w:rsidRDefault="00313BDD" w:rsidP="003D1457">
      <w:pPr>
        <w:pStyle w:val="NoteIndent2"/>
      </w:pPr>
      <w:r>
        <w:rPr>
          <w:noProof/>
          <w:lang w:eastAsia="en-US"/>
        </w:rPr>
        <w:lastRenderedPageBreak/>
        <w:drawing>
          <wp:inline distT="0" distB="0" distL="0" distR="0" wp14:anchorId="28DC41BE" wp14:editId="24D2E2FA">
            <wp:extent cx="304800" cy="304800"/>
            <wp:effectExtent l="0" t="0" r="0" b="0"/>
            <wp:docPr id="20"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D1457" w:rsidRPr="008837F0">
        <w:tab/>
      </w:r>
      <w:r w:rsidR="003D1457" w:rsidRPr="008837F0">
        <w:rPr>
          <w:b/>
        </w:rPr>
        <w:t>REF:</w:t>
      </w:r>
      <w:r w:rsidR="003D1457" w:rsidRPr="008837F0">
        <w:t xml:space="preserve"> For information on creating and executing RPCs, s</w:t>
      </w:r>
      <w:r w:rsidR="00B2768C" w:rsidRPr="008837F0">
        <w:t xml:space="preserve">ee the </w:t>
      </w:r>
      <w:r w:rsidR="00B34002">
        <w:t>“</w:t>
      </w:r>
      <w:r w:rsidR="003D1457" w:rsidRPr="008837F0">
        <w:rPr>
          <w:color w:val="0000FF"/>
          <w:u w:val="single"/>
        </w:rPr>
        <w:fldChar w:fldCharType="begin"/>
      </w:r>
      <w:r w:rsidR="003D1457" w:rsidRPr="008837F0">
        <w:rPr>
          <w:color w:val="0000FF"/>
          <w:u w:val="single"/>
        </w:rPr>
        <w:instrText xml:space="preserve"> REF _Ref361733800 \h  \* MERGEFORMAT </w:instrText>
      </w:r>
      <w:r w:rsidR="003D1457" w:rsidRPr="008837F0">
        <w:rPr>
          <w:color w:val="0000FF"/>
          <w:u w:val="single"/>
        </w:rPr>
      </w:r>
      <w:r w:rsidR="003D1457" w:rsidRPr="008837F0">
        <w:rPr>
          <w:color w:val="0000FF"/>
          <w:u w:val="single"/>
        </w:rPr>
        <w:fldChar w:fldCharType="separate"/>
      </w:r>
      <w:r w:rsidR="009762E8" w:rsidRPr="009762E8">
        <w:rPr>
          <w:color w:val="0000FF"/>
          <w:u w:val="single"/>
        </w:rPr>
        <w:t>Remote Procedure Calls (RPCs)</w:t>
      </w:r>
      <w:r w:rsidR="003D1457" w:rsidRPr="008837F0">
        <w:rPr>
          <w:color w:val="0000FF"/>
          <w:u w:val="single"/>
        </w:rPr>
        <w:fldChar w:fldCharType="end"/>
      </w:r>
      <w:r w:rsidR="00266FFE">
        <w:t>”</w:t>
      </w:r>
      <w:r w:rsidR="003D1457" w:rsidRPr="008837F0">
        <w:t xml:space="preserve"> </w:t>
      </w:r>
      <w:r w:rsidR="00266FFE">
        <w:t>section</w:t>
      </w:r>
      <w:r w:rsidR="003D1457" w:rsidRPr="008837F0">
        <w:t>.</w:t>
      </w:r>
    </w:p>
    <w:p w:rsidR="005312A3" w:rsidRPr="008837F0" w:rsidRDefault="005312A3" w:rsidP="00735AD6">
      <w:pPr>
        <w:pStyle w:val="Heading2"/>
      </w:pPr>
      <w:bookmarkStart w:id="195" w:name="_Toc96920732"/>
      <w:bookmarkStart w:id="196" w:name="_Toc449362428"/>
      <w:bookmarkStart w:id="197" w:name="_Toc449509959"/>
      <w:r w:rsidRPr="008837F0">
        <w:t>TCCOWRPCBroker</w:t>
      </w:r>
      <w:bookmarkEnd w:id="195"/>
      <w:r w:rsidR="00531B29" w:rsidRPr="008837F0">
        <w:t xml:space="preserve"> Component</w:t>
      </w:r>
      <w:bookmarkEnd w:id="196"/>
      <w:bookmarkEnd w:id="197"/>
    </w:p>
    <w:p w:rsidR="005312A3" w:rsidRPr="008837F0" w:rsidRDefault="00313BDD" w:rsidP="00A769E8">
      <w:pPr>
        <w:pStyle w:val="BodyText"/>
        <w:keepNext/>
        <w:keepLines/>
      </w:pPr>
      <w:r>
        <w:fldChar w:fldCharType="begin"/>
      </w:r>
      <w:r w:rsidR="002D7B63" w:rsidRPr="008837F0">
        <w:instrText>xe "TCCOWRPCBroker Component"</w:instrText>
      </w:r>
      <w:r>
        <w:fldChar w:fldCharType="end"/>
      </w:r>
      <w:r>
        <w:fldChar w:fldCharType="begin"/>
      </w:r>
      <w:r w:rsidR="002D7B63" w:rsidRPr="008837F0">
        <w:instrText>xe "Components:TCCOWRPCBroker"</w:instrText>
      </w:r>
      <w:r>
        <w:fldChar w:fldCharType="end"/>
      </w:r>
      <w:r w:rsidR="005312A3" w:rsidRPr="008837F0">
        <w:t>As of Patch XWB*1.1*40, the TCCOWRPCBroker component was added to Version 1.1 of the RPC Broker. The TCCOWRPCBroker Delphi component allows VistA application developers to make their applications CCOW-enabled and Single Sign-On/User Context (SSO/UC)-aware with all of the client/server-related functionality in one integrated component. Using the TCCOWRPCBroker component, an application can share User Context stored in the CCOW Context Vault.</w:t>
      </w:r>
    </w:p>
    <w:p w:rsidR="005312A3" w:rsidRPr="008837F0" w:rsidRDefault="005312A3" w:rsidP="00A769E8">
      <w:pPr>
        <w:pStyle w:val="BodyText"/>
        <w:keepNext/>
        <w:keepLines/>
      </w:pPr>
      <w:r w:rsidRPr="008837F0">
        <w:t>Thus, when a VistA CCOW-enabled application is recompiled with the TCCOWRPCBroker component and other required code modifications are made, that application would then become SSO/UC-aware and capable of single sign-on (SSO).</w:t>
      </w:r>
    </w:p>
    <w:p w:rsidR="0056189F" w:rsidRPr="008837F0" w:rsidRDefault="00313BDD" w:rsidP="002D7B63">
      <w:pPr>
        <w:pStyle w:val="Note"/>
      </w:pPr>
      <w:r>
        <w:rPr>
          <w:noProof/>
          <w:lang w:eastAsia="en-US"/>
        </w:rPr>
        <w:drawing>
          <wp:inline distT="0" distB="0" distL="0" distR="0" wp14:anchorId="495A5933" wp14:editId="2A1CE533">
            <wp:extent cx="304800" cy="304800"/>
            <wp:effectExtent l="0" t="0" r="0" b="0"/>
            <wp:docPr id="21" name="Picture 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D7B63" w:rsidRPr="008837F0">
        <w:tab/>
      </w:r>
      <w:r w:rsidR="002D7B63" w:rsidRPr="008837F0">
        <w:rPr>
          <w:b/>
        </w:rPr>
        <w:t>NOTE:</w:t>
      </w:r>
      <w:r w:rsidR="002D7B63" w:rsidRPr="008837F0">
        <w:t xml:space="preserve"> This RPC Broker component is derived from the original </w:t>
      </w:r>
      <w:r w:rsidR="002D7B63" w:rsidRPr="008837F0">
        <w:rPr>
          <w:color w:val="0000FF"/>
          <w:u w:val="single"/>
        </w:rPr>
        <w:fldChar w:fldCharType="begin"/>
      </w:r>
      <w:r w:rsidR="002D7B63" w:rsidRPr="008837F0">
        <w:rPr>
          <w:color w:val="0000FF"/>
          <w:u w:val="single"/>
        </w:rPr>
        <w:instrText xml:space="preserve"> REF _Ref97010866 \h </w:instrText>
      </w:r>
      <w:r w:rsidR="002D7B63" w:rsidRPr="008837F0">
        <w:rPr>
          <w:color w:val="0000FF"/>
          <w:u w:val="single"/>
        </w:rPr>
      </w:r>
      <w:r w:rsidR="002D7B63" w:rsidRPr="008837F0">
        <w:rPr>
          <w:color w:val="0000FF"/>
          <w:u w:val="single"/>
        </w:rPr>
        <w:fldChar w:fldCharType="separate"/>
      </w:r>
      <w:r w:rsidR="009762E8" w:rsidRPr="008837F0">
        <w:t>TRPCBroker Component</w:t>
      </w:r>
      <w:r w:rsidR="002D7B63" w:rsidRPr="008837F0">
        <w:rPr>
          <w:color w:val="0000FF"/>
          <w:u w:val="single"/>
        </w:rPr>
        <w:fldChar w:fldCharType="end"/>
      </w:r>
      <w:r w:rsidR="002D7B63" w:rsidRPr="008837F0">
        <w:t>; it inherits the TRPCBroker properties and methods.</w:t>
      </w:r>
    </w:p>
    <w:p w:rsidR="00531B29" w:rsidRPr="008837F0" w:rsidRDefault="00531B29" w:rsidP="00735AD6">
      <w:pPr>
        <w:pStyle w:val="Heading3"/>
      </w:pPr>
      <w:bookmarkStart w:id="198" w:name="_Toc96920719"/>
      <w:bookmarkStart w:id="199" w:name="_Toc449362429"/>
      <w:bookmarkStart w:id="200" w:name="_Toc449509960"/>
      <w:r w:rsidRPr="008837F0">
        <w:t>Single Signon/User Context (SSO/UC)</w:t>
      </w:r>
      <w:bookmarkEnd w:id="198"/>
      <w:bookmarkEnd w:id="199"/>
      <w:bookmarkEnd w:id="200"/>
    </w:p>
    <w:p w:rsidR="00531B29" w:rsidRPr="008837F0" w:rsidRDefault="00313BDD" w:rsidP="00A769E8">
      <w:pPr>
        <w:pStyle w:val="BodyText"/>
        <w:keepNext/>
        <w:keepLines/>
      </w:pPr>
      <w:r>
        <w:fldChar w:fldCharType="begin"/>
      </w:r>
      <w:r w:rsidR="00A769E8" w:rsidRPr="008837F0">
        <w:instrText>xe "Single Signon/User Context (SSO/UC)"</w:instrText>
      </w:r>
      <w:r>
        <w:fldChar w:fldCharType="end"/>
      </w:r>
      <w:r>
        <w:fldChar w:fldCharType="begin"/>
      </w:r>
      <w:r w:rsidR="00A769E8" w:rsidRPr="008837F0">
        <w:instrText>xe "SSO/UC"</w:instrText>
      </w:r>
      <w:r>
        <w:fldChar w:fldCharType="end"/>
      </w:r>
      <w:r w:rsidR="00531B29" w:rsidRPr="008837F0">
        <w:t>The Veterans Health Administration (VHA) information systems user community expressed a need for a single sign-on (SSO) service with interfaces to VistA, Health</w:t>
      </w:r>
      <w:r w:rsidR="00531B29" w:rsidRPr="008837F0">
        <w:rPr>
          <w:i/>
        </w:rPr>
        <w:t>e</w:t>
      </w:r>
      <w:r w:rsidR="00531B29" w:rsidRPr="008837F0">
        <w:t>Vet VistA, and non-VistA systems. This new architecture will allow users to authenticate and sign on to multiple applications that are CCOW-enabled and SSO/UC-aware using a single set of credentials, which reduces the need for multiple ID</w:t>
      </w:r>
      <w:r w:rsidR="00B34002">
        <w:t>’</w:t>
      </w:r>
      <w:r w:rsidR="00531B29" w:rsidRPr="008837F0">
        <w:t>s and passwords in the Health</w:t>
      </w:r>
      <w:r w:rsidR="00531B29" w:rsidRPr="008837F0">
        <w:rPr>
          <w:i/>
          <w:iCs/>
        </w:rPr>
        <w:t>e</w:t>
      </w:r>
      <w:r w:rsidR="00531B29" w:rsidRPr="008837F0">
        <w:t>Vet clinician desktop environment. The RPC Broker software addressed this architectural need by providing a new TCCOWRPCBroker component</w:t>
      </w:r>
      <w:r>
        <w:fldChar w:fldCharType="begin"/>
      </w:r>
      <w:r w:rsidR="00D76365" w:rsidRPr="008837F0">
        <w:instrText>xe "TCCOWRPCBroker Component"</w:instrText>
      </w:r>
      <w:r>
        <w:fldChar w:fldCharType="end"/>
      </w:r>
      <w:r>
        <w:fldChar w:fldCharType="begin"/>
      </w:r>
      <w:r w:rsidR="00D76365" w:rsidRPr="008837F0">
        <w:instrText>xe "Components:TCCOWRPCBroker"</w:instrText>
      </w:r>
      <w:r>
        <w:fldChar w:fldCharType="end"/>
      </w:r>
      <w:r w:rsidR="00531B29" w:rsidRPr="008837F0">
        <w:t xml:space="preserve"> in RPC Broker Patch XWB*1.1*40.</w:t>
      </w:r>
    </w:p>
    <w:p w:rsidR="00531B29" w:rsidRPr="008837F0" w:rsidRDefault="00531B29" w:rsidP="007268D5">
      <w:pPr>
        <w:pStyle w:val="BodyText"/>
      </w:pPr>
      <w:r w:rsidRPr="008837F0">
        <w:t>The TCCOWRPCBroker component allows VistA application developers to make their applications CCOW-enabled and Single Sign-On/User Context (SSO/UC)-aware with all of the client/server-related functionality in one integrated component. Using the TCCOWRPCBroker component</w:t>
      </w:r>
      <w:r w:rsidR="00313BDD">
        <w:fldChar w:fldCharType="begin"/>
      </w:r>
      <w:r w:rsidR="00D76365" w:rsidRPr="008837F0">
        <w:instrText>xe "TCCOWRPCBroker Component"</w:instrText>
      </w:r>
      <w:r w:rsidR="00313BDD">
        <w:fldChar w:fldCharType="end"/>
      </w:r>
      <w:r w:rsidR="00313BDD">
        <w:fldChar w:fldCharType="begin"/>
      </w:r>
      <w:r w:rsidR="00D76365" w:rsidRPr="008837F0">
        <w:instrText>xe "Components:TCCOWRPCBroker"</w:instrText>
      </w:r>
      <w:r w:rsidR="00313BDD">
        <w:fldChar w:fldCharType="end"/>
      </w:r>
      <w:r w:rsidRPr="008837F0">
        <w:t>, an application can share User Context stored in the CCOW Context Vault.</w:t>
      </w:r>
    </w:p>
    <w:p w:rsidR="00531B29" w:rsidRPr="008837F0" w:rsidRDefault="00531B29" w:rsidP="00A769E8">
      <w:pPr>
        <w:pStyle w:val="BodyText"/>
      </w:pPr>
      <w:r w:rsidRPr="008837F0">
        <w:t>Thus, when a VistA CCOW-enabled application is recompiled with the TCCOWRPCBroker component</w:t>
      </w:r>
      <w:r w:rsidR="00313BDD">
        <w:fldChar w:fldCharType="begin"/>
      </w:r>
      <w:r w:rsidR="00D76365" w:rsidRPr="008837F0">
        <w:instrText>xe "TCCOWRPCBroker Component"</w:instrText>
      </w:r>
      <w:r w:rsidR="00313BDD">
        <w:fldChar w:fldCharType="end"/>
      </w:r>
      <w:r w:rsidR="00313BDD">
        <w:fldChar w:fldCharType="begin"/>
      </w:r>
      <w:r w:rsidR="00D76365" w:rsidRPr="008837F0">
        <w:instrText>xe "Components:TCCOWRPCBroker"</w:instrText>
      </w:r>
      <w:r w:rsidR="00313BDD">
        <w:fldChar w:fldCharType="end"/>
      </w:r>
      <w:r w:rsidRPr="008837F0">
        <w:t xml:space="preserve"> and other required code modifications are made, that application would then become SSO/UC-aware and capable of single sign-on (SSO).</w:t>
      </w:r>
    </w:p>
    <w:p w:rsidR="00531B29" w:rsidRPr="008837F0" w:rsidRDefault="00313BDD" w:rsidP="00A769E8">
      <w:pPr>
        <w:pStyle w:val="Note"/>
        <w:rPr>
          <w:rFonts w:cs="Times New Roman"/>
          <w:szCs w:val="22"/>
        </w:rPr>
      </w:pPr>
      <w:r>
        <w:rPr>
          <w:rFonts w:cs="Times New Roman"/>
          <w:noProof/>
          <w:szCs w:val="22"/>
          <w:lang w:eastAsia="en-US"/>
        </w:rPr>
        <w:drawing>
          <wp:inline distT="0" distB="0" distL="0" distR="0" wp14:anchorId="3191B00B" wp14:editId="3D1B59A8">
            <wp:extent cx="304800" cy="304800"/>
            <wp:effectExtent l="0" t="0" r="0" b="0"/>
            <wp:docPr id="22" name="Picture 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769E8" w:rsidRPr="008837F0">
        <w:rPr>
          <w:rFonts w:cs="Times New Roman"/>
          <w:szCs w:val="22"/>
        </w:rPr>
        <w:tab/>
      </w:r>
      <w:r w:rsidR="00A769E8" w:rsidRPr="008837F0">
        <w:rPr>
          <w:rFonts w:cs="Times New Roman"/>
          <w:b/>
          <w:szCs w:val="22"/>
        </w:rPr>
        <w:t>REF:</w:t>
      </w:r>
      <w:r w:rsidR="00A769E8" w:rsidRPr="008837F0">
        <w:rPr>
          <w:rFonts w:cs="Times New Roman"/>
          <w:szCs w:val="22"/>
        </w:rPr>
        <w:t xml:space="preserve"> For more information on SSO/UC and making your Broker-based applications CCOW-enabled and SSO/UC-aware, please consult the </w:t>
      </w:r>
      <w:r w:rsidR="00A769E8" w:rsidRPr="008837F0">
        <w:rPr>
          <w:rFonts w:cs="Times New Roman"/>
          <w:i/>
          <w:szCs w:val="22"/>
        </w:rPr>
        <w:t>Single Sign-On/User Context (SSO/UC) Installation Guide</w:t>
      </w:r>
      <w:r w:rsidR="00A769E8" w:rsidRPr="008837F0">
        <w:rPr>
          <w:rFonts w:cs="Times New Roman"/>
          <w:szCs w:val="22"/>
        </w:rPr>
        <w:t xml:space="preserve"> and </w:t>
      </w:r>
      <w:r w:rsidR="00A769E8" w:rsidRPr="008837F0">
        <w:rPr>
          <w:rFonts w:cs="Times New Roman"/>
          <w:i/>
          <w:szCs w:val="22"/>
        </w:rPr>
        <w:t>Single Sign-On/User Context (SSO/UC) Deployment Guide</w:t>
      </w:r>
      <w:r w:rsidR="00A769E8" w:rsidRPr="008837F0">
        <w:rPr>
          <w:rFonts w:cs="Times New Roman"/>
          <w:szCs w:val="22"/>
        </w:rPr>
        <w:t xml:space="preserve"> on the VHA Software Documentation Library (VDL).</w:t>
      </w:r>
    </w:p>
    <w:p w:rsidR="007D0535" w:rsidRPr="008837F0" w:rsidRDefault="007D0535" w:rsidP="00735AD6">
      <w:pPr>
        <w:pStyle w:val="Heading2"/>
        <w:rPr>
          <w:kern w:val="2"/>
        </w:rPr>
      </w:pPr>
      <w:bookmarkStart w:id="201" w:name="_Toc96920736"/>
      <w:bookmarkStart w:id="202" w:name="_Toc449362430"/>
      <w:bookmarkStart w:id="203" w:name="_Toc449509961"/>
      <w:r w:rsidRPr="008837F0">
        <w:t>TXWBRichEdit</w:t>
      </w:r>
      <w:bookmarkEnd w:id="201"/>
      <w:r w:rsidRPr="008837F0">
        <w:rPr>
          <w:kern w:val="2"/>
        </w:rPr>
        <w:t xml:space="preserve"> Component</w:t>
      </w:r>
      <w:bookmarkEnd w:id="202"/>
      <w:bookmarkEnd w:id="203"/>
    </w:p>
    <w:p w:rsidR="007D0535" w:rsidRPr="008837F0" w:rsidRDefault="00313BDD" w:rsidP="00752FFE">
      <w:pPr>
        <w:pStyle w:val="BodyText"/>
      </w:pPr>
      <w:r>
        <w:fldChar w:fldCharType="begin"/>
      </w:r>
      <w:r w:rsidR="00752FFE" w:rsidRPr="008837F0">
        <w:instrText>xe "</w:instrText>
      </w:r>
      <w:r w:rsidR="00752FFE" w:rsidRPr="008837F0">
        <w:rPr>
          <w:szCs w:val="22"/>
        </w:rPr>
        <w:instrText>TXWBRichEdit</w:instrText>
      </w:r>
      <w:r w:rsidR="00752FFE" w:rsidRPr="008837F0">
        <w:instrText xml:space="preserve"> Component"</w:instrText>
      </w:r>
      <w:r>
        <w:fldChar w:fldCharType="end"/>
      </w:r>
      <w:r>
        <w:fldChar w:fldCharType="begin"/>
      </w:r>
      <w:r w:rsidR="00752FFE" w:rsidRPr="008837F0">
        <w:instrText>xe "Components:</w:instrText>
      </w:r>
      <w:r w:rsidR="00752FFE" w:rsidRPr="008837F0">
        <w:rPr>
          <w:szCs w:val="22"/>
        </w:rPr>
        <w:instrText>TXWBRichEdit</w:instrText>
      </w:r>
      <w:r w:rsidR="00752FFE" w:rsidRPr="008837F0">
        <w:instrText>"</w:instrText>
      </w:r>
      <w:r>
        <w:fldChar w:fldCharType="end"/>
      </w:r>
      <w:r w:rsidR="007D0535" w:rsidRPr="008837F0">
        <w:t>As of Patch XWB*1.1*13, the TXWBRichEdit component was added to Version 1.1 of the RPC Broker. The T</w:t>
      </w:r>
      <w:r w:rsidR="007D0535" w:rsidRPr="008837F0">
        <w:rPr>
          <w:szCs w:val="22"/>
        </w:rPr>
        <w:t>XWBRichEdit</w:t>
      </w:r>
      <w:r w:rsidR="007D0535" w:rsidRPr="008837F0">
        <w:t xml:space="preserve"> Delphi component replaces the Introductory Text Memo component on the Login Form. TXWBRichEdit is a version of the TRichEdit component that uses Version 2 of Microsoft</w:t>
      </w:r>
      <w:r w:rsidR="00B34002">
        <w:t>’</w:t>
      </w:r>
      <w:r w:rsidR="007D0535" w:rsidRPr="008837F0">
        <w:t>s RichEdit Control and adds the ability to detect and respond to a Uniform Resource Locator (URL) in the text. This component permits us to provide some requested functionality on the login form. As an XWB namespaced component we are required to put it on the Kernel tab of the component palette, however, it rightly belongs on the Win32 tab.</w:t>
      </w:r>
    </w:p>
    <w:p w:rsidR="00B2768C" w:rsidRPr="008837F0" w:rsidRDefault="00B2768C" w:rsidP="00752FFE">
      <w:pPr>
        <w:pStyle w:val="BodyText"/>
      </w:pPr>
    </w:p>
    <w:bookmarkEnd w:id="140"/>
    <w:bookmarkEnd w:id="141"/>
    <w:bookmarkEnd w:id="142"/>
    <w:bookmarkEnd w:id="143"/>
    <w:p w:rsidR="00B2768C" w:rsidRPr="008837F0" w:rsidRDefault="00B2768C" w:rsidP="00752FFE">
      <w:pPr>
        <w:pStyle w:val="BodyText"/>
        <w:sectPr w:rsidR="00B2768C" w:rsidRPr="008837F0" w:rsidSect="00193B28">
          <w:headerReference w:type="even" r:id="rId26"/>
          <w:headerReference w:type="default" r:id="rId27"/>
          <w:pgSz w:w="12240" w:h="15840" w:code="1"/>
          <w:pgMar w:top="1440" w:right="1440" w:bottom="1440" w:left="1440" w:header="720" w:footer="720" w:gutter="0"/>
          <w:cols w:space="720"/>
        </w:sectPr>
      </w:pPr>
    </w:p>
    <w:p w:rsidR="00B2768C" w:rsidRPr="008837F0" w:rsidRDefault="00B2768C" w:rsidP="00C80B7F">
      <w:pPr>
        <w:pStyle w:val="Heading1"/>
      </w:pPr>
      <w:bookmarkStart w:id="204" w:name="_Toc336755520"/>
      <w:bookmarkStart w:id="205" w:name="_Toc336755653"/>
      <w:bookmarkStart w:id="206" w:name="_Toc336755806"/>
      <w:bookmarkStart w:id="207" w:name="_Toc336756103"/>
      <w:bookmarkStart w:id="208" w:name="_Toc336756203"/>
      <w:bookmarkStart w:id="209" w:name="_Toc336760265"/>
      <w:bookmarkStart w:id="210" w:name="_Toc336940198"/>
      <w:bookmarkStart w:id="211" w:name="_Toc337531847"/>
      <w:bookmarkStart w:id="212" w:name="_Toc337542623"/>
      <w:bookmarkStart w:id="213" w:name="_Toc337626336"/>
      <w:bookmarkStart w:id="214" w:name="_Toc337626539"/>
      <w:bookmarkStart w:id="215" w:name="_Toc337966612"/>
      <w:bookmarkStart w:id="216" w:name="_Toc338036356"/>
      <w:bookmarkStart w:id="217" w:name="_Toc338036652"/>
      <w:bookmarkStart w:id="218" w:name="_Toc338036807"/>
      <w:bookmarkStart w:id="219" w:name="_Toc338129979"/>
      <w:bookmarkStart w:id="220" w:name="_Toc338740717"/>
      <w:bookmarkStart w:id="221" w:name="_Toc338834102"/>
      <w:bookmarkStart w:id="222" w:name="_Toc339260936"/>
      <w:bookmarkStart w:id="223" w:name="_Toc339261005"/>
      <w:bookmarkStart w:id="224" w:name="_Toc339418603"/>
      <w:bookmarkStart w:id="225" w:name="_Toc339707987"/>
      <w:bookmarkStart w:id="226" w:name="_Toc339783068"/>
      <w:bookmarkStart w:id="227" w:name="_Toc345918879"/>
      <w:bookmarkStart w:id="228" w:name="_Toc347797288"/>
      <w:bookmarkStart w:id="229" w:name="_Toc378055869"/>
      <w:bookmarkStart w:id="230" w:name="_Ref97007206"/>
      <w:bookmarkStart w:id="231" w:name="_Ref361733800"/>
      <w:bookmarkStart w:id="232" w:name="_Toc449362431"/>
      <w:bookmarkStart w:id="233" w:name="_Toc449509962"/>
      <w:bookmarkStart w:id="234" w:name="RPCs"/>
      <w:r w:rsidRPr="008837F0">
        <w:lastRenderedPageBreak/>
        <w:t>Remote Procedure Calls (RPC</w:t>
      </w:r>
      <w:bookmarkEnd w:id="204"/>
      <w:bookmarkEnd w:id="205"/>
      <w:bookmarkEnd w:id="206"/>
      <w:bookmarkEnd w:id="207"/>
      <w:bookmarkEnd w:id="208"/>
      <w:bookmarkEnd w:id="209"/>
      <w:r w:rsidRPr="008837F0">
        <w:t>s)</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B2768C" w:rsidRPr="008837F0" w:rsidRDefault="00B2768C" w:rsidP="00735AD6">
      <w:pPr>
        <w:pStyle w:val="Heading2"/>
      </w:pPr>
      <w:bookmarkStart w:id="235" w:name="_Toc354974875"/>
      <w:bookmarkStart w:id="236" w:name="_Toc378055870"/>
      <w:bookmarkStart w:id="237" w:name="_Toc449362432"/>
      <w:bookmarkStart w:id="238" w:name="_Toc449509963"/>
      <w:r w:rsidRPr="008837F0">
        <w:t>What is a Remote Procedure Call?</w:t>
      </w:r>
      <w:bookmarkEnd w:id="235"/>
      <w:bookmarkEnd w:id="236"/>
      <w:bookmarkEnd w:id="237"/>
      <w:bookmarkEnd w:id="238"/>
    </w:p>
    <w:p w:rsidR="00B2768C" w:rsidRPr="008837F0" w:rsidRDefault="00313BDD" w:rsidP="00E2797E">
      <w:pPr>
        <w:pStyle w:val="BodyText"/>
        <w:keepNext/>
        <w:keepLines/>
      </w:pPr>
      <w:r>
        <w:fldChar w:fldCharType="begin"/>
      </w:r>
      <w:r w:rsidR="00E2797E" w:rsidRPr="008837F0">
        <w:instrText>xe "Remote Procedure Calls (RPCs)"</w:instrText>
      </w:r>
      <w:r>
        <w:fldChar w:fldCharType="end"/>
      </w:r>
      <w:r>
        <w:fldChar w:fldCharType="begin"/>
      </w:r>
      <w:r w:rsidR="00E2797E" w:rsidRPr="008837F0">
        <w:instrText>xe "RPCs"</w:instrText>
      </w:r>
      <w:r>
        <w:fldChar w:fldCharType="end"/>
      </w:r>
      <w:r>
        <w:fldChar w:fldCharType="begin"/>
      </w:r>
      <w:r w:rsidR="00E2797E" w:rsidRPr="008837F0">
        <w:instrText>xe "What is a Remote Procedure Call?"</w:instrText>
      </w:r>
      <w:r>
        <w:fldChar w:fldCharType="end"/>
      </w:r>
      <w:r>
        <w:fldChar w:fldCharType="begin"/>
      </w:r>
      <w:r w:rsidR="00E2797E" w:rsidRPr="008837F0">
        <w:instrText>xe "RPCs:What is a Remote Procedure Call?"</w:instrText>
      </w:r>
      <w:r>
        <w:fldChar w:fldCharType="end"/>
      </w:r>
      <w:r w:rsidR="00B2768C" w:rsidRPr="008837F0">
        <w:t>A remote procedure call (RPC) is a defined call to M code that runs on an M server. A client application, through the RPC Broker, can make a call to the M server and execute an RPC on the M server. This is the mechanism through which a client application can:</w:t>
      </w:r>
    </w:p>
    <w:p w:rsidR="00B2768C" w:rsidRPr="008837F0" w:rsidRDefault="00B2768C" w:rsidP="00E2797E">
      <w:pPr>
        <w:pStyle w:val="ListBullet"/>
        <w:keepNext/>
        <w:keepLines/>
      </w:pPr>
      <w:r w:rsidRPr="008837F0">
        <w:t>Send data to an M server</w:t>
      </w:r>
      <w:r w:rsidR="00427F16" w:rsidRPr="008837F0">
        <w:t>.</w:t>
      </w:r>
    </w:p>
    <w:p w:rsidR="00B2768C" w:rsidRPr="008837F0" w:rsidRDefault="00B2768C" w:rsidP="00E2797E">
      <w:pPr>
        <w:pStyle w:val="ListBullet"/>
        <w:keepNext/>
        <w:keepLines/>
      </w:pPr>
      <w:r w:rsidRPr="008837F0">
        <w:t>Execute code on an M server</w:t>
      </w:r>
      <w:r w:rsidR="00427F16" w:rsidRPr="008837F0">
        <w:t>.</w:t>
      </w:r>
    </w:p>
    <w:p w:rsidR="00B2768C" w:rsidRPr="008837F0" w:rsidRDefault="00B2768C" w:rsidP="00E2797E">
      <w:pPr>
        <w:pStyle w:val="ListBullet"/>
        <w:keepNext/>
        <w:keepLines/>
      </w:pPr>
      <w:r w:rsidRPr="008837F0">
        <w:t>Retrieve data from an M server</w:t>
      </w:r>
      <w:r w:rsidR="00427F16" w:rsidRPr="008837F0">
        <w:t>.</w:t>
      </w:r>
    </w:p>
    <w:p w:rsidR="00B2768C" w:rsidRPr="008837F0" w:rsidRDefault="00B2768C" w:rsidP="00E2797E">
      <w:pPr>
        <w:pStyle w:val="BodyText"/>
      </w:pPr>
      <w:r w:rsidRPr="008837F0">
        <w:t>An RPC can take optional parameters to do some task and then return either a single value or an array to the client application. RPCs are stored in the REMOTE PROCEDURE file (#8994)</w:t>
      </w:r>
      <w:r w:rsidR="00313BDD">
        <w:fldChar w:fldCharType="begin"/>
      </w:r>
      <w:r w:rsidRPr="008837F0">
        <w:instrText>xe "REMOTE PROCEDURE File</w:instrText>
      </w:r>
      <w:r w:rsidR="00427F16" w:rsidRPr="008837F0">
        <w:instrText xml:space="preserve"> (#8994)</w:instrText>
      </w:r>
      <w:r w:rsidRPr="008837F0">
        <w:instrText>"</w:instrText>
      </w:r>
      <w:r w:rsidR="00313BDD">
        <w:fldChar w:fldCharType="end"/>
      </w:r>
      <w:r w:rsidR="00313BDD">
        <w:fldChar w:fldCharType="begin"/>
      </w:r>
      <w:r w:rsidR="00427F16" w:rsidRPr="008837F0">
        <w:instrText>xe "Files:REMOTE PROCEDURE (#8994)"</w:instrText>
      </w:r>
      <w:r w:rsidR="00313BDD">
        <w:fldChar w:fldCharType="end"/>
      </w:r>
      <w:r w:rsidRPr="008837F0">
        <w:t>.</w:t>
      </w:r>
    </w:p>
    <w:p w:rsidR="00B2768C" w:rsidRPr="008837F0" w:rsidRDefault="00B2768C" w:rsidP="00735AD6">
      <w:pPr>
        <w:pStyle w:val="Heading3"/>
      </w:pPr>
      <w:bookmarkStart w:id="239" w:name="_Toc449362433"/>
      <w:bookmarkStart w:id="240" w:name="_Toc449509964"/>
      <w:r w:rsidRPr="008837F0">
        <w:t xml:space="preserve">Relationship </w:t>
      </w:r>
      <w:r w:rsidR="00F76DBF" w:rsidRPr="008837F0">
        <w:t>between</w:t>
      </w:r>
      <w:r w:rsidRPr="008837F0">
        <w:t xml:space="preserve"> an M Entry Point and an RPC</w:t>
      </w:r>
      <w:bookmarkEnd w:id="239"/>
      <w:bookmarkEnd w:id="240"/>
    </w:p>
    <w:p w:rsidR="00B2768C" w:rsidRPr="008837F0" w:rsidRDefault="00313BDD" w:rsidP="00885F8F">
      <w:pPr>
        <w:pStyle w:val="BodyText"/>
      </w:pPr>
      <w:r>
        <w:fldChar w:fldCharType="begin"/>
      </w:r>
      <w:r w:rsidR="00F76DBF" w:rsidRPr="008837F0">
        <w:instrText>xe "Relationship b</w:instrText>
      </w:r>
      <w:r w:rsidR="00885F8F" w:rsidRPr="008837F0">
        <w:instrText>etween an M Entry Point and an RPC</w:instrText>
      </w:r>
      <w:r w:rsidR="00F76DBF" w:rsidRPr="008837F0">
        <w:instrText>"</w:instrText>
      </w:r>
      <w:r>
        <w:fldChar w:fldCharType="end"/>
      </w:r>
      <w:r>
        <w:fldChar w:fldCharType="begin"/>
      </w:r>
      <w:r w:rsidR="00F76DBF" w:rsidRPr="008837F0">
        <w:instrText>xe "RPCs:Relationship b</w:instrText>
      </w:r>
      <w:r w:rsidR="00885F8F" w:rsidRPr="008837F0">
        <w:instrText>etween an M Entry Point and an RPC</w:instrText>
      </w:r>
      <w:r w:rsidR="00F76DBF" w:rsidRPr="008837F0">
        <w:instrText>"</w:instrText>
      </w:r>
      <w:r>
        <w:fldChar w:fldCharType="end"/>
      </w:r>
      <w:r w:rsidR="00B2768C" w:rsidRPr="008837F0">
        <w:t>An RPC can be thought of as a wrapper placed around an M entry point for use with client applications. Each RPC invokes a single M entry point. The RPC passes data in specific ways to its corresponding M entry point and expects any return values from the M entry point to be returned in a pre-determined format. This allows client applications to connect to the RPC Broker, invoke an RPC, and through the RPC, invoke an M entry point on a server.</w:t>
      </w:r>
    </w:p>
    <w:p w:rsidR="00B2768C" w:rsidRPr="008837F0" w:rsidRDefault="00B2768C" w:rsidP="00735AD6">
      <w:pPr>
        <w:pStyle w:val="Heading2"/>
      </w:pPr>
      <w:bookmarkStart w:id="241" w:name="_Toc378055872"/>
      <w:bookmarkStart w:id="242" w:name="_Toc449362434"/>
      <w:bookmarkStart w:id="243" w:name="_Ref449509114"/>
      <w:bookmarkStart w:id="244" w:name="_Toc449509965"/>
      <w:r w:rsidRPr="008837F0">
        <w:t>Create Your Own RPC</w:t>
      </w:r>
      <w:bookmarkEnd w:id="241"/>
      <w:r w:rsidRPr="008837F0">
        <w:t>s</w:t>
      </w:r>
      <w:bookmarkEnd w:id="242"/>
      <w:bookmarkEnd w:id="243"/>
      <w:bookmarkEnd w:id="244"/>
    </w:p>
    <w:p w:rsidR="001922FC" w:rsidRDefault="001922FC" w:rsidP="001922FC">
      <w:pPr>
        <w:pStyle w:val="Heading3"/>
      </w:pPr>
      <w:bookmarkStart w:id="245" w:name="_Toc449509966"/>
      <w:bookmarkStart w:id="246" w:name="_Ref449510125"/>
      <w:r>
        <w:t>Preliminary Considerations</w:t>
      </w:r>
      <w:bookmarkEnd w:id="245"/>
      <w:bookmarkEnd w:id="246"/>
    </w:p>
    <w:p w:rsidR="00F36916" w:rsidRDefault="001922FC" w:rsidP="00885F8F">
      <w:pPr>
        <w:pStyle w:val="BodyText"/>
        <w:keepNext/>
        <w:keepLines/>
      </w:pPr>
      <w:r>
        <w:fldChar w:fldCharType="begin"/>
      </w:r>
      <w:r w:rsidRPr="008837F0">
        <w:instrText>xe "Create Your Own RPCs</w:instrText>
      </w:r>
      <w:r>
        <w:instrText>:Preliminary Considerations</w:instrText>
      </w:r>
      <w:r w:rsidRPr="008837F0">
        <w:instrText>"</w:instrText>
      </w:r>
      <w:r>
        <w:fldChar w:fldCharType="end"/>
      </w:r>
      <w:r>
        <w:fldChar w:fldCharType="begin"/>
      </w:r>
      <w:r w:rsidRPr="008837F0">
        <w:instrText>xe "RPCs:Create Your Own RPCs</w:instrText>
      </w:r>
      <w:r>
        <w:instrText>:Preliminary Considerations</w:instrText>
      </w:r>
      <w:r w:rsidRPr="008837F0">
        <w:instrText>"</w:instrText>
      </w:r>
      <w:r>
        <w:fldChar w:fldCharType="end"/>
      </w:r>
      <w:r w:rsidR="00F36916">
        <w:t xml:space="preserve">Because creating an </w:t>
      </w:r>
      <w:r>
        <w:t>Remote Procedure Call (</w:t>
      </w:r>
      <w:r w:rsidR="00F36916">
        <w:t>RPC</w:t>
      </w:r>
      <w:r>
        <w:t>)</w:t>
      </w:r>
      <w:r w:rsidR="00F36916">
        <w:t xml:space="preserve"> could introduce security risks, you should consider your opt</w:t>
      </w:r>
      <w:r>
        <w:t>ions prior to creating a new one</w:t>
      </w:r>
      <w:r w:rsidR="00F36916">
        <w:t>:</w:t>
      </w:r>
    </w:p>
    <w:p w:rsidR="00F36916" w:rsidRDefault="001922FC" w:rsidP="00723366">
      <w:pPr>
        <w:pStyle w:val="ListNumber"/>
        <w:keepNext/>
        <w:keepLines/>
        <w:numPr>
          <w:ilvl w:val="0"/>
          <w:numId w:val="28"/>
        </w:numPr>
        <w:tabs>
          <w:tab w:val="clear" w:pos="360"/>
        </w:tabs>
        <w:ind w:left="720"/>
      </w:pPr>
      <w:r>
        <w:t>First, l</w:t>
      </w:r>
      <w:r w:rsidR="00F36916">
        <w:t>ook for an existing RPC that provides the data you need. You may need an Integration Control Registration (ICR) for permission to use the RPC.</w:t>
      </w:r>
    </w:p>
    <w:p w:rsidR="00F36916" w:rsidRDefault="00F36916" w:rsidP="001922FC">
      <w:pPr>
        <w:pStyle w:val="ListNumber"/>
        <w:keepNext/>
        <w:keepLines/>
      </w:pPr>
      <w:r>
        <w:t xml:space="preserve">If you </w:t>
      </w:r>
      <w:r w:rsidRPr="001922FC">
        <w:rPr>
          <w:i/>
        </w:rPr>
        <w:t>cannot</w:t>
      </w:r>
      <w:r>
        <w:t xml:space="preserve"> locate an existing RPC that meets your needs, look for an</w:t>
      </w:r>
      <w:r w:rsidR="001922FC">
        <w:t xml:space="preserve"> existing Application Programming</w:t>
      </w:r>
      <w:r>
        <w:t xml:space="preserve"> Interface (API) that can be wrapped with a new RPC.</w:t>
      </w:r>
    </w:p>
    <w:p w:rsidR="00F36916" w:rsidRDefault="00F36916" w:rsidP="001922FC">
      <w:pPr>
        <w:pStyle w:val="ListNumber"/>
        <w:keepNext/>
        <w:keepLines/>
      </w:pPr>
      <w:r>
        <w:t>If an existing RPC or API provides “almost” what you need, contact the package owners to see whether there is a modification or alternative that could be provided to meet your needs. For example, determine whether post-processing of the data in your application would provide the results you need.</w:t>
      </w:r>
    </w:p>
    <w:p w:rsidR="00F36916" w:rsidRDefault="00F36916" w:rsidP="001922FC">
      <w:pPr>
        <w:pStyle w:val="ListNumber"/>
      </w:pPr>
      <w:r>
        <w:t>You should create a new RPC only as a last result. When creating a new RPC is necessary, you should carefully consider how general to make the RPC, so that it can potentially be used by other applications in the future.</w:t>
      </w:r>
    </w:p>
    <w:p w:rsidR="001922FC" w:rsidRDefault="00101FB2" w:rsidP="001922FC">
      <w:pPr>
        <w:pStyle w:val="Heading3"/>
      </w:pPr>
      <w:bookmarkStart w:id="247" w:name="_Toc449509967"/>
      <w:bookmarkStart w:id="248" w:name="_Ref449510141"/>
      <w:r>
        <w:lastRenderedPageBreak/>
        <w:t>Proc</w:t>
      </w:r>
      <w:r w:rsidR="001922FC">
        <w:t>ess</w:t>
      </w:r>
      <w:bookmarkEnd w:id="247"/>
      <w:bookmarkEnd w:id="248"/>
    </w:p>
    <w:p w:rsidR="00B2768C" w:rsidRPr="008837F0" w:rsidRDefault="001922FC" w:rsidP="00885F8F">
      <w:pPr>
        <w:pStyle w:val="BodyText"/>
        <w:keepNext/>
        <w:keepLines/>
      </w:pPr>
      <w:r>
        <w:fldChar w:fldCharType="begin"/>
      </w:r>
      <w:r w:rsidRPr="008837F0">
        <w:instrText>xe "Create Your Own RPCs</w:instrText>
      </w:r>
      <w:r>
        <w:instrText>:Process</w:instrText>
      </w:r>
      <w:r w:rsidRPr="008837F0">
        <w:instrText>"</w:instrText>
      </w:r>
      <w:r>
        <w:fldChar w:fldCharType="end"/>
      </w:r>
      <w:r>
        <w:fldChar w:fldCharType="begin"/>
      </w:r>
      <w:r w:rsidRPr="008837F0">
        <w:instrText>xe "RPCs:Create Your Own RPCs</w:instrText>
      </w:r>
      <w:r>
        <w:instrText>:Process</w:instrText>
      </w:r>
      <w:r w:rsidRPr="008837F0">
        <w:instrText>"</w:instrText>
      </w:r>
      <w:r>
        <w:fldChar w:fldCharType="end"/>
      </w:r>
      <w:r w:rsidR="00B2768C" w:rsidRPr="008837F0">
        <w:t>You can create your own custom RPCs to perform actions on the M server and to retrieve data from the M server. Then you can call these RPCs from your client application. Creating an RPC requires you to perform the following steps:</w:t>
      </w:r>
    </w:p>
    <w:p w:rsidR="00F36916" w:rsidRDefault="00F36916" w:rsidP="00723366">
      <w:pPr>
        <w:pStyle w:val="ListNumber"/>
        <w:keepNext/>
        <w:keepLines/>
        <w:numPr>
          <w:ilvl w:val="0"/>
          <w:numId w:val="15"/>
        </w:numPr>
        <w:tabs>
          <w:tab w:val="clear" w:pos="360"/>
        </w:tabs>
        <w:ind w:left="720"/>
      </w:pPr>
      <w:r>
        <w:t xml:space="preserve">Reference the </w:t>
      </w:r>
      <w:hyperlink r:id="rId28" w:tooltip="VA Software Document Library (VDL): RPC Broker documentation location" w:history="1">
        <w:r w:rsidRPr="001922FC">
          <w:rPr>
            <w:rStyle w:val="Hyperlink"/>
            <w:i/>
          </w:rPr>
          <w:t>RPC Broker Developers Guide</w:t>
        </w:r>
      </w:hyperlink>
      <w:r>
        <w:t xml:space="preserve"> for instructions and examples when creating a new RPC.</w:t>
      </w:r>
    </w:p>
    <w:p w:rsidR="007268D5" w:rsidRPr="008837F0" w:rsidRDefault="00B2768C" w:rsidP="00723366">
      <w:pPr>
        <w:pStyle w:val="ListNumber"/>
        <w:keepNext/>
        <w:keepLines/>
        <w:numPr>
          <w:ilvl w:val="0"/>
          <w:numId w:val="15"/>
        </w:numPr>
        <w:tabs>
          <w:tab w:val="clear" w:pos="360"/>
        </w:tabs>
        <w:ind w:left="720"/>
      </w:pPr>
      <w:r w:rsidRPr="008837F0">
        <w:t>Write and test the M entry point that is called by the RPC.</w:t>
      </w:r>
    </w:p>
    <w:p w:rsidR="00B2768C" w:rsidRDefault="00B2768C" w:rsidP="00101FB2">
      <w:pPr>
        <w:pStyle w:val="ListNumber"/>
        <w:keepNext/>
        <w:keepLines/>
      </w:pPr>
      <w:r w:rsidRPr="008837F0">
        <w:t>Add the RPC entry that invokes your M entry point, in the REMOTE PROCEDURE file (#8994)</w:t>
      </w:r>
      <w:r w:rsidR="00313BDD">
        <w:fldChar w:fldCharType="begin"/>
      </w:r>
      <w:r w:rsidRPr="008837F0">
        <w:instrText>xe "REMOTE PROCEDURE File</w:instrText>
      </w:r>
      <w:r w:rsidR="00427F16" w:rsidRPr="008837F0">
        <w:instrText xml:space="preserve"> (#8994)</w:instrText>
      </w:r>
      <w:r w:rsidRPr="008837F0">
        <w:instrText>"</w:instrText>
      </w:r>
      <w:r w:rsidR="00313BDD">
        <w:fldChar w:fldCharType="end"/>
      </w:r>
      <w:r w:rsidR="00313BDD">
        <w:fldChar w:fldCharType="begin"/>
      </w:r>
      <w:r w:rsidR="00427F16" w:rsidRPr="008837F0">
        <w:instrText>xe "Files:REMOTE PROCEDURE (#8994)"</w:instrText>
      </w:r>
      <w:r w:rsidR="00313BDD">
        <w:fldChar w:fldCharType="end"/>
      </w:r>
      <w:r w:rsidRPr="008837F0">
        <w:t>.</w:t>
      </w:r>
      <w:r w:rsidR="00F36916">
        <w:t xml:space="preserve"> The RPC name should begin with the VistA package namespace that owns the RPC. For example, “XWB EXAMPLE BIG TEXT” is owned by the RPC Broker package (namespace: XWB). M Programming Standards and Conve</w:t>
      </w:r>
      <w:r w:rsidR="001922FC">
        <w:t>ntions (SAC) provide policy on n</w:t>
      </w:r>
      <w:r w:rsidR="00F36916">
        <w:t>am</w:t>
      </w:r>
      <w:r w:rsidR="001922FC">
        <w:t>e r</w:t>
      </w:r>
      <w:r w:rsidR="00F36916">
        <w:t>equirements for new RPCs.</w:t>
      </w:r>
    </w:p>
    <w:p w:rsidR="00F36916" w:rsidRPr="008837F0" w:rsidRDefault="00F36916" w:rsidP="00885F8F">
      <w:pPr>
        <w:pStyle w:val="ListNumber"/>
      </w:pPr>
      <w:r>
        <w:t>Add the RPC to a “B-Broker (Client/Server)” type option in the OPTION file (#19). The option should be in your VistA package namespace. M Programming Standards and Conve</w:t>
      </w:r>
      <w:r w:rsidR="00101FB2">
        <w:t>ntions (SAC) provide policy on name r</w:t>
      </w:r>
      <w:r>
        <w:t>equirements for options.</w:t>
      </w:r>
    </w:p>
    <w:p w:rsidR="00B2768C" w:rsidRPr="008837F0" w:rsidRDefault="00B2768C" w:rsidP="00E92528">
      <w:pPr>
        <w:pStyle w:val="Heading2"/>
      </w:pPr>
      <w:bookmarkStart w:id="249" w:name="_Toc449362435"/>
      <w:bookmarkStart w:id="250" w:name="_Toc449509968"/>
      <w:bookmarkStart w:id="251" w:name="RPC_M_Entry_Point"/>
      <w:r w:rsidRPr="008837F0">
        <w:t>Writing M Entry Points for RPCs</w:t>
      </w:r>
      <w:bookmarkEnd w:id="249"/>
      <w:bookmarkEnd w:id="250"/>
    </w:p>
    <w:p w:rsidR="00B2768C" w:rsidRPr="008837F0" w:rsidRDefault="00B2768C" w:rsidP="00E92528">
      <w:pPr>
        <w:pStyle w:val="Heading3"/>
      </w:pPr>
      <w:bookmarkStart w:id="252" w:name="_Toc449362436"/>
      <w:bookmarkStart w:id="253" w:name="_Toc449509969"/>
      <w:r w:rsidRPr="008837F0">
        <w:t>First Input Parameter</w:t>
      </w:r>
      <w:r w:rsidR="00427F16" w:rsidRPr="008837F0">
        <w:t xml:space="preserve"> for RPCs</w:t>
      </w:r>
      <w:r w:rsidRPr="008837F0">
        <w:t xml:space="preserve"> (Required)</w:t>
      </w:r>
      <w:bookmarkEnd w:id="252"/>
      <w:bookmarkEnd w:id="253"/>
    </w:p>
    <w:p w:rsidR="00B2768C" w:rsidRPr="008837F0" w:rsidRDefault="00313BDD" w:rsidP="00E92528">
      <w:pPr>
        <w:pStyle w:val="BodyText"/>
        <w:keepNext/>
        <w:keepLines/>
      </w:pPr>
      <w:r>
        <w:fldChar w:fldCharType="begin"/>
      </w:r>
      <w:r w:rsidR="00E92528" w:rsidRPr="008837F0">
        <w:instrText>xe "Writing M Entry Points for RPCs"</w:instrText>
      </w:r>
      <w:r>
        <w:fldChar w:fldCharType="end"/>
      </w:r>
      <w:r>
        <w:fldChar w:fldCharType="begin"/>
      </w:r>
      <w:r w:rsidR="00E92528" w:rsidRPr="008837F0">
        <w:instrText>xe "RPCs:Writing M Entry Points for RPCs"</w:instrText>
      </w:r>
      <w:r>
        <w:fldChar w:fldCharType="end"/>
      </w:r>
      <w:r>
        <w:fldChar w:fldCharType="begin"/>
      </w:r>
      <w:r w:rsidR="00B2768C" w:rsidRPr="008837F0">
        <w:instrText>xe "First Input Parameter</w:instrText>
      </w:r>
      <w:r w:rsidR="00427F16" w:rsidRPr="008837F0">
        <w:instrText xml:space="preserve"> for RPCs</w:instrText>
      </w:r>
      <w:r w:rsidR="00B2768C" w:rsidRPr="008837F0">
        <w:instrText xml:space="preserve"> (Required)"</w:instrText>
      </w:r>
      <w:r>
        <w:fldChar w:fldCharType="end"/>
      </w:r>
      <w:r>
        <w:fldChar w:fldCharType="begin"/>
      </w:r>
      <w:r w:rsidR="00427F16" w:rsidRPr="008837F0">
        <w:instrText>xe "RPCs:First Input Parameter (Required)"</w:instrText>
      </w:r>
      <w:r>
        <w:fldChar w:fldCharType="end"/>
      </w:r>
    </w:p>
    <w:p w:rsidR="00B2768C" w:rsidRPr="008837F0" w:rsidRDefault="00B2768C" w:rsidP="00E92528">
      <w:pPr>
        <w:pStyle w:val="BodyText"/>
        <w:keepNext/>
        <w:keepLines/>
      </w:pPr>
      <w:r w:rsidRPr="008837F0">
        <w:t xml:space="preserve">The RPC Broker always passes a variable by reference in the first input parameter to your M routine. It expects results (one of five types described </w:t>
      </w:r>
      <w:r w:rsidR="00427F16" w:rsidRPr="008837F0">
        <w:t xml:space="preserve">in </w:t>
      </w:r>
      <w:r w:rsidR="00427F16" w:rsidRPr="008837F0">
        <w:rPr>
          <w:color w:val="0000FF"/>
          <w:u w:val="single"/>
        </w:rPr>
        <w:fldChar w:fldCharType="begin"/>
      </w:r>
      <w:r w:rsidR="00427F16" w:rsidRPr="008837F0">
        <w:rPr>
          <w:color w:val="0000FF"/>
          <w:u w:val="single"/>
        </w:rPr>
        <w:instrText xml:space="preserve"> REF _Ref97011490 \h </w:instrText>
      </w:r>
      <w:r w:rsidR="00E92528" w:rsidRPr="008837F0">
        <w:rPr>
          <w:color w:val="0000FF"/>
          <w:u w:val="single"/>
        </w:rPr>
        <w:instrText xml:space="preserve"> \* MERGEFORMAT </w:instrText>
      </w:r>
      <w:r w:rsidR="00427F16" w:rsidRPr="008837F0">
        <w:rPr>
          <w:color w:val="0000FF"/>
          <w:u w:val="single"/>
        </w:rPr>
      </w:r>
      <w:r w:rsidR="00427F16" w:rsidRPr="008837F0">
        <w:rPr>
          <w:color w:val="0000FF"/>
          <w:u w:val="single"/>
        </w:rPr>
        <w:fldChar w:fldCharType="separate"/>
      </w:r>
      <w:r w:rsidR="009762E8" w:rsidRPr="009762E8">
        <w:rPr>
          <w:color w:val="0000FF"/>
          <w:u w:val="single"/>
        </w:rPr>
        <w:t>Table 5</w:t>
      </w:r>
      <w:r w:rsidR="00427F16" w:rsidRPr="008837F0">
        <w:rPr>
          <w:color w:val="0000FF"/>
          <w:u w:val="single"/>
        </w:rPr>
        <w:fldChar w:fldCharType="end"/>
      </w:r>
      <w:r w:rsidRPr="008837F0">
        <w:t>) to be returned in this parameter. You must always set some return value into that first parameter before your routine returns.</w:t>
      </w:r>
    </w:p>
    <w:p w:rsidR="00B2768C" w:rsidRPr="008837F0" w:rsidRDefault="00B2768C" w:rsidP="00735AD6">
      <w:pPr>
        <w:pStyle w:val="Heading3"/>
      </w:pPr>
      <w:bookmarkStart w:id="254" w:name="_Toc449362437"/>
      <w:bookmarkStart w:id="255" w:name="_Toc449509970"/>
      <w:r w:rsidRPr="008837F0">
        <w:t>Return Value Types</w:t>
      </w:r>
      <w:r w:rsidR="00427F16" w:rsidRPr="008837F0">
        <w:t xml:space="preserve"> for RPCs</w:t>
      </w:r>
      <w:bookmarkEnd w:id="254"/>
      <w:bookmarkEnd w:id="255"/>
    </w:p>
    <w:p w:rsidR="00B2768C" w:rsidRPr="008837F0" w:rsidRDefault="00313BDD" w:rsidP="00B9256C">
      <w:pPr>
        <w:pStyle w:val="BodyText"/>
      </w:pPr>
      <w:r>
        <w:fldChar w:fldCharType="begin"/>
      </w:r>
      <w:r w:rsidR="00B9256C" w:rsidRPr="008837F0">
        <w:instrText>xe "Return Value Types for RPCs"</w:instrText>
      </w:r>
      <w:r>
        <w:fldChar w:fldCharType="end"/>
      </w:r>
      <w:r>
        <w:fldChar w:fldCharType="begin"/>
      </w:r>
      <w:r w:rsidR="00B9256C" w:rsidRPr="008837F0">
        <w:instrText>xe "RPCs:Return Value Types"</w:instrText>
      </w:r>
      <w:r>
        <w:fldChar w:fldCharType="end"/>
      </w:r>
      <w:r w:rsidR="00B2768C" w:rsidRPr="008837F0">
        <w:t xml:space="preserve">There are five RETURN VALUE TYPES for RPCs as shown in </w:t>
      </w:r>
      <w:r w:rsidR="0028581E" w:rsidRPr="008837F0">
        <w:rPr>
          <w:color w:val="0000FF"/>
          <w:u w:val="single"/>
        </w:rPr>
        <w:fldChar w:fldCharType="begin"/>
      </w:r>
      <w:r w:rsidR="0028581E" w:rsidRPr="008837F0">
        <w:rPr>
          <w:color w:val="0000FF"/>
          <w:u w:val="single"/>
        </w:rPr>
        <w:instrText xml:space="preserve"> REF _Ref97011490 \h </w:instrText>
      </w:r>
      <w:r w:rsidR="0028581E" w:rsidRPr="008837F0">
        <w:rPr>
          <w:color w:val="0000FF"/>
          <w:u w:val="single"/>
        </w:rPr>
      </w:r>
      <w:r w:rsidR="0028581E" w:rsidRPr="008837F0">
        <w:rPr>
          <w:color w:val="0000FF"/>
          <w:u w:val="single"/>
        </w:rPr>
        <w:fldChar w:fldCharType="separate"/>
      </w:r>
      <w:r w:rsidR="009762E8" w:rsidRPr="008837F0">
        <w:t xml:space="preserve">Table </w:t>
      </w:r>
      <w:r w:rsidR="009762E8">
        <w:rPr>
          <w:noProof/>
        </w:rPr>
        <w:t>5</w:t>
      </w:r>
      <w:r w:rsidR="0028581E" w:rsidRPr="008837F0">
        <w:rPr>
          <w:color w:val="0000FF"/>
          <w:u w:val="single"/>
        </w:rPr>
        <w:fldChar w:fldCharType="end"/>
      </w:r>
      <w:r w:rsidR="00B2768C" w:rsidRPr="008837F0">
        <w:t>. Choose a return value type that is appropriate to the type of data your RPC needs to return to your client. Your M entry point should set the return value (in the routine</w:t>
      </w:r>
      <w:r w:rsidR="00B34002">
        <w:t>’</w:t>
      </w:r>
      <w:r w:rsidR="00B2768C" w:rsidRPr="008837F0">
        <w:t>s first input parameter) accordingly.</w:t>
      </w:r>
    </w:p>
    <w:p w:rsidR="00C6576E" w:rsidRPr="008837F0" w:rsidRDefault="00C6576E" w:rsidP="00C6576E">
      <w:pPr>
        <w:pStyle w:val="Caption"/>
      </w:pPr>
      <w:bookmarkStart w:id="256" w:name="_Ref97011490"/>
      <w:bookmarkStart w:id="257" w:name="_Toc202777922"/>
      <w:bookmarkStart w:id="258" w:name="_Toc449510029"/>
      <w:r w:rsidRPr="008837F0">
        <w:lastRenderedPageBreak/>
        <w:t xml:space="preserve">Table </w:t>
      </w:r>
      <w:r w:rsidR="00F74A78">
        <w:fldChar w:fldCharType="begin"/>
      </w:r>
      <w:r w:rsidR="00F74A78">
        <w:instrText xml:space="preserve"> SEQ Table \* ARABIC </w:instrText>
      </w:r>
      <w:r w:rsidR="00F74A78">
        <w:fldChar w:fldCharType="separate"/>
      </w:r>
      <w:r w:rsidR="009762E8">
        <w:rPr>
          <w:noProof/>
        </w:rPr>
        <w:t>5</w:t>
      </w:r>
      <w:r w:rsidR="00F74A78">
        <w:rPr>
          <w:noProof/>
        </w:rPr>
        <w:fldChar w:fldCharType="end"/>
      </w:r>
      <w:bookmarkEnd w:id="256"/>
      <w:r w:rsidRPr="008837F0">
        <w:t>: RPC Broker return value types</w:t>
      </w:r>
      <w:bookmarkEnd w:id="257"/>
      <w:bookmarkEnd w:id="25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620"/>
        <w:gridCol w:w="4140"/>
        <w:gridCol w:w="1350"/>
        <w:gridCol w:w="2214"/>
      </w:tblGrid>
      <w:tr w:rsidR="00B2768C" w:rsidRPr="00BA5CD1" w:rsidTr="001326F8">
        <w:trPr>
          <w:tblHeader/>
        </w:trPr>
        <w:tc>
          <w:tcPr>
            <w:tcW w:w="1620" w:type="dxa"/>
            <w:shd w:val="pct12" w:color="auto" w:fill="FFFFFF"/>
            <w:vAlign w:val="bottom"/>
          </w:tcPr>
          <w:p w:rsidR="00B2768C" w:rsidRPr="008837F0" w:rsidRDefault="00B2768C" w:rsidP="00B9256C">
            <w:pPr>
              <w:pStyle w:val="TableHeading"/>
            </w:pPr>
            <w:bookmarkStart w:id="259" w:name="COL001_TBL005"/>
            <w:bookmarkEnd w:id="259"/>
            <w:r w:rsidRPr="008837F0">
              <w:t>RPC Return Value Type</w:t>
            </w:r>
          </w:p>
        </w:tc>
        <w:tc>
          <w:tcPr>
            <w:tcW w:w="4140" w:type="dxa"/>
            <w:shd w:val="pct12" w:color="auto" w:fill="FFFFFF"/>
            <w:vAlign w:val="bottom"/>
          </w:tcPr>
          <w:p w:rsidR="00B2768C" w:rsidRPr="008837F0" w:rsidRDefault="00B2768C" w:rsidP="00B9256C">
            <w:pPr>
              <w:pStyle w:val="TableHeading"/>
            </w:pPr>
            <w:r w:rsidRPr="008837F0">
              <w:t>How M Entry Point Should</w:t>
            </w:r>
            <w:r w:rsidR="00427F16" w:rsidRPr="008837F0">
              <w:t xml:space="preserve"> </w:t>
            </w:r>
            <w:r w:rsidRPr="008837F0">
              <w:t>Set the Return Parameter</w:t>
            </w:r>
          </w:p>
        </w:tc>
        <w:tc>
          <w:tcPr>
            <w:tcW w:w="1350" w:type="dxa"/>
            <w:shd w:val="pct12" w:color="auto" w:fill="FFFFFF"/>
            <w:vAlign w:val="bottom"/>
          </w:tcPr>
          <w:p w:rsidR="00B2768C" w:rsidRPr="008837F0" w:rsidRDefault="00B2768C" w:rsidP="00B9256C">
            <w:pPr>
              <w:pStyle w:val="TableHeading"/>
            </w:pPr>
            <w:r w:rsidRPr="008837F0">
              <w:t xml:space="preserve">RPC </w:t>
            </w:r>
            <w:r w:rsidR="009F3AEF" w:rsidRPr="008837F0">
              <w:t>WORD WRAP ON</w:t>
            </w:r>
            <w:r w:rsidRPr="008837F0">
              <w:t xml:space="preserve"> Setting</w:t>
            </w:r>
          </w:p>
        </w:tc>
        <w:tc>
          <w:tcPr>
            <w:tcW w:w="2214" w:type="dxa"/>
            <w:shd w:val="pct12" w:color="auto" w:fill="FFFFFF"/>
            <w:vAlign w:val="bottom"/>
          </w:tcPr>
          <w:p w:rsidR="00B2768C" w:rsidRPr="008837F0" w:rsidRDefault="00B2768C" w:rsidP="00B9256C">
            <w:pPr>
              <w:pStyle w:val="TableHeading"/>
            </w:pPr>
            <w:r w:rsidRPr="008837F0">
              <w:t xml:space="preserve">Value(s) returned in Client Results </w:t>
            </w:r>
          </w:p>
        </w:tc>
      </w:tr>
      <w:tr w:rsidR="00B2768C" w:rsidRPr="00BA5CD1" w:rsidTr="001326F8">
        <w:tc>
          <w:tcPr>
            <w:tcW w:w="1620" w:type="dxa"/>
          </w:tcPr>
          <w:p w:rsidR="00B2768C" w:rsidRPr="00BA5CD1" w:rsidRDefault="00B2768C" w:rsidP="007268D5">
            <w:pPr>
              <w:pStyle w:val="TableText"/>
              <w:keepNext/>
              <w:keepLines/>
            </w:pPr>
            <w:r w:rsidRPr="00BA5CD1">
              <w:t>Single Value</w:t>
            </w:r>
          </w:p>
        </w:tc>
        <w:tc>
          <w:tcPr>
            <w:tcW w:w="4140" w:type="dxa"/>
          </w:tcPr>
          <w:p w:rsidR="009F3AEF" w:rsidRPr="00BA5CD1" w:rsidRDefault="00B2768C" w:rsidP="007268D5">
            <w:pPr>
              <w:pStyle w:val="TableText"/>
              <w:keepNext/>
              <w:keepLines/>
            </w:pPr>
            <w:r w:rsidRPr="00BA5CD1">
              <w:t>Set the retu</w:t>
            </w:r>
            <w:r w:rsidR="009F3AEF" w:rsidRPr="00BA5CD1">
              <w:t>rn parameter to a single value.</w:t>
            </w:r>
          </w:p>
          <w:p w:rsidR="00B2768C" w:rsidRPr="00BA5CD1" w:rsidRDefault="00B2768C" w:rsidP="007268D5">
            <w:pPr>
              <w:pStyle w:val="TableText"/>
              <w:keepNext/>
              <w:keepLines/>
            </w:pPr>
            <w:r w:rsidRPr="00BA5CD1">
              <w:t>For example:</w:t>
            </w:r>
          </w:p>
          <w:p w:rsidR="00B2768C" w:rsidRPr="008837F0" w:rsidRDefault="00B2768C" w:rsidP="007268D5">
            <w:pPr>
              <w:pStyle w:val="TableCode"/>
              <w:keepNext/>
              <w:keepLines/>
            </w:pPr>
            <w:r w:rsidRPr="008837F0">
              <w:t>TAG(RESULT) ;</w:t>
            </w:r>
          </w:p>
          <w:p w:rsidR="00B2768C" w:rsidRPr="008837F0" w:rsidRDefault="00B2768C" w:rsidP="007268D5">
            <w:pPr>
              <w:pStyle w:val="TableCode"/>
              <w:keepNext/>
              <w:keepLines/>
            </w:pPr>
            <w:r w:rsidRPr="008837F0">
              <w:t xml:space="preserve"> S RESULT=</w:t>
            </w:r>
            <w:r w:rsidR="00B34002">
              <w:t>“</w:t>
            </w:r>
            <w:r w:rsidRPr="008837F0">
              <w:t>DOE, JOHN</w:t>
            </w:r>
            <w:r w:rsidR="00B34002">
              <w:t>”</w:t>
            </w:r>
          </w:p>
          <w:p w:rsidR="00B2768C" w:rsidRPr="008837F0" w:rsidRDefault="00B2768C" w:rsidP="007268D5">
            <w:pPr>
              <w:pStyle w:val="TableCode"/>
              <w:keepNext/>
              <w:keepLines/>
            </w:pPr>
            <w:r w:rsidRPr="008837F0">
              <w:t xml:space="preserve"> Q</w:t>
            </w:r>
          </w:p>
        </w:tc>
        <w:tc>
          <w:tcPr>
            <w:tcW w:w="1350" w:type="dxa"/>
          </w:tcPr>
          <w:p w:rsidR="00B2768C" w:rsidRPr="00BA5CD1" w:rsidRDefault="00B2768C" w:rsidP="007268D5">
            <w:pPr>
              <w:pStyle w:val="TableText"/>
              <w:keepNext/>
              <w:keepLines/>
            </w:pPr>
            <w:r w:rsidRPr="00BA5CD1">
              <w:t>No effect</w:t>
            </w:r>
          </w:p>
        </w:tc>
        <w:tc>
          <w:tcPr>
            <w:tcW w:w="2214" w:type="dxa"/>
          </w:tcPr>
          <w:p w:rsidR="00B2768C" w:rsidRPr="00BA5CD1" w:rsidRDefault="00B2768C" w:rsidP="007268D5">
            <w:pPr>
              <w:pStyle w:val="TableText"/>
              <w:keepNext/>
              <w:keepLines/>
            </w:pPr>
            <w:r w:rsidRPr="00BA5CD1">
              <w:t>Value of parameter, in Results[0].</w:t>
            </w:r>
          </w:p>
        </w:tc>
      </w:tr>
      <w:tr w:rsidR="00B2768C" w:rsidRPr="00BA5CD1" w:rsidTr="001326F8">
        <w:tc>
          <w:tcPr>
            <w:tcW w:w="1620" w:type="dxa"/>
          </w:tcPr>
          <w:p w:rsidR="00B2768C" w:rsidRPr="00BA5CD1" w:rsidRDefault="00B2768C" w:rsidP="007268D5">
            <w:pPr>
              <w:pStyle w:val="TableText"/>
              <w:keepNext/>
              <w:keepLines/>
            </w:pPr>
            <w:r w:rsidRPr="00BA5CD1">
              <w:t>Array</w:t>
            </w:r>
          </w:p>
        </w:tc>
        <w:tc>
          <w:tcPr>
            <w:tcW w:w="4140" w:type="dxa"/>
          </w:tcPr>
          <w:p w:rsidR="00B2768C" w:rsidRPr="00BA5CD1" w:rsidRDefault="00B2768C" w:rsidP="007268D5">
            <w:pPr>
              <w:pStyle w:val="TableText"/>
              <w:keepNext/>
              <w:keepLines/>
            </w:pPr>
            <w:r w:rsidRPr="00BA5CD1">
              <w:t>Set an array of strings into the return parameter, each subscripted one level descendant.</w:t>
            </w:r>
          </w:p>
          <w:p w:rsidR="00B2768C" w:rsidRPr="00BA5CD1" w:rsidRDefault="00B2768C" w:rsidP="007268D5">
            <w:pPr>
              <w:pStyle w:val="TableText"/>
              <w:keepNext/>
              <w:keepLines/>
            </w:pPr>
            <w:r w:rsidRPr="00BA5CD1">
              <w:t>For example:</w:t>
            </w:r>
          </w:p>
          <w:p w:rsidR="00B2768C" w:rsidRPr="008837F0" w:rsidRDefault="00B2768C" w:rsidP="007268D5">
            <w:pPr>
              <w:pStyle w:val="TableCode"/>
              <w:keepNext/>
              <w:keepLines/>
            </w:pPr>
            <w:r w:rsidRPr="008837F0">
              <w:t>TAG(RESULT) ;</w:t>
            </w:r>
          </w:p>
          <w:p w:rsidR="00B2768C" w:rsidRPr="008837F0" w:rsidRDefault="00B2768C" w:rsidP="007268D5">
            <w:pPr>
              <w:pStyle w:val="TableCode"/>
              <w:keepNext/>
              <w:keepLines/>
            </w:pPr>
            <w:r w:rsidRPr="008837F0">
              <w:t xml:space="preserve"> S RESULT(1)=</w:t>
            </w:r>
            <w:r w:rsidR="00B34002">
              <w:t>“</w:t>
            </w:r>
            <w:r w:rsidRPr="008837F0">
              <w:t>ONE</w:t>
            </w:r>
            <w:r w:rsidR="00B34002">
              <w:t>”</w:t>
            </w:r>
          </w:p>
          <w:p w:rsidR="00B2768C" w:rsidRPr="008837F0" w:rsidRDefault="00B2768C" w:rsidP="007268D5">
            <w:pPr>
              <w:pStyle w:val="TableCode"/>
              <w:keepNext/>
              <w:keepLines/>
            </w:pPr>
            <w:r w:rsidRPr="008837F0">
              <w:t xml:space="preserve"> S RESULT(2)=</w:t>
            </w:r>
            <w:r w:rsidR="00B34002">
              <w:t>“</w:t>
            </w:r>
            <w:r w:rsidRPr="008837F0">
              <w:t>TWO</w:t>
            </w:r>
            <w:r w:rsidR="00B34002">
              <w:t>”</w:t>
            </w:r>
          </w:p>
          <w:p w:rsidR="00B2768C" w:rsidRPr="008837F0" w:rsidRDefault="00B2768C" w:rsidP="007268D5">
            <w:pPr>
              <w:pStyle w:val="TableCode"/>
              <w:keepNext/>
              <w:keepLines/>
            </w:pPr>
            <w:r w:rsidRPr="008837F0">
              <w:t xml:space="preserve"> Q </w:t>
            </w:r>
          </w:p>
          <w:p w:rsidR="00B2768C" w:rsidRPr="00BA5CD1" w:rsidRDefault="00B2768C" w:rsidP="007268D5">
            <w:pPr>
              <w:pStyle w:val="TableText"/>
              <w:keepNext/>
              <w:keepLines/>
            </w:pPr>
            <w:r w:rsidRPr="00BA5CD1">
              <w:t>For large arrays consider using the GLOBAL ARRAY return value type to avoid memory allocation errors.</w:t>
            </w:r>
          </w:p>
        </w:tc>
        <w:tc>
          <w:tcPr>
            <w:tcW w:w="1350" w:type="dxa"/>
          </w:tcPr>
          <w:p w:rsidR="00B2768C" w:rsidRPr="00BA5CD1" w:rsidRDefault="00B2768C" w:rsidP="007268D5">
            <w:pPr>
              <w:pStyle w:val="TableText"/>
              <w:keepNext/>
              <w:keepLines/>
            </w:pPr>
            <w:r w:rsidRPr="00BA5CD1">
              <w:t>No effect</w:t>
            </w:r>
          </w:p>
        </w:tc>
        <w:tc>
          <w:tcPr>
            <w:tcW w:w="2214" w:type="dxa"/>
          </w:tcPr>
          <w:p w:rsidR="00B2768C" w:rsidRPr="00BA5CD1" w:rsidRDefault="00B2768C" w:rsidP="007268D5">
            <w:pPr>
              <w:pStyle w:val="TableText"/>
              <w:keepNext/>
              <w:keepLines/>
            </w:pPr>
            <w:r w:rsidRPr="00BA5CD1">
              <w:t>Array values, each in a Results item.</w:t>
            </w:r>
          </w:p>
        </w:tc>
      </w:tr>
      <w:tr w:rsidR="00B2768C" w:rsidRPr="00BA5CD1" w:rsidTr="001326F8">
        <w:trPr>
          <w:trHeight w:val="270"/>
        </w:trPr>
        <w:tc>
          <w:tcPr>
            <w:tcW w:w="1620" w:type="dxa"/>
            <w:vMerge w:val="restart"/>
          </w:tcPr>
          <w:p w:rsidR="00B2768C" w:rsidRPr="00BA5CD1" w:rsidRDefault="00B2768C" w:rsidP="00B9256C">
            <w:pPr>
              <w:pStyle w:val="TableText"/>
            </w:pPr>
            <w:r w:rsidRPr="00BA5CD1">
              <w:t>Word</w:t>
            </w:r>
            <w:r w:rsidR="00427F16" w:rsidRPr="00BA5CD1">
              <w:t>-p</w:t>
            </w:r>
            <w:r w:rsidRPr="00BA5CD1">
              <w:t>rocessing</w:t>
            </w:r>
          </w:p>
        </w:tc>
        <w:tc>
          <w:tcPr>
            <w:tcW w:w="4140" w:type="dxa"/>
            <w:vMerge w:val="restart"/>
          </w:tcPr>
          <w:p w:rsidR="00B2768C" w:rsidRPr="00BA5CD1" w:rsidRDefault="00B2768C" w:rsidP="00B9256C">
            <w:pPr>
              <w:pStyle w:val="TableText"/>
            </w:pPr>
            <w:r w:rsidRPr="00BA5CD1">
              <w:t xml:space="preserve">Set the return parameter the same as you set it for the ARRAY type. The only difference is that the WORD WRAP ON </w:t>
            </w:r>
            <w:r w:rsidR="00A86295" w:rsidRPr="00BA5CD1">
              <w:t>field (#.08)</w:t>
            </w:r>
            <w:r w:rsidR="00313BDD">
              <w:fldChar w:fldCharType="begin"/>
            </w:r>
            <w:r w:rsidR="00A86295" w:rsidRPr="00BA5CD1">
              <w:rPr>
                <w:rFonts w:ascii="Times New Roman" w:hAnsi="Times New Roman"/>
                <w:sz w:val="22"/>
                <w:szCs w:val="22"/>
              </w:rPr>
              <w:instrText>xe "WORD WRAP ON Field (#.08)"</w:instrText>
            </w:r>
            <w:r w:rsidR="00313BDD">
              <w:fldChar w:fldCharType="end"/>
            </w:r>
            <w:r w:rsidR="00313BDD">
              <w:fldChar w:fldCharType="begin"/>
            </w:r>
            <w:r w:rsidR="00A86295" w:rsidRPr="00BA5CD1">
              <w:rPr>
                <w:rFonts w:ascii="Times New Roman" w:hAnsi="Times New Roman"/>
                <w:sz w:val="22"/>
                <w:szCs w:val="22"/>
              </w:rPr>
              <w:instrText>xe "Fields:WORD WRAP ON (#.08)"</w:instrText>
            </w:r>
            <w:r w:rsidR="00313BDD">
              <w:fldChar w:fldCharType="end"/>
            </w:r>
            <w:r w:rsidR="00A86295" w:rsidRPr="00BA5CD1">
              <w:t xml:space="preserve"> </w:t>
            </w:r>
            <w:r w:rsidRPr="00BA5CD1">
              <w:t xml:space="preserve">setting affects the </w:t>
            </w:r>
            <w:r w:rsidR="009F3AEF" w:rsidRPr="00BA5CD1">
              <w:t>Word-processing</w:t>
            </w:r>
            <w:r w:rsidRPr="00BA5CD1">
              <w:t xml:space="preserve"> return value type.</w:t>
            </w:r>
          </w:p>
        </w:tc>
        <w:tc>
          <w:tcPr>
            <w:tcW w:w="1350" w:type="dxa"/>
          </w:tcPr>
          <w:p w:rsidR="00B2768C" w:rsidRPr="00BA5CD1" w:rsidRDefault="00B2768C" w:rsidP="00B9256C">
            <w:pPr>
              <w:pStyle w:val="TableText"/>
            </w:pPr>
            <w:r w:rsidRPr="00BA5CD1">
              <w:t>True</w:t>
            </w:r>
          </w:p>
        </w:tc>
        <w:tc>
          <w:tcPr>
            <w:tcW w:w="2214" w:type="dxa"/>
          </w:tcPr>
          <w:p w:rsidR="00B2768C" w:rsidRPr="00BA5CD1" w:rsidRDefault="00B2768C" w:rsidP="00B9256C">
            <w:pPr>
              <w:pStyle w:val="TableText"/>
            </w:pPr>
            <w:r w:rsidRPr="00BA5CD1">
              <w:t>Array values, each in a Results item.</w:t>
            </w:r>
          </w:p>
        </w:tc>
      </w:tr>
      <w:tr w:rsidR="00B2768C" w:rsidRPr="00BA5CD1" w:rsidTr="001326F8">
        <w:trPr>
          <w:trHeight w:val="270"/>
        </w:trPr>
        <w:tc>
          <w:tcPr>
            <w:tcW w:w="1620" w:type="dxa"/>
            <w:vMerge/>
          </w:tcPr>
          <w:p w:rsidR="00B2768C" w:rsidRPr="00BA5CD1" w:rsidRDefault="00B2768C" w:rsidP="00B9256C">
            <w:pPr>
              <w:pStyle w:val="TableText"/>
            </w:pPr>
          </w:p>
        </w:tc>
        <w:tc>
          <w:tcPr>
            <w:tcW w:w="4140" w:type="dxa"/>
            <w:vMerge/>
          </w:tcPr>
          <w:p w:rsidR="00B2768C" w:rsidRPr="00BA5CD1" w:rsidRDefault="00B2768C" w:rsidP="00B9256C">
            <w:pPr>
              <w:pStyle w:val="TableText"/>
            </w:pPr>
          </w:p>
        </w:tc>
        <w:tc>
          <w:tcPr>
            <w:tcW w:w="1350" w:type="dxa"/>
          </w:tcPr>
          <w:p w:rsidR="00B2768C" w:rsidRPr="00BA5CD1" w:rsidRDefault="00B2768C" w:rsidP="00B9256C">
            <w:pPr>
              <w:pStyle w:val="TableText"/>
            </w:pPr>
            <w:r w:rsidRPr="00BA5CD1">
              <w:t>False</w:t>
            </w:r>
          </w:p>
        </w:tc>
        <w:tc>
          <w:tcPr>
            <w:tcW w:w="2214" w:type="dxa"/>
          </w:tcPr>
          <w:p w:rsidR="00B2768C" w:rsidRPr="00BA5CD1" w:rsidRDefault="00B2768C" w:rsidP="00B9256C">
            <w:pPr>
              <w:pStyle w:val="TableText"/>
            </w:pPr>
            <w:r w:rsidRPr="00BA5CD1">
              <w:t>Array values, concatenated into Results[0].</w:t>
            </w:r>
          </w:p>
        </w:tc>
      </w:tr>
      <w:tr w:rsidR="00B2768C" w:rsidRPr="00BA5CD1" w:rsidTr="001326F8">
        <w:trPr>
          <w:trHeight w:val="270"/>
        </w:trPr>
        <w:tc>
          <w:tcPr>
            <w:tcW w:w="1620" w:type="dxa"/>
            <w:vMerge w:val="restart"/>
          </w:tcPr>
          <w:p w:rsidR="00B2768C" w:rsidRPr="00BA5CD1" w:rsidRDefault="00B2768C" w:rsidP="00B9256C">
            <w:pPr>
              <w:pStyle w:val="TableText"/>
            </w:pPr>
            <w:r w:rsidRPr="00BA5CD1">
              <w:t>Global Array</w:t>
            </w:r>
          </w:p>
        </w:tc>
        <w:tc>
          <w:tcPr>
            <w:tcW w:w="4140" w:type="dxa"/>
            <w:vMerge w:val="restart"/>
          </w:tcPr>
          <w:p w:rsidR="00B2768C" w:rsidRPr="00BA5CD1" w:rsidRDefault="00B2768C" w:rsidP="00B9256C">
            <w:pPr>
              <w:pStyle w:val="TableText"/>
            </w:pPr>
            <w:r w:rsidRPr="00BA5CD1">
              <w:t>Set the return parameter to a closed global reference in ^TMP. The global</w:t>
            </w:r>
            <w:r w:rsidR="00B34002" w:rsidRPr="00BA5CD1">
              <w:t>’</w:t>
            </w:r>
            <w:r w:rsidRPr="00BA5CD1">
              <w:t>s data nodes will be traversed using $QUERY, and all data values on global nodes descendant from the global reference are returned.</w:t>
            </w:r>
          </w:p>
          <w:p w:rsidR="00B2768C" w:rsidRPr="00BA5CD1" w:rsidRDefault="00B2768C" w:rsidP="00B9256C">
            <w:pPr>
              <w:pStyle w:val="TableText"/>
            </w:pPr>
            <w:r w:rsidRPr="00BA5CD1">
              <w:t>This type is especially useful for returning data from VA FileMan word processing fields, where each line is on a 0-subscripted node.</w:t>
            </w:r>
          </w:p>
          <w:p w:rsidR="00B2768C" w:rsidRPr="008837F0" w:rsidRDefault="00313BDD" w:rsidP="00B9256C">
            <w:pPr>
              <w:pStyle w:val="TableCaution"/>
            </w:pPr>
            <w:r>
              <w:rPr>
                <w:noProof/>
              </w:rPr>
              <w:drawing>
                <wp:inline distT="0" distB="0" distL="0" distR="0" wp14:anchorId="5D4B5CB1" wp14:editId="2F2FEA43">
                  <wp:extent cx="409575" cy="409575"/>
                  <wp:effectExtent l="0" t="0" r="0" b="0"/>
                  <wp:docPr id="23"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2768C" w:rsidRPr="008837F0">
              <w:t xml:space="preserve"> </w:t>
            </w:r>
            <w:r w:rsidR="00AB6BF1" w:rsidRPr="008837F0">
              <w:t xml:space="preserve">CAUTION: </w:t>
            </w:r>
            <w:r w:rsidR="00B2768C" w:rsidRPr="008837F0">
              <w:t>The global reference you pass is killed by the Broker at the end of RPC Execution as part of RPC cleanup. Do not pass a global reference that is not in ^TMP or that should not be killed.</w:t>
            </w:r>
          </w:p>
          <w:p w:rsidR="00B2768C" w:rsidRPr="00BA5CD1" w:rsidRDefault="00B2768C" w:rsidP="00B9256C">
            <w:pPr>
              <w:pStyle w:val="TableText"/>
            </w:pPr>
            <w:r w:rsidRPr="00BA5CD1">
              <w:t>This type is useful for returning large amounts of data to the client, where using the ARRAY type can exceed the symbol table limit and crash your RPC.</w:t>
            </w:r>
          </w:p>
          <w:p w:rsidR="00B2768C" w:rsidRPr="00BA5CD1" w:rsidRDefault="009F3AEF" w:rsidP="00B9256C">
            <w:pPr>
              <w:pStyle w:val="TableText"/>
            </w:pPr>
            <w:r w:rsidRPr="00BA5CD1">
              <w:t>For example, to return sign</w:t>
            </w:r>
            <w:r w:rsidR="00B2768C" w:rsidRPr="00BA5CD1">
              <w:t>on introductory text you could do:</w:t>
            </w:r>
          </w:p>
          <w:p w:rsidR="00B2768C" w:rsidRPr="008837F0" w:rsidRDefault="00B2768C" w:rsidP="00B9256C">
            <w:pPr>
              <w:pStyle w:val="TableCode"/>
            </w:pPr>
            <w:r w:rsidRPr="008837F0">
              <w:lastRenderedPageBreak/>
              <w:t>TAG(RESULT);</w:t>
            </w:r>
          </w:p>
          <w:p w:rsidR="00B2768C" w:rsidRPr="008837F0" w:rsidRDefault="00B2768C" w:rsidP="00B9256C">
            <w:pPr>
              <w:pStyle w:val="TableCode"/>
            </w:pPr>
            <w:r w:rsidRPr="008837F0">
              <w:t xml:space="preserve"> M ^TMP(</w:t>
            </w:r>
            <w:r w:rsidR="00B34002">
              <w:t>“</w:t>
            </w:r>
            <w:r w:rsidRPr="008837F0">
              <w:t>A6A</w:t>
            </w:r>
            <w:r w:rsidR="00B34002">
              <w:t>”</w:t>
            </w:r>
            <w:r w:rsidRPr="008837F0">
              <w:t>,$J)=</w:t>
            </w:r>
          </w:p>
          <w:p w:rsidR="00B2768C" w:rsidRPr="008837F0" w:rsidRDefault="00B2768C" w:rsidP="00B9256C">
            <w:pPr>
              <w:pStyle w:val="TableCode"/>
            </w:pPr>
            <w:r w:rsidRPr="008837F0">
              <w:t>^XTV(8989.3,1,</w:t>
            </w:r>
            <w:r w:rsidR="00B34002">
              <w:t>”</w:t>
            </w:r>
            <w:r w:rsidRPr="008837F0">
              <w:t>INTRO</w:t>
            </w:r>
            <w:r w:rsidR="00B34002">
              <w:t>”</w:t>
            </w:r>
            <w:r w:rsidRPr="008837F0">
              <w:t>)</w:t>
            </w:r>
          </w:p>
          <w:p w:rsidR="00B2768C" w:rsidRPr="008837F0" w:rsidRDefault="00B2768C" w:rsidP="00B9256C">
            <w:pPr>
              <w:pStyle w:val="TableCode"/>
            </w:pPr>
            <w:r w:rsidRPr="008837F0">
              <w:t xml:space="preserve"> ;this node not needed</w:t>
            </w:r>
          </w:p>
          <w:p w:rsidR="00B2768C" w:rsidRPr="008837F0" w:rsidRDefault="00B2768C" w:rsidP="00B9256C">
            <w:pPr>
              <w:pStyle w:val="TableCode"/>
            </w:pPr>
            <w:r w:rsidRPr="008837F0">
              <w:t xml:space="preserve"> K ^TMP(</w:t>
            </w:r>
            <w:r w:rsidR="00B34002">
              <w:t>“</w:t>
            </w:r>
            <w:r w:rsidRPr="008837F0">
              <w:t>A6A</w:t>
            </w:r>
            <w:r w:rsidR="00B34002">
              <w:t>”</w:t>
            </w:r>
            <w:r w:rsidRPr="008837F0">
              <w:t>,$J,0)</w:t>
            </w:r>
          </w:p>
          <w:p w:rsidR="00B2768C" w:rsidRPr="008837F0" w:rsidRDefault="00B2768C" w:rsidP="00B9256C">
            <w:pPr>
              <w:pStyle w:val="TableCode"/>
            </w:pPr>
            <w:r w:rsidRPr="008837F0">
              <w:t xml:space="preserve"> S RESULT=$NA(^TMP(</w:t>
            </w:r>
            <w:r w:rsidR="00B34002">
              <w:t>“</w:t>
            </w:r>
            <w:r w:rsidRPr="008837F0">
              <w:t>A6A</w:t>
            </w:r>
            <w:r w:rsidR="00B34002">
              <w:t>”</w:t>
            </w:r>
            <w:r w:rsidRPr="008837F0">
              <w:t>,$J))</w:t>
            </w:r>
          </w:p>
          <w:p w:rsidR="00B2768C" w:rsidRPr="008837F0" w:rsidRDefault="00B2768C" w:rsidP="00B9256C">
            <w:pPr>
              <w:pStyle w:val="TableCode"/>
            </w:pPr>
            <w:r w:rsidRPr="008837F0">
              <w:t xml:space="preserve"> Q</w:t>
            </w:r>
          </w:p>
        </w:tc>
        <w:tc>
          <w:tcPr>
            <w:tcW w:w="1350" w:type="dxa"/>
          </w:tcPr>
          <w:p w:rsidR="00B2768C" w:rsidRPr="00BA5CD1" w:rsidRDefault="00B2768C" w:rsidP="00B9256C">
            <w:pPr>
              <w:pStyle w:val="TableText"/>
            </w:pPr>
            <w:r w:rsidRPr="00BA5CD1">
              <w:lastRenderedPageBreak/>
              <w:t>True</w:t>
            </w:r>
          </w:p>
        </w:tc>
        <w:tc>
          <w:tcPr>
            <w:tcW w:w="2214" w:type="dxa"/>
          </w:tcPr>
          <w:p w:rsidR="00B2768C" w:rsidRPr="00BA5CD1" w:rsidRDefault="00B2768C" w:rsidP="00B9256C">
            <w:pPr>
              <w:pStyle w:val="TableText"/>
            </w:pPr>
            <w:r w:rsidRPr="00BA5CD1">
              <w:t>Array values, each in a Results item.</w:t>
            </w:r>
          </w:p>
        </w:tc>
      </w:tr>
      <w:tr w:rsidR="00B2768C" w:rsidRPr="00BA5CD1" w:rsidTr="001326F8">
        <w:trPr>
          <w:trHeight w:val="270"/>
        </w:trPr>
        <w:tc>
          <w:tcPr>
            <w:tcW w:w="1620" w:type="dxa"/>
            <w:vMerge/>
          </w:tcPr>
          <w:p w:rsidR="00B2768C" w:rsidRPr="00BA5CD1" w:rsidRDefault="00B2768C" w:rsidP="00B9256C">
            <w:pPr>
              <w:pStyle w:val="TableText"/>
            </w:pPr>
          </w:p>
        </w:tc>
        <w:tc>
          <w:tcPr>
            <w:tcW w:w="4140" w:type="dxa"/>
            <w:vMerge/>
          </w:tcPr>
          <w:p w:rsidR="00B2768C" w:rsidRPr="00BA5CD1" w:rsidRDefault="00B2768C" w:rsidP="00B9256C">
            <w:pPr>
              <w:pStyle w:val="TableText"/>
            </w:pPr>
          </w:p>
        </w:tc>
        <w:tc>
          <w:tcPr>
            <w:tcW w:w="1350" w:type="dxa"/>
          </w:tcPr>
          <w:p w:rsidR="00B2768C" w:rsidRPr="00BA5CD1" w:rsidRDefault="00B2768C" w:rsidP="00B9256C">
            <w:pPr>
              <w:pStyle w:val="TableText"/>
            </w:pPr>
            <w:r w:rsidRPr="00BA5CD1">
              <w:t>False</w:t>
            </w:r>
          </w:p>
        </w:tc>
        <w:tc>
          <w:tcPr>
            <w:tcW w:w="2214" w:type="dxa"/>
          </w:tcPr>
          <w:p w:rsidR="00B2768C" w:rsidRPr="00BA5CD1" w:rsidRDefault="009F3AEF" w:rsidP="00B9256C">
            <w:pPr>
              <w:pStyle w:val="TableText"/>
            </w:pPr>
            <w:r w:rsidRPr="00BA5CD1">
              <w:t xml:space="preserve">Array values, </w:t>
            </w:r>
            <w:r w:rsidR="00B2768C" w:rsidRPr="00BA5CD1">
              <w:t>concatenated into Results[0].</w:t>
            </w:r>
          </w:p>
        </w:tc>
      </w:tr>
      <w:tr w:rsidR="00B2768C" w:rsidRPr="00BA5CD1" w:rsidTr="001326F8">
        <w:tc>
          <w:tcPr>
            <w:tcW w:w="1620" w:type="dxa"/>
          </w:tcPr>
          <w:p w:rsidR="00B2768C" w:rsidRPr="00BA5CD1" w:rsidRDefault="00B2768C" w:rsidP="00B9256C">
            <w:pPr>
              <w:pStyle w:val="TableText"/>
            </w:pPr>
            <w:r w:rsidRPr="00BA5CD1">
              <w:lastRenderedPageBreak/>
              <w:t>Global Instance</w:t>
            </w:r>
          </w:p>
        </w:tc>
        <w:tc>
          <w:tcPr>
            <w:tcW w:w="4140" w:type="dxa"/>
          </w:tcPr>
          <w:p w:rsidR="00B2768C" w:rsidRPr="00BA5CD1" w:rsidRDefault="00B2768C" w:rsidP="00B9256C">
            <w:pPr>
              <w:pStyle w:val="TableText"/>
            </w:pPr>
            <w:r w:rsidRPr="00BA5CD1">
              <w:t>Set the return parameter to a closed global reference.</w:t>
            </w:r>
          </w:p>
          <w:p w:rsidR="00B2768C" w:rsidRPr="00BA5CD1" w:rsidRDefault="00B2768C" w:rsidP="00B9256C">
            <w:pPr>
              <w:pStyle w:val="TableText"/>
            </w:pPr>
            <w:r w:rsidRPr="00BA5CD1">
              <w:t>For example, to return the 0th node from the NEW PERSON file</w:t>
            </w:r>
            <w:r w:rsidR="009F3AEF" w:rsidRPr="00BA5CD1">
              <w:t xml:space="preserve"> (#200)</w:t>
            </w:r>
            <w:r w:rsidR="00313BDD">
              <w:fldChar w:fldCharType="begin"/>
            </w:r>
            <w:r w:rsidR="009F3AEF" w:rsidRPr="00BA5CD1">
              <w:rPr>
                <w:rFonts w:ascii="Times New Roman" w:hAnsi="Times New Roman"/>
                <w:sz w:val="22"/>
                <w:szCs w:val="22"/>
              </w:rPr>
              <w:instrText>xe "NEW PERSON File (#200)"</w:instrText>
            </w:r>
            <w:r w:rsidR="00313BDD">
              <w:fldChar w:fldCharType="end"/>
            </w:r>
            <w:r w:rsidR="00313BDD">
              <w:fldChar w:fldCharType="begin"/>
            </w:r>
            <w:r w:rsidR="009F3AEF" w:rsidRPr="00BA5CD1">
              <w:rPr>
                <w:rFonts w:ascii="Times New Roman" w:hAnsi="Times New Roman"/>
                <w:sz w:val="22"/>
                <w:szCs w:val="22"/>
              </w:rPr>
              <w:instrText>xe "Files:NEW PERSON (#200)"</w:instrText>
            </w:r>
            <w:r w:rsidR="00313BDD">
              <w:fldChar w:fldCharType="end"/>
            </w:r>
            <w:r w:rsidRPr="00BA5CD1">
              <w:t xml:space="preserve"> for the current user:</w:t>
            </w:r>
          </w:p>
          <w:p w:rsidR="00B2768C" w:rsidRPr="008837F0" w:rsidRDefault="00B2768C" w:rsidP="00B9256C">
            <w:pPr>
              <w:pStyle w:val="TableCode"/>
            </w:pPr>
            <w:r w:rsidRPr="008837F0">
              <w:t>TAG(RESULT) ;</w:t>
            </w:r>
          </w:p>
          <w:p w:rsidR="00B2768C" w:rsidRPr="008837F0" w:rsidRDefault="00B2768C" w:rsidP="00B9256C">
            <w:pPr>
              <w:pStyle w:val="TableCode"/>
            </w:pPr>
            <w:r w:rsidRPr="008837F0">
              <w:t xml:space="preserve"> S RESULT=$NA(^VA(200,DUZ,0))</w:t>
            </w:r>
          </w:p>
          <w:p w:rsidR="00B2768C" w:rsidRPr="008837F0" w:rsidRDefault="00B2768C" w:rsidP="00B9256C">
            <w:pPr>
              <w:pStyle w:val="TableCode"/>
            </w:pPr>
            <w:r w:rsidRPr="008837F0">
              <w:t xml:space="preserve"> Q </w:t>
            </w:r>
          </w:p>
        </w:tc>
        <w:tc>
          <w:tcPr>
            <w:tcW w:w="1350" w:type="dxa"/>
          </w:tcPr>
          <w:p w:rsidR="00B2768C" w:rsidRPr="00BA5CD1" w:rsidRDefault="00B2768C" w:rsidP="00B9256C">
            <w:pPr>
              <w:pStyle w:val="TableText"/>
            </w:pPr>
            <w:r w:rsidRPr="00BA5CD1">
              <w:t>No effect</w:t>
            </w:r>
          </w:p>
        </w:tc>
        <w:tc>
          <w:tcPr>
            <w:tcW w:w="2214" w:type="dxa"/>
          </w:tcPr>
          <w:p w:rsidR="00B2768C" w:rsidRPr="00BA5CD1" w:rsidRDefault="00B2768C" w:rsidP="00B9256C">
            <w:pPr>
              <w:pStyle w:val="TableText"/>
            </w:pPr>
            <w:r w:rsidRPr="00BA5CD1">
              <w:t>Value of global node, in Results[0].</w:t>
            </w:r>
          </w:p>
        </w:tc>
      </w:tr>
    </w:tbl>
    <w:p w:rsidR="00B2768C" w:rsidRPr="008837F0" w:rsidRDefault="00B2768C" w:rsidP="00E92528">
      <w:pPr>
        <w:pStyle w:val="BodyText6"/>
      </w:pPr>
    </w:p>
    <w:p w:rsidR="00B2768C" w:rsidRPr="008837F0" w:rsidRDefault="00B2768C" w:rsidP="00040343">
      <w:pPr>
        <w:pStyle w:val="Heading3"/>
      </w:pPr>
      <w:bookmarkStart w:id="260" w:name="_Toc449362438"/>
      <w:bookmarkStart w:id="261" w:name="_Toc449509971"/>
      <w:r w:rsidRPr="008837F0">
        <w:t xml:space="preserve">Input Parameter Types </w:t>
      </w:r>
      <w:r w:rsidR="009F3AEF" w:rsidRPr="008837F0">
        <w:t xml:space="preserve">for RPCs </w:t>
      </w:r>
      <w:r w:rsidRPr="008837F0">
        <w:t>(Optional)</w:t>
      </w:r>
      <w:bookmarkEnd w:id="260"/>
      <w:bookmarkEnd w:id="261"/>
    </w:p>
    <w:p w:rsidR="00B2768C" w:rsidRPr="008837F0" w:rsidRDefault="00313BDD" w:rsidP="00040343">
      <w:pPr>
        <w:pStyle w:val="BodyText"/>
        <w:keepNext/>
        <w:keepLines/>
      </w:pPr>
      <w:r>
        <w:fldChar w:fldCharType="begin"/>
      </w:r>
      <w:r w:rsidR="00040343" w:rsidRPr="008837F0">
        <w:instrText>xe "Input Parameter Types for RPCs (Optional)"</w:instrText>
      </w:r>
      <w:r>
        <w:fldChar w:fldCharType="end"/>
      </w:r>
      <w:r>
        <w:fldChar w:fldCharType="begin"/>
      </w:r>
      <w:r w:rsidR="00040343" w:rsidRPr="008837F0">
        <w:instrText>xe "RPCs:Input Parameter Types (Optional)"</w:instrText>
      </w:r>
      <w:r>
        <w:fldChar w:fldCharType="end"/>
      </w:r>
      <w:r w:rsidR="00B2768C" w:rsidRPr="008837F0">
        <w:t>The M entry point for an RPC can optionally have input parameters (i.e.,</w:t>
      </w:r>
      <w:r w:rsidR="00AB6BF1" w:rsidRPr="008837F0">
        <w:t> </w:t>
      </w:r>
      <w:r w:rsidR="00B2768C" w:rsidRPr="008837F0">
        <w:t>beyond the first parameter, which is always used to return an output value). The client passes data to your M entry point through these parameters.</w:t>
      </w:r>
    </w:p>
    <w:p w:rsidR="00B2768C" w:rsidRPr="008837F0" w:rsidRDefault="00B2768C" w:rsidP="00040343">
      <w:pPr>
        <w:pStyle w:val="BodyText"/>
        <w:keepNext/>
        <w:keepLines/>
      </w:pPr>
      <w:r w:rsidRPr="008837F0">
        <w:t>The client can send data to an RPC (and therefore your entry point) in one of the following three format types:</w:t>
      </w:r>
    </w:p>
    <w:p w:rsidR="00C6576E" w:rsidRPr="008837F0" w:rsidRDefault="00C6576E" w:rsidP="00C6576E">
      <w:pPr>
        <w:pStyle w:val="Caption"/>
      </w:pPr>
      <w:bookmarkStart w:id="262" w:name="_Toc202777923"/>
      <w:bookmarkStart w:id="263" w:name="_Toc449510030"/>
      <w:r w:rsidRPr="008837F0">
        <w:t xml:space="preserve">Table </w:t>
      </w:r>
      <w:r w:rsidR="00F74A78">
        <w:fldChar w:fldCharType="begin"/>
      </w:r>
      <w:r w:rsidR="00F74A78">
        <w:instrText xml:space="preserve"> SEQ Table \* ARABIC </w:instrText>
      </w:r>
      <w:r w:rsidR="00F74A78">
        <w:fldChar w:fldCharType="separate"/>
      </w:r>
      <w:r w:rsidR="009762E8">
        <w:rPr>
          <w:noProof/>
        </w:rPr>
        <w:t>6</w:t>
      </w:r>
      <w:r w:rsidR="00F74A78">
        <w:rPr>
          <w:noProof/>
        </w:rPr>
        <w:fldChar w:fldCharType="end"/>
      </w:r>
      <w:r w:rsidRPr="008837F0">
        <w:t>: Input parameter types</w:t>
      </w:r>
      <w:bookmarkEnd w:id="262"/>
      <w:bookmarkEnd w:id="263"/>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7704"/>
      </w:tblGrid>
      <w:tr w:rsidR="00B2768C" w:rsidRPr="00BA5CD1" w:rsidTr="00F0241A">
        <w:trPr>
          <w:tblHeader/>
        </w:trPr>
        <w:tc>
          <w:tcPr>
            <w:tcW w:w="1620" w:type="dxa"/>
            <w:shd w:val="pct12" w:color="auto" w:fill="FFFFFF"/>
          </w:tcPr>
          <w:p w:rsidR="00B2768C" w:rsidRPr="008837F0" w:rsidRDefault="00B2768C" w:rsidP="00B9256C">
            <w:pPr>
              <w:pStyle w:val="TableHeading"/>
            </w:pPr>
            <w:bookmarkStart w:id="264" w:name="COL001_TBL006"/>
            <w:bookmarkEnd w:id="264"/>
            <w:r w:rsidRPr="008837F0">
              <w:t>Param PType</w:t>
            </w:r>
          </w:p>
        </w:tc>
        <w:tc>
          <w:tcPr>
            <w:tcW w:w="7704" w:type="dxa"/>
            <w:shd w:val="pct12" w:color="auto" w:fill="FFFFFF"/>
          </w:tcPr>
          <w:p w:rsidR="00B2768C" w:rsidRPr="008837F0" w:rsidRDefault="00B2768C" w:rsidP="00B9256C">
            <w:pPr>
              <w:pStyle w:val="TableHeading"/>
            </w:pPr>
            <w:r w:rsidRPr="008837F0">
              <w:t>Param Value</w:t>
            </w:r>
          </w:p>
        </w:tc>
      </w:tr>
      <w:tr w:rsidR="00B2768C" w:rsidRPr="00BA5CD1">
        <w:tc>
          <w:tcPr>
            <w:tcW w:w="1620" w:type="dxa"/>
          </w:tcPr>
          <w:p w:rsidR="00B2768C" w:rsidRPr="00BA5CD1" w:rsidRDefault="00B2768C" w:rsidP="007268D5">
            <w:pPr>
              <w:pStyle w:val="TableText"/>
              <w:keepNext/>
              <w:keepLines/>
              <w:rPr>
                <w:rFonts w:cs="Arial"/>
              </w:rPr>
            </w:pPr>
            <w:r w:rsidRPr="00BA5CD1">
              <w:rPr>
                <w:rFonts w:cs="Arial"/>
              </w:rPr>
              <w:t>Literal</w:t>
            </w:r>
            <w:r w:rsidR="00313BDD">
              <w:rPr>
                <w:rFonts w:cs="Arial"/>
              </w:rPr>
              <w:fldChar w:fldCharType="begin"/>
            </w:r>
            <w:r w:rsidR="00D50428" w:rsidRPr="00BA5CD1">
              <w:rPr>
                <w:rFonts w:ascii="Times New Roman" w:hAnsi="Times New Roman"/>
                <w:sz w:val="22"/>
              </w:rPr>
              <w:instrText>xe "Literal</w:instrText>
            </w:r>
            <w:r w:rsidR="00135F48" w:rsidRPr="00BA5CD1">
              <w:rPr>
                <w:rFonts w:ascii="Times New Roman" w:hAnsi="Times New Roman"/>
                <w:sz w:val="22"/>
              </w:rPr>
              <w:instrText xml:space="preserve"> PType</w:instrText>
            </w:r>
            <w:r w:rsidR="00D50428" w:rsidRPr="00BA5CD1">
              <w:rPr>
                <w:rFonts w:ascii="Times New Roman" w:hAnsi="Times New Roman"/>
                <w:sz w:val="22"/>
              </w:rPr>
              <w:instrText>"</w:instrText>
            </w:r>
            <w:r w:rsidR="00313BDD">
              <w:rPr>
                <w:rFonts w:cs="Arial"/>
              </w:rPr>
              <w:fldChar w:fldCharType="end"/>
            </w:r>
            <w:r w:rsidR="00313BDD">
              <w:rPr>
                <w:rFonts w:cs="Arial"/>
              </w:rPr>
              <w:fldChar w:fldCharType="begin"/>
            </w:r>
            <w:r w:rsidR="00D50428" w:rsidRPr="00BA5CD1">
              <w:rPr>
                <w:rFonts w:ascii="Times New Roman" w:hAnsi="Times New Roman"/>
                <w:sz w:val="22"/>
              </w:rPr>
              <w:instrText>xe "</w:instrText>
            </w:r>
            <w:r w:rsidR="00135F48" w:rsidRPr="00BA5CD1">
              <w:rPr>
                <w:rFonts w:ascii="Times New Roman" w:hAnsi="Times New Roman"/>
                <w:sz w:val="22"/>
              </w:rPr>
              <w:instrText>PTypes:</w:instrText>
            </w:r>
            <w:r w:rsidR="00D50428" w:rsidRPr="00BA5CD1">
              <w:rPr>
                <w:rFonts w:ascii="Times New Roman" w:hAnsi="Times New Roman"/>
                <w:sz w:val="22"/>
              </w:rPr>
              <w:instrText>Litera</w:instrText>
            </w:r>
            <w:r w:rsidR="003F37EE" w:rsidRPr="00BA5CD1">
              <w:rPr>
                <w:rFonts w:ascii="Times New Roman" w:hAnsi="Times New Roman"/>
                <w:sz w:val="22"/>
              </w:rPr>
              <w:instrText>l</w:instrText>
            </w:r>
            <w:r w:rsidR="00D50428" w:rsidRPr="00BA5CD1">
              <w:rPr>
                <w:rFonts w:ascii="Times New Roman" w:hAnsi="Times New Roman"/>
                <w:sz w:val="22"/>
              </w:rPr>
              <w:instrText>"</w:instrText>
            </w:r>
            <w:r w:rsidR="00313BDD">
              <w:rPr>
                <w:rFonts w:cs="Arial"/>
              </w:rPr>
              <w:fldChar w:fldCharType="end"/>
            </w:r>
          </w:p>
        </w:tc>
        <w:tc>
          <w:tcPr>
            <w:tcW w:w="7704" w:type="dxa"/>
          </w:tcPr>
          <w:p w:rsidR="00B2768C" w:rsidRPr="00BA5CD1" w:rsidRDefault="00B2768C" w:rsidP="007268D5">
            <w:pPr>
              <w:pStyle w:val="TableText"/>
              <w:keepNext/>
              <w:keepLines/>
              <w:rPr>
                <w:rFonts w:cs="Arial"/>
              </w:rPr>
            </w:pPr>
            <w:r w:rsidRPr="00BA5CD1">
              <w:rPr>
                <w:rFonts w:cs="Arial"/>
              </w:rPr>
              <w:t>Delphi string value, passed as a string literal to the M server.</w:t>
            </w:r>
          </w:p>
        </w:tc>
      </w:tr>
      <w:tr w:rsidR="00B2768C" w:rsidRPr="00BA5CD1">
        <w:tc>
          <w:tcPr>
            <w:tcW w:w="1620" w:type="dxa"/>
          </w:tcPr>
          <w:p w:rsidR="00B2768C" w:rsidRPr="00BA5CD1" w:rsidRDefault="00B2768C" w:rsidP="007268D5">
            <w:pPr>
              <w:pStyle w:val="TableText"/>
              <w:keepNext/>
              <w:keepLines/>
              <w:rPr>
                <w:rFonts w:cs="Arial"/>
              </w:rPr>
            </w:pPr>
            <w:r w:rsidRPr="00BA5CD1">
              <w:rPr>
                <w:rFonts w:cs="Arial"/>
              </w:rPr>
              <w:t>Reference</w:t>
            </w:r>
            <w:r w:rsidR="00313BDD">
              <w:rPr>
                <w:rFonts w:cs="Arial"/>
              </w:rPr>
              <w:fldChar w:fldCharType="begin"/>
            </w:r>
            <w:r w:rsidR="00135F48" w:rsidRPr="00BA5CD1">
              <w:rPr>
                <w:rFonts w:ascii="Times New Roman" w:hAnsi="Times New Roman"/>
                <w:sz w:val="22"/>
              </w:rPr>
              <w:instrText>xe "Reference PType"</w:instrText>
            </w:r>
            <w:r w:rsidR="00313BDD">
              <w:rPr>
                <w:rFonts w:cs="Arial"/>
              </w:rPr>
              <w:fldChar w:fldCharType="end"/>
            </w:r>
            <w:r w:rsidR="00313BDD">
              <w:rPr>
                <w:rFonts w:cs="Arial"/>
              </w:rPr>
              <w:fldChar w:fldCharType="begin"/>
            </w:r>
            <w:r w:rsidR="00135F48" w:rsidRPr="00BA5CD1">
              <w:rPr>
                <w:rFonts w:ascii="Times New Roman" w:hAnsi="Times New Roman"/>
                <w:sz w:val="22"/>
              </w:rPr>
              <w:instrText>xe "PTypes:Reference"</w:instrText>
            </w:r>
            <w:r w:rsidR="00313BDD">
              <w:rPr>
                <w:rFonts w:cs="Arial"/>
              </w:rPr>
              <w:fldChar w:fldCharType="end"/>
            </w:r>
          </w:p>
        </w:tc>
        <w:tc>
          <w:tcPr>
            <w:tcW w:w="7704" w:type="dxa"/>
          </w:tcPr>
          <w:p w:rsidR="00B2768C" w:rsidRPr="00BA5CD1" w:rsidRDefault="00B2768C" w:rsidP="007268D5">
            <w:pPr>
              <w:pStyle w:val="TableText"/>
              <w:keepNext/>
              <w:keepLines/>
              <w:rPr>
                <w:rFonts w:cs="Arial"/>
              </w:rPr>
            </w:pPr>
            <w:r w:rsidRPr="00BA5CD1">
              <w:rPr>
                <w:rFonts w:cs="Arial"/>
              </w:rPr>
              <w:t>Delphi string value, treated on the M Server as an M variable name and resolved from the symbol table at the time the RPC executes.</w:t>
            </w:r>
          </w:p>
        </w:tc>
      </w:tr>
      <w:tr w:rsidR="00B2768C" w:rsidRPr="00BA5CD1">
        <w:tc>
          <w:tcPr>
            <w:tcW w:w="1620" w:type="dxa"/>
          </w:tcPr>
          <w:p w:rsidR="00B2768C" w:rsidRPr="00BA5CD1" w:rsidRDefault="00B2768C" w:rsidP="00B9256C">
            <w:pPr>
              <w:pStyle w:val="TableText"/>
              <w:rPr>
                <w:rFonts w:cs="Arial"/>
              </w:rPr>
            </w:pPr>
            <w:r w:rsidRPr="00BA5CD1">
              <w:rPr>
                <w:rFonts w:cs="Arial"/>
              </w:rPr>
              <w:t>List</w:t>
            </w:r>
            <w:r w:rsidR="00313BDD">
              <w:rPr>
                <w:rFonts w:cs="Arial"/>
              </w:rPr>
              <w:fldChar w:fldCharType="begin"/>
            </w:r>
            <w:r w:rsidR="00135F48" w:rsidRPr="00BA5CD1">
              <w:rPr>
                <w:rFonts w:ascii="Times New Roman" w:hAnsi="Times New Roman"/>
                <w:sz w:val="22"/>
              </w:rPr>
              <w:instrText>xe "List PType"</w:instrText>
            </w:r>
            <w:r w:rsidR="00313BDD">
              <w:rPr>
                <w:rFonts w:cs="Arial"/>
              </w:rPr>
              <w:fldChar w:fldCharType="end"/>
            </w:r>
            <w:r w:rsidR="00313BDD">
              <w:rPr>
                <w:rFonts w:cs="Arial"/>
              </w:rPr>
              <w:fldChar w:fldCharType="begin"/>
            </w:r>
            <w:r w:rsidR="00135F48" w:rsidRPr="00BA5CD1">
              <w:rPr>
                <w:rFonts w:ascii="Times New Roman" w:hAnsi="Times New Roman"/>
                <w:sz w:val="22"/>
              </w:rPr>
              <w:instrText>xe "PTypes:List"</w:instrText>
            </w:r>
            <w:r w:rsidR="00313BDD">
              <w:rPr>
                <w:rFonts w:cs="Arial"/>
              </w:rPr>
              <w:fldChar w:fldCharType="end"/>
            </w:r>
          </w:p>
        </w:tc>
        <w:tc>
          <w:tcPr>
            <w:tcW w:w="7704" w:type="dxa"/>
          </w:tcPr>
          <w:p w:rsidR="00B2768C" w:rsidRPr="00BA5CD1" w:rsidRDefault="00B2768C" w:rsidP="00B9256C">
            <w:pPr>
              <w:pStyle w:val="TableText"/>
              <w:rPr>
                <w:rFonts w:cs="Arial"/>
              </w:rPr>
            </w:pPr>
            <w:r w:rsidRPr="00BA5CD1">
              <w:rPr>
                <w:rFonts w:cs="Arial"/>
              </w:rPr>
              <w:t>A single-dimensional array of strings in the Mult</w:t>
            </w:r>
            <w:r w:rsidR="00313BDD">
              <w:rPr>
                <w:rFonts w:cs="Arial"/>
              </w:rPr>
              <w:fldChar w:fldCharType="begin"/>
            </w:r>
            <w:r w:rsidR="00DE5EFC" w:rsidRPr="00BA5CD1">
              <w:rPr>
                <w:rFonts w:ascii="Times New Roman" w:hAnsi="Times New Roman"/>
                <w:sz w:val="22"/>
              </w:rPr>
              <w:instrText>xe "Mult Property"</w:instrText>
            </w:r>
            <w:r w:rsidR="00313BDD">
              <w:rPr>
                <w:rFonts w:cs="Arial"/>
              </w:rPr>
              <w:fldChar w:fldCharType="end"/>
            </w:r>
            <w:r w:rsidR="00313BDD">
              <w:rPr>
                <w:rFonts w:cs="Arial"/>
              </w:rPr>
              <w:fldChar w:fldCharType="begin"/>
            </w:r>
            <w:r w:rsidR="00DE5EFC" w:rsidRPr="00BA5CD1">
              <w:rPr>
                <w:rFonts w:ascii="Times New Roman" w:hAnsi="Times New Roman"/>
                <w:sz w:val="22"/>
              </w:rPr>
              <w:instrText>xe "Properties:Mult"</w:instrText>
            </w:r>
            <w:r w:rsidR="00313BDD">
              <w:rPr>
                <w:rFonts w:cs="Arial"/>
              </w:rPr>
              <w:fldChar w:fldCharType="end"/>
            </w:r>
            <w:r w:rsidRPr="00BA5CD1">
              <w:rPr>
                <w:rFonts w:cs="Arial"/>
              </w:rPr>
              <w:t xml:space="preserve"> subproperty of the Param property</w:t>
            </w:r>
            <w:r w:rsidR="00313BDD">
              <w:rPr>
                <w:rFonts w:cs="Arial"/>
              </w:rPr>
              <w:fldChar w:fldCharType="begin"/>
            </w:r>
            <w:r w:rsidR="00DE5EFC" w:rsidRPr="00BA5CD1">
              <w:rPr>
                <w:rFonts w:ascii="Times New Roman" w:hAnsi="Times New Roman"/>
                <w:sz w:val="22"/>
              </w:rPr>
              <w:instrText>xe "Param Property"</w:instrText>
            </w:r>
            <w:r w:rsidR="00313BDD">
              <w:rPr>
                <w:rFonts w:cs="Arial"/>
              </w:rPr>
              <w:fldChar w:fldCharType="end"/>
            </w:r>
            <w:r w:rsidR="00313BDD">
              <w:rPr>
                <w:rFonts w:cs="Arial"/>
              </w:rPr>
              <w:fldChar w:fldCharType="begin"/>
            </w:r>
            <w:r w:rsidR="00DE5EFC" w:rsidRPr="00BA5CD1">
              <w:rPr>
                <w:rFonts w:ascii="Times New Roman" w:hAnsi="Times New Roman"/>
                <w:sz w:val="22"/>
              </w:rPr>
              <w:instrText>xe "Properties:Param"</w:instrText>
            </w:r>
            <w:r w:rsidR="00313BDD">
              <w:rPr>
                <w:rFonts w:cs="Arial"/>
              </w:rPr>
              <w:fldChar w:fldCharType="end"/>
            </w:r>
            <w:r w:rsidRPr="00BA5CD1">
              <w:rPr>
                <w:rFonts w:cs="Arial"/>
              </w:rPr>
              <w:t>, passed to the M Server w</w:t>
            </w:r>
            <w:r w:rsidR="00B9256C" w:rsidRPr="00BA5CD1">
              <w:rPr>
                <w:rFonts w:cs="Arial"/>
              </w:rPr>
              <w:t xml:space="preserve">here it is placed in an array. </w:t>
            </w:r>
            <w:r w:rsidRPr="00BA5CD1">
              <w:rPr>
                <w:rFonts w:cs="Arial"/>
              </w:rPr>
              <w:t>S</w:t>
            </w:r>
            <w:r w:rsidR="009F3AEF" w:rsidRPr="00BA5CD1">
              <w:rPr>
                <w:rFonts w:cs="Arial"/>
              </w:rPr>
              <w:t>tring subscripting can be used.</w:t>
            </w:r>
          </w:p>
        </w:tc>
      </w:tr>
    </w:tbl>
    <w:p w:rsidR="00B2768C" w:rsidRPr="008837F0" w:rsidRDefault="00B2768C" w:rsidP="00040343">
      <w:pPr>
        <w:pStyle w:val="BodyText6"/>
      </w:pPr>
    </w:p>
    <w:p w:rsidR="00B2768C" w:rsidRPr="008837F0" w:rsidRDefault="00B2768C" w:rsidP="00040343">
      <w:pPr>
        <w:pStyle w:val="BodyText"/>
      </w:pPr>
      <w:r w:rsidRPr="008837F0">
        <w:t>The type of the input parameters passed in the Param property</w:t>
      </w:r>
      <w:r w:rsidR="00313BDD">
        <w:fldChar w:fldCharType="begin"/>
      </w:r>
      <w:r w:rsidR="009F3AEF" w:rsidRPr="008837F0">
        <w:instrText>xe "Param Property"</w:instrText>
      </w:r>
      <w:r w:rsidR="00313BDD">
        <w:fldChar w:fldCharType="end"/>
      </w:r>
      <w:r w:rsidR="00313BDD">
        <w:fldChar w:fldCharType="begin"/>
      </w:r>
      <w:r w:rsidR="009F3AEF" w:rsidRPr="008837F0">
        <w:instrText>xe "Properties:Param"</w:instrText>
      </w:r>
      <w:r w:rsidR="00313BDD">
        <w:fldChar w:fldCharType="end"/>
      </w:r>
      <w:r w:rsidRPr="008837F0">
        <w:t xml:space="preserve"> of the TRPCBroker component determines the format of the data you must be prepared to receive in your M entry point.</w:t>
      </w:r>
    </w:p>
    <w:p w:rsidR="00B2768C" w:rsidRPr="008837F0" w:rsidRDefault="00B2768C" w:rsidP="00040343">
      <w:pPr>
        <w:pStyle w:val="Heading3"/>
      </w:pPr>
      <w:bookmarkStart w:id="265" w:name="_Toc449362439"/>
      <w:bookmarkStart w:id="266" w:name="_Toc449509972"/>
      <w:r w:rsidRPr="008837F0">
        <w:lastRenderedPageBreak/>
        <w:t>RPC M Entry Point Examples</w:t>
      </w:r>
      <w:bookmarkEnd w:id="265"/>
      <w:bookmarkEnd w:id="266"/>
    </w:p>
    <w:p w:rsidR="00B2768C" w:rsidRPr="008837F0" w:rsidRDefault="00313BDD" w:rsidP="00040343">
      <w:pPr>
        <w:pStyle w:val="BodyText"/>
        <w:keepNext/>
        <w:keepLines/>
      </w:pPr>
      <w:r>
        <w:fldChar w:fldCharType="begin"/>
      </w:r>
      <w:r w:rsidR="00040343" w:rsidRPr="008837F0">
        <w:instrText>xe "RPCs:M Entry Point Examples"</w:instrText>
      </w:r>
      <w:r>
        <w:fldChar w:fldCharType="end"/>
      </w:r>
      <w:r>
        <w:fldChar w:fldCharType="begin"/>
      </w:r>
      <w:r w:rsidR="00040343" w:rsidRPr="008837F0">
        <w:instrText>xe "M Entry Points for RPC Examples"</w:instrText>
      </w:r>
      <w:r>
        <w:fldChar w:fldCharType="end"/>
      </w:r>
      <w:r w:rsidR="00B2768C" w:rsidRPr="008837F0">
        <w:t>The following two examples illustrate sample M code that could be used in simple RPCs.</w:t>
      </w:r>
    </w:p>
    <w:p w:rsidR="004F2F63" w:rsidRPr="008837F0" w:rsidRDefault="004F2F63" w:rsidP="004F2F63">
      <w:pPr>
        <w:pStyle w:val="Heading4"/>
      </w:pPr>
      <w:bookmarkStart w:id="267" w:name="_Toc449362440"/>
      <w:r w:rsidRPr="008837F0">
        <w:t>Sum of Two Numbers</w:t>
      </w:r>
      <w:bookmarkEnd w:id="267"/>
    </w:p>
    <w:p w:rsidR="00B2768C" w:rsidRPr="008837F0" w:rsidRDefault="002427B1" w:rsidP="00040343">
      <w:pPr>
        <w:pStyle w:val="BodyText"/>
        <w:keepNext/>
        <w:keepLines/>
      </w:pPr>
      <w:r w:rsidRPr="008837F0">
        <w:t>The following</w:t>
      </w:r>
      <w:r w:rsidR="00B2768C" w:rsidRPr="008837F0">
        <w:t xml:space="preserve"> </w:t>
      </w:r>
      <w:r w:rsidR="00040343" w:rsidRPr="008837F0">
        <w:t xml:space="preserve">example </w:t>
      </w:r>
      <w:r w:rsidR="00B2768C" w:rsidRPr="008837F0">
        <w:t>takes two numbers and returns their sum:</w:t>
      </w:r>
    </w:p>
    <w:p w:rsidR="00C6576E" w:rsidRPr="008837F0" w:rsidRDefault="00C6576E" w:rsidP="00C6576E">
      <w:pPr>
        <w:pStyle w:val="Caption"/>
      </w:pPr>
      <w:bookmarkStart w:id="268" w:name="_Toc202777924"/>
      <w:bookmarkStart w:id="269" w:name="_Toc449510014"/>
      <w:r w:rsidRPr="008837F0">
        <w:t xml:space="preserve">Figure </w:t>
      </w:r>
      <w:r w:rsidR="00F74A78">
        <w:fldChar w:fldCharType="begin"/>
      </w:r>
      <w:r w:rsidR="00F74A78">
        <w:instrText xml:space="preserve"> SEQ Figure \* ARABIC </w:instrText>
      </w:r>
      <w:r w:rsidR="00F74A78">
        <w:fldChar w:fldCharType="separate"/>
      </w:r>
      <w:r w:rsidR="009762E8">
        <w:rPr>
          <w:noProof/>
        </w:rPr>
        <w:t>3</w:t>
      </w:r>
      <w:r w:rsidR="00F74A78">
        <w:rPr>
          <w:noProof/>
        </w:rPr>
        <w:fldChar w:fldCharType="end"/>
      </w:r>
      <w:r w:rsidRPr="008837F0">
        <w:t>: RPC M entry point example</w:t>
      </w:r>
      <w:r w:rsidR="004F2F63" w:rsidRPr="008837F0">
        <w:t>—</w:t>
      </w:r>
      <w:r w:rsidRPr="008837F0">
        <w:t>Sum of two numbers</w:t>
      </w:r>
      <w:bookmarkEnd w:id="268"/>
      <w:bookmarkEnd w:id="269"/>
    </w:p>
    <w:p w:rsidR="00B2768C" w:rsidRPr="008837F0" w:rsidRDefault="004F2F63" w:rsidP="002427B1">
      <w:pPr>
        <w:pStyle w:val="Code"/>
        <w:ind w:left="187" w:right="187"/>
      </w:pPr>
      <w:r w:rsidRPr="008837F0">
        <w:t xml:space="preserve">SUM(RESULT,A,B) </w:t>
      </w:r>
      <w:r w:rsidRPr="008837F0">
        <w:tab/>
      </w:r>
      <w:r w:rsidR="00B2768C" w:rsidRPr="008837F0">
        <w:t>;add two numbers</w:t>
      </w:r>
    </w:p>
    <w:p w:rsidR="00B2768C" w:rsidRPr="008837F0" w:rsidRDefault="00B2768C" w:rsidP="002427B1">
      <w:pPr>
        <w:pStyle w:val="Code"/>
        <w:ind w:left="187" w:right="187"/>
      </w:pPr>
      <w:r w:rsidRPr="008837F0">
        <w:t xml:space="preserve"> S RESULT=A+B</w:t>
      </w:r>
    </w:p>
    <w:p w:rsidR="00B2768C" w:rsidRPr="008837F0" w:rsidRDefault="00B2768C" w:rsidP="002427B1">
      <w:pPr>
        <w:pStyle w:val="Code"/>
        <w:ind w:left="187" w:right="187"/>
      </w:pPr>
      <w:r w:rsidRPr="008837F0">
        <w:t xml:space="preserve"> Q</w:t>
      </w:r>
    </w:p>
    <w:p w:rsidR="002427B1" w:rsidRPr="008837F0" w:rsidRDefault="002427B1" w:rsidP="004F2F63">
      <w:pPr>
        <w:pStyle w:val="BodyText6"/>
      </w:pPr>
    </w:p>
    <w:p w:rsidR="004F2F63" w:rsidRPr="008837F0" w:rsidRDefault="004F2F63" w:rsidP="004F2F63">
      <w:pPr>
        <w:pStyle w:val="Heading4"/>
      </w:pPr>
      <w:bookmarkStart w:id="270" w:name="_Toc449362441"/>
      <w:r w:rsidRPr="008837F0">
        <w:t>Sorted Array</w:t>
      </w:r>
      <w:bookmarkEnd w:id="270"/>
    </w:p>
    <w:p w:rsidR="00B2768C" w:rsidRPr="008837F0" w:rsidRDefault="002427B1" w:rsidP="004F2F63">
      <w:pPr>
        <w:pStyle w:val="BodyText"/>
        <w:keepNext/>
        <w:keepLines/>
      </w:pPr>
      <w:r w:rsidRPr="008837F0">
        <w:t>The following</w:t>
      </w:r>
      <w:r w:rsidR="00B2768C" w:rsidRPr="008837F0">
        <w:t xml:space="preserve"> example receives an array of numbers and returns them as a sorted array to the client:</w:t>
      </w:r>
    </w:p>
    <w:p w:rsidR="00C6576E" w:rsidRPr="008837F0" w:rsidRDefault="00C6576E" w:rsidP="00C6576E">
      <w:pPr>
        <w:pStyle w:val="Caption"/>
      </w:pPr>
      <w:bookmarkStart w:id="271" w:name="_Toc202777925"/>
      <w:bookmarkStart w:id="272" w:name="_Toc449510015"/>
      <w:r w:rsidRPr="008837F0">
        <w:t xml:space="preserve">Figure </w:t>
      </w:r>
      <w:r w:rsidR="00F74A78">
        <w:fldChar w:fldCharType="begin"/>
      </w:r>
      <w:r w:rsidR="00F74A78">
        <w:instrText xml:space="preserve"> SEQ Figure \* ARABIC </w:instrText>
      </w:r>
      <w:r w:rsidR="00F74A78">
        <w:fldChar w:fldCharType="separate"/>
      </w:r>
      <w:r w:rsidR="009762E8">
        <w:rPr>
          <w:noProof/>
        </w:rPr>
        <w:t>4</w:t>
      </w:r>
      <w:r w:rsidR="00F74A78">
        <w:rPr>
          <w:noProof/>
        </w:rPr>
        <w:fldChar w:fldCharType="end"/>
      </w:r>
      <w:r w:rsidRPr="008837F0">
        <w:t>: RPC M entry point example</w:t>
      </w:r>
      <w:r w:rsidR="004F2F63" w:rsidRPr="008837F0">
        <w:rPr>
          <w:rFonts w:cs="Arial"/>
        </w:rPr>
        <w:t>—</w:t>
      </w:r>
      <w:r w:rsidRPr="008837F0">
        <w:t>Sorted array</w:t>
      </w:r>
      <w:bookmarkEnd w:id="271"/>
      <w:bookmarkEnd w:id="272"/>
    </w:p>
    <w:p w:rsidR="00B2768C" w:rsidRPr="008837F0" w:rsidRDefault="00B2768C" w:rsidP="002427B1">
      <w:pPr>
        <w:pStyle w:val="Code"/>
      </w:pPr>
      <w:r w:rsidRPr="008837F0">
        <w:t>SORT(RESULT,UNSORTED)</w:t>
      </w:r>
      <w:r w:rsidRPr="008837F0">
        <w:tab/>
        <w:t>;sort numbers</w:t>
      </w:r>
    </w:p>
    <w:p w:rsidR="00B2768C" w:rsidRPr="008837F0" w:rsidRDefault="00B2768C" w:rsidP="002427B1">
      <w:pPr>
        <w:pStyle w:val="Code"/>
      </w:pPr>
      <w:r w:rsidRPr="008837F0">
        <w:t xml:space="preserve"> N I</w:t>
      </w:r>
    </w:p>
    <w:p w:rsidR="00B2768C" w:rsidRPr="008837F0" w:rsidRDefault="00B2768C" w:rsidP="002427B1">
      <w:pPr>
        <w:pStyle w:val="Code"/>
      </w:pPr>
      <w:r w:rsidRPr="008837F0">
        <w:t xml:space="preserve"> S I=</w:t>
      </w:r>
      <w:r w:rsidR="00B34002">
        <w:t>““</w:t>
      </w:r>
    </w:p>
    <w:p w:rsidR="00B2768C" w:rsidRPr="008837F0" w:rsidRDefault="00B2768C" w:rsidP="002427B1">
      <w:pPr>
        <w:pStyle w:val="Code"/>
      </w:pPr>
      <w:r w:rsidRPr="008837F0">
        <w:t xml:space="preserve"> F  S I=$O(UNSORTED(I)) Q:I=</w:t>
      </w:r>
      <w:r w:rsidR="00B34002">
        <w:t>““</w:t>
      </w:r>
      <w:r w:rsidRPr="008837F0">
        <w:t xml:space="preserve">  S RESULT(UNSORTED(I))=UNSORTED(I)</w:t>
      </w:r>
    </w:p>
    <w:p w:rsidR="00B2768C" w:rsidRPr="008837F0" w:rsidRDefault="00B2768C" w:rsidP="002427B1">
      <w:pPr>
        <w:pStyle w:val="Code"/>
      </w:pPr>
      <w:r w:rsidRPr="008837F0">
        <w:t xml:space="preserve"> Q</w:t>
      </w:r>
    </w:p>
    <w:bookmarkEnd w:id="251"/>
    <w:p w:rsidR="00B2768C" w:rsidRPr="008837F0" w:rsidRDefault="00B2768C" w:rsidP="00A2465C">
      <w:pPr>
        <w:pStyle w:val="BodyText6"/>
      </w:pPr>
    </w:p>
    <w:p w:rsidR="00B2768C" w:rsidRPr="008837F0" w:rsidRDefault="00B2768C" w:rsidP="00735AD6">
      <w:pPr>
        <w:pStyle w:val="Heading2"/>
      </w:pPr>
      <w:bookmarkStart w:id="273" w:name="_Toc449362442"/>
      <w:bookmarkStart w:id="274" w:name="_Toc449509973"/>
      <w:r w:rsidRPr="008837F0">
        <w:t>RPC Entry in the REMOTE PROCEDURE File</w:t>
      </w:r>
      <w:bookmarkEnd w:id="273"/>
      <w:bookmarkEnd w:id="274"/>
    </w:p>
    <w:p w:rsidR="00B2768C" w:rsidRPr="008837F0" w:rsidRDefault="00313BDD" w:rsidP="004F2F63">
      <w:pPr>
        <w:pStyle w:val="BodyText"/>
        <w:keepNext/>
        <w:keepLines/>
      </w:pPr>
      <w:r>
        <w:fldChar w:fldCharType="begin"/>
      </w:r>
      <w:r w:rsidR="00A2465C" w:rsidRPr="008837F0">
        <w:instrText>xe "RPCs:RPC Entry in the REMOTE PROCEDURE File"</w:instrText>
      </w:r>
      <w:r>
        <w:fldChar w:fldCharType="end"/>
      </w:r>
      <w:r>
        <w:fldChar w:fldCharType="begin"/>
      </w:r>
      <w:r w:rsidR="00A2465C" w:rsidRPr="008837F0">
        <w:instrText>xe "Entry in the Remote Procedure File"</w:instrText>
      </w:r>
      <w:r>
        <w:fldChar w:fldCharType="end"/>
      </w:r>
      <w:r w:rsidR="00B2768C" w:rsidRPr="008837F0">
        <w:t>After the M code is complete, you need to create the RPC itself in the REMOTE PROCEDURE file (#8994)</w:t>
      </w:r>
      <w:r>
        <w:fldChar w:fldCharType="begin"/>
      </w:r>
      <w:r w:rsidR="00B2768C" w:rsidRPr="008837F0">
        <w:instrText>xe "REMOTE PROCEDURE File</w:instrText>
      </w:r>
      <w:r w:rsidR="00A86295" w:rsidRPr="008837F0">
        <w:instrText xml:space="preserve"> (#8994)</w:instrText>
      </w:r>
      <w:r w:rsidR="00B2768C" w:rsidRPr="008837F0">
        <w:instrText>"</w:instrText>
      </w:r>
      <w:r>
        <w:fldChar w:fldCharType="end"/>
      </w:r>
      <w:r>
        <w:fldChar w:fldCharType="begin"/>
      </w:r>
      <w:r w:rsidR="00A86295" w:rsidRPr="008837F0">
        <w:instrText>xe "Files:REMOTE PROCEDURE (#8994)"</w:instrText>
      </w:r>
      <w:r>
        <w:fldChar w:fldCharType="end"/>
      </w:r>
      <w:r w:rsidR="00B2768C" w:rsidRPr="008837F0">
        <w:t>. The following fields in the REMOTE PROCEDURE file (#8994)</w:t>
      </w:r>
      <w:r>
        <w:fldChar w:fldCharType="begin"/>
      </w:r>
      <w:r w:rsidR="00A86295" w:rsidRPr="008837F0">
        <w:instrText>xe "REMOTE PROCEDURE File (#8994)"</w:instrText>
      </w:r>
      <w:r>
        <w:fldChar w:fldCharType="end"/>
      </w:r>
      <w:r>
        <w:fldChar w:fldCharType="begin"/>
      </w:r>
      <w:r w:rsidR="00A86295" w:rsidRPr="008837F0">
        <w:instrText>xe "Files:REMOTE PROCEDURE (#8994)"</w:instrText>
      </w:r>
      <w:r>
        <w:fldChar w:fldCharType="end"/>
      </w:r>
      <w:r w:rsidR="00B2768C" w:rsidRPr="008837F0">
        <w:t xml:space="preserve"> are key to the correct operation of an RPC:</w:t>
      </w:r>
    </w:p>
    <w:p w:rsidR="00C6576E" w:rsidRPr="008837F0" w:rsidRDefault="00C6576E" w:rsidP="00C6576E">
      <w:pPr>
        <w:pStyle w:val="Caption"/>
      </w:pPr>
      <w:bookmarkStart w:id="275" w:name="_Ref449509690"/>
      <w:bookmarkStart w:id="276" w:name="_Toc202777926"/>
      <w:bookmarkStart w:id="277" w:name="_Toc449510031"/>
      <w:r w:rsidRPr="008837F0">
        <w:t xml:space="preserve">Table </w:t>
      </w:r>
      <w:r w:rsidR="00F74A78">
        <w:fldChar w:fldCharType="begin"/>
      </w:r>
      <w:r w:rsidR="00F74A78">
        <w:instrText xml:space="preserve"> SEQ Table \* ARABIC </w:instrText>
      </w:r>
      <w:r w:rsidR="00F74A78">
        <w:fldChar w:fldCharType="separate"/>
      </w:r>
      <w:r w:rsidR="009762E8">
        <w:rPr>
          <w:noProof/>
        </w:rPr>
        <w:t>7</w:t>
      </w:r>
      <w:r w:rsidR="00F74A78">
        <w:rPr>
          <w:noProof/>
        </w:rPr>
        <w:fldChar w:fldCharType="end"/>
      </w:r>
      <w:bookmarkEnd w:id="275"/>
      <w:r w:rsidRPr="008837F0">
        <w:t>: REMOTE PROCEDURE file key field entries</w:t>
      </w:r>
      <w:bookmarkEnd w:id="276"/>
      <w:bookmarkEnd w:id="277"/>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1314"/>
        <w:gridCol w:w="4950"/>
      </w:tblGrid>
      <w:tr w:rsidR="00B2768C" w:rsidRPr="00BA5CD1" w:rsidTr="00B9256C">
        <w:trPr>
          <w:tblHeader/>
        </w:trPr>
        <w:tc>
          <w:tcPr>
            <w:tcW w:w="3060" w:type="dxa"/>
            <w:shd w:val="pct12" w:color="auto" w:fill="auto"/>
          </w:tcPr>
          <w:p w:rsidR="00B2768C" w:rsidRPr="008837F0" w:rsidRDefault="00B2768C" w:rsidP="00B9256C">
            <w:pPr>
              <w:pStyle w:val="TableHeading"/>
            </w:pPr>
            <w:bookmarkStart w:id="278" w:name="COL001_TBL007"/>
            <w:bookmarkEnd w:id="278"/>
            <w:r w:rsidRPr="008837F0">
              <w:t>Field Name</w:t>
            </w:r>
          </w:p>
        </w:tc>
        <w:tc>
          <w:tcPr>
            <w:tcW w:w="1314" w:type="dxa"/>
            <w:shd w:val="pct12" w:color="auto" w:fill="auto"/>
          </w:tcPr>
          <w:p w:rsidR="00B2768C" w:rsidRPr="008837F0" w:rsidRDefault="00B2768C" w:rsidP="00B9256C">
            <w:pPr>
              <w:pStyle w:val="TableHeading"/>
            </w:pPr>
            <w:r w:rsidRPr="008837F0">
              <w:t>Required?</w:t>
            </w:r>
          </w:p>
        </w:tc>
        <w:tc>
          <w:tcPr>
            <w:tcW w:w="4950" w:type="dxa"/>
            <w:shd w:val="pct12" w:color="auto" w:fill="auto"/>
          </w:tcPr>
          <w:p w:rsidR="00B2768C" w:rsidRPr="008837F0" w:rsidRDefault="00B2768C" w:rsidP="00B9256C">
            <w:pPr>
              <w:pStyle w:val="TableHeading"/>
            </w:pPr>
            <w:r w:rsidRPr="008837F0">
              <w:t>Description</w:t>
            </w:r>
          </w:p>
        </w:tc>
      </w:tr>
      <w:tr w:rsidR="00B2768C" w:rsidRPr="00BA5CD1">
        <w:tc>
          <w:tcPr>
            <w:tcW w:w="3060" w:type="dxa"/>
          </w:tcPr>
          <w:p w:rsidR="00B2768C" w:rsidRPr="00BA5CD1" w:rsidRDefault="00B2768C" w:rsidP="00B9256C">
            <w:pPr>
              <w:pStyle w:val="TableText"/>
              <w:keepNext/>
              <w:keepLines/>
              <w:rPr>
                <w:rFonts w:cs="Arial"/>
              </w:rPr>
            </w:pPr>
            <w:r w:rsidRPr="00BA5CD1">
              <w:rPr>
                <w:rFonts w:cs="Arial"/>
              </w:rPr>
              <w:t>NAME (#.01)</w:t>
            </w:r>
            <w:r w:rsidR="00313BDD">
              <w:rPr>
                <w:rFonts w:cs="Arial"/>
              </w:rPr>
              <w:fldChar w:fldCharType="begin"/>
            </w:r>
            <w:r w:rsidR="00A86295" w:rsidRPr="00BA5CD1">
              <w:rPr>
                <w:rFonts w:ascii="Times New Roman" w:hAnsi="Times New Roman"/>
                <w:sz w:val="22"/>
              </w:rPr>
              <w:instrText>xe "NAME Field</w:instrText>
            </w:r>
            <w:r w:rsidR="00F76DBF" w:rsidRPr="00BA5CD1">
              <w:rPr>
                <w:rFonts w:ascii="Times New Roman" w:hAnsi="Times New Roman"/>
                <w:sz w:val="22"/>
              </w:rPr>
              <w:instrText xml:space="preserve"> </w:instrText>
            </w:r>
            <w:r w:rsidR="00A86295" w:rsidRPr="00BA5CD1">
              <w:rPr>
                <w:rFonts w:ascii="Times New Roman" w:hAnsi="Times New Roman"/>
                <w:sz w:val="22"/>
              </w:rPr>
              <w:instrText>(#.01)"</w:instrText>
            </w:r>
            <w:r w:rsidR="00313BDD">
              <w:rPr>
                <w:rFonts w:cs="Arial"/>
              </w:rPr>
              <w:fldChar w:fldCharType="end"/>
            </w:r>
            <w:r w:rsidR="00313BDD">
              <w:rPr>
                <w:rFonts w:cs="Arial"/>
              </w:rPr>
              <w:fldChar w:fldCharType="begin"/>
            </w:r>
            <w:r w:rsidR="00A86295" w:rsidRPr="00BA5CD1">
              <w:rPr>
                <w:rFonts w:ascii="Times New Roman" w:hAnsi="Times New Roman"/>
                <w:sz w:val="22"/>
              </w:rPr>
              <w:instrText>xe "Fields:NAME (#.01)"</w:instrText>
            </w:r>
            <w:r w:rsidR="00313BDD">
              <w:rPr>
                <w:rFonts w:cs="Arial"/>
              </w:rPr>
              <w:fldChar w:fldCharType="end"/>
            </w:r>
          </w:p>
        </w:tc>
        <w:tc>
          <w:tcPr>
            <w:tcW w:w="1314" w:type="dxa"/>
          </w:tcPr>
          <w:p w:rsidR="00B2768C" w:rsidRPr="00BA5CD1" w:rsidRDefault="00B2768C" w:rsidP="00B9256C">
            <w:pPr>
              <w:pStyle w:val="TableText"/>
              <w:keepNext/>
              <w:keepLines/>
              <w:rPr>
                <w:rFonts w:cs="Arial"/>
              </w:rPr>
            </w:pPr>
            <w:r w:rsidRPr="00BA5CD1">
              <w:rPr>
                <w:rFonts w:cs="Arial"/>
              </w:rPr>
              <w:t>Yes</w:t>
            </w:r>
          </w:p>
        </w:tc>
        <w:tc>
          <w:tcPr>
            <w:tcW w:w="4950" w:type="dxa"/>
          </w:tcPr>
          <w:p w:rsidR="00B2768C" w:rsidRPr="00BA5CD1" w:rsidRDefault="00B2768C" w:rsidP="00B9256C">
            <w:pPr>
              <w:pStyle w:val="TableText"/>
              <w:keepNext/>
              <w:keepLines/>
              <w:rPr>
                <w:rFonts w:cs="Arial"/>
              </w:rPr>
            </w:pPr>
            <w:r w:rsidRPr="00BA5CD1">
              <w:rPr>
                <w:rFonts w:cs="Arial"/>
              </w:rPr>
              <w:t>The name that identifies the RPC (this entry should be namespaced in the package namespace).</w:t>
            </w:r>
          </w:p>
        </w:tc>
      </w:tr>
      <w:tr w:rsidR="00B2768C" w:rsidRPr="00BA5CD1">
        <w:tc>
          <w:tcPr>
            <w:tcW w:w="3060" w:type="dxa"/>
          </w:tcPr>
          <w:p w:rsidR="00B2768C" w:rsidRPr="00BA5CD1" w:rsidRDefault="00B2768C" w:rsidP="00B9256C">
            <w:pPr>
              <w:pStyle w:val="TableText"/>
              <w:keepNext/>
              <w:keepLines/>
              <w:rPr>
                <w:rFonts w:cs="Arial"/>
              </w:rPr>
            </w:pPr>
            <w:r w:rsidRPr="00BA5CD1">
              <w:rPr>
                <w:rFonts w:cs="Arial"/>
              </w:rPr>
              <w:t>TAG (#.02)</w:t>
            </w:r>
            <w:r w:rsidR="00313BDD">
              <w:rPr>
                <w:rFonts w:cs="Arial"/>
              </w:rPr>
              <w:fldChar w:fldCharType="begin"/>
            </w:r>
            <w:r w:rsidR="00A86295" w:rsidRPr="00BA5CD1">
              <w:rPr>
                <w:rFonts w:ascii="Times New Roman" w:hAnsi="Times New Roman"/>
                <w:sz w:val="22"/>
              </w:rPr>
              <w:instrText>xe "TAG Field (#.02)"</w:instrText>
            </w:r>
            <w:r w:rsidR="00313BDD">
              <w:rPr>
                <w:rFonts w:cs="Arial"/>
              </w:rPr>
              <w:fldChar w:fldCharType="end"/>
            </w:r>
            <w:r w:rsidR="00313BDD">
              <w:rPr>
                <w:rFonts w:cs="Arial"/>
              </w:rPr>
              <w:fldChar w:fldCharType="begin"/>
            </w:r>
            <w:r w:rsidR="00A86295" w:rsidRPr="00BA5CD1">
              <w:rPr>
                <w:rFonts w:ascii="Times New Roman" w:hAnsi="Times New Roman"/>
                <w:sz w:val="22"/>
              </w:rPr>
              <w:instrText>xe "Fields:TAG (#.02)"</w:instrText>
            </w:r>
            <w:r w:rsidR="00313BDD">
              <w:rPr>
                <w:rFonts w:cs="Arial"/>
              </w:rPr>
              <w:fldChar w:fldCharType="end"/>
            </w:r>
          </w:p>
        </w:tc>
        <w:tc>
          <w:tcPr>
            <w:tcW w:w="1314" w:type="dxa"/>
          </w:tcPr>
          <w:p w:rsidR="00B2768C" w:rsidRPr="00BA5CD1" w:rsidRDefault="00B2768C" w:rsidP="00B9256C">
            <w:pPr>
              <w:pStyle w:val="TableText"/>
              <w:keepNext/>
              <w:keepLines/>
              <w:rPr>
                <w:rFonts w:cs="Arial"/>
              </w:rPr>
            </w:pPr>
            <w:r w:rsidRPr="00BA5CD1">
              <w:rPr>
                <w:rFonts w:cs="Arial"/>
              </w:rPr>
              <w:t>Yes</w:t>
            </w:r>
          </w:p>
        </w:tc>
        <w:tc>
          <w:tcPr>
            <w:tcW w:w="4950" w:type="dxa"/>
          </w:tcPr>
          <w:p w:rsidR="00B2768C" w:rsidRPr="00BA5CD1" w:rsidRDefault="00B2768C" w:rsidP="00B9256C">
            <w:pPr>
              <w:pStyle w:val="TableText"/>
              <w:keepNext/>
              <w:keepLines/>
              <w:rPr>
                <w:rFonts w:cs="Arial"/>
              </w:rPr>
            </w:pPr>
            <w:r w:rsidRPr="00BA5CD1">
              <w:rPr>
                <w:rFonts w:cs="Arial"/>
              </w:rPr>
              <w:t>The tag at which the remote procedure call begins.</w:t>
            </w:r>
          </w:p>
        </w:tc>
      </w:tr>
      <w:tr w:rsidR="00B2768C" w:rsidRPr="00BA5CD1">
        <w:tc>
          <w:tcPr>
            <w:tcW w:w="3060" w:type="dxa"/>
          </w:tcPr>
          <w:p w:rsidR="00B2768C" w:rsidRPr="00BA5CD1" w:rsidRDefault="00B2768C" w:rsidP="00B9256C">
            <w:pPr>
              <w:pStyle w:val="TableText"/>
              <w:keepNext/>
              <w:keepLines/>
              <w:rPr>
                <w:rFonts w:cs="Arial"/>
              </w:rPr>
            </w:pPr>
            <w:r w:rsidRPr="00BA5CD1">
              <w:rPr>
                <w:rFonts w:cs="Arial"/>
              </w:rPr>
              <w:t>ROUTINE (#.03</w:t>
            </w:r>
            <w:r w:rsidRPr="00BA5CD1">
              <w:t>)</w:t>
            </w:r>
            <w:r w:rsidR="00313BDD">
              <w:fldChar w:fldCharType="begin"/>
            </w:r>
            <w:r w:rsidR="00A86295" w:rsidRPr="00BA5CD1">
              <w:rPr>
                <w:rFonts w:ascii="Times New Roman" w:hAnsi="Times New Roman"/>
                <w:sz w:val="22"/>
              </w:rPr>
              <w:instrText>xe "ROUTINE Field (#.03)"</w:instrText>
            </w:r>
            <w:r w:rsidR="00313BDD">
              <w:fldChar w:fldCharType="end"/>
            </w:r>
            <w:r w:rsidR="00A86295" w:rsidRPr="00BA5CD1">
              <w:rPr>
                <w:rFonts w:ascii="Times New Roman" w:hAnsi="Times New Roman"/>
                <w:sz w:val="22"/>
              </w:rPr>
              <w:t>)</w:t>
            </w:r>
            <w:r w:rsidR="00313BDD">
              <w:rPr>
                <w:rFonts w:ascii="Times New Roman" w:hAnsi="Times New Roman"/>
                <w:sz w:val="22"/>
              </w:rPr>
              <w:fldChar w:fldCharType="begin"/>
            </w:r>
            <w:r w:rsidR="00A86295" w:rsidRPr="00BA5CD1">
              <w:rPr>
                <w:rFonts w:ascii="Times New Roman" w:hAnsi="Times New Roman"/>
                <w:sz w:val="22"/>
              </w:rPr>
              <w:instrText>xe "Fields:ROUTINE (#.03)"</w:instrText>
            </w:r>
            <w:r w:rsidR="00313BDD">
              <w:rPr>
                <w:rFonts w:ascii="Times New Roman" w:hAnsi="Times New Roman"/>
                <w:sz w:val="22"/>
              </w:rPr>
              <w:fldChar w:fldCharType="end"/>
            </w:r>
          </w:p>
        </w:tc>
        <w:tc>
          <w:tcPr>
            <w:tcW w:w="1314" w:type="dxa"/>
          </w:tcPr>
          <w:p w:rsidR="00B2768C" w:rsidRPr="00BA5CD1" w:rsidRDefault="00B2768C" w:rsidP="00B9256C">
            <w:pPr>
              <w:pStyle w:val="TableText"/>
              <w:keepNext/>
              <w:keepLines/>
              <w:rPr>
                <w:rFonts w:cs="Arial"/>
              </w:rPr>
            </w:pPr>
            <w:r w:rsidRPr="00BA5CD1">
              <w:rPr>
                <w:rFonts w:cs="Arial"/>
              </w:rPr>
              <w:t>Yes</w:t>
            </w:r>
          </w:p>
        </w:tc>
        <w:tc>
          <w:tcPr>
            <w:tcW w:w="4950" w:type="dxa"/>
          </w:tcPr>
          <w:p w:rsidR="00B2768C" w:rsidRPr="00BA5CD1" w:rsidRDefault="00B2768C" w:rsidP="00B9256C">
            <w:pPr>
              <w:pStyle w:val="TableText"/>
              <w:keepNext/>
              <w:keepLines/>
              <w:rPr>
                <w:rFonts w:cs="Arial"/>
              </w:rPr>
            </w:pPr>
            <w:r w:rsidRPr="00BA5CD1">
              <w:rPr>
                <w:rFonts w:cs="Arial"/>
              </w:rPr>
              <w:t>The name of the routine that should be invoked to start the RPC.</w:t>
            </w:r>
          </w:p>
        </w:tc>
      </w:tr>
      <w:tr w:rsidR="00B2768C" w:rsidRPr="00BA5CD1">
        <w:tc>
          <w:tcPr>
            <w:tcW w:w="3060" w:type="dxa"/>
          </w:tcPr>
          <w:p w:rsidR="00B2768C" w:rsidRPr="00BA5CD1" w:rsidRDefault="00B2768C" w:rsidP="00B9256C">
            <w:pPr>
              <w:pStyle w:val="TableText"/>
              <w:rPr>
                <w:rFonts w:cs="Arial"/>
              </w:rPr>
            </w:pPr>
            <w:r w:rsidRPr="00BA5CD1">
              <w:rPr>
                <w:rFonts w:cs="Arial"/>
              </w:rPr>
              <w:t>WORD WRAP ON (#.08)</w:t>
            </w:r>
            <w:r w:rsidR="00313BDD">
              <w:rPr>
                <w:rFonts w:cs="Arial"/>
              </w:rPr>
              <w:fldChar w:fldCharType="begin"/>
            </w:r>
            <w:r w:rsidR="00A86295" w:rsidRPr="00BA5CD1">
              <w:rPr>
                <w:rFonts w:ascii="Times New Roman" w:hAnsi="Times New Roman"/>
                <w:sz w:val="22"/>
              </w:rPr>
              <w:instrText>xe "WORD WRAP ON Field (#.08)"</w:instrText>
            </w:r>
            <w:r w:rsidR="00313BDD">
              <w:rPr>
                <w:rFonts w:cs="Arial"/>
              </w:rPr>
              <w:fldChar w:fldCharType="end"/>
            </w:r>
            <w:r w:rsidR="00313BDD">
              <w:rPr>
                <w:rFonts w:cs="Arial"/>
              </w:rPr>
              <w:fldChar w:fldCharType="begin"/>
            </w:r>
            <w:r w:rsidR="00A86295" w:rsidRPr="00BA5CD1">
              <w:rPr>
                <w:rFonts w:ascii="Times New Roman" w:hAnsi="Times New Roman"/>
                <w:sz w:val="22"/>
              </w:rPr>
              <w:instrText>xe "Fields:WORD WRAP ON (#.08)"</w:instrText>
            </w:r>
            <w:r w:rsidR="00313BDD">
              <w:rPr>
                <w:rFonts w:cs="Arial"/>
              </w:rPr>
              <w:fldChar w:fldCharType="end"/>
            </w:r>
          </w:p>
        </w:tc>
        <w:tc>
          <w:tcPr>
            <w:tcW w:w="1314" w:type="dxa"/>
          </w:tcPr>
          <w:p w:rsidR="00B2768C" w:rsidRPr="00BA5CD1" w:rsidRDefault="00B2768C" w:rsidP="00B9256C">
            <w:pPr>
              <w:pStyle w:val="TableText"/>
              <w:rPr>
                <w:rFonts w:cs="Arial"/>
              </w:rPr>
            </w:pPr>
            <w:r w:rsidRPr="00BA5CD1">
              <w:rPr>
                <w:rFonts w:cs="Arial"/>
              </w:rPr>
              <w:t>No</w:t>
            </w:r>
          </w:p>
        </w:tc>
        <w:tc>
          <w:tcPr>
            <w:tcW w:w="4950" w:type="dxa"/>
          </w:tcPr>
          <w:p w:rsidR="00B2768C" w:rsidRPr="00BA5CD1" w:rsidRDefault="00B2768C" w:rsidP="00B9256C">
            <w:pPr>
              <w:pStyle w:val="TableText"/>
              <w:rPr>
                <w:rFonts w:cs="Arial"/>
              </w:rPr>
            </w:pPr>
            <w:r w:rsidRPr="00BA5CD1">
              <w:rPr>
                <w:rFonts w:cs="Arial"/>
              </w:rPr>
              <w:t xml:space="preserve">Affects </w:t>
            </w:r>
            <w:r w:rsidR="0063616D" w:rsidRPr="00BA5CD1">
              <w:rPr>
                <w:rFonts w:cs="Arial"/>
              </w:rPr>
              <w:t>Global Array</w:t>
            </w:r>
            <w:r w:rsidRPr="00BA5CD1">
              <w:rPr>
                <w:rFonts w:cs="Arial"/>
              </w:rPr>
              <w:t xml:space="preserve"> and </w:t>
            </w:r>
            <w:r w:rsidR="0063616D" w:rsidRPr="00BA5CD1">
              <w:rPr>
                <w:rFonts w:cs="Arial"/>
              </w:rPr>
              <w:t>Word-processing</w:t>
            </w:r>
            <w:r w:rsidRPr="00BA5CD1">
              <w:rPr>
                <w:rFonts w:cs="Arial"/>
              </w:rPr>
              <w:t xml:space="preserve"> return value types only. If set to False, data is returned in a single concatenated string in Results[0]. If set to True, each array node on the M side is returned as a distinct array item in Results.</w:t>
            </w:r>
          </w:p>
        </w:tc>
      </w:tr>
      <w:tr w:rsidR="00B2768C" w:rsidRPr="00BA5CD1">
        <w:tc>
          <w:tcPr>
            <w:tcW w:w="3060" w:type="dxa"/>
          </w:tcPr>
          <w:p w:rsidR="00B2768C" w:rsidRPr="00BA5CD1" w:rsidRDefault="00B2768C" w:rsidP="00B9256C">
            <w:pPr>
              <w:pStyle w:val="TableText"/>
              <w:rPr>
                <w:rFonts w:cs="Arial"/>
              </w:rPr>
            </w:pPr>
            <w:r w:rsidRPr="00BA5CD1">
              <w:rPr>
                <w:rFonts w:cs="Arial"/>
              </w:rPr>
              <w:t>RETURN VALUE TYPE (#.04)</w:t>
            </w:r>
            <w:r w:rsidR="00313BDD">
              <w:rPr>
                <w:rFonts w:cs="Arial"/>
              </w:rPr>
              <w:fldChar w:fldCharType="begin"/>
            </w:r>
            <w:r w:rsidR="00A86295" w:rsidRPr="00BA5CD1">
              <w:rPr>
                <w:rFonts w:ascii="Times New Roman" w:hAnsi="Times New Roman"/>
                <w:sz w:val="22"/>
              </w:rPr>
              <w:instrText>xe "RETURN VALUE TYPE Field</w:instrText>
            </w:r>
            <w:r w:rsidR="00F76DBF" w:rsidRPr="00BA5CD1">
              <w:rPr>
                <w:rFonts w:ascii="Times New Roman" w:hAnsi="Times New Roman"/>
                <w:sz w:val="22"/>
              </w:rPr>
              <w:instrText xml:space="preserve"> </w:instrText>
            </w:r>
            <w:r w:rsidR="00A86295" w:rsidRPr="00BA5CD1">
              <w:rPr>
                <w:rFonts w:ascii="Times New Roman" w:hAnsi="Times New Roman"/>
                <w:sz w:val="22"/>
              </w:rPr>
              <w:instrText>(#.04)"</w:instrText>
            </w:r>
            <w:r w:rsidR="00313BDD">
              <w:rPr>
                <w:rFonts w:cs="Arial"/>
              </w:rPr>
              <w:fldChar w:fldCharType="end"/>
            </w:r>
            <w:r w:rsidR="00313BDD">
              <w:rPr>
                <w:rFonts w:cs="Arial"/>
              </w:rPr>
              <w:fldChar w:fldCharType="begin"/>
            </w:r>
            <w:r w:rsidR="00A86295" w:rsidRPr="00BA5CD1">
              <w:rPr>
                <w:rFonts w:ascii="Times New Roman" w:hAnsi="Times New Roman"/>
                <w:sz w:val="22"/>
              </w:rPr>
              <w:instrText>xe "Fields:RETURN VALUE TYPE (#.04)"</w:instrText>
            </w:r>
            <w:r w:rsidR="00313BDD">
              <w:rPr>
                <w:rFonts w:cs="Arial"/>
              </w:rPr>
              <w:fldChar w:fldCharType="end"/>
            </w:r>
          </w:p>
        </w:tc>
        <w:tc>
          <w:tcPr>
            <w:tcW w:w="1314" w:type="dxa"/>
          </w:tcPr>
          <w:p w:rsidR="00B2768C" w:rsidRPr="00BA5CD1" w:rsidRDefault="00B2768C" w:rsidP="00B9256C">
            <w:pPr>
              <w:pStyle w:val="TableText"/>
              <w:rPr>
                <w:rFonts w:cs="Arial"/>
              </w:rPr>
            </w:pPr>
            <w:r w:rsidRPr="00BA5CD1">
              <w:rPr>
                <w:rFonts w:cs="Arial"/>
              </w:rPr>
              <w:t>Yes</w:t>
            </w:r>
          </w:p>
        </w:tc>
        <w:tc>
          <w:tcPr>
            <w:tcW w:w="4950" w:type="dxa"/>
          </w:tcPr>
          <w:p w:rsidR="00B2768C" w:rsidRPr="00BA5CD1" w:rsidRDefault="00B2768C" w:rsidP="00B9256C">
            <w:pPr>
              <w:pStyle w:val="TableText"/>
              <w:rPr>
                <w:rFonts w:cs="Arial"/>
              </w:rPr>
            </w:pPr>
            <w:r w:rsidRPr="00BA5CD1">
              <w:rPr>
                <w:rFonts w:cs="Arial"/>
              </w:rPr>
              <w:t xml:space="preserve">This indicates to the Broker how to format the return values. For example, if </w:t>
            </w:r>
            <w:r w:rsidR="0063616D" w:rsidRPr="00BA5CD1">
              <w:rPr>
                <w:rFonts w:cs="Arial"/>
              </w:rPr>
              <w:t xml:space="preserve">the </w:t>
            </w:r>
            <w:r w:rsidRPr="00BA5CD1">
              <w:rPr>
                <w:rFonts w:cs="Arial"/>
              </w:rPr>
              <w:t xml:space="preserve">RETURN VALUE TYPE is </w:t>
            </w:r>
            <w:r w:rsidR="009A092D">
              <w:rPr>
                <w:rFonts w:cs="Arial"/>
              </w:rPr>
              <w:t>set as W</w:t>
            </w:r>
            <w:r w:rsidR="0063616D" w:rsidRPr="00BA5CD1">
              <w:rPr>
                <w:rFonts w:cs="Arial"/>
              </w:rPr>
              <w:t>ord-processing</w:t>
            </w:r>
            <w:r w:rsidRPr="00BA5CD1">
              <w:rPr>
                <w:rFonts w:cs="Arial"/>
              </w:rPr>
              <w:t xml:space="preserve">, then each entry in the returning list will have a </w:t>
            </w:r>
            <w:r w:rsidRPr="009A092D">
              <w:rPr>
                <w:rFonts w:cs="Arial"/>
                <w:b/>
              </w:rPr>
              <w:t>&lt;CR&gt;&lt;LF&gt;</w:t>
            </w:r>
            <w:r w:rsidRPr="00BA5CD1">
              <w:rPr>
                <w:rFonts w:cs="Arial"/>
              </w:rPr>
              <w:t xml:space="preserve"> (&lt;carriage return&gt;&lt;line feed&gt;) appended.</w:t>
            </w:r>
          </w:p>
        </w:tc>
      </w:tr>
      <w:tr w:rsidR="00B16EBA" w:rsidRPr="00BA5CD1">
        <w:tc>
          <w:tcPr>
            <w:tcW w:w="3060" w:type="dxa"/>
          </w:tcPr>
          <w:p w:rsidR="00B16EBA" w:rsidRPr="00BA5CD1" w:rsidRDefault="00B16EBA" w:rsidP="00B9256C">
            <w:pPr>
              <w:pStyle w:val="TableText"/>
              <w:rPr>
                <w:rFonts w:cs="Arial"/>
              </w:rPr>
            </w:pPr>
            <w:r>
              <w:rPr>
                <w:rFonts w:cs="Arial"/>
              </w:rPr>
              <w:t>APP PROXY ALLOWED (#.11</w:t>
            </w:r>
            <w:r w:rsidRPr="009A092D">
              <w:rPr>
                <w:rFonts w:ascii="Times New Roman" w:hAnsi="Times New Roman"/>
                <w:sz w:val="22"/>
                <w:szCs w:val="22"/>
              </w:rPr>
              <w:t>)</w:t>
            </w:r>
            <w:r w:rsidR="009A092D" w:rsidRPr="009A092D">
              <w:rPr>
                <w:rFonts w:ascii="Times New Roman" w:hAnsi="Times New Roman"/>
                <w:sz w:val="22"/>
                <w:szCs w:val="22"/>
              </w:rPr>
              <w:fldChar w:fldCharType="begin"/>
            </w:r>
            <w:r w:rsidR="009A092D" w:rsidRPr="009A092D">
              <w:rPr>
                <w:rFonts w:ascii="Times New Roman" w:hAnsi="Times New Roman"/>
                <w:sz w:val="22"/>
                <w:szCs w:val="22"/>
              </w:rPr>
              <w:instrText>xe "APP PROXY ALLOWED Field (#.11)"</w:instrText>
            </w:r>
            <w:r w:rsidR="009A092D" w:rsidRPr="009A092D">
              <w:rPr>
                <w:rFonts w:ascii="Times New Roman" w:hAnsi="Times New Roman"/>
                <w:sz w:val="22"/>
                <w:szCs w:val="22"/>
              </w:rPr>
              <w:fldChar w:fldCharType="end"/>
            </w:r>
            <w:r w:rsidR="009A092D" w:rsidRPr="009A092D">
              <w:rPr>
                <w:rFonts w:ascii="Times New Roman" w:hAnsi="Times New Roman"/>
                <w:sz w:val="22"/>
                <w:szCs w:val="22"/>
              </w:rPr>
              <w:fldChar w:fldCharType="begin"/>
            </w:r>
            <w:r w:rsidR="009A092D" w:rsidRPr="009A092D">
              <w:rPr>
                <w:rFonts w:ascii="Times New Roman" w:hAnsi="Times New Roman"/>
                <w:sz w:val="22"/>
                <w:szCs w:val="22"/>
              </w:rPr>
              <w:instrText>xe "Fields:APP PROXY ALLOWED (#.11)"</w:instrText>
            </w:r>
            <w:r w:rsidR="009A092D" w:rsidRPr="009A092D">
              <w:rPr>
                <w:rFonts w:ascii="Times New Roman" w:hAnsi="Times New Roman"/>
                <w:sz w:val="22"/>
                <w:szCs w:val="22"/>
              </w:rPr>
              <w:fldChar w:fldCharType="end"/>
            </w:r>
          </w:p>
        </w:tc>
        <w:tc>
          <w:tcPr>
            <w:tcW w:w="1314" w:type="dxa"/>
          </w:tcPr>
          <w:p w:rsidR="00B16EBA" w:rsidRPr="00BA5CD1" w:rsidRDefault="00B16EBA" w:rsidP="00B9256C">
            <w:pPr>
              <w:pStyle w:val="TableText"/>
              <w:rPr>
                <w:rFonts w:cs="Arial"/>
              </w:rPr>
            </w:pPr>
            <w:r>
              <w:rPr>
                <w:rFonts w:cs="Arial"/>
              </w:rPr>
              <w:t>No</w:t>
            </w:r>
          </w:p>
        </w:tc>
        <w:tc>
          <w:tcPr>
            <w:tcW w:w="4950" w:type="dxa"/>
          </w:tcPr>
          <w:p w:rsidR="009A092D" w:rsidRDefault="00B16EBA" w:rsidP="009A092D">
            <w:pPr>
              <w:pStyle w:val="TableText"/>
              <w:rPr>
                <w:rFonts w:cs="Arial"/>
              </w:rPr>
            </w:pPr>
            <w:r>
              <w:rPr>
                <w:rFonts w:cs="Arial"/>
              </w:rPr>
              <w:t xml:space="preserve">This field </w:t>
            </w:r>
            <w:r w:rsidRPr="009A092D">
              <w:rPr>
                <w:rFonts w:cs="Arial"/>
                <w:i/>
              </w:rPr>
              <w:t>must</w:t>
            </w:r>
            <w:r>
              <w:rPr>
                <w:rFonts w:cs="Arial"/>
              </w:rPr>
              <w:t xml:space="preserve"> be set to </w:t>
            </w:r>
            <w:r w:rsidRPr="009A092D">
              <w:rPr>
                <w:rFonts w:cs="Arial"/>
                <w:b/>
              </w:rPr>
              <w:t>Allowed</w:t>
            </w:r>
            <w:r w:rsidRPr="009A092D">
              <w:rPr>
                <w:rFonts w:cs="Arial"/>
              </w:rPr>
              <w:t xml:space="preserve"> (</w:t>
            </w:r>
            <w:r w:rsidRPr="009A092D">
              <w:rPr>
                <w:rFonts w:cs="Arial"/>
                <w:b/>
              </w:rPr>
              <w:t>1</w:t>
            </w:r>
            <w:r w:rsidRPr="009A092D">
              <w:rPr>
                <w:rFonts w:cs="Arial"/>
              </w:rPr>
              <w:t xml:space="preserve">) </w:t>
            </w:r>
            <w:r>
              <w:rPr>
                <w:rFonts w:cs="Arial"/>
              </w:rPr>
              <w:t xml:space="preserve">if this RPC is to be run by an APPLICATION PROXY user. The default is to </w:t>
            </w:r>
            <w:r w:rsidR="009A092D" w:rsidRPr="009A092D">
              <w:rPr>
                <w:rFonts w:cs="Arial"/>
                <w:i/>
              </w:rPr>
              <w:t>not</w:t>
            </w:r>
            <w:r>
              <w:rPr>
                <w:rFonts w:cs="Arial"/>
              </w:rPr>
              <w:t xml:space="preserve"> allow access.</w:t>
            </w:r>
          </w:p>
          <w:p w:rsidR="00B16EBA" w:rsidRPr="00BA5CD1" w:rsidRDefault="009A092D" w:rsidP="009A092D">
            <w:pPr>
              <w:pStyle w:val="TableCaution"/>
            </w:pPr>
            <w:r>
              <w:rPr>
                <w:noProof/>
              </w:rPr>
              <w:lastRenderedPageBreak/>
              <w:drawing>
                <wp:inline distT="0" distB="0" distL="0" distR="0" wp14:anchorId="5C3ADEC2" wp14:editId="5980B12F">
                  <wp:extent cx="409575" cy="409575"/>
                  <wp:effectExtent l="0" t="0" r="0" b="0"/>
                  <wp:docPr id="38"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 xml:space="preserve"> CAUTION: </w:t>
            </w:r>
            <w:r w:rsidR="00B16EBA">
              <w:t xml:space="preserve">APPLICATION PROXY users do </w:t>
            </w:r>
            <w:r w:rsidR="00B16EBA" w:rsidRPr="009A092D">
              <w:rPr>
                <w:i/>
              </w:rPr>
              <w:t>not</w:t>
            </w:r>
            <w:r w:rsidR="00B16EBA">
              <w:t xml:space="preserve"> meet Health Insurance Portability and Accounting Act of 1996 (HIPAA) requirements for user identification, and should </w:t>
            </w:r>
            <w:r w:rsidR="00B16EBA" w:rsidRPr="009A092D">
              <w:rPr>
                <w:i/>
              </w:rPr>
              <w:t>not</w:t>
            </w:r>
            <w:r w:rsidR="00B16EBA">
              <w:t xml:space="preserve"> be permitted to access an RPC that reads or writes Personal Health Information (PHI).</w:t>
            </w:r>
          </w:p>
        </w:tc>
      </w:tr>
    </w:tbl>
    <w:p w:rsidR="00B2768C" w:rsidRPr="008837F0" w:rsidRDefault="00B2768C" w:rsidP="00A2465C">
      <w:pPr>
        <w:pStyle w:val="BodyText6"/>
      </w:pPr>
    </w:p>
    <w:p w:rsidR="00B2768C" w:rsidRPr="008837F0" w:rsidRDefault="00B2768C" w:rsidP="00735AD6">
      <w:pPr>
        <w:pStyle w:val="Heading2"/>
      </w:pPr>
      <w:bookmarkStart w:id="279" w:name="_Toc339260937"/>
      <w:bookmarkStart w:id="280" w:name="_Toc339261006"/>
      <w:bookmarkStart w:id="281" w:name="_Toc339418604"/>
      <w:bookmarkStart w:id="282" w:name="_Toc339707988"/>
      <w:bookmarkStart w:id="283" w:name="_Toc339783069"/>
      <w:bookmarkStart w:id="284" w:name="_Toc345918880"/>
      <w:bookmarkStart w:id="285" w:name="_Toc347797289"/>
      <w:bookmarkStart w:id="286" w:name="_Toc354974876"/>
      <w:bookmarkStart w:id="287" w:name="_Toc378055873"/>
      <w:bookmarkStart w:id="288" w:name="_Toc449362443"/>
      <w:bookmarkStart w:id="289" w:name="_Toc449509974"/>
      <w:r w:rsidRPr="008837F0">
        <w:t>What Makes a Good Remote Procedure Call?</w:t>
      </w:r>
      <w:bookmarkEnd w:id="279"/>
      <w:bookmarkEnd w:id="280"/>
      <w:bookmarkEnd w:id="281"/>
      <w:bookmarkEnd w:id="282"/>
      <w:bookmarkEnd w:id="283"/>
      <w:bookmarkEnd w:id="284"/>
      <w:bookmarkEnd w:id="285"/>
      <w:bookmarkEnd w:id="286"/>
      <w:bookmarkEnd w:id="287"/>
      <w:bookmarkEnd w:id="288"/>
      <w:bookmarkEnd w:id="289"/>
    </w:p>
    <w:p w:rsidR="00B2768C" w:rsidRPr="008837F0" w:rsidRDefault="00313BDD" w:rsidP="00B804DE">
      <w:pPr>
        <w:pStyle w:val="ListBullet"/>
        <w:keepNext/>
        <w:keepLines/>
      </w:pPr>
      <w:r>
        <w:fldChar w:fldCharType="begin"/>
      </w:r>
      <w:r w:rsidR="00B2768C" w:rsidRPr="008837F0">
        <w:instrText>xe "What Makes a Good Remote Procedure Call?"</w:instrText>
      </w:r>
      <w:r>
        <w:fldChar w:fldCharType="end"/>
      </w:r>
      <w:r w:rsidR="00B2768C" w:rsidRPr="008837F0">
        <w:t>Silent calls</w:t>
      </w:r>
      <w:r>
        <w:fldChar w:fldCharType="begin"/>
      </w:r>
      <w:r w:rsidR="00B2768C" w:rsidRPr="008837F0">
        <w:instrText>xe "Silent Calls"</w:instrText>
      </w:r>
      <w:r>
        <w:fldChar w:fldCharType="end"/>
      </w:r>
      <w:r>
        <w:fldChar w:fldCharType="begin"/>
      </w:r>
      <w:r w:rsidR="00B2768C" w:rsidRPr="008837F0">
        <w:instrText>xe "Calls:Silent"</w:instrText>
      </w:r>
      <w:r>
        <w:fldChar w:fldCharType="end"/>
      </w:r>
      <w:r w:rsidR="00B2768C" w:rsidRPr="008837F0">
        <w:t xml:space="preserve"> (no I/O to terminal or screen, no user intervention required)</w:t>
      </w:r>
      <w:r w:rsidR="00D76365" w:rsidRPr="008837F0">
        <w:t>.</w:t>
      </w:r>
    </w:p>
    <w:p w:rsidR="00B2768C" w:rsidRPr="008837F0" w:rsidRDefault="00B2768C" w:rsidP="00B804DE">
      <w:pPr>
        <w:pStyle w:val="ListBullet"/>
        <w:keepNext/>
        <w:keepLines/>
      </w:pPr>
      <w:r w:rsidRPr="008837F0">
        <w:t>Minimal resources required (passes data in brief, controlled increments)</w:t>
      </w:r>
      <w:r w:rsidR="00D76365" w:rsidRPr="008837F0">
        <w:t>.</w:t>
      </w:r>
    </w:p>
    <w:p w:rsidR="00B2768C" w:rsidRPr="008837F0" w:rsidRDefault="00B2768C" w:rsidP="00B804DE">
      <w:pPr>
        <w:pStyle w:val="ListBullet"/>
        <w:keepNext/>
        <w:keepLines/>
      </w:pPr>
      <w:r w:rsidRPr="008837F0">
        <w:t>Discrete calls</w:t>
      </w:r>
      <w:r w:rsidR="00313BDD">
        <w:fldChar w:fldCharType="begin"/>
      </w:r>
      <w:r w:rsidRPr="008837F0">
        <w:instrText>xe "Discrete Calls"</w:instrText>
      </w:r>
      <w:r w:rsidR="00313BDD">
        <w:fldChar w:fldCharType="end"/>
      </w:r>
      <w:r w:rsidR="00313BDD">
        <w:fldChar w:fldCharType="begin"/>
      </w:r>
      <w:r w:rsidRPr="008837F0">
        <w:instrText>xe "Calls:Discrete"</w:instrText>
      </w:r>
      <w:r w:rsidR="00313BDD">
        <w:fldChar w:fldCharType="end"/>
      </w:r>
      <w:r w:rsidRPr="008837F0">
        <w:t xml:space="preserve"> (requiring as little information as possible from the process environment)</w:t>
      </w:r>
      <w:r w:rsidR="00D76365" w:rsidRPr="008837F0">
        <w:t>.</w:t>
      </w:r>
    </w:p>
    <w:p w:rsidR="00B2768C" w:rsidRPr="008837F0" w:rsidRDefault="00B2768C" w:rsidP="00B804DE">
      <w:pPr>
        <w:pStyle w:val="ListBullet"/>
      </w:pPr>
      <w:r w:rsidRPr="008837F0">
        <w:t>Generic as possible (different parts of the same package as well as other packages could use the same RPC)</w:t>
      </w:r>
      <w:r w:rsidR="00D76365" w:rsidRPr="008837F0">
        <w:t>.</w:t>
      </w:r>
    </w:p>
    <w:p w:rsidR="00B2768C" w:rsidRPr="008837F0" w:rsidRDefault="00B2768C" w:rsidP="00735AD6">
      <w:pPr>
        <w:pStyle w:val="Heading2"/>
      </w:pPr>
      <w:bookmarkStart w:id="290" w:name="_Ref97007192"/>
      <w:bookmarkStart w:id="291" w:name="_Toc449362444"/>
      <w:bookmarkStart w:id="292" w:name="_Toc449509975"/>
      <w:r w:rsidRPr="008837F0">
        <w:t>How to Execute an RPC from a Client Application</w:t>
      </w:r>
      <w:bookmarkEnd w:id="290"/>
      <w:bookmarkEnd w:id="291"/>
      <w:bookmarkEnd w:id="292"/>
    </w:p>
    <w:p w:rsidR="00B2768C" w:rsidRPr="008837F0" w:rsidRDefault="00313BDD" w:rsidP="00EF28B7">
      <w:pPr>
        <w:pStyle w:val="BodyText"/>
        <w:keepNext/>
        <w:keepLines/>
      </w:pPr>
      <w:r>
        <w:fldChar w:fldCharType="begin"/>
      </w:r>
      <w:r w:rsidR="00EF28B7" w:rsidRPr="008837F0">
        <w:instrText>xe "RPCs:Executing"</w:instrText>
      </w:r>
      <w:r>
        <w:fldChar w:fldCharType="end"/>
      </w:r>
      <w:r>
        <w:fldChar w:fldCharType="begin"/>
      </w:r>
      <w:r w:rsidR="00EF28B7" w:rsidRPr="008837F0">
        <w:instrText>xe "How to:Execute an RPC from a Client Application"</w:instrText>
      </w:r>
      <w:r>
        <w:fldChar w:fldCharType="end"/>
      </w:r>
      <w:r>
        <w:fldChar w:fldCharType="begin"/>
      </w:r>
      <w:r w:rsidR="00EF28B7" w:rsidRPr="008837F0">
        <w:instrText>xe "Execute an RPC from a Client Application, How to"</w:instrText>
      </w:r>
      <w:r>
        <w:fldChar w:fldCharType="end"/>
      </w:r>
      <w:r w:rsidR="00EF28B7" w:rsidRPr="008837F0">
        <w:t xml:space="preserve">To execute an RPC from a client </w:t>
      </w:r>
      <w:r w:rsidR="008837F0" w:rsidRPr="008837F0">
        <w:t>application,</w:t>
      </w:r>
      <w:r w:rsidR="00EF28B7" w:rsidRPr="008837F0">
        <w:t xml:space="preserve"> perform the following procedure:</w:t>
      </w:r>
    </w:p>
    <w:p w:rsidR="00B2768C" w:rsidRPr="008837F0" w:rsidRDefault="00B2768C" w:rsidP="00723366">
      <w:pPr>
        <w:pStyle w:val="ListNumber"/>
        <w:keepNext/>
        <w:keepLines/>
        <w:numPr>
          <w:ilvl w:val="0"/>
          <w:numId w:val="16"/>
        </w:numPr>
        <w:tabs>
          <w:tab w:val="clear" w:pos="360"/>
        </w:tabs>
        <w:ind w:left="720"/>
      </w:pPr>
      <w:r w:rsidRPr="008837F0">
        <w:t>If your RPC has any input parameters beyond the mandatory first parameter, set a Param node in the TRPCBroker</w:t>
      </w:r>
      <w:r w:rsidR="00B34002">
        <w:t>’</w:t>
      </w:r>
      <w:r w:rsidRPr="008837F0">
        <w:t>s Param property</w:t>
      </w:r>
      <w:r w:rsidR="00313BDD">
        <w:fldChar w:fldCharType="begin"/>
      </w:r>
      <w:r w:rsidR="00445787" w:rsidRPr="008837F0">
        <w:instrText>xe "Param Property"</w:instrText>
      </w:r>
      <w:r w:rsidR="00313BDD">
        <w:fldChar w:fldCharType="end"/>
      </w:r>
      <w:r w:rsidR="00313BDD">
        <w:fldChar w:fldCharType="begin"/>
      </w:r>
      <w:r w:rsidR="00445787" w:rsidRPr="008837F0">
        <w:instrText>xe "Properties:Param"</w:instrText>
      </w:r>
      <w:r w:rsidR="00313BDD">
        <w:fldChar w:fldCharType="end"/>
      </w:r>
      <w:r w:rsidRPr="008837F0">
        <w:t xml:space="preserve"> for each. For each input parameter, set the following sub properties:</w:t>
      </w:r>
    </w:p>
    <w:p w:rsidR="00B2768C" w:rsidRPr="008837F0" w:rsidRDefault="00B2768C" w:rsidP="00EF28B7">
      <w:pPr>
        <w:pStyle w:val="ListBulletIndent2"/>
        <w:keepNext/>
        <w:keepLines/>
      </w:pPr>
      <w:r w:rsidRPr="008837F0">
        <w:t>Value</w:t>
      </w:r>
    </w:p>
    <w:p w:rsidR="00B2768C" w:rsidRPr="008837F0" w:rsidRDefault="00B2768C" w:rsidP="00EF28B7">
      <w:pPr>
        <w:pStyle w:val="ListBulletIndent2"/>
        <w:keepNext/>
        <w:keepLines/>
      </w:pPr>
      <w:r w:rsidRPr="008837F0">
        <w:t>PType (Literal, List, or Reference).</w:t>
      </w:r>
    </w:p>
    <w:p w:rsidR="00B2768C" w:rsidRPr="008837F0" w:rsidRDefault="00B2768C" w:rsidP="00EF28B7">
      <w:pPr>
        <w:pStyle w:val="BodyText3"/>
        <w:keepNext/>
        <w:keepLines/>
      </w:pPr>
      <w:r w:rsidRPr="008837F0">
        <w:t>If the parameter</w:t>
      </w:r>
      <w:r w:rsidR="00B34002">
        <w:t>’</w:t>
      </w:r>
      <w:r w:rsidRPr="008837F0">
        <w:t>s PType is List, however, set a list of values in the Mult</w:t>
      </w:r>
      <w:r w:rsidR="00313BDD">
        <w:fldChar w:fldCharType="begin"/>
      </w:r>
      <w:r w:rsidR="00445787" w:rsidRPr="008837F0">
        <w:instrText>xe "Mult Property"</w:instrText>
      </w:r>
      <w:r w:rsidR="00313BDD">
        <w:fldChar w:fldCharType="end"/>
      </w:r>
      <w:r w:rsidR="00313BDD">
        <w:fldChar w:fldCharType="begin"/>
      </w:r>
      <w:r w:rsidR="00445787" w:rsidRPr="008837F0">
        <w:instrText>xe "Properties:Mult"</w:instrText>
      </w:r>
      <w:r w:rsidR="00313BDD">
        <w:fldChar w:fldCharType="end"/>
      </w:r>
      <w:r w:rsidRPr="008837F0">
        <w:t xml:space="preserve"> subproperty rather than setting the Value</w:t>
      </w:r>
      <w:r w:rsidR="00313BDD">
        <w:fldChar w:fldCharType="begin"/>
      </w:r>
      <w:r w:rsidR="000D69EF" w:rsidRPr="008837F0">
        <w:instrText>xe "Value Property"</w:instrText>
      </w:r>
      <w:r w:rsidR="00313BDD">
        <w:fldChar w:fldCharType="end"/>
      </w:r>
      <w:r w:rsidR="00313BDD">
        <w:fldChar w:fldCharType="begin"/>
      </w:r>
      <w:r w:rsidR="000D69EF" w:rsidRPr="008837F0">
        <w:instrText>xe "Properties:Value"</w:instrText>
      </w:r>
      <w:r w:rsidR="00313BDD">
        <w:fldChar w:fldCharType="end"/>
      </w:r>
      <w:r w:rsidRPr="008837F0">
        <w:t xml:space="preserve"> subproperty.</w:t>
      </w:r>
    </w:p>
    <w:p w:rsidR="00B2768C" w:rsidRPr="008837F0" w:rsidRDefault="005F28B1" w:rsidP="00EF28B7">
      <w:pPr>
        <w:pStyle w:val="BodyText3"/>
        <w:keepNext/>
        <w:keepLines/>
      </w:pPr>
      <w:r w:rsidRPr="008837F0">
        <w:rPr>
          <w:color w:val="0000FF"/>
          <w:u w:val="single"/>
        </w:rPr>
        <w:fldChar w:fldCharType="begin"/>
      </w:r>
      <w:r w:rsidRPr="008837F0">
        <w:rPr>
          <w:color w:val="0000FF"/>
          <w:u w:val="single"/>
        </w:rPr>
        <w:instrText xml:space="preserve"> REF _Ref361734575 \h </w:instrText>
      </w:r>
      <w:r w:rsidRPr="008837F0">
        <w:rPr>
          <w:color w:val="0000FF"/>
          <w:u w:val="single"/>
        </w:rPr>
      </w:r>
      <w:r w:rsidRPr="008837F0">
        <w:rPr>
          <w:color w:val="0000FF"/>
          <w:u w:val="single"/>
        </w:rPr>
        <w:fldChar w:fldCharType="separate"/>
      </w:r>
      <w:r w:rsidR="009762E8" w:rsidRPr="008837F0">
        <w:t xml:space="preserve">Figure </w:t>
      </w:r>
      <w:r w:rsidR="009762E8">
        <w:rPr>
          <w:noProof/>
        </w:rPr>
        <w:t>5</w:t>
      </w:r>
      <w:r w:rsidRPr="008837F0">
        <w:rPr>
          <w:color w:val="0000FF"/>
          <w:u w:val="single"/>
        </w:rPr>
        <w:fldChar w:fldCharType="end"/>
      </w:r>
      <w:r w:rsidR="00B2768C" w:rsidRPr="008837F0">
        <w:t xml:space="preserve"> is an example of some settings of the Param property</w:t>
      </w:r>
      <w:r w:rsidR="00313BDD">
        <w:fldChar w:fldCharType="begin"/>
      </w:r>
      <w:r w:rsidR="00445787" w:rsidRPr="008837F0">
        <w:instrText>xe "Param Property"</w:instrText>
      </w:r>
      <w:r w:rsidR="00313BDD">
        <w:fldChar w:fldCharType="end"/>
      </w:r>
      <w:r w:rsidR="00313BDD">
        <w:fldChar w:fldCharType="begin"/>
      </w:r>
      <w:r w:rsidR="00445787" w:rsidRPr="008837F0">
        <w:instrText>xe "Properties:Param"</w:instrText>
      </w:r>
      <w:r w:rsidR="00313BDD">
        <w:fldChar w:fldCharType="end"/>
      </w:r>
      <w:r w:rsidR="00B2768C" w:rsidRPr="008837F0">
        <w:t>:</w:t>
      </w:r>
    </w:p>
    <w:p w:rsidR="00C6576E" w:rsidRPr="008837F0" w:rsidRDefault="00C6576E" w:rsidP="00C6576E">
      <w:pPr>
        <w:pStyle w:val="Caption"/>
      </w:pPr>
      <w:bookmarkStart w:id="293" w:name="_Ref361734575"/>
      <w:bookmarkStart w:id="294" w:name="_Toc202777927"/>
      <w:bookmarkStart w:id="295" w:name="_Toc449510016"/>
      <w:r w:rsidRPr="008837F0">
        <w:t xml:space="preserve">Figure </w:t>
      </w:r>
      <w:r w:rsidR="00F74A78">
        <w:fldChar w:fldCharType="begin"/>
      </w:r>
      <w:r w:rsidR="00F74A78">
        <w:instrText xml:space="preserve"> SEQ Figure \* ARABIC </w:instrText>
      </w:r>
      <w:r w:rsidR="00F74A78">
        <w:fldChar w:fldCharType="separate"/>
      </w:r>
      <w:r w:rsidR="009762E8">
        <w:rPr>
          <w:noProof/>
        </w:rPr>
        <w:t>5</w:t>
      </w:r>
      <w:r w:rsidR="00F74A78">
        <w:rPr>
          <w:noProof/>
        </w:rPr>
        <w:fldChar w:fldCharType="end"/>
      </w:r>
      <w:bookmarkEnd w:id="293"/>
      <w:r w:rsidRPr="008837F0">
        <w:t>: Param property</w:t>
      </w:r>
      <w:r w:rsidR="00F76DBF" w:rsidRPr="008837F0">
        <w:t>—</w:t>
      </w:r>
      <w:r w:rsidRPr="008837F0">
        <w:t>Sample settings</w:t>
      </w:r>
      <w:bookmarkEnd w:id="294"/>
      <w:bookmarkEnd w:id="295"/>
    </w:p>
    <w:p w:rsidR="00B2768C" w:rsidRPr="008837F0" w:rsidRDefault="00B2768C" w:rsidP="00445787">
      <w:pPr>
        <w:pStyle w:val="Code"/>
        <w:ind w:left="900"/>
      </w:pPr>
      <w:r w:rsidRPr="008837F0">
        <w:t xml:space="preserve">RPCBroker1.Param[0].Value := </w:t>
      </w:r>
      <w:r w:rsidR="00B34002">
        <w:t>‘</w:t>
      </w:r>
      <w:r w:rsidRPr="008837F0">
        <w:t>10/31/97</w:t>
      </w:r>
      <w:r w:rsidR="00B34002">
        <w:t>’</w:t>
      </w:r>
      <w:r w:rsidRPr="008837F0">
        <w:t>;</w:t>
      </w:r>
    </w:p>
    <w:p w:rsidR="00B2768C" w:rsidRPr="008837F0" w:rsidRDefault="00B2768C" w:rsidP="00445787">
      <w:pPr>
        <w:pStyle w:val="Code"/>
        <w:ind w:left="900"/>
      </w:pPr>
      <w:r w:rsidRPr="008837F0">
        <w:t>RPCBroker1.Param[0].PType := literal;</w:t>
      </w:r>
    </w:p>
    <w:p w:rsidR="00B2768C" w:rsidRPr="008837F0" w:rsidRDefault="00B2768C" w:rsidP="00445787">
      <w:pPr>
        <w:pStyle w:val="Code"/>
        <w:ind w:left="900"/>
      </w:pPr>
      <w:r w:rsidRPr="008837F0">
        <w:t>RPCBroker1.Param[1].Mult[</w:t>
      </w:r>
      <w:r w:rsidR="00B34002">
        <w:t>‘“</w:t>
      </w:r>
      <w:r w:rsidRPr="008837F0">
        <w:t>NAME</w:t>
      </w:r>
      <w:r w:rsidR="00B34002">
        <w:t>”‘</w:t>
      </w:r>
      <w:r w:rsidRPr="008837F0">
        <w:t xml:space="preserve">] := </w:t>
      </w:r>
      <w:r w:rsidR="00B34002">
        <w:t>‘</w:t>
      </w:r>
      <w:r w:rsidRPr="008837F0">
        <w:t>SMITH, JOHN</w:t>
      </w:r>
      <w:r w:rsidR="00B34002">
        <w:t>’</w:t>
      </w:r>
      <w:r w:rsidRPr="008837F0">
        <w:t>;</w:t>
      </w:r>
    </w:p>
    <w:p w:rsidR="00B2768C" w:rsidRPr="008837F0" w:rsidRDefault="00B2768C" w:rsidP="00445787">
      <w:pPr>
        <w:pStyle w:val="Code"/>
        <w:ind w:left="900"/>
      </w:pPr>
      <w:r w:rsidRPr="008837F0">
        <w:t>RPCBroker1.Param[1].Mult[</w:t>
      </w:r>
      <w:r w:rsidR="00B34002">
        <w:t>‘“</w:t>
      </w:r>
      <w:r w:rsidRPr="008837F0">
        <w:t>SSN</w:t>
      </w:r>
      <w:r w:rsidR="00B34002">
        <w:t>”‘</w:t>
      </w:r>
      <w:r w:rsidRPr="008837F0">
        <w:t xml:space="preserve">] := </w:t>
      </w:r>
      <w:r w:rsidR="00B34002">
        <w:t>‘</w:t>
      </w:r>
      <w:r w:rsidRPr="008837F0">
        <w:t>123-45-6789</w:t>
      </w:r>
      <w:r w:rsidR="00B34002">
        <w:t>’</w:t>
      </w:r>
      <w:r w:rsidRPr="008837F0">
        <w:t>;</w:t>
      </w:r>
    </w:p>
    <w:p w:rsidR="00B2768C" w:rsidRPr="008837F0" w:rsidRDefault="00B2768C" w:rsidP="00445787">
      <w:pPr>
        <w:pStyle w:val="Code"/>
        <w:ind w:left="900"/>
      </w:pPr>
      <w:r w:rsidRPr="008837F0">
        <w:t>RPCBroker1.Param[1].PType := list;</w:t>
      </w:r>
    </w:p>
    <w:p w:rsidR="00445787" w:rsidRPr="008837F0" w:rsidRDefault="00445787" w:rsidP="00EF28B7">
      <w:pPr>
        <w:pStyle w:val="BodyText6"/>
      </w:pPr>
    </w:p>
    <w:p w:rsidR="00B2768C" w:rsidRPr="008837F0" w:rsidRDefault="00B2768C" w:rsidP="00EF28B7">
      <w:pPr>
        <w:pStyle w:val="ListNumber"/>
        <w:keepNext/>
        <w:keepLines/>
      </w:pPr>
      <w:r w:rsidRPr="008837F0">
        <w:t>Set the TRPCBroker</w:t>
      </w:r>
      <w:r w:rsidR="00B34002">
        <w:t>’</w:t>
      </w:r>
      <w:r w:rsidRPr="008837F0">
        <w:t>s RemoteProcedure property</w:t>
      </w:r>
      <w:r w:rsidR="00313BDD">
        <w:fldChar w:fldCharType="begin"/>
      </w:r>
      <w:r w:rsidR="00445787" w:rsidRPr="008837F0">
        <w:instrText>xe "RemoteProcedure Property"</w:instrText>
      </w:r>
      <w:r w:rsidR="00313BDD">
        <w:fldChar w:fldCharType="end"/>
      </w:r>
      <w:r w:rsidR="00313BDD">
        <w:fldChar w:fldCharType="begin"/>
      </w:r>
      <w:r w:rsidR="00445787" w:rsidRPr="008837F0">
        <w:instrText>xe "Properties:RemoteProcedure"</w:instrText>
      </w:r>
      <w:r w:rsidR="00313BDD">
        <w:fldChar w:fldCharType="end"/>
      </w:r>
      <w:r w:rsidRPr="008837F0">
        <w:t xml:space="preserve"> to the name of the RPC to execute.</w:t>
      </w:r>
    </w:p>
    <w:p w:rsidR="00B2768C" w:rsidRPr="008837F0" w:rsidRDefault="00B2768C" w:rsidP="00EF28B7">
      <w:pPr>
        <w:pStyle w:val="BodyTextIndent3"/>
        <w:rPr>
          <w:rFonts w:ascii="Courier New" w:hAnsi="Courier New"/>
          <w:sz w:val="18"/>
        </w:rPr>
      </w:pPr>
      <w:r w:rsidRPr="008837F0">
        <w:rPr>
          <w:rFonts w:ascii="Courier New" w:hAnsi="Courier New"/>
          <w:sz w:val="18"/>
        </w:rPr>
        <w:t>RPCBroker1.RemoteProcedure:=</w:t>
      </w:r>
      <w:r w:rsidR="00B34002">
        <w:rPr>
          <w:rFonts w:ascii="Courier New" w:hAnsi="Courier New"/>
          <w:sz w:val="18"/>
        </w:rPr>
        <w:t>‘</w:t>
      </w:r>
      <w:r w:rsidRPr="008837F0">
        <w:rPr>
          <w:rFonts w:ascii="Courier New" w:hAnsi="Courier New"/>
          <w:sz w:val="18"/>
        </w:rPr>
        <w:t>A6A LIST</w:t>
      </w:r>
      <w:r w:rsidR="00B34002">
        <w:rPr>
          <w:rFonts w:ascii="Courier New" w:hAnsi="Courier New"/>
          <w:sz w:val="18"/>
        </w:rPr>
        <w:t>’</w:t>
      </w:r>
      <w:r w:rsidRPr="008837F0">
        <w:rPr>
          <w:rFonts w:ascii="Courier New" w:hAnsi="Courier New"/>
          <w:sz w:val="18"/>
        </w:rPr>
        <w:t>;</w:t>
      </w:r>
    </w:p>
    <w:p w:rsidR="00B2768C" w:rsidRPr="008837F0" w:rsidRDefault="00B2768C" w:rsidP="00EF28B7">
      <w:pPr>
        <w:pStyle w:val="ListNumber"/>
        <w:keepNext/>
        <w:keepLines/>
        <w:rPr>
          <w:rStyle w:val="BodyText3Char"/>
          <w:rFonts w:eastAsia="Times New Roman"/>
          <w:szCs w:val="20"/>
          <w:lang w:val="en-US" w:eastAsia="en-US"/>
        </w:rPr>
      </w:pPr>
      <w:r w:rsidRPr="008837F0">
        <w:rPr>
          <w:rStyle w:val="ListNumberChar"/>
        </w:rPr>
        <w:lastRenderedPageBreak/>
        <w:t>Invoke the Call method</w:t>
      </w:r>
      <w:r w:rsidR="00313BDD">
        <w:rPr>
          <w:rStyle w:val="ListNumberChar"/>
        </w:rPr>
        <w:fldChar w:fldCharType="begin"/>
      </w:r>
      <w:r w:rsidR="00445787" w:rsidRPr="008837F0">
        <w:rPr>
          <w:rStyle w:val="ListNumberChar"/>
        </w:rPr>
        <w:instrText>xe "TRPCBroker Component:Call Method"</w:instrText>
      </w:r>
      <w:r w:rsidR="00313BDD">
        <w:rPr>
          <w:rStyle w:val="ListNumberChar"/>
        </w:rPr>
        <w:fldChar w:fldCharType="end"/>
      </w:r>
      <w:r w:rsidR="00313BDD">
        <w:rPr>
          <w:rStyle w:val="ListNumberChar"/>
        </w:rPr>
        <w:fldChar w:fldCharType="begin"/>
      </w:r>
      <w:r w:rsidR="00445787" w:rsidRPr="008837F0">
        <w:rPr>
          <w:rStyle w:val="ListNumberChar"/>
        </w:rPr>
        <w:instrText>xe "Call Method"</w:instrText>
      </w:r>
      <w:r w:rsidR="00313BDD">
        <w:rPr>
          <w:rStyle w:val="ListNumberChar"/>
        </w:rPr>
        <w:fldChar w:fldCharType="end"/>
      </w:r>
      <w:r w:rsidR="00313BDD">
        <w:rPr>
          <w:rStyle w:val="ListNumberChar"/>
        </w:rPr>
        <w:fldChar w:fldCharType="begin"/>
      </w:r>
      <w:r w:rsidR="00445787" w:rsidRPr="008837F0">
        <w:rPr>
          <w:rStyle w:val="ListNumberChar"/>
        </w:rPr>
        <w:instrText>xe "Methods:Call"</w:instrText>
      </w:r>
      <w:r w:rsidR="00313BDD">
        <w:rPr>
          <w:rStyle w:val="ListNumberChar"/>
        </w:rPr>
        <w:fldChar w:fldCharType="end"/>
      </w:r>
      <w:r w:rsidRPr="008837F0">
        <w:rPr>
          <w:rStyle w:val="ListNumberChar"/>
        </w:rPr>
        <w:t xml:space="preserve"> of the TRPCBroker component to execute the RPC. All calls to the Call method should be done within an exception handler try...except statement, so that all communication errors (which trigger the EBrokerError exception) can be trapped and handled.</w:t>
      </w:r>
      <w:r w:rsidR="00EF28B7" w:rsidRPr="008837F0">
        <w:t xml:space="preserve"> </w:t>
      </w:r>
      <w:r w:rsidRPr="008837F0">
        <w:rPr>
          <w:rStyle w:val="BodyText3Char"/>
          <w:lang w:val="en-US"/>
        </w:rPr>
        <w:t>For example:</w:t>
      </w:r>
    </w:p>
    <w:p w:rsidR="00C6576E" w:rsidRPr="008837F0" w:rsidRDefault="00C6576E" w:rsidP="00C6576E">
      <w:pPr>
        <w:pStyle w:val="Caption"/>
      </w:pPr>
      <w:bookmarkStart w:id="296" w:name="_Toc202777928"/>
      <w:bookmarkStart w:id="297" w:name="_Toc449510017"/>
      <w:r w:rsidRPr="008837F0">
        <w:t xml:space="preserve">Figure </w:t>
      </w:r>
      <w:r w:rsidR="00F74A78">
        <w:fldChar w:fldCharType="begin"/>
      </w:r>
      <w:r w:rsidR="00F74A78">
        <w:instrText xml:space="preserve"> SEQ Figure \* ARABIC </w:instrText>
      </w:r>
      <w:r w:rsidR="00F74A78">
        <w:fldChar w:fldCharType="separate"/>
      </w:r>
      <w:r w:rsidR="009762E8">
        <w:rPr>
          <w:noProof/>
        </w:rPr>
        <w:t>6</w:t>
      </w:r>
      <w:r w:rsidR="00F74A78">
        <w:rPr>
          <w:noProof/>
        </w:rPr>
        <w:fldChar w:fldCharType="end"/>
      </w:r>
      <w:r w:rsidRPr="008837F0">
        <w:t>: Exception handler—try...except code</w:t>
      </w:r>
      <w:r w:rsidR="00F76DBF" w:rsidRPr="008837F0">
        <w:t>—</w:t>
      </w:r>
      <w:r w:rsidRPr="008837F0">
        <w:t>Sample usage</w:t>
      </w:r>
      <w:bookmarkEnd w:id="296"/>
      <w:bookmarkEnd w:id="297"/>
    </w:p>
    <w:p w:rsidR="00B2768C" w:rsidRPr="008837F0" w:rsidRDefault="00B2768C" w:rsidP="00445787">
      <w:pPr>
        <w:pStyle w:val="Code"/>
        <w:ind w:left="900"/>
        <w:rPr>
          <w:b/>
        </w:rPr>
      </w:pPr>
      <w:r w:rsidRPr="008837F0">
        <w:rPr>
          <w:b/>
        </w:rPr>
        <w:t>try</w:t>
      </w:r>
    </w:p>
    <w:p w:rsidR="00B2768C" w:rsidRPr="008837F0" w:rsidRDefault="00B2768C" w:rsidP="00445787">
      <w:pPr>
        <w:pStyle w:val="Code"/>
        <w:ind w:left="900"/>
      </w:pPr>
      <w:r w:rsidRPr="008837F0">
        <w:t xml:space="preserve">    RPCBroker1.Call;</w:t>
      </w:r>
    </w:p>
    <w:p w:rsidR="00B2768C" w:rsidRPr="008837F0" w:rsidRDefault="00B2768C" w:rsidP="00445787">
      <w:pPr>
        <w:pStyle w:val="Code"/>
        <w:ind w:left="900"/>
        <w:rPr>
          <w:b/>
        </w:rPr>
      </w:pPr>
      <w:r w:rsidRPr="008837F0">
        <w:rPr>
          <w:b/>
        </w:rPr>
        <w:t>except</w:t>
      </w:r>
    </w:p>
    <w:p w:rsidR="00B2768C" w:rsidRPr="008837F0" w:rsidRDefault="00B2768C" w:rsidP="00445787">
      <w:pPr>
        <w:pStyle w:val="Code"/>
        <w:ind w:left="900"/>
        <w:rPr>
          <w:b/>
        </w:rPr>
      </w:pPr>
      <w:r w:rsidRPr="008837F0">
        <w:t xml:space="preserve">  </w:t>
      </w:r>
      <w:r w:rsidRPr="008837F0">
        <w:rPr>
          <w:b/>
        </w:rPr>
        <w:t>On</w:t>
      </w:r>
      <w:r w:rsidRPr="008837F0">
        <w:t xml:space="preserve"> EBrokerError </w:t>
      </w:r>
      <w:r w:rsidRPr="008837F0">
        <w:rPr>
          <w:b/>
        </w:rPr>
        <w:t>do</w:t>
      </w:r>
    </w:p>
    <w:p w:rsidR="00B2768C" w:rsidRPr="008837F0" w:rsidRDefault="00B2768C" w:rsidP="00445787">
      <w:pPr>
        <w:pStyle w:val="Code"/>
        <w:ind w:left="900"/>
      </w:pPr>
      <w:r w:rsidRPr="008837F0">
        <w:t xml:space="preserve">    ShowMessage(</w:t>
      </w:r>
      <w:r w:rsidR="00B34002">
        <w:t>‘</w:t>
      </w:r>
      <w:r w:rsidRPr="008837F0">
        <w:t>A problem was encountered communicating with the server.</w:t>
      </w:r>
      <w:r w:rsidR="00B34002">
        <w:t>’</w:t>
      </w:r>
      <w:r w:rsidRPr="008837F0">
        <w:t>);</w:t>
      </w:r>
    </w:p>
    <w:p w:rsidR="00B2768C" w:rsidRPr="008837F0" w:rsidRDefault="00B2768C" w:rsidP="00445787">
      <w:pPr>
        <w:pStyle w:val="Code"/>
        <w:ind w:left="900"/>
      </w:pPr>
      <w:r w:rsidRPr="008837F0">
        <w:rPr>
          <w:b/>
        </w:rPr>
        <w:t>end</w:t>
      </w:r>
      <w:r w:rsidRPr="008837F0">
        <w:t>;</w:t>
      </w:r>
    </w:p>
    <w:p w:rsidR="00445787" w:rsidRPr="008837F0" w:rsidRDefault="00445787" w:rsidP="00EF28B7">
      <w:pPr>
        <w:pStyle w:val="BodyText6"/>
      </w:pPr>
    </w:p>
    <w:p w:rsidR="00B2768C" w:rsidRPr="008837F0" w:rsidRDefault="00B2768C" w:rsidP="00EF28B7">
      <w:pPr>
        <w:pStyle w:val="ListNumber"/>
        <w:keepNext/>
        <w:keepLines/>
      </w:pPr>
      <w:r w:rsidRPr="008837F0">
        <w:t>Any results returned by your RPC are returned in the TRPCBroker component</w:t>
      </w:r>
      <w:r w:rsidR="00B34002">
        <w:t>’</w:t>
      </w:r>
      <w:r w:rsidRPr="008837F0">
        <w:t>s Results property</w:t>
      </w:r>
      <w:r w:rsidR="00313BDD">
        <w:fldChar w:fldCharType="begin"/>
      </w:r>
      <w:r w:rsidR="00445787" w:rsidRPr="008837F0">
        <w:instrText>xe "Results Property"</w:instrText>
      </w:r>
      <w:r w:rsidR="00313BDD">
        <w:fldChar w:fldCharType="end"/>
      </w:r>
      <w:r w:rsidR="00313BDD">
        <w:fldChar w:fldCharType="begin"/>
      </w:r>
      <w:r w:rsidR="00445787" w:rsidRPr="008837F0">
        <w:instrText>xe "Properties:Results"</w:instrText>
      </w:r>
      <w:r w:rsidR="00313BDD">
        <w:fldChar w:fldCharType="end"/>
      </w:r>
      <w:r w:rsidRPr="008837F0">
        <w:t>. Depending on how you set up your RPC, results are returned either in a single node of the Results property (Result[0]) or in multiple nodes of the Results property.</w:t>
      </w:r>
    </w:p>
    <w:p w:rsidR="00B2768C" w:rsidRPr="008837F0" w:rsidRDefault="00313BDD" w:rsidP="00EF28B7">
      <w:pPr>
        <w:pStyle w:val="NoteIndent2"/>
      </w:pPr>
      <w:bookmarkStart w:id="298" w:name="_Toc354550959"/>
      <w:bookmarkStart w:id="299" w:name="_Toc378055874"/>
      <w:r>
        <w:rPr>
          <w:noProof/>
          <w:lang w:eastAsia="en-US"/>
        </w:rPr>
        <w:drawing>
          <wp:inline distT="0" distB="0" distL="0" distR="0" wp14:anchorId="391A49D1" wp14:editId="408EA66D">
            <wp:extent cx="304800" cy="304800"/>
            <wp:effectExtent l="0" t="0" r="0" b="0"/>
            <wp:docPr id="24"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F28B7" w:rsidRPr="008837F0">
        <w:tab/>
      </w:r>
      <w:r w:rsidR="00EF28B7" w:rsidRPr="008837F0">
        <w:rPr>
          <w:b/>
          <w:iCs/>
        </w:rPr>
        <w:t>NOTE:</w:t>
      </w:r>
      <w:r w:rsidR="00EF28B7" w:rsidRPr="008837F0">
        <w:rPr>
          <w:iCs/>
        </w:rPr>
        <w:t xml:space="preserve"> You can also use the lstCall</w:t>
      </w:r>
      <w:r>
        <w:rPr>
          <w:iCs/>
        </w:rPr>
        <w:fldChar w:fldCharType="begin"/>
      </w:r>
      <w:r w:rsidR="00EF28B7" w:rsidRPr="008837F0">
        <w:instrText>xe "</w:instrText>
      </w:r>
      <w:r w:rsidR="00EF28B7" w:rsidRPr="008837F0">
        <w:rPr>
          <w:iCs/>
        </w:rPr>
        <w:instrText>lstCall Method</w:instrText>
      </w:r>
      <w:r w:rsidR="00EF28B7" w:rsidRPr="008837F0">
        <w:instrText>"</w:instrText>
      </w:r>
      <w:r>
        <w:rPr>
          <w:iCs/>
        </w:rPr>
        <w:fldChar w:fldCharType="end"/>
      </w:r>
      <w:r>
        <w:rPr>
          <w:iCs/>
        </w:rPr>
        <w:fldChar w:fldCharType="begin"/>
      </w:r>
      <w:r w:rsidR="00EF28B7" w:rsidRPr="008837F0">
        <w:instrText>xe "</w:instrText>
      </w:r>
      <w:r w:rsidR="00EF28B7" w:rsidRPr="008837F0">
        <w:rPr>
          <w:iCs/>
        </w:rPr>
        <w:instrText>Methods:lstCall</w:instrText>
      </w:r>
      <w:r w:rsidR="00EF28B7" w:rsidRPr="008837F0">
        <w:instrText>"</w:instrText>
      </w:r>
      <w:r>
        <w:rPr>
          <w:iCs/>
        </w:rPr>
        <w:fldChar w:fldCharType="end"/>
      </w:r>
      <w:r w:rsidR="00EF28B7" w:rsidRPr="008837F0">
        <w:rPr>
          <w:iCs/>
        </w:rPr>
        <w:t xml:space="preserve"> and strCall</w:t>
      </w:r>
      <w:r>
        <w:rPr>
          <w:iCs/>
        </w:rPr>
        <w:fldChar w:fldCharType="begin"/>
      </w:r>
      <w:r w:rsidR="00EF28B7" w:rsidRPr="008837F0">
        <w:instrText>xe "</w:instrText>
      </w:r>
      <w:r w:rsidR="00EF28B7" w:rsidRPr="008837F0">
        <w:rPr>
          <w:iCs/>
        </w:rPr>
        <w:instrText>strCall Method</w:instrText>
      </w:r>
      <w:r w:rsidR="00EF28B7" w:rsidRPr="008837F0">
        <w:instrText>"</w:instrText>
      </w:r>
      <w:r>
        <w:rPr>
          <w:iCs/>
        </w:rPr>
        <w:fldChar w:fldCharType="end"/>
      </w:r>
      <w:r>
        <w:rPr>
          <w:iCs/>
        </w:rPr>
        <w:fldChar w:fldCharType="begin"/>
      </w:r>
      <w:r w:rsidR="00EF28B7" w:rsidRPr="008837F0">
        <w:instrText>xe "</w:instrText>
      </w:r>
      <w:r w:rsidR="00EF28B7" w:rsidRPr="008837F0">
        <w:rPr>
          <w:iCs/>
        </w:rPr>
        <w:instrText>Methods:strCall</w:instrText>
      </w:r>
      <w:r w:rsidR="00EF28B7" w:rsidRPr="008837F0">
        <w:instrText>"</w:instrText>
      </w:r>
      <w:r>
        <w:rPr>
          <w:iCs/>
        </w:rPr>
        <w:fldChar w:fldCharType="end"/>
      </w:r>
      <w:r w:rsidR="00EF28B7" w:rsidRPr="008837F0">
        <w:rPr>
          <w:iCs/>
        </w:rPr>
        <w:t xml:space="preserve"> methods to execute an RPC. The main difference between these methods and the Call method is that lstCall and strCall do not use the Results property</w:t>
      </w:r>
      <w:r>
        <w:rPr>
          <w:iCs/>
        </w:rPr>
        <w:fldChar w:fldCharType="begin"/>
      </w:r>
      <w:r w:rsidR="00EF28B7" w:rsidRPr="008837F0">
        <w:instrText>xe "Results Property"</w:instrText>
      </w:r>
      <w:r>
        <w:rPr>
          <w:iCs/>
        </w:rPr>
        <w:fldChar w:fldCharType="end"/>
      </w:r>
      <w:r>
        <w:rPr>
          <w:iCs/>
        </w:rPr>
        <w:fldChar w:fldCharType="begin"/>
      </w:r>
      <w:r w:rsidR="00EF28B7" w:rsidRPr="008837F0">
        <w:instrText>xe "Properties:Results"</w:instrText>
      </w:r>
      <w:r>
        <w:rPr>
          <w:iCs/>
        </w:rPr>
        <w:fldChar w:fldCharType="end"/>
      </w:r>
      <w:r w:rsidR="00EF28B7" w:rsidRPr="008837F0">
        <w:rPr>
          <w:iCs/>
        </w:rPr>
        <w:t>, instead returning results into a location you specify.</w:t>
      </w:r>
    </w:p>
    <w:p w:rsidR="00B2768C" w:rsidRPr="008837F0" w:rsidRDefault="00B2768C" w:rsidP="00735AD6">
      <w:pPr>
        <w:pStyle w:val="Heading2"/>
      </w:pPr>
      <w:bookmarkStart w:id="300" w:name="_Toc449362445"/>
      <w:bookmarkStart w:id="301" w:name="_Toc449509976"/>
      <w:r w:rsidRPr="008837F0">
        <w:t>RPC Security: How to Register an RPC</w:t>
      </w:r>
      <w:bookmarkEnd w:id="298"/>
      <w:bookmarkEnd w:id="299"/>
      <w:bookmarkEnd w:id="300"/>
      <w:bookmarkEnd w:id="301"/>
    </w:p>
    <w:p w:rsidR="00B2768C" w:rsidRPr="008837F0" w:rsidRDefault="00313BDD" w:rsidP="00EF28B7">
      <w:pPr>
        <w:pStyle w:val="BodyText"/>
        <w:keepNext/>
        <w:keepLines/>
      </w:pPr>
      <w:r>
        <w:fldChar w:fldCharType="begin"/>
      </w:r>
      <w:r w:rsidR="00EF28B7" w:rsidRPr="008837F0">
        <w:instrText>xe "RPCs:Registering"</w:instrText>
      </w:r>
      <w:r>
        <w:fldChar w:fldCharType="end"/>
      </w:r>
      <w:r>
        <w:fldChar w:fldCharType="begin"/>
      </w:r>
      <w:r w:rsidR="00EF28B7" w:rsidRPr="008837F0">
        <w:instrText>xe "RPCs:Security"</w:instrText>
      </w:r>
      <w:r>
        <w:fldChar w:fldCharType="end"/>
      </w:r>
      <w:r>
        <w:fldChar w:fldCharType="begin"/>
      </w:r>
      <w:r w:rsidR="00EF28B7" w:rsidRPr="008837F0">
        <w:instrText>xe "Registering RPCs"</w:instrText>
      </w:r>
      <w:r>
        <w:fldChar w:fldCharType="end"/>
      </w:r>
      <w:r>
        <w:fldChar w:fldCharType="begin"/>
      </w:r>
      <w:r w:rsidR="00EF28B7" w:rsidRPr="008837F0">
        <w:instrText>xe "Security:How to Register an RPC"</w:instrText>
      </w:r>
      <w:r>
        <w:fldChar w:fldCharType="end"/>
      </w:r>
      <w:r>
        <w:fldChar w:fldCharType="begin"/>
      </w:r>
      <w:r w:rsidR="00EF28B7" w:rsidRPr="008837F0">
        <w:instrText>xe "How to:Register an RPC"</w:instrText>
      </w:r>
      <w:r>
        <w:fldChar w:fldCharType="end"/>
      </w:r>
      <w:r w:rsidR="00B2768C" w:rsidRPr="008837F0">
        <w:t xml:space="preserve">Security for RPCs is handled through the RPC registration process. Each client application must create a context for itself, which checks if the application user has access to a </w:t>
      </w:r>
      <w:r w:rsidR="00B34002">
        <w:t>“</w:t>
      </w:r>
      <w:r w:rsidR="00B2768C" w:rsidRPr="008837F0">
        <w:t>B</w:t>
      </w:r>
      <w:r w:rsidR="00B34002">
        <w:t>”</w:t>
      </w:r>
      <w:r w:rsidR="00B2768C" w:rsidRPr="008837F0">
        <w:t>-type option in the Kernel menu system. Only RPCs assigned to that option can be run by the client application.</w:t>
      </w:r>
    </w:p>
    <w:p w:rsidR="00B2768C" w:rsidRPr="008837F0" w:rsidRDefault="00B2768C" w:rsidP="00EF28B7">
      <w:pPr>
        <w:pStyle w:val="BodyText"/>
        <w:keepNext/>
        <w:keepLines/>
      </w:pPr>
      <w:r w:rsidRPr="008837F0">
        <w:t>To enable your application to create a context for itself</w:t>
      </w:r>
      <w:r w:rsidR="00EF28B7" w:rsidRPr="008837F0">
        <w:t>, perform the following procedure</w:t>
      </w:r>
      <w:r w:rsidRPr="008837F0">
        <w:t>:</w:t>
      </w:r>
    </w:p>
    <w:p w:rsidR="00B2768C" w:rsidRPr="008837F0" w:rsidRDefault="00B2768C" w:rsidP="00723366">
      <w:pPr>
        <w:pStyle w:val="ListNumber"/>
        <w:keepNext/>
        <w:keepLines/>
        <w:numPr>
          <w:ilvl w:val="0"/>
          <w:numId w:val="14"/>
        </w:numPr>
        <w:tabs>
          <w:tab w:val="clear" w:pos="360"/>
        </w:tabs>
        <w:ind w:left="720"/>
      </w:pPr>
      <w:r w:rsidRPr="008837F0">
        <w:t xml:space="preserve">Create a </w:t>
      </w:r>
      <w:r w:rsidR="00B34002">
        <w:t>“</w:t>
      </w:r>
      <w:r w:rsidRPr="008837F0">
        <w:t>B</w:t>
      </w:r>
      <w:r w:rsidR="00B34002">
        <w:t>”</w:t>
      </w:r>
      <w:r w:rsidRPr="008837F0">
        <w:t>-type option in the OPTION file (#19)</w:t>
      </w:r>
      <w:r w:rsidR="00313BDD">
        <w:fldChar w:fldCharType="begin"/>
      </w:r>
      <w:r w:rsidR="009F3AEF" w:rsidRPr="008837F0">
        <w:instrText>xe "OPTION F</w:instrText>
      </w:r>
      <w:r w:rsidRPr="008837F0">
        <w:instrText>ile (#19)</w:instrText>
      </w:r>
      <w:r w:rsidR="009F3AEF" w:rsidRPr="008837F0">
        <w:instrText>"</w:instrText>
      </w:r>
      <w:r w:rsidR="00313BDD">
        <w:fldChar w:fldCharType="end"/>
      </w:r>
      <w:r w:rsidR="00313BDD">
        <w:fldChar w:fldCharType="begin"/>
      </w:r>
      <w:r w:rsidR="009F3AEF" w:rsidRPr="008837F0">
        <w:instrText>xe "Files:OPTION (#19)"</w:instrText>
      </w:r>
      <w:r w:rsidR="00313BDD">
        <w:fldChar w:fldCharType="end"/>
      </w:r>
      <w:r w:rsidRPr="008837F0">
        <w:t xml:space="preserve"> for your application.</w:t>
      </w:r>
    </w:p>
    <w:p w:rsidR="00B2768C" w:rsidRPr="008837F0" w:rsidRDefault="00313BDD" w:rsidP="007268D5">
      <w:pPr>
        <w:pStyle w:val="NoteIndent2"/>
        <w:keepNext/>
        <w:keepLines/>
      </w:pPr>
      <w:r>
        <w:rPr>
          <w:noProof/>
          <w:lang w:eastAsia="en-US"/>
        </w:rPr>
        <w:drawing>
          <wp:inline distT="0" distB="0" distL="0" distR="0" wp14:anchorId="3B9372B9" wp14:editId="22A4F5DB">
            <wp:extent cx="304800" cy="304800"/>
            <wp:effectExtent l="0" t="0" r="0" b="0"/>
            <wp:docPr id="25" name="Picture 2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F28B7" w:rsidRPr="008837F0">
        <w:tab/>
      </w:r>
      <w:r w:rsidR="00EF28B7" w:rsidRPr="008837F0">
        <w:rPr>
          <w:b/>
          <w:iCs/>
        </w:rPr>
        <w:t>NOTE:</w:t>
      </w:r>
      <w:r w:rsidR="00EF28B7" w:rsidRPr="008837F0">
        <w:rPr>
          <w:iCs/>
        </w:rPr>
        <w:t xml:space="preserve"> The OPTION TYPE </w:t>
      </w:r>
      <w:r w:rsidR="00B34002">
        <w:rPr>
          <w:iCs/>
        </w:rPr>
        <w:t>“</w:t>
      </w:r>
      <w:r w:rsidR="00EF28B7" w:rsidRPr="008837F0">
        <w:rPr>
          <w:b/>
          <w:iCs/>
        </w:rPr>
        <w:t>B</w:t>
      </w:r>
      <w:r w:rsidR="00B34002">
        <w:rPr>
          <w:iCs/>
        </w:rPr>
        <w:t>”</w:t>
      </w:r>
      <w:r w:rsidR="00EF28B7" w:rsidRPr="008837F0">
        <w:rPr>
          <w:iCs/>
        </w:rPr>
        <w:t xml:space="preserve"> represents a </w:t>
      </w:r>
      <w:r w:rsidR="00EF28B7" w:rsidRPr="008837F0">
        <w:rPr>
          <w:b/>
          <w:iCs/>
        </w:rPr>
        <w:t>B</w:t>
      </w:r>
      <w:r w:rsidR="00EF28B7" w:rsidRPr="008837F0">
        <w:rPr>
          <w:iCs/>
        </w:rPr>
        <w:t>roker client/server type option.</w:t>
      </w:r>
    </w:p>
    <w:p w:rsidR="00B2768C" w:rsidRPr="008837F0" w:rsidRDefault="00B2768C" w:rsidP="00EF28B7">
      <w:pPr>
        <w:pStyle w:val="ListNumber"/>
        <w:keepNext/>
        <w:keepLines/>
      </w:pPr>
      <w:r w:rsidRPr="008837F0">
        <w:t>In the RPC multiple for this option type, add an entry for each RPC that your application calls. You can also specify a security key that can lock each RPC (this is a pointer to the SECURITY KEY file</w:t>
      </w:r>
      <w:r w:rsidR="001C4D30" w:rsidRPr="008837F0">
        <w:t xml:space="preserve"> [#19.1]</w:t>
      </w:r>
      <w:r w:rsidR="00313BDD">
        <w:fldChar w:fldCharType="begin"/>
      </w:r>
      <w:r w:rsidR="001C4D30" w:rsidRPr="008837F0">
        <w:instrText>xe "SECURITY KEY File (#19.1)"</w:instrText>
      </w:r>
      <w:r w:rsidR="00313BDD">
        <w:fldChar w:fldCharType="end"/>
      </w:r>
      <w:r w:rsidR="00313BDD">
        <w:fldChar w:fldCharType="begin"/>
      </w:r>
      <w:r w:rsidR="001C4D30" w:rsidRPr="008837F0">
        <w:instrText>xe "Files:SECURITY KEY (#19.1)"</w:instrText>
      </w:r>
      <w:r w:rsidR="00313BDD">
        <w:fldChar w:fldCharType="end"/>
      </w:r>
      <w:r w:rsidRPr="008837F0">
        <w:t>) and M code in the RULES subfield that can also determine whether to enable access to each RPC.</w:t>
      </w:r>
    </w:p>
    <w:p w:rsidR="00B2768C" w:rsidRPr="008837F0" w:rsidRDefault="00B2768C" w:rsidP="00EF28B7">
      <w:pPr>
        <w:pStyle w:val="ListNumber"/>
        <w:keepNext/>
        <w:keepLines/>
      </w:pPr>
      <w:r w:rsidRPr="008837F0">
        <w:t xml:space="preserve">When you export your </w:t>
      </w:r>
      <w:r w:rsidR="001C4D30" w:rsidRPr="008837F0">
        <w:t>software</w:t>
      </w:r>
      <w:r w:rsidRPr="008837F0">
        <w:t xml:space="preserve"> using KIDS, export both your RPCs and your </w:t>
      </w:r>
      <w:r w:rsidR="001C4D30" w:rsidRPr="008837F0">
        <w:t>software</w:t>
      </w:r>
      <w:r w:rsidRPr="008837F0">
        <w:t xml:space="preserve"> option.</w:t>
      </w:r>
    </w:p>
    <w:p w:rsidR="00B2768C" w:rsidRPr="008837F0" w:rsidRDefault="00B2768C" w:rsidP="00EF28B7">
      <w:pPr>
        <w:pStyle w:val="ListNumber"/>
        <w:keepNext/>
        <w:keepLines/>
      </w:pPr>
      <w:r w:rsidRPr="008837F0">
        <w:t>Your application must create a context for itself on the server, which checks access to RPCs. In the initial code of your client application, make a call to the CreateContext method</w:t>
      </w:r>
      <w:r w:rsidR="00313BDD">
        <w:fldChar w:fldCharType="begin"/>
      </w:r>
      <w:r w:rsidR="001C4D30" w:rsidRPr="008837F0">
        <w:instrText>xe "TRPCBroker Component:CreateContext M</w:instrText>
      </w:r>
      <w:r w:rsidRPr="008837F0">
        <w:instrText>ethod</w:instrText>
      </w:r>
      <w:r w:rsidR="001C4D30" w:rsidRPr="008837F0">
        <w:instrText>"</w:instrText>
      </w:r>
      <w:r w:rsidR="00313BDD">
        <w:fldChar w:fldCharType="end"/>
      </w:r>
      <w:r w:rsidR="00313BDD">
        <w:fldChar w:fldCharType="begin"/>
      </w:r>
      <w:r w:rsidR="001C4D30" w:rsidRPr="008837F0">
        <w:instrText>xe "CreateContext M</w:instrText>
      </w:r>
      <w:r w:rsidRPr="008837F0">
        <w:instrText>ethod</w:instrText>
      </w:r>
      <w:r w:rsidR="001C4D30" w:rsidRPr="008837F0">
        <w:instrText>"</w:instrText>
      </w:r>
      <w:r w:rsidR="00313BDD">
        <w:fldChar w:fldCharType="end"/>
      </w:r>
      <w:r w:rsidR="00313BDD">
        <w:fldChar w:fldCharType="begin"/>
      </w:r>
      <w:r w:rsidR="001C4D30" w:rsidRPr="008837F0">
        <w:instrText>xe "Methods:CreateContext"</w:instrText>
      </w:r>
      <w:r w:rsidR="00313BDD">
        <w:fldChar w:fldCharType="end"/>
      </w:r>
      <w:r w:rsidRPr="008837F0">
        <w:t xml:space="preserve"> of your TRPCBroker component. Pass your application</w:t>
      </w:r>
      <w:r w:rsidR="00B34002">
        <w:t>’</w:t>
      </w:r>
      <w:r w:rsidRPr="008837F0">
        <w:t xml:space="preserve">s </w:t>
      </w:r>
      <w:r w:rsidR="00B34002">
        <w:t>“</w:t>
      </w:r>
      <w:r w:rsidRPr="008837F0">
        <w:t>B</w:t>
      </w:r>
      <w:r w:rsidR="00B34002">
        <w:t>”</w:t>
      </w:r>
      <w:r w:rsidRPr="008837F0">
        <w:t>-type option</w:t>
      </w:r>
      <w:r w:rsidR="00B34002">
        <w:t>’</w:t>
      </w:r>
      <w:r w:rsidRPr="008837F0">
        <w:t>s name as a parameter. For example:</w:t>
      </w:r>
    </w:p>
    <w:p w:rsidR="00B2768C" w:rsidRPr="008837F0" w:rsidRDefault="00B2768C" w:rsidP="00EF28B7">
      <w:pPr>
        <w:pStyle w:val="BodyTextIndent3"/>
        <w:rPr>
          <w:rFonts w:ascii="Courier New" w:hAnsi="Courier New"/>
          <w:sz w:val="18"/>
        </w:rPr>
      </w:pPr>
      <w:r w:rsidRPr="008837F0">
        <w:rPr>
          <w:rFonts w:ascii="Courier New" w:hAnsi="Courier New"/>
          <w:sz w:val="18"/>
        </w:rPr>
        <w:t>RPCBroker1.CreateContext(option_name)</w:t>
      </w:r>
    </w:p>
    <w:p w:rsidR="00B2768C" w:rsidRPr="008837F0" w:rsidRDefault="00B2768C" w:rsidP="0047674F">
      <w:pPr>
        <w:pStyle w:val="BodyText3"/>
      </w:pPr>
      <w:r w:rsidRPr="008837F0">
        <w:t>If the CreateContext method</w:t>
      </w:r>
      <w:r w:rsidR="00313BDD">
        <w:fldChar w:fldCharType="begin"/>
      </w:r>
      <w:r w:rsidR="001C4D30" w:rsidRPr="008837F0">
        <w:instrText>xe "TRPCBroker Component:CreateContext Method"</w:instrText>
      </w:r>
      <w:r w:rsidR="00313BDD">
        <w:fldChar w:fldCharType="end"/>
      </w:r>
      <w:r w:rsidR="00313BDD">
        <w:fldChar w:fldCharType="begin"/>
      </w:r>
      <w:r w:rsidR="001C4D30" w:rsidRPr="008837F0">
        <w:instrText>xe "CreateContext Method"</w:instrText>
      </w:r>
      <w:r w:rsidR="00313BDD">
        <w:fldChar w:fldCharType="end"/>
      </w:r>
      <w:r w:rsidR="00313BDD">
        <w:fldChar w:fldCharType="begin"/>
      </w:r>
      <w:r w:rsidR="001C4D30" w:rsidRPr="008837F0">
        <w:instrText>xe "Methods:CreateContext"</w:instrText>
      </w:r>
      <w:r w:rsidR="00313BDD">
        <w:fldChar w:fldCharType="end"/>
      </w:r>
      <w:r w:rsidRPr="008837F0">
        <w:t xml:space="preserve"> returns True, only those RPCs designated in the RPC multiple of your application option will be permitted to run.</w:t>
      </w:r>
    </w:p>
    <w:p w:rsidR="00B2768C" w:rsidRPr="008837F0" w:rsidRDefault="00B2768C" w:rsidP="0047674F">
      <w:pPr>
        <w:pStyle w:val="BodyText3"/>
      </w:pPr>
      <w:r w:rsidRPr="008837F0">
        <w:t>If the CreateContext method</w:t>
      </w:r>
      <w:r w:rsidR="00313BDD">
        <w:fldChar w:fldCharType="begin"/>
      </w:r>
      <w:r w:rsidR="001C4D30" w:rsidRPr="008837F0">
        <w:instrText>xe "TRPCBroker Component:CreateContext Method"</w:instrText>
      </w:r>
      <w:r w:rsidR="00313BDD">
        <w:fldChar w:fldCharType="end"/>
      </w:r>
      <w:r w:rsidR="00313BDD">
        <w:fldChar w:fldCharType="begin"/>
      </w:r>
      <w:r w:rsidR="001C4D30" w:rsidRPr="008837F0">
        <w:instrText>xe "CreateContext Method"</w:instrText>
      </w:r>
      <w:r w:rsidR="00313BDD">
        <w:fldChar w:fldCharType="end"/>
      </w:r>
      <w:r w:rsidR="00313BDD">
        <w:fldChar w:fldCharType="begin"/>
      </w:r>
      <w:r w:rsidR="001C4D30" w:rsidRPr="008837F0">
        <w:instrText>xe "Methods:CreateContext"</w:instrText>
      </w:r>
      <w:r w:rsidR="00313BDD">
        <w:fldChar w:fldCharType="end"/>
      </w:r>
      <w:r w:rsidRPr="008837F0">
        <w:t xml:space="preserve"> returns False, you should terminate your application (if you don</w:t>
      </w:r>
      <w:r w:rsidR="00B34002">
        <w:t>’</w:t>
      </w:r>
      <w:r w:rsidRPr="008837F0">
        <w:t>t your application will run, but you will get errors every time you try to access an RPC).</w:t>
      </w:r>
    </w:p>
    <w:p w:rsidR="00B2768C" w:rsidRPr="008837F0" w:rsidRDefault="00B2768C" w:rsidP="00EF28B7">
      <w:pPr>
        <w:pStyle w:val="ListNumber"/>
      </w:pPr>
      <w:r w:rsidRPr="008837F0">
        <w:t xml:space="preserve">End-users of your application must have the </w:t>
      </w:r>
      <w:r w:rsidR="00B34002">
        <w:t>“</w:t>
      </w:r>
      <w:r w:rsidRPr="008837F0">
        <w:t>B</w:t>
      </w:r>
      <w:r w:rsidR="00B34002">
        <w:t>”</w:t>
      </w:r>
      <w:r w:rsidRPr="008837F0">
        <w:t xml:space="preserve">-type option assigned to them on one of their menus, in order for </w:t>
      </w:r>
      <w:r w:rsidR="001C4D30" w:rsidRPr="008837F0">
        <w:t xml:space="preserve">the </w:t>
      </w:r>
      <w:r w:rsidRPr="008837F0">
        <w:t>CreateContext</w:t>
      </w:r>
      <w:r w:rsidR="001C4D30" w:rsidRPr="008837F0">
        <w:t xml:space="preserve"> method</w:t>
      </w:r>
      <w:r w:rsidR="00313BDD">
        <w:fldChar w:fldCharType="begin"/>
      </w:r>
      <w:r w:rsidR="001C4D30" w:rsidRPr="008837F0">
        <w:instrText>xe "TRPCBroker Component:CreateContext Method"</w:instrText>
      </w:r>
      <w:r w:rsidR="00313BDD">
        <w:fldChar w:fldCharType="end"/>
      </w:r>
      <w:r w:rsidR="00313BDD">
        <w:fldChar w:fldCharType="begin"/>
      </w:r>
      <w:r w:rsidR="001C4D30" w:rsidRPr="008837F0">
        <w:instrText>xe "CreateContext Method"</w:instrText>
      </w:r>
      <w:r w:rsidR="00313BDD">
        <w:fldChar w:fldCharType="end"/>
      </w:r>
      <w:r w:rsidR="00313BDD">
        <w:fldChar w:fldCharType="begin"/>
      </w:r>
      <w:r w:rsidR="001C4D30" w:rsidRPr="008837F0">
        <w:instrText>xe "Methods:CreateContext"</w:instrText>
      </w:r>
      <w:r w:rsidR="00313BDD">
        <w:fldChar w:fldCharType="end"/>
      </w:r>
      <w:r w:rsidRPr="008837F0">
        <w:t xml:space="preserve"> to return True.</w:t>
      </w:r>
    </w:p>
    <w:p w:rsidR="00B2768C" w:rsidRPr="008837F0" w:rsidRDefault="00B2768C" w:rsidP="00EF28B7">
      <w:pPr>
        <w:pStyle w:val="Heading3"/>
      </w:pPr>
      <w:bookmarkStart w:id="302" w:name="_Toc354974899"/>
      <w:bookmarkStart w:id="303" w:name="_Toc372619492"/>
      <w:bookmarkStart w:id="304" w:name="_Toc378055887"/>
      <w:bookmarkStart w:id="305" w:name="_Toc449362446"/>
      <w:bookmarkStart w:id="306" w:name="_Toc449509977"/>
      <w:r w:rsidRPr="008837F0">
        <w:lastRenderedPageBreak/>
        <w:t>Bypassing RPC Security for Development</w:t>
      </w:r>
      <w:bookmarkEnd w:id="302"/>
      <w:bookmarkEnd w:id="303"/>
      <w:bookmarkEnd w:id="304"/>
      <w:bookmarkEnd w:id="305"/>
      <w:bookmarkEnd w:id="306"/>
    </w:p>
    <w:p w:rsidR="00B2768C" w:rsidRPr="008837F0" w:rsidRDefault="00313BDD" w:rsidP="00EF28B7">
      <w:pPr>
        <w:pStyle w:val="BodyText"/>
      </w:pPr>
      <w:r>
        <w:fldChar w:fldCharType="begin"/>
      </w:r>
      <w:r w:rsidR="00EF28B7" w:rsidRPr="008837F0">
        <w:instrText>xe "RPCs:Bypassing Security"</w:instrText>
      </w:r>
      <w:r>
        <w:fldChar w:fldCharType="end"/>
      </w:r>
      <w:r>
        <w:fldChar w:fldCharType="begin"/>
      </w:r>
      <w:r w:rsidR="00EF28B7" w:rsidRPr="008837F0">
        <w:instrText>xe "Bypassing Security for Development"</w:instrText>
      </w:r>
      <w:r>
        <w:fldChar w:fldCharType="end"/>
      </w:r>
      <w:r>
        <w:fldChar w:fldCharType="begin"/>
      </w:r>
      <w:r w:rsidR="00EF28B7" w:rsidRPr="008837F0">
        <w:instrText>xe "Security:Bypassing Security for Development"</w:instrText>
      </w:r>
      <w:r>
        <w:fldChar w:fldCharType="end"/>
      </w:r>
      <w:r w:rsidR="00B2768C" w:rsidRPr="008837F0">
        <w:t>Having the XUPROGMODE security key</w:t>
      </w:r>
      <w:r>
        <w:fldChar w:fldCharType="begin"/>
      </w:r>
      <w:r w:rsidR="00B2768C" w:rsidRPr="008837F0">
        <w:rPr>
          <w:szCs w:val="22"/>
        </w:rPr>
        <w:instrText>xe "XUPROGMODE Security Key"</w:instrText>
      </w:r>
      <w:r>
        <w:fldChar w:fldCharType="end"/>
      </w:r>
      <w:r>
        <w:fldChar w:fldCharType="begin"/>
      </w:r>
      <w:r w:rsidR="001C4D30" w:rsidRPr="008837F0">
        <w:rPr>
          <w:szCs w:val="22"/>
        </w:rPr>
        <w:instrText>xe "Security Keys:XUPROGMODE"</w:instrText>
      </w:r>
      <w:r>
        <w:fldChar w:fldCharType="end"/>
      </w:r>
      <w:r w:rsidR="00B2768C" w:rsidRPr="008837F0">
        <w:t xml:space="preserve"> allows you to bypass the Broker security checks. You can run any RPC without regard to application context (without having to use the CreateContext method). This is a convenience for application development. When you complete development, make sure you test your application from an account </w:t>
      </w:r>
      <w:r w:rsidR="00B2768C" w:rsidRPr="008837F0">
        <w:rPr>
          <w:i/>
        </w:rPr>
        <w:t>without</w:t>
      </w:r>
      <w:r w:rsidR="00B2768C" w:rsidRPr="008837F0">
        <w:t xml:space="preserve"> the XUPROGMODE key</w:t>
      </w:r>
      <w:r>
        <w:fldChar w:fldCharType="begin"/>
      </w:r>
      <w:r w:rsidR="001C4D30" w:rsidRPr="008837F0">
        <w:instrText>xe "XUPROGMODE Security Key"</w:instrText>
      </w:r>
      <w:r>
        <w:fldChar w:fldCharType="end"/>
      </w:r>
      <w:r>
        <w:fldChar w:fldCharType="begin"/>
      </w:r>
      <w:r w:rsidR="001C4D30" w:rsidRPr="008837F0">
        <w:instrText>xe "Security Keys:XUPROGMODE"</w:instrText>
      </w:r>
      <w:r>
        <w:fldChar w:fldCharType="end"/>
      </w:r>
      <w:r w:rsidR="00B2768C" w:rsidRPr="008837F0">
        <w:t>, to ensure that all RPCs needed are properly registered.</w:t>
      </w:r>
    </w:p>
    <w:p w:rsidR="00B2768C" w:rsidRPr="008837F0" w:rsidRDefault="00B2768C" w:rsidP="00EF28B7">
      <w:pPr>
        <w:pStyle w:val="Heading3"/>
      </w:pPr>
      <w:bookmarkStart w:id="307" w:name="_Toc377352134"/>
      <w:bookmarkStart w:id="308" w:name="_Ref449356076"/>
      <w:bookmarkStart w:id="309" w:name="_Toc449362447"/>
      <w:bookmarkStart w:id="310" w:name="_Toc449509978"/>
      <w:bookmarkStart w:id="311" w:name="_Toc394723730"/>
      <w:r w:rsidRPr="008837F0">
        <w:t>BrokerExample Online</w:t>
      </w:r>
      <w:bookmarkEnd w:id="307"/>
      <w:r w:rsidRPr="008837F0">
        <w:t xml:space="preserve"> Code Example</w:t>
      </w:r>
      <w:bookmarkEnd w:id="308"/>
      <w:bookmarkEnd w:id="309"/>
      <w:bookmarkEnd w:id="310"/>
    </w:p>
    <w:p w:rsidR="00B2768C" w:rsidRPr="008837F0" w:rsidRDefault="00313BDD" w:rsidP="00EF28B7">
      <w:pPr>
        <w:pStyle w:val="BodyText"/>
        <w:keepNext/>
        <w:keepLines/>
      </w:pPr>
      <w:r>
        <w:fldChar w:fldCharType="begin"/>
      </w:r>
      <w:r w:rsidR="00EF28B7" w:rsidRPr="008837F0">
        <w:instrText>xe "RPCs:Online Code Samples"</w:instrText>
      </w:r>
      <w:r>
        <w:fldChar w:fldCharType="end"/>
      </w:r>
      <w:r>
        <w:fldChar w:fldCharType="begin"/>
      </w:r>
      <w:r w:rsidR="00EF28B7" w:rsidRPr="008837F0">
        <w:instrText>xe "Online Code Samples (RPCs)"</w:instrText>
      </w:r>
      <w:r>
        <w:fldChar w:fldCharType="end"/>
      </w:r>
      <w:r>
        <w:fldChar w:fldCharType="begin"/>
      </w:r>
      <w:r w:rsidR="00EF28B7" w:rsidRPr="008837F0">
        <w:instrText>xe "BrokerExample"</w:instrText>
      </w:r>
      <w:r>
        <w:fldChar w:fldCharType="end"/>
      </w:r>
      <w:r w:rsidR="00B2768C" w:rsidRPr="008837F0">
        <w:t>The BrokerExample sample application</w:t>
      </w:r>
      <w:r w:rsidR="001C4D30" w:rsidRPr="008837F0">
        <w:t xml:space="preserve"> (i.e.,</w:t>
      </w:r>
      <w:r w:rsidR="00AB6BF1" w:rsidRPr="008837F0">
        <w:t> </w:t>
      </w:r>
      <w:r w:rsidR="001C4D30" w:rsidRPr="008837F0">
        <w:t>BROKEREXAMPLE.EXE</w:t>
      </w:r>
      <w:r>
        <w:fldChar w:fldCharType="begin"/>
      </w:r>
      <w:r w:rsidR="001C4D30" w:rsidRPr="008837F0">
        <w:instrText>xe "BROKEREXAMPLE.EXE"</w:instrText>
      </w:r>
      <w:r>
        <w:fldChar w:fldCharType="end"/>
      </w:r>
      <w:r>
        <w:fldChar w:fldCharType="begin"/>
      </w:r>
      <w:r w:rsidR="001C4D30" w:rsidRPr="008837F0">
        <w:instrText>xe "Programs:BROKEREXAMPLE.EXE"</w:instrText>
      </w:r>
      <w:r>
        <w:fldChar w:fldCharType="end"/>
      </w:r>
      <w:r w:rsidR="001C4D30" w:rsidRPr="008837F0">
        <w:t>)</w:t>
      </w:r>
      <w:r w:rsidR="00B2768C" w:rsidRPr="008837F0">
        <w:t xml:space="preserve"> provided with the BDK demonstrates the basic features of developing RPC Broker-based applications, including:</w:t>
      </w:r>
    </w:p>
    <w:p w:rsidR="00B2768C" w:rsidRPr="008837F0" w:rsidRDefault="00B2768C" w:rsidP="00EF28B7">
      <w:pPr>
        <w:pStyle w:val="ListBullet"/>
        <w:keepNext/>
        <w:keepLines/>
      </w:pPr>
      <w:r w:rsidRPr="008837F0">
        <w:t>Connecting to an M server</w:t>
      </w:r>
      <w:r w:rsidR="008171E1" w:rsidRPr="008837F0">
        <w:t>.</w:t>
      </w:r>
    </w:p>
    <w:p w:rsidR="00B2768C" w:rsidRPr="008837F0" w:rsidRDefault="00B2768C" w:rsidP="00EF28B7">
      <w:pPr>
        <w:pStyle w:val="ListBullet"/>
        <w:keepNext/>
        <w:keepLines/>
      </w:pPr>
      <w:r w:rsidRPr="008837F0">
        <w:t>Creating an application context</w:t>
      </w:r>
      <w:r w:rsidR="008171E1" w:rsidRPr="008837F0">
        <w:t>.</w:t>
      </w:r>
    </w:p>
    <w:p w:rsidR="00B2768C" w:rsidRPr="008837F0" w:rsidRDefault="00B2768C" w:rsidP="00EF28B7">
      <w:pPr>
        <w:pStyle w:val="ListBullet"/>
        <w:keepNext/>
        <w:keepLines/>
      </w:pPr>
      <w:r w:rsidRPr="008837F0">
        <w:t>Using the GetServerInfo function</w:t>
      </w:r>
      <w:r w:rsidR="008171E1" w:rsidRPr="008837F0">
        <w:t>.</w:t>
      </w:r>
    </w:p>
    <w:p w:rsidR="00B2768C" w:rsidRPr="008837F0" w:rsidRDefault="00B2768C" w:rsidP="00EF28B7">
      <w:pPr>
        <w:pStyle w:val="ListBullet"/>
        <w:keepNext/>
        <w:keepLines/>
      </w:pPr>
      <w:r w:rsidRPr="008837F0">
        <w:t xml:space="preserve">Displaying the </w:t>
      </w:r>
      <w:r w:rsidR="00DD1706" w:rsidRPr="008837F0">
        <w:t>VistA</w:t>
      </w:r>
      <w:r w:rsidRPr="008837F0">
        <w:t xml:space="preserve"> splash screen</w:t>
      </w:r>
      <w:r w:rsidR="008171E1" w:rsidRPr="008837F0">
        <w:t>.</w:t>
      </w:r>
    </w:p>
    <w:p w:rsidR="00B2768C" w:rsidRPr="008837F0" w:rsidRDefault="008171E1" w:rsidP="00EF28B7">
      <w:pPr>
        <w:pStyle w:val="ListBullet"/>
        <w:keepNext/>
        <w:keepLines/>
      </w:pPr>
      <w:r w:rsidRPr="008837F0">
        <w:t xml:space="preserve">Setting the TRPCBroker </w:t>
      </w:r>
      <w:r w:rsidR="00B2768C" w:rsidRPr="008837F0">
        <w:t xml:space="preserve">Param property for each Param PType (literal, reference, </w:t>
      </w:r>
      <w:r w:rsidR="008837F0" w:rsidRPr="008837F0">
        <w:t>and list</w:t>
      </w:r>
      <w:r w:rsidR="00B2768C" w:rsidRPr="008837F0">
        <w:t>)</w:t>
      </w:r>
      <w:r w:rsidRPr="008837F0">
        <w:t>.</w:t>
      </w:r>
    </w:p>
    <w:p w:rsidR="00B2768C" w:rsidRPr="008837F0" w:rsidRDefault="00B2768C" w:rsidP="00EF28B7">
      <w:pPr>
        <w:pStyle w:val="ListBullet"/>
        <w:keepNext/>
        <w:keepLines/>
      </w:pPr>
      <w:r w:rsidRPr="008837F0">
        <w:t>Calling RPCs with the Call method</w:t>
      </w:r>
      <w:r w:rsidR="008171E1" w:rsidRPr="008837F0">
        <w:t>.</w:t>
      </w:r>
    </w:p>
    <w:p w:rsidR="00B2768C" w:rsidRDefault="00B2768C" w:rsidP="00EF28B7">
      <w:pPr>
        <w:pStyle w:val="ListBullet"/>
      </w:pPr>
      <w:r w:rsidRPr="008837F0">
        <w:t>Calling RPCs with the lstCall and strCall methods</w:t>
      </w:r>
      <w:r w:rsidR="008171E1" w:rsidRPr="008837F0">
        <w:t>.</w:t>
      </w:r>
    </w:p>
    <w:p w:rsidR="00FC27E1" w:rsidRPr="008837F0" w:rsidRDefault="00FC27E1" w:rsidP="00EF28B7">
      <w:pPr>
        <w:pStyle w:val="ListBullet"/>
      </w:pPr>
      <w:r>
        <w:t>Secure Shell (SSH) connection (from Options menu) methods.</w:t>
      </w:r>
    </w:p>
    <w:bookmarkEnd w:id="311"/>
    <w:p w:rsidR="00B2768C" w:rsidRPr="008837F0" w:rsidRDefault="00B2768C" w:rsidP="00EF28B7">
      <w:pPr>
        <w:pStyle w:val="BodyText"/>
      </w:pPr>
      <w:r w:rsidRPr="008837F0">
        <w:t>The client source code files for the BrokerExample application are located in the SAMPLES\</w:t>
      </w:r>
      <w:r w:rsidR="001C4D30" w:rsidRPr="008837F0">
        <w:t>RPCBROKER\</w:t>
      </w:r>
      <w:r w:rsidRPr="008837F0">
        <w:t>BROKEREX subdirectory of the main BDK32 directory.</w:t>
      </w:r>
    </w:p>
    <w:p w:rsidR="00C6576E" w:rsidRPr="008837F0" w:rsidRDefault="00C6576E" w:rsidP="00C6576E">
      <w:pPr>
        <w:pStyle w:val="Caption"/>
      </w:pPr>
      <w:bookmarkStart w:id="312" w:name="_Ref449356107"/>
      <w:bookmarkStart w:id="313" w:name="_Toc202777929"/>
      <w:bookmarkStart w:id="314" w:name="_Toc449510018"/>
      <w:bookmarkEnd w:id="234"/>
      <w:r w:rsidRPr="008837F0">
        <w:lastRenderedPageBreak/>
        <w:t xml:space="preserve">Figure </w:t>
      </w:r>
      <w:r w:rsidR="00F74A78">
        <w:fldChar w:fldCharType="begin"/>
      </w:r>
      <w:r w:rsidR="00F74A78">
        <w:instrText xml:space="preserve"> SEQ Figure \* ARABIC </w:instrText>
      </w:r>
      <w:r w:rsidR="00F74A78">
        <w:fldChar w:fldCharType="separate"/>
      </w:r>
      <w:r w:rsidR="009762E8">
        <w:rPr>
          <w:noProof/>
        </w:rPr>
        <w:t>7</w:t>
      </w:r>
      <w:r w:rsidR="00F74A78">
        <w:rPr>
          <w:noProof/>
        </w:rPr>
        <w:fldChar w:fldCharType="end"/>
      </w:r>
      <w:bookmarkEnd w:id="312"/>
      <w:r w:rsidRPr="008837F0">
        <w:t xml:space="preserve">: </w:t>
      </w:r>
      <w:r w:rsidR="00DD1724" w:rsidRPr="008837F0">
        <w:t>RPC</w:t>
      </w:r>
      <w:r w:rsidR="00C31A79">
        <w:t xml:space="preserve"> </w:t>
      </w:r>
      <w:r w:rsidRPr="008837F0">
        <w:t>Broker</w:t>
      </w:r>
      <w:r w:rsidR="00DD1724" w:rsidRPr="008837F0">
        <w:t xml:space="preserve"> </w:t>
      </w:r>
      <w:r w:rsidRPr="008837F0">
        <w:t>Example application</w:t>
      </w:r>
      <w:bookmarkEnd w:id="313"/>
      <w:bookmarkEnd w:id="314"/>
    </w:p>
    <w:p w:rsidR="001C4D30" w:rsidRPr="008837F0" w:rsidRDefault="00313BDD" w:rsidP="00EF28B7">
      <w:pPr>
        <w:pStyle w:val="GraphicInsert"/>
      </w:pPr>
      <w:r>
        <w:rPr>
          <w:noProof/>
        </w:rPr>
        <w:drawing>
          <wp:inline distT="0" distB="0" distL="0" distR="0">
            <wp:extent cx="4762500" cy="4238625"/>
            <wp:effectExtent l="0" t="0" r="0" b="0"/>
            <wp:docPr id="26" name="Picture 1" descr="Title: RPCBroker Example (p60) SSH/CCOW/IPV6 enabled&#10;&#10;Menu Options: Options and Help&#10;&#10;First Section: VistA Server:&#10;&#10;Name field (e.g., example.vasite1.med.vha.gov)&#10;Port field (e.g., ####)&#10;Button: Server; to select a different server&#10;Right-side Buttons: Connect and Close&#10;&#10;Second Section: Status: Display field (e.g., Disconnected or Connected)&#10;&#10;Tabs:&#10;Echo string&#10;Pass by referecne (displayed in example)&#10;Get list&#10;WP Text&#10;Sort numbers&#10;&#10;Echo string Tab:&#10;&#10;Original string (field): Sample value: Hello World!&#10;&#10;Right: Descriptve Text:&#10;&#10;  Uses TRPCBroker Call method to return a single string.&#10;&#10;  Original string passed in as PType literal.&#10;&#10;  RPC: XWB EXAMPLE ECHO STRING.&#10;&#10;  Return Value Type: SINGLE VALUE.&#10;&#10;Button: Execute RPC&#10;&#10;Echoed string (field): empty" title="RPCBroker Exampl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Title: RPCBroker Example (p60) SSH/CCOW/IPV6 enabled&#10;&#10;Menu Options: Options and Help&#10;&#10;First Section: VistA Server:&#10;&#10;Name field (e.g., example.vasite1.med.vha.gov)&#10;Port field (e.g., ####)&#10;Button: Server; to select a different server&#10;Right-side Buttons: Connect and Close&#10;&#10;Second Section: Status: Display field (e.g., Disconnected or Connected)&#10;&#10;Tabs:&#10;Echo string&#10;Pass by referecne (displayed in example)&#10;Get list&#10;WP Text&#10;Sort numbers&#10;&#10;Echo string Tab:&#10;&#10;Original string (field): Sample value: Hello World!&#10;&#10;Right: Descriptve Text:&#10;&#10;  Uses TRPCBroker Call method to return a single string.&#10;&#10;  Original string passed in as PType literal.&#10;&#10;  RPC: XWB EXAMPLE ECHO STRING.&#10;&#10;  Return Value Type: SINGLE VALUE.&#10;&#10;Button: Execute RPC&#10;&#10;Echoed string (field): empty" title="RPCBroker Example applic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4238625"/>
                    </a:xfrm>
                    <a:prstGeom prst="rect">
                      <a:avLst/>
                    </a:prstGeom>
                    <a:noFill/>
                    <a:ln>
                      <a:noFill/>
                    </a:ln>
                  </pic:spPr>
                </pic:pic>
              </a:graphicData>
            </a:graphic>
          </wp:inline>
        </w:drawing>
      </w:r>
    </w:p>
    <w:p w:rsidR="00B2768C" w:rsidRDefault="00B2768C" w:rsidP="00EF28B7">
      <w:pPr>
        <w:pStyle w:val="BodyText"/>
      </w:pPr>
    </w:p>
    <w:p w:rsidR="00B6643C" w:rsidRPr="008837F0" w:rsidRDefault="00B6643C" w:rsidP="00EF28B7">
      <w:pPr>
        <w:pStyle w:val="BodyText"/>
        <w:sectPr w:rsidR="00B6643C" w:rsidRPr="008837F0" w:rsidSect="00193B28">
          <w:headerReference w:type="even" r:id="rId30"/>
          <w:headerReference w:type="default" r:id="rId31"/>
          <w:pgSz w:w="12240" w:h="15840" w:code="1"/>
          <w:pgMar w:top="1440" w:right="1440" w:bottom="1440" w:left="1440" w:header="720" w:footer="720" w:gutter="0"/>
          <w:cols w:space="720"/>
        </w:sectPr>
      </w:pPr>
    </w:p>
    <w:p w:rsidR="00B2768C" w:rsidRPr="008837F0" w:rsidRDefault="00B2768C" w:rsidP="00C80B7F">
      <w:pPr>
        <w:pStyle w:val="Heading1"/>
      </w:pPr>
      <w:bookmarkStart w:id="315" w:name="_Toc449362448"/>
      <w:bookmarkStart w:id="316" w:name="_Toc449509979"/>
      <w:bookmarkStart w:id="317" w:name="_Toc336755529"/>
      <w:bookmarkStart w:id="318" w:name="_Toc336755662"/>
      <w:bookmarkStart w:id="319" w:name="_Toc336755815"/>
      <w:bookmarkStart w:id="320" w:name="_Toc336756112"/>
      <w:bookmarkStart w:id="321" w:name="_Toc336756208"/>
      <w:bookmarkStart w:id="322" w:name="_Toc336760270"/>
      <w:bookmarkStart w:id="323" w:name="_Toc336940208"/>
      <w:bookmarkStart w:id="324" w:name="_Toc337531857"/>
      <w:bookmarkStart w:id="325" w:name="_Toc337542633"/>
      <w:bookmarkStart w:id="326" w:name="_Toc337626346"/>
      <w:bookmarkStart w:id="327" w:name="_Toc337626549"/>
      <w:bookmarkStart w:id="328" w:name="_Toc337966622"/>
      <w:bookmarkStart w:id="329" w:name="_Toc338036366"/>
      <w:bookmarkStart w:id="330" w:name="_Toc338036662"/>
      <w:bookmarkStart w:id="331" w:name="_Toc338036817"/>
      <w:bookmarkStart w:id="332" w:name="_Toc338129989"/>
      <w:bookmarkStart w:id="333" w:name="_Toc338740727"/>
      <w:bookmarkStart w:id="334" w:name="_Toc338834112"/>
      <w:bookmarkStart w:id="335" w:name="_Toc339260947"/>
      <w:bookmarkStart w:id="336" w:name="_Toc339261016"/>
      <w:bookmarkStart w:id="337" w:name="_Toc339418609"/>
      <w:bookmarkStart w:id="338" w:name="_Toc339707997"/>
      <w:bookmarkStart w:id="339" w:name="_Toc339783075"/>
      <w:bookmarkStart w:id="340" w:name="_Toc345918887"/>
      <w:r w:rsidRPr="008837F0">
        <w:lastRenderedPageBreak/>
        <w:t>Other RPC Broker APIs</w:t>
      </w:r>
      <w:bookmarkEnd w:id="315"/>
      <w:bookmarkEnd w:id="316"/>
    </w:p>
    <w:p w:rsidR="00B2768C" w:rsidRPr="008837F0" w:rsidRDefault="00B2768C" w:rsidP="00735AD6">
      <w:pPr>
        <w:pStyle w:val="Heading2"/>
      </w:pPr>
      <w:bookmarkStart w:id="341" w:name="_Ref449356717"/>
      <w:bookmarkStart w:id="342" w:name="_Toc449362449"/>
      <w:bookmarkStart w:id="343" w:name="_Toc449509980"/>
      <w:bookmarkStart w:id="344" w:name="_Toc378055884"/>
      <w:r w:rsidRPr="008837F0">
        <w:t>GetServerInfo Function</w:t>
      </w:r>
      <w:bookmarkEnd w:id="341"/>
      <w:bookmarkEnd w:id="342"/>
      <w:bookmarkEnd w:id="343"/>
    </w:p>
    <w:p w:rsidR="0008470E" w:rsidRDefault="0008470E" w:rsidP="0008470E">
      <w:pPr>
        <w:pStyle w:val="Heading3"/>
      </w:pPr>
      <w:bookmarkStart w:id="345" w:name="_Toc449362450"/>
      <w:bookmarkStart w:id="346" w:name="_Toc449509981"/>
      <w:r>
        <w:t>Overview</w:t>
      </w:r>
      <w:bookmarkEnd w:id="345"/>
      <w:bookmarkEnd w:id="346"/>
    </w:p>
    <w:p w:rsidR="00B2768C" w:rsidRPr="008837F0" w:rsidRDefault="00313BDD" w:rsidP="0049635C">
      <w:pPr>
        <w:pStyle w:val="BodyText"/>
        <w:keepNext/>
        <w:keepLines/>
      </w:pPr>
      <w:r>
        <w:fldChar w:fldCharType="begin"/>
      </w:r>
      <w:r w:rsidR="0049635C" w:rsidRPr="008837F0">
        <w:instrText>xe "Other RPC Broker APIs"</w:instrText>
      </w:r>
      <w:r>
        <w:fldChar w:fldCharType="end"/>
      </w:r>
      <w:r>
        <w:fldChar w:fldCharType="begin"/>
      </w:r>
      <w:r w:rsidR="0049635C" w:rsidRPr="008837F0">
        <w:instrText>xe "GetServerInfo Method"</w:instrText>
      </w:r>
      <w:r>
        <w:fldChar w:fldCharType="end"/>
      </w:r>
      <w:r>
        <w:fldChar w:fldCharType="begin"/>
      </w:r>
      <w:r w:rsidR="0049635C" w:rsidRPr="008837F0">
        <w:instrText>xe "Methods:GetServerInfo"</w:instrText>
      </w:r>
      <w:r>
        <w:fldChar w:fldCharType="end"/>
      </w:r>
      <w:r w:rsidR="00B2768C" w:rsidRPr="008837F0">
        <w:t>The GetServerInfo function retrieves the end-user workstation</w:t>
      </w:r>
      <w:r w:rsidR="00B34002">
        <w:t>’</w:t>
      </w:r>
      <w:r w:rsidR="00B2768C" w:rsidRPr="008837F0">
        <w:t>s server</w:t>
      </w:r>
      <w:r w:rsidR="000F55AB">
        <w:t>,</w:t>
      </w:r>
      <w:r w:rsidR="00B2768C" w:rsidRPr="008837F0">
        <w:t xml:space="preserve"> port</w:t>
      </w:r>
      <w:r w:rsidR="000F55AB">
        <w:t>, and SSHUsername if available</w:t>
      </w:r>
      <w:r w:rsidR="00B2768C" w:rsidRPr="008837F0">
        <w:t>. Use this function to set the TRPCBroker component</w:t>
      </w:r>
      <w:r w:rsidR="00B34002">
        <w:t>’</w:t>
      </w:r>
      <w:r w:rsidR="00B2768C" w:rsidRPr="008837F0">
        <w:t>s Server</w:t>
      </w:r>
      <w:r>
        <w:fldChar w:fldCharType="begin"/>
      </w:r>
      <w:r w:rsidR="00DA0725" w:rsidRPr="008837F0">
        <w:instrText>xe "Server Property"</w:instrText>
      </w:r>
      <w:r>
        <w:fldChar w:fldCharType="end"/>
      </w:r>
      <w:r>
        <w:fldChar w:fldCharType="begin"/>
      </w:r>
      <w:r w:rsidR="00DA0725" w:rsidRPr="008837F0">
        <w:instrText>xe "Properties:Server"</w:instrText>
      </w:r>
      <w:r>
        <w:fldChar w:fldCharType="end"/>
      </w:r>
      <w:r w:rsidR="000F55AB">
        <w:t>,</w:t>
      </w:r>
      <w:r w:rsidR="00B2768C" w:rsidRPr="008837F0">
        <w:t xml:space="preserve"> ListenerPort</w:t>
      </w:r>
      <w:r w:rsidR="000F55AB">
        <w:t>, and SSHUser</w:t>
      </w:r>
      <w:r>
        <w:fldChar w:fldCharType="begin"/>
      </w:r>
      <w:r w:rsidR="00DA0725" w:rsidRPr="008837F0">
        <w:instrText>xe "ListenerPort Property"</w:instrText>
      </w:r>
      <w:r>
        <w:fldChar w:fldCharType="end"/>
      </w:r>
      <w:r>
        <w:fldChar w:fldCharType="begin"/>
      </w:r>
      <w:r w:rsidR="00DA0725" w:rsidRPr="008837F0">
        <w:instrText>xe "Properti</w:instrText>
      </w:r>
      <w:r w:rsidR="009953FA" w:rsidRPr="008837F0">
        <w:instrText>e</w:instrText>
      </w:r>
      <w:r w:rsidR="00DA0725" w:rsidRPr="008837F0">
        <w:instrText>s:ListenerPort"</w:instrText>
      </w:r>
      <w:r>
        <w:fldChar w:fldCharType="end"/>
      </w:r>
      <w:r w:rsidR="00B2768C" w:rsidRPr="008837F0">
        <w:t xml:space="preserve"> properties to reflect the end-user workstation</w:t>
      </w:r>
      <w:r w:rsidR="00B34002">
        <w:t>’</w:t>
      </w:r>
      <w:r w:rsidR="00B2768C" w:rsidRPr="008837F0">
        <w:t>s settings before connecting to the server.</w:t>
      </w:r>
    </w:p>
    <w:p w:rsidR="00B2768C" w:rsidRPr="008837F0" w:rsidRDefault="00B2768C" w:rsidP="0049635C">
      <w:pPr>
        <w:pStyle w:val="BodyText"/>
        <w:keepNext/>
        <w:keepLines/>
      </w:pPr>
      <w:r w:rsidRPr="008837F0">
        <w:t>If there is more than one server/port to choose from, GetServerInfo</w:t>
      </w:r>
      <w:r w:rsidR="00313BDD">
        <w:fldChar w:fldCharType="begin"/>
      </w:r>
      <w:r w:rsidR="00DA0725" w:rsidRPr="008837F0">
        <w:instrText>xe "GetServerInfo Method"</w:instrText>
      </w:r>
      <w:r w:rsidR="00313BDD">
        <w:fldChar w:fldCharType="end"/>
      </w:r>
      <w:r w:rsidR="00313BDD">
        <w:fldChar w:fldCharType="begin"/>
      </w:r>
      <w:r w:rsidR="00DA0725" w:rsidRPr="008837F0">
        <w:instrText>xe "Methods:GetServerInfo"</w:instrText>
      </w:r>
      <w:r w:rsidR="00313BDD">
        <w:fldChar w:fldCharType="end"/>
      </w:r>
      <w:r w:rsidRPr="008837F0">
        <w:t xml:space="preserve"> displays </w:t>
      </w:r>
      <w:r w:rsidR="00DA0725" w:rsidRPr="008837F0">
        <w:t>dialogue</w:t>
      </w:r>
      <w:r w:rsidRPr="008837F0">
        <w:t xml:space="preserve"> that allows users to select a service to connect to</w:t>
      </w:r>
      <w:r w:rsidR="00313BDD">
        <w:fldChar w:fldCharType="begin"/>
      </w:r>
      <w:r w:rsidRPr="008837F0">
        <w:instrText>xe "Connect To"</w:instrText>
      </w:r>
      <w:r w:rsidR="00313BDD">
        <w:fldChar w:fldCharType="end"/>
      </w:r>
      <w:r w:rsidRPr="008837F0">
        <w:t xml:space="preserve">, as shown </w:t>
      </w:r>
      <w:r w:rsidR="0028581E" w:rsidRPr="008837F0">
        <w:t xml:space="preserve">in </w:t>
      </w:r>
      <w:r w:rsidR="0028581E" w:rsidRPr="008837F0">
        <w:rPr>
          <w:color w:val="0000FF"/>
          <w:u w:val="single"/>
        </w:rPr>
        <w:fldChar w:fldCharType="begin"/>
      </w:r>
      <w:r w:rsidR="0028581E" w:rsidRPr="008837F0">
        <w:rPr>
          <w:color w:val="0000FF"/>
          <w:u w:val="single"/>
        </w:rPr>
        <w:instrText xml:space="preserve"> REF _Ref361733242 \h </w:instrText>
      </w:r>
      <w:r w:rsidR="00B426F3" w:rsidRPr="008837F0">
        <w:rPr>
          <w:color w:val="0000FF"/>
          <w:u w:val="single"/>
        </w:rPr>
        <w:instrText xml:space="preserve"> \* MERGEFORMAT </w:instrText>
      </w:r>
      <w:r w:rsidR="0028581E" w:rsidRPr="008837F0">
        <w:rPr>
          <w:color w:val="0000FF"/>
          <w:u w:val="single"/>
        </w:rPr>
      </w:r>
      <w:r w:rsidR="0028581E" w:rsidRPr="008837F0">
        <w:rPr>
          <w:color w:val="0000FF"/>
          <w:u w:val="single"/>
        </w:rPr>
        <w:fldChar w:fldCharType="separate"/>
      </w:r>
      <w:r w:rsidR="009762E8" w:rsidRPr="009762E8">
        <w:rPr>
          <w:color w:val="0000FF"/>
          <w:u w:val="single"/>
        </w:rPr>
        <w:t>Figure 8</w:t>
      </w:r>
      <w:r w:rsidR="0028581E" w:rsidRPr="008837F0">
        <w:rPr>
          <w:color w:val="0000FF"/>
          <w:u w:val="single"/>
        </w:rPr>
        <w:fldChar w:fldCharType="end"/>
      </w:r>
      <w:r w:rsidRPr="008837F0">
        <w:t>:</w:t>
      </w:r>
    </w:p>
    <w:p w:rsidR="00C6576E" w:rsidRPr="008837F0" w:rsidRDefault="00C6576E" w:rsidP="00C6576E">
      <w:pPr>
        <w:pStyle w:val="Caption"/>
      </w:pPr>
      <w:bookmarkStart w:id="347" w:name="_Ref361733242"/>
      <w:bookmarkStart w:id="348" w:name="_Toc6046434"/>
      <w:bookmarkStart w:id="349" w:name="_Toc202777930"/>
      <w:bookmarkStart w:id="350" w:name="_Toc449510019"/>
      <w:r w:rsidRPr="008837F0">
        <w:t xml:space="preserve">Figure </w:t>
      </w:r>
      <w:r w:rsidR="00F74A78">
        <w:fldChar w:fldCharType="begin"/>
      </w:r>
      <w:r w:rsidR="00F74A78">
        <w:instrText xml:space="preserve"> SEQ Figure \* ARABIC </w:instrText>
      </w:r>
      <w:r w:rsidR="00F74A78">
        <w:fldChar w:fldCharType="separate"/>
      </w:r>
      <w:r w:rsidR="009762E8">
        <w:rPr>
          <w:noProof/>
        </w:rPr>
        <w:t>8</w:t>
      </w:r>
      <w:r w:rsidR="00F74A78">
        <w:rPr>
          <w:noProof/>
        </w:rPr>
        <w:fldChar w:fldCharType="end"/>
      </w:r>
      <w:bookmarkEnd w:id="347"/>
      <w:r w:rsidRPr="008837F0">
        <w:t>: Server and port configuration selection dialog</w:t>
      </w:r>
      <w:bookmarkEnd w:id="348"/>
      <w:r w:rsidRPr="008837F0">
        <w:t>ue</w:t>
      </w:r>
      <w:bookmarkEnd w:id="349"/>
      <w:bookmarkEnd w:id="350"/>
    </w:p>
    <w:p w:rsidR="00B2768C" w:rsidRPr="008837F0" w:rsidRDefault="00313BDD" w:rsidP="00EF28B7">
      <w:pPr>
        <w:pStyle w:val="GraphicInsert"/>
      </w:pPr>
      <w:r>
        <w:rPr>
          <w:noProof/>
        </w:rPr>
        <w:drawing>
          <wp:inline distT="0" distB="0" distL="0" distR="0">
            <wp:extent cx="4219575" cy="2026414"/>
            <wp:effectExtent l="0" t="0" r="0" b="0"/>
            <wp:docPr id="27" name="Picture 1" descr="&quot;Connect To&quot; box&#10;&#10;Top: Server Name,Port dropdown box: example.vasite1.med.vha.gov.9201-exavista&#10;&#10;Buttons Middle (left to right): OK, Cancel, Help, and New buttons.&#10;&#10;Address: Unknown!; Server IP Information displayed (e.g., 999.999.9.99&#10;Port: (e.g., 9201)&#10;SSHUsername: (e.g., exavista)" title="Server and port configuration selection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quot;Connect To&quot; box&#10;&#10;Top: Server Name,Port dropdown box: example.vasite1.med.vha.gov.9201-exavista&#10;&#10;Buttons Middle (left to right): OK, Cancel, Help, and New buttons.&#10;&#10;Address: Unknown!; Server IP Information displayed (e.g., 999.999.9.99&#10;Port: (e.g., 9201)&#10;SSHUsername: (e.g., exavista)" title="Server and port configuration selection dialogu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19575" cy="2026285"/>
                    </a:xfrm>
                    <a:prstGeom prst="rect">
                      <a:avLst/>
                    </a:prstGeom>
                    <a:noFill/>
                    <a:ln>
                      <a:noFill/>
                    </a:ln>
                  </pic:spPr>
                </pic:pic>
              </a:graphicData>
            </a:graphic>
          </wp:inline>
        </w:drawing>
      </w:r>
    </w:p>
    <w:p w:rsidR="00B2768C" w:rsidRPr="008837F0" w:rsidRDefault="00B2768C" w:rsidP="0049635C">
      <w:pPr>
        <w:pStyle w:val="BodyText6"/>
      </w:pPr>
    </w:p>
    <w:p w:rsidR="00B2768C" w:rsidRPr="008837F0" w:rsidRDefault="00B2768C" w:rsidP="0049635C">
      <w:pPr>
        <w:pStyle w:val="BodyText"/>
      </w:pPr>
      <w:r w:rsidRPr="008837F0">
        <w:t>If exactly one server and port entry is defined in the Microsoft Windows Registry</w:t>
      </w:r>
      <w:r w:rsidR="00313BDD">
        <w:fldChar w:fldCharType="begin"/>
      </w:r>
      <w:r w:rsidRPr="008837F0">
        <w:instrText>xe "Microsoft Windows Registry"</w:instrText>
      </w:r>
      <w:r w:rsidR="00313BDD">
        <w:fldChar w:fldCharType="end"/>
      </w:r>
      <w:r w:rsidR="00313BDD">
        <w:fldChar w:fldCharType="begin"/>
      </w:r>
      <w:r w:rsidRPr="008837F0">
        <w:instrText>xe "Windows Registry"</w:instrText>
      </w:r>
      <w:r w:rsidR="00313BDD">
        <w:fldChar w:fldCharType="end"/>
      </w:r>
      <w:r w:rsidR="00313BDD">
        <w:fldChar w:fldCharType="begin"/>
      </w:r>
      <w:r w:rsidRPr="008837F0">
        <w:instrText>xe "Registry"</w:instrText>
      </w:r>
      <w:r w:rsidR="00313BDD">
        <w:fldChar w:fldCharType="end"/>
      </w:r>
      <w:r w:rsidRPr="008837F0">
        <w:t>, GetServerInfo</w:t>
      </w:r>
      <w:r w:rsidR="00313BDD">
        <w:fldChar w:fldCharType="begin"/>
      </w:r>
      <w:r w:rsidR="00DA0725" w:rsidRPr="008837F0">
        <w:instrText>xe "GetServerInfo Method"</w:instrText>
      </w:r>
      <w:r w:rsidR="00313BDD">
        <w:fldChar w:fldCharType="end"/>
      </w:r>
      <w:r w:rsidR="00313BDD">
        <w:fldChar w:fldCharType="begin"/>
      </w:r>
      <w:r w:rsidR="00DA0725" w:rsidRPr="008837F0">
        <w:instrText>xe "Methods:GetServerInfo"</w:instrText>
      </w:r>
      <w:r w:rsidR="00313BDD">
        <w:fldChar w:fldCharType="end"/>
      </w:r>
      <w:r w:rsidRPr="008837F0">
        <w:t xml:space="preserve"> does </w:t>
      </w:r>
      <w:r w:rsidRPr="008837F0">
        <w:rPr>
          <w:i/>
        </w:rPr>
        <w:t>not</w:t>
      </w:r>
      <w:r w:rsidRPr="008837F0">
        <w:t xml:space="preserve"> display this </w:t>
      </w:r>
      <w:r w:rsidR="00DA0725" w:rsidRPr="008837F0">
        <w:t>dialogue</w:t>
      </w:r>
      <w:r w:rsidRPr="008837F0">
        <w:t>. The values in the single Microsoft Windows Registry entry are returned, with no user interaction required.</w:t>
      </w:r>
    </w:p>
    <w:p w:rsidR="00B2768C" w:rsidRPr="008837F0" w:rsidRDefault="00B2768C" w:rsidP="0049635C">
      <w:pPr>
        <w:pStyle w:val="BodyText"/>
      </w:pPr>
      <w:r w:rsidRPr="008837F0">
        <w:t>If more than one server and port entry exists in the Microsoft Windows Registry</w:t>
      </w:r>
      <w:r w:rsidR="00313BDD">
        <w:fldChar w:fldCharType="begin"/>
      </w:r>
      <w:r w:rsidRPr="008837F0">
        <w:instrText>xe "Microsoft Windows Registry"</w:instrText>
      </w:r>
      <w:r w:rsidR="00313BDD">
        <w:fldChar w:fldCharType="end"/>
      </w:r>
      <w:r w:rsidR="00313BDD">
        <w:fldChar w:fldCharType="begin"/>
      </w:r>
      <w:r w:rsidRPr="008837F0">
        <w:instrText>xe "Windows Registry"</w:instrText>
      </w:r>
      <w:r w:rsidR="00313BDD">
        <w:fldChar w:fldCharType="end"/>
      </w:r>
      <w:r w:rsidR="00313BDD">
        <w:fldChar w:fldCharType="begin"/>
      </w:r>
      <w:r w:rsidRPr="008837F0">
        <w:instrText>xe "Registry"</w:instrText>
      </w:r>
      <w:r w:rsidR="00313BDD">
        <w:fldChar w:fldCharType="end"/>
      </w:r>
      <w:r w:rsidRPr="008837F0">
        <w:t xml:space="preserve">, the </w:t>
      </w:r>
      <w:r w:rsidR="00DA0725" w:rsidRPr="008837F0">
        <w:t>dialogue</w:t>
      </w:r>
      <w:r w:rsidRPr="008837F0">
        <w:t xml:space="preserve"> is displayed, and the user chooses to which server they want to connect.</w:t>
      </w:r>
    </w:p>
    <w:p w:rsidR="00B2768C" w:rsidRPr="008837F0" w:rsidRDefault="00B2768C" w:rsidP="0049635C">
      <w:pPr>
        <w:pStyle w:val="BodyText"/>
      </w:pPr>
      <w:r w:rsidRPr="008837F0">
        <w:t>If no values for server and port are defined in the Microsoft Windows Registry</w:t>
      </w:r>
      <w:r w:rsidR="00313BDD">
        <w:fldChar w:fldCharType="begin"/>
      </w:r>
      <w:r w:rsidRPr="008837F0">
        <w:instrText>xe "Microsoft Windows Registry"</w:instrText>
      </w:r>
      <w:r w:rsidR="00313BDD">
        <w:fldChar w:fldCharType="end"/>
      </w:r>
      <w:r w:rsidR="00313BDD">
        <w:fldChar w:fldCharType="begin"/>
      </w:r>
      <w:r w:rsidRPr="008837F0">
        <w:instrText>xe "Windows Registry"</w:instrText>
      </w:r>
      <w:r w:rsidR="00313BDD">
        <w:fldChar w:fldCharType="end"/>
      </w:r>
      <w:r w:rsidR="00313BDD">
        <w:fldChar w:fldCharType="begin"/>
      </w:r>
      <w:r w:rsidRPr="008837F0">
        <w:instrText>xe "Registry"</w:instrText>
      </w:r>
      <w:r w:rsidR="00313BDD">
        <w:fldChar w:fldCharType="end"/>
      </w:r>
      <w:r w:rsidRPr="008837F0">
        <w:t xml:space="preserve">, GetServerInfo does not display this </w:t>
      </w:r>
      <w:r w:rsidR="00DA0725" w:rsidRPr="008837F0">
        <w:t>dialogue</w:t>
      </w:r>
      <w:r w:rsidRPr="008837F0">
        <w:t>, and automatic default values are returned (i.e.,</w:t>
      </w:r>
      <w:r w:rsidR="00AB6BF1" w:rsidRPr="008837F0">
        <w:t> </w:t>
      </w:r>
      <w:r w:rsidRPr="008837F0">
        <w:t>BROKERSERVER and 9200).</w:t>
      </w:r>
    </w:p>
    <w:p w:rsidR="00B2768C" w:rsidRPr="008837F0" w:rsidRDefault="0049635C" w:rsidP="0008470E">
      <w:pPr>
        <w:pStyle w:val="Heading3"/>
      </w:pPr>
      <w:bookmarkStart w:id="351" w:name="_Ref449357046"/>
      <w:bookmarkStart w:id="352" w:name="_Toc449362451"/>
      <w:bookmarkStart w:id="353" w:name="_Toc449509982"/>
      <w:r w:rsidRPr="008837F0">
        <w:t>Syntax</w:t>
      </w:r>
      <w:bookmarkEnd w:id="351"/>
      <w:bookmarkEnd w:id="352"/>
      <w:bookmarkEnd w:id="353"/>
    </w:p>
    <w:p w:rsidR="0008470E" w:rsidRDefault="00313BDD" w:rsidP="0008470E">
      <w:pPr>
        <w:pStyle w:val="BodyText"/>
        <w:keepNext/>
        <w:keepLines/>
      </w:pPr>
      <w:r>
        <w:fldChar w:fldCharType="begin"/>
      </w:r>
      <w:r w:rsidR="0008470E" w:rsidRPr="008837F0">
        <w:instrText>xe "Syntax:GetServerInfo Function"</w:instrText>
      </w:r>
      <w:r>
        <w:fldChar w:fldCharType="end"/>
      </w:r>
      <w:r w:rsidR="003D7AC2">
        <w:t>Two versions of the GetServerInfo function are supported</w:t>
      </w:r>
      <w:r w:rsidR="0008470E">
        <w:t>:</w:t>
      </w:r>
    </w:p>
    <w:p w:rsidR="0008470E" w:rsidRDefault="0008470E" w:rsidP="0008470E">
      <w:pPr>
        <w:pStyle w:val="ListBullet"/>
        <w:keepNext/>
        <w:keepLines/>
      </w:pPr>
      <w:r>
        <w:t>Legacy Version—Retrieves the end user’s server and port:</w:t>
      </w:r>
    </w:p>
    <w:p w:rsidR="0008470E" w:rsidRDefault="0008470E" w:rsidP="0008470E">
      <w:pPr>
        <w:pStyle w:val="CodeExampleIndent"/>
      </w:pPr>
      <w:r w:rsidRPr="008837F0">
        <w:rPr>
          <w:b/>
          <w:szCs w:val="18"/>
        </w:rPr>
        <w:t>function</w:t>
      </w:r>
      <w:r w:rsidRPr="008837F0">
        <w:rPr>
          <w:szCs w:val="18"/>
        </w:rPr>
        <w:t xml:space="preserve"> GetServerInfo(</w:t>
      </w:r>
      <w:r w:rsidRPr="008837F0">
        <w:rPr>
          <w:b/>
          <w:szCs w:val="18"/>
        </w:rPr>
        <w:t>var</w:t>
      </w:r>
      <w:r w:rsidRPr="008837F0">
        <w:rPr>
          <w:szCs w:val="18"/>
        </w:rPr>
        <w:t xml:space="preserve"> Server, Port: </w:t>
      </w:r>
      <w:r w:rsidRPr="008837F0">
        <w:rPr>
          <w:b/>
          <w:szCs w:val="18"/>
        </w:rPr>
        <w:t>string</w:t>
      </w:r>
      <w:r w:rsidRPr="008837F0">
        <w:rPr>
          <w:szCs w:val="18"/>
        </w:rPr>
        <w:t xml:space="preserve">): </w:t>
      </w:r>
      <w:r w:rsidRPr="008837F0">
        <w:rPr>
          <w:b/>
          <w:szCs w:val="18"/>
        </w:rPr>
        <w:t>integer</w:t>
      </w:r>
      <w:r w:rsidRPr="008837F0">
        <w:rPr>
          <w:szCs w:val="18"/>
        </w:rPr>
        <w:t>;</w:t>
      </w:r>
    </w:p>
    <w:p w:rsidR="0008470E" w:rsidRDefault="0008470E" w:rsidP="0008470E">
      <w:pPr>
        <w:pStyle w:val="ListBullet"/>
        <w:keepNext/>
        <w:keepLines/>
      </w:pPr>
      <w:r>
        <w:t>New Version—R</w:t>
      </w:r>
      <w:r w:rsidR="003D7AC2">
        <w:t xml:space="preserve">etrieves the </w:t>
      </w:r>
      <w:r>
        <w:t xml:space="preserve">he end user’s server and port as well as the </w:t>
      </w:r>
      <w:r w:rsidR="003D7AC2">
        <w:t>SSHUsername v</w:t>
      </w:r>
      <w:r>
        <w:t>alue from the Windows registry:</w:t>
      </w:r>
    </w:p>
    <w:p w:rsidR="0008470E" w:rsidRDefault="0008470E" w:rsidP="0008470E">
      <w:pPr>
        <w:pStyle w:val="CodeExampleIndent"/>
      </w:pPr>
      <w:r w:rsidRPr="008837F0">
        <w:rPr>
          <w:b/>
          <w:szCs w:val="18"/>
        </w:rPr>
        <w:t>function</w:t>
      </w:r>
      <w:r w:rsidRPr="008837F0">
        <w:rPr>
          <w:szCs w:val="18"/>
        </w:rPr>
        <w:t xml:space="preserve"> GetServerInfo(</w:t>
      </w:r>
      <w:r w:rsidRPr="008837F0">
        <w:rPr>
          <w:b/>
          <w:szCs w:val="18"/>
        </w:rPr>
        <w:t>var</w:t>
      </w:r>
      <w:r w:rsidRPr="008837F0">
        <w:rPr>
          <w:szCs w:val="18"/>
        </w:rPr>
        <w:t xml:space="preserve"> Server, Port</w:t>
      </w:r>
      <w:r>
        <w:rPr>
          <w:szCs w:val="18"/>
        </w:rPr>
        <w:t>, SSHUsername</w:t>
      </w:r>
      <w:r w:rsidRPr="008837F0">
        <w:rPr>
          <w:szCs w:val="18"/>
        </w:rPr>
        <w:t xml:space="preserve">: </w:t>
      </w:r>
      <w:r w:rsidRPr="008837F0">
        <w:rPr>
          <w:b/>
          <w:szCs w:val="18"/>
        </w:rPr>
        <w:t>string</w:t>
      </w:r>
      <w:r w:rsidRPr="008837F0">
        <w:rPr>
          <w:szCs w:val="18"/>
        </w:rPr>
        <w:t xml:space="preserve">): </w:t>
      </w:r>
      <w:r w:rsidRPr="008837F0">
        <w:rPr>
          <w:b/>
          <w:szCs w:val="18"/>
        </w:rPr>
        <w:t>integer</w:t>
      </w:r>
      <w:r w:rsidRPr="008837F0">
        <w:rPr>
          <w:szCs w:val="18"/>
        </w:rPr>
        <w:t>;</w:t>
      </w:r>
    </w:p>
    <w:p w:rsidR="003D7AC2" w:rsidRPr="008837F0" w:rsidRDefault="003D7AC2" w:rsidP="003D7AC2">
      <w:pPr>
        <w:pStyle w:val="BodyText"/>
      </w:pPr>
      <w:r>
        <w:t>Both versions continue to support specification of SSHUsername at the command line</w:t>
      </w:r>
      <w:r w:rsidRPr="008837F0">
        <w:t>.</w:t>
      </w:r>
    </w:p>
    <w:p w:rsidR="00B2768C" w:rsidRPr="008837F0" w:rsidRDefault="00313BDD" w:rsidP="0049635C">
      <w:pPr>
        <w:pStyle w:val="Note"/>
      </w:pPr>
      <w:r>
        <w:rPr>
          <w:noProof/>
          <w:sz w:val="20"/>
          <w:lang w:eastAsia="en-US"/>
        </w:rPr>
        <w:drawing>
          <wp:inline distT="0" distB="0" distL="0" distR="0">
            <wp:extent cx="285750" cy="285750"/>
            <wp:effectExtent l="0" t="0" r="0" b="0"/>
            <wp:docPr id="28"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49635C" w:rsidRPr="008837F0">
        <w:tab/>
      </w:r>
      <w:r w:rsidR="0049635C" w:rsidRPr="008837F0">
        <w:rPr>
          <w:b/>
          <w:iCs/>
        </w:rPr>
        <w:t>NOTE:</w:t>
      </w:r>
      <w:r w:rsidR="0049635C" w:rsidRPr="008837F0">
        <w:rPr>
          <w:iCs/>
        </w:rPr>
        <w:t xml:space="preserve"> The unit is RpcConf1.</w:t>
      </w:r>
    </w:p>
    <w:p w:rsidR="00B2768C" w:rsidRPr="008837F0" w:rsidRDefault="00B2768C" w:rsidP="00735AD6">
      <w:pPr>
        <w:pStyle w:val="Heading2"/>
      </w:pPr>
      <w:bookmarkStart w:id="354" w:name="_Toc378055885"/>
      <w:bookmarkStart w:id="355" w:name="_Toc449362452"/>
      <w:bookmarkStart w:id="356" w:name="_Toc449509983"/>
      <w:bookmarkEnd w:id="344"/>
      <w:r w:rsidRPr="008837F0">
        <w:lastRenderedPageBreak/>
        <w:t>V</w:t>
      </w:r>
      <w:r w:rsidR="00DD1706" w:rsidRPr="008837F0">
        <w:t>ist</w:t>
      </w:r>
      <w:r w:rsidRPr="008837F0">
        <w:t>A Splash Screen</w:t>
      </w:r>
      <w:bookmarkEnd w:id="354"/>
      <w:r w:rsidRPr="008837F0">
        <w:t xml:space="preserve"> Procedures</w:t>
      </w:r>
      <w:bookmarkEnd w:id="355"/>
      <w:bookmarkEnd w:id="356"/>
    </w:p>
    <w:p w:rsidR="00B2768C" w:rsidRPr="008837F0" w:rsidRDefault="00313BDD" w:rsidP="0049635C">
      <w:pPr>
        <w:pStyle w:val="BodyText"/>
        <w:keepNext/>
        <w:keepLines/>
      </w:pPr>
      <w:r>
        <w:fldChar w:fldCharType="begin"/>
      </w:r>
      <w:r w:rsidR="0049635C" w:rsidRPr="008837F0">
        <w:instrText>xe "VistA Splash Screen"</w:instrText>
      </w:r>
      <w:r>
        <w:fldChar w:fldCharType="end"/>
      </w:r>
      <w:r>
        <w:fldChar w:fldCharType="begin"/>
      </w:r>
      <w:r w:rsidR="0049635C" w:rsidRPr="008837F0">
        <w:instrText>xe "Splash Screen"</w:instrText>
      </w:r>
      <w:r>
        <w:fldChar w:fldCharType="end"/>
      </w:r>
      <w:r>
        <w:fldChar w:fldCharType="begin"/>
      </w:r>
      <w:r w:rsidR="0049635C" w:rsidRPr="008837F0">
        <w:instrText>xe "SplashOpen Method"</w:instrText>
      </w:r>
      <w:r>
        <w:fldChar w:fldCharType="end"/>
      </w:r>
      <w:r>
        <w:fldChar w:fldCharType="begin"/>
      </w:r>
      <w:r w:rsidR="0049635C" w:rsidRPr="008837F0">
        <w:instrText>xe "Methods:SplashOpen"</w:instrText>
      </w:r>
      <w:r>
        <w:fldChar w:fldCharType="end"/>
      </w:r>
      <w:r>
        <w:fldChar w:fldCharType="begin"/>
      </w:r>
      <w:r w:rsidR="0049635C" w:rsidRPr="008837F0">
        <w:instrText>xe "SplashClose Method"</w:instrText>
      </w:r>
      <w:r>
        <w:fldChar w:fldCharType="end"/>
      </w:r>
      <w:r>
        <w:fldChar w:fldCharType="begin"/>
      </w:r>
      <w:r w:rsidR="0049635C" w:rsidRPr="008837F0">
        <w:instrText>xe "Methods:SplashClose"</w:instrText>
      </w:r>
      <w:r>
        <w:fldChar w:fldCharType="end"/>
      </w:r>
      <w:r w:rsidR="00B2768C" w:rsidRPr="008837F0">
        <w:t>Two procedures in SplVista.PAS unit</w:t>
      </w:r>
      <w:r>
        <w:fldChar w:fldCharType="begin"/>
      </w:r>
      <w:r w:rsidR="00B2768C" w:rsidRPr="008837F0">
        <w:instrText>xe "SplVista.PAS Unit"</w:instrText>
      </w:r>
      <w:r>
        <w:fldChar w:fldCharType="end"/>
      </w:r>
      <w:r>
        <w:fldChar w:fldCharType="begin"/>
      </w:r>
      <w:r w:rsidR="00DA0725" w:rsidRPr="008837F0">
        <w:instrText>xe "Units:SplVista.PAS"</w:instrText>
      </w:r>
      <w:r>
        <w:fldChar w:fldCharType="end"/>
      </w:r>
      <w:r w:rsidR="00B2768C" w:rsidRPr="008837F0">
        <w:t xml:space="preserve"> are provided to display a </w:t>
      </w:r>
      <w:r w:rsidR="00DD1706" w:rsidRPr="008837F0">
        <w:t>VistA</w:t>
      </w:r>
      <w:r w:rsidR="00B2768C" w:rsidRPr="008837F0">
        <w:t xml:space="preserve"> splash screen when an application loads:</w:t>
      </w:r>
    </w:p>
    <w:p w:rsidR="00B2768C" w:rsidRPr="008837F0" w:rsidRDefault="00B2768C" w:rsidP="0049635C">
      <w:pPr>
        <w:pStyle w:val="ListBullet"/>
        <w:keepNext/>
        <w:keepLines/>
        <w:rPr>
          <w:rFonts w:ascii="Courier New" w:hAnsi="Courier New" w:cs="Courier New"/>
          <w:sz w:val="18"/>
          <w:szCs w:val="18"/>
        </w:rPr>
      </w:pPr>
      <w:r w:rsidRPr="008837F0">
        <w:rPr>
          <w:rFonts w:ascii="Courier New" w:hAnsi="Courier New" w:cs="Courier New"/>
          <w:b/>
          <w:sz w:val="18"/>
          <w:szCs w:val="18"/>
        </w:rPr>
        <w:t>procedure</w:t>
      </w:r>
      <w:r w:rsidRPr="008837F0">
        <w:rPr>
          <w:rFonts w:ascii="Courier New" w:hAnsi="Courier New" w:cs="Courier New"/>
          <w:sz w:val="18"/>
          <w:szCs w:val="18"/>
        </w:rPr>
        <w:t xml:space="preserve"> SplashOpen;</w:t>
      </w:r>
    </w:p>
    <w:p w:rsidR="00B2768C" w:rsidRPr="008837F0" w:rsidRDefault="00B2768C" w:rsidP="0049635C">
      <w:pPr>
        <w:pStyle w:val="ListBullet"/>
        <w:rPr>
          <w:rFonts w:ascii="Courier New" w:hAnsi="Courier New" w:cs="Courier New"/>
          <w:sz w:val="18"/>
          <w:szCs w:val="18"/>
        </w:rPr>
      </w:pPr>
      <w:r w:rsidRPr="008837F0">
        <w:rPr>
          <w:rFonts w:ascii="Courier New" w:hAnsi="Courier New" w:cs="Courier New"/>
          <w:b/>
          <w:sz w:val="18"/>
          <w:szCs w:val="18"/>
        </w:rPr>
        <w:t>procedure</w:t>
      </w:r>
      <w:r w:rsidRPr="008837F0">
        <w:rPr>
          <w:rFonts w:ascii="Courier New" w:hAnsi="Courier New" w:cs="Courier New"/>
          <w:sz w:val="18"/>
          <w:szCs w:val="18"/>
        </w:rPr>
        <w:t xml:space="preserve"> SplashClose(TimeOut: </w:t>
      </w:r>
      <w:r w:rsidRPr="008837F0">
        <w:rPr>
          <w:rFonts w:ascii="Courier New" w:hAnsi="Courier New" w:cs="Courier New"/>
          <w:b/>
          <w:sz w:val="18"/>
          <w:szCs w:val="18"/>
        </w:rPr>
        <w:t>longint</w:t>
      </w:r>
      <w:r w:rsidRPr="008837F0">
        <w:rPr>
          <w:rFonts w:ascii="Courier New" w:hAnsi="Courier New" w:cs="Courier New"/>
          <w:sz w:val="18"/>
          <w:szCs w:val="18"/>
        </w:rPr>
        <w:t>);</w:t>
      </w:r>
    </w:p>
    <w:p w:rsidR="00B2768C" w:rsidRPr="008837F0" w:rsidRDefault="00B2768C" w:rsidP="0049635C">
      <w:pPr>
        <w:pStyle w:val="BodyText"/>
      </w:pPr>
      <w:r w:rsidRPr="008837F0">
        <w:t>It is recommended that the splash screen be opened and closed in the section of Pascal code in an application</w:t>
      </w:r>
      <w:r w:rsidR="00B34002">
        <w:t>’</w:t>
      </w:r>
      <w:r w:rsidRPr="008837F0">
        <w:t>s project file (i.e.,</w:t>
      </w:r>
      <w:r w:rsidR="00AB6BF1" w:rsidRPr="008837F0">
        <w:t> </w:t>
      </w:r>
      <w:r w:rsidRPr="008837F0">
        <w:t>.DPR).</w:t>
      </w:r>
    </w:p>
    <w:p w:rsidR="00B2768C" w:rsidRPr="008837F0" w:rsidRDefault="00B2768C" w:rsidP="0049635C">
      <w:pPr>
        <w:pStyle w:val="BodyText"/>
        <w:keepNext/>
        <w:keepLines/>
      </w:pPr>
      <w:r w:rsidRPr="008837F0">
        <w:t>To use the splash screen in an application</w:t>
      </w:r>
      <w:r w:rsidR="0049635C" w:rsidRPr="008837F0">
        <w:t>, perform the following procedure</w:t>
      </w:r>
      <w:r w:rsidRPr="008837F0">
        <w:t>:</w:t>
      </w:r>
    </w:p>
    <w:p w:rsidR="00D529EE" w:rsidRDefault="00D529EE" w:rsidP="00723366">
      <w:pPr>
        <w:pStyle w:val="ListNumber"/>
        <w:keepNext/>
        <w:keepLines/>
        <w:numPr>
          <w:ilvl w:val="0"/>
          <w:numId w:val="27"/>
        </w:numPr>
        <w:tabs>
          <w:tab w:val="clear" w:pos="360"/>
        </w:tabs>
        <w:ind w:left="720"/>
      </w:pPr>
      <w:r w:rsidRPr="008837F0">
        <w:t>Open your application</w:t>
      </w:r>
      <w:r>
        <w:t>’</w:t>
      </w:r>
      <w:r w:rsidRPr="008837F0">
        <w:t>s project (</w:t>
      </w:r>
      <w:r w:rsidRPr="00D529EE">
        <w:rPr>
          <w:b/>
        </w:rPr>
        <w:t>.DPR</w:t>
      </w:r>
      <w:r w:rsidRPr="008837F0">
        <w:t>) file (in Delphi, choose View | Project Source).</w:t>
      </w:r>
    </w:p>
    <w:p w:rsidR="00B2768C" w:rsidRPr="008837F0" w:rsidRDefault="00B2768C" w:rsidP="0049635C">
      <w:pPr>
        <w:pStyle w:val="ListNumber"/>
        <w:keepNext/>
        <w:keepLines/>
      </w:pPr>
      <w:r w:rsidRPr="008837F0">
        <w:t>Include the SplVista</w:t>
      </w:r>
      <w:r w:rsidR="00313BDD">
        <w:fldChar w:fldCharType="begin"/>
      </w:r>
      <w:r w:rsidR="00DA0725" w:rsidRPr="008837F0">
        <w:instrText>xe "SplVista.PAS Unit"</w:instrText>
      </w:r>
      <w:r w:rsidR="00313BDD">
        <w:fldChar w:fldCharType="end"/>
      </w:r>
      <w:r w:rsidR="00313BDD">
        <w:fldChar w:fldCharType="begin"/>
      </w:r>
      <w:r w:rsidR="00DA0725" w:rsidRPr="008837F0">
        <w:instrText>xe "Units:SplVista.PAS"</w:instrText>
      </w:r>
      <w:r w:rsidR="00313BDD">
        <w:fldChar w:fldCharType="end"/>
      </w:r>
      <w:r w:rsidRPr="008837F0">
        <w:t xml:space="preserve"> in the uses clause of the project source. </w:t>
      </w:r>
    </w:p>
    <w:p w:rsidR="00B2768C" w:rsidRPr="008837F0" w:rsidRDefault="00B2768C" w:rsidP="0049635C">
      <w:pPr>
        <w:pStyle w:val="ListNumber"/>
        <w:keepNext/>
        <w:keepLines/>
      </w:pPr>
      <w:r w:rsidRPr="008837F0">
        <w:t>Call SplashOpen</w:t>
      </w:r>
      <w:r w:rsidR="00313BDD">
        <w:fldChar w:fldCharType="begin"/>
      </w:r>
      <w:r w:rsidR="00DA0725" w:rsidRPr="008837F0">
        <w:instrText>xe "SplashOpen Method"</w:instrText>
      </w:r>
      <w:r w:rsidR="00313BDD">
        <w:fldChar w:fldCharType="end"/>
      </w:r>
      <w:r w:rsidR="00313BDD">
        <w:fldChar w:fldCharType="begin"/>
      </w:r>
      <w:r w:rsidR="00DA0725" w:rsidRPr="008837F0">
        <w:instrText>xe "Methods:SplashOpen"</w:instrText>
      </w:r>
      <w:r w:rsidR="00313BDD">
        <w:fldChar w:fldCharType="end"/>
      </w:r>
      <w:r w:rsidRPr="008837F0">
        <w:t xml:space="preserve"> immediately after the first form of your application is created and call SplashClose</w:t>
      </w:r>
      <w:r w:rsidR="00313BDD">
        <w:fldChar w:fldCharType="begin"/>
      </w:r>
      <w:r w:rsidR="00DA0725" w:rsidRPr="008837F0">
        <w:instrText>xe "SplashClose Method"</w:instrText>
      </w:r>
      <w:r w:rsidR="00313BDD">
        <w:fldChar w:fldCharType="end"/>
      </w:r>
      <w:r w:rsidR="00313BDD">
        <w:fldChar w:fldCharType="begin"/>
      </w:r>
      <w:r w:rsidR="00DA0725" w:rsidRPr="008837F0">
        <w:instrText>xe "Methods:SplashClose"</w:instrText>
      </w:r>
      <w:r w:rsidR="00313BDD">
        <w:fldChar w:fldCharType="end"/>
      </w:r>
      <w:r w:rsidRPr="008837F0">
        <w:t xml:space="preserve"> just prior to invoking the Application.Run method</w:t>
      </w:r>
      <w:r w:rsidR="00313BDD">
        <w:fldChar w:fldCharType="begin"/>
      </w:r>
      <w:r w:rsidR="008171E1" w:rsidRPr="008837F0">
        <w:instrText>xe "Application.Run Method"</w:instrText>
      </w:r>
      <w:r w:rsidR="00313BDD">
        <w:fldChar w:fldCharType="end"/>
      </w:r>
      <w:r w:rsidR="00313BDD">
        <w:fldChar w:fldCharType="begin"/>
      </w:r>
      <w:r w:rsidR="008171E1" w:rsidRPr="008837F0">
        <w:instrText>xe "Methods:Application.Run"</w:instrText>
      </w:r>
      <w:r w:rsidR="00313BDD">
        <w:fldChar w:fldCharType="end"/>
      </w:r>
      <w:r w:rsidRPr="008837F0">
        <w:t>.</w:t>
      </w:r>
    </w:p>
    <w:p w:rsidR="00B2768C" w:rsidRPr="008837F0" w:rsidRDefault="00B2768C" w:rsidP="0049635C">
      <w:pPr>
        <w:pStyle w:val="ListNumber"/>
      </w:pPr>
      <w:r w:rsidRPr="008837F0">
        <w:t>Use the TimeOut parameter</w:t>
      </w:r>
      <w:r w:rsidR="00313BDD">
        <w:fldChar w:fldCharType="begin"/>
      </w:r>
      <w:r w:rsidR="00DA0725" w:rsidRPr="008837F0">
        <w:instrText>xe "TimeOut Parameter"</w:instrText>
      </w:r>
      <w:r w:rsidR="00313BDD">
        <w:fldChar w:fldCharType="end"/>
      </w:r>
      <w:r w:rsidR="00313BDD">
        <w:fldChar w:fldCharType="begin"/>
      </w:r>
      <w:r w:rsidR="00DA0725" w:rsidRPr="008837F0">
        <w:instrText>xe "Parameters:TimeOut"</w:instrText>
      </w:r>
      <w:r w:rsidR="00313BDD">
        <w:fldChar w:fldCharType="end"/>
      </w:r>
      <w:r w:rsidRPr="008837F0">
        <w:t xml:space="preserve"> to ensure a minimum display time.</w:t>
      </w:r>
    </w:p>
    <w:p w:rsidR="00C6576E" w:rsidRPr="008837F0" w:rsidRDefault="00C6576E" w:rsidP="00C6576E">
      <w:pPr>
        <w:pStyle w:val="Caption"/>
      </w:pPr>
      <w:bookmarkStart w:id="357" w:name="_Ref449357395"/>
      <w:bookmarkStart w:id="358" w:name="_Toc6046435"/>
      <w:bookmarkStart w:id="359" w:name="_Toc202777931"/>
      <w:bookmarkStart w:id="360" w:name="_Toc449510020"/>
      <w:r w:rsidRPr="008837F0">
        <w:t xml:space="preserve">Figure </w:t>
      </w:r>
      <w:r w:rsidR="00F74A78">
        <w:fldChar w:fldCharType="begin"/>
      </w:r>
      <w:r w:rsidR="00F74A78">
        <w:instrText xml:space="preserve"> SEQ Figure \* ARABIC </w:instrText>
      </w:r>
      <w:r w:rsidR="00F74A78">
        <w:fldChar w:fldCharType="separate"/>
      </w:r>
      <w:r w:rsidR="009762E8">
        <w:rPr>
          <w:noProof/>
        </w:rPr>
        <w:t>9</w:t>
      </w:r>
      <w:r w:rsidR="00F74A78">
        <w:rPr>
          <w:noProof/>
        </w:rPr>
        <w:fldChar w:fldCharType="end"/>
      </w:r>
      <w:bookmarkEnd w:id="357"/>
      <w:r w:rsidRPr="008837F0">
        <w:t>: VistA Splash screen</w:t>
      </w:r>
      <w:bookmarkEnd w:id="358"/>
      <w:bookmarkEnd w:id="359"/>
      <w:bookmarkEnd w:id="360"/>
    </w:p>
    <w:p w:rsidR="00B2768C" w:rsidRPr="008837F0" w:rsidRDefault="00313BDD" w:rsidP="0049635C">
      <w:pPr>
        <w:pStyle w:val="GraphicInsert"/>
      </w:pPr>
      <w:r>
        <w:rPr>
          <w:noProof/>
        </w:rPr>
        <w:drawing>
          <wp:inline distT="0" distB="0" distL="0" distR="0">
            <wp:extent cx="4286250" cy="2381250"/>
            <wp:effectExtent l="0" t="0" r="0" b="0"/>
            <wp:docPr id="29" name="Picture 33" descr="Left: VA Seal image&#10;&#10;Right: VistA logo&#10;&#10;Veterans Health Information Technology Architecture&#10;&#10;Department of Veterans Affairs&#10;Veterans Health Administration&#10;&#10;Secure Shell (SSH) and IPv4/IPv6 Dual-Stack Compliant" title="VistA Splash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3" descr="Left: VA Seal image&#10;&#10;Right: VistA logo&#10;&#10;Veterans Health Information Technology Architecture&#10;&#10;Department of Veterans Affairs&#10;Veterans Health Administration&#10;&#10;Secure Shell (SSH) and IPv4/IPv6 Dual-Stack Compliant" title="VistA Splash scree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2381250"/>
                    </a:xfrm>
                    <a:prstGeom prst="rect">
                      <a:avLst/>
                    </a:prstGeom>
                    <a:noFill/>
                    <a:ln>
                      <a:noFill/>
                    </a:ln>
                  </pic:spPr>
                </pic:pic>
              </a:graphicData>
            </a:graphic>
          </wp:inline>
        </w:drawing>
      </w:r>
    </w:p>
    <w:p w:rsidR="00F45AD8" w:rsidRPr="008837F0" w:rsidRDefault="00F45AD8" w:rsidP="0049635C">
      <w:pPr>
        <w:pStyle w:val="BodyText6"/>
      </w:pPr>
    </w:p>
    <w:p w:rsidR="00C6576E" w:rsidRPr="008837F0" w:rsidRDefault="00C6576E" w:rsidP="00C6576E">
      <w:pPr>
        <w:pStyle w:val="Caption"/>
      </w:pPr>
      <w:bookmarkStart w:id="361" w:name="_Toc202777932"/>
      <w:bookmarkStart w:id="362" w:name="_Toc449510021"/>
      <w:bookmarkStart w:id="363" w:name="_Toc378055889"/>
      <w:r w:rsidRPr="008837F0">
        <w:t xml:space="preserve">Figure </w:t>
      </w:r>
      <w:r w:rsidR="00F74A78">
        <w:fldChar w:fldCharType="begin"/>
      </w:r>
      <w:r w:rsidR="00F74A78">
        <w:instrText xml:space="preserve"> SEQ Figure \* ARABIC </w:instrText>
      </w:r>
      <w:r w:rsidR="00F74A78">
        <w:fldChar w:fldCharType="separate"/>
      </w:r>
      <w:r w:rsidR="009762E8">
        <w:rPr>
          <w:noProof/>
        </w:rPr>
        <w:t>10</w:t>
      </w:r>
      <w:r w:rsidR="00F74A78">
        <w:rPr>
          <w:noProof/>
        </w:rPr>
        <w:fldChar w:fldCharType="end"/>
      </w:r>
      <w:r w:rsidRPr="008837F0">
        <w:t>: Displaying a VistA splash screen: Sample code</w:t>
      </w:r>
      <w:bookmarkEnd w:id="361"/>
      <w:bookmarkEnd w:id="362"/>
    </w:p>
    <w:p w:rsidR="00B2768C" w:rsidRPr="008837F0" w:rsidRDefault="00B2768C" w:rsidP="00DA0725">
      <w:pPr>
        <w:pStyle w:val="Code"/>
        <w:rPr>
          <w:b/>
        </w:rPr>
      </w:pPr>
      <w:r w:rsidRPr="008837F0">
        <w:rPr>
          <w:b/>
        </w:rPr>
        <w:t>uses</w:t>
      </w:r>
    </w:p>
    <w:p w:rsidR="00B2768C" w:rsidRPr="008837F0" w:rsidRDefault="00B2768C" w:rsidP="00DA0725">
      <w:pPr>
        <w:pStyle w:val="Code"/>
      </w:pPr>
      <w:r w:rsidRPr="008837F0">
        <w:t xml:space="preserve">  Forms, Unit1 in </w:t>
      </w:r>
      <w:r w:rsidR="00B34002">
        <w:t>‘</w:t>
      </w:r>
      <w:r w:rsidRPr="008837F0">
        <w:t>Unit1.pas</w:t>
      </w:r>
      <w:r w:rsidR="00B34002">
        <w:t>’</w:t>
      </w:r>
      <w:r w:rsidRPr="008837F0">
        <w:t>, SplVista;</w:t>
      </w:r>
    </w:p>
    <w:p w:rsidR="00B2768C" w:rsidRPr="008837F0" w:rsidRDefault="00B2768C" w:rsidP="00DA0725">
      <w:pPr>
        <w:pStyle w:val="Code"/>
      </w:pPr>
    </w:p>
    <w:p w:rsidR="00B2768C" w:rsidRPr="008837F0" w:rsidRDefault="00B2768C" w:rsidP="00DA0725">
      <w:pPr>
        <w:pStyle w:val="Code"/>
        <w:rPr>
          <w:i/>
          <w:color w:val="000080"/>
        </w:rPr>
      </w:pPr>
      <w:r w:rsidRPr="008837F0">
        <w:rPr>
          <w:i/>
          <w:color w:val="000080"/>
        </w:rPr>
        <w:t>{$R *.RES}</w:t>
      </w:r>
    </w:p>
    <w:p w:rsidR="00B2768C" w:rsidRPr="008837F0" w:rsidRDefault="00B2768C" w:rsidP="00DA0725">
      <w:pPr>
        <w:pStyle w:val="Code"/>
      </w:pPr>
    </w:p>
    <w:p w:rsidR="00B2768C" w:rsidRPr="008837F0" w:rsidRDefault="00B2768C" w:rsidP="00DA0725">
      <w:pPr>
        <w:pStyle w:val="Code"/>
        <w:rPr>
          <w:b/>
        </w:rPr>
      </w:pPr>
      <w:r w:rsidRPr="008837F0">
        <w:rPr>
          <w:b/>
        </w:rPr>
        <w:t>begin</w:t>
      </w:r>
    </w:p>
    <w:p w:rsidR="00B2768C" w:rsidRPr="008837F0" w:rsidRDefault="00B2768C" w:rsidP="00DA0725">
      <w:pPr>
        <w:pStyle w:val="Code"/>
      </w:pPr>
      <w:r w:rsidRPr="008837F0">
        <w:t xml:space="preserve">  Application.Initialize;</w:t>
      </w:r>
    </w:p>
    <w:p w:rsidR="00B2768C" w:rsidRPr="008837F0" w:rsidRDefault="00B2768C" w:rsidP="00DA0725">
      <w:pPr>
        <w:pStyle w:val="Code"/>
      </w:pPr>
      <w:r w:rsidRPr="008837F0">
        <w:t xml:space="preserve">  Application.CreateForm(TForm1, Form1);</w:t>
      </w:r>
    </w:p>
    <w:p w:rsidR="00B2768C" w:rsidRPr="008837F0" w:rsidRDefault="00B2768C" w:rsidP="00DA0725">
      <w:pPr>
        <w:pStyle w:val="Code"/>
      </w:pPr>
      <w:r w:rsidRPr="008837F0">
        <w:t xml:space="preserve">  SplashOpen;</w:t>
      </w:r>
    </w:p>
    <w:p w:rsidR="00B2768C" w:rsidRPr="008837F0" w:rsidRDefault="00B2768C" w:rsidP="00DA0725">
      <w:pPr>
        <w:pStyle w:val="Code"/>
      </w:pPr>
      <w:r w:rsidRPr="008837F0">
        <w:t xml:space="preserve">  SplashClose(2000);</w:t>
      </w:r>
    </w:p>
    <w:p w:rsidR="00B2768C" w:rsidRPr="008837F0" w:rsidRDefault="00B2768C" w:rsidP="00DA0725">
      <w:pPr>
        <w:pStyle w:val="Code"/>
      </w:pPr>
      <w:r w:rsidRPr="008837F0">
        <w:t xml:space="preserve">  Application.Run;</w:t>
      </w:r>
    </w:p>
    <w:p w:rsidR="00B2768C" w:rsidRPr="008837F0" w:rsidRDefault="00B2768C" w:rsidP="00DA0725">
      <w:pPr>
        <w:pStyle w:val="Code"/>
      </w:pPr>
      <w:r w:rsidRPr="008837F0">
        <w:rPr>
          <w:b/>
        </w:rPr>
        <w:t>end</w:t>
      </w:r>
      <w:r w:rsidRPr="008837F0">
        <w:t>.</w:t>
      </w:r>
    </w:p>
    <w:p w:rsidR="00B2768C" w:rsidRPr="008837F0" w:rsidRDefault="00B2768C" w:rsidP="0049635C">
      <w:pPr>
        <w:pStyle w:val="BodyText6"/>
      </w:pPr>
    </w:p>
    <w:p w:rsidR="00B2768C" w:rsidRPr="008837F0" w:rsidRDefault="00B2768C" w:rsidP="00735AD6">
      <w:pPr>
        <w:pStyle w:val="Heading2"/>
      </w:pPr>
      <w:bookmarkStart w:id="364" w:name="_Toc449362453"/>
      <w:bookmarkStart w:id="365" w:name="_Toc449509984"/>
      <w:r w:rsidRPr="008837F0">
        <w:lastRenderedPageBreak/>
        <w:t>XWB GET VARIABLE VALUE RPC</w:t>
      </w:r>
      <w:bookmarkEnd w:id="364"/>
      <w:bookmarkEnd w:id="365"/>
    </w:p>
    <w:p w:rsidR="00B2768C" w:rsidRPr="008837F0" w:rsidRDefault="00313BDD" w:rsidP="0049635C">
      <w:pPr>
        <w:pStyle w:val="BodyText"/>
        <w:keepNext/>
        <w:keepLines/>
      </w:pPr>
      <w:r>
        <w:fldChar w:fldCharType="begin"/>
      </w:r>
      <w:r w:rsidR="0049635C" w:rsidRPr="008837F0">
        <w:instrText>xe "XWB GET VARIABLE VALUE RPC"</w:instrText>
      </w:r>
      <w:r>
        <w:fldChar w:fldCharType="end"/>
      </w:r>
      <w:r>
        <w:fldChar w:fldCharType="begin"/>
      </w:r>
      <w:r w:rsidR="0049635C" w:rsidRPr="008837F0">
        <w:instrText>xe "RPCs:XWB GET VARIABLE VALUE"</w:instrText>
      </w:r>
      <w:r>
        <w:fldChar w:fldCharType="end"/>
      </w:r>
      <w:r w:rsidR="00B2768C" w:rsidRPr="008837F0">
        <w:t xml:space="preserve">You can call the XWB GET VARIABLE VALUE RPC (distributed with the RPC Broker) to retrieve the value of any M variable in the server environment. Pass the variable name in Param[0].Value and the type (reference) in Param[0].PType. </w:t>
      </w:r>
      <w:r w:rsidR="00F76DBF" w:rsidRPr="008837F0">
        <w:t xml:space="preserve">Also, the current context of your user must give them permission to execute the XWB GET VARIABLE VALUE RPC (it must be included in the RPC multiple of the </w:t>
      </w:r>
      <w:r w:rsidR="00B34002">
        <w:t>“</w:t>
      </w:r>
      <w:r w:rsidR="00F76DBF" w:rsidRPr="008837F0">
        <w:t>B</w:t>
      </w:r>
      <w:r w:rsidR="00B34002">
        <w:t>”</w:t>
      </w:r>
      <w:r w:rsidR="00F76DBF" w:rsidRPr="008837F0">
        <w:t>-type option registered with the CreateContext</w:t>
      </w:r>
      <w:r>
        <w:fldChar w:fldCharType="begin"/>
      </w:r>
      <w:r w:rsidR="00F76DBF" w:rsidRPr="008837F0">
        <w:rPr>
          <w:rFonts w:ascii="Times" w:hAnsi="Times"/>
          <w:szCs w:val="22"/>
        </w:rPr>
        <w:instrText>xe "TRPCBroker Component:CreateContext Method"</w:instrText>
      </w:r>
      <w:r>
        <w:fldChar w:fldCharType="end"/>
      </w:r>
      <w:r>
        <w:fldChar w:fldCharType="begin"/>
      </w:r>
      <w:r w:rsidR="00F76DBF" w:rsidRPr="008837F0">
        <w:rPr>
          <w:rFonts w:ascii="Times" w:hAnsi="Times"/>
          <w:szCs w:val="22"/>
        </w:rPr>
        <w:instrText>xe "CreateContext Method"</w:instrText>
      </w:r>
      <w:r>
        <w:fldChar w:fldCharType="end"/>
      </w:r>
      <w:r>
        <w:fldChar w:fldCharType="begin"/>
      </w:r>
      <w:r w:rsidR="00F76DBF" w:rsidRPr="008837F0">
        <w:rPr>
          <w:rFonts w:ascii="Times" w:hAnsi="Times"/>
          <w:szCs w:val="22"/>
        </w:rPr>
        <w:instrText>xe "Methods:CreateContext"</w:instrText>
      </w:r>
      <w:r>
        <w:fldChar w:fldCharType="end"/>
      </w:r>
      <w:r w:rsidR="00F76DBF" w:rsidRPr="008837F0">
        <w:t xml:space="preserve"> function). </w:t>
      </w:r>
      <w:r w:rsidR="00B2768C" w:rsidRPr="008837F0">
        <w:t>For example:</w:t>
      </w:r>
    </w:p>
    <w:p w:rsidR="00C6576E" w:rsidRPr="008837F0" w:rsidRDefault="00C6576E" w:rsidP="00C6576E">
      <w:pPr>
        <w:pStyle w:val="Caption"/>
      </w:pPr>
      <w:bookmarkStart w:id="366" w:name="_Toc202777933"/>
      <w:bookmarkStart w:id="367" w:name="_Toc449510022"/>
      <w:r w:rsidRPr="008837F0">
        <w:t xml:space="preserve">Figure </w:t>
      </w:r>
      <w:r w:rsidR="00F74A78">
        <w:fldChar w:fldCharType="begin"/>
      </w:r>
      <w:r w:rsidR="00F74A78">
        <w:instrText xml:space="preserve"> SEQ Figure \* ARABIC </w:instrText>
      </w:r>
      <w:r w:rsidR="00F74A78">
        <w:fldChar w:fldCharType="separate"/>
      </w:r>
      <w:r w:rsidR="009762E8">
        <w:rPr>
          <w:noProof/>
        </w:rPr>
        <w:t>11</w:t>
      </w:r>
      <w:r w:rsidR="00F74A78">
        <w:rPr>
          <w:noProof/>
        </w:rPr>
        <w:fldChar w:fldCharType="end"/>
      </w:r>
      <w:r w:rsidRPr="008837F0">
        <w:t>: XWB GET VARIABLE VALUE RPC usage</w:t>
      </w:r>
      <w:r w:rsidR="0049635C" w:rsidRPr="008837F0">
        <w:t>—</w:t>
      </w:r>
      <w:r w:rsidRPr="008837F0">
        <w:t>Sample code</w:t>
      </w:r>
      <w:bookmarkEnd w:id="366"/>
      <w:bookmarkEnd w:id="367"/>
    </w:p>
    <w:p w:rsidR="00B2768C" w:rsidRPr="008837F0" w:rsidRDefault="00B2768C" w:rsidP="00334BE1">
      <w:pPr>
        <w:pStyle w:val="Code"/>
      </w:pPr>
      <w:r w:rsidRPr="008837F0">
        <w:t xml:space="preserve">RPCBroker1.RemoteProcedure := </w:t>
      </w:r>
      <w:r w:rsidR="00B34002">
        <w:t>‘</w:t>
      </w:r>
      <w:r w:rsidRPr="008837F0">
        <w:t>XWB GET VARIABLE VALUE</w:t>
      </w:r>
      <w:r w:rsidR="00B34002">
        <w:t>’</w:t>
      </w:r>
      <w:r w:rsidRPr="008837F0">
        <w:t>;</w:t>
      </w:r>
    </w:p>
    <w:p w:rsidR="00B2768C" w:rsidRPr="008837F0" w:rsidRDefault="00B2768C" w:rsidP="00334BE1">
      <w:pPr>
        <w:pStyle w:val="Code"/>
      </w:pPr>
      <w:r w:rsidRPr="008837F0">
        <w:t>RPCBroker1.Param[0].Value :=</w:t>
      </w:r>
      <w:r w:rsidR="00B34002">
        <w:t>‘</w:t>
      </w:r>
      <w:r w:rsidRPr="008837F0">
        <w:t>DUZ</w:t>
      </w:r>
      <w:r w:rsidR="00B34002">
        <w:t>’</w:t>
      </w:r>
      <w:r w:rsidRPr="008837F0">
        <w:t>;</w:t>
      </w:r>
    </w:p>
    <w:p w:rsidR="00B2768C" w:rsidRPr="008837F0" w:rsidRDefault="00B2768C" w:rsidP="00334BE1">
      <w:pPr>
        <w:pStyle w:val="Code"/>
      </w:pPr>
      <w:r w:rsidRPr="008837F0">
        <w:t>RPCBroker1.Param[0].PType := reference;</w:t>
      </w:r>
    </w:p>
    <w:p w:rsidR="00B2768C" w:rsidRPr="008837F0" w:rsidRDefault="00B2768C" w:rsidP="00334BE1">
      <w:pPr>
        <w:pStyle w:val="Code"/>
        <w:rPr>
          <w:b/>
        </w:rPr>
      </w:pPr>
      <w:r w:rsidRPr="008837F0">
        <w:rPr>
          <w:b/>
        </w:rPr>
        <w:t>try</w:t>
      </w:r>
    </w:p>
    <w:p w:rsidR="00B2768C" w:rsidRPr="008837F0" w:rsidRDefault="00B2768C" w:rsidP="00334BE1">
      <w:pPr>
        <w:pStyle w:val="Code"/>
      </w:pPr>
      <w:r w:rsidRPr="008837F0">
        <w:t xml:space="preserve">    RPCBroker1.Call;</w:t>
      </w:r>
    </w:p>
    <w:p w:rsidR="00B2768C" w:rsidRPr="008837F0" w:rsidRDefault="00B2768C" w:rsidP="00334BE1">
      <w:pPr>
        <w:pStyle w:val="Code"/>
        <w:rPr>
          <w:b/>
        </w:rPr>
      </w:pPr>
      <w:r w:rsidRPr="008837F0">
        <w:rPr>
          <w:b/>
        </w:rPr>
        <w:t>except</w:t>
      </w:r>
    </w:p>
    <w:p w:rsidR="00B2768C" w:rsidRPr="008837F0" w:rsidRDefault="00B2768C" w:rsidP="00334BE1">
      <w:pPr>
        <w:pStyle w:val="Code"/>
      </w:pPr>
      <w:r w:rsidRPr="008837F0">
        <w:t xml:space="preserve">  </w:t>
      </w:r>
      <w:r w:rsidRPr="008837F0">
        <w:rPr>
          <w:b/>
        </w:rPr>
        <w:t>On</w:t>
      </w:r>
      <w:r w:rsidRPr="008837F0">
        <w:t xml:space="preserve"> EBrokerError </w:t>
      </w:r>
      <w:r w:rsidRPr="008837F0">
        <w:rPr>
          <w:b/>
        </w:rPr>
        <w:t>do</w:t>
      </w:r>
    </w:p>
    <w:p w:rsidR="00B2768C" w:rsidRPr="008837F0" w:rsidRDefault="00B2768C" w:rsidP="00334BE1">
      <w:pPr>
        <w:pStyle w:val="Code"/>
      </w:pPr>
      <w:r w:rsidRPr="008837F0">
        <w:t xml:space="preserve">    ShowMessage(</w:t>
      </w:r>
      <w:r w:rsidR="00B34002">
        <w:t>‘</w:t>
      </w:r>
      <w:r w:rsidRPr="008837F0">
        <w:t>Connection to server could not be established!</w:t>
      </w:r>
      <w:r w:rsidR="00B34002">
        <w:t>’</w:t>
      </w:r>
      <w:r w:rsidRPr="008837F0">
        <w:t>);</w:t>
      </w:r>
    </w:p>
    <w:p w:rsidR="00B2768C" w:rsidRPr="008837F0" w:rsidRDefault="00B2768C" w:rsidP="00334BE1">
      <w:pPr>
        <w:pStyle w:val="Code"/>
      </w:pPr>
      <w:r w:rsidRPr="008837F0">
        <w:rPr>
          <w:b/>
        </w:rPr>
        <w:t>end</w:t>
      </w:r>
      <w:r w:rsidRPr="008837F0">
        <w:t>;</w:t>
      </w:r>
    </w:p>
    <w:p w:rsidR="00B2768C" w:rsidRPr="008837F0" w:rsidRDefault="00B2768C" w:rsidP="00334BE1">
      <w:pPr>
        <w:pStyle w:val="Code"/>
      </w:pPr>
      <w:r w:rsidRPr="008837F0">
        <w:t>ShowMessage(</w:t>
      </w:r>
      <w:r w:rsidR="00B34002">
        <w:t>‘</w:t>
      </w:r>
      <w:r w:rsidRPr="008837F0">
        <w:t xml:space="preserve">DUZ is </w:t>
      </w:r>
      <w:r w:rsidR="00B34002">
        <w:t>‘</w:t>
      </w:r>
      <w:r w:rsidRPr="008837F0">
        <w:t>+RPCBroker1.Results[0]);</w:t>
      </w:r>
    </w:p>
    <w:p w:rsidR="00334BE1" w:rsidRPr="008837F0" w:rsidRDefault="00334BE1" w:rsidP="0049635C">
      <w:pPr>
        <w:pStyle w:val="BodyText6"/>
      </w:pPr>
    </w:p>
    <w:p w:rsidR="00B2768C" w:rsidRPr="008837F0" w:rsidRDefault="00B2768C" w:rsidP="00735AD6">
      <w:pPr>
        <w:pStyle w:val="Heading2"/>
      </w:pPr>
      <w:bookmarkStart w:id="368" w:name="_Toc449362454"/>
      <w:bookmarkStart w:id="369" w:name="_Toc449509985"/>
      <w:r w:rsidRPr="008837F0">
        <w:t>M Emulation Functions</w:t>
      </w:r>
      <w:bookmarkEnd w:id="368"/>
      <w:bookmarkEnd w:id="369"/>
    </w:p>
    <w:bookmarkEnd w:id="363"/>
    <w:p w:rsidR="00B2768C" w:rsidRPr="008837F0" w:rsidRDefault="00B2768C" w:rsidP="0049635C">
      <w:pPr>
        <w:pStyle w:val="AltHeading3"/>
      </w:pPr>
      <w:r w:rsidRPr="008837F0">
        <w:t>Piece Function</w:t>
      </w:r>
    </w:p>
    <w:p w:rsidR="00B2768C" w:rsidRPr="008837F0" w:rsidRDefault="00313BDD" w:rsidP="0049635C">
      <w:pPr>
        <w:pStyle w:val="BodyText"/>
        <w:keepNext/>
        <w:keepLines/>
      </w:pPr>
      <w:r>
        <w:fldChar w:fldCharType="begin"/>
      </w:r>
      <w:r w:rsidR="0049635C" w:rsidRPr="008837F0">
        <w:instrText>xe "M Emulation Functions"</w:instrText>
      </w:r>
      <w:r>
        <w:fldChar w:fldCharType="end"/>
      </w:r>
      <w:r>
        <w:fldChar w:fldCharType="begin"/>
      </w:r>
      <w:r w:rsidR="0049635C" w:rsidRPr="008837F0">
        <w:instrText>xe "Piece Function"</w:instrText>
      </w:r>
      <w:r>
        <w:fldChar w:fldCharType="end"/>
      </w:r>
      <w:r>
        <w:fldChar w:fldCharType="begin"/>
      </w:r>
      <w:r w:rsidR="0049635C" w:rsidRPr="008837F0">
        <w:instrText>xe "Functions:Piece"</w:instrText>
      </w:r>
      <w:r>
        <w:fldChar w:fldCharType="end"/>
      </w:r>
      <w:r w:rsidR="00B2768C" w:rsidRPr="008837F0">
        <w:t>The Piece function is a scaled down Pascal version of M</w:t>
      </w:r>
      <w:r w:rsidR="00B34002">
        <w:t>’</w:t>
      </w:r>
      <w:r w:rsidR="00B2768C" w:rsidRPr="008837F0">
        <w:t>s $PIECE function. It is declared in MFUNSTR.PAS</w:t>
      </w:r>
      <w:r>
        <w:fldChar w:fldCharType="begin"/>
      </w:r>
      <w:r w:rsidR="00B2768C" w:rsidRPr="008837F0">
        <w:instrText>xe "MFUNSTR.PAS"</w:instrText>
      </w:r>
      <w:r>
        <w:fldChar w:fldCharType="end"/>
      </w:r>
      <w:r w:rsidR="00B2768C" w:rsidRPr="008837F0">
        <w:t>.</w:t>
      </w:r>
    </w:p>
    <w:p w:rsidR="00B2768C" w:rsidRPr="008837F0" w:rsidRDefault="00B2768C" w:rsidP="0049635C">
      <w:pPr>
        <w:pStyle w:val="BodyTextIndent"/>
        <w:rPr>
          <w:rFonts w:ascii="Courier New" w:hAnsi="Courier New" w:cs="Courier New"/>
          <w:sz w:val="18"/>
          <w:szCs w:val="18"/>
        </w:rPr>
      </w:pPr>
      <w:r w:rsidRPr="008837F0">
        <w:rPr>
          <w:rFonts w:ascii="Courier New" w:hAnsi="Courier New" w:cs="Courier New"/>
          <w:sz w:val="18"/>
          <w:szCs w:val="18"/>
        </w:rPr>
        <w:t>function Piece(x: string; del: string; piece: integer) : string;</w:t>
      </w:r>
    </w:p>
    <w:p w:rsidR="00B2768C" w:rsidRPr="008837F0" w:rsidRDefault="00B2768C" w:rsidP="00735AD6">
      <w:pPr>
        <w:pStyle w:val="Heading3"/>
      </w:pPr>
      <w:bookmarkStart w:id="370" w:name="_Toc449362455"/>
      <w:bookmarkStart w:id="371" w:name="_Toc449509986"/>
      <w:r w:rsidRPr="008837F0">
        <w:t>Translate Function</w:t>
      </w:r>
      <w:bookmarkEnd w:id="370"/>
      <w:bookmarkEnd w:id="371"/>
    </w:p>
    <w:p w:rsidR="00B2768C" w:rsidRPr="008837F0" w:rsidRDefault="00313BDD" w:rsidP="0049635C">
      <w:pPr>
        <w:pStyle w:val="BodyText"/>
        <w:keepNext/>
        <w:keepLines/>
      </w:pPr>
      <w:r>
        <w:fldChar w:fldCharType="begin"/>
      </w:r>
      <w:r w:rsidR="0049635C" w:rsidRPr="008837F0">
        <w:instrText>xe "Translate Function"</w:instrText>
      </w:r>
      <w:r>
        <w:fldChar w:fldCharType="end"/>
      </w:r>
      <w:r>
        <w:fldChar w:fldCharType="begin"/>
      </w:r>
      <w:r w:rsidR="0049635C" w:rsidRPr="008837F0">
        <w:instrText>xe "Functions:Translate"</w:instrText>
      </w:r>
      <w:r>
        <w:fldChar w:fldCharType="end"/>
      </w:r>
      <w:r w:rsidR="00B2768C" w:rsidRPr="008837F0">
        <w:t>The Translate function is a scaled down Pascal version of M</w:t>
      </w:r>
      <w:r w:rsidR="00B34002">
        <w:t>’</w:t>
      </w:r>
      <w:r w:rsidR="00B2768C" w:rsidRPr="008837F0">
        <w:t>s $TRANSLATE function. It is declared in MFUNSTR.PAS.</w:t>
      </w:r>
    </w:p>
    <w:p w:rsidR="00B2768C" w:rsidRPr="008837F0" w:rsidRDefault="00B2768C" w:rsidP="0047674F">
      <w:pPr>
        <w:pStyle w:val="BodyTextIndent"/>
        <w:rPr>
          <w:rFonts w:ascii="Courier New" w:hAnsi="Courier New" w:cs="Courier New"/>
          <w:sz w:val="18"/>
          <w:szCs w:val="18"/>
        </w:rPr>
      </w:pPr>
      <w:r w:rsidRPr="008837F0">
        <w:rPr>
          <w:rFonts w:ascii="Courier New" w:hAnsi="Courier New" w:cs="Courier New"/>
          <w:b/>
          <w:sz w:val="18"/>
          <w:szCs w:val="18"/>
        </w:rPr>
        <w:t>function</w:t>
      </w:r>
      <w:r w:rsidRPr="008837F0">
        <w:rPr>
          <w:rFonts w:ascii="Courier New" w:hAnsi="Courier New" w:cs="Courier New"/>
          <w:sz w:val="18"/>
          <w:szCs w:val="18"/>
        </w:rPr>
        <w:t xml:space="preserve"> Translate(passedString, identifier, associator: </w:t>
      </w:r>
      <w:r w:rsidRPr="008837F0">
        <w:rPr>
          <w:rFonts w:ascii="Courier New" w:hAnsi="Courier New" w:cs="Courier New"/>
          <w:b/>
          <w:sz w:val="18"/>
          <w:szCs w:val="18"/>
        </w:rPr>
        <w:t>string</w:t>
      </w:r>
      <w:r w:rsidRPr="008837F0">
        <w:rPr>
          <w:rFonts w:ascii="Courier New" w:hAnsi="Courier New" w:cs="Courier New"/>
          <w:sz w:val="18"/>
          <w:szCs w:val="18"/>
        </w:rPr>
        <w:t xml:space="preserve">): </w:t>
      </w:r>
      <w:r w:rsidRPr="008837F0">
        <w:rPr>
          <w:rFonts w:ascii="Courier New" w:hAnsi="Courier New" w:cs="Courier New"/>
          <w:b/>
          <w:sz w:val="18"/>
          <w:szCs w:val="18"/>
        </w:rPr>
        <w:t>string</w:t>
      </w:r>
      <w:r w:rsidRPr="008837F0">
        <w:rPr>
          <w:rFonts w:ascii="Courier New" w:hAnsi="Courier New" w:cs="Courier New"/>
          <w:sz w:val="18"/>
          <w:szCs w:val="18"/>
        </w:rPr>
        <w:t>;</w:t>
      </w:r>
    </w:p>
    <w:p w:rsidR="00B2768C" w:rsidRPr="008837F0" w:rsidRDefault="00B2768C" w:rsidP="00735AD6">
      <w:pPr>
        <w:pStyle w:val="Heading2"/>
      </w:pPr>
      <w:bookmarkStart w:id="372" w:name="_Toc449362456"/>
      <w:bookmarkStart w:id="373" w:name="_Toc449509987"/>
      <w:r w:rsidRPr="008837F0">
        <w:t>Encryption Functions</w:t>
      </w:r>
      <w:bookmarkEnd w:id="372"/>
      <w:bookmarkEnd w:id="373"/>
    </w:p>
    <w:p w:rsidR="00B2768C" w:rsidRPr="008837F0" w:rsidRDefault="00313BDD" w:rsidP="0049635C">
      <w:pPr>
        <w:pStyle w:val="BodyText"/>
        <w:keepNext/>
        <w:keepLines/>
      </w:pPr>
      <w:r>
        <w:fldChar w:fldCharType="begin"/>
      </w:r>
      <w:r w:rsidR="0049635C" w:rsidRPr="008837F0">
        <w:instrText>xe "Encryption Functions"</w:instrText>
      </w:r>
      <w:r>
        <w:fldChar w:fldCharType="end"/>
      </w:r>
      <w:r>
        <w:fldChar w:fldCharType="begin"/>
      </w:r>
      <w:r w:rsidR="0049635C" w:rsidRPr="008837F0">
        <w:instrText>xe "Functions:Encryption"</w:instrText>
      </w:r>
      <w:r>
        <w:fldChar w:fldCharType="end"/>
      </w:r>
      <w:r>
        <w:fldChar w:fldCharType="begin"/>
      </w:r>
      <w:r w:rsidR="0049635C" w:rsidRPr="008837F0">
        <w:instrText>xe "Decryption Functions"</w:instrText>
      </w:r>
      <w:r>
        <w:fldChar w:fldCharType="end"/>
      </w:r>
      <w:r>
        <w:fldChar w:fldCharType="begin"/>
      </w:r>
      <w:r w:rsidR="0049635C" w:rsidRPr="008837F0">
        <w:instrText>xe "Functions:Decryption"</w:instrText>
      </w:r>
      <w:r>
        <w:fldChar w:fldCharType="end"/>
      </w:r>
      <w:r>
        <w:fldChar w:fldCharType="begin"/>
      </w:r>
      <w:r w:rsidR="0049635C" w:rsidRPr="008837F0">
        <w:instrText>xe "ENCRYP^XUSRB1"</w:instrText>
      </w:r>
      <w:r>
        <w:fldChar w:fldCharType="end"/>
      </w:r>
      <w:r>
        <w:fldChar w:fldCharType="begin"/>
      </w:r>
      <w:r w:rsidR="0049635C" w:rsidRPr="008837F0">
        <w:instrText>xe "DECRYP^XUSRB1"</w:instrText>
      </w:r>
      <w:r>
        <w:fldChar w:fldCharType="end"/>
      </w:r>
      <w:r>
        <w:fldChar w:fldCharType="begin"/>
      </w:r>
      <w:r w:rsidR="0049635C" w:rsidRPr="008837F0">
        <w:instrText>xe "Decrypt Method"</w:instrText>
      </w:r>
      <w:r>
        <w:fldChar w:fldCharType="end"/>
      </w:r>
      <w:r>
        <w:fldChar w:fldCharType="begin"/>
      </w:r>
      <w:r w:rsidR="0049635C" w:rsidRPr="008837F0">
        <w:instrText>xe "Methods:Decrypt"</w:instrText>
      </w:r>
      <w:r>
        <w:fldChar w:fldCharType="end"/>
      </w:r>
      <w:r>
        <w:fldChar w:fldCharType="begin"/>
      </w:r>
      <w:r w:rsidR="0049635C" w:rsidRPr="008837F0">
        <w:instrText>xe "Encrypt Method"</w:instrText>
      </w:r>
      <w:r>
        <w:fldChar w:fldCharType="end"/>
      </w:r>
      <w:r>
        <w:fldChar w:fldCharType="begin"/>
      </w:r>
      <w:r w:rsidR="0049635C" w:rsidRPr="008837F0">
        <w:instrText>xe "Methods:Encrypt"</w:instrText>
      </w:r>
      <w:r>
        <w:fldChar w:fldCharType="end"/>
      </w:r>
      <w:r w:rsidR="00B2768C" w:rsidRPr="008837F0">
        <w:t>Kernel and the RPC Broker provide some rudimentary encryption and decryption functions. Data can be encrypted on the client end and decrypted on the server, and vice-versa.</w:t>
      </w:r>
    </w:p>
    <w:p w:rsidR="00B2768C" w:rsidRPr="008837F0" w:rsidRDefault="00B2768C" w:rsidP="0049635C">
      <w:pPr>
        <w:pStyle w:val="Heading3"/>
      </w:pPr>
      <w:bookmarkStart w:id="374" w:name="_Toc449362457"/>
      <w:bookmarkStart w:id="375" w:name="_Toc449509988"/>
      <w:r w:rsidRPr="008837F0">
        <w:t>In Delphi</w:t>
      </w:r>
      <w:bookmarkEnd w:id="374"/>
      <w:bookmarkEnd w:id="375"/>
    </w:p>
    <w:p w:rsidR="00B2768C" w:rsidRPr="008837F0" w:rsidRDefault="00B2768C" w:rsidP="0049635C">
      <w:pPr>
        <w:pStyle w:val="BodyText"/>
        <w:keepNext/>
        <w:keepLines/>
      </w:pPr>
      <w:r w:rsidRPr="008837F0">
        <w:t>Include HASH</w:t>
      </w:r>
      <w:r w:rsidR="00313BDD">
        <w:fldChar w:fldCharType="begin"/>
      </w:r>
      <w:r w:rsidR="00DD23A9" w:rsidRPr="008837F0">
        <w:instrText>xe "HASH"</w:instrText>
      </w:r>
      <w:r w:rsidR="00313BDD">
        <w:fldChar w:fldCharType="end"/>
      </w:r>
      <w:r w:rsidRPr="008837F0">
        <w:t xml:space="preserve"> in the </w:t>
      </w:r>
      <w:r w:rsidR="00B34002">
        <w:t>“</w:t>
      </w:r>
      <w:r w:rsidRPr="008837F0">
        <w:t>uses</w:t>
      </w:r>
      <w:r w:rsidR="00B34002">
        <w:t>”</w:t>
      </w:r>
      <w:r w:rsidRPr="008837F0">
        <w:t xml:space="preserve"> clause of the unit in which you</w:t>
      </w:r>
      <w:r w:rsidR="00B34002">
        <w:t>’</w:t>
      </w:r>
      <w:r w:rsidRPr="008837F0">
        <w:t>ll be encrypting or decrypting.</w:t>
      </w:r>
    </w:p>
    <w:p w:rsidR="00B2768C" w:rsidRPr="008837F0" w:rsidRDefault="00B2768C" w:rsidP="0049635C">
      <w:pPr>
        <w:pStyle w:val="BodyText"/>
        <w:keepNext/>
        <w:keepLines/>
      </w:pPr>
      <w:r w:rsidRPr="008837F0">
        <w:t>Function prototypes are as follows:</w:t>
      </w:r>
    </w:p>
    <w:p w:rsidR="00B2768C" w:rsidRPr="008837F0" w:rsidRDefault="00B2768C" w:rsidP="0049635C">
      <w:pPr>
        <w:pStyle w:val="ListBullet"/>
        <w:keepNext/>
        <w:keepLines/>
        <w:rPr>
          <w:rFonts w:ascii="Courier New" w:hAnsi="Courier New" w:cs="Courier New"/>
          <w:sz w:val="18"/>
          <w:szCs w:val="18"/>
        </w:rPr>
      </w:pPr>
      <w:r w:rsidRPr="008837F0">
        <w:rPr>
          <w:rFonts w:ascii="Courier New" w:hAnsi="Courier New" w:cs="Courier New"/>
          <w:b/>
          <w:sz w:val="18"/>
          <w:szCs w:val="18"/>
        </w:rPr>
        <w:t>function</w:t>
      </w:r>
      <w:r w:rsidRPr="008837F0">
        <w:rPr>
          <w:rFonts w:ascii="Courier New" w:hAnsi="Courier New" w:cs="Courier New"/>
          <w:sz w:val="18"/>
          <w:szCs w:val="18"/>
        </w:rPr>
        <w:t xml:space="preserve"> Decrypt(EncryptedText: </w:t>
      </w:r>
      <w:r w:rsidRPr="008837F0">
        <w:rPr>
          <w:rFonts w:ascii="Courier New" w:hAnsi="Courier New" w:cs="Courier New"/>
          <w:b/>
          <w:sz w:val="18"/>
          <w:szCs w:val="18"/>
        </w:rPr>
        <w:t>string</w:t>
      </w:r>
      <w:r w:rsidRPr="008837F0">
        <w:rPr>
          <w:rFonts w:ascii="Courier New" w:hAnsi="Courier New" w:cs="Courier New"/>
          <w:sz w:val="18"/>
          <w:szCs w:val="18"/>
        </w:rPr>
        <w:t xml:space="preserve">): </w:t>
      </w:r>
      <w:r w:rsidRPr="008837F0">
        <w:rPr>
          <w:rFonts w:ascii="Courier New" w:hAnsi="Courier New" w:cs="Courier New"/>
          <w:b/>
          <w:sz w:val="18"/>
          <w:szCs w:val="18"/>
        </w:rPr>
        <w:t>string</w:t>
      </w:r>
      <w:r w:rsidRPr="008837F0">
        <w:rPr>
          <w:rFonts w:ascii="Courier New" w:hAnsi="Courier New" w:cs="Courier New"/>
          <w:sz w:val="18"/>
          <w:szCs w:val="18"/>
        </w:rPr>
        <w:t>;</w:t>
      </w:r>
    </w:p>
    <w:p w:rsidR="00B2768C" w:rsidRPr="008837F0" w:rsidRDefault="00B2768C" w:rsidP="0049635C">
      <w:pPr>
        <w:pStyle w:val="ListBullet"/>
        <w:rPr>
          <w:rFonts w:ascii="Courier New" w:hAnsi="Courier New" w:cs="Courier New"/>
          <w:sz w:val="18"/>
          <w:szCs w:val="18"/>
        </w:rPr>
      </w:pPr>
      <w:r w:rsidRPr="008837F0">
        <w:rPr>
          <w:rFonts w:ascii="Courier New" w:hAnsi="Courier New" w:cs="Courier New"/>
          <w:b/>
          <w:sz w:val="18"/>
          <w:szCs w:val="18"/>
        </w:rPr>
        <w:t>function</w:t>
      </w:r>
      <w:r w:rsidRPr="008837F0">
        <w:rPr>
          <w:rFonts w:ascii="Courier New" w:hAnsi="Courier New" w:cs="Courier New"/>
          <w:sz w:val="18"/>
          <w:szCs w:val="18"/>
        </w:rPr>
        <w:t xml:space="preserve"> Encrypt(NormalText: </w:t>
      </w:r>
      <w:r w:rsidRPr="008837F0">
        <w:rPr>
          <w:rFonts w:ascii="Courier New" w:hAnsi="Courier New" w:cs="Courier New"/>
          <w:b/>
          <w:sz w:val="18"/>
          <w:szCs w:val="18"/>
        </w:rPr>
        <w:t>string</w:t>
      </w:r>
      <w:r w:rsidRPr="008837F0">
        <w:rPr>
          <w:rFonts w:ascii="Courier New" w:hAnsi="Courier New" w:cs="Courier New"/>
          <w:sz w:val="18"/>
          <w:szCs w:val="18"/>
        </w:rPr>
        <w:t xml:space="preserve">): </w:t>
      </w:r>
      <w:r w:rsidRPr="008837F0">
        <w:rPr>
          <w:rFonts w:ascii="Courier New" w:hAnsi="Courier New" w:cs="Courier New"/>
          <w:b/>
          <w:sz w:val="18"/>
          <w:szCs w:val="18"/>
        </w:rPr>
        <w:t>string</w:t>
      </w:r>
      <w:r w:rsidRPr="008837F0">
        <w:rPr>
          <w:rFonts w:ascii="Courier New" w:hAnsi="Courier New" w:cs="Courier New"/>
          <w:sz w:val="18"/>
          <w:szCs w:val="18"/>
        </w:rPr>
        <w:t>;</w:t>
      </w:r>
    </w:p>
    <w:p w:rsidR="00B2768C" w:rsidRPr="008837F0" w:rsidRDefault="00B2768C" w:rsidP="0049635C">
      <w:pPr>
        <w:pStyle w:val="Heading3"/>
      </w:pPr>
      <w:bookmarkStart w:id="376" w:name="_Toc449362458"/>
      <w:bookmarkStart w:id="377" w:name="_Toc449509989"/>
      <w:r w:rsidRPr="008837F0">
        <w:lastRenderedPageBreak/>
        <w:t xml:space="preserve">On the </w:t>
      </w:r>
      <w:r w:rsidR="00DD23A9" w:rsidRPr="008837F0">
        <w:t xml:space="preserve">VistA </w:t>
      </w:r>
      <w:r w:rsidRPr="008837F0">
        <w:t>M Server</w:t>
      </w:r>
      <w:bookmarkEnd w:id="376"/>
      <w:bookmarkEnd w:id="377"/>
    </w:p>
    <w:p w:rsidR="0049635C" w:rsidRPr="008837F0" w:rsidRDefault="0049635C" w:rsidP="0049635C">
      <w:pPr>
        <w:pStyle w:val="Heading4"/>
      </w:pPr>
      <w:bookmarkStart w:id="378" w:name="_Toc449362459"/>
      <w:r w:rsidRPr="008837F0">
        <w:t>Encryption</w:t>
      </w:r>
      <w:bookmarkEnd w:id="378"/>
    </w:p>
    <w:p w:rsidR="00B2768C" w:rsidRPr="008837F0" w:rsidRDefault="00B2768C" w:rsidP="0049635C">
      <w:pPr>
        <w:pStyle w:val="BodyText"/>
        <w:keepNext/>
        <w:keepLines/>
      </w:pPr>
      <w:r w:rsidRPr="008837F0">
        <w:t>To encrypt:</w:t>
      </w:r>
    </w:p>
    <w:p w:rsidR="00C6576E" w:rsidRPr="008837F0" w:rsidRDefault="00C6576E" w:rsidP="0049635C">
      <w:pPr>
        <w:pStyle w:val="Caption"/>
      </w:pPr>
      <w:bookmarkStart w:id="379" w:name="_Toc202777934"/>
      <w:bookmarkStart w:id="380" w:name="_Toc449510023"/>
      <w:r w:rsidRPr="008837F0">
        <w:t xml:space="preserve">Figure </w:t>
      </w:r>
      <w:r w:rsidR="00F74A78">
        <w:fldChar w:fldCharType="begin"/>
      </w:r>
      <w:r w:rsidR="00F74A78">
        <w:instrText xml:space="preserve"> SEQ Figure \* ARABIC </w:instrText>
      </w:r>
      <w:r w:rsidR="00F74A78">
        <w:fldChar w:fldCharType="separate"/>
      </w:r>
      <w:r w:rsidR="009762E8">
        <w:rPr>
          <w:noProof/>
        </w:rPr>
        <w:t>12</w:t>
      </w:r>
      <w:r w:rsidR="00F74A78">
        <w:rPr>
          <w:noProof/>
        </w:rPr>
        <w:fldChar w:fldCharType="end"/>
      </w:r>
      <w:r w:rsidRPr="008837F0">
        <w:t>: Encryption in VistA M Server</w:t>
      </w:r>
      <w:r w:rsidR="0049635C" w:rsidRPr="008837F0">
        <w:rPr>
          <w:rFonts w:cs="Arial"/>
        </w:rPr>
        <w:t>—</w:t>
      </w:r>
      <w:r w:rsidRPr="008837F0">
        <w:t>Sample code</w:t>
      </w:r>
      <w:bookmarkEnd w:id="379"/>
      <w:bookmarkEnd w:id="380"/>
    </w:p>
    <w:p w:rsidR="00B2768C" w:rsidRPr="008837F0" w:rsidRDefault="00B2768C" w:rsidP="0049635C">
      <w:pPr>
        <w:pStyle w:val="Code"/>
        <w:rPr>
          <w:b/>
        </w:rPr>
      </w:pPr>
      <w:r w:rsidRPr="008837F0">
        <w:t>&gt;</w:t>
      </w:r>
      <w:r w:rsidRPr="008837F0">
        <w:rPr>
          <w:b/>
          <w:highlight w:val="yellow"/>
        </w:rPr>
        <w:t>S CIPHER=$$ENCRYP^XUSRB1(</w:t>
      </w:r>
      <w:r w:rsidR="00B34002">
        <w:rPr>
          <w:b/>
          <w:highlight w:val="yellow"/>
        </w:rPr>
        <w:t>“</w:t>
      </w:r>
      <w:r w:rsidRPr="008837F0">
        <w:rPr>
          <w:b/>
          <w:highlight w:val="yellow"/>
        </w:rPr>
        <w:t>Hello world!</w:t>
      </w:r>
      <w:r w:rsidR="00B34002">
        <w:rPr>
          <w:b/>
          <w:highlight w:val="yellow"/>
        </w:rPr>
        <w:t>”</w:t>
      </w:r>
      <w:r w:rsidRPr="008837F0">
        <w:rPr>
          <w:b/>
          <w:highlight w:val="yellow"/>
        </w:rPr>
        <w:t>) W CIPHER</w:t>
      </w:r>
    </w:p>
    <w:p w:rsidR="00B2768C" w:rsidRPr="008837F0" w:rsidRDefault="00B2768C" w:rsidP="0049635C">
      <w:pPr>
        <w:pStyle w:val="Code"/>
      </w:pPr>
    </w:p>
    <w:p w:rsidR="00B2768C" w:rsidRPr="008837F0" w:rsidRDefault="00B2768C" w:rsidP="0049635C">
      <w:pPr>
        <w:pStyle w:val="Code"/>
      </w:pPr>
      <w:r w:rsidRPr="008837F0">
        <w:t>/U</w:t>
      </w:r>
      <w:r w:rsidR="00B34002">
        <w:t>’</w:t>
      </w:r>
      <w:r w:rsidRPr="008837F0">
        <w:t>llTG~TVl&amp;f-</w:t>
      </w:r>
    </w:p>
    <w:p w:rsidR="00DD23A9" w:rsidRPr="008837F0" w:rsidRDefault="00DD23A9" w:rsidP="0049635C">
      <w:pPr>
        <w:pStyle w:val="BodyText6"/>
      </w:pPr>
    </w:p>
    <w:p w:rsidR="0049635C" w:rsidRPr="008837F0" w:rsidRDefault="0049635C" w:rsidP="0049635C">
      <w:pPr>
        <w:pStyle w:val="Heading4"/>
      </w:pPr>
      <w:bookmarkStart w:id="381" w:name="_Toc449362460"/>
      <w:r w:rsidRPr="008837F0">
        <w:t>Decryption</w:t>
      </w:r>
      <w:bookmarkEnd w:id="381"/>
    </w:p>
    <w:p w:rsidR="00B2768C" w:rsidRPr="008837F0" w:rsidRDefault="00B2768C" w:rsidP="0049635C">
      <w:pPr>
        <w:pStyle w:val="BodyText"/>
        <w:keepNext/>
        <w:keepLines/>
      </w:pPr>
      <w:r w:rsidRPr="008837F0">
        <w:t>To decrypt:</w:t>
      </w:r>
    </w:p>
    <w:p w:rsidR="00C6576E" w:rsidRPr="008837F0" w:rsidRDefault="00C6576E" w:rsidP="00C6576E">
      <w:pPr>
        <w:pStyle w:val="Caption"/>
      </w:pPr>
      <w:bookmarkStart w:id="382" w:name="_Toc202777935"/>
      <w:bookmarkStart w:id="383" w:name="_Toc449510024"/>
      <w:r w:rsidRPr="008837F0">
        <w:t xml:space="preserve">Figure </w:t>
      </w:r>
      <w:r w:rsidR="00F74A78">
        <w:fldChar w:fldCharType="begin"/>
      </w:r>
      <w:r w:rsidR="00F74A78">
        <w:instrText xml:space="preserve"> SEQ Figure \* ARABIC </w:instrText>
      </w:r>
      <w:r w:rsidR="00F74A78">
        <w:fldChar w:fldCharType="separate"/>
      </w:r>
      <w:r w:rsidR="009762E8">
        <w:rPr>
          <w:noProof/>
        </w:rPr>
        <w:t>13</w:t>
      </w:r>
      <w:r w:rsidR="00F74A78">
        <w:rPr>
          <w:noProof/>
        </w:rPr>
        <w:fldChar w:fldCharType="end"/>
      </w:r>
      <w:r w:rsidRPr="008837F0">
        <w:t>: Decryption in VistA M Server</w:t>
      </w:r>
      <w:r w:rsidR="0049635C" w:rsidRPr="008837F0">
        <w:rPr>
          <w:rFonts w:cs="Arial"/>
        </w:rPr>
        <w:t>—</w:t>
      </w:r>
      <w:r w:rsidRPr="008837F0">
        <w:t>Sample code</w:t>
      </w:r>
      <w:bookmarkEnd w:id="382"/>
      <w:bookmarkEnd w:id="383"/>
    </w:p>
    <w:p w:rsidR="00B2768C" w:rsidRPr="008837F0" w:rsidRDefault="00B2768C" w:rsidP="00DD23A9">
      <w:pPr>
        <w:pStyle w:val="Code"/>
      </w:pPr>
      <w:r w:rsidRPr="008837F0">
        <w:t>&gt;</w:t>
      </w:r>
      <w:r w:rsidRPr="008837F0">
        <w:rPr>
          <w:b/>
          <w:highlight w:val="yellow"/>
        </w:rPr>
        <w:t>S PLAIN=$$DECRYP^XUSRB1(CIPHER) W PLAIN</w:t>
      </w:r>
    </w:p>
    <w:p w:rsidR="00B2768C" w:rsidRPr="008837F0" w:rsidRDefault="00B2768C" w:rsidP="00DD23A9">
      <w:pPr>
        <w:pStyle w:val="Code"/>
      </w:pPr>
    </w:p>
    <w:p w:rsidR="00B2768C" w:rsidRPr="008837F0" w:rsidRDefault="00B2768C" w:rsidP="00DD23A9">
      <w:pPr>
        <w:pStyle w:val="Code"/>
      </w:pPr>
      <w:r w:rsidRPr="008837F0">
        <w:t>Hello world!</w:t>
      </w:r>
    </w:p>
    <w:p w:rsidR="00B2768C" w:rsidRPr="008837F0" w:rsidRDefault="00B2768C" w:rsidP="0054023B">
      <w:pPr>
        <w:pStyle w:val="BodyText6"/>
      </w:pPr>
    </w:p>
    <w:p w:rsidR="00B2768C" w:rsidRPr="008837F0" w:rsidRDefault="00B2768C" w:rsidP="00735AD6">
      <w:pPr>
        <w:pStyle w:val="Heading2"/>
      </w:pPr>
      <w:bookmarkStart w:id="384" w:name="_Toc449362461"/>
      <w:bookmarkStart w:id="385" w:name="_Toc449509990"/>
      <w:r w:rsidRPr="008837F0">
        <w:t>$$BROKER^XWBLIB</w:t>
      </w:r>
      <w:bookmarkEnd w:id="384"/>
      <w:bookmarkEnd w:id="385"/>
    </w:p>
    <w:p w:rsidR="00B2768C" w:rsidRPr="008837F0" w:rsidRDefault="00313BDD" w:rsidP="0054023B">
      <w:pPr>
        <w:pStyle w:val="BodyText"/>
      </w:pPr>
      <w:r>
        <w:fldChar w:fldCharType="begin"/>
      </w:r>
      <w:r w:rsidR="0054023B" w:rsidRPr="008837F0">
        <w:instrText>xe "XWBLIB:$$BROKER^XWBLIB"</w:instrText>
      </w:r>
      <w:r>
        <w:fldChar w:fldCharType="end"/>
      </w:r>
      <w:r>
        <w:fldChar w:fldCharType="begin"/>
      </w:r>
      <w:r w:rsidR="0054023B" w:rsidRPr="008837F0">
        <w:instrText>xe "$$BROKER^XWBLIB"</w:instrText>
      </w:r>
      <w:r>
        <w:fldChar w:fldCharType="end"/>
      </w:r>
      <w:r>
        <w:fldChar w:fldCharType="begin"/>
      </w:r>
      <w:r w:rsidR="0054023B" w:rsidRPr="008837F0">
        <w:instrText>xe "APIs:$$BROKER^XWBLIB"</w:instrText>
      </w:r>
      <w:r>
        <w:fldChar w:fldCharType="end"/>
      </w:r>
      <w:r w:rsidR="00B2768C" w:rsidRPr="008837F0">
        <w:t>Use this function in the M code called by an RPC to determine if the Broker is executing the current process. It returns 1 if this is true, 0 if false.</w:t>
      </w:r>
    </w:p>
    <w:p w:rsidR="00B2768C" w:rsidRPr="008837F0" w:rsidRDefault="00B2768C" w:rsidP="00735AD6">
      <w:pPr>
        <w:pStyle w:val="Heading2"/>
      </w:pPr>
      <w:bookmarkStart w:id="386" w:name="_Toc449362462"/>
      <w:bookmarkStart w:id="387" w:name="_Toc449509991"/>
      <w:r w:rsidRPr="008837F0">
        <w:t>$$RTRNFMT^XWBLIB</w:t>
      </w:r>
      <w:bookmarkEnd w:id="386"/>
      <w:bookmarkEnd w:id="387"/>
    </w:p>
    <w:p w:rsidR="00B2768C" w:rsidRPr="008837F0" w:rsidRDefault="00313BDD" w:rsidP="0049635C">
      <w:pPr>
        <w:pStyle w:val="BodyText"/>
        <w:keepNext/>
        <w:keepLines/>
      </w:pPr>
      <w:r>
        <w:fldChar w:fldCharType="begin"/>
      </w:r>
      <w:r w:rsidR="0054023B" w:rsidRPr="008837F0">
        <w:instrText>xe "XWBLIB:$$RTRNFMT^XWBLIB"</w:instrText>
      </w:r>
      <w:r>
        <w:fldChar w:fldCharType="end"/>
      </w:r>
      <w:r>
        <w:fldChar w:fldCharType="begin"/>
      </w:r>
      <w:r w:rsidR="0054023B" w:rsidRPr="008837F0">
        <w:instrText>xe "$$RTRNFMT^XWBLIB"</w:instrText>
      </w:r>
      <w:r>
        <w:fldChar w:fldCharType="end"/>
      </w:r>
      <w:r>
        <w:fldChar w:fldCharType="begin"/>
      </w:r>
      <w:r w:rsidR="0054023B" w:rsidRPr="008837F0">
        <w:instrText>xe "APIs:$$RTRNFMT^XWBLIB"</w:instrText>
      </w:r>
      <w:r>
        <w:fldChar w:fldCharType="end"/>
      </w:r>
      <w:r w:rsidR="00B2768C" w:rsidRPr="008837F0">
        <w:t>Use this function in the M code called by an RPC to change the return value t</w:t>
      </w:r>
      <w:r w:rsidR="002E7358" w:rsidRPr="008837F0">
        <w:t>ype that the RPC will return on-the-</w:t>
      </w:r>
      <w:r w:rsidR="00B2768C" w:rsidRPr="008837F0">
        <w:t>fly. This allows you to change the return value type to any valid return value type (</w:t>
      </w:r>
      <w:r w:rsidR="002E7358" w:rsidRPr="008837F0">
        <w:t>Single Value, Array, Word-processing, Global Array, or Global Instance</w:t>
      </w:r>
      <w:r w:rsidR="00B2768C" w:rsidRPr="008837F0">
        <w:t>). It also lets you set WO</w:t>
      </w:r>
      <w:r w:rsidR="002E7358" w:rsidRPr="008837F0">
        <w:t>RD WRAP ON</w:t>
      </w:r>
      <w:r>
        <w:fldChar w:fldCharType="begin"/>
      </w:r>
      <w:r w:rsidR="002E7358" w:rsidRPr="008837F0">
        <w:rPr>
          <w:szCs w:val="22"/>
        </w:rPr>
        <w:instrText>xe "WORD WRAP ON Field (#.08)"</w:instrText>
      </w:r>
      <w:r>
        <w:fldChar w:fldCharType="end"/>
      </w:r>
      <w:r>
        <w:fldChar w:fldCharType="begin"/>
      </w:r>
      <w:r w:rsidR="002E7358" w:rsidRPr="008837F0">
        <w:rPr>
          <w:szCs w:val="22"/>
        </w:rPr>
        <w:instrText>xe "Fields:WORD WRAP ON (#.08)"</w:instrText>
      </w:r>
      <w:r>
        <w:fldChar w:fldCharType="end"/>
      </w:r>
      <w:r w:rsidR="002E7358" w:rsidRPr="008837F0">
        <w:t xml:space="preserve"> to True or False, on-the-</w:t>
      </w:r>
      <w:r w:rsidR="00B2768C" w:rsidRPr="008837F0">
        <w:t>fly, for the RPC.</w:t>
      </w:r>
    </w:p>
    <w:p w:rsidR="00B2768C" w:rsidRPr="008837F0" w:rsidRDefault="00313BDD" w:rsidP="0054023B">
      <w:pPr>
        <w:pStyle w:val="Note"/>
        <w:rPr>
          <w:rFonts w:cs="Times New Roman"/>
          <w:szCs w:val="22"/>
        </w:rPr>
      </w:pPr>
      <w:r>
        <w:rPr>
          <w:rFonts w:cs="Times New Roman"/>
          <w:noProof/>
          <w:szCs w:val="22"/>
          <w:lang w:eastAsia="en-US"/>
        </w:rPr>
        <w:drawing>
          <wp:inline distT="0" distB="0" distL="0" distR="0">
            <wp:extent cx="304800" cy="304800"/>
            <wp:effectExtent l="0" t="0" r="0" b="0"/>
            <wp:docPr id="30" name="Picture 2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8"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023B" w:rsidRPr="008837F0">
        <w:rPr>
          <w:rFonts w:cs="Times New Roman"/>
          <w:szCs w:val="22"/>
        </w:rPr>
        <w:tab/>
      </w:r>
      <w:r w:rsidR="0054023B" w:rsidRPr="008837F0">
        <w:rPr>
          <w:rFonts w:cs="Times New Roman"/>
          <w:b/>
          <w:szCs w:val="22"/>
        </w:rPr>
        <w:t>REF:</w:t>
      </w:r>
      <w:r w:rsidR="0054023B" w:rsidRPr="008837F0">
        <w:rPr>
          <w:rFonts w:cs="Times New Roman"/>
          <w:szCs w:val="22"/>
        </w:rPr>
        <w:t xml:space="preserve"> For more information about $$RTRNFMT^XWBLIB, see the </w:t>
      </w:r>
      <w:r w:rsidR="00940C37" w:rsidRPr="008837F0">
        <w:rPr>
          <w:rFonts w:cs="Times New Roman"/>
          <w:szCs w:val="22"/>
        </w:rPr>
        <w:t>BDK Online Help (i.e., </w:t>
      </w:r>
      <w:r w:rsidR="00C560B8">
        <w:rPr>
          <w:rFonts w:cs="Times New Roman"/>
          <w:szCs w:val="22"/>
        </w:rPr>
        <w:t>Broker_1_1.</w:t>
      </w:r>
      <w:r w:rsidR="007268D5">
        <w:rPr>
          <w:rFonts w:cs="Times New Roman"/>
          <w:szCs w:val="22"/>
        </w:rPr>
        <w:t>chm) and</w:t>
      </w:r>
      <w:r w:rsidR="00940C37" w:rsidRPr="008837F0">
        <w:rPr>
          <w:rFonts w:cs="Times New Roman"/>
          <w:szCs w:val="22"/>
        </w:rPr>
        <w:t xml:space="preserve"> </w:t>
      </w:r>
      <w:r w:rsidR="00940C37" w:rsidRPr="008837F0">
        <w:rPr>
          <w:rFonts w:cs="Times New Roman"/>
          <w:i/>
          <w:szCs w:val="22"/>
        </w:rPr>
        <w:t>RPC Broker Developer</w:t>
      </w:r>
      <w:r w:rsidR="00B34002">
        <w:rPr>
          <w:rFonts w:cs="Times New Roman"/>
          <w:i/>
          <w:szCs w:val="22"/>
        </w:rPr>
        <w:t>’</w:t>
      </w:r>
      <w:r w:rsidR="00940C37" w:rsidRPr="008837F0">
        <w:rPr>
          <w:rFonts w:cs="Times New Roman"/>
          <w:i/>
          <w:szCs w:val="22"/>
        </w:rPr>
        <w:t xml:space="preserve">s </w:t>
      </w:r>
      <w:r w:rsidR="007268D5">
        <w:rPr>
          <w:rFonts w:cs="Times New Roman"/>
          <w:i/>
          <w:szCs w:val="22"/>
        </w:rPr>
        <w:t>Guide.</w:t>
      </w:r>
    </w:p>
    <w:p w:rsidR="00EA2B61" w:rsidRPr="008837F0" w:rsidRDefault="00EA2B61" w:rsidP="0054023B">
      <w:pPr>
        <w:pStyle w:val="BodyText"/>
      </w:pPr>
    </w:p>
    <w:p w:rsidR="00694486" w:rsidRPr="008837F0" w:rsidRDefault="00694486" w:rsidP="0054023B">
      <w:pPr>
        <w:pStyle w:val="BodyText"/>
        <w:sectPr w:rsidR="00694486" w:rsidRPr="008837F0" w:rsidSect="00193B28">
          <w:headerReference w:type="even" r:id="rId34"/>
          <w:headerReference w:type="default" r:id="rId35"/>
          <w:pgSz w:w="12240" w:h="15840" w:code="1"/>
          <w:pgMar w:top="1440" w:right="1440" w:bottom="1440" w:left="1440" w:header="720" w:footer="720" w:gutter="0"/>
          <w:cols w:space="720"/>
        </w:sectPr>
      </w:pPr>
    </w:p>
    <w:p w:rsidR="00B2768C" w:rsidRPr="008837F0" w:rsidRDefault="00B2768C" w:rsidP="00C80B7F">
      <w:pPr>
        <w:pStyle w:val="Heading1"/>
      </w:pPr>
      <w:bookmarkStart w:id="388" w:name="_Toc449362463"/>
      <w:bookmarkStart w:id="389" w:name="_Toc449509992"/>
      <w:bookmarkStart w:id="390" w:name="Troubleshooting"/>
      <w:r w:rsidRPr="008837F0">
        <w:lastRenderedPageBreak/>
        <w:t>Debugging and Troubleshooting</w:t>
      </w:r>
      <w:bookmarkEnd w:id="388"/>
      <w:bookmarkEnd w:id="389"/>
    </w:p>
    <w:p w:rsidR="00B2768C" w:rsidRPr="008837F0" w:rsidRDefault="00B2768C" w:rsidP="00735AD6">
      <w:pPr>
        <w:pStyle w:val="Heading2"/>
      </w:pPr>
      <w:bookmarkStart w:id="391" w:name="_Toc449362464"/>
      <w:bookmarkStart w:id="392" w:name="_Toc449509993"/>
      <w:bookmarkStart w:id="393" w:name="_Toc336940200"/>
      <w:bookmarkStart w:id="394" w:name="_Toc337531849"/>
      <w:bookmarkStart w:id="395" w:name="_Toc337542625"/>
      <w:bookmarkStart w:id="396" w:name="_Toc337626338"/>
      <w:bookmarkStart w:id="397" w:name="_Toc337626541"/>
      <w:bookmarkStart w:id="398" w:name="_Toc337966614"/>
      <w:bookmarkStart w:id="399" w:name="_Toc338036358"/>
      <w:bookmarkStart w:id="400" w:name="_Toc338036654"/>
      <w:bookmarkStart w:id="401" w:name="_Toc338036809"/>
      <w:bookmarkStart w:id="402" w:name="_Toc338129981"/>
      <w:bookmarkStart w:id="403" w:name="_Toc338740719"/>
      <w:bookmarkStart w:id="404" w:name="_Toc338834104"/>
      <w:bookmarkStart w:id="405" w:name="_Toc339260939"/>
      <w:bookmarkStart w:id="406" w:name="_Toc339261008"/>
      <w:bookmarkStart w:id="407" w:name="_Toc339418606"/>
      <w:bookmarkStart w:id="408" w:name="_Toc339708011"/>
      <w:bookmarkStart w:id="409" w:name="_Toc339783089"/>
      <w:bookmarkStart w:id="410" w:name="_Toc345918898"/>
      <w:bookmarkStart w:id="411" w:name="_Toc354550979"/>
      <w:bookmarkStart w:id="412" w:name="_Toc378055898"/>
      <w:bookmarkStart w:id="413" w:name="_Toc336755545"/>
      <w:bookmarkStart w:id="414" w:name="_Toc336755678"/>
      <w:bookmarkStart w:id="415" w:name="_Toc336755831"/>
      <w:bookmarkStart w:id="416" w:name="_Toc336756128"/>
      <w:bookmarkStart w:id="417" w:name="_Toc336756219"/>
      <w:bookmarkStart w:id="418" w:name="_Toc336760281"/>
      <w:bookmarkStart w:id="419" w:name="_Toc336940224"/>
      <w:bookmarkStart w:id="420" w:name="_Toc337531873"/>
      <w:bookmarkStart w:id="421" w:name="_Toc337542649"/>
      <w:bookmarkStart w:id="422" w:name="_Toc337626362"/>
      <w:bookmarkStart w:id="423" w:name="_Toc337626565"/>
      <w:bookmarkStart w:id="424" w:name="_Toc337966638"/>
      <w:bookmarkStart w:id="425" w:name="_Toc338036382"/>
      <w:bookmarkStart w:id="426" w:name="_Toc338036678"/>
      <w:bookmarkStart w:id="427" w:name="_Toc338036833"/>
      <w:bookmarkStart w:id="428" w:name="_Toc338130005"/>
      <w:bookmarkStart w:id="429" w:name="_Toc338740743"/>
      <w:bookmarkStart w:id="430" w:name="_Toc338834129"/>
      <w:bookmarkStart w:id="431" w:name="_Toc339260964"/>
      <w:bookmarkStart w:id="432" w:name="_Toc339261033"/>
      <w:bookmarkStart w:id="433" w:name="_Toc339418624"/>
      <w:bookmarkStart w:id="434" w:name="_Toc339708012"/>
      <w:bookmarkStart w:id="435" w:name="_Toc339783090"/>
      <w:bookmarkStart w:id="436" w:name="_Toc345918899"/>
      <w:r w:rsidRPr="008837F0">
        <w:t>How to Debug Your Client Application</w:t>
      </w:r>
      <w:bookmarkEnd w:id="391"/>
      <w:bookmarkEnd w:id="392"/>
    </w:p>
    <w:p w:rsidR="00B2768C" w:rsidRPr="008837F0" w:rsidRDefault="00313BDD" w:rsidP="0054023B">
      <w:pPr>
        <w:pStyle w:val="BodyText"/>
        <w:keepNext/>
        <w:keepLines/>
      </w:pPr>
      <w:r>
        <w:fldChar w:fldCharType="begin"/>
      </w:r>
      <w:r w:rsidR="0054023B" w:rsidRPr="008837F0">
        <w:instrText>xe "Debugging"</w:instrText>
      </w:r>
      <w:r>
        <w:fldChar w:fldCharType="end"/>
      </w:r>
      <w:r>
        <w:fldChar w:fldCharType="begin"/>
      </w:r>
      <w:r w:rsidR="0054023B" w:rsidRPr="008837F0">
        <w:instrText>xe "Troubleshooting"</w:instrText>
      </w:r>
      <w:r>
        <w:fldChar w:fldCharType="end"/>
      </w:r>
      <w:r>
        <w:fldChar w:fldCharType="begin"/>
      </w:r>
      <w:r w:rsidR="0054023B" w:rsidRPr="008837F0">
        <w:instrText>xe "How to:Debug Your Client Application"</w:instrText>
      </w:r>
      <w:r>
        <w:fldChar w:fldCharType="end"/>
      </w:r>
      <w:r>
        <w:fldChar w:fldCharType="begin"/>
      </w:r>
      <w:r w:rsidR="0054023B" w:rsidRPr="008837F0">
        <w:instrText>xe "Debugging:How to Debug Your Client Application"</w:instrText>
      </w:r>
      <w:r>
        <w:fldChar w:fldCharType="end"/>
      </w:r>
      <w:r>
        <w:fldChar w:fldCharType="begin"/>
      </w:r>
      <w:r w:rsidR="0054023B" w:rsidRPr="008837F0">
        <w:instrText>xe "Troubleshooting:How to Debug Your Client Application"</w:instrText>
      </w:r>
      <w:r>
        <w:fldChar w:fldCharType="end"/>
      </w:r>
      <w:r w:rsidR="00B2768C" w:rsidRPr="008837F0">
        <w:t>Beside the normal debugging facilities provided by Delphi, you can also invoke a debug mode</w:t>
      </w:r>
      <w:r w:rsidR="0054023B" w:rsidRPr="008837F0">
        <w:t>,</w:t>
      </w:r>
      <w:r w:rsidR="00B2768C" w:rsidRPr="008837F0">
        <w:t xml:space="preserve"> so that you can step through your code on the client side and your RPC code on th</w:t>
      </w:r>
      <w:r w:rsidR="0054023B" w:rsidRPr="008837F0">
        <w:t>e M server side simultaneously.</w:t>
      </w:r>
    </w:p>
    <w:p w:rsidR="00B2768C" w:rsidRPr="008837F0" w:rsidRDefault="00B2768C" w:rsidP="0054023B">
      <w:pPr>
        <w:pStyle w:val="BodyText"/>
        <w:keepNext/>
        <w:keepLines/>
      </w:pPr>
      <w:r w:rsidRPr="008837F0">
        <w:t xml:space="preserve">To </w:t>
      </w:r>
      <w:r w:rsidR="0054023B" w:rsidRPr="008837F0">
        <w:t>i</w:t>
      </w:r>
      <w:r w:rsidR="0028581E" w:rsidRPr="008837F0">
        <w:t>nvoke th</w:t>
      </w:r>
      <w:r w:rsidR="0054023B" w:rsidRPr="008837F0">
        <w:t>e debug mode, perform the following procedure</w:t>
      </w:r>
      <w:r w:rsidRPr="008837F0">
        <w:t>:</w:t>
      </w:r>
    </w:p>
    <w:p w:rsidR="00D529EE" w:rsidRDefault="00D529EE" w:rsidP="00723366">
      <w:pPr>
        <w:pStyle w:val="ListNumber"/>
        <w:keepNext/>
        <w:keepLines/>
        <w:numPr>
          <w:ilvl w:val="0"/>
          <w:numId w:val="26"/>
        </w:numPr>
        <w:tabs>
          <w:tab w:val="clear" w:pos="360"/>
        </w:tabs>
        <w:ind w:left="720"/>
      </w:pPr>
      <w:r w:rsidRPr="008837F0">
        <w:t>On the client side, set the DebugMode property</w:t>
      </w:r>
      <w:r w:rsidR="00313BDD">
        <w:fldChar w:fldCharType="begin"/>
      </w:r>
      <w:r w:rsidRPr="008837F0">
        <w:instrText>xe "DebugMode Property"</w:instrText>
      </w:r>
      <w:r w:rsidR="00313BDD">
        <w:fldChar w:fldCharType="end"/>
      </w:r>
      <w:r w:rsidR="00313BDD">
        <w:fldChar w:fldCharType="begin"/>
      </w:r>
      <w:r w:rsidRPr="008837F0">
        <w:instrText>xe "Properties:DebugMode"</w:instrText>
      </w:r>
      <w:r w:rsidR="00313BDD">
        <w:fldChar w:fldCharType="end"/>
      </w:r>
      <w:r w:rsidRPr="008837F0">
        <w:t xml:space="preserve"> on the TRPCBroker component to True. When the TRPCBroker component connects with this property set to True, you will get a dialogue indicating your workstation IP address and the port number.</w:t>
      </w:r>
    </w:p>
    <w:p w:rsidR="00B2768C" w:rsidRPr="008837F0" w:rsidRDefault="00B2768C" w:rsidP="0054023B">
      <w:pPr>
        <w:pStyle w:val="ListNumber"/>
        <w:keepNext/>
        <w:keepLines/>
      </w:pPr>
      <w:r w:rsidRPr="008837F0">
        <w:t>At this point, switch over to the M server and set any break points in the routines being called in order to help isolate the problem. Then issue the M debug command (e.g.,</w:t>
      </w:r>
      <w:r w:rsidR="00AB6BF1" w:rsidRPr="008837F0">
        <w:t> </w:t>
      </w:r>
      <w:r w:rsidRPr="008837F0">
        <w:t>ZDEBUG in DSM).</w:t>
      </w:r>
    </w:p>
    <w:p w:rsidR="00B2768C" w:rsidRPr="008837F0" w:rsidRDefault="00B2768C" w:rsidP="0054023B">
      <w:pPr>
        <w:pStyle w:val="ListNumber"/>
        <w:keepNext/>
        <w:keepLines/>
      </w:pPr>
      <w:r w:rsidRPr="008837F0">
        <w:t>Start the following M server process</w:t>
      </w:r>
      <w:r w:rsidR="00313BDD">
        <w:fldChar w:fldCharType="begin"/>
      </w:r>
      <w:r w:rsidR="002E7358" w:rsidRPr="008837F0">
        <w:instrText>xe "EN^XWBTCP"</w:instrText>
      </w:r>
      <w:r w:rsidR="00313BDD">
        <w:fldChar w:fldCharType="end"/>
      </w:r>
      <w:r w:rsidRPr="008837F0">
        <w:t>:</w:t>
      </w:r>
    </w:p>
    <w:p w:rsidR="00B2768C" w:rsidRPr="008837F0" w:rsidRDefault="00B2768C" w:rsidP="0054023B">
      <w:pPr>
        <w:pStyle w:val="BodyTextIndent3"/>
        <w:keepNext/>
        <w:keepLines/>
        <w:rPr>
          <w:rFonts w:ascii="Courier New" w:hAnsi="Courier New"/>
          <w:sz w:val="18"/>
        </w:rPr>
      </w:pPr>
      <w:r w:rsidRPr="008837F0">
        <w:rPr>
          <w:rFonts w:ascii="Courier New" w:hAnsi="Courier New"/>
          <w:sz w:val="18"/>
        </w:rPr>
        <w:t>&gt;</w:t>
      </w:r>
      <w:r w:rsidRPr="008837F0">
        <w:rPr>
          <w:rFonts w:ascii="Courier New" w:hAnsi="Courier New"/>
          <w:b/>
          <w:sz w:val="18"/>
        </w:rPr>
        <w:t>D EN^XWBTCP</w:t>
      </w:r>
    </w:p>
    <w:p w:rsidR="00B2768C" w:rsidRPr="008837F0" w:rsidRDefault="00B2768C" w:rsidP="0047674F">
      <w:pPr>
        <w:pStyle w:val="BodyText3"/>
      </w:pPr>
      <w:r w:rsidRPr="008837F0">
        <w:t>You will be prompted for the workstation IP address and the port number. After entering the information, switch over to the client application and click on the OK button.</w:t>
      </w:r>
    </w:p>
    <w:p w:rsidR="00B2768C" w:rsidRPr="008837F0" w:rsidRDefault="00B2768C" w:rsidP="0054023B">
      <w:pPr>
        <w:pStyle w:val="ListNumber"/>
      </w:pPr>
      <w:r w:rsidRPr="008837F0">
        <w:t>You can now step through the code on your client and simultaneously step through the code on the server side for any RPCs that your client calls.</w:t>
      </w:r>
    </w:p>
    <w:p w:rsidR="00B2768C" w:rsidRPr="008837F0" w:rsidRDefault="00B2768C" w:rsidP="00735AD6">
      <w:pPr>
        <w:pStyle w:val="Heading3"/>
      </w:pPr>
      <w:bookmarkStart w:id="437" w:name="_Toc449362465"/>
      <w:bookmarkStart w:id="438" w:name="_Toc449509994"/>
      <w:r w:rsidRPr="008837F0">
        <w:t>RPC Error Trapping</w:t>
      </w:r>
      <w:bookmarkEnd w:id="437"/>
      <w:bookmarkEnd w:id="438"/>
    </w:p>
    <w:p w:rsidR="00B2768C" w:rsidRPr="008837F0" w:rsidRDefault="00313BDD" w:rsidP="0054023B">
      <w:pPr>
        <w:pStyle w:val="BodyText"/>
      </w:pPr>
      <w:r>
        <w:fldChar w:fldCharType="begin"/>
      </w:r>
      <w:r w:rsidR="0054023B" w:rsidRPr="008837F0">
        <w:instrText>xe "RPCs:Error Trapping"</w:instrText>
      </w:r>
      <w:r>
        <w:fldChar w:fldCharType="end"/>
      </w:r>
      <w:r>
        <w:fldChar w:fldCharType="begin"/>
      </w:r>
      <w:r w:rsidR="0054023B" w:rsidRPr="008837F0">
        <w:instrText>xe "Trapping RPC Errors"</w:instrText>
      </w:r>
      <w:r>
        <w:fldChar w:fldCharType="end"/>
      </w:r>
      <w:r>
        <w:fldChar w:fldCharType="begin"/>
      </w:r>
      <w:r w:rsidR="0054023B" w:rsidRPr="008837F0">
        <w:instrText>xe "Error Message Handling"</w:instrText>
      </w:r>
      <w:r>
        <w:fldChar w:fldCharType="end"/>
      </w:r>
      <w:r>
        <w:fldChar w:fldCharType="begin"/>
      </w:r>
      <w:r w:rsidR="0054023B" w:rsidRPr="008837F0">
        <w:instrText>xe " Message Handling, Errors"</w:instrText>
      </w:r>
      <w:r>
        <w:fldChar w:fldCharType="end"/>
      </w:r>
      <w:r>
        <w:fldChar w:fldCharType="begin"/>
      </w:r>
      <w:r w:rsidR="0054023B" w:rsidRPr="008837F0">
        <w:instrText>xe "Troubleshooting:Error Trapping"</w:instrText>
      </w:r>
      <w:r>
        <w:fldChar w:fldCharType="end"/>
      </w:r>
      <w:r>
        <w:fldChar w:fldCharType="begin"/>
      </w:r>
      <w:r w:rsidR="0054023B" w:rsidRPr="008837F0">
        <w:instrText>xe "Debugging:Error Trapping"</w:instrText>
      </w:r>
      <w:r>
        <w:fldChar w:fldCharType="end"/>
      </w:r>
      <w:r w:rsidR="00B2768C" w:rsidRPr="008837F0">
        <w:t xml:space="preserve">M errors on the </w:t>
      </w:r>
      <w:r w:rsidR="002E7358" w:rsidRPr="008837F0">
        <w:t>VistA M S</w:t>
      </w:r>
      <w:r w:rsidR="00B2768C" w:rsidRPr="008837F0">
        <w:t>erver that occur during RPC execution are trapped by the use of M and Kernel error handling. In addition, the M error message is sent back to the Delphi client. Delphi will raise an exception EBrokerError</w:t>
      </w:r>
      <w:r>
        <w:fldChar w:fldCharType="begin"/>
      </w:r>
      <w:r w:rsidR="002E7358" w:rsidRPr="008837F0">
        <w:instrText>xe "EBrokerError"</w:instrText>
      </w:r>
      <w:r>
        <w:fldChar w:fldCharType="end"/>
      </w:r>
      <w:r w:rsidR="00B2768C" w:rsidRPr="008837F0">
        <w:t xml:space="preserve"> and a popup box displaying the error. At this point RPC execution terminates and the channel is closed.</w:t>
      </w:r>
    </w:p>
    <w:p w:rsidR="00B2768C" w:rsidRPr="008837F0" w:rsidRDefault="00B2768C" w:rsidP="00735AD6">
      <w:pPr>
        <w:pStyle w:val="Heading2"/>
      </w:pPr>
      <w:bookmarkStart w:id="439" w:name="_Toc449362466"/>
      <w:bookmarkStart w:id="440" w:name="_Toc449509995"/>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r w:rsidRPr="008837F0">
        <w:t>Troubleshooting Connections</w:t>
      </w:r>
      <w:bookmarkEnd w:id="439"/>
      <w:bookmarkEnd w:id="440"/>
    </w:p>
    <w:p w:rsidR="00B2768C" w:rsidRPr="008837F0" w:rsidRDefault="00B2768C" w:rsidP="00735AD6">
      <w:pPr>
        <w:pStyle w:val="Heading3"/>
      </w:pPr>
      <w:bookmarkStart w:id="441" w:name="_Toc378055905"/>
      <w:bookmarkStart w:id="442" w:name="_Ref449357604"/>
      <w:bookmarkStart w:id="443" w:name="_Toc449362467"/>
      <w:bookmarkStart w:id="444" w:name="_Toc449509996"/>
      <w:r w:rsidRPr="008837F0">
        <w:t>Identifying the Listener Process on the Server</w:t>
      </w:r>
      <w:bookmarkEnd w:id="441"/>
      <w:bookmarkEnd w:id="442"/>
      <w:bookmarkEnd w:id="443"/>
      <w:bookmarkEnd w:id="444"/>
    </w:p>
    <w:p w:rsidR="00B2768C" w:rsidRPr="008837F0" w:rsidRDefault="00313BDD" w:rsidP="0054023B">
      <w:pPr>
        <w:pStyle w:val="BodyText"/>
        <w:keepNext/>
        <w:keepLines/>
      </w:pPr>
      <w:r>
        <w:fldChar w:fldCharType="begin"/>
      </w:r>
      <w:r w:rsidR="0054023B" w:rsidRPr="008837F0">
        <w:instrText>xe "Troubleshooting:Connections"</w:instrText>
      </w:r>
      <w:r>
        <w:fldChar w:fldCharType="end"/>
      </w:r>
      <w:r>
        <w:fldChar w:fldCharType="begin"/>
      </w:r>
      <w:r w:rsidR="0054023B" w:rsidRPr="008837F0">
        <w:instrText>xe "Identifying:Listener Process on the Server"</w:instrText>
      </w:r>
      <w:r>
        <w:fldChar w:fldCharType="end"/>
      </w:r>
      <w:r>
        <w:fldChar w:fldCharType="begin"/>
      </w:r>
      <w:r w:rsidR="0054023B" w:rsidRPr="008837F0">
        <w:instrText>xe "Troubleshooting:Identifying:Listener Process on the Server"</w:instrText>
      </w:r>
      <w:r>
        <w:fldChar w:fldCharType="end"/>
      </w:r>
      <w:r>
        <w:fldChar w:fldCharType="begin"/>
      </w:r>
      <w:r w:rsidR="0054023B" w:rsidRPr="008837F0">
        <w:instrText>xe "Debugging:Identifying:Listener Process on the Server"</w:instrText>
      </w:r>
      <w:r>
        <w:fldChar w:fldCharType="end"/>
      </w:r>
      <w:r w:rsidR="00B2768C" w:rsidRPr="008837F0">
        <w:t xml:space="preserve">On </w:t>
      </w:r>
      <w:r w:rsidR="00BD615B">
        <w:t>InterSystems</w:t>
      </w:r>
      <w:r w:rsidR="00C560B8">
        <w:t xml:space="preserve"> </w:t>
      </w:r>
      <w:r w:rsidR="00AC666C">
        <w:t>Cach</w:t>
      </w:r>
      <w:r w:rsidR="00AC666C" w:rsidRPr="00314367">
        <w:rPr>
          <w:szCs w:val="22"/>
        </w:rPr>
        <w:t>é</w:t>
      </w:r>
      <w:r w:rsidR="00AC666C" w:rsidRPr="008837F0">
        <w:t xml:space="preserve"> </w:t>
      </w:r>
      <w:r w:rsidR="00B2768C" w:rsidRPr="008837F0">
        <w:t xml:space="preserve">systems, where the Broker Listener is running, the Listener process name is </w:t>
      </w:r>
      <w:r w:rsidR="00C560B8">
        <w:t>|TCP|</w:t>
      </w:r>
      <w:r w:rsidR="008837F0" w:rsidRPr="008837F0">
        <w:rPr>
          <w:i/>
        </w:rPr>
        <w:t>####</w:t>
      </w:r>
      <w:r w:rsidR="00B2768C" w:rsidRPr="008837F0">
        <w:t xml:space="preserve">, where </w:t>
      </w:r>
      <w:r w:rsidR="008837F0" w:rsidRPr="008837F0">
        <w:rPr>
          <w:i/>
        </w:rPr>
        <w:t>####</w:t>
      </w:r>
      <w:r w:rsidR="00B2768C" w:rsidRPr="008837F0">
        <w:t xml:space="preserve"> is the port number being listened to. This should help quickly locate Listener processes when troubleshooting any connection problems.</w:t>
      </w:r>
    </w:p>
    <w:p w:rsidR="00B2768C" w:rsidRPr="008837F0" w:rsidRDefault="00B2768C" w:rsidP="00735AD6">
      <w:pPr>
        <w:pStyle w:val="Heading3"/>
      </w:pPr>
      <w:bookmarkStart w:id="445" w:name="_Toc378055906"/>
      <w:bookmarkStart w:id="446" w:name="_Ref449357633"/>
      <w:bookmarkStart w:id="447" w:name="_Toc449362468"/>
      <w:bookmarkStart w:id="448" w:name="_Toc449509997"/>
      <w:r w:rsidRPr="008837F0">
        <w:t>Identifying the Handler Process on the Server</w:t>
      </w:r>
      <w:bookmarkEnd w:id="445"/>
      <w:bookmarkEnd w:id="446"/>
      <w:bookmarkEnd w:id="447"/>
      <w:bookmarkEnd w:id="448"/>
    </w:p>
    <w:p w:rsidR="00B2768C" w:rsidRPr="008837F0" w:rsidRDefault="00313BDD" w:rsidP="00714AC2">
      <w:pPr>
        <w:autoSpaceDE w:val="0"/>
        <w:autoSpaceDN w:val="0"/>
        <w:adjustRightInd w:val="0"/>
      </w:pPr>
      <w:r>
        <w:fldChar w:fldCharType="begin"/>
      </w:r>
      <w:r w:rsidR="0054023B" w:rsidRPr="008837F0">
        <w:instrText>xe "Identifying:Handler Process on the Server"</w:instrText>
      </w:r>
      <w:r>
        <w:fldChar w:fldCharType="end"/>
      </w:r>
      <w:r>
        <w:fldChar w:fldCharType="begin"/>
      </w:r>
      <w:r w:rsidR="0054023B" w:rsidRPr="008837F0">
        <w:instrText>xe "Troubleshooting:Identifying:Handler Process on the Server"</w:instrText>
      </w:r>
      <w:r>
        <w:fldChar w:fldCharType="end"/>
      </w:r>
      <w:r>
        <w:fldChar w:fldCharType="begin"/>
      </w:r>
      <w:r w:rsidR="0054023B" w:rsidRPr="008837F0">
        <w:instrText>xe "Debugging:Identifying:Handler Process on the Server"</w:instrText>
      </w:r>
      <w:r>
        <w:fldChar w:fldCharType="end"/>
      </w:r>
      <w:r w:rsidR="00B2768C" w:rsidRPr="008837F0">
        <w:t xml:space="preserve">On </w:t>
      </w:r>
      <w:r w:rsidR="00714AC2">
        <w:t>InterS</w:t>
      </w:r>
      <w:r w:rsidR="00C560B8">
        <w:t>ystems Cach</w:t>
      </w:r>
      <w:r w:rsidR="00AC666C" w:rsidRPr="00714AC2">
        <w:t>é</w:t>
      </w:r>
      <w:r w:rsidR="00C560B8" w:rsidRPr="008837F0">
        <w:t xml:space="preserve"> </w:t>
      </w:r>
      <w:r w:rsidR="00B2768C" w:rsidRPr="008837F0">
        <w:t xml:space="preserve">systems the name of a Handler process is </w:t>
      </w:r>
      <w:r w:rsidR="00C560B8">
        <w:t>|TCP|</w:t>
      </w:r>
      <w:r w:rsidR="00C560B8" w:rsidRPr="00714AC2">
        <w:rPr>
          <w:i/>
        </w:rPr>
        <w:t>nnn.nnn.nnn.nnn</w:t>
      </w:r>
      <w:r w:rsidR="00B2768C" w:rsidRPr="008837F0">
        <w:t>:</w:t>
      </w:r>
      <w:r w:rsidR="008837F0" w:rsidRPr="008837F0">
        <w:rPr>
          <w:i/>
        </w:rPr>
        <w:t xml:space="preserve"> ####</w:t>
      </w:r>
      <w:r w:rsidR="00B2768C" w:rsidRPr="008837F0">
        <w:t xml:space="preserve">, where </w:t>
      </w:r>
      <w:r w:rsidR="00C560B8">
        <w:rPr>
          <w:i/>
        </w:rPr>
        <w:t>nnn.nnn.nnn.nnn</w:t>
      </w:r>
      <w:r w:rsidR="00B2768C" w:rsidRPr="008837F0">
        <w:t xml:space="preserve"> </w:t>
      </w:r>
      <w:r w:rsidR="00AC666C">
        <w:t>is</w:t>
      </w:r>
      <w:r w:rsidR="00AC666C" w:rsidRPr="008837F0">
        <w:t xml:space="preserve"> </w:t>
      </w:r>
      <w:r w:rsidR="00B2768C" w:rsidRPr="008837F0">
        <w:t>the client IP</w:t>
      </w:r>
      <w:r w:rsidR="00AC666C">
        <w:t>v4</w:t>
      </w:r>
      <w:r w:rsidR="00B2768C" w:rsidRPr="008837F0">
        <w:t xml:space="preserve"> address and </w:t>
      </w:r>
      <w:r w:rsidR="008837F0" w:rsidRPr="008837F0">
        <w:rPr>
          <w:i/>
        </w:rPr>
        <w:t>####</w:t>
      </w:r>
      <w:r w:rsidR="00B2768C" w:rsidRPr="008837F0">
        <w:t xml:space="preserve"> is the port number</w:t>
      </w:r>
      <w:r w:rsidR="00AC666C">
        <w:t>, or |TCP|</w:t>
      </w:r>
      <w:r w:rsidR="00AC666C" w:rsidRPr="00714AC2">
        <w:rPr>
          <w:i/>
        </w:rPr>
        <w:t>hhhh:hhhh::hhhh</w:t>
      </w:r>
      <w:r w:rsidR="00AC666C">
        <w:t xml:space="preserve">:#### where </w:t>
      </w:r>
      <w:r w:rsidR="00AC666C" w:rsidRPr="00714AC2">
        <w:rPr>
          <w:i/>
        </w:rPr>
        <w:t>hhhh</w:t>
      </w:r>
      <w:r w:rsidR="00AC666C">
        <w:t xml:space="preserve"> represents the hexadecimal segments of the client IPv6 address and </w:t>
      </w:r>
      <w:r w:rsidR="00AC666C" w:rsidRPr="00714AC2">
        <w:rPr>
          <w:i/>
        </w:rPr>
        <w:t>####</w:t>
      </w:r>
      <w:r w:rsidR="00AC666C">
        <w:t xml:space="preserve"> is the port number</w:t>
      </w:r>
      <w:r w:rsidR="00B2768C" w:rsidRPr="008837F0">
        <w:t>.</w:t>
      </w:r>
    </w:p>
    <w:p w:rsidR="00B2768C" w:rsidRPr="008837F0" w:rsidRDefault="00B2768C" w:rsidP="00735AD6">
      <w:pPr>
        <w:pStyle w:val="Heading3"/>
      </w:pPr>
      <w:bookmarkStart w:id="449" w:name="_Toc449362469"/>
      <w:bookmarkStart w:id="450" w:name="_Toc449509998"/>
      <w:r w:rsidRPr="008837F0">
        <w:t>Testing Your RPC Broker Connection</w:t>
      </w:r>
      <w:bookmarkEnd w:id="449"/>
      <w:bookmarkEnd w:id="450"/>
    </w:p>
    <w:p w:rsidR="00B2768C" w:rsidRPr="008837F0" w:rsidRDefault="00313BDD" w:rsidP="0054023B">
      <w:pPr>
        <w:pStyle w:val="BodyText"/>
        <w:keepNext/>
        <w:keepLines/>
      </w:pPr>
      <w:r>
        <w:fldChar w:fldCharType="begin"/>
      </w:r>
      <w:r w:rsidR="0054023B" w:rsidRPr="008837F0">
        <w:instrText>xe "Testing Your RPC Broker Connection"</w:instrText>
      </w:r>
      <w:r>
        <w:fldChar w:fldCharType="end"/>
      </w:r>
      <w:r>
        <w:fldChar w:fldCharType="begin"/>
      </w:r>
      <w:r w:rsidR="0054023B" w:rsidRPr="008837F0">
        <w:instrText>xe "Connection:Testing Your RPC Broker Connection"</w:instrText>
      </w:r>
      <w:r>
        <w:fldChar w:fldCharType="end"/>
      </w:r>
      <w:r>
        <w:fldChar w:fldCharType="begin"/>
      </w:r>
      <w:r w:rsidR="0054023B" w:rsidRPr="008837F0">
        <w:instrText>xe "Troubleshooting:Testing Your RPC Broker Connection"</w:instrText>
      </w:r>
      <w:r>
        <w:fldChar w:fldCharType="end"/>
      </w:r>
      <w:r>
        <w:fldChar w:fldCharType="begin"/>
      </w:r>
      <w:r w:rsidR="0054023B" w:rsidRPr="008837F0">
        <w:instrText>xe "Debugging:Testing Your RPC Broker Connection"</w:instrText>
      </w:r>
      <w:r>
        <w:fldChar w:fldCharType="end"/>
      </w:r>
      <w:r w:rsidR="00B2768C" w:rsidRPr="008837F0">
        <w:t>To test the RPC Broker connection from your workstation to the M Server, use the RPC Broker Diagnostic Program</w:t>
      </w:r>
      <w:r>
        <w:fldChar w:fldCharType="begin"/>
      </w:r>
      <w:r w:rsidR="00B2768C" w:rsidRPr="008837F0">
        <w:instrText>xe "Diagnostic Program"</w:instrText>
      </w:r>
      <w:r>
        <w:fldChar w:fldCharType="end"/>
      </w:r>
      <w:r w:rsidR="00B2768C" w:rsidRPr="008837F0">
        <w:t xml:space="preserve"> (RPCTEST.EXE</w:t>
      </w:r>
      <w:r>
        <w:fldChar w:fldCharType="begin"/>
      </w:r>
      <w:r w:rsidR="00B2768C" w:rsidRPr="008837F0">
        <w:instrText>xe "RPCTEST.EXE"</w:instrText>
      </w:r>
      <w:r>
        <w:fldChar w:fldCharType="end"/>
      </w:r>
      <w:r w:rsidR="00B2768C" w:rsidRPr="008837F0">
        <w:t>).</w:t>
      </w:r>
    </w:p>
    <w:p w:rsidR="00B2768C" w:rsidRPr="008837F0" w:rsidRDefault="00313BDD" w:rsidP="0054023B">
      <w:pPr>
        <w:pStyle w:val="Note"/>
        <w:rPr>
          <w:rFonts w:cs="Times New Roman"/>
          <w:szCs w:val="22"/>
        </w:rPr>
      </w:pPr>
      <w:r>
        <w:rPr>
          <w:rFonts w:cs="Times New Roman"/>
          <w:noProof/>
          <w:szCs w:val="22"/>
          <w:lang w:eastAsia="en-US"/>
        </w:rPr>
        <w:drawing>
          <wp:inline distT="0" distB="0" distL="0" distR="0">
            <wp:extent cx="285750" cy="285750"/>
            <wp:effectExtent l="0" t="0" r="0" b="0"/>
            <wp:docPr id="31"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4023B" w:rsidRPr="008837F0">
        <w:rPr>
          <w:rFonts w:cs="Times New Roman"/>
          <w:szCs w:val="22"/>
        </w:rPr>
        <w:tab/>
      </w:r>
      <w:r w:rsidR="0054023B" w:rsidRPr="008837F0">
        <w:rPr>
          <w:rFonts w:cs="Times New Roman"/>
          <w:b/>
          <w:szCs w:val="22"/>
        </w:rPr>
        <w:t>REF:</w:t>
      </w:r>
      <w:r w:rsidR="0054023B" w:rsidRPr="008837F0">
        <w:rPr>
          <w:rFonts w:cs="Times New Roman"/>
          <w:szCs w:val="22"/>
        </w:rPr>
        <w:t xml:space="preserve"> </w:t>
      </w:r>
      <w:r w:rsidR="0054023B" w:rsidRPr="008837F0">
        <w:rPr>
          <w:rFonts w:cs="Times New Roman"/>
          <w:iCs/>
          <w:kern w:val="2"/>
          <w:szCs w:val="22"/>
        </w:rPr>
        <w:t xml:space="preserve">For a complete description of the RPC Broker Diagnostic program, see the </w:t>
      </w:r>
      <w:r w:rsidR="00B34002">
        <w:rPr>
          <w:rFonts w:cs="Times New Roman"/>
          <w:iCs/>
          <w:kern w:val="2"/>
          <w:szCs w:val="22"/>
        </w:rPr>
        <w:t>“</w:t>
      </w:r>
      <w:r w:rsidR="0054023B" w:rsidRPr="008837F0">
        <w:rPr>
          <w:rFonts w:cs="Times New Roman"/>
          <w:iCs/>
          <w:kern w:val="2"/>
          <w:szCs w:val="22"/>
        </w:rPr>
        <w:t>Troubleshooting</w:t>
      </w:r>
      <w:r w:rsidR="00B34002">
        <w:rPr>
          <w:rFonts w:cs="Times New Roman"/>
          <w:iCs/>
          <w:kern w:val="2"/>
          <w:szCs w:val="22"/>
        </w:rPr>
        <w:t>”</w:t>
      </w:r>
      <w:r w:rsidR="0054023B" w:rsidRPr="008837F0">
        <w:rPr>
          <w:rFonts w:cs="Times New Roman"/>
          <w:iCs/>
          <w:kern w:val="2"/>
          <w:szCs w:val="22"/>
        </w:rPr>
        <w:t xml:space="preserve"> chapter in the </w:t>
      </w:r>
      <w:r w:rsidR="0054023B" w:rsidRPr="008837F0">
        <w:rPr>
          <w:rFonts w:cs="Times New Roman"/>
          <w:i/>
          <w:iCs/>
          <w:kern w:val="2"/>
          <w:szCs w:val="22"/>
        </w:rPr>
        <w:t>RPC Broker Systems Management Guide</w:t>
      </w:r>
      <w:r w:rsidR="0054023B" w:rsidRPr="008837F0">
        <w:rPr>
          <w:rFonts w:cs="Times New Roman"/>
          <w:iCs/>
          <w:kern w:val="2"/>
          <w:szCs w:val="22"/>
        </w:rPr>
        <w:t>.</w:t>
      </w:r>
    </w:p>
    <w:p w:rsidR="00B2768C" w:rsidRPr="008837F0" w:rsidRDefault="00B2768C" w:rsidP="0054023B">
      <w:pPr>
        <w:pStyle w:val="BodyText"/>
      </w:pPr>
      <w:bookmarkStart w:id="451" w:name="_Toc378055904"/>
    </w:p>
    <w:bookmarkEnd w:id="390"/>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51"/>
    <w:p w:rsidR="00B2768C" w:rsidRPr="008837F0" w:rsidRDefault="00B2768C" w:rsidP="0054023B">
      <w:pPr>
        <w:pStyle w:val="BodyText"/>
        <w:sectPr w:rsidR="00B2768C" w:rsidRPr="008837F0" w:rsidSect="00193B28">
          <w:headerReference w:type="even" r:id="rId36"/>
          <w:headerReference w:type="default" r:id="rId37"/>
          <w:pgSz w:w="12240" w:h="15840" w:code="1"/>
          <w:pgMar w:top="1440" w:right="1440" w:bottom="1440" w:left="1440" w:header="720" w:footer="720" w:gutter="0"/>
          <w:cols w:space="720"/>
        </w:sectPr>
      </w:pPr>
    </w:p>
    <w:p w:rsidR="00B2768C" w:rsidRPr="008837F0" w:rsidRDefault="00B2768C" w:rsidP="00C80B7F">
      <w:pPr>
        <w:pStyle w:val="Heading1"/>
      </w:pPr>
      <w:bookmarkStart w:id="452" w:name="_Ref373926807"/>
      <w:bookmarkStart w:id="453" w:name="_Toc449362470"/>
      <w:bookmarkStart w:id="454" w:name="_Toc449509999"/>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r w:rsidRPr="008837F0">
        <w:lastRenderedPageBreak/>
        <w:t>RPC Broker and Delphi</w:t>
      </w:r>
      <w:bookmarkEnd w:id="452"/>
      <w:bookmarkEnd w:id="453"/>
      <w:bookmarkEnd w:id="454"/>
    </w:p>
    <w:p w:rsidR="00B2768C" w:rsidRPr="008837F0" w:rsidRDefault="00313BDD" w:rsidP="0047674F">
      <w:pPr>
        <w:pStyle w:val="BodyText"/>
        <w:keepNext/>
        <w:keepLines/>
      </w:pPr>
      <w:r>
        <w:fldChar w:fldCharType="begin"/>
      </w:r>
      <w:r w:rsidR="0054023B" w:rsidRPr="008837F0">
        <w:instrText>xe "RPC Broker</w:instrText>
      </w:r>
      <w:r w:rsidR="00C370FA" w:rsidRPr="008837F0">
        <w:instrText>:</w:instrText>
      </w:r>
      <w:r w:rsidR="0054023B" w:rsidRPr="008837F0">
        <w:instrText>Delphi"</w:instrText>
      </w:r>
      <w:r>
        <w:fldChar w:fldCharType="end"/>
      </w:r>
      <w:r>
        <w:fldChar w:fldCharType="begin"/>
      </w:r>
      <w:r w:rsidR="0054023B" w:rsidRPr="008837F0">
        <w:instrText>xe "Delphi"</w:instrText>
      </w:r>
      <w:r>
        <w:fldChar w:fldCharType="end"/>
      </w:r>
      <w:r w:rsidR="00B2768C" w:rsidRPr="008837F0">
        <w:t xml:space="preserve">The following </w:t>
      </w:r>
      <w:r w:rsidR="0054023B" w:rsidRPr="008837F0">
        <w:t>sections</w:t>
      </w:r>
      <w:r w:rsidR="00B2768C" w:rsidRPr="008837F0">
        <w:t xml:space="preserve"> highlight changes made to or comments about the </w:t>
      </w:r>
      <w:r w:rsidR="0054023B" w:rsidRPr="008837F0">
        <w:t xml:space="preserve">RPC </w:t>
      </w:r>
      <w:r w:rsidR="00B2768C" w:rsidRPr="008837F0">
        <w:t>Broker to accommodate a particular version of Delphi.</w:t>
      </w:r>
    </w:p>
    <w:p w:rsidR="00C25AE2" w:rsidRPr="008837F0" w:rsidRDefault="00313BDD" w:rsidP="00C25AE2">
      <w:pPr>
        <w:pStyle w:val="Caution"/>
      </w:pPr>
      <w:r>
        <w:rPr>
          <w:noProof/>
          <w:lang w:eastAsia="en-US"/>
        </w:rPr>
        <w:drawing>
          <wp:inline distT="0" distB="0" distL="0" distR="0">
            <wp:extent cx="409575" cy="409575"/>
            <wp:effectExtent l="0" t="0" r="0" b="0"/>
            <wp:docPr id="32"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9"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25AE2" w:rsidRPr="008837F0">
        <w:tab/>
        <w:t xml:space="preserve">RECOMMENDATION: To avoid problems with the BDK, it is </w:t>
      </w:r>
      <w:r w:rsidR="00C25AE2" w:rsidRPr="008837F0">
        <w:rPr>
          <w:i/>
        </w:rPr>
        <w:t>recommended</w:t>
      </w:r>
      <w:r w:rsidR="00C25AE2" w:rsidRPr="008837F0">
        <w:t xml:space="preserve"> for all Delphi packages that you accept the default directory after compiling the Broker Development Kit (BDK) on a workstation.</w:t>
      </w:r>
    </w:p>
    <w:p w:rsidR="00187124" w:rsidRPr="008837F0" w:rsidRDefault="00187124" w:rsidP="00187124">
      <w:pPr>
        <w:pStyle w:val="Heading2"/>
      </w:pPr>
      <w:bookmarkStart w:id="455" w:name="_Toc449362471"/>
      <w:bookmarkStart w:id="456" w:name="_Toc449510000"/>
      <w:r w:rsidRPr="008837F0">
        <w:t xml:space="preserve">Delphi </w:t>
      </w:r>
      <w:r w:rsidR="00AC666C" w:rsidRPr="008837F0">
        <w:t>XE</w:t>
      </w:r>
      <w:r w:rsidR="00AC666C">
        <w:t>4, XE5, XE6, and XE7</w:t>
      </w:r>
      <w:r w:rsidR="00AC666C" w:rsidRPr="008837F0">
        <w:t xml:space="preserve"> </w:t>
      </w:r>
      <w:r w:rsidRPr="008837F0">
        <w:t>Packages</w:t>
      </w:r>
      <w:bookmarkEnd w:id="455"/>
      <w:bookmarkEnd w:id="456"/>
    </w:p>
    <w:p w:rsidR="00187124" w:rsidRPr="008837F0" w:rsidRDefault="00187124" w:rsidP="00187124">
      <w:pPr>
        <w:pStyle w:val="Heading3"/>
      </w:pPr>
      <w:bookmarkStart w:id="457" w:name="_Ref449357755"/>
      <w:bookmarkStart w:id="458" w:name="_Toc449362472"/>
      <w:bookmarkStart w:id="459" w:name="_Toc449510001"/>
      <w:r w:rsidRPr="008837F0">
        <w:t xml:space="preserve">Delphi </w:t>
      </w:r>
      <w:r w:rsidRPr="008837F0">
        <w:rPr>
          <w:i/>
        </w:rPr>
        <w:t>Starter</w:t>
      </w:r>
      <w:r w:rsidRPr="008837F0">
        <w:t xml:space="preserve"> Edition</w:t>
      </w:r>
      <w:r w:rsidR="00100F6A" w:rsidRPr="008837F0">
        <w:t>—</w:t>
      </w:r>
      <w:r w:rsidRPr="008837F0">
        <w:rPr>
          <w:i/>
          <w:iCs/>
        </w:rPr>
        <w:t>Not</w:t>
      </w:r>
      <w:r w:rsidRPr="008837F0">
        <w:t xml:space="preserve"> Recommended for BDK Development</w:t>
      </w:r>
      <w:bookmarkEnd w:id="457"/>
      <w:bookmarkEnd w:id="458"/>
      <w:bookmarkEnd w:id="459"/>
    </w:p>
    <w:p w:rsidR="006D7E66" w:rsidRPr="008837F0" w:rsidRDefault="00313BDD" w:rsidP="00D27C1F">
      <w:pPr>
        <w:pStyle w:val="BodyText"/>
        <w:keepNext/>
        <w:keepLines/>
      </w:pPr>
      <w:r>
        <w:fldChar w:fldCharType="begin"/>
      </w:r>
      <w:r w:rsidR="00187124" w:rsidRPr="008837F0">
        <w:instrText>xe "Delphi:</w:instrText>
      </w:r>
      <w:r w:rsidR="00C370FA" w:rsidRPr="008837F0">
        <w:instrText>Starter Edition</w:instrText>
      </w:r>
      <w:r w:rsidR="00187124" w:rsidRPr="008837F0">
        <w:instrText>"</w:instrText>
      </w:r>
      <w:r>
        <w:fldChar w:fldCharType="end"/>
      </w:r>
      <w:r>
        <w:fldChar w:fldCharType="begin"/>
      </w:r>
      <w:r w:rsidR="00187124" w:rsidRPr="008837F0">
        <w:instrText>xe "Sta</w:instrText>
      </w:r>
      <w:r w:rsidR="006D7E66" w:rsidRPr="008837F0">
        <w:instrText>rter</w:instrText>
      </w:r>
      <w:r w:rsidR="00187124" w:rsidRPr="008837F0">
        <w:instrText xml:space="preserve"> Edition"</w:instrText>
      </w:r>
      <w:r>
        <w:fldChar w:fldCharType="end"/>
      </w:r>
      <w:r w:rsidR="00187124" w:rsidRPr="008837F0">
        <w:t xml:space="preserve">Delphi </w:t>
      </w:r>
      <w:r w:rsidR="00AC666C" w:rsidRPr="008837F0">
        <w:t>XE</w:t>
      </w:r>
      <w:r w:rsidR="00AC666C">
        <w:t>4, XE5, XE6, and XE7</w:t>
      </w:r>
      <w:r w:rsidR="00AC666C" w:rsidRPr="008837F0">
        <w:t xml:space="preserve"> </w:t>
      </w:r>
      <w:r w:rsidR="00187124" w:rsidRPr="008837F0">
        <w:t>comes in three flavors:</w:t>
      </w:r>
    </w:p>
    <w:p w:rsidR="006D7E66" w:rsidRPr="008837F0" w:rsidRDefault="00187124" w:rsidP="00D27C1F">
      <w:pPr>
        <w:pStyle w:val="ListBullet"/>
        <w:keepNext/>
        <w:keepLines/>
      </w:pPr>
      <w:r w:rsidRPr="008837F0">
        <w:t>Starter</w:t>
      </w:r>
    </w:p>
    <w:p w:rsidR="006D7E66" w:rsidRPr="008837F0" w:rsidRDefault="00187124" w:rsidP="00D27C1F">
      <w:pPr>
        <w:pStyle w:val="ListBullet"/>
        <w:keepNext/>
        <w:keepLines/>
      </w:pPr>
      <w:r w:rsidRPr="008837F0">
        <w:t>Professional</w:t>
      </w:r>
    </w:p>
    <w:p w:rsidR="006D7E66" w:rsidRPr="008837F0" w:rsidRDefault="00187124" w:rsidP="00D27C1F">
      <w:pPr>
        <w:pStyle w:val="ListBullet"/>
        <w:keepNext/>
        <w:keepLines/>
      </w:pPr>
      <w:r w:rsidRPr="008837F0">
        <w:t>Ente</w:t>
      </w:r>
      <w:r w:rsidR="006D7E66" w:rsidRPr="008837F0">
        <w:t>rprise</w:t>
      </w:r>
    </w:p>
    <w:p w:rsidR="00D27C1F" w:rsidRPr="008837F0" w:rsidRDefault="00313BDD" w:rsidP="00F6102B">
      <w:pPr>
        <w:pStyle w:val="Caution"/>
        <w:keepNext/>
        <w:keepLines/>
      </w:pPr>
      <w:r>
        <w:rPr>
          <w:noProof/>
          <w:lang w:eastAsia="en-US"/>
        </w:rPr>
        <w:drawing>
          <wp:inline distT="0" distB="0" distL="0" distR="0">
            <wp:extent cx="409575" cy="409575"/>
            <wp:effectExtent l="0" t="0" r="0" b="0"/>
            <wp:docPr id="33"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9"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27C1F" w:rsidRPr="008837F0">
        <w:tab/>
        <w:t xml:space="preserve">RECOMMENDATION: It is </w:t>
      </w:r>
      <w:r w:rsidR="00D27C1F" w:rsidRPr="008837F0">
        <w:rPr>
          <w:i/>
        </w:rPr>
        <w:t>recommended</w:t>
      </w:r>
      <w:r w:rsidR="00D27C1F" w:rsidRPr="008837F0">
        <w:t xml:space="preserve"> that you use either the Professional or Enterprise version of Delphi to develop applications using the RPC Broker.</w:t>
      </w:r>
    </w:p>
    <w:p w:rsidR="00AC666C" w:rsidRPr="008837F0" w:rsidRDefault="00AC666C" w:rsidP="00AC666C">
      <w:pPr>
        <w:pStyle w:val="BodyText"/>
        <w:keepNext/>
        <w:keepLines/>
      </w:pPr>
      <w:r w:rsidRPr="008837F0">
        <w:t>This version of the BDK requires the Professional or Enterprise Edition. The Starter edition</w:t>
      </w:r>
      <w:r>
        <w:t>s</w:t>
      </w:r>
      <w:r w:rsidRPr="008837F0">
        <w:t xml:space="preserve"> </w:t>
      </w:r>
      <w:r>
        <w:t>are</w:t>
      </w:r>
      <w:r w:rsidRPr="008837F0">
        <w:t xml:space="preserve"> targeted mainly at students, and as</w:t>
      </w:r>
      <w:r>
        <w:t xml:space="preserve"> such, leave</w:t>
      </w:r>
      <w:r w:rsidRPr="008837F0">
        <w:t xml:space="preserve"> out many features. We do </w:t>
      </w:r>
      <w:r w:rsidRPr="008837F0">
        <w:rPr>
          <w:i/>
          <w:iCs/>
        </w:rPr>
        <w:t>not</w:t>
      </w:r>
      <w:r w:rsidRPr="008837F0">
        <w:t xml:space="preserve"> recommend using </w:t>
      </w:r>
      <w:r>
        <w:t>any of the</w:t>
      </w:r>
      <w:r w:rsidRPr="008837F0">
        <w:t xml:space="preserve"> Starter edition</w:t>
      </w:r>
      <w:r>
        <w:t>s</w:t>
      </w:r>
      <w:r w:rsidRPr="008837F0">
        <w:t xml:space="preserve"> of Delphi for RPC Broker development at this time. Delphi Starter Edition does </w:t>
      </w:r>
      <w:r w:rsidRPr="008837F0">
        <w:rPr>
          <w:i/>
        </w:rPr>
        <w:t>not</w:t>
      </w:r>
      <w:r w:rsidRPr="008837F0">
        <w:t xml:space="preserve"> ship the following:</w:t>
      </w:r>
    </w:p>
    <w:p w:rsidR="00AC666C" w:rsidRPr="008837F0" w:rsidRDefault="00AC666C" w:rsidP="00AC666C">
      <w:pPr>
        <w:pStyle w:val="ListBullet"/>
        <w:keepNext/>
        <w:keepLines/>
      </w:pPr>
      <w:r w:rsidRPr="008837F0">
        <w:t>OpenHelp help system—Allow easy integration of 3</w:t>
      </w:r>
      <w:r w:rsidRPr="008837F0">
        <w:rPr>
          <w:vertAlign w:val="superscript"/>
        </w:rPr>
        <w:t>rd</w:t>
      </w:r>
      <w:r w:rsidRPr="008837F0">
        <w:t xml:space="preserve"> party component help with Delphi</w:t>
      </w:r>
      <w:r w:rsidR="00B34002">
        <w:t>’</w:t>
      </w:r>
      <w:r w:rsidRPr="008837F0">
        <w:t>s own internal component help.</w:t>
      </w:r>
    </w:p>
    <w:p w:rsidR="00AC666C" w:rsidRPr="008837F0" w:rsidRDefault="00AC666C" w:rsidP="00AC666C">
      <w:pPr>
        <w:pStyle w:val="ListBullet"/>
        <w:keepNext/>
        <w:keepLines/>
      </w:pPr>
      <w:r w:rsidRPr="008837F0">
        <w:t>VCL source code unit (i.e., </w:t>
      </w:r>
      <w:r w:rsidR="00BD615B">
        <w:t>“</w:t>
      </w:r>
      <w:r w:rsidRPr="008837F0">
        <w:t>dsgnintf.pas</w:t>
      </w:r>
      <w:r w:rsidR="00B34002">
        <w:t>”</w:t>
      </w:r>
      <w:r w:rsidRPr="008837F0">
        <w:t xml:space="preserve"> file)—RPCBroker component has a dependency on a VCL source code unit. Delphi Starter Edition</w:t>
      </w:r>
      <w:r>
        <w:t>s</w:t>
      </w:r>
      <w:r w:rsidRPr="008837F0">
        <w:t xml:space="preserve"> do </w:t>
      </w:r>
      <w:r w:rsidRPr="008837F0">
        <w:rPr>
          <w:i/>
        </w:rPr>
        <w:t>not</w:t>
      </w:r>
      <w:r w:rsidRPr="008837F0">
        <w:t xml:space="preserve"> ship VCL source code unit in either .PAS or .DCU form; however, VCL Source code units are available in Delphi Professional and Enterprise editions.</w:t>
      </w:r>
    </w:p>
    <w:p w:rsidR="00AC666C" w:rsidRPr="008837F0" w:rsidRDefault="00313BDD" w:rsidP="00AC666C">
      <w:pPr>
        <w:pStyle w:val="NoteIndent2"/>
      </w:pPr>
      <w:r>
        <w:rPr>
          <w:rFonts w:cs="Times New Roman"/>
          <w:noProof/>
          <w:szCs w:val="22"/>
          <w:lang w:eastAsia="en-US"/>
        </w:rPr>
        <w:drawing>
          <wp:inline distT="0" distB="0" distL="0" distR="0">
            <wp:extent cx="304800" cy="304800"/>
            <wp:effectExtent l="0" t="0" r="0" b="0"/>
            <wp:docPr id="34"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6"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C666C" w:rsidRPr="008837F0">
        <w:tab/>
      </w:r>
      <w:r w:rsidR="00AC666C" w:rsidRPr="008837F0">
        <w:rPr>
          <w:b/>
        </w:rPr>
        <w:t>NOTE:</w:t>
      </w:r>
      <w:r w:rsidR="00AC666C" w:rsidRPr="008837F0">
        <w:t xml:space="preserve"> When installing Delphi Professional or Enterprise edition</w:t>
      </w:r>
      <w:r w:rsidR="00AC666C">
        <w:t>s</w:t>
      </w:r>
      <w:r w:rsidR="00AC666C" w:rsidRPr="008837F0">
        <w:t>, make sure you leave the VCL Source installation option selected.</w:t>
      </w:r>
    </w:p>
    <w:p w:rsidR="00187124" w:rsidRPr="008837F0" w:rsidRDefault="00187124" w:rsidP="00187124">
      <w:pPr>
        <w:pStyle w:val="Heading3"/>
      </w:pPr>
      <w:bookmarkStart w:id="460" w:name="_Ref449357800"/>
      <w:bookmarkStart w:id="461" w:name="_Toc449362473"/>
      <w:bookmarkStart w:id="462" w:name="_Toc449510002"/>
      <w:r w:rsidRPr="008837F0">
        <w:lastRenderedPageBreak/>
        <w:t>XWB_</w:t>
      </w:r>
      <w:r w:rsidR="00AC666C" w:rsidRPr="008837F0">
        <w:t>RXE</w:t>
      </w:r>
      <w:r w:rsidR="00AC666C" w:rsidRPr="00C370FA">
        <w:rPr>
          <w:i/>
        </w:rPr>
        <w:t>#</w:t>
      </w:r>
      <w:r w:rsidRPr="008837F0">
        <w:t>.bpl File</w:t>
      </w:r>
      <w:bookmarkEnd w:id="460"/>
      <w:bookmarkEnd w:id="461"/>
      <w:bookmarkEnd w:id="462"/>
    </w:p>
    <w:p w:rsidR="00F338E2" w:rsidRPr="008837F0" w:rsidRDefault="00313BDD" w:rsidP="00C370FA">
      <w:pPr>
        <w:pStyle w:val="BodyText"/>
        <w:keepNext/>
        <w:keepLines/>
      </w:pPr>
      <w:r>
        <w:fldChar w:fldCharType="begin"/>
      </w:r>
      <w:r w:rsidR="00187124" w:rsidRPr="008837F0">
        <w:instrText>xe "</w:instrText>
      </w:r>
      <w:r w:rsidR="00F338E2" w:rsidRPr="008837F0">
        <w:instrText>XWB_RXE</w:instrText>
      </w:r>
      <w:r w:rsidR="00714AC2" w:rsidRPr="00C370FA">
        <w:rPr>
          <w:i/>
        </w:rPr>
        <w:instrText>#</w:instrText>
      </w:r>
      <w:r w:rsidR="00187124" w:rsidRPr="008837F0">
        <w:instrText>.</w:instrText>
      </w:r>
      <w:r w:rsidR="00D14686" w:rsidRPr="008837F0">
        <w:instrText>bpl</w:instrText>
      </w:r>
      <w:r w:rsidR="00187124" w:rsidRPr="008837F0">
        <w:instrText xml:space="preserve"> File"</w:instrText>
      </w:r>
      <w:r>
        <w:fldChar w:fldCharType="end"/>
      </w:r>
      <w:r>
        <w:fldChar w:fldCharType="begin"/>
      </w:r>
      <w:r w:rsidR="00187124" w:rsidRPr="008837F0">
        <w:instrText>xe "Files:XWB_R</w:instrText>
      </w:r>
      <w:r w:rsidR="00F338E2" w:rsidRPr="008837F0">
        <w:instrText>XE</w:instrText>
      </w:r>
      <w:r w:rsidR="00714AC2" w:rsidRPr="00C370FA">
        <w:rPr>
          <w:i/>
        </w:rPr>
        <w:instrText>#</w:instrText>
      </w:r>
      <w:r w:rsidR="00187124" w:rsidRPr="008837F0">
        <w:instrText>.</w:instrText>
      </w:r>
      <w:r w:rsidR="00D14686" w:rsidRPr="008837F0">
        <w:instrText>bpl</w:instrText>
      </w:r>
      <w:r w:rsidR="00187124" w:rsidRPr="008837F0">
        <w:instrText>"</w:instrText>
      </w:r>
      <w:r>
        <w:fldChar w:fldCharType="end"/>
      </w:r>
      <w:r w:rsidR="00187124" w:rsidRPr="008837F0">
        <w:t>This run-time package contains the s</w:t>
      </w:r>
      <w:r w:rsidR="00D27C1F" w:rsidRPr="008837F0">
        <w:t>ource code for the standard RPC</w:t>
      </w:r>
      <w:r w:rsidR="00F338E2" w:rsidRPr="008837F0">
        <w:t>B</w:t>
      </w:r>
      <w:r w:rsidR="00187124" w:rsidRPr="008837F0">
        <w:t xml:space="preserve">roker components and is found in the </w:t>
      </w:r>
      <w:r w:rsidR="00F338E2" w:rsidRPr="008837F0">
        <w:t>following directory after compiling the Broker Development Kit (BDK) on a workstation</w:t>
      </w:r>
      <w:r w:rsidR="00B97360">
        <w:t xml:space="preserve">. Shown are the default paths for various versions of Delphi, where </w:t>
      </w:r>
      <w:r w:rsidR="00B97360" w:rsidRPr="00C370FA">
        <w:rPr>
          <w:i/>
        </w:rPr>
        <w:t>#</w:t>
      </w:r>
      <w:r w:rsidR="00B97360">
        <w:t xml:space="preserve"> represents the version number. If you have changed any default paths, your files may be in a different location</w:t>
      </w:r>
      <w:r w:rsidR="00F338E2" w:rsidRPr="008837F0">
        <w:t>:</w:t>
      </w:r>
    </w:p>
    <w:p w:rsidR="00B97360" w:rsidRPr="008837F0" w:rsidRDefault="00B97360" w:rsidP="00C370FA">
      <w:pPr>
        <w:pStyle w:val="ListBullet"/>
        <w:keepNext/>
        <w:keepLines/>
      </w:pPr>
      <w:r w:rsidRPr="008837F0">
        <w:t>C:\Users\Public\</w:t>
      </w:r>
      <w:r>
        <w:t xml:space="preserve">Public </w:t>
      </w:r>
      <w:r w:rsidRPr="008837F0">
        <w:t>Documents\RAD Studio\1</w:t>
      </w:r>
      <w:r>
        <w:t>1</w:t>
      </w:r>
      <w:r w:rsidRPr="008837F0">
        <w:t>.0</w:t>
      </w:r>
      <w:r>
        <w:t>\XWB_RXE4.bpl</w:t>
      </w:r>
    </w:p>
    <w:p w:rsidR="00F338E2" w:rsidRDefault="00187124" w:rsidP="00C370FA">
      <w:pPr>
        <w:pStyle w:val="ListBullet"/>
        <w:keepNext/>
        <w:keepLines/>
      </w:pPr>
      <w:r w:rsidRPr="008837F0">
        <w:t>C:\Users\Public\</w:t>
      </w:r>
      <w:r w:rsidR="00B97360">
        <w:t xml:space="preserve">Public </w:t>
      </w:r>
      <w:r w:rsidRPr="008837F0">
        <w:t>Documents\RAD Studio\12.0</w:t>
      </w:r>
      <w:r w:rsidR="00B97360">
        <w:t>\XWB_RXE5.bpl</w:t>
      </w:r>
    </w:p>
    <w:p w:rsidR="00B97360" w:rsidRPr="008837F0" w:rsidRDefault="00B97360" w:rsidP="00C370FA">
      <w:pPr>
        <w:pStyle w:val="ListBullet"/>
        <w:keepNext/>
        <w:keepLines/>
      </w:pPr>
      <w:r w:rsidRPr="008837F0">
        <w:t>C:\Users\Public\</w:t>
      </w:r>
      <w:r>
        <w:t xml:space="preserve">Public </w:t>
      </w:r>
      <w:r w:rsidRPr="008837F0">
        <w:t>Documents\</w:t>
      </w:r>
      <w:r>
        <w:t>Embarcadero\</w:t>
      </w:r>
      <w:r w:rsidRPr="008837F0">
        <w:t>Studio\1</w:t>
      </w:r>
      <w:r>
        <w:t>4</w:t>
      </w:r>
      <w:r w:rsidRPr="008837F0">
        <w:t>.0</w:t>
      </w:r>
      <w:r>
        <w:t>\XWB_RXE6.bpl</w:t>
      </w:r>
    </w:p>
    <w:p w:rsidR="00B97360" w:rsidRPr="008837F0" w:rsidRDefault="00374C00" w:rsidP="00C370FA">
      <w:pPr>
        <w:pStyle w:val="ListBullet"/>
      </w:pPr>
      <w:r w:rsidRPr="008837F0">
        <w:t>C:\Users\Public\</w:t>
      </w:r>
      <w:r>
        <w:t xml:space="preserve">Public </w:t>
      </w:r>
      <w:r w:rsidRPr="008837F0">
        <w:t>Documents\</w:t>
      </w:r>
      <w:r>
        <w:t>Embarcadero\</w:t>
      </w:r>
      <w:r w:rsidRPr="008837F0">
        <w:t>Studio\1</w:t>
      </w:r>
      <w:r>
        <w:t>5</w:t>
      </w:r>
      <w:r w:rsidRPr="008837F0">
        <w:t>.0</w:t>
      </w:r>
      <w:r>
        <w:t>\XWB_RXE7.bpl</w:t>
      </w:r>
    </w:p>
    <w:p w:rsidR="00187124" w:rsidRPr="008837F0" w:rsidRDefault="00187124" w:rsidP="00187124">
      <w:pPr>
        <w:pStyle w:val="Heading3"/>
      </w:pPr>
      <w:bookmarkStart w:id="463" w:name="_Ref449360633"/>
      <w:bookmarkStart w:id="464" w:name="_Toc449362474"/>
      <w:bookmarkStart w:id="465" w:name="_Toc449510003"/>
      <w:r w:rsidRPr="008837F0">
        <w:t>XWB_</w:t>
      </w:r>
      <w:r w:rsidR="00B97360" w:rsidRPr="008837F0">
        <w:t>DXE</w:t>
      </w:r>
      <w:r w:rsidR="00B97360" w:rsidRPr="00C370FA">
        <w:rPr>
          <w:i/>
        </w:rPr>
        <w:t>#</w:t>
      </w:r>
      <w:r w:rsidRPr="008837F0">
        <w:t>.bpl File</w:t>
      </w:r>
      <w:bookmarkEnd w:id="463"/>
      <w:bookmarkEnd w:id="464"/>
      <w:bookmarkEnd w:id="465"/>
    </w:p>
    <w:p w:rsidR="00D14686" w:rsidRPr="008837F0" w:rsidRDefault="00313BDD" w:rsidP="00C370FA">
      <w:pPr>
        <w:pStyle w:val="BodyText"/>
        <w:keepNext/>
        <w:keepLines/>
      </w:pPr>
      <w:r>
        <w:fldChar w:fldCharType="begin"/>
      </w:r>
      <w:r w:rsidR="00187124" w:rsidRPr="008837F0">
        <w:instrText>xe "XWB_</w:instrText>
      </w:r>
      <w:r w:rsidR="00D14686" w:rsidRPr="008837F0">
        <w:instrText>DXE</w:instrText>
      </w:r>
      <w:r w:rsidR="00C370FA" w:rsidRPr="00C370FA">
        <w:rPr>
          <w:i/>
        </w:rPr>
        <w:instrText>#</w:instrText>
      </w:r>
      <w:r w:rsidR="00187124" w:rsidRPr="008837F0">
        <w:instrText>.</w:instrText>
      </w:r>
      <w:r w:rsidR="00D14686" w:rsidRPr="008837F0">
        <w:instrText>bpl</w:instrText>
      </w:r>
      <w:r w:rsidR="00187124" w:rsidRPr="008837F0">
        <w:instrText xml:space="preserve"> File"</w:instrText>
      </w:r>
      <w:r>
        <w:fldChar w:fldCharType="end"/>
      </w:r>
      <w:r>
        <w:fldChar w:fldCharType="begin"/>
      </w:r>
      <w:r w:rsidR="00187124" w:rsidRPr="008837F0">
        <w:instrText>xe "Files:XWB_</w:instrText>
      </w:r>
      <w:r w:rsidR="00D14686" w:rsidRPr="008837F0">
        <w:instrText>DXE</w:instrText>
      </w:r>
      <w:r w:rsidR="00C370FA" w:rsidRPr="00C370FA">
        <w:rPr>
          <w:i/>
        </w:rPr>
        <w:instrText>#</w:instrText>
      </w:r>
      <w:r w:rsidR="00187124" w:rsidRPr="008837F0">
        <w:instrText>.</w:instrText>
      </w:r>
      <w:r w:rsidR="00D14686" w:rsidRPr="008837F0">
        <w:instrText>bpl</w:instrText>
      </w:r>
      <w:r w:rsidR="00187124" w:rsidRPr="008837F0">
        <w:instrText>"</w:instrText>
      </w:r>
      <w:r>
        <w:fldChar w:fldCharType="end"/>
      </w:r>
      <w:r w:rsidR="00187124" w:rsidRPr="008837F0">
        <w:t xml:space="preserve">This design-time package contains the installed </w:t>
      </w:r>
      <w:r w:rsidR="00D27C1F" w:rsidRPr="008837F0">
        <w:t>components for the standard RPC</w:t>
      </w:r>
      <w:r w:rsidR="00D14686" w:rsidRPr="008837F0">
        <w:t>B</w:t>
      </w:r>
      <w:r w:rsidR="00187124" w:rsidRPr="008837F0">
        <w:t xml:space="preserve">roker and is found in the </w:t>
      </w:r>
      <w:r w:rsidR="00D14686" w:rsidRPr="008837F0">
        <w:t>following directory after compiling the Broker Development Kit (BDK) on a workstation</w:t>
      </w:r>
      <w:r w:rsidR="00B97360">
        <w:t>. Shown are the default paths for various versions of Delphi, where # represents the version number. If you have changed any default paths, your files may be in a different location</w:t>
      </w:r>
      <w:r w:rsidR="00D14686" w:rsidRPr="008837F0">
        <w:t>:</w:t>
      </w:r>
    </w:p>
    <w:p w:rsidR="00B97360" w:rsidRPr="008837F0" w:rsidRDefault="00B97360" w:rsidP="00C370FA">
      <w:pPr>
        <w:pStyle w:val="ListBullet"/>
        <w:keepNext/>
        <w:keepLines/>
      </w:pPr>
      <w:r w:rsidRPr="008837F0">
        <w:t>C:\Users\Public\</w:t>
      </w:r>
      <w:r>
        <w:t xml:space="preserve">Public </w:t>
      </w:r>
      <w:r w:rsidRPr="008837F0">
        <w:t>Documents\RAD Studio\1</w:t>
      </w:r>
      <w:r>
        <w:t>1</w:t>
      </w:r>
      <w:r w:rsidRPr="008837F0">
        <w:t>.0</w:t>
      </w:r>
      <w:r>
        <w:t>\XWB_DXE4.bpl</w:t>
      </w:r>
    </w:p>
    <w:p w:rsidR="00D14686" w:rsidRDefault="00187124" w:rsidP="00C370FA">
      <w:pPr>
        <w:pStyle w:val="ListBullet"/>
        <w:keepNext/>
        <w:keepLines/>
      </w:pPr>
      <w:r w:rsidRPr="008837F0">
        <w:t>C:\Users\Public\</w:t>
      </w:r>
      <w:r w:rsidR="00B97360">
        <w:t xml:space="preserve">Public </w:t>
      </w:r>
      <w:r w:rsidRPr="008837F0">
        <w:t>Documents\RAD Studio\12.0</w:t>
      </w:r>
      <w:r w:rsidR="00B97360">
        <w:t>\XWB_DXE5.bpl</w:t>
      </w:r>
    </w:p>
    <w:p w:rsidR="00B97360" w:rsidRPr="008837F0" w:rsidRDefault="00B97360" w:rsidP="00C370FA">
      <w:pPr>
        <w:pStyle w:val="ListBullet"/>
        <w:keepNext/>
        <w:keepLines/>
      </w:pPr>
      <w:r w:rsidRPr="008837F0">
        <w:t>C:\Users\Public\</w:t>
      </w:r>
      <w:r>
        <w:t xml:space="preserve">Public </w:t>
      </w:r>
      <w:r w:rsidRPr="008837F0">
        <w:t>Documents\</w:t>
      </w:r>
      <w:r>
        <w:t>Embarcadero\</w:t>
      </w:r>
      <w:r w:rsidRPr="008837F0">
        <w:t>Studio\1</w:t>
      </w:r>
      <w:r>
        <w:t>4</w:t>
      </w:r>
      <w:r w:rsidRPr="008837F0">
        <w:t>.0</w:t>
      </w:r>
      <w:r>
        <w:t>\XWB_DXE6.bpl</w:t>
      </w:r>
    </w:p>
    <w:p w:rsidR="00B97360" w:rsidRPr="008837F0" w:rsidRDefault="00374C00" w:rsidP="00C370FA">
      <w:pPr>
        <w:pStyle w:val="ListBullet"/>
      </w:pPr>
      <w:r w:rsidRPr="008837F0">
        <w:t>C:\Users\Public\</w:t>
      </w:r>
      <w:r>
        <w:t xml:space="preserve">Public </w:t>
      </w:r>
      <w:r w:rsidRPr="008837F0">
        <w:t>Documents\</w:t>
      </w:r>
      <w:r>
        <w:t>Embarcadero\</w:t>
      </w:r>
      <w:r w:rsidRPr="008837F0">
        <w:t>Studio\1</w:t>
      </w:r>
      <w:r>
        <w:t>5</w:t>
      </w:r>
      <w:r w:rsidRPr="008837F0">
        <w:t>.0</w:t>
      </w:r>
      <w:r>
        <w:t>\XWB_DXE7.bpl</w:t>
      </w:r>
    </w:p>
    <w:p w:rsidR="0028581E" w:rsidRPr="008837F0" w:rsidRDefault="0028581E" w:rsidP="0028581E">
      <w:pPr>
        <w:pStyle w:val="BodyText"/>
      </w:pPr>
    </w:p>
    <w:p w:rsidR="0028581E" w:rsidRPr="008837F0" w:rsidRDefault="0028581E" w:rsidP="0028581E">
      <w:pPr>
        <w:pStyle w:val="BodyText"/>
        <w:sectPr w:rsidR="0028581E" w:rsidRPr="008837F0" w:rsidSect="00193B28">
          <w:headerReference w:type="even" r:id="rId38"/>
          <w:headerReference w:type="default" r:id="rId39"/>
          <w:pgSz w:w="12240" w:h="15840" w:code="1"/>
          <w:pgMar w:top="1440" w:right="1440" w:bottom="1440" w:left="1440" w:header="720" w:footer="720" w:gutter="0"/>
          <w:cols w:space="720"/>
        </w:sectPr>
      </w:pPr>
    </w:p>
    <w:p w:rsidR="00B2768C" w:rsidRPr="008837F0" w:rsidRDefault="00B2768C" w:rsidP="00C80B7F">
      <w:pPr>
        <w:pStyle w:val="Heading1"/>
      </w:pPr>
      <w:bookmarkStart w:id="466" w:name="_Toc345918876"/>
      <w:bookmarkStart w:id="467" w:name="_Toc347797290"/>
      <w:bookmarkStart w:id="468" w:name="_Toc378055878"/>
      <w:bookmarkStart w:id="469" w:name="_Ref373934387"/>
      <w:bookmarkStart w:id="470" w:name="_Toc449362475"/>
      <w:bookmarkStart w:id="471" w:name="_Toc449510004"/>
      <w:bookmarkStart w:id="472" w:name="DLL"/>
      <w:bookmarkStart w:id="473" w:name="_Toc336755546"/>
      <w:bookmarkStart w:id="474" w:name="_Toc336755679"/>
      <w:bookmarkStart w:id="475" w:name="_Toc336755832"/>
      <w:bookmarkStart w:id="476" w:name="_Toc336756129"/>
      <w:bookmarkStart w:id="477" w:name="_Toc336756220"/>
      <w:bookmarkStart w:id="478" w:name="_Toc336760282"/>
      <w:bookmarkStart w:id="479" w:name="_Toc336940225"/>
      <w:bookmarkStart w:id="480" w:name="_Toc337531874"/>
      <w:bookmarkStart w:id="481" w:name="_Toc337542650"/>
      <w:bookmarkStart w:id="482" w:name="_Toc337626363"/>
      <w:bookmarkStart w:id="483" w:name="_Toc337626566"/>
      <w:bookmarkStart w:id="484" w:name="_Toc337966639"/>
      <w:bookmarkStart w:id="485" w:name="_Toc338036383"/>
      <w:bookmarkStart w:id="486" w:name="_Toc338036679"/>
      <w:bookmarkStart w:id="487" w:name="_Toc338036834"/>
      <w:bookmarkStart w:id="488" w:name="_Toc338130006"/>
      <w:bookmarkStart w:id="489" w:name="_Toc338740744"/>
      <w:bookmarkStart w:id="490" w:name="_Toc338834130"/>
      <w:bookmarkStart w:id="491" w:name="_Toc339260965"/>
      <w:bookmarkStart w:id="492" w:name="_Toc339261034"/>
      <w:bookmarkStart w:id="493" w:name="_Toc339418625"/>
      <w:bookmarkStart w:id="494" w:name="_Toc339708013"/>
      <w:bookmarkStart w:id="495" w:name="_Toc339783091"/>
      <w:bookmarkStart w:id="496" w:name="_Toc345918900"/>
      <w:bookmarkStart w:id="497" w:name="_Toc378055907"/>
      <w:bookmarkStart w:id="498" w:name="_Toc336755522"/>
      <w:bookmarkStart w:id="499" w:name="_Toc336755655"/>
      <w:bookmarkStart w:id="500" w:name="_Toc336755808"/>
      <w:bookmarkStart w:id="501" w:name="_Toc336756105"/>
      <w:bookmarkStart w:id="502" w:name="_Toc336756205"/>
      <w:bookmarkStart w:id="503" w:name="_Toc336760267"/>
      <w:bookmarkStart w:id="504" w:name="_Toc336940201"/>
      <w:bookmarkStart w:id="505" w:name="_Toc337531850"/>
      <w:bookmarkStart w:id="506" w:name="_Toc337542626"/>
      <w:bookmarkStart w:id="507" w:name="_Toc337626339"/>
      <w:bookmarkStart w:id="508" w:name="_Toc337626542"/>
      <w:bookmarkStart w:id="509" w:name="_Toc337966615"/>
      <w:bookmarkStart w:id="510" w:name="_Toc338036359"/>
      <w:bookmarkStart w:id="511" w:name="_Toc338036655"/>
      <w:bookmarkStart w:id="512" w:name="_Toc338036810"/>
      <w:bookmarkStart w:id="513" w:name="_Toc338129982"/>
      <w:bookmarkStart w:id="514" w:name="_Toc338740720"/>
      <w:bookmarkStart w:id="515" w:name="_Toc338834105"/>
      <w:bookmarkStart w:id="516" w:name="_Toc339260940"/>
      <w:bookmarkStart w:id="517" w:name="_Toc339261009"/>
      <w:bookmarkStart w:id="518" w:name="_Toc339418607"/>
      <w:bookmarkStart w:id="519" w:name="_Toc339707990"/>
      <w:bookmarkStart w:id="520" w:name="_Toc339783070"/>
      <w:bookmarkStart w:id="521" w:name="_Toc345918881"/>
      <w:r w:rsidRPr="008837F0">
        <w:lastRenderedPageBreak/>
        <w:t>RPC Broker Dynamic Link Library (DLL)</w:t>
      </w:r>
      <w:bookmarkEnd w:id="466"/>
      <w:bookmarkEnd w:id="467"/>
      <w:bookmarkEnd w:id="468"/>
      <w:bookmarkEnd w:id="469"/>
      <w:bookmarkEnd w:id="470"/>
      <w:bookmarkEnd w:id="471"/>
    </w:p>
    <w:p w:rsidR="00B2768C" w:rsidRPr="008837F0" w:rsidRDefault="00B2768C" w:rsidP="00735AD6">
      <w:pPr>
        <w:pStyle w:val="Heading2"/>
      </w:pPr>
      <w:bookmarkStart w:id="522" w:name="_Ref449360886"/>
      <w:bookmarkStart w:id="523" w:name="_Toc449362476"/>
      <w:bookmarkStart w:id="524" w:name="_Toc449510005"/>
      <w:r w:rsidRPr="008837F0">
        <w:t>DLL Interface</w:t>
      </w:r>
      <w:bookmarkEnd w:id="522"/>
      <w:bookmarkEnd w:id="523"/>
      <w:bookmarkEnd w:id="524"/>
    </w:p>
    <w:p w:rsidR="00B2768C" w:rsidRPr="008837F0" w:rsidRDefault="00313BDD" w:rsidP="00B84BE0">
      <w:pPr>
        <w:pStyle w:val="BodyText"/>
        <w:keepNext/>
        <w:keepLines/>
      </w:pPr>
      <w:r>
        <w:fldChar w:fldCharType="begin"/>
      </w:r>
      <w:r w:rsidR="00B84BE0" w:rsidRPr="008837F0">
        <w:instrText>xe "Dynamic Link Library (DLL)"</w:instrText>
      </w:r>
      <w:r>
        <w:fldChar w:fldCharType="end"/>
      </w:r>
      <w:r>
        <w:fldChar w:fldCharType="begin"/>
      </w:r>
      <w:r w:rsidR="00B84BE0" w:rsidRPr="008837F0">
        <w:instrText>xe "DLL:Interface"</w:instrText>
      </w:r>
      <w:r>
        <w:fldChar w:fldCharType="end"/>
      </w:r>
      <w:r>
        <w:fldChar w:fldCharType="begin"/>
      </w:r>
      <w:r w:rsidR="00B84BE0" w:rsidRPr="008837F0">
        <w:instrText>xe "Interface:DLL"</w:instrText>
      </w:r>
      <w:r>
        <w:fldChar w:fldCharType="end"/>
      </w:r>
      <w:r w:rsidR="00B2768C" w:rsidRPr="008837F0">
        <w:t xml:space="preserve">The RPC Broker provides a Dynamic Link Library (DLL) interface, which acts like a </w:t>
      </w:r>
      <w:r w:rsidR="00B34002">
        <w:t>“</w:t>
      </w:r>
      <w:r w:rsidR="00B2768C" w:rsidRPr="008837F0">
        <w:t>shell</w:t>
      </w:r>
      <w:r w:rsidR="00B34002">
        <w:t>”</w:t>
      </w:r>
      <w:r w:rsidR="00B2768C" w:rsidRPr="008837F0">
        <w:t xml:space="preserve"> around the Delphi TRPCBroker component. The DLL is contained in the BAPI32.DLL</w:t>
      </w:r>
      <w:r w:rsidR="00C54868" w:rsidRPr="008837F0">
        <w:t xml:space="preserve"> file</w:t>
      </w:r>
      <w:r>
        <w:fldChar w:fldCharType="begin"/>
      </w:r>
      <w:r w:rsidR="00B2768C" w:rsidRPr="008837F0">
        <w:instrText>xe "BAPI32.DLL</w:instrText>
      </w:r>
      <w:r w:rsidR="00C54868" w:rsidRPr="008837F0">
        <w:instrText xml:space="preserve"> File</w:instrText>
      </w:r>
      <w:r w:rsidR="00B2768C" w:rsidRPr="008837F0">
        <w:instrText>"</w:instrText>
      </w:r>
      <w:r>
        <w:fldChar w:fldCharType="end"/>
      </w:r>
      <w:r>
        <w:fldChar w:fldCharType="begin"/>
      </w:r>
      <w:r w:rsidR="00C54868" w:rsidRPr="008837F0">
        <w:instrText>xe "Files:BAPI32.DLL"</w:instrText>
      </w:r>
      <w:r>
        <w:fldChar w:fldCharType="end"/>
      </w:r>
      <w:r w:rsidR="00B2768C" w:rsidRPr="008837F0">
        <w:t>.</w:t>
      </w:r>
    </w:p>
    <w:p w:rsidR="00B2768C" w:rsidRDefault="00B2768C" w:rsidP="00B84BE0">
      <w:pPr>
        <w:pStyle w:val="BodyText"/>
      </w:pPr>
      <w:r w:rsidRPr="008837F0">
        <w:t xml:space="preserve">The DLL interface enables client applications, written in any language that supports access to Microsoft Windows DLL functions, to take advantage of all features of the TRPCBroker component. This allows programming environments other than </w:t>
      </w:r>
      <w:r w:rsidR="00665324" w:rsidRPr="008837F0">
        <w:t xml:space="preserve">Embarcadero </w:t>
      </w:r>
      <w:r w:rsidRPr="008837F0">
        <w:t>Delphi to make use of the TRPCBroker component. All of the communication to the server is handled by the TRPCBroker component, accessed via the DLL interface.</w:t>
      </w:r>
    </w:p>
    <w:p w:rsidR="00374C00" w:rsidRPr="008837F0" w:rsidRDefault="00374C00" w:rsidP="00B84BE0">
      <w:pPr>
        <w:pStyle w:val="BodyText"/>
      </w:pPr>
      <w:r>
        <w:t xml:space="preserve">The DLL interface has </w:t>
      </w:r>
      <w:r w:rsidRPr="00C370FA">
        <w:rPr>
          <w:i/>
        </w:rPr>
        <w:t>not</w:t>
      </w:r>
      <w:r>
        <w:t xml:space="preserve"> been updated to support Secure Shell (SSH) or IPv4/IPv6 dual-stack environments.</w:t>
      </w:r>
    </w:p>
    <w:p w:rsidR="00B2768C" w:rsidRPr="008837F0" w:rsidRDefault="00B2768C" w:rsidP="00735AD6">
      <w:pPr>
        <w:pStyle w:val="Heading3"/>
      </w:pPr>
      <w:bookmarkStart w:id="525" w:name="_Toc449362477"/>
      <w:bookmarkStart w:id="526" w:name="_Toc449510006"/>
      <w:r w:rsidRPr="008837F0">
        <w:t>Exported Functions</w:t>
      </w:r>
      <w:bookmarkEnd w:id="525"/>
      <w:bookmarkEnd w:id="526"/>
    </w:p>
    <w:p w:rsidR="00B2768C" w:rsidRPr="008837F0" w:rsidRDefault="00313BDD" w:rsidP="00B84BE0">
      <w:pPr>
        <w:pStyle w:val="BodyText"/>
        <w:keepNext/>
        <w:keepLines/>
      </w:pPr>
      <w:r>
        <w:fldChar w:fldCharType="begin"/>
      </w:r>
      <w:r w:rsidR="00B84BE0" w:rsidRPr="008837F0">
        <w:instrText>xe "Exported:DLL Functions"</w:instrText>
      </w:r>
      <w:r>
        <w:fldChar w:fldCharType="end"/>
      </w:r>
      <w:r>
        <w:fldChar w:fldCharType="begin"/>
      </w:r>
      <w:r w:rsidR="00B84BE0" w:rsidRPr="008837F0">
        <w:instrText>xe "Functions:Exported with DLL"</w:instrText>
      </w:r>
      <w:r>
        <w:fldChar w:fldCharType="end"/>
      </w:r>
      <w:r>
        <w:fldChar w:fldCharType="begin"/>
      </w:r>
      <w:r w:rsidR="00B84BE0" w:rsidRPr="008837F0">
        <w:instrText>xe "DLL:Exported Functions"</w:instrText>
      </w:r>
      <w:r>
        <w:fldChar w:fldCharType="end"/>
      </w:r>
      <w:r w:rsidR="00B2768C" w:rsidRPr="008837F0">
        <w:t xml:space="preserve">The complete list of functions exported in the DLL is provided in the </w:t>
      </w:r>
      <w:r w:rsidR="00940C37" w:rsidRPr="008837F0">
        <w:rPr>
          <w:szCs w:val="22"/>
        </w:rPr>
        <w:t>BDK Online Help (i.e., </w:t>
      </w:r>
      <w:r w:rsidR="00374C00">
        <w:rPr>
          <w:szCs w:val="22"/>
        </w:rPr>
        <w:t>Broker_1_1.</w:t>
      </w:r>
      <w:r w:rsidR="007268D5">
        <w:rPr>
          <w:szCs w:val="22"/>
        </w:rPr>
        <w:t>chm) and</w:t>
      </w:r>
      <w:r w:rsidR="00940C37" w:rsidRPr="008837F0">
        <w:rPr>
          <w:szCs w:val="22"/>
        </w:rPr>
        <w:t xml:space="preserve"> </w:t>
      </w:r>
      <w:r w:rsidR="00940C37" w:rsidRPr="008837F0">
        <w:rPr>
          <w:i/>
          <w:szCs w:val="22"/>
        </w:rPr>
        <w:t>RPC Broker Developer</w:t>
      </w:r>
      <w:r w:rsidR="00B34002">
        <w:rPr>
          <w:i/>
          <w:szCs w:val="22"/>
        </w:rPr>
        <w:t>’</w:t>
      </w:r>
      <w:r w:rsidR="00940C37" w:rsidRPr="008837F0">
        <w:rPr>
          <w:i/>
          <w:szCs w:val="22"/>
        </w:rPr>
        <w:t xml:space="preserve">s </w:t>
      </w:r>
      <w:r w:rsidR="007268D5">
        <w:rPr>
          <w:i/>
          <w:szCs w:val="22"/>
        </w:rPr>
        <w:t>Guide.</w:t>
      </w:r>
      <w:r w:rsidR="00B2768C" w:rsidRPr="008837F0">
        <w:t xml:space="preserve"> Functio</w:t>
      </w:r>
      <w:r w:rsidR="00531B29" w:rsidRPr="008837F0">
        <w:t>ns are provided in the DLL for:</w:t>
      </w:r>
    </w:p>
    <w:p w:rsidR="00B2768C" w:rsidRPr="008837F0" w:rsidRDefault="00B2768C" w:rsidP="00B84BE0">
      <w:pPr>
        <w:pStyle w:val="ListBullet"/>
        <w:keepNext/>
        <w:keepLines/>
      </w:pPr>
      <w:r w:rsidRPr="008837F0">
        <w:t>Creating and destroying RPC</w:t>
      </w:r>
      <w:r w:rsidR="00531B29" w:rsidRPr="008837F0">
        <w:t xml:space="preserve"> </w:t>
      </w:r>
      <w:r w:rsidRPr="008837F0">
        <w:t>Broker components.</w:t>
      </w:r>
    </w:p>
    <w:p w:rsidR="00B2768C" w:rsidRPr="008837F0" w:rsidRDefault="00531B29" w:rsidP="00B84BE0">
      <w:pPr>
        <w:pStyle w:val="ListBullet"/>
        <w:keepNext/>
        <w:keepLines/>
      </w:pPr>
      <w:r w:rsidRPr="008837F0">
        <w:t xml:space="preserve">Setting and retrieving </w:t>
      </w:r>
      <w:r w:rsidR="00B2768C" w:rsidRPr="008837F0">
        <w:t>RPC</w:t>
      </w:r>
      <w:r w:rsidRPr="008837F0">
        <w:t xml:space="preserve"> </w:t>
      </w:r>
      <w:r w:rsidR="00B2768C" w:rsidRPr="008837F0">
        <w:t>Broker component properties.</w:t>
      </w:r>
    </w:p>
    <w:p w:rsidR="00B2768C" w:rsidRPr="008837F0" w:rsidRDefault="00531B29" w:rsidP="00B84BE0">
      <w:pPr>
        <w:pStyle w:val="ListBullet"/>
      </w:pPr>
      <w:r w:rsidRPr="008837F0">
        <w:t xml:space="preserve">Executing </w:t>
      </w:r>
      <w:r w:rsidR="00B2768C" w:rsidRPr="008837F0">
        <w:t>RPC</w:t>
      </w:r>
      <w:r w:rsidRPr="008837F0">
        <w:t xml:space="preserve"> </w:t>
      </w:r>
      <w:r w:rsidR="00B2768C" w:rsidRPr="008837F0">
        <w:t>Broker component methods.</w:t>
      </w:r>
    </w:p>
    <w:p w:rsidR="00B2768C" w:rsidRPr="008837F0" w:rsidRDefault="00B2768C" w:rsidP="00735AD6">
      <w:pPr>
        <w:pStyle w:val="Heading3"/>
      </w:pPr>
      <w:bookmarkStart w:id="527" w:name="_Toc449362478"/>
      <w:bookmarkStart w:id="528" w:name="_Toc449510007"/>
      <w:r w:rsidRPr="008837F0">
        <w:t>Header Files Provided</w:t>
      </w:r>
      <w:bookmarkEnd w:id="527"/>
      <w:bookmarkEnd w:id="528"/>
    </w:p>
    <w:p w:rsidR="00B2768C" w:rsidRPr="008837F0" w:rsidRDefault="00313BDD" w:rsidP="00B84BE0">
      <w:pPr>
        <w:pStyle w:val="BodyText"/>
        <w:keepNext/>
        <w:keepLines/>
      </w:pPr>
      <w:r>
        <w:fldChar w:fldCharType="begin"/>
      </w:r>
      <w:r w:rsidR="00B9256C" w:rsidRPr="008837F0">
        <w:instrText>xe "Header Files"</w:instrText>
      </w:r>
      <w:r>
        <w:fldChar w:fldCharType="end"/>
      </w:r>
      <w:r>
        <w:fldChar w:fldCharType="begin"/>
      </w:r>
      <w:r w:rsidR="00B9256C" w:rsidRPr="008837F0">
        <w:instrText>xe "Files:Header Files"</w:instrText>
      </w:r>
      <w:r>
        <w:fldChar w:fldCharType="end"/>
      </w:r>
      <w:r>
        <w:fldChar w:fldCharType="begin"/>
      </w:r>
      <w:r w:rsidR="00B9256C" w:rsidRPr="008837F0">
        <w:instrText>xe "DLL:Header Files"</w:instrText>
      </w:r>
      <w:r>
        <w:fldChar w:fldCharType="end"/>
      </w:r>
      <w:r w:rsidR="00B2768C" w:rsidRPr="008837F0">
        <w:t>The following header files provide correct declarations for DLL functions:</w:t>
      </w:r>
    </w:p>
    <w:p w:rsidR="00B84BE0" w:rsidRPr="008837F0" w:rsidRDefault="00B84BE0" w:rsidP="00B84BE0">
      <w:pPr>
        <w:pStyle w:val="Caption"/>
      </w:pPr>
      <w:bookmarkStart w:id="529" w:name="_Toc449510032"/>
      <w:r w:rsidRPr="008837F0">
        <w:t xml:space="preserve">Table </w:t>
      </w:r>
      <w:r w:rsidR="00F74A78">
        <w:fldChar w:fldCharType="begin"/>
      </w:r>
      <w:r w:rsidR="00F74A78">
        <w:instrText xml:space="preserve"> SEQ Table \* ARABIC </w:instrText>
      </w:r>
      <w:r w:rsidR="00F74A78">
        <w:fldChar w:fldCharType="separate"/>
      </w:r>
      <w:r w:rsidR="009762E8">
        <w:rPr>
          <w:noProof/>
        </w:rPr>
        <w:t>8</w:t>
      </w:r>
      <w:r w:rsidR="00F74A78">
        <w:rPr>
          <w:noProof/>
        </w:rPr>
        <w:fldChar w:fldCharType="end"/>
      </w:r>
      <w:r w:rsidR="007268D5">
        <w:t>:</w:t>
      </w:r>
      <w:r w:rsidRPr="008837F0">
        <w:t xml:space="preserve"> Header files that provide correct declarations for DLL functions</w:t>
      </w:r>
      <w:bookmarkEnd w:id="529"/>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7278"/>
      </w:tblGrid>
      <w:tr w:rsidR="00B84BE0" w:rsidRPr="00BA5CD1" w:rsidTr="00A52788">
        <w:trPr>
          <w:tblHeader/>
        </w:trPr>
        <w:tc>
          <w:tcPr>
            <w:tcW w:w="1980" w:type="dxa"/>
            <w:shd w:val="pct12" w:color="auto" w:fill="auto"/>
          </w:tcPr>
          <w:p w:rsidR="00B84BE0" w:rsidRPr="008837F0" w:rsidRDefault="00B84BE0" w:rsidP="001326F8">
            <w:pPr>
              <w:pStyle w:val="TableHeading"/>
            </w:pPr>
            <w:bookmarkStart w:id="530" w:name="COL001_TBL010"/>
            <w:bookmarkEnd w:id="530"/>
            <w:r w:rsidRPr="008837F0">
              <w:t>Language</w:t>
            </w:r>
          </w:p>
        </w:tc>
        <w:tc>
          <w:tcPr>
            <w:tcW w:w="7596" w:type="dxa"/>
            <w:shd w:val="pct12" w:color="auto" w:fill="auto"/>
          </w:tcPr>
          <w:p w:rsidR="00B84BE0" w:rsidRPr="008837F0" w:rsidRDefault="00B84BE0" w:rsidP="001326F8">
            <w:pPr>
              <w:pStyle w:val="TableHeading"/>
            </w:pPr>
            <w:r w:rsidRPr="008837F0">
              <w:t>Header File</w:t>
            </w:r>
          </w:p>
        </w:tc>
      </w:tr>
      <w:tr w:rsidR="00B84BE0" w:rsidRPr="00BA5CD1" w:rsidTr="00A52788">
        <w:tc>
          <w:tcPr>
            <w:tcW w:w="1980" w:type="dxa"/>
          </w:tcPr>
          <w:p w:rsidR="00B84BE0" w:rsidRPr="00BA5CD1" w:rsidRDefault="00B84BE0" w:rsidP="00A52788">
            <w:pPr>
              <w:pStyle w:val="TableText"/>
              <w:keepNext/>
              <w:keepLines/>
            </w:pPr>
            <w:r w:rsidRPr="00BA5CD1">
              <w:t>C</w:t>
            </w:r>
            <w:r w:rsidR="00313BDD">
              <w:fldChar w:fldCharType="begin"/>
            </w:r>
            <w:r w:rsidRPr="00BA5CD1">
              <w:rPr>
                <w:rFonts w:ascii="Times New Roman" w:hAnsi="Times New Roman"/>
                <w:sz w:val="22"/>
              </w:rPr>
              <w:instrText>xe "C Language"</w:instrText>
            </w:r>
            <w:r w:rsidR="00313BDD">
              <w:fldChar w:fldCharType="end"/>
            </w:r>
          </w:p>
        </w:tc>
        <w:tc>
          <w:tcPr>
            <w:tcW w:w="7596" w:type="dxa"/>
          </w:tcPr>
          <w:p w:rsidR="00B84BE0" w:rsidRPr="00BA5CD1" w:rsidRDefault="00B84BE0" w:rsidP="00A52788">
            <w:pPr>
              <w:pStyle w:val="TableText"/>
              <w:keepNext/>
              <w:keepLines/>
            </w:pPr>
            <w:r w:rsidRPr="00BA5CD1">
              <w:t>BAPI32.H</w:t>
            </w:r>
            <w:r w:rsidR="00313BDD">
              <w:fldChar w:fldCharType="begin"/>
            </w:r>
            <w:r w:rsidRPr="00BA5CD1">
              <w:rPr>
                <w:rFonts w:ascii="Times New Roman" w:hAnsi="Times New Roman"/>
                <w:sz w:val="22"/>
              </w:rPr>
              <w:instrText>xe "BAPI32.H File"</w:instrText>
            </w:r>
            <w:r w:rsidR="00313BDD">
              <w:fldChar w:fldCharType="end"/>
            </w:r>
            <w:r w:rsidR="00313BDD">
              <w:fldChar w:fldCharType="begin"/>
            </w:r>
            <w:r w:rsidRPr="00BA5CD1">
              <w:rPr>
                <w:rFonts w:ascii="Times New Roman" w:hAnsi="Times New Roman"/>
                <w:sz w:val="22"/>
              </w:rPr>
              <w:instrText>xe "Files:BAPI32.H"</w:instrText>
            </w:r>
            <w:r w:rsidR="00313BDD">
              <w:fldChar w:fldCharType="end"/>
            </w:r>
          </w:p>
        </w:tc>
      </w:tr>
      <w:tr w:rsidR="00B84BE0" w:rsidRPr="00BA5CD1" w:rsidTr="00A52788">
        <w:tc>
          <w:tcPr>
            <w:tcW w:w="1980" w:type="dxa"/>
          </w:tcPr>
          <w:p w:rsidR="00B84BE0" w:rsidRPr="00BA5CD1" w:rsidRDefault="00B84BE0" w:rsidP="00A52788">
            <w:pPr>
              <w:pStyle w:val="TableText"/>
              <w:keepNext/>
              <w:keepLines/>
            </w:pPr>
            <w:r w:rsidRPr="00BA5CD1">
              <w:t>C++</w:t>
            </w:r>
            <w:r w:rsidR="00313BDD">
              <w:fldChar w:fldCharType="begin"/>
            </w:r>
            <w:r w:rsidRPr="00BA5CD1">
              <w:rPr>
                <w:rFonts w:ascii="Times New Roman" w:hAnsi="Times New Roman"/>
                <w:sz w:val="22"/>
              </w:rPr>
              <w:instrText>xe "C++ Language"</w:instrText>
            </w:r>
            <w:r w:rsidR="00313BDD">
              <w:fldChar w:fldCharType="end"/>
            </w:r>
          </w:p>
        </w:tc>
        <w:tc>
          <w:tcPr>
            <w:tcW w:w="7596" w:type="dxa"/>
          </w:tcPr>
          <w:p w:rsidR="00B84BE0" w:rsidRPr="00BA5CD1" w:rsidRDefault="00B84BE0" w:rsidP="00A52788">
            <w:pPr>
              <w:pStyle w:val="TableText"/>
              <w:keepNext/>
              <w:keepLines/>
            </w:pPr>
            <w:r w:rsidRPr="00BA5CD1">
              <w:t>BAPI32.HPP</w:t>
            </w:r>
            <w:r w:rsidR="00313BDD">
              <w:fldChar w:fldCharType="begin"/>
            </w:r>
            <w:r w:rsidRPr="00BA5CD1">
              <w:rPr>
                <w:rFonts w:ascii="Times New Roman" w:hAnsi="Times New Roman"/>
                <w:sz w:val="22"/>
              </w:rPr>
              <w:instrText>xe "BAPI32.HPP File"</w:instrText>
            </w:r>
            <w:r w:rsidR="00313BDD">
              <w:fldChar w:fldCharType="end"/>
            </w:r>
            <w:r w:rsidR="00313BDD">
              <w:fldChar w:fldCharType="begin"/>
            </w:r>
            <w:r w:rsidRPr="00BA5CD1">
              <w:rPr>
                <w:rFonts w:ascii="Times New Roman" w:hAnsi="Times New Roman"/>
                <w:sz w:val="22"/>
              </w:rPr>
              <w:instrText>xe "Files:BAPI32.HPP"</w:instrText>
            </w:r>
            <w:r w:rsidR="00313BDD">
              <w:fldChar w:fldCharType="end"/>
            </w:r>
          </w:p>
        </w:tc>
      </w:tr>
      <w:tr w:rsidR="00B84BE0" w:rsidRPr="00BA5CD1" w:rsidTr="00A52788">
        <w:tc>
          <w:tcPr>
            <w:tcW w:w="1980" w:type="dxa"/>
          </w:tcPr>
          <w:p w:rsidR="00B84BE0" w:rsidRPr="00BA5CD1" w:rsidRDefault="00B84BE0" w:rsidP="00B84BE0">
            <w:pPr>
              <w:pStyle w:val="TableText"/>
            </w:pPr>
            <w:r w:rsidRPr="00BA5CD1">
              <w:t>Visual Basic</w:t>
            </w:r>
            <w:r w:rsidR="00313BDD">
              <w:fldChar w:fldCharType="begin"/>
            </w:r>
            <w:r w:rsidRPr="00BA5CD1">
              <w:rPr>
                <w:rFonts w:ascii="Times New Roman" w:hAnsi="Times New Roman"/>
                <w:sz w:val="22"/>
              </w:rPr>
              <w:instrText>xe "Visual Basic Language"</w:instrText>
            </w:r>
            <w:r w:rsidR="00313BDD">
              <w:fldChar w:fldCharType="end"/>
            </w:r>
          </w:p>
        </w:tc>
        <w:tc>
          <w:tcPr>
            <w:tcW w:w="7596" w:type="dxa"/>
          </w:tcPr>
          <w:p w:rsidR="00B84BE0" w:rsidRPr="00BA5CD1" w:rsidRDefault="00B84BE0" w:rsidP="00B84BE0">
            <w:pPr>
              <w:pStyle w:val="TableText"/>
            </w:pPr>
            <w:r w:rsidRPr="00BA5CD1">
              <w:t>BAPI32.BAS</w:t>
            </w:r>
            <w:r w:rsidR="00313BDD">
              <w:fldChar w:fldCharType="begin"/>
            </w:r>
            <w:r w:rsidRPr="00BA5CD1">
              <w:rPr>
                <w:rFonts w:ascii="Times New Roman" w:hAnsi="Times New Roman"/>
                <w:sz w:val="22"/>
              </w:rPr>
              <w:instrText>xe "BAPI32.BAS File"</w:instrText>
            </w:r>
            <w:r w:rsidR="00313BDD">
              <w:fldChar w:fldCharType="end"/>
            </w:r>
            <w:r w:rsidR="00313BDD">
              <w:fldChar w:fldCharType="begin"/>
            </w:r>
            <w:r w:rsidRPr="00BA5CD1">
              <w:rPr>
                <w:rFonts w:ascii="Times New Roman" w:hAnsi="Times New Roman"/>
                <w:sz w:val="22"/>
              </w:rPr>
              <w:instrText>xe "Files:BAPI32.BAS"</w:instrText>
            </w:r>
            <w:r w:rsidR="00313BDD">
              <w:fldChar w:fldCharType="end"/>
            </w:r>
          </w:p>
        </w:tc>
      </w:tr>
    </w:tbl>
    <w:p w:rsidR="00B2768C" w:rsidRPr="008837F0" w:rsidRDefault="00B2768C" w:rsidP="00B84BE0">
      <w:pPr>
        <w:pStyle w:val="BodyText6"/>
      </w:pPr>
    </w:p>
    <w:p w:rsidR="00B2768C" w:rsidRPr="008837F0" w:rsidRDefault="00B2768C" w:rsidP="00735AD6">
      <w:pPr>
        <w:pStyle w:val="Heading3"/>
      </w:pPr>
      <w:bookmarkStart w:id="531" w:name="_Toc449362479"/>
      <w:bookmarkStart w:id="532" w:name="_Toc449510008"/>
      <w:r w:rsidRPr="008837F0">
        <w:t>Return Values from RPCs</w:t>
      </w:r>
      <w:bookmarkEnd w:id="531"/>
      <w:bookmarkEnd w:id="532"/>
    </w:p>
    <w:p w:rsidR="00B2768C" w:rsidRPr="008837F0" w:rsidRDefault="00313BDD" w:rsidP="00B9256C">
      <w:pPr>
        <w:pStyle w:val="BodyText"/>
        <w:keepNext/>
        <w:keepLines/>
      </w:pPr>
      <w:r>
        <w:fldChar w:fldCharType="begin"/>
      </w:r>
      <w:r w:rsidR="00B9256C" w:rsidRPr="008837F0">
        <w:instrText>xe "Return Values from RPCs"</w:instrText>
      </w:r>
      <w:r>
        <w:fldChar w:fldCharType="end"/>
      </w:r>
      <w:r w:rsidR="00B2768C" w:rsidRPr="008837F0">
        <w:t xml:space="preserve">Results from an RPC executed on an M server are returned as a text stream. This text stream may or may not have embedded </w:t>
      </w:r>
      <w:r w:rsidR="00B2768C" w:rsidRPr="008837F0">
        <w:rPr>
          <w:b/>
        </w:rPr>
        <w:t>&lt;CR&gt;&lt;LF&gt;</w:t>
      </w:r>
      <w:r w:rsidR="00B2768C" w:rsidRPr="008837F0">
        <w:t xml:space="preserve"> character combinations.</w:t>
      </w:r>
    </w:p>
    <w:p w:rsidR="00B2768C" w:rsidRPr="008837F0" w:rsidRDefault="00B2768C" w:rsidP="00B9256C">
      <w:pPr>
        <w:pStyle w:val="BodyText"/>
        <w:keepNext/>
        <w:keepLines/>
      </w:pPr>
      <w:r w:rsidRPr="008837F0">
        <w:t>When you call an RPC using the TRPCBroker component for Delphi, the text stream returned from an RPC is automatically parsed and returned in the TRPCBroker component</w:t>
      </w:r>
      <w:r w:rsidR="00B34002">
        <w:t>’</w:t>
      </w:r>
      <w:r w:rsidRPr="008837F0">
        <w:t>s Results property as follows:</w:t>
      </w:r>
    </w:p>
    <w:p w:rsidR="00C6576E" w:rsidRPr="008837F0" w:rsidRDefault="00C6576E" w:rsidP="00B9256C">
      <w:pPr>
        <w:pStyle w:val="Caption"/>
      </w:pPr>
      <w:bookmarkStart w:id="533" w:name="_Toc202777938"/>
      <w:bookmarkStart w:id="534" w:name="_Toc449510033"/>
      <w:r w:rsidRPr="008837F0">
        <w:t xml:space="preserve">Table </w:t>
      </w:r>
      <w:r w:rsidR="00F74A78">
        <w:fldChar w:fldCharType="begin"/>
      </w:r>
      <w:r w:rsidR="00F74A78">
        <w:instrText xml:space="preserve"> SEQ Table \* ARABIC </w:instrText>
      </w:r>
      <w:r w:rsidR="00F74A78">
        <w:fldChar w:fldCharType="separate"/>
      </w:r>
      <w:r w:rsidR="009762E8">
        <w:rPr>
          <w:noProof/>
        </w:rPr>
        <w:t>9</w:t>
      </w:r>
      <w:r w:rsidR="00F74A78">
        <w:rPr>
          <w:noProof/>
        </w:rPr>
        <w:fldChar w:fldCharType="end"/>
      </w:r>
      <w:r w:rsidRPr="008837F0">
        <w:t>: TRPCBroker component</w:t>
      </w:r>
      <w:r w:rsidR="00B34002">
        <w:t>’</w:t>
      </w:r>
      <w:r w:rsidRPr="008837F0">
        <w:t>s Results property</w:t>
      </w:r>
      <w:bookmarkEnd w:id="533"/>
      <w:bookmarkEnd w:id="534"/>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6624"/>
      </w:tblGrid>
      <w:tr w:rsidR="00B2768C" w:rsidRPr="00BA5CD1" w:rsidTr="00F0241A">
        <w:trPr>
          <w:tblHeader/>
        </w:trPr>
        <w:tc>
          <w:tcPr>
            <w:tcW w:w="2700" w:type="dxa"/>
            <w:shd w:val="pct12" w:color="auto" w:fill="auto"/>
          </w:tcPr>
          <w:p w:rsidR="00B2768C" w:rsidRPr="008837F0" w:rsidRDefault="00B2768C" w:rsidP="00B9256C">
            <w:pPr>
              <w:pStyle w:val="TableHeading"/>
            </w:pPr>
            <w:bookmarkStart w:id="535" w:name="COL001_TBL009"/>
            <w:bookmarkStart w:id="536" w:name="_GoBack"/>
            <w:bookmarkEnd w:id="535"/>
            <w:r w:rsidRPr="008837F0">
              <w:t>Results stream contains &lt;CR&gt;&lt;LF&gt; combinations</w:t>
            </w:r>
          </w:p>
        </w:tc>
        <w:tc>
          <w:tcPr>
            <w:tcW w:w="6624" w:type="dxa"/>
            <w:shd w:val="pct12" w:color="auto" w:fill="auto"/>
          </w:tcPr>
          <w:p w:rsidR="00B2768C" w:rsidRPr="008837F0" w:rsidRDefault="00B2768C" w:rsidP="00B9256C">
            <w:pPr>
              <w:pStyle w:val="TableHeading"/>
            </w:pPr>
            <w:r w:rsidRPr="008837F0">
              <w:t>Location/format of results</w:t>
            </w:r>
            <w:r w:rsidRPr="008837F0">
              <w:br/>
              <w:t>(assumes RPC</w:t>
            </w:r>
            <w:r w:rsidR="00B34002">
              <w:t>’</w:t>
            </w:r>
            <w:r w:rsidRPr="008837F0">
              <w:t xml:space="preserve">s </w:t>
            </w:r>
            <w:r w:rsidR="00C54868" w:rsidRPr="008837F0">
              <w:t>WORD WRAP ON</w:t>
            </w:r>
            <w:r w:rsidRPr="008837F0">
              <w:t xml:space="preserve"> field is True if RPC is </w:t>
            </w:r>
            <w:r w:rsidR="00C54868" w:rsidRPr="008837F0">
              <w:t>Global Array or Word-processing</w:t>
            </w:r>
            <w:r w:rsidRPr="008837F0">
              <w:t xml:space="preserve"> type)</w:t>
            </w:r>
          </w:p>
        </w:tc>
      </w:tr>
      <w:bookmarkEnd w:id="536"/>
      <w:tr w:rsidR="00B2768C" w:rsidRPr="00BA5CD1">
        <w:tc>
          <w:tcPr>
            <w:tcW w:w="2700" w:type="dxa"/>
          </w:tcPr>
          <w:p w:rsidR="00B2768C" w:rsidRPr="00BA5CD1" w:rsidRDefault="00B2768C" w:rsidP="00B9256C">
            <w:pPr>
              <w:pStyle w:val="TableText"/>
              <w:keepNext/>
              <w:keepLines/>
            </w:pPr>
            <w:r w:rsidRPr="00BA5CD1">
              <w:t>Yes</w:t>
            </w:r>
          </w:p>
        </w:tc>
        <w:tc>
          <w:tcPr>
            <w:tcW w:w="6624" w:type="dxa"/>
          </w:tcPr>
          <w:p w:rsidR="00B2768C" w:rsidRPr="00BA5CD1" w:rsidRDefault="00B2768C" w:rsidP="00B9256C">
            <w:pPr>
              <w:pStyle w:val="TableText"/>
              <w:keepNext/>
              <w:keepLines/>
            </w:pPr>
            <w:r w:rsidRPr="00BA5CD1">
              <w:t>Results nodes, split based on &lt;CR&gt;&lt;LF&gt; delimiter</w:t>
            </w:r>
          </w:p>
        </w:tc>
      </w:tr>
      <w:tr w:rsidR="00B2768C" w:rsidRPr="00BA5CD1">
        <w:tc>
          <w:tcPr>
            <w:tcW w:w="2700" w:type="dxa"/>
          </w:tcPr>
          <w:p w:rsidR="00B2768C" w:rsidRPr="00BA5CD1" w:rsidRDefault="00B2768C" w:rsidP="00B9256C">
            <w:pPr>
              <w:pStyle w:val="TableText"/>
            </w:pPr>
            <w:r w:rsidRPr="00BA5CD1">
              <w:t>No</w:t>
            </w:r>
          </w:p>
        </w:tc>
        <w:tc>
          <w:tcPr>
            <w:tcW w:w="6624" w:type="dxa"/>
          </w:tcPr>
          <w:p w:rsidR="00B2768C" w:rsidRPr="00BA5CD1" w:rsidRDefault="00B2768C" w:rsidP="00B9256C">
            <w:pPr>
              <w:pStyle w:val="TableText"/>
            </w:pPr>
            <w:r w:rsidRPr="00BA5CD1">
              <w:t>Results[0]</w:t>
            </w:r>
          </w:p>
        </w:tc>
      </w:tr>
      <w:tr w:rsidR="0008678C" w:rsidRPr="00BA5CD1">
        <w:tc>
          <w:tcPr>
            <w:tcW w:w="2700" w:type="dxa"/>
          </w:tcPr>
          <w:p w:rsidR="0008678C" w:rsidRPr="00BA5CD1" w:rsidRDefault="0008678C" w:rsidP="00B9256C">
            <w:pPr>
              <w:pStyle w:val="TableText"/>
            </w:pPr>
          </w:p>
        </w:tc>
        <w:tc>
          <w:tcPr>
            <w:tcW w:w="6624" w:type="dxa"/>
          </w:tcPr>
          <w:p w:rsidR="0008678C" w:rsidRPr="00BA5CD1" w:rsidRDefault="0008678C" w:rsidP="00B9256C">
            <w:pPr>
              <w:pStyle w:val="TableText"/>
            </w:pPr>
          </w:p>
        </w:tc>
      </w:tr>
    </w:tbl>
    <w:p w:rsidR="00B2768C" w:rsidRPr="008837F0" w:rsidRDefault="00B2768C" w:rsidP="00B9256C">
      <w:pPr>
        <w:pStyle w:val="BodyText6"/>
      </w:pPr>
    </w:p>
    <w:p w:rsidR="00B2768C" w:rsidRPr="008837F0" w:rsidRDefault="00B2768C" w:rsidP="00B9256C">
      <w:pPr>
        <w:pStyle w:val="BodyText"/>
        <w:rPr>
          <w:b/>
        </w:rPr>
      </w:pPr>
      <w:r w:rsidRPr="008837F0">
        <w:t xml:space="preserve">When you call an RPC using the DLL interface, the return value is the unprocessed text stream, which may or may not contain </w:t>
      </w:r>
      <w:r w:rsidRPr="008837F0">
        <w:rPr>
          <w:b/>
        </w:rPr>
        <w:t>&lt;CR&gt;&lt;LF&gt;</w:t>
      </w:r>
      <w:r w:rsidRPr="008837F0">
        <w:t xml:space="preserve"> combinations. It is up to you to parse out what would have been individual Results nodes in Delphi, based on the presence of any </w:t>
      </w:r>
      <w:r w:rsidRPr="008837F0">
        <w:rPr>
          <w:b/>
        </w:rPr>
        <w:t>&lt;CR&gt;&lt;LF&gt;</w:t>
      </w:r>
      <w:r w:rsidRPr="008837F0">
        <w:t xml:space="preserve"> character combinations in the text stream.</w:t>
      </w:r>
    </w:p>
    <w:p w:rsidR="00B2768C" w:rsidRPr="008837F0" w:rsidRDefault="00B2768C" w:rsidP="00735AD6">
      <w:pPr>
        <w:pStyle w:val="Heading3"/>
      </w:pPr>
      <w:bookmarkStart w:id="537" w:name="_Toc449362480"/>
      <w:bookmarkStart w:id="538" w:name="_Toc449510009"/>
      <w:r w:rsidRPr="008837F0">
        <w:t>COTS Development and the DLL</w:t>
      </w:r>
      <w:bookmarkEnd w:id="537"/>
      <w:bookmarkEnd w:id="538"/>
    </w:p>
    <w:p w:rsidR="00B2768C" w:rsidRPr="008837F0" w:rsidRDefault="00313BDD" w:rsidP="00B9256C">
      <w:pPr>
        <w:pStyle w:val="BodyText"/>
        <w:keepNext/>
        <w:keepLines/>
      </w:pPr>
      <w:r>
        <w:fldChar w:fldCharType="begin"/>
      </w:r>
      <w:r w:rsidR="00B9256C" w:rsidRPr="008837F0">
        <w:instrText>xe "COTS Development and the DLL"</w:instrText>
      </w:r>
      <w:r>
        <w:fldChar w:fldCharType="end"/>
      </w:r>
      <w:r>
        <w:fldChar w:fldCharType="begin"/>
      </w:r>
      <w:r w:rsidR="00B9256C" w:rsidRPr="008837F0">
        <w:instrText>xe "DLL:COTS Development and the DLL"</w:instrText>
      </w:r>
      <w:r>
        <w:fldChar w:fldCharType="end"/>
      </w:r>
      <w:r w:rsidR="00B2768C" w:rsidRPr="008837F0">
        <w:t>The Broker DLL serves as the gateway to the REMOTE PROCEDURE file (#8994)</w:t>
      </w:r>
      <w:r>
        <w:fldChar w:fldCharType="begin"/>
      </w:r>
      <w:r w:rsidR="00B2768C" w:rsidRPr="008837F0">
        <w:instrText>xe "REMOTE PROCEDURE File</w:instrText>
      </w:r>
      <w:r w:rsidR="00E138BC" w:rsidRPr="008837F0">
        <w:instrText xml:space="preserve"> (#8994)</w:instrText>
      </w:r>
      <w:r w:rsidR="00B2768C" w:rsidRPr="008837F0">
        <w:instrText>"</w:instrText>
      </w:r>
      <w:r>
        <w:fldChar w:fldCharType="end"/>
      </w:r>
      <w:r>
        <w:fldChar w:fldCharType="begin"/>
      </w:r>
      <w:r w:rsidR="00E138BC" w:rsidRPr="008837F0">
        <w:instrText>xe "Files:REMOTE PROCEDURE (#8994)"</w:instrText>
      </w:r>
      <w:r>
        <w:fldChar w:fldCharType="end"/>
      </w:r>
      <w:r w:rsidR="00B2768C" w:rsidRPr="008837F0">
        <w:t xml:space="preserve"> for non-Delphi client/server applications. In order to use any RPCs not written specifically by the client application (e.g.,</w:t>
      </w:r>
      <w:r w:rsidR="00E138BC" w:rsidRPr="008837F0">
        <w:t> </w:t>
      </w:r>
      <w:r w:rsidR="00B2768C" w:rsidRPr="008837F0">
        <w:t xml:space="preserve">CONSULTS FOR A PATIENT, USER SIGN-ON RPCs, or the more generic </w:t>
      </w:r>
      <w:r w:rsidR="00E138BC" w:rsidRPr="008837F0">
        <w:t xml:space="preserve">VA </w:t>
      </w:r>
      <w:r w:rsidR="00B2768C" w:rsidRPr="008837F0">
        <w:t>FileMan RPCs), you must call the RPC Broker DLL with input parameters defined and results accepted in the formats required by the RPC being called.</w:t>
      </w:r>
    </w:p>
    <w:p w:rsidR="00B2768C" w:rsidRPr="008837F0" w:rsidRDefault="00B2768C" w:rsidP="00B9256C">
      <w:pPr>
        <w:pStyle w:val="BodyText"/>
        <w:keepNext/>
        <w:keepLines/>
      </w:pPr>
      <w:r w:rsidRPr="008837F0">
        <w:t>Therefore, to use the Broker DLL interface you must determine the following information for each RPC you plan to use:</w:t>
      </w:r>
    </w:p>
    <w:p w:rsidR="00B2768C" w:rsidRPr="008837F0" w:rsidRDefault="00B2768C" w:rsidP="00B9256C">
      <w:pPr>
        <w:pStyle w:val="ListBullet"/>
        <w:keepNext/>
        <w:keepLines/>
      </w:pPr>
      <w:r w:rsidRPr="008837F0">
        <w:t>How does the RPC expect input parameters, if any, to be passed to it?</w:t>
      </w:r>
    </w:p>
    <w:p w:rsidR="00B2768C" w:rsidRPr="008837F0" w:rsidRDefault="00B2768C" w:rsidP="00B9256C">
      <w:pPr>
        <w:pStyle w:val="ListBullet"/>
        <w:keepNext/>
        <w:keepLines/>
      </w:pPr>
      <w:r w:rsidRPr="008837F0">
        <w:t>Will you be able to create any input arrays expected by the RPC in the same format expected by the RPC?</w:t>
      </w:r>
    </w:p>
    <w:p w:rsidR="00B2768C" w:rsidRPr="008837F0" w:rsidRDefault="00B2768C" w:rsidP="00B9256C">
      <w:pPr>
        <w:pStyle w:val="ListBullet"/>
      </w:pPr>
      <w:r w:rsidRPr="008837F0">
        <w:t>What will the results data stream returned by the RPC look like?</w:t>
      </w:r>
    </w:p>
    <w:p w:rsidR="00B522B5" w:rsidRPr="008837F0" w:rsidRDefault="00B522B5" w:rsidP="00B522B5">
      <w:pPr>
        <w:pStyle w:val="BodyText"/>
      </w:pPr>
    </w:p>
    <w:bookmarkEnd w:id="472"/>
    <w:p w:rsidR="00B2768C" w:rsidRPr="008837F0" w:rsidRDefault="00B2768C" w:rsidP="00B522B5">
      <w:pPr>
        <w:pStyle w:val="BodyText"/>
        <w:sectPr w:rsidR="00B2768C" w:rsidRPr="008837F0" w:rsidSect="00193B28">
          <w:headerReference w:type="even" r:id="rId40"/>
          <w:headerReference w:type="default" r:id="rId41"/>
          <w:pgSz w:w="12240" w:h="15840" w:code="1"/>
          <w:pgMar w:top="1440" w:right="1440" w:bottom="1440" w:left="1440" w:header="720" w:footer="720" w:gutter="0"/>
          <w:cols w:space="720"/>
        </w:sectPr>
      </w:pPr>
    </w:p>
    <w:p w:rsidR="00DD1706" w:rsidRPr="008837F0" w:rsidRDefault="00DD1706" w:rsidP="00BD74D3">
      <w:pPr>
        <w:pStyle w:val="HeadingFront-BackMatter"/>
      </w:pPr>
      <w:bookmarkStart w:id="539" w:name="_Hlt396802561"/>
      <w:bookmarkStart w:id="540" w:name="_Toc336755550"/>
      <w:bookmarkStart w:id="541" w:name="_Toc336755683"/>
      <w:bookmarkStart w:id="542" w:name="_Toc336755836"/>
      <w:bookmarkStart w:id="543" w:name="_Toc336756133"/>
      <w:bookmarkStart w:id="544" w:name="_Toc336756224"/>
      <w:bookmarkStart w:id="545" w:name="_Toc336760286"/>
      <w:bookmarkStart w:id="546" w:name="_Toc336940227"/>
      <w:bookmarkStart w:id="547" w:name="_Toc337531876"/>
      <w:bookmarkStart w:id="548" w:name="_Toc337542652"/>
      <w:bookmarkStart w:id="549" w:name="_Toc337626365"/>
      <w:bookmarkStart w:id="550" w:name="_Toc337626568"/>
      <w:bookmarkStart w:id="551" w:name="_Toc337966641"/>
      <w:bookmarkStart w:id="552" w:name="_Toc338036385"/>
      <w:bookmarkStart w:id="553" w:name="_Toc338036681"/>
      <w:bookmarkStart w:id="554" w:name="_Toc338036836"/>
      <w:bookmarkStart w:id="555" w:name="_Toc338130008"/>
      <w:bookmarkStart w:id="556" w:name="_Toc338740746"/>
      <w:bookmarkStart w:id="557" w:name="_Toc338834132"/>
      <w:bookmarkStart w:id="558" w:name="_Toc339260967"/>
      <w:bookmarkStart w:id="559" w:name="_Toc339261036"/>
      <w:bookmarkStart w:id="560" w:name="_Toc339418627"/>
      <w:bookmarkStart w:id="561" w:name="_Toc339708015"/>
      <w:bookmarkStart w:id="562" w:name="_Toc339783092"/>
      <w:bookmarkStart w:id="563" w:name="_Toc345918901"/>
      <w:bookmarkStart w:id="564" w:name="_Ref96930495"/>
      <w:bookmarkStart w:id="565" w:name="_Toc97001499"/>
      <w:bookmarkStart w:id="566" w:name="_Toc449362481"/>
      <w:bookmarkStart w:id="567" w:name="_Toc449510010"/>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39"/>
      <w:r w:rsidRPr="008837F0">
        <w:lastRenderedPageBreak/>
        <w:t>Glossary</w:t>
      </w:r>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p>
    <w:p w:rsidR="00DD1706" w:rsidRPr="008837F0" w:rsidRDefault="00313BDD" w:rsidP="00BD74D3">
      <w:pPr>
        <w:pStyle w:val="BodyText6"/>
      </w:pPr>
      <w:r>
        <w:fldChar w:fldCharType="begin"/>
      </w:r>
      <w:r w:rsidR="00DD1706" w:rsidRPr="008837F0">
        <w:instrText>xe "Glossary"</w:instrText>
      </w:r>
      <w:r>
        <w:fldChar w:fldCharType="end"/>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664"/>
        <w:gridCol w:w="6776"/>
      </w:tblGrid>
      <w:tr w:rsidR="00BD74D3" w:rsidRPr="00BA5CD1" w:rsidTr="00BD74D3">
        <w:trPr>
          <w:cantSplit/>
          <w:tblHeader/>
        </w:trPr>
        <w:tc>
          <w:tcPr>
            <w:tcW w:w="2664" w:type="dxa"/>
            <w:shd w:val="pct12" w:color="auto" w:fill="auto"/>
          </w:tcPr>
          <w:p w:rsidR="00BD74D3" w:rsidRPr="008837F0" w:rsidRDefault="00BD74D3" w:rsidP="00BD74D3">
            <w:pPr>
              <w:pStyle w:val="TableHeading"/>
            </w:pPr>
            <w:r w:rsidRPr="008837F0">
              <w:t>Term</w:t>
            </w:r>
          </w:p>
        </w:tc>
        <w:tc>
          <w:tcPr>
            <w:tcW w:w="6776" w:type="dxa"/>
            <w:shd w:val="pct12" w:color="auto" w:fill="auto"/>
          </w:tcPr>
          <w:p w:rsidR="00BD74D3" w:rsidRPr="008837F0" w:rsidRDefault="00BD74D3" w:rsidP="00BD74D3">
            <w:pPr>
              <w:pStyle w:val="TableHeading"/>
            </w:pPr>
            <w:r w:rsidRPr="008837F0">
              <w:t>Definition</w:t>
            </w:r>
          </w:p>
        </w:tc>
      </w:tr>
      <w:tr w:rsidR="00DD1706" w:rsidRPr="00BA5CD1" w:rsidTr="00BD74D3">
        <w:trPr>
          <w:cantSplit/>
        </w:trPr>
        <w:tc>
          <w:tcPr>
            <w:tcW w:w="2664" w:type="dxa"/>
          </w:tcPr>
          <w:p w:rsidR="00DD1706" w:rsidRPr="00BA5CD1" w:rsidRDefault="00DD1706" w:rsidP="00BD74D3">
            <w:pPr>
              <w:pStyle w:val="TableText"/>
            </w:pPr>
            <w:r w:rsidRPr="00BA5CD1">
              <w:t>CLIENT</w:t>
            </w:r>
          </w:p>
        </w:tc>
        <w:tc>
          <w:tcPr>
            <w:tcW w:w="6776" w:type="dxa"/>
          </w:tcPr>
          <w:p w:rsidR="00DD1706" w:rsidRPr="00BA5CD1" w:rsidRDefault="00DD1706" w:rsidP="00BD74D3">
            <w:pPr>
              <w:pStyle w:val="TableText"/>
            </w:pPr>
            <w:r w:rsidRPr="00BA5CD1">
              <w:t>A single term used interchangeably to refer to the user, the workstation, and the portion of the program that runs on the workstation. In an object-oriented environment, a client is a member of a group that uses the services of an unrelated group. If the client is on a local area network (LAN</w:t>
            </w:r>
            <w:r w:rsidR="00313BDD">
              <w:fldChar w:fldCharType="begin"/>
            </w:r>
            <w:r w:rsidRPr="00BA5CD1">
              <w:instrText>xe "</w:instrText>
            </w:r>
            <w:r w:rsidRPr="00BA5CD1">
              <w:rPr>
                <w:iCs/>
              </w:rPr>
              <w:instrText>LAN</w:instrText>
            </w:r>
            <w:r w:rsidRPr="00BA5CD1">
              <w:instrText>"</w:instrText>
            </w:r>
            <w:r w:rsidR="00313BDD">
              <w:fldChar w:fldCharType="end"/>
            </w:r>
            <w:r w:rsidRPr="00BA5CD1">
              <w:t>), it can share resources with another computer (server).</w:t>
            </w:r>
          </w:p>
        </w:tc>
      </w:tr>
      <w:tr w:rsidR="00DD1706" w:rsidRPr="00BA5CD1" w:rsidTr="00BD74D3">
        <w:trPr>
          <w:cantSplit/>
        </w:trPr>
        <w:tc>
          <w:tcPr>
            <w:tcW w:w="2664" w:type="dxa"/>
          </w:tcPr>
          <w:p w:rsidR="00DD1706" w:rsidRPr="00BA5CD1" w:rsidRDefault="00DD1706" w:rsidP="00BD74D3">
            <w:pPr>
              <w:pStyle w:val="TableText"/>
            </w:pPr>
            <w:r w:rsidRPr="00BA5CD1">
              <w:t>COMPONENT</w:t>
            </w:r>
          </w:p>
        </w:tc>
        <w:tc>
          <w:tcPr>
            <w:tcW w:w="6776" w:type="dxa"/>
          </w:tcPr>
          <w:p w:rsidR="00DD1706" w:rsidRPr="00BA5CD1" w:rsidRDefault="00DD1706" w:rsidP="00BD74D3">
            <w:pPr>
              <w:pStyle w:val="TableText"/>
            </w:pPr>
            <w:r w:rsidRPr="00BA5CD1">
              <w:t>An object-oriented term used to describe the building blocks of GUI applications. A software object that contains data and code. A component may or may not be visible. These components interact with other components on a form to create the GUI user application interface.</w:t>
            </w:r>
          </w:p>
        </w:tc>
      </w:tr>
      <w:tr w:rsidR="00DD1706" w:rsidRPr="00BA5CD1" w:rsidTr="00BD74D3">
        <w:trPr>
          <w:cantSplit/>
        </w:trPr>
        <w:tc>
          <w:tcPr>
            <w:tcW w:w="2664" w:type="dxa"/>
          </w:tcPr>
          <w:p w:rsidR="00DD1706" w:rsidRPr="00BA5CD1" w:rsidRDefault="00DD1706" w:rsidP="00BD74D3">
            <w:pPr>
              <w:pStyle w:val="TableText"/>
            </w:pPr>
            <w:r w:rsidRPr="00BA5CD1">
              <w:t>DHCP</w:t>
            </w:r>
          </w:p>
        </w:tc>
        <w:tc>
          <w:tcPr>
            <w:tcW w:w="6776" w:type="dxa"/>
          </w:tcPr>
          <w:p w:rsidR="00DD1706" w:rsidRPr="00BA5CD1" w:rsidRDefault="00DD1706" w:rsidP="00BD74D3">
            <w:pPr>
              <w:pStyle w:val="TableText"/>
              <w:rPr>
                <w:b/>
              </w:rPr>
            </w:pPr>
            <w:r w:rsidRPr="00BA5CD1">
              <w:rPr>
                <w:b/>
              </w:rPr>
              <w:t>D</w:t>
            </w:r>
            <w:r w:rsidRPr="00BA5CD1">
              <w:t xml:space="preserve">ynamic </w:t>
            </w:r>
            <w:r w:rsidRPr="00BA5CD1">
              <w:rPr>
                <w:b/>
              </w:rPr>
              <w:t>H</w:t>
            </w:r>
            <w:r w:rsidRPr="00BA5CD1">
              <w:t xml:space="preserve">ost </w:t>
            </w:r>
            <w:r w:rsidRPr="00BA5CD1">
              <w:rPr>
                <w:b/>
              </w:rPr>
              <w:t>C</w:t>
            </w:r>
            <w:r w:rsidRPr="00BA5CD1">
              <w:t xml:space="preserve">onfiguration </w:t>
            </w:r>
            <w:r w:rsidRPr="00BA5CD1">
              <w:rPr>
                <w:b/>
              </w:rPr>
              <w:t>P</w:t>
            </w:r>
            <w:r w:rsidRPr="00BA5CD1">
              <w:t>rotocol.</w:t>
            </w:r>
          </w:p>
        </w:tc>
      </w:tr>
      <w:tr w:rsidR="00DD1706" w:rsidRPr="00BA5CD1" w:rsidTr="00BD74D3">
        <w:trPr>
          <w:cantSplit/>
        </w:trPr>
        <w:tc>
          <w:tcPr>
            <w:tcW w:w="2664" w:type="dxa"/>
          </w:tcPr>
          <w:p w:rsidR="00DD1706" w:rsidRPr="00BA5CD1" w:rsidRDefault="00DD1706" w:rsidP="00BD74D3">
            <w:pPr>
              <w:pStyle w:val="TableText"/>
            </w:pPr>
            <w:r w:rsidRPr="00BA5CD1">
              <w:t>DLL</w:t>
            </w:r>
          </w:p>
        </w:tc>
        <w:tc>
          <w:tcPr>
            <w:tcW w:w="6776" w:type="dxa"/>
          </w:tcPr>
          <w:p w:rsidR="00DD1706" w:rsidRPr="00BA5CD1" w:rsidRDefault="00DD1706" w:rsidP="00BD74D3">
            <w:pPr>
              <w:pStyle w:val="TableText"/>
            </w:pPr>
            <w:r w:rsidRPr="00BA5CD1">
              <w:rPr>
                <w:b/>
              </w:rPr>
              <w:t>D</w:t>
            </w:r>
            <w:r w:rsidRPr="00BA5CD1">
              <w:t xml:space="preserve">ynamic </w:t>
            </w:r>
            <w:r w:rsidRPr="00BA5CD1">
              <w:rPr>
                <w:b/>
              </w:rPr>
              <w:t>L</w:t>
            </w:r>
            <w:r w:rsidRPr="00BA5CD1">
              <w:t xml:space="preserve">ink </w:t>
            </w:r>
            <w:r w:rsidRPr="00BA5CD1">
              <w:rPr>
                <w:b/>
              </w:rPr>
              <w:t>L</w:t>
            </w:r>
            <w:r w:rsidRPr="00BA5CD1">
              <w:t>ibrary. A DLL allows executable routines to be stored separately as files with a DLL extension. These routines are only loaded when a program calls for them. DLLs provide several advantages:</w:t>
            </w:r>
          </w:p>
          <w:p w:rsidR="00DD1706" w:rsidRPr="008837F0" w:rsidRDefault="007371C7" w:rsidP="007371C7">
            <w:pPr>
              <w:pStyle w:val="TableListBullet"/>
            </w:pPr>
            <w:r>
              <w:t>H</w:t>
            </w:r>
            <w:r w:rsidR="00DD1706" w:rsidRPr="008837F0">
              <w:t xml:space="preserve">elp save on computer memory, since memory is only consumed when a DLL is loaded. They also save disk space. With static libraries, your application absorbs all the library code into your application so the size of your application is greater. Other applications using the same library will also carry this code around. </w:t>
            </w:r>
            <w:r w:rsidR="00F76DBF" w:rsidRPr="008837F0">
              <w:t xml:space="preserve">With the DLL, you do not carry the code itself; you have a pointer to the common library. </w:t>
            </w:r>
            <w:r w:rsidR="00DD1706" w:rsidRPr="008837F0">
              <w:t>All applications using it will then share one image.</w:t>
            </w:r>
          </w:p>
          <w:p w:rsidR="00DD1706" w:rsidRPr="008837F0" w:rsidRDefault="007371C7" w:rsidP="007371C7">
            <w:pPr>
              <w:pStyle w:val="TableListBullet"/>
            </w:pPr>
            <w:r>
              <w:t>E</w:t>
            </w:r>
            <w:r w:rsidR="00DD1706" w:rsidRPr="008837F0">
              <w:t>ase maintenance tasks. Because the DLL is a separate file, any modifications made to the DLL will not affect the operation of the calling program or any other DLL.</w:t>
            </w:r>
          </w:p>
          <w:p w:rsidR="00DD1706" w:rsidRPr="008837F0" w:rsidRDefault="007371C7" w:rsidP="007371C7">
            <w:pPr>
              <w:pStyle w:val="TableListBullet"/>
            </w:pPr>
            <w:r>
              <w:t>H</w:t>
            </w:r>
            <w:r w:rsidR="00DD1706" w:rsidRPr="008837F0">
              <w:t>elp avoid redundant routines. They provide generic functions that can be utilized by a variety of programs.</w:t>
            </w:r>
          </w:p>
        </w:tc>
      </w:tr>
      <w:tr w:rsidR="00DD1706" w:rsidRPr="00BA5CD1" w:rsidTr="00BD74D3">
        <w:trPr>
          <w:cantSplit/>
        </w:trPr>
        <w:tc>
          <w:tcPr>
            <w:tcW w:w="2664" w:type="dxa"/>
          </w:tcPr>
          <w:p w:rsidR="00DD1706" w:rsidRPr="00BA5CD1" w:rsidRDefault="00DD1706" w:rsidP="00BD74D3">
            <w:pPr>
              <w:pStyle w:val="TableText"/>
            </w:pPr>
            <w:r w:rsidRPr="00BA5CD1">
              <w:t>GUI</w:t>
            </w:r>
          </w:p>
        </w:tc>
        <w:tc>
          <w:tcPr>
            <w:tcW w:w="6776" w:type="dxa"/>
          </w:tcPr>
          <w:p w:rsidR="00DD1706" w:rsidRPr="00BA5CD1" w:rsidRDefault="00DD1706" w:rsidP="00BD74D3">
            <w:pPr>
              <w:pStyle w:val="TableText"/>
            </w:pPr>
            <w:r w:rsidRPr="00BA5CD1">
              <w:rPr>
                <w:b/>
              </w:rPr>
              <w:t>G</w:t>
            </w:r>
            <w:r w:rsidRPr="00BA5CD1">
              <w:t xml:space="preserve">raphical </w:t>
            </w:r>
            <w:r w:rsidRPr="00BA5CD1">
              <w:rPr>
                <w:b/>
              </w:rPr>
              <w:t>U</w:t>
            </w:r>
            <w:r w:rsidRPr="00BA5CD1">
              <w:t>ser Interface. A type of display format that enables users to choose commands, initiate programs, and other options by selecting pictorial representations (icons) via a mouse or a keyboard.</w:t>
            </w:r>
          </w:p>
        </w:tc>
      </w:tr>
      <w:tr w:rsidR="00DD1706" w:rsidRPr="00BA5CD1" w:rsidTr="00BD74D3">
        <w:trPr>
          <w:cantSplit/>
        </w:trPr>
        <w:tc>
          <w:tcPr>
            <w:tcW w:w="2664" w:type="dxa"/>
          </w:tcPr>
          <w:p w:rsidR="00DD1706" w:rsidRPr="00BA5CD1" w:rsidRDefault="00DD1706" w:rsidP="00BD74D3">
            <w:pPr>
              <w:pStyle w:val="TableText"/>
            </w:pPr>
            <w:r w:rsidRPr="00BA5CD1">
              <w:t>ICON</w:t>
            </w:r>
          </w:p>
        </w:tc>
        <w:tc>
          <w:tcPr>
            <w:tcW w:w="6776" w:type="dxa"/>
          </w:tcPr>
          <w:p w:rsidR="00DD1706" w:rsidRPr="00BA5CD1" w:rsidRDefault="00DD1706" w:rsidP="00BD74D3">
            <w:pPr>
              <w:pStyle w:val="TableText"/>
            </w:pPr>
            <w:r w:rsidRPr="00BA5CD1">
              <w:t>A picture or symbol that graphically represents an object or a concept.</w:t>
            </w:r>
          </w:p>
        </w:tc>
      </w:tr>
      <w:tr w:rsidR="00DD1706" w:rsidRPr="00BA5CD1" w:rsidTr="00BD74D3">
        <w:trPr>
          <w:cantSplit/>
        </w:trPr>
        <w:tc>
          <w:tcPr>
            <w:tcW w:w="2664" w:type="dxa"/>
          </w:tcPr>
          <w:p w:rsidR="00DD1706" w:rsidRPr="00BA5CD1" w:rsidRDefault="00DD1706" w:rsidP="00BD74D3">
            <w:pPr>
              <w:pStyle w:val="TableText"/>
            </w:pPr>
            <w:r w:rsidRPr="00BA5CD1">
              <w:t>REMOTE PROCEDURE CALL</w:t>
            </w:r>
          </w:p>
        </w:tc>
        <w:tc>
          <w:tcPr>
            <w:tcW w:w="6776" w:type="dxa"/>
          </w:tcPr>
          <w:p w:rsidR="00DD1706" w:rsidRPr="00BA5CD1" w:rsidRDefault="00DD1706" w:rsidP="00BD74D3">
            <w:pPr>
              <w:pStyle w:val="TableText"/>
            </w:pPr>
            <w:r w:rsidRPr="00BA5CD1">
              <w:t>A remote procedure call (RPC) is essentially M code that may take optional parameters to do some work and then return either a single value or an array back to the client application.</w:t>
            </w:r>
          </w:p>
        </w:tc>
      </w:tr>
      <w:tr w:rsidR="00DD1706" w:rsidRPr="00BA5CD1" w:rsidTr="00BD74D3">
        <w:trPr>
          <w:cantSplit/>
        </w:trPr>
        <w:tc>
          <w:tcPr>
            <w:tcW w:w="2664" w:type="dxa"/>
          </w:tcPr>
          <w:p w:rsidR="00DD1706" w:rsidRPr="00BA5CD1" w:rsidRDefault="00DD1706" w:rsidP="00BD74D3">
            <w:pPr>
              <w:pStyle w:val="TableText"/>
            </w:pPr>
            <w:r w:rsidRPr="00BA5CD1">
              <w:t>SERVER</w:t>
            </w:r>
          </w:p>
        </w:tc>
        <w:tc>
          <w:tcPr>
            <w:tcW w:w="6776" w:type="dxa"/>
          </w:tcPr>
          <w:p w:rsidR="00DD1706" w:rsidRPr="00BA5CD1" w:rsidRDefault="00DD1706" w:rsidP="00BD74D3">
            <w:pPr>
              <w:pStyle w:val="TableText"/>
            </w:pPr>
            <w:r w:rsidRPr="00BA5CD1">
              <w:t xml:space="preserve">The computer where the data and the Business Rules reside. It makes resources available to client workstations on the network. In </w:t>
            </w:r>
            <w:r w:rsidRPr="00BA5CD1">
              <w:rPr>
                <w:szCs w:val="22"/>
              </w:rPr>
              <w:t>VistA</w:t>
            </w:r>
            <w:r w:rsidRPr="00BA5CD1">
              <w:t xml:space="preserve">, it is an entry in the OPTION file (#19). An automated mail protocol that is activated by sending a message to a server at another location with the </w:t>
            </w:r>
            <w:r w:rsidR="00B34002" w:rsidRPr="00BA5CD1">
              <w:t>“</w:t>
            </w:r>
            <w:r w:rsidRPr="00BA5CD1">
              <w:t>S.server</w:t>
            </w:r>
            <w:r w:rsidR="00B34002" w:rsidRPr="00BA5CD1">
              <w:t>”</w:t>
            </w:r>
            <w:r w:rsidRPr="00BA5CD1">
              <w:t xml:space="preserve"> syntax. A server</w:t>
            </w:r>
            <w:r w:rsidR="00B34002" w:rsidRPr="00BA5CD1">
              <w:t>’</w:t>
            </w:r>
            <w:r w:rsidRPr="00BA5CD1">
              <w:t>s activity is specified in the OPTION file (#19) and can be the running of a routine or the placement of data into a file.</w:t>
            </w:r>
          </w:p>
        </w:tc>
      </w:tr>
      <w:tr w:rsidR="00DD1706" w:rsidRPr="00BA5CD1" w:rsidTr="00BD74D3">
        <w:trPr>
          <w:cantSplit/>
        </w:trPr>
        <w:tc>
          <w:tcPr>
            <w:tcW w:w="2664" w:type="dxa"/>
          </w:tcPr>
          <w:p w:rsidR="00DD1706" w:rsidRPr="00BA5CD1" w:rsidRDefault="00DD1706" w:rsidP="00BD74D3">
            <w:pPr>
              <w:pStyle w:val="TableText"/>
            </w:pPr>
            <w:r w:rsidRPr="00BA5CD1">
              <w:lastRenderedPageBreak/>
              <w:t>USER ACCESS</w:t>
            </w:r>
          </w:p>
        </w:tc>
        <w:tc>
          <w:tcPr>
            <w:tcW w:w="6776" w:type="dxa"/>
          </w:tcPr>
          <w:p w:rsidR="00DD1706" w:rsidRPr="00BA5CD1" w:rsidRDefault="00DD1706" w:rsidP="00BD74D3">
            <w:pPr>
              <w:pStyle w:val="TableText"/>
            </w:pPr>
            <w:r w:rsidRPr="00BA5CD1">
              <w:t xml:space="preserve">This term is used to refer to a limited level of access to a computer system that is sufficient for using/operating software, but does not allow programming, modification to data dictionaries, or other operations that require programmer access. Any of </w:t>
            </w:r>
            <w:r w:rsidR="00F76DBF" w:rsidRPr="00BA5CD1">
              <w:rPr>
                <w:szCs w:val="22"/>
              </w:rPr>
              <w:t>VistA</w:t>
            </w:r>
            <w:r w:rsidR="00B34002" w:rsidRPr="00BA5CD1">
              <w:t>’</w:t>
            </w:r>
            <w:r w:rsidR="00F76DBF" w:rsidRPr="00BA5CD1">
              <w:t>s</w:t>
            </w:r>
            <w:r w:rsidRPr="00BA5CD1">
              <w:t xml:space="preserve"> options can be locked with a security key (e.g.,</w:t>
            </w:r>
            <w:r w:rsidR="00AB6BF1" w:rsidRPr="00BA5CD1">
              <w:t> </w:t>
            </w:r>
            <w:r w:rsidRPr="00BA5CD1">
              <w:t>XUPROGMODE, which means that invoking that option requires programmer access).</w:t>
            </w:r>
          </w:p>
          <w:p w:rsidR="00DD1706" w:rsidRPr="00BA5CD1" w:rsidRDefault="00DD1706" w:rsidP="00BD74D3">
            <w:pPr>
              <w:pStyle w:val="TableText"/>
            </w:pPr>
            <w:r w:rsidRPr="00BA5CD1">
              <w:t>The user</w:t>
            </w:r>
            <w:r w:rsidR="00B34002" w:rsidRPr="00BA5CD1">
              <w:t>’</w:t>
            </w:r>
            <w:r w:rsidRPr="00BA5CD1">
              <w:t>s access level determines the degree of computer use and the types of computer programs available. The Systems Manager assigns the user an access level.</w:t>
            </w:r>
          </w:p>
        </w:tc>
      </w:tr>
      <w:tr w:rsidR="00DD1706" w:rsidRPr="00BA5CD1" w:rsidTr="00BD74D3">
        <w:trPr>
          <w:cantSplit/>
        </w:trPr>
        <w:tc>
          <w:tcPr>
            <w:tcW w:w="2664" w:type="dxa"/>
          </w:tcPr>
          <w:p w:rsidR="00DD1706" w:rsidRPr="00BA5CD1" w:rsidRDefault="00DD1706" w:rsidP="00BD74D3">
            <w:pPr>
              <w:pStyle w:val="TableText"/>
            </w:pPr>
            <w:r w:rsidRPr="00BA5CD1">
              <w:t>USER INTERFACE</w:t>
            </w:r>
          </w:p>
        </w:tc>
        <w:tc>
          <w:tcPr>
            <w:tcW w:w="6776" w:type="dxa"/>
          </w:tcPr>
          <w:p w:rsidR="00DD1706" w:rsidRPr="00BA5CD1" w:rsidRDefault="00DD1706" w:rsidP="00BD74D3">
            <w:pPr>
              <w:pStyle w:val="TableText"/>
            </w:pPr>
            <w:r w:rsidRPr="00BA5CD1">
              <w:t>The way the software is presented to the user, such as Graphical User Interfaces that display option prompts, help messages, and menu choices. A standard user interface can be achieved by using Borland</w:t>
            </w:r>
            <w:r w:rsidR="00B34002" w:rsidRPr="00BA5CD1">
              <w:t>’</w:t>
            </w:r>
            <w:r w:rsidRPr="00BA5CD1">
              <w:t>s Delphi Graphical User Interface to display the various menu option choices, commands, etc.</w:t>
            </w:r>
          </w:p>
        </w:tc>
      </w:tr>
      <w:tr w:rsidR="00DD1706" w:rsidRPr="00BA5CD1" w:rsidTr="00BD74D3">
        <w:trPr>
          <w:cantSplit/>
        </w:trPr>
        <w:tc>
          <w:tcPr>
            <w:tcW w:w="2664" w:type="dxa"/>
          </w:tcPr>
          <w:p w:rsidR="00DD1706" w:rsidRPr="00BA5CD1" w:rsidRDefault="00DD1706" w:rsidP="00BD74D3">
            <w:pPr>
              <w:pStyle w:val="TableText"/>
            </w:pPr>
            <w:r w:rsidRPr="00BA5CD1">
              <w:t>WINDOW</w:t>
            </w:r>
          </w:p>
        </w:tc>
        <w:tc>
          <w:tcPr>
            <w:tcW w:w="6776" w:type="dxa"/>
          </w:tcPr>
          <w:p w:rsidR="00DD1706" w:rsidRPr="00BA5CD1" w:rsidRDefault="00DD1706" w:rsidP="00BD74D3">
            <w:pPr>
              <w:pStyle w:val="TableText"/>
            </w:pPr>
            <w:r w:rsidRPr="00BA5CD1">
              <w:t>An object on the screen (dialogue) that presents information such as a document or message.</w:t>
            </w:r>
          </w:p>
        </w:tc>
      </w:tr>
    </w:tbl>
    <w:p w:rsidR="00BD74D3" w:rsidRPr="008837F0" w:rsidRDefault="00BD74D3" w:rsidP="00BD74D3">
      <w:pPr>
        <w:pStyle w:val="BodyText6"/>
      </w:pPr>
    </w:p>
    <w:p w:rsidR="00BD74D3" w:rsidRPr="008837F0" w:rsidRDefault="00313BDD" w:rsidP="00BD74D3">
      <w:pPr>
        <w:pStyle w:val="Note"/>
      </w:pPr>
      <w:r>
        <w:rPr>
          <w:noProof/>
          <w:lang w:eastAsia="en-US"/>
        </w:rPr>
        <w:drawing>
          <wp:inline distT="0" distB="0" distL="0" distR="0">
            <wp:extent cx="285750" cy="285750"/>
            <wp:effectExtent l="0" t="0" r="0" b="0"/>
            <wp:docPr id="35" name="Picture 3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7"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D74D3" w:rsidRPr="008837F0">
        <w:tab/>
      </w:r>
      <w:r w:rsidR="00BD74D3" w:rsidRPr="008837F0">
        <w:rPr>
          <w:b/>
        </w:rPr>
        <w:t>REF:</w:t>
      </w:r>
      <w:r w:rsidR="00BD74D3" w:rsidRPr="008837F0">
        <w:t xml:space="preserve"> For a list of commonly used terms and definitions, see the OIT Master Glossary VA Intranet Website</w:t>
      </w:r>
      <w:r>
        <w:fldChar w:fldCharType="begin"/>
      </w:r>
      <w:r w:rsidR="00BD74D3" w:rsidRPr="008837F0">
        <w:instrText>xe "</w:instrText>
      </w:r>
      <w:r w:rsidR="00BD74D3" w:rsidRPr="008837F0">
        <w:rPr>
          <w:kern w:val="2"/>
        </w:rPr>
        <w:instrText>Glossary:Intranet Website</w:instrText>
      </w:r>
      <w:r w:rsidR="00BD74D3" w:rsidRPr="008837F0">
        <w:instrText>"</w:instrText>
      </w:r>
      <w:r>
        <w:fldChar w:fldCharType="end"/>
      </w:r>
      <w:r>
        <w:fldChar w:fldCharType="begin"/>
      </w:r>
      <w:r w:rsidR="00BD74D3" w:rsidRPr="008837F0">
        <w:instrText>xe "Websites:</w:instrText>
      </w:r>
      <w:r w:rsidR="00BD74D3" w:rsidRPr="008837F0">
        <w:rPr>
          <w:kern w:val="2"/>
        </w:rPr>
        <w:instrText>Glossary Intranet Website</w:instrText>
      </w:r>
      <w:r w:rsidR="00BD74D3" w:rsidRPr="008837F0">
        <w:instrText>"</w:instrText>
      </w:r>
      <w:r>
        <w:fldChar w:fldCharType="end"/>
      </w:r>
      <w:r>
        <w:fldChar w:fldCharType="begin"/>
      </w:r>
      <w:r w:rsidR="00BD74D3" w:rsidRPr="008837F0">
        <w:instrText>xe "Home Pages:</w:instrText>
      </w:r>
      <w:r w:rsidR="00BD74D3" w:rsidRPr="008837F0">
        <w:rPr>
          <w:kern w:val="2"/>
        </w:rPr>
        <w:instrText>Glossary Intranet Website</w:instrText>
      </w:r>
      <w:r w:rsidR="00BD74D3" w:rsidRPr="008837F0">
        <w:instrText>"</w:instrText>
      </w:r>
      <w:r>
        <w:fldChar w:fldCharType="end"/>
      </w:r>
      <w:r>
        <w:fldChar w:fldCharType="begin"/>
      </w:r>
      <w:r w:rsidR="00BD74D3" w:rsidRPr="008837F0">
        <w:instrText>xe "URLs:</w:instrText>
      </w:r>
      <w:r w:rsidR="00BD74D3" w:rsidRPr="008837F0">
        <w:rPr>
          <w:kern w:val="2"/>
        </w:rPr>
        <w:instrText>Glossary Intranet Website</w:instrText>
      </w:r>
      <w:r w:rsidR="00BD74D3" w:rsidRPr="008837F0">
        <w:instrText>"</w:instrText>
      </w:r>
      <w:r>
        <w:fldChar w:fldCharType="end"/>
      </w:r>
      <w:r w:rsidR="007C3348" w:rsidRPr="008837F0">
        <w:t>.</w:t>
      </w:r>
      <w:r w:rsidR="00BD74D3" w:rsidRPr="008837F0">
        <w:br/>
      </w:r>
      <w:r w:rsidR="00BD74D3" w:rsidRPr="008837F0">
        <w:br/>
        <w:t>For a list of commonly used acronyms, see the VA Acronym Lookup Intranet Website</w:t>
      </w:r>
      <w:r>
        <w:fldChar w:fldCharType="begin"/>
      </w:r>
      <w:r w:rsidR="00BD74D3" w:rsidRPr="008837F0">
        <w:instrText>xe "</w:instrText>
      </w:r>
      <w:r w:rsidR="00BD74D3" w:rsidRPr="008837F0">
        <w:rPr>
          <w:kern w:val="2"/>
        </w:rPr>
        <w:instrText>Acronyms:Intranet Website</w:instrText>
      </w:r>
      <w:r w:rsidR="00BD74D3" w:rsidRPr="008837F0">
        <w:instrText>"</w:instrText>
      </w:r>
      <w:r>
        <w:fldChar w:fldCharType="end"/>
      </w:r>
      <w:r>
        <w:fldChar w:fldCharType="begin"/>
      </w:r>
      <w:r w:rsidR="00BD74D3" w:rsidRPr="008837F0">
        <w:instrText>xe "Websites:</w:instrText>
      </w:r>
      <w:r w:rsidR="00BD74D3" w:rsidRPr="008837F0">
        <w:rPr>
          <w:kern w:val="2"/>
        </w:rPr>
        <w:instrText>Acronyms Intranet Website</w:instrText>
      </w:r>
      <w:r w:rsidR="00BD74D3" w:rsidRPr="008837F0">
        <w:instrText>"</w:instrText>
      </w:r>
      <w:r>
        <w:fldChar w:fldCharType="end"/>
      </w:r>
      <w:r>
        <w:fldChar w:fldCharType="begin"/>
      </w:r>
      <w:r w:rsidR="00BD74D3" w:rsidRPr="008837F0">
        <w:instrText>xe "Home Pages:</w:instrText>
      </w:r>
      <w:r w:rsidR="00BD74D3" w:rsidRPr="008837F0">
        <w:rPr>
          <w:kern w:val="2"/>
        </w:rPr>
        <w:instrText>Acronyms Intranet Website</w:instrText>
      </w:r>
      <w:r w:rsidR="00BD74D3" w:rsidRPr="008837F0">
        <w:instrText>"</w:instrText>
      </w:r>
      <w:r>
        <w:fldChar w:fldCharType="end"/>
      </w:r>
      <w:r>
        <w:fldChar w:fldCharType="begin"/>
      </w:r>
      <w:r w:rsidR="00BD74D3" w:rsidRPr="008837F0">
        <w:instrText>xe "URLs:</w:instrText>
      </w:r>
      <w:r w:rsidR="00BD74D3" w:rsidRPr="008837F0">
        <w:rPr>
          <w:kern w:val="2"/>
        </w:rPr>
        <w:instrText>Acronyms Intranet Website</w:instrText>
      </w:r>
      <w:r w:rsidR="00BD74D3" w:rsidRPr="008837F0">
        <w:instrText>"</w:instrText>
      </w:r>
      <w:r>
        <w:fldChar w:fldCharType="end"/>
      </w:r>
      <w:r w:rsidR="007C3348" w:rsidRPr="008837F0">
        <w:t>.</w:t>
      </w:r>
    </w:p>
    <w:p w:rsidR="00B2768C" w:rsidRPr="008837F0" w:rsidRDefault="00B2768C" w:rsidP="00BD74D3">
      <w:pPr>
        <w:pStyle w:val="BodyText"/>
      </w:pPr>
    </w:p>
    <w:p w:rsidR="00B2768C" w:rsidRPr="008837F0" w:rsidRDefault="00B2768C" w:rsidP="00BD74D3">
      <w:pPr>
        <w:pStyle w:val="BodyText"/>
        <w:sectPr w:rsidR="00B2768C" w:rsidRPr="008837F0" w:rsidSect="00193B28">
          <w:headerReference w:type="even" r:id="rId42"/>
          <w:headerReference w:type="default" r:id="rId43"/>
          <w:pgSz w:w="12240" w:h="15840" w:code="1"/>
          <w:pgMar w:top="1440" w:right="1440" w:bottom="1440" w:left="1440" w:header="720" w:footer="720" w:gutter="0"/>
          <w:cols w:space="720"/>
        </w:sectPr>
      </w:pPr>
    </w:p>
    <w:p w:rsidR="00B2768C" w:rsidRPr="008837F0" w:rsidRDefault="00B2768C" w:rsidP="00BD74D3">
      <w:pPr>
        <w:pStyle w:val="HeadingFront-BackMatter"/>
      </w:pPr>
      <w:bookmarkStart w:id="568" w:name="_Toc449362482"/>
      <w:bookmarkStart w:id="569" w:name="_Toc449510011"/>
      <w:r w:rsidRPr="008837F0">
        <w:lastRenderedPageBreak/>
        <w:t>Index</w:t>
      </w:r>
      <w:bookmarkEnd w:id="568"/>
      <w:bookmarkEnd w:id="569"/>
    </w:p>
    <w:p w:rsidR="009762E8" w:rsidRDefault="008171E1" w:rsidP="00BD74D3">
      <w:pPr>
        <w:pStyle w:val="BodyText"/>
        <w:rPr>
          <w:noProof/>
        </w:rPr>
        <w:sectPr w:rsidR="009762E8" w:rsidSect="009762E8">
          <w:headerReference w:type="even" r:id="rId44"/>
          <w:headerReference w:type="default" r:id="rId45"/>
          <w:pgSz w:w="12240" w:h="15840" w:code="1"/>
          <w:pgMar w:top="1440" w:right="1440" w:bottom="1440" w:left="1440" w:header="720" w:footer="720" w:gutter="0"/>
          <w:cols w:space="720"/>
        </w:sectPr>
      </w:pPr>
      <w:r w:rsidRPr="008837F0">
        <w:fldChar w:fldCharType="begin"/>
      </w:r>
      <w:r w:rsidRPr="008837F0">
        <w:instrText xml:space="preserve"> INDEX \h "A" \c "2" \z "1033" </w:instrText>
      </w:r>
      <w:r w:rsidRPr="008837F0">
        <w:fldChar w:fldCharType="separate"/>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lastRenderedPageBreak/>
        <w:t>$</w:t>
      </w:r>
    </w:p>
    <w:p w:rsidR="009762E8" w:rsidRDefault="009762E8">
      <w:pPr>
        <w:pStyle w:val="Index1"/>
        <w:tabs>
          <w:tab w:val="right" w:leader="dot" w:pos="4310"/>
        </w:tabs>
        <w:rPr>
          <w:noProof/>
        </w:rPr>
      </w:pPr>
      <w:r>
        <w:rPr>
          <w:noProof/>
        </w:rPr>
        <w:t>$$BROKER^XWBLIB, 21</w:t>
      </w:r>
    </w:p>
    <w:p w:rsidR="009762E8" w:rsidRDefault="009762E8">
      <w:pPr>
        <w:pStyle w:val="Index1"/>
        <w:tabs>
          <w:tab w:val="right" w:leader="dot" w:pos="4310"/>
        </w:tabs>
        <w:rPr>
          <w:noProof/>
        </w:rPr>
      </w:pPr>
      <w:r>
        <w:rPr>
          <w:noProof/>
        </w:rPr>
        <w:t>$$RTRNFMT^XWBLIB, 21</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A</w:t>
      </w:r>
    </w:p>
    <w:p w:rsidR="009762E8" w:rsidRDefault="009762E8">
      <w:pPr>
        <w:pStyle w:val="Index1"/>
        <w:tabs>
          <w:tab w:val="right" w:leader="dot" w:pos="4310"/>
        </w:tabs>
        <w:rPr>
          <w:noProof/>
        </w:rPr>
      </w:pPr>
      <w:r>
        <w:rPr>
          <w:noProof/>
        </w:rPr>
        <w:t>About this Version of the BDK, 1</w:t>
      </w:r>
    </w:p>
    <w:p w:rsidR="009762E8" w:rsidRDefault="009762E8">
      <w:pPr>
        <w:pStyle w:val="Index1"/>
        <w:tabs>
          <w:tab w:val="right" w:leader="dot" w:pos="4310"/>
        </w:tabs>
        <w:rPr>
          <w:noProof/>
        </w:rPr>
      </w:pPr>
      <w:r w:rsidRPr="001D38ED">
        <w:rPr>
          <w:noProof/>
          <w:kern w:val="2"/>
        </w:rPr>
        <w:t>Acronyms</w:t>
      </w:r>
    </w:p>
    <w:p w:rsidR="009762E8" w:rsidRDefault="009762E8">
      <w:pPr>
        <w:pStyle w:val="Index2"/>
        <w:tabs>
          <w:tab w:val="right" w:leader="dot" w:pos="4310"/>
        </w:tabs>
        <w:rPr>
          <w:noProof/>
        </w:rPr>
      </w:pPr>
      <w:r w:rsidRPr="001D38ED">
        <w:rPr>
          <w:noProof/>
          <w:kern w:val="2"/>
        </w:rPr>
        <w:t>Intranet Website</w:t>
      </w:r>
      <w:r>
        <w:rPr>
          <w:noProof/>
        </w:rPr>
        <w:t>, 28</w:t>
      </w:r>
    </w:p>
    <w:p w:rsidR="009762E8" w:rsidRDefault="009762E8">
      <w:pPr>
        <w:pStyle w:val="Index1"/>
        <w:tabs>
          <w:tab w:val="right" w:leader="dot" w:pos="4310"/>
        </w:tabs>
        <w:rPr>
          <w:noProof/>
        </w:rPr>
      </w:pPr>
      <w:r>
        <w:rPr>
          <w:noProof/>
        </w:rPr>
        <w:t>APIs</w:t>
      </w:r>
    </w:p>
    <w:p w:rsidR="009762E8" w:rsidRDefault="009762E8">
      <w:pPr>
        <w:pStyle w:val="Index2"/>
        <w:tabs>
          <w:tab w:val="right" w:leader="dot" w:pos="4310"/>
        </w:tabs>
        <w:rPr>
          <w:noProof/>
        </w:rPr>
      </w:pPr>
      <w:r>
        <w:rPr>
          <w:noProof/>
        </w:rPr>
        <w:t>$$BROKER^XWBLIB, 21</w:t>
      </w:r>
    </w:p>
    <w:p w:rsidR="009762E8" w:rsidRDefault="009762E8">
      <w:pPr>
        <w:pStyle w:val="Index2"/>
        <w:tabs>
          <w:tab w:val="right" w:leader="dot" w:pos="4310"/>
        </w:tabs>
        <w:rPr>
          <w:noProof/>
        </w:rPr>
      </w:pPr>
      <w:r>
        <w:rPr>
          <w:noProof/>
        </w:rPr>
        <w:t>$$RTRNFMT^XWBLIB, 21</w:t>
      </w:r>
    </w:p>
    <w:p w:rsidR="009762E8" w:rsidRDefault="009762E8">
      <w:pPr>
        <w:pStyle w:val="Index1"/>
        <w:tabs>
          <w:tab w:val="right" w:leader="dot" w:pos="4310"/>
        </w:tabs>
        <w:rPr>
          <w:noProof/>
        </w:rPr>
      </w:pPr>
      <w:r w:rsidRPr="001D38ED">
        <w:rPr>
          <w:rFonts w:cs="Times New Roman"/>
          <w:noProof/>
        </w:rPr>
        <w:t>APP PROXY ALLOWED Field (#.11)</w:t>
      </w:r>
      <w:r>
        <w:rPr>
          <w:noProof/>
        </w:rPr>
        <w:t>, 13</w:t>
      </w:r>
    </w:p>
    <w:p w:rsidR="009762E8" w:rsidRDefault="009762E8">
      <w:pPr>
        <w:pStyle w:val="Index1"/>
        <w:tabs>
          <w:tab w:val="right" w:leader="dot" w:pos="4310"/>
        </w:tabs>
        <w:rPr>
          <w:noProof/>
        </w:rPr>
      </w:pPr>
      <w:r>
        <w:rPr>
          <w:noProof/>
        </w:rPr>
        <w:t>Application.Run Method, 19</w:t>
      </w:r>
    </w:p>
    <w:p w:rsidR="009762E8" w:rsidRDefault="009762E8">
      <w:pPr>
        <w:pStyle w:val="Index1"/>
        <w:tabs>
          <w:tab w:val="right" w:leader="dot" w:pos="4310"/>
        </w:tabs>
        <w:rPr>
          <w:noProof/>
        </w:rPr>
      </w:pPr>
      <w:r>
        <w:rPr>
          <w:noProof/>
        </w:rPr>
        <w:t>Assumptions, xiii</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B</w:t>
      </w:r>
    </w:p>
    <w:p w:rsidR="009762E8" w:rsidRDefault="009762E8">
      <w:pPr>
        <w:pStyle w:val="Index1"/>
        <w:tabs>
          <w:tab w:val="right" w:leader="dot" w:pos="4310"/>
        </w:tabs>
        <w:rPr>
          <w:noProof/>
        </w:rPr>
      </w:pPr>
      <w:r w:rsidRPr="001D38ED">
        <w:rPr>
          <w:bCs/>
          <w:noProof/>
        </w:rPr>
        <w:t>Backward Compatibility Issues</w:t>
      </w:r>
      <w:r>
        <w:rPr>
          <w:noProof/>
        </w:rPr>
        <w:t>, 3</w:t>
      </w:r>
    </w:p>
    <w:p w:rsidR="009762E8" w:rsidRDefault="009762E8">
      <w:pPr>
        <w:pStyle w:val="Index1"/>
        <w:tabs>
          <w:tab w:val="right" w:leader="dot" w:pos="4310"/>
        </w:tabs>
        <w:rPr>
          <w:noProof/>
        </w:rPr>
      </w:pPr>
      <w:r w:rsidRPr="001D38ED">
        <w:rPr>
          <w:noProof/>
        </w:rPr>
        <w:t>BAPI32.BAS File</w:t>
      </w:r>
      <w:r>
        <w:rPr>
          <w:noProof/>
        </w:rPr>
        <w:t>, 25</w:t>
      </w:r>
    </w:p>
    <w:p w:rsidR="009762E8" w:rsidRDefault="009762E8">
      <w:pPr>
        <w:pStyle w:val="Index1"/>
        <w:tabs>
          <w:tab w:val="right" w:leader="dot" w:pos="4310"/>
        </w:tabs>
        <w:rPr>
          <w:noProof/>
        </w:rPr>
      </w:pPr>
      <w:r>
        <w:rPr>
          <w:noProof/>
        </w:rPr>
        <w:t>BAPI32.DLL File, 25</w:t>
      </w:r>
    </w:p>
    <w:p w:rsidR="009762E8" w:rsidRDefault="009762E8">
      <w:pPr>
        <w:pStyle w:val="Index1"/>
        <w:tabs>
          <w:tab w:val="right" w:leader="dot" w:pos="4310"/>
        </w:tabs>
        <w:rPr>
          <w:noProof/>
        </w:rPr>
      </w:pPr>
      <w:r w:rsidRPr="001D38ED">
        <w:rPr>
          <w:noProof/>
        </w:rPr>
        <w:t>BAPI32.H File</w:t>
      </w:r>
      <w:r>
        <w:rPr>
          <w:noProof/>
        </w:rPr>
        <w:t>, 25</w:t>
      </w:r>
    </w:p>
    <w:p w:rsidR="009762E8" w:rsidRDefault="009762E8">
      <w:pPr>
        <w:pStyle w:val="Index1"/>
        <w:tabs>
          <w:tab w:val="right" w:leader="dot" w:pos="4310"/>
        </w:tabs>
        <w:rPr>
          <w:noProof/>
        </w:rPr>
      </w:pPr>
      <w:r w:rsidRPr="001D38ED">
        <w:rPr>
          <w:noProof/>
        </w:rPr>
        <w:t>BAPI32.HPP File</w:t>
      </w:r>
      <w:r>
        <w:rPr>
          <w:noProof/>
        </w:rPr>
        <w:t>, 25</w:t>
      </w:r>
    </w:p>
    <w:p w:rsidR="009762E8" w:rsidRDefault="009762E8">
      <w:pPr>
        <w:pStyle w:val="Index1"/>
        <w:tabs>
          <w:tab w:val="right" w:leader="dot" w:pos="4310"/>
        </w:tabs>
        <w:rPr>
          <w:noProof/>
        </w:rPr>
      </w:pPr>
      <w:r>
        <w:rPr>
          <w:noProof/>
        </w:rPr>
        <w:t>BrokerExample, 16</w:t>
      </w:r>
    </w:p>
    <w:p w:rsidR="009762E8" w:rsidRDefault="009762E8">
      <w:pPr>
        <w:pStyle w:val="Index1"/>
        <w:tabs>
          <w:tab w:val="right" w:leader="dot" w:pos="4310"/>
        </w:tabs>
        <w:rPr>
          <w:noProof/>
        </w:rPr>
      </w:pPr>
      <w:r>
        <w:rPr>
          <w:noProof/>
        </w:rPr>
        <w:t>BROKEREXAMPLE.EXE, 16</w:t>
      </w:r>
    </w:p>
    <w:p w:rsidR="009762E8" w:rsidRDefault="009762E8">
      <w:pPr>
        <w:pStyle w:val="Index1"/>
        <w:tabs>
          <w:tab w:val="right" w:leader="dot" w:pos="4310"/>
        </w:tabs>
        <w:rPr>
          <w:noProof/>
        </w:rPr>
      </w:pPr>
      <w:r>
        <w:rPr>
          <w:noProof/>
        </w:rPr>
        <w:t>Bypassing Security for Development, 16</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C</w:t>
      </w:r>
    </w:p>
    <w:p w:rsidR="009762E8" w:rsidRDefault="009762E8">
      <w:pPr>
        <w:pStyle w:val="Index1"/>
        <w:tabs>
          <w:tab w:val="right" w:leader="dot" w:pos="4310"/>
        </w:tabs>
        <w:rPr>
          <w:noProof/>
        </w:rPr>
      </w:pPr>
      <w:r w:rsidRPr="001D38ED">
        <w:rPr>
          <w:noProof/>
        </w:rPr>
        <w:t>C Language</w:t>
      </w:r>
      <w:r>
        <w:rPr>
          <w:noProof/>
        </w:rPr>
        <w:t>, 25</w:t>
      </w:r>
    </w:p>
    <w:p w:rsidR="009762E8" w:rsidRDefault="009762E8">
      <w:pPr>
        <w:pStyle w:val="Index1"/>
        <w:tabs>
          <w:tab w:val="right" w:leader="dot" w:pos="4310"/>
        </w:tabs>
        <w:rPr>
          <w:noProof/>
        </w:rPr>
      </w:pPr>
      <w:r w:rsidRPr="001D38ED">
        <w:rPr>
          <w:noProof/>
        </w:rPr>
        <w:t>C++ Language</w:t>
      </w:r>
      <w:r>
        <w:rPr>
          <w:noProof/>
        </w:rPr>
        <w:t>, 25</w:t>
      </w:r>
    </w:p>
    <w:p w:rsidR="009762E8" w:rsidRDefault="009762E8">
      <w:pPr>
        <w:pStyle w:val="Index1"/>
        <w:tabs>
          <w:tab w:val="right" w:leader="dot" w:pos="4310"/>
        </w:tabs>
        <w:rPr>
          <w:noProof/>
        </w:rPr>
      </w:pPr>
      <w:r w:rsidRPr="001D38ED">
        <w:rPr>
          <w:noProof/>
        </w:rPr>
        <w:t>Call Method</w:t>
      </w:r>
      <w:r>
        <w:rPr>
          <w:noProof/>
        </w:rPr>
        <w:t>, 6, 15</w:t>
      </w:r>
    </w:p>
    <w:p w:rsidR="009762E8" w:rsidRDefault="009762E8">
      <w:pPr>
        <w:pStyle w:val="Index1"/>
        <w:tabs>
          <w:tab w:val="right" w:leader="dot" w:pos="4310"/>
        </w:tabs>
        <w:rPr>
          <w:noProof/>
        </w:rPr>
      </w:pPr>
      <w:r>
        <w:rPr>
          <w:noProof/>
        </w:rPr>
        <w:t>Callout Boxes, xi</w:t>
      </w:r>
    </w:p>
    <w:p w:rsidR="009762E8" w:rsidRDefault="009762E8">
      <w:pPr>
        <w:pStyle w:val="Index1"/>
        <w:tabs>
          <w:tab w:val="right" w:leader="dot" w:pos="4310"/>
        </w:tabs>
        <w:rPr>
          <w:noProof/>
        </w:rPr>
      </w:pPr>
      <w:r>
        <w:rPr>
          <w:noProof/>
        </w:rPr>
        <w:t>Calls</w:t>
      </w:r>
    </w:p>
    <w:p w:rsidR="009762E8" w:rsidRDefault="009762E8">
      <w:pPr>
        <w:pStyle w:val="Index2"/>
        <w:tabs>
          <w:tab w:val="right" w:leader="dot" w:pos="4310"/>
        </w:tabs>
        <w:rPr>
          <w:noProof/>
        </w:rPr>
      </w:pPr>
      <w:r>
        <w:rPr>
          <w:noProof/>
        </w:rPr>
        <w:t>Discrete, 14</w:t>
      </w:r>
    </w:p>
    <w:p w:rsidR="009762E8" w:rsidRDefault="009762E8">
      <w:pPr>
        <w:pStyle w:val="Index2"/>
        <w:tabs>
          <w:tab w:val="right" w:leader="dot" w:pos="4310"/>
        </w:tabs>
        <w:rPr>
          <w:noProof/>
        </w:rPr>
      </w:pPr>
      <w:r>
        <w:rPr>
          <w:noProof/>
        </w:rPr>
        <w:t>Silent, 14</w:t>
      </w:r>
    </w:p>
    <w:p w:rsidR="009762E8" w:rsidRDefault="009762E8">
      <w:pPr>
        <w:pStyle w:val="Index1"/>
        <w:tabs>
          <w:tab w:val="right" w:leader="dot" w:pos="4310"/>
        </w:tabs>
        <w:rPr>
          <w:noProof/>
        </w:rPr>
      </w:pPr>
      <w:r w:rsidRPr="001D38ED">
        <w:rPr>
          <w:noProof/>
        </w:rPr>
        <w:t>ClearParameters Property</w:t>
      </w:r>
      <w:r>
        <w:rPr>
          <w:noProof/>
        </w:rPr>
        <w:t>, 4</w:t>
      </w:r>
    </w:p>
    <w:p w:rsidR="009762E8" w:rsidRDefault="009762E8">
      <w:pPr>
        <w:pStyle w:val="Index1"/>
        <w:tabs>
          <w:tab w:val="right" w:leader="dot" w:pos="4310"/>
        </w:tabs>
        <w:rPr>
          <w:noProof/>
        </w:rPr>
      </w:pPr>
      <w:r w:rsidRPr="001D38ED">
        <w:rPr>
          <w:noProof/>
        </w:rPr>
        <w:t>ClearResults Property</w:t>
      </w:r>
      <w:r>
        <w:rPr>
          <w:noProof/>
        </w:rPr>
        <w:t>, 4</w:t>
      </w:r>
    </w:p>
    <w:p w:rsidR="009762E8" w:rsidRDefault="009762E8">
      <w:pPr>
        <w:pStyle w:val="Index1"/>
        <w:tabs>
          <w:tab w:val="right" w:leader="dot" w:pos="4310"/>
        </w:tabs>
        <w:rPr>
          <w:noProof/>
        </w:rPr>
      </w:pPr>
      <w:r>
        <w:rPr>
          <w:noProof/>
        </w:rPr>
        <w:t>Commonly Used Terms, xii</w:t>
      </w:r>
    </w:p>
    <w:p w:rsidR="009762E8" w:rsidRDefault="009762E8">
      <w:pPr>
        <w:pStyle w:val="Index1"/>
        <w:tabs>
          <w:tab w:val="right" w:leader="dot" w:pos="4310"/>
        </w:tabs>
        <w:rPr>
          <w:noProof/>
        </w:rPr>
      </w:pPr>
      <w:r w:rsidRPr="001D38ED">
        <w:rPr>
          <w:bCs/>
          <w:noProof/>
        </w:rPr>
        <w:t>Compatibility Issues</w:t>
      </w:r>
      <w:r>
        <w:rPr>
          <w:noProof/>
        </w:rPr>
        <w:t>, 3</w:t>
      </w:r>
    </w:p>
    <w:p w:rsidR="009762E8" w:rsidRDefault="009762E8">
      <w:pPr>
        <w:pStyle w:val="Index1"/>
        <w:tabs>
          <w:tab w:val="right" w:leader="dot" w:pos="4310"/>
        </w:tabs>
        <w:rPr>
          <w:noProof/>
        </w:rPr>
      </w:pPr>
      <w:r>
        <w:rPr>
          <w:noProof/>
        </w:rPr>
        <w:t>Components</w:t>
      </w:r>
    </w:p>
    <w:p w:rsidR="009762E8" w:rsidRDefault="009762E8">
      <w:pPr>
        <w:pStyle w:val="Index2"/>
        <w:tabs>
          <w:tab w:val="right" w:leader="dot" w:pos="4310"/>
        </w:tabs>
        <w:rPr>
          <w:noProof/>
        </w:rPr>
      </w:pPr>
      <w:r>
        <w:rPr>
          <w:noProof/>
        </w:rPr>
        <w:t>RPC Broker Components for Delphi, 4</w:t>
      </w:r>
    </w:p>
    <w:p w:rsidR="009762E8" w:rsidRDefault="009762E8">
      <w:pPr>
        <w:pStyle w:val="Index2"/>
        <w:tabs>
          <w:tab w:val="right" w:leader="dot" w:pos="4310"/>
        </w:tabs>
        <w:rPr>
          <w:noProof/>
        </w:rPr>
      </w:pPr>
      <w:r>
        <w:rPr>
          <w:noProof/>
        </w:rPr>
        <w:t>TCCOWRPCBroker, 8</w:t>
      </w:r>
    </w:p>
    <w:p w:rsidR="009762E8" w:rsidRDefault="009762E8">
      <w:pPr>
        <w:pStyle w:val="Index2"/>
        <w:tabs>
          <w:tab w:val="right" w:leader="dot" w:pos="4310"/>
        </w:tabs>
        <w:rPr>
          <w:noProof/>
        </w:rPr>
      </w:pPr>
      <w:r>
        <w:rPr>
          <w:noProof/>
        </w:rPr>
        <w:t>TRPCBroker, 4</w:t>
      </w:r>
    </w:p>
    <w:p w:rsidR="009762E8" w:rsidRDefault="009762E8">
      <w:pPr>
        <w:pStyle w:val="Index2"/>
        <w:tabs>
          <w:tab w:val="right" w:leader="dot" w:pos="4310"/>
        </w:tabs>
        <w:rPr>
          <w:noProof/>
        </w:rPr>
      </w:pPr>
      <w:r>
        <w:rPr>
          <w:noProof/>
        </w:rPr>
        <w:t>TXWBRichEdit, 8</w:t>
      </w:r>
    </w:p>
    <w:p w:rsidR="009762E8" w:rsidRDefault="009762E8">
      <w:pPr>
        <w:pStyle w:val="Index1"/>
        <w:tabs>
          <w:tab w:val="right" w:leader="dot" w:pos="4310"/>
        </w:tabs>
        <w:rPr>
          <w:noProof/>
        </w:rPr>
      </w:pPr>
      <w:r>
        <w:rPr>
          <w:noProof/>
        </w:rPr>
        <w:t>Connect To, 18</w:t>
      </w:r>
    </w:p>
    <w:p w:rsidR="009762E8" w:rsidRDefault="009762E8">
      <w:pPr>
        <w:pStyle w:val="Index1"/>
        <w:tabs>
          <w:tab w:val="right" w:leader="dot" w:pos="4310"/>
        </w:tabs>
        <w:rPr>
          <w:noProof/>
        </w:rPr>
      </w:pPr>
      <w:r w:rsidRPr="001D38ED">
        <w:rPr>
          <w:noProof/>
        </w:rPr>
        <w:lastRenderedPageBreak/>
        <w:t>Connected Property</w:t>
      </w:r>
      <w:r>
        <w:rPr>
          <w:noProof/>
        </w:rPr>
        <w:t>, 4</w:t>
      </w:r>
    </w:p>
    <w:p w:rsidR="009762E8" w:rsidRDefault="009762E8">
      <w:pPr>
        <w:pStyle w:val="Index1"/>
        <w:tabs>
          <w:tab w:val="right" w:leader="dot" w:pos="4310"/>
        </w:tabs>
        <w:rPr>
          <w:noProof/>
        </w:rPr>
      </w:pPr>
      <w:r>
        <w:rPr>
          <w:noProof/>
        </w:rPr>
        <w:t>Connection</w:t>
      </w:r>
    </w:p>
    <w:p w:rsidR="009762E8" w:rsidRDefault="009762E8">
      <w:pPr>
        <w:pStyle w:val="Index2"/>
        <w:tabs>
          <w:tab w:val="right" w:leader="dot" w:pos="4310"/>
        </w:tabs>
        <w:rPr>
          <w:noProof/>
        </w:rPr>
      </w:pPr>
      <w:r>
        <w:rPr>
          <w:noProof/>
        </w:rPr>
        <w:t>Testing Your RPC Broker Connection, 22</w:t>
      </w:r>
    </w:p>
    <w:p w:rsidR="009762E8" w:rsidRDefault="009762E8">
      <w:pPr>
        <w:pStyle w:val="Index1"/>
        <w:tabs>
          <w:tab w:val="right" w:leader="dot" w:pos="4310"/>
        </w:tabs>
        <w:rPr>
          <w:noProof/>
        </w:rPr>
      </w:pPr>
      <w:r w:rsidRPr="001D38ED">
        <w:rPr>
          <w:noProof/>
          <w:kern w:val="2"/>
        </w:rPr>
        <w:t>Contents</w:t>
      </w:r>
      <w:r>
        <w:rPr>
          <w:noProof/>
        </w:rPr>
        <w:t>, vi</w:t>
      </w:r>
    </w:p>
    <w:p w:rsidR="009762E8" w:rsidRDefault="009762E8">
      <w:pPr>
        <w:pStyle w:val="Index1"/>
        <w:tabs>
          <w:tab w:val="right" w:leader="dot" w:pos="4310"/>
        </w:tabs>
        <w:rPr>
          <w:noProof/>
        </w:rPr>
      </w:pPr>
      <w:r>
        <w:rPr>
          <w:noProof/>
        </w:rPr>
        <w:t>COTS Development and the DLL, 26</w:t>
      </w:r>
    </w:p>
    <w:p w:rsidR="009762E8" w:rsidRDefault="009762E8">
      <w:pPr>
        <w:pStyle w:val="Index1"/>
        <w:tabs>
          <w:tab w:val="right" w:leader="dot" w:pos="4310"/>
        </w:tabs>
        <w:rPr>
          <w:noProof/>
        </w:rPr>
      </w:pPr>
      <w:r>
        <w:rPr>
          <w:noProof/>
        </w:rPr>
        <w:t>Create Your Own RPCs</w:t>
      </w:r>
    </w:p>
    <w:p w:rsidR="009762E8" w:rsidRDefault="009762E8">
      <w:pPr>
        <w:pStyle w:val="Index2"/>
        <w:tabs>
          <w:tab w:val="right" w:leader="dot" w:pos="4310"/>
        </w:tabs>
        <w:rPr>
          <w:noProof/>
        </w:rPr>
      </w:pPr>
      <w:r>
        <w:rPr>
          <w:noProof/>
        </w:rPr>
        <w:t>Preliminary Considerations, 9</w:t>
      </w:r>
    </w:p>
    <w:p w:rsidR="009762E8" w:rsidRDefault="009762E8">
      <w:pPr>
        <w:pStyle w:val="Index2"/>
        <w:tabs>
          <w:tab w:val="right" w:leader="dot" w:pos="4310"/>
        </w:tabs>
        <w:rPr>
          <w:noProof/>
        </w:rPr>
      </w:pPr>
      <w:r>
        <w:rPr>
          <w:noProof/>
        </w:rPr>
        <w:t>Process, 10</w:t>
      </w:r>
    </w:p>
    <w:p w:rsidR="009762E8" w:rsidRDefault="009762E8">
      <w:pPr>
        <w:pStyle w:val="Index1"/>
        <w:tabs>
          <w:tab w:val="right" w:leader="dot" w:pos="4310"/>
        </w:tabs>
        <w:rPr>
          <w:noProof/>
        </w:rPr>
      </w:pPr>
      <w:r>
        <w:rPr>
          <w:noProof/>
        </w:rPr>
        <w:t>CreateContext Method, 6, 15, 20</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D</w:t>
      </w:r>
    </w:p>
    <w:p w:rsidR="009762E8" w:rsidRDefault="009762E8">
      <w:pPr>
        <w:pStyle w:val="Index1"/>
        <w:tabs>
          <w:tab w:val="right" w:leader="dot" w:pos="4310"/>
        </w:tabs>
        <w:rPr>
          <w:noProof/>
        </w:rPr>
      </w:pPr>
      <w:r>
        <w:rPr>
          <w:noProof/>
        </w:rPr>
        <w:t>Data Dictionary</w:t>
      </w:r>
    </w:p>
    <w:p w:rsidR="009762E8" w:rsidRDefault="009762E8">
      <w:pPr>
        <w:pStyle w:val="Index2"/>
        <w:tabs>
          <w:tab w:val="right" w:leader="dot" w:pos="4310"/>
        </w:tabs>
        <w:rPr>
          <w:noProof/>
        </w:rPr>
      </w:pPr>
      <w:r>
        <w:rPr>
          <w:noProof/>
        </w:rPr>
        <w:t>Data Dictionary Utilities Menu, xii</w:t>
      </w:r>
    </w:p>
    <w:p w:rsidR="009762E8" w:rsidRDefault="009762E8">
      <w:pPr>
        <w:pStyle w:val="Index2"/>
        <w:tabs>
          <w:tab w:val="right" w:leader="dot" w:pos="4310"/>
        </w:tabs>
        <w:rPr>
          <w:noProof/>
        </w:rPr>
      </w:pPr>
      <w:r>
        <w:rPr>
          <w:noProof/>
        </w:rPr>
        <w:t>Listings, xii</w:t>
      </w:r>
    </w:p>
    <w:p w:rsidR="009762E8" w:rsidRDefault="009762E8">
      <w:pPr>
        <w:pStyle w:val="Index1"/>
        <w:tabs>
          <w:tab w:val="right" w:leader="dot" w:pos="4310"/>
        </w:tabs>
        <w:rPr>
          <w:noProof/>
        </w:rPr>
      </w:pPr>
      <w:r>
        <w:rPr>
          <w:noProof/>
        </w:rPr>
        <w:t>Debugging, 22</w:t>
      </w:r>
    </w:p>
    <w:p w:rsidR="009762E8" w:rsidRDefault="009762E8">
      <w:pPr>
        <w:pStyle w:val="Index2"/>
        <w:tabs>
          <w:tab w:val="right" w:leader="dot" w:pos="4310"/>
        </w:tabs>
        <w:rPr>
          <w:noProof/>
        </w:rPr>
      </w:pPr>
      <w:r>
        <w:rPr>
          <w:noProof/>
        </w:rPr>
        <w:t>Error Trapping, 22</w:t>
      </w:r>
    </w:p>
    <w:p w:rsidR="009762E8" w:rsidRDefault="009762E8">
      <w:pPr>
        <w:pStyle w:val="Index2"/>
        <w:tabs>
          <w:tab w:val="right" w:leader="dot" w:pos="4310"/>
        </w:tabs>
        <w:rPr>
          <w:noProof/>
        </w:rPr>
      </w:pPr>
      <w:r>
        <w:rPr>
          <w:noProof/>
        </w:rPr>
        <w:t>How to Debug Your Client Application, 22</w:t>
      </w:r>
    </w:p>
    <w:p w:rsidR="009762E8" w:rsidRDefault="009762E8">
      <w:pPr>
        <w:pStyle w:val="Index2"/>
        <w:tabs>
          <w:tab w:val="right" w:leader="dot" w:pos="4310"/>
        </w:tabs>
        <w:rPr>
          <w:noProof/>
        </w:rPr>
      </w:pPr>
      <w:r>
        <w:rPr>
          <w:noProof/>
        </w:rPr>
        <w:t>Identifying</w:t>
      </w:r>
    </w:p>
    <w:p w:rsidR="009762E8" w:rsidRDefault="009762E8">
      <w:pPr>
        <w:pStyle w:val="Index3"/>
        <w:tabs>
          <w:tab w:val="right" w:leader="dot" w:pos="4310"/>
        </w:tabs>
        <w:rPr>
          <w:noProof/>
        </w:rPr>
      </w:pPr>
      <w:r>
        <w:rPr>
          <w:noProof/>
        </w:rPr>
        <w:t>Handler Process on the Server, 22</w:t>
      </w:r>
    </w:p>
    <w:p w:rsidR="009762E8" w:rsidRDefault="009762E8">
      <w:pPr>
        <w:pStyle w:val="Index3"/>
        <w:tabs>
          <w:tab w:val="right" w:leader="dot" w:pos="4310"/>
        </w:tabs>
        <w:rPr>
          <w:noProof/>
        </w:rPr>
      </w:pPr>
      <w:r>
        <w:rPr>
          <w:noProof/>
        </w:rPr>
        <w:t>Listener Process on the Server, 22</w:t>
      </w:r>
    </w:p>
    <w:p w:rsidR="009762E8" w:rsidRDefault="009762E8">
      <w:pPr>
        <w:pStyle w:val="Index2"/>
        <w:tabs>
          <w:tab w:val="right" w:leader="dot" w:pos="4310"/>
        </w:tabs>
        <w:rPr>
          <w:noProof/>
        </w:rPr>
      </w:pPr>
      <w:r>
        <w:rPr>
          <w:noProof/>
        </w:rPr>
        <w:t>Testing Your RPC Broker Connection, 22</w:t>
      </w:r>
    </w:p>
    <w:p w:rsidR="009762E8" w:rsidRDefault="009762E8">
      <w:pPr>
        <w:pStyle w:val="Index1"/>
        <w:tabs>
          <w:tab w:val="right" w:leader="dot" w:pos="4310"/>
        </w:tabs>
        <w:rPr>
          <w:noProof/>
        </w:rPr>
      </w:pPr>
      <w:r>
        <w:rPr>
          <w:noProof/>
        </w:rPr>
        <w:t>DebugMode Property, 22</w:t>
      </w:r>
    </w:p>
    <w:p w:rsidR="009762E8" w:rsidRDefault="009762E8">
      <w:pPr>
        <w:pStyle w:val="Index1"/>
        <w:tabs>
          <w:tab w:val="right" w:leader="dot" w:pos="4310"/>
        </w:tabs>
        <w:rPr>
          <w:noProof/>
        </w:rPr>
      </w:pPr>
      <w:r>
        <w:rPr>
          <w:noProof/>
        </w:rPr>
        <w:t>DECRYP^XUSRB1, 20</w:t>
      </w:r>
    </w:p>
    <w:p w:rsidR="009762E8" w:rsidRDefault="009762E8">
      <w:pPr>
        <w:pStyle w:val="Index1"/>
        <w:tabs>
          <w:tab w:val="right" w:leader="dot" w:pos="4310"/>
        </w:tabs>
        <w:rPr>
          <w:noProof/>
        </w:rPr>
      </w:pPr>
      <w:r>
        <w:rPr>
          <w:noProof/>
        </w:rPr>
        <w:t>Decrypt Method, 20</w:t>
      </w:r>
    </w:p>
    <w:p w:rsidR="009762E8" w:rsidRDefault="009762E8">
      <w:pPr>
        <w:pStyle w:val="Index1"/>
        <w:tabs>
          <w:tab w:val="right" w:leader="dot" w:pos="4310"/>
        </w:tabs>
        <w:rPr>
          <w:noProof/>
        </w:rPr>
      </w:pPr>
      <w:r>
        <w:rPr>
          <w:noProof/>
        </w:rPr>
        <w:t>Decryption Functions, 20</w:t>
      </w:r>
    </w:p>
    <w:p w:rsidR="009762E8" w:rsidRDefault="009762E8">
      <w:pPr>
        <w:pStyle w:val="Index1"/>
        <w:tabs>
          <w:tab w:val="right" w:leader="dot" w:pos="4310"/>
        </w:tabs>
        <w:rPr>
          <w:noProof/>
        </w:rPr>
      </w:pPr>
      <w:r>
        <w:rPr>
          <w:noProof/>
        </w:rPr>
        <w:t>Delphi, 23</w:t>
      </w:r>
    </w:p>
    <w:p w:rsidR="009762E8" w:rsidRDefault="009762E8">
      <w:pPr>
        <w:pStyle w:val="Index2"/>
        <w:tabs>
          <w:tab w:val="right" w:leader="dot" w:pos="4310"/>
        </w:tabs>
        <w:rPr>
          <w:noProof/>
        </w:rPr>
      </w:pPr>
      <w:r>
        <w:rPr>
          <w:noProof/>
        </w:rPr>
        <w:t>Starter Edition, 23</w:t>
      </w:r>
    </w:p>
    <w:p w:rsidR="009762E8" w:rsidRDefault="009762E8">
      <w:pPr>
        <w:pStyle w:val="Index1"/>
        <w:tabs>
          <w:tab w:val="right" w:leader="dot" w:pos="4310"/>
        </w:tabs>
        <w:rPr>
          <w:noProof/>
        </w:rPr>
      </w:pPr>
      <w:r>
        <w:rPr>
          <w:noProof/>
        </w:rPr>
        <w:t>Delphi Components</w:t>
      </w:r>
    </w:p>
    <w:p w:rsidR="009762E8" w:rsidRDefault="009762E8">
      <w:pPr>
        <w:pStyle w:val="Index2"/>
        <w:tabs>
          <w:tab w:val="right" w:leader="dot" w:pos="4310"/>
        </w:tabs>
        <w:rPr>
          <w:noProof/>
        </w:rPr>
      </w:pPr>
      <w:r>
        <w:rPr>
          <w:noProof/>
        </w:rPr>
        <w:t>RPC Broker, 4</w:t>
      </w:r>
    </w:p>
    <w:p w:rsidR="009762E8" w:rsidRDefault="009762E8">
      <w:pPr>
        <w:pStyle w:val="Index1"/>
        <w:tabs>
          <w:tab w:val="right" w:leader="dot" w:pos="4310"/>
        </w:tabs>
        <w:rPr>
          <w:noProof/>
        </w:rPr>
      </w:pPr>
      <w:r>
        <w:rPr>
          <w:noProof/>
        </w:rPr>
        <w:t>Diagnostic Program, 22</w:t>
      </w:r>
    </w:p>
    <w:p w:rsidR="009762E8" w:rsidRDefault="009762E8">
      <w:pPr>
        <w:pStyle w:val="Index1"/>
        <w:tabs>
          <w:tab w:val="right" w:leader="dot" w:pos="4310"/>
        </w:tabs>
        <w:rPr>
          <w:noProof/>
        </w:rPr>
      </w:pPr>
      <w:r>
        <w:rPr>
          <w:noProof/>
        </w:rPr>
        <w:t>Disclaimers, ix</w:t>
      </w:r>
    </w:p>
    <w:p w:rsidR="009762E8" w:rsidRDefault="009762E8">
      <w:pPr>
        <w:pStyle w:val="Index2"/>
        <w:tabs>
          <w:tab w:val="right" w:leader="dot" w:pos="4310"/>
        </w:tabs>
        <w:rPr>
          <w:noProof/>
        </w:rPr>
      </w:pPr>
      <w:r>
        <w:rPr>
          <w:noProof/>
        </w:rPr>
        <w:t>Software, ix</w:t>
      </w:r>
    </w:p>
    <w:p w:rsidR="009762E8" w:rsidRDefault="009762E8">
      <w:pPr>
        <w:pStyle w:val="Index1"/>
        <w:tabs>
          <w:tab w:val="right" w:leader="dot" w:pos="4310"/>
        </w:tabs>
        <w:rPr>
          <w:noProof/>
        </w:rPr>
      </w:pPr>
      <w:r>
        <w:rPr>
          <w:noProof/>
        </w:rPr>
        <w:t>Discrete Calls, 14</w:t>
      </w:r>
    </w:p>
    <w:p w:rsidR="009762E8" w:rsidRDefault="009762E8">
      <w:pPr>
        <w:pStyle w:val="Index1"/>
        <w:tabs>
          <w:tab w:val="right" w:leader="dot" w:pos="4310"/>
        </w:tabs>
        <w:rPr>
          <w:noProof/>
        </w:rPr>
      </w:pPr>
      <w:r>
        <w:rPr>
          <w:noProof/>
        </w:rPr>
        <w:t>DLL</w:t>
      </w:r>
    </w:p>
    <w:p w:rsidR="009762E8" w:rsidRDefault="009762E8">
      <w:pPr>
        <w:pStyle w:val="Index2"/>
        <w:tabs>
          <w:tab w:val="right" w:leader="dot" w:pos="4310"/>
        </w:tabs>
        <w:rPr>
          <w:noProof/>
        </w:rPr>
      </w:pPr>
      <w:r>
        <w:rPr>
          <w:noProof/>
        </w:rPr>
        <w:t>COTS Development and the DLL, 26</w:t>
      </w:r>
    </w:p>
    <w:p w:rsidR="009762E8" w:rsidRDefault="009762E8">
      <w:pPr>
        <w:pStyle w:val="Index2"/>
        <w:tabs>
          <w:tab w:val="right" w:leader="dot" w:pos="4310"/>
        </w:tabs>
        <w:rPr>
          <w:noProof/>
        </w:rPr>
      </w:pPr>
      <w:r>
        <w:rPr>
          <w:noProof/>
        </w:rPr>
        <w:t>Exported Functions, 25</w:t>
      </w:r>
    </w:p>
    <w:p w:rsidR="009762E8" w:rsidRDefault="009762E8">
      <w:pPr>
        <w:pStyle w:val="Index2"/>
        <w:tabs>
          <w:tab w:val="right" w:leader="dot" w:pos="4310"/>
        </w:tabs>
        <w:rPr>
          <w:noProof/>
        </w:rPr>
      </w:pPr>
      <w:r>
        <w:rPr>
          <w:noProof/>
        </w:rPr>
        <w:t>Header Files, 25</w:t>
      </w:r>
    </w:p>
    <w:p w:rsidR="009762E8" w:rsidRDefault="009762E8">
      <w:pPr>
        <w:pStyle w:val="Index2"/>
        <w:tabs>
          <w:tab w:val="right" w:leader="dot" w:pos="4310"/>
        </w:tabs>
        <w:rPr>
          <w:noProof/>
        </w:rPr>
      </w:pPr>
      <w:r>
        <w:rPr>
          <w:noProof/>
        </w:rPr>
        <w:t>Interface, 25</w:t>
      </w:r>
    </w:p>
    <w:p w:rsidR="009762E8" w:rsidRDefault="009762E8">
      <w:pPr>
        <w:pStyle w:val="Index1"/>
        <w:tabs>
          <w:tab w:val="right" w:leader="dot" w:pos="4310"/>
        </w:tabs>
        <w:rPr>
          <w:noProof/>
        </w:rPr>
      </w:pPr>
      <w:r>
        <w:rPr>
          <w:noProof/>
        </w:rPr>
        <w:t>Documentation</w:t>
      </w:r>
    </w:p>
    <w:p w:rsidR="009762E8" w:rsidRDefault="009762E8">
      <w:pPr>
        <w:pStyle w:val="Index2"/>
        <w:tabs>
          <w:tab w:val="right" w:leader="dot" w:pos="4310"/>
        </w:tabs>
        <w:rPr>
          <w:noProof/>
        </w:rPr>
      </w:pPr>
      <w:r>
        <w:rPr>
          <w:noProof/>
        </w:rPr>
        <w:t>Revisions, ii</w:t>
      </w:r>
    </w:p>
    <w:p w:rsidR="009762E8" w:rsidRDefault="009762E8">
      <w:pPr>
        <w:pStyle w:val="Index2"/>
        <w:tabs>
          <w:tab w:val="right" w:leader="dot" w:pos="4310"/>
        </w:tabs>
        <w:rPr>
          <w:noProof/>
        </w:rPr>
      </w:pPr>
      <w:r>
        <w:rPr>
          <w:noProof/>
        </w:rPr>
        <w:t>Symbols, x</w:t>
      </w:r>
    </w:p>
    <w:p w:rsidR="009762E8" w:rsidRDefault="009762E8">
      <w:pPr>
        <w:pStyle w:val="Index1"/>
        <w:tabs>
          <w:tab w:val="right" w:leader="dot" w:pos="4310"/>
        </w:tabs>
        <w:rPr>
          <w:noProof/>
        </w:rPr>
      </w:pPr>
      <w:r>
        <w:rPr>
          <w:noProof/>
        </w:rPr>
        <w:t>Documentation Conventions, x</w:t>
      </w:r>
    </w:p>
    <w:p w:rsidR="009762E8" w:rsidRDefault="009762E8">
      <w:pPr>
        <w:pStyle w:val="Index1"/>
        <w:tabs>
          <w:tab w:val="right" w:leader="dot" w:pos="4310"/>
        </w:tabs>
        <w:rPr>
          <w:noProof/>
        </w:rPr>
      </w:pPr>
      <w:r>
        <w:rPr>
          <w:noProof/>
        </w:rPr>
        <w:t>Documentation Navigation, xi</w:t>
      </w:r>
    </w:p>
    <w:p w:rsidR="009762E8" w:rsidRDefault="009762E8">
      <w:pPr>
        <w:pStyle w:val="Index1"/>
        <w:tabs>
          <w:tab w:val="right" w:leader="dot" w:pos="4310"/>
        </w:tabs>
        <w:rPr>
          <w:noProof/>
        </w:rPr>
      </w:pPr>
      <w:r>
        <w:rPr>
          <w:noProof/>
        </w:rPr>
        <w:t>Dynamic Link Library (DLL), 25</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lastRenderedPageBreak/>
        <w:t>E</w:t>
      </w:r>
    </w:p>
    <w:p w:rsidR="009762E8" w:rsidRDefault="009762E8">
      <w:pPr>
        <w:pStyle w:val="Index1"/>
        <w:tabs>
          <w:tab w:val="right" w:leader="dot" w:pos="4310"/>
        </w:tabs>
        <w:rPr>
          <w:noProof/>
        </w:rPr>
      </w:pPr>
      <w:r>
        <w:rPr>
          <w:noProof/>
        </w:rPr>
        <w:t>EBrokerError, 22</w:t>
      </w:r>
    </w:p>
    <w:p w:rsidR="009762E8" w:rsidRDefault="009762E8">
      <w:pPr>
        <w:pStyle w:val="Index1"/>
        <w:tabs>
          <w:tab w:val="right" w:leader="dot" w:pos="4310"/>
        </w:tabs>
        <w:rPr>
          <w:noProof/>
        </w:rPr>
      </w:pPr>
      <w:r>
        <w:rPr>
          <w:noProof/>
        </w:rPr>
        <w:t>EN^XWBTCP, 22</w:t>
      </w:r>
    </w:p>
    <w:p w:rsidR="009762E8" w:rsidRDefault="009762E8">
      <w:pPr>
        <w:pStyle w:val="Index1"/>
        <w:tabs>
          <w:tab w:val="right" w:leader="dot" w:pos="4310"/>
        </w:tabs>
        <w:rPr>
          <w:noProof/>
        </w:rPr>
      </w:pPr>
      <w:r>
        <w:rPr>
          <w:noProof/>
        </w:rPr>
        <w:t>ENCRYP^XUSRB1, 20</w:t>
      </w:r>
    </w:p>
    <w:p w:rsidR="009762E8" w:rsidRDefault="009762E8">
      <w:pPr>
        <w:pStyle w:val="Index1"/>
        <w:tabs>
          <w:tab w:val="right" w:leader="dot" w:pos="4310"/>
        </w:tabs>
        <w:rPr>
          <w:noProof/>
        </w:rPr>
      </w:pPr>
      <w:r>
        <w:rPr>
          <w:noProof/>
        </w:rPr>
        <w:t>Encrypt Method, 20</w:t>
      </w:r>
    </w:p>
    <w:p w:rsidR="009762E8" w:rsidRDefault="009762E8">
      <w:pPr>
        <w:pStyle w:val="Index1"/>
        <w:tabs>
          <w:tab w:val="right" w:leader="dot" w:pos="4310"/>
        </w:tabs>
        <w:rPr>
          <w:noProof/>
        </w:rPr>
      </w:pPr>
      <w:r>
        <w:rPr>
          <w:noProof/>
        </w:rPr>
        <w:t>Encryption Functions, 20</w:t>
      </w:r>
    </w:p>
    <w:p w:rsidR="009762E8" w:rsidRDefault="009762E8">
      <w:pPr>
        <w:pStyle w:val="Index1"/>
        <w:tabs>
          <w:tab w:val="right" w:leader="dot" w:pos="4310"/>
        </w:tabs>
        <w:rPr>
          <w:noProof/>
        </w:rPr>
      </w:pPr>
      <w:r>
        <w:rPr>
          <w:noProof/>
        </w:rPr>
        <w:t>Entry in the Remote Procedure File, 13</w:t>
      </w:r>
    </w:p>
    <w:p w:rsidR="009762E8" w:rsidRDefault="009762E8">
      <w:pPr>
        <w:pStyle w:val="Index1"/>
        <w:tabs>
          <w:tab w:val="right" w:leader="dot" w:pos="4310"/>
        </w:tabs>
        <w:rPr>
          <w:noProof/>
        </w:rPr>
      </w:pPr>
      <w:r>
        <w:rPr>
          <w:noProof/>
        </w:rPr>
        <w:t>Error Message Handling, 22</w:t>
      </w:r>
    </w:p>
    <w:p w:rsidR="009762E8" w:rsidRDefault="009762E8">
      <w:pPr>
        <w:pStyle w:val="Index1"/>
        <w:tabs>
          <w:tab w:val="right" w:leader="dot" w:pos="4310"/>
        </w:tabs>
        <w:rPr>
          <w:noProof/>
        </w:rPr>
      </w:pPr>
      <w:r>
        <w:rPr>
          <w:noProof/>
        </w:rPr>
        <w:t>Execute an RPC from a Client Application, How to, 14</w:t>
      </w:r>
    </w:p>
    <w:p w:rsidR="009762E8" w:rsidRDefault="009762E8">
      <w:pPr>
        <w:pStyle w:val="Index1"/>
        <w:tabs>
          <w:tab w:val="right" w:leader="dot" w:pos="4310"/>
        </w:tabs>
        <w:rPr>
          <w:noProof/>
        </w:rPr>
      </w:pPr>
      <w:r>
        <w:rPr>
          <w:noProof/>
        </w:rPr>
        <w:t>Exported</w:t>
      </w:r>
    </w:p>
    <w:p w:rsidR="009762E8" w:rsidRDefault="009762E8">
      <w:pPr>
        <w:pStyle w:val="Index2"/>
        <w:tabs>
          <w:tab w:val="right" w:leader="dot" w:pos="4310"/>
        </w:tabs>
        <w:rPr>
          <w:noProof/>
        </w:rPr>
      </w:pPr>
      <w:r>
        <w:rPr>
          <w:noProof/>
        </w:rPr>
        <w:t>DLL Functions, 25</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F</w:t>
      </w:r>
    </w:p>
    <w:p w:rsidR="009762E8" w:rsidRDefault="009762E8">
      <w:pPr>
        <w:pStyle w:val="Index1"/>
        <w:tabs>
          <w:tab w:val="right" w:leader="dot" w:pos="4310"/>
        </w:tabs>
        <w:rPr>
          <w:noProof/>
        </w:rPr>
      </w:pPr>
      <w:r w:rsidRPr="001D38ED">
        <w:rPr>
          <w:noProof/>
        </w:rPr>
        <w:t>Fields</w:t>
      </w:r>
    </w:p>
    <w:p w:rsidR="009762E8" w:rsidRDefault="009762E8">
      <w:pPr>
        <w:pStyle w:val="Index2"/>
        <w:tabs>
          <w:tab w:val="right" w:leader="dot" w:pos="4310"/>
        </w:tabs>
        <w:rPr>
          <w:noProof/>
        </w:rPr>
      </w:pPr>
      <w:r w:rsidRPr="001D38ED">
        <w:rPr>
          <w:rFonts w:cs="Times New Roman"/>
          <w:noProof/>
        </w:rPr>
        <w:t>APP PROXY ALLOWED (#.11)</w:t>
      </w:r>
      <w:r>
        <w:rPr>
          <w:noProof/>
        </w:rPr>
        <w:t>, 13</w:t>
      </w:r>
    </w:p>
    <w:p w:rsidR="009762E8" w:rsidRDefault="009762E8">
      <w:pPr>
        <w:pStyle w:val="Index2"/>
        <w:tabs>
          <w:tab w:val="right" w:leader="dot" w:pos="4310"/>
        </w:tabs>
        <w:rPr>
          <w:noProof/>
        </w:rPr>
      </w:pPr>
      <w:r w:rsidRPr="001D38ED">
        <w:rPr>
          <w:noProof/>
        </w:rPr>
        <w:t>NAME (#.01)</w:t>
      </w:r>
      <w:r>
        <w:rPr>
          <w:noProof/>
        </w:rPr>
        <w:t>, 13</w:t>
      </w:r>
    </w:p>
    <w:p w:rsidR="009762E8" w:rsidRDefault="009762E8">
      <w:pPr>
        <w:pStyle w:val="Index2"/>
        <w:tabs>
          <w:tab w:val="right" w:leader="dot" w:pos="4310"/>
        </w:tabs>
        <w:rPr>
          <w:noProof/>
        </w:rPr>
      </w:pPr>
      <w:r w:rsidRPr="001D38ED">
        <w:rPr>
          <w:noProof/>
        </w:rPr>
        <w:t>RETURN VALUE TYPE (#.04)</w:t>
      </w:r>
      <w:r>
        <w:rPr>
          <w:noProof/>
        </w:rPr>
        <w:t>, 13</w:t>
      </w:r>
    </w:p>
    <w:p w:rsidR="009762E8" w:rsidRDefault="009762E8">
      <w:pPr>
        <w:pStyle w:val="Index2"/>
        <w:tabs>
          <w:tab w:val="right" w:leader="dot" w:pos="4310"/>
        </w:tabs>
        <w:rPr>
          <w:noProof/>
        </w:rPr>
      </w:pPr>
      <w:r w:rsidRPr="001D38ED">
        <w:rPr>
          <w:noProof/>
        </w:rPr>
        <w:t>ROUTINE (#.03)</w:t>
      </w:r>
      <w:r>
        <w:rPr>
          <w:noProof/>
        </w:rPr>
        <w:t>, 13</w:t>
      </w:r>
    </w:p>
    <w:p w:rsidR="009762E8" w:rsidRDefault="009762E8">
      <w:pPr>
        <w:pStyle w:val="Index2"/>
        <w:tabs>
          <w:tab w:val="right" w:leader="dot" w:pos="4310"/>
        </w:tabs>
        <w:rPr>
          <w:noProof/>
        </w:rPr>
      </w:pPr>
      <w:r w:rsidRPr="001D38ED">
        <w:rPr>
          <w:noProof/>
        </w:rPr>
        <w:t>TAG (#.02)</w:t>
      </w:r>
      <w:r>
        <w:rPr>
          <w:noProof/>
        </w:rPr>
        <w:t>, 13</w:t>
      </w:r>
    </w:p>
    <w:p w:rsidR="009762E8" w:rsidRDefault="009762E8">
      <w:pPr>
        <w:pStyle w:val="Index2"/>
        <w:tabs>
          <w:tab w:val="right" w:leader="dot" w:pos="4310"/>
        </w:tabs>
        <w:rPr>
          <w:noProof/>
        </w:rPr>
      </w:pPr>
      <w:r w:rsidRPr="001D38ED">
        <w:rPr>
          <w:noProof/>
        </w:rPr>
        <w:t>WORD WRAP ON (#.08)</w:t>
      </w:r>
      <w:r>
        <w:rPr>
          <w:noProof/>
        </w:rPr>
        <w:t>, 11, 13, 21</w:t>
      </w:r>
    </w:p>
    <w:p w:rsidR="009762E8" w:rsidRDefault="009762E8">
      <w:pPr>
        <w:pStyle w:val="Index1"/>
        <w:tabs>
          <w:tab w:val="right" w:leader="dot" w:pos="4310"/>
        </w:tabs>
        <w:rPr>
          <w:noProof/>
        </w:rPr>
      </w:pPr>
      <w:r w:rsidRPr="001D38ED">
        <w:rPr>
          <w:noProof/>
          <w:kern w:val="2"/>
        </w:rPr>
        <w:t>Figures</w:t>
      </w:r>
      <w:r>
        <w:rPr>
          <w:noProof/>
        </w:rPr>
        <w:t>, viii</w:t>
      </w:r>
    </w:p>
    <w:p w:rsidR="009762E8" w:rsidRDefault="009762E8">
      <w:pPr>
        <w:pStyle w:val="Index1"/>
        <w:tabs>
          <w:tab w:val="right" w:leader="dot" w:pos="4310"/>
        </w:tabs>
        <w:rPr>
          <w:noProof/>
        </w:rPr>
      </w:pPr>
      <w:r>
        <w:rPr>
          <w:noProof/>
        </w:rPr>
        <w:t>Files</w:t>
      </w:r>
    </w:p>
    <w:p w:rsidR="009762E8" w:rsidRDefault="009762E8">
      <w:pPr>
        <w:pStyle w:val="Index2"/>
        <w:tabs>
          <w:tab w:val="right" w:leader="dot" w:pos="4310"/>
        </w:tabs>
        <w:rPr>
          <w:noProof/>
        </w:rPr>
      </w:pPr>
      <w:r w:rsidRPr="001D38ED">
        <w:rPr>
          <w:noProof/>
        </w:rPr>
        <w:t>BAPI32.BAS</w:t>
      </w:r>
      <w:r>
        <w:rPr>
          <w:noProof/>
        </w:rPr>
        <w:t>, 25</w:t>
      </w:r>
    </w:p>
    <w:p w:rsidR="009762E8" w:rsidRDefault="009762E8">
      <w:pPr>
        <w:pStyle w:val="Index2"/>
        <w:tabs>
          <w:tab w:val="right" w:leader="dot" w:pos="4310"/>
        </w:tabs>
        <w:rPr>
          <w:noProof/>
        </w:rPr>
      </w:pPr>
      <w:r>
        <w:rPr>
          <w:noProof/>
        </w:rPr>
        <w:t>BAPI32.DLL, 25</w:t>
      </w:r>
    </w:p>
    <w:p w:rsidR="009762E8" w:rsidRDefault="009762E8">
      <w:pPr>
        <w:pStyle w:val="Index2"/>
        <w:tabs>
          <w:tab w:val="right" w:leader="dot" w:pos="4310"/>
        </w:tabs>
        <w:rPr>
          <w:noProof/>
        </w:rPr>
      </w:pPr>
      <w:r w:rsidRPr="001D38ED">
        <w:rPr>
          <w:noProof/>
        </w:rPr>
        <w:t>BAPI32.H</w:t>
      </w:r>
      <w:r>
        <w:rPr>
          <w:noProof/>
        </w:rPr>
        <w:t>, 25</w:t>
      </w:r>
    </w:p>
    <w:p w:rsidR="009762E8" w:rsidRDefault="009762E8">
      <w:pPr>
        <w:pStyle w:val="Index2"/>
        <w:tabs>
          <w:tab w:val="right" w:leader="dot" w:pos="4310"/>
        </w:tabs>
        <w:rPr>
          <w:noProof/>
        </w:rPr>
      </w:pPr>
      <w:r w:rsidRPr="001D38ED">
        <w:rPr>
          <w:noProof/>
        </w:rPr>
        <w:t>BAPI32.HPP</w:t>
      </w:r>
      <w:r>
        <w:rPr>
          <w:noProof/>
        </w:rPr>
        <w:t>, 25</w:t>
      </w:r>
    </w:p>
    <w:p w:rsidR="009762E8" w:rsidRDefault="009762E8">
      <w:pPr>
        <w:pStyle w:val="Index2"/>
        <w:tabs>
          <w:tab w:val="right" w:leader="dot" w:pos="4310"/>
        </w:tabs>
        <w:rPr>
          <w:noProof/>
        </w:rPr>
      </w:pPr>
      <w:r>
        <w:rPr>
          <w:noProof/>
        </w:rPr>
        <w:t>Header Files, 25</w:t>
      </w:r>
    </w:p>
    <w:p w:rsidR="009762E8" w:rsidRDefault="009762E8">
      <w:pPr>
        <w:pStyle w:val="Index2"/>
        <w:tabs>
          <w:tab w:val="right" w:leader="dot" w:pos="4310"/>
        </w:tabs>
        <w:rPr>
          <w:noProof/>
        </w:rPr>
      </w:pPr>
      <w:r w:rsidRPr="001D38ED">
        <w:rPr>
          <w:noProof/>
        </w:rPr>
        <w:t>NEW PERSON (#200)</w:t>
      </w:r>
      <w:r>
        <w:rPr>
          <w:noProof/>
        </w:rPr>
        <w:t>, 12</w:t>
      </w:r>
    </w:p>
    <w:p w:rsidR="009762E8" w:rsidRDefault="009762E8">
      <w:pPr>
        <w:pStyle w:val="Index2"/>
        <w:tabs>
          <w:tab w:val="right" w:leader="dot" w:pos="4310"/>
        </w:tabs>
        <w:rPr>
          <w:noProof/>
        </w:rPr>
      </w:pPr>
      <w:r>
        <w:rPr>
          <w:noProof/>
        </w:rPr>
        <w:t>OPTION (#19), 15</w:t>
      </w:r>
    </w:p>
    <w:p w:rsidR="009762E8" w:rsidRDefault="009762E8">
      <w:pPr>
        <w:pStyle w:val="Index2"/>
        <w:tabs>
          <w:tab w:val="right" w:leader="dot" w:pos="4310"/>
        </w:tabs>
        <w:rPr>
          <w:noProof/>
        </w:rPr>
      </w:pPr>
      <w:r>
        <w:rPr>
          <w:noProof/>
        </w:rPr>
        <w:t>REMOTE PROCEDURE (#8994), 9, 10, 13, 26</w:t>
      </w:r>
    </w:p>
    <w:p w:rsidR="009762E8" w:rsidRDefault="009762E8">
      <w:pPr>
        <w:pStyle w:val="Index2"/>
        <w:tabs>
          <w:tab w:val="right" w:leader="dot" w:pos="4310"/>
        </w:tabs>
        <w:rPr>
          <w:noProof/>
        </w:rPr>
      </w:pPr>
      <w:r>
        <w:rPr>
          <w:noProof/>
        </w:rPr>
        <w:t>SECURITY KEY (#19.1), 15</w:t>
      </w:r>
    </w:p>
    <w:p w:rsidR="009762E8" w:rsidRDefault="009762E8">
      <w:pPr>
        <w:pStyle w:val="Index2"/>
        <w:tabs>
          <w:tab w:val="right" w:leader="dot" w:pos="4310"/>
        </w:tabs>
        <w:rPr>
          <w:noProof/>
        </w:rPr>
      </w:pPr>
      <w:r>
        <w:rPr>
          <w:noProof/>
        </w:rPr>
        <w:t>XWB_DXE</w:t>
      </w:r>
      <w:r w:rsidRPr="001D38ED">
        <w:rPr>
          <w:i/>
          <w:noProof/>
        </w:rPr>
        <w:t>#</w:t>
      </w:r>
      <w:r>
        <w:rPr>
          <w:noProof/>
        </w:rPr>
        <w:t>.bpl, 24</w:t>
      </w:r>
    </w:p>
    <w:p w:rsidR="009762E8" w:rsidRDefault="009762E8">
      <w:pPr>
        <w:pStyle w:val="Index2"/>
        <w:tabs>
          <w:tab w:val="right" w:leader="dot" w:pos="4310"/>
        </w:tabs>
        <w:rPr>
          <w:noProof/>
        </w:rPr>
      </w:pPr>
      <w:r>
        <w:rPr>
          <w:noProof/>
        </w:rPr>
        <w:t>XWB_RXE</w:t>
      </w:r>
      <w:r w:rsidRPr="001D38ED">
        <w:rPr>
          <w:i/>
          <w:noProof/>
        </w:rPr>
        <w:t>#</w:t>
      </w:r>
      <w:r>
        <w:rPr>
          <w:noProof/>
        </w:rPr>
        <w:t>.bpl, 24</w:t>
      </w:r>
    </w:p>
    <w:p w:rsidR="009762E8" w:rsidRDefault="009762E8">
      <w:pPr>
        <w:pStyle w:val="Index1"/>
        <w:tabs>
          <w:tab w:val="right" w:leader="dot" w:pos="4310"/>
        </w:tabs>
        <w:rPr>
          <w:noProof/>
        </w:rPr>
      </w:pPr>
      <w:r>
        <w:rPr>
          <w:noProof/>
        </w:rPr>
        <w:t>First Input Parameter for RPCs (Required), 10</w:t>
      </w:r>
    </w:p>
    <w:p w:rsidR="009762E8" w:rsidRDefault="009762E8">
      <w:pPr>
        <w:pStyle w:val="Index1"/>
        <w:tabs>
          <w:tab w:val="right" w:leader="dot" w:pos="4310"/>
        </w:tabs>
        <w:rPr>
          <w:noProof/>
        </w:rPr>
      </w:pPr>
      <w:r>
        <w:rPr>
          <w:noProof/>
        </w:rPr>
        <w:t>Functions</w:t>
      </w:r>
    </w:p>
    <w:p w:rsidR="009762E8" w:rsidRDefault="009762E8">
      <w:pPr>
        <w:pStyle w:val="Index2"/>
        <w:tabs>
          <w:tab w:val="right" w:leader="dot" w:pos="4310"/>
        </w:tabs>
        <w:rPr>
          <w:noProof/>
        </w:rPr>
      </w:pPr>
      <w:r>
        <w:rPr>
          <w:noProof/>
        </w:rPr>
        <w:t>Decryption, 20</w:t>
      </w:r>
    </w:p>
    <w:p w:rsidR="009762E8" w:rsidRDefault="009762E8">
      <w:pPr>
        <w:pStyle w:val="Index2"/>
        <w:tabs>
          <w:tab w:val="right" w:leader="dot" w:pos="4310"/>
        </w:tabs>
        <w:rPr>
          <w:noProof/>
        </w:rPr>
      </w:pPr>
      <w:r>
        <w:rPr>
          <w:noProof/>
        </w:rPr>
        <w:t>Encryption, 20</w:t>
      </w:r>
    </w:p>
    <w:p w:rsidR="009762E8" w:rsidRDefault="009762E8">
      <w:pPr>
        <w:pStyle w:val="Index2"/>
        <w:tabs>
          <w:tab w:val="right" w:leader="dot" w:pos="4310"/>
        </w:tabs>
        <w:rPr>
          <w:noProof/>
        </w:rPr>
      </w:pPr>
      <w:r>
        <w:rPr>
          <w:noProof/>
        </w:rPr>
        <w:t>Exported with DLL, 25</w:t>
      </w:r>
    </w:p>
    <w:p w:rsidR="009762E8" w:rsidRDefault="009762E8">
      <w:pPr>
        <w:pStyle w:val="Index2"/>
        <w:tabs>
          <w:tab w:val="right" w:leader="dot" w:pos="4310"/>
        </w:tabs>
        <w:rPr>
          <w:noProof/>
        </w:rPr>
      </w:pPr>
      <w:r>
        <w:rPr>
          <w:noProof/>
        </w:rPr>
        <w:t>Piece, 20</w:t>
      </w:r>
    </w:p>
    <w:p w:rsidR="009762E8" w:rsidRDefault="009762E8">
      <w:pPr>
        <w:pStyle w:val="Index2"/>
        <w:tabs>
          <w:tab w:val="right" w:leader="dot" w:pos="4310"/>
        </w:tabs>
        <w:rPr>
          <w:noProof/>
        </w:rPr>
      </w:pPr>
      <w:r>
        <w:rPr>
          <w:noProof/>
        </w:rPr>
        <w:t>Translate, 20</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G</w:t>
      </w:r>
    </w:p>
    <w:p w:rsidR="009762E8" w:rsidRDefault="009762E8">
      <w:pPr>
        <w:pStyle w:val="Index1"/>
        <w:tabs>
          <w:tab w:val="right" w:leader="dot" w:pos="4310"/>
        </w:tabs>
        <w:rPr>
          <w:noProof/>
        </w:rPr>
      </w:pPr>
      <w:r w:rsidRPr="001D38ED">
        <w:rPr>
          <w:noProof/>
        </w:rPr>
        <w:t>GetServerInfo Method</w:t>
      </w:r>
      <w:r>
        <w:rPr>
          <w:noProof/>
        </w:rPr>
        <w:t>, 5, 7, 18</w:t>
      </w:r>
    </w:p>
    <w:p w:rsidR="009762E8" w:rsidRDefault="009762E8">
      <w:pPr>
        <w:pStyle w:val="Index1"/>
        <w:tabs>
          <w:tab w:val="right" w:leader="dot" w:pos="4310"/>
        </w:tabs>
        <w:rPr>
          <w:noProof/>
        </w:rPr>
      </w:pPr>
      <w:r>
        <w:rPr>
          <w:noProof/>
        </w:rPr>
        <w:t>Glossary, 27</w:t>
      </w:r>
    </w:p>
    <w:p w:rsidR="009762E8" w:rsidRDefault="009762E8">
      <w:pPr>
        <w:pStyle w:val="Index2"/>
        <w:tabs>
          <w:tab w:val="right" w:leader="dot" w:pos="4310"/>
        </w:tabs>
        <w:rPr>
          <w:noProof/>
        </w:rPr>
      </w:pPr>
      <w:r w:rsidRPr="001D38ED">
        <w:rPr>
          <w:noProof/>
          <w:kern w:val="2"/>
        </w:rPr>
        <w:t>Intranet Website</w:t>
      </w:r>
      <w:r>
        <w:rPr>
          <w:noProof/>
        </w:rPr>
        <w:t>, 28</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lastRenderedPageBreak/>
        <w:t>H</w:t>
      </w:r>
    </w:p>
    <w:p w:rsidR="009762E8" w:rsidRDefault="009762E8">
      <w:pPr>
        <w:pStyle w:val="Index1"/>
        <w:tabs>
          <w:tab w:val="right" w:leader="dot" w:pos="4310"/>
        </w:tabs>
        <w:rPr>
          <w:noProof/>
        </w:rPr>
      </w:pPr>
      <w:r>
        <w:rPr>
          <w:noProof/>
        </w:rPr>
        <w:t>HASH, 20</w:t>
      </w:r>
    </w:p>
    <w:p w:rsidR="009762E8" w:rsidRDefault="009762E8">
      <w:pPr>
        <w:pStyle w:val="Index1"/>
        <w:tabs>
          <w:tab w:val="right" w:leader="dot" w:pos="4310"/>
        </w:tabs>
        <w:rPr>
          <w:noProof/>
        </w:rPr>
      </w:pPr>
      <w:r>
        <w:rPr>
          <w:noProof/>
        </w:rPr>
        <w:t>Header Files, 25</w:t>
      </w:r>
    </w:p>
    <w:p w:rsidR="009762E8" w:rsidRDefault="009762E8">
      <w:pPr>
        <w:pStyle w:val="Index1"/>
        <w:tabs>
          <w:tab w:val="right" w:leader="dot" w:pos="4310"/>
        </w:tabs>
        <w:rPr>
          <w:noProof/>
        </w:rPr>
      </w:pPr>
      <w:r>
        <w:rPr>
          <w:noProof/>
        </w:rPr>
        <w:t>Help</w:t>
      </w:r>
    </w:p>
    <w:p w:rsidR="009762E8" w:rsidRDefault="009762E8">
      <w:pPr>
        <w:pStyle w:val="Index2"/>
        <w:tabs>
          <w:tab w:val="right" w:leader="dot" w:pos="4310"/>
        </w:tabs>
        <w:rPr>
          <w:noProof/>
        </w:rPr>
      </w:pPr>
      <w:r>
        <w:rPr>
          <w:noProof/>
        </w:rPr>
        <w:t>At Prompts, xii</w:t>
      </w:r>
    </w:p>
    <w:p w:rsidR="009762E8" w:rsidRDefault="009762E8">
      <w:pPr>
        <w:pStyle w:val="Index2"/>
        <w:tabs>
          <w:tab w:val="right" w:leader="dot" w:pos="4310"/>
        </w:tabs>
        <w:rPr>
          <w:noProof/>
        </w:rPr>
      </w:pPr>
      <w:r>
        <w:rPr>
          <w:noProof/>
        </w:rPr>
        <w:t>Online, xii</w:t>
      </w:r>
    </w:p>
    <w:p w:rsidR="009762E8" w:rsidRDefault="009762E8">
      <w:pPr>
        <w:pStyle w:val="Index2"/>
        <w:tabs>
          <w:tab w:val="right" w:leader="dot" w:pos="4310"/>
        </w:tabs>
        <w:rPr>
          <w:noProof/>
        </w:rPr>
      </w:pPr>
      <w:r>
        <w:rPr>
          <w:noProof/>
        </w:rPr>
        <w:t>Question Marks, xii</w:t>
      </w:r>
    </w:p>
    <w:p w:rsidR="009762E8" w:rsidRDefault="009762E8">
      <w:pPr>
        <w:pStyle w:val="Index1"/>
        <w:tabs>
          <w:tab w:val="right" w:leader="dot" w:pos="4310"/>
        </w:tabs>
        <w:rPr>
          <w:noProof/>
        </w:rPr>
      </w:pPr>
      <w:r>
        <w:rPr>
          <w:noProof/>
        </w:rPr>
        <w:t>History</w:t>
      </w:r>
    </w:p>
    <w:p w:rsidR="009762E8" w:rsidRDefault="009762E8">
      <w:pPr>
        <w:pStyle w:val="Index2"/>
        <w:tabs>
          <w:tab w:val="right" w:leader="dot" w:pos="4310"/>
        </w:tabs>
        <w:rPr>
          <w:noProof/>
        </w:rPr>
      </w:pPr>
      <w:r>
        <w:rPr>
          <w:noProof/>
        </w:rPr>
        <w:t>Revisions, ii</w:t>
      </w:r>
    </w:p>
    <w:p w:rsidR="009762E8" w:rsidRDefault="009762E8">
      <w:pPr>
        <w:pStyle w:val="Index1"/>
        <w:tabs>
          <w:tab w:val="right" w:leader="dot" w:pos="4310"/>
        </w:tabs>
        <w:rPr>
          <w:noProof/>
        </w:rPr>
      </w:pPr>
      <w:r>
        <w:rPr>
          <w:noProof/>
        </w:rPr>
        <w:t>Home Pages</w:t>
      </w:r>
    </w:p>
    <w:p w:rsidR="009762E8" w:rsidRDefault="009762E8">
      <w:pPr>
        <w:pStyle w:val="Index2"/>
        <w:tabs>
          <w:tab w:val="right" w:leader="dot" w:pos="4310"/>
        </w:tabs>
        <w:rPr>
          <w:noProof/>
        </w:rPr>
      </w:pPr>
      <w:r w:rsidRPr="001D38ED">
        <w:rPr>
          <w:noProof/>
          <w:kern w:val="2"/>
        </w:rPr>
        <w:t>Acronyms Intranet Website</w:t>
      </w:r>
      <w:r>
        <w:rPr>
          <w:noProof/>
        </w:rPr>
        <w:t>, 28</w:t>
      </w:r>
    </w:p>
    <w:p w:rsidR="009762E8" w:rsidRDefault="009762E8">
      <w:pPr>
        <w:pStyle w:val="Index2"/>
        <w:tabs>
          <w:tab w:val="right" w:leader="dot" w:pos="4310"/>
        </w:tabs>
        <w:rPr>
          <w:noProof/>
        </w:rPr>
      </w:pPr>
      <w:r>
        <w:rPr>
          <w:noProof/>
        </w:rPr>
        <w:t>Adobe Website, xiv</w:t>
      </w:r>
    </w:p>
    <w:p w:rsidR="009762E8" w:rsidRDefault="009762E8">
      <w:pPr>
        <w:pStyle w:val="Index2"/>
        <w:tabs>
          <w:tab w:val="right" w:leader="dot" w:pos="4310"/>
        </w:tabs>
        <w:rPr>
          <w:noProof/>
        </w:rPr>
      </w:pPr>
      <w:r w:rsidRPr="001D38ED">
        <w:rPr>
          <w:noProof/>
          <w:kern w:val="2"/>
        </w:rPr>
        <w:t>Glossary Intranet Website</w:t>
      </w:r>
      <w:r>
        <w:rPr>
          <w:noProof/>
        </w:rPr>
        <w:t>, 28</w:t>
      </w:r>
    </w:p>
    <w:p w:rsidR="009762E8" w:rsidRDefault="009762E8">
      <w:pPr>
        <w:pStyle w:val="Index2"/>
        <w:tabs>
          <w:tab w:val="right" w:leader="dot" w:pos="4310"/>
        </w:tabs>
        <w:rPr>
          <w:noProof/>
        </w:rPr>
      </w:pPr>
      <w:r w:rsidRPr="001D38ED">
        <w:rPr>
          <w:noProof/>
          <w:kern w:val="2"/>
        </w:rPr>
        <w:t>RPC Broker Website</w:t>
      </w:r>
      <w:r>
        <w:rPr>
          <w:noProof/>
        </w:rPr>
        <w:t>, xiv</w:t>
      </w:r>
    </w:p>
    <w:p w:rsidR="009762E8" w:rsidRDefault="009762E8">
      <w:pPr>
        <w:pStyle w:val="Index2"/>
        <w:tabs>
          <w:tab w:val="right" w:leader="dot" w:pos="4310"/>
        </w:tabs>
        <w:rPr>
          <w:noProof/>
        </w:rPr>
      </w:pPr>
      <w:r>
        <w:rPr>
          <w:noProof/>
        </w:rPr>
        <w:t>VA Software Document Library (</w:t>
      </w:r>
      <w:r w:rsidRPr="001D38ED">
        <w:rPr>
          <w:noProof/>
          <w:kern w:val="2"/>
        </w:rPr>
        <w:t>VDL) Website</w:t>
      </w:r>
      <w:r>
        <w:rPr>
          <w:noProof/>
        </w:rPr>
        <w:t>, xiv</w:t>
      </w:r>
    </w:p>
    <w:p w:rsidR="009762E8" w:rsidRDefault="009762E8">
      <w:pPr>
        <w:pStyle w:val="Index1"/>
        <w:tabs>
          <w:tab w:val="right" w:leader="dot" w:pos="4310"/>
        </w:tabs>
        <w:rPr>
          <w:noProof/>
        </w:rPr>
      </w:pPr>
      <w:r>
        <w:rPr>
          <w:noProof/>
        </w:rPr>
        <w:t>How to</w:t>
      </w:r>
    </w:p>
    <w:p w:rsidR="009762E8" w:rsidRDefault="009762E8">
      <w:pPr>
        <w:pStyle w:val="Index2"/>
        <w:tabs>
          <w:tab w:val="right" w:leader="dot" w:pos="4310"/>
        </w:tabs>
        <w:rPr>
          <w:noProof/>
        </w:rPr>
      </w:pPr>
      <w:r>
        <w:rPr>
          <w:noProof/>
        </w:rPr>
        <w:t>Connect to an M Server, 7</w:t>
      </w:r>
    </w:p>
    <w:p w:rsidR="009762E8" w:rsidRDefault="009762E8">
      <w:pPr>
        <w:pStyle w:val="Index2"/>
        <w:tabs>
          <w:tab w:val="right" w:leader="dot" w:pos="4310"/>
        </w:tabs>
        <w:rPr>
          <w:noProof/>
        </w:rPr>
      </w:pPr>
      <w:r>
        <w:rPr>
          <w:noProof/>
        </w:rPr>
        <w:t>Debug Your Client Application, 22</w:t>
      </w:r>
    </w:p>
    <w:p w:rsidR="009762E8" w:rsidRDefault="009762E8">
      <w:pPr>
        <w:pStyle w:val="Index2"/>
        <w:tabs>
          <w:tab w:val="right" w:leader="dot" w:pos="4310"/>
        </w:tabs>
        <w:rPr>
          <w:noProof/>
        </w:rPr>
      </w:pPr>
      <w:r>
        <w:rPr>
          <w:noProof/>
        </w:rPr>
        <w:t>Execute an RPC from a Client Application, 14</w:t>
      </w:r>
    </w:p>
    <w:p w:rsidR="009762E8" w:rsidRDefault="009762E8">
      <w:pPr>
        <w:pStyle w:val="Index2"/>
        <w:tabs>
          <w:tab w:val="right" w:leader="dot" w:pos="4310"/>
        </w:tabs>
        <w:rPr>
          <w:noProof/>
        </w:rPr>
      </w:pPr>
      <w:r>
        <w:rPr>
          <w:noProof/>
        </w:rPr>
        <w:t>Obtain Technical Information Online, xii</w:t>
      </w:r>
    </w:p>
    <w:p w:rsidR="009762E8" w:rsidRDefault="009762E8">
      <w:pPr>
        <w:pStyle w:val="Index2"/>
        <w:tabs>
          <w:tab w:val="right" w:leader="dot" w:pos="4310"/>
        </w:tabs>
        <w:rPr>
          <w:noProof/>
        </w:rPr>
      </w:pPr>
      <w:r>
        <w:rPr>
          <w:noProof/>
        </w:rPr>
        <w:t>Register an RPC, 15</w:t>
      </w:r>
    </w:p>
    <w:p w:rsidR="009762E8" w:rsidRDefault="009762E8">
      <w:pPr>
        <w:pStyle w:val="Index2"/>
        <w:tabs>
          <w:tab w:val="right" w:leader="dot" w:pos="4310"/>
        </w:tabs>
        <w:rPr>
          <w:noProof/>
        </w:rPr>
      </w:pPr>
      <w:r>
        <w:rPr>
          <w:noProof/>
        </w:rPr>
        <w:t>Use this Manual, ix</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I</w:t>
      </w:r>
    </w:p>
    <w:p w:rsidR="009762E8" w:rsidRDefault="009762E8">
      <w:pPr>
        <w:pStyle w:val="Index1"/>
        <w:tabs>
          <w:tab w:val="right" w:leader="dot" w:pos="4310"/>
        </w:tabs>
        <w:rPr>
          <w:noProof/>
        </w:rPr>
      </w:pPr>
      <w:r>
        <w:rPr>
          <w:noProof/>
        </w:rPr>
        <w:t>Identifying</w:t>
      </w:r>
    </w:p>
    <w:p w:rsidR="009762E8" w:rsidRDefault="009762E8">
      <w:pPr>
        <w:pStyle w:val="Index2"/>
        <w:tabs>
          <w:tab w:val="right" w:leader="dot" w:pos="4310"/>
        </w:tabs>
        <w:rPr>
          <w:noProof/>
        </w:rPr>
      </w:pPr>
      <w:r>
        <w:rPr>
          <w:noProof/>
        </w:rPr>
        <w:t>Handler Process on the Server, 22</w:t>
      </w:r>
    </w:p>
    <w:p w:rsidR="009762E8" w:rsidRDefault="009762E8">
      <w:pPr>
        <w:pStyle w:val="Index2"/>
        <w:tabs>
          <w:tab w:val="right" w:leader="dot" w:pos="4310"/>
        </w:tabs>
        <w:rPr>
          <w:noProof/>
        </w:rPr>
      </w:pPr>
      <w:r>
        <w:rPr>
          <w:noProof/>
        </w:rPr>
        <w:t>Listener Process on the Server, 22</w:t>
      </w:r>
    </w:p>
    <w:p w:rsidR="009762E8" w:rsidRDefault="009762E8">
      <w:pPr>
        <w:pStyle w:val="Index1"/>
        <w:tabs>
          <w:tab w:val="right" w:leader="dot" w:pos="4310"/>
        </w:tabs>
        <w:rPr>
          <w:noProof/>
        </w:rPr>
      </w:pPr>
      <w:r>
        <w:rPr>
          <w:noProof/>
        </w:rPr>
        <w:t>Input Parameter Types for RPCs (Optional), 12</w:t>
      </w:r>
    </w:p>
    <w:p w:rsidR="009762E8" w:rsidRDefault="009762E8">
      <w:pPr>
        <w:pStyle w:val="Index1"/>
        <w:tabs>
          <w:tab w:val="right" w:leader="dot" w:pos="4310"/>
        </w:tabs>
        <w:rPr>
          <w:noProof/>
        </w:rPr>
      </w:pPr>
      <w:r>
        <w:rPr>
          <w:noProof/>
        </w:rPr>
        <w:t>Intended Audience, ix</w:t>
      </w:r>
    </w:p>
    <w:p w:rsidR="009762E8" w:rsidRDefault="009762E8">
      <w:pPr>
        <w:pStyle w:val="Index1"/>
        <w:tabs>
          <w:tab w:val="right" w:leader="dot" w:pos="4310"/>
        </w:tabs>
        <w:rPr>
          <w:noProof/>
        </w:rPr>
      </w:pPr>
      <w:r>
        <w:rPr>
          <w:noProof/>
        </w:rPr>
        <w:t>Interface</w:t>
      </w:r>
    </w:p>
    <w:p w:rsidR="009762E8" w:rsidRDefault="009762E8">
      <w:pPr>
        <w:pStyle w:val="Index2"/>
        <w:tabs>
          <w:tab w:val="right" w:leader="dot" w:pos="4310"/>
        </w:tabs>
        <w:rPr>
          <w:noProof/>
        </w:rPr>
      </w:pPr>
      <w:r>
        <w:rPr>
          <w:noProof/>
        </w:rPr>
        <w:t>DLL, 25</w:t>
      </w:r>
    </w:p>
    <w:p w:rsidR="009762E8" w:rsidRDefault="009762E8">
      <w:pPr>
        <w:pStyle w:val="Index1"/>
        <w:tabs>
          <w:tab w:val="right" w:leader="dot" w:pos="4310"/>
        </w:tabs>
        <w:rPr>
          <w:noProof/>
        </w:rPr>
      </w:pPr>
      <w:r>
        <w:rPr>
          <w:noProof/>
        </w:rPr>
        <w:t>Introduction, 1</w:t>
      </w:r>
    </w:p>
    <w:p w:rsidR="009762E8" w:rsidRDefault="009762E8">
      <w:pPr>
        <w:pStyle w:val="Index1"/>
        <w:tabs>
          <w:tab w:val="right" w:leader="dot" w:pos="4310"/>
        </w:tabs>
        <w:rPr>
          <w:noProof/>
        </w:rPr>
      </w:pPr>
      <w:r w:rsidRPr="001D38ED">
        <w:rPr>
          <w:bCs/>
          <w:noProof/>
        </w:rPr>
        <w:t>Issues</w:t>
      </w:r>
    </w:p>
    <w:p w:rsidR="009762E8" w:rsidRDefault="009762E8">
      <w:pPr>
        <w:pStyle w:val="Index2"/>
        <w:tabs>
          <w:tab w:val="right" w:leader="dot" w:pos="4310"/>
        </w:tabs>
        <w:rPr>
          <w:noProof/>
        </w:rPr>
      </w:pPr>
      <w:r w:rsidRPr="001D38ED">
        <w:rPr>
          <w:bCs/>
          <w:noProof/>
        </w:rPr>
        <w:t>Backward Compatibility</w:t>
      </w:r>
      <w:r>
        <w:rPr>
          <w:noProof/>
        </w:rPr>
        <w:t>, 3</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L</w:t>
      </w:r>
    </w:p>
    <w:p w:rsidR="009762E8" w:rsidRDefault="009762E8">
      <w:pPr>
        <w:pStyle w:val="Index1"/>
        <w:tabs>
          <w:tab w:val="right" w:leader="dot" w:pos="4310"/>
        </w:tabs>
        <w:rPr>
          <w:noProof/>
        </w:rPr>
      </w:pPr>
      <w:r w:rsidRPr="001D38ED">
        <w:rPr>
          <w:iCs/>
          <w:noProof/>
        </w:rPr>
        <w:t>LAN</w:t>
      </w:r>
      <w:r>
        <w:rPr>
          <w:noProof/>
        </w:rPr>
        <w:t>, 27</w:t>
      </w:r>
    </w:p>
    <w:p w:rsidR="009762E8" w:rsidRDefault="009762E8">
      <w:pPr>
        <w:pStyle w:val="Index1"/>
        <w:tabs>
          <w:tab w:val="right" w:leader="dot" w:pos="4310"/>
        </w:tabs>
        <w:rPr>
          <w:noProof/>
        </w:rPr>
      </w:pPr>
      <w:r>
        <w:rPr>
          <w:noProof/>
        </w:rPr>
        <w:t>List File Attributes Option, xii</w:t>
      </w:r>
    </w:p>
    <w:p w:rsidR="009762E8" w:rsidRDefault="009762E8">
      <w:pPr>
        <w:pStyle w:val="Index1"/>
        <w:tabs>
          <w:tab w:val="right" w:leader="dot" w:pos="4310"/>
        </w:tabs>
        <w:rPr>
          <w:noProof/>
        </w:rPr>
      </w:pPr>
      <w:r w:rsidRPr="001D38ED">
        <w:rPr>
          <w:noProof/>
        </w:rPr>
        <w:t>List PType</w:t>
      </w:r>
      <w:r>
        <w:rPr>
          <w:noProof/>
        </w:rPr>
        <w:t>, 12</w:t>
      </w:r>
    </w:p>
    <w:p w:rsidR="009762E8" w:rsidRDefault="009762E8">
      <w:pPr>
        <w:pStyle w:val="Index1"/>
        <w:tabs>
          <w:tab w:val="right" w:leader="dot" w:pos="4310"/>
        </w:tabs>
        <w:rPr>
          <w:noProof/>
        </w:rPr>
      </w:pPr>
      <w:r w:rsidRPr="001D38ED">
        <w:rPr>
          <w:noProof/>
        </w:rPr>
        <w:t>ListenerPort Property</w:t>
      </w:r>
      <w:r>
        <w:rPr>
          <w:noProof/>
        </w:rPr>
        <w:t>, 5, 18</w:t>
      </w:r>
    </w:p>
    <w:p w:rsidR="009762E8" w:rsidRDefault="009762E8">
      <w:pPr>
        <w:pStyle w:val="Index1"/>
        <w:tabs>
          <w:tab w:val="right" w:leader="dot" w:pos="4310"/>
        </w:tabs>
        <w:rPr>
          <w:noProof/>
        </w:rPr>
      </w:pPr>
      <w:r w:rsidRPr="001D38ED">
        <w:rPr>
          <w:noProof/>
        </w:rPr>
        <w:t>Literal PType</w:t>
      </w:r>
      <w:r>
        <w:rPr>
          <w:noProof/>
        </w:rPr>
        <w:t>, 12</w:t>
      </w:r>
    </w:p>
    <w:p w:rsidR="009762E8" w:rsidRDefault="009762E8">
      <w:pPr>
        <w:pStyle w:val="Index1"/>
        <w:tabs>
          <w:tab w:val="right" w:leader="dot" w:pos="4310"/>
        </w:tabs>
        <w:rPr>
          <w:noProof/>
        </w:rPr>
      </w:pPr>
      <w:r w:rsidRPr="001D38ED">
        <w:rPr>
          <w:noProof/>
        </w:rPr>
        <w:t>lstCall Method</w:t>
      </w:r>
      <w:r>
        <w:rPr>
          <w:noProof/>
        </w:rPr>
        <w:t>, 6, 15</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M</w:t>
      </w:r>
    </w:p>
    <w:p w:rsidR="009762E8" w:rsidRDefault="009762E8">
      <w:pPr>
        <w:pStyle w:val="Index1"/>
        <w:tabs>
          <w:tab w:val="right" w:leader="dot" w:pos="4310"/>
        </w:tabs>
        <w:rPr>
          <w:noProof/>
        </w:rPr>
      </w:pPr>
      <w:r>
        <w:rPr>
          <w:noProof/>
        </w:rPr>
        <w:t>M Emulation Functions, 20</w:t>
      </w:r>
    </w:p>
    <w:p w:rsidR="009762E8" w:rsidRDefault="009762E8">
      <w:pPr>
        <w:pStyle w:val="Index1"/>
        <w:tabs>
          <w:tab w:val="right" w:leader="dot" w:pos="4310"/>
        </w:tabs>
        <w:rPr>
          <w:noProof/>
        </w:rPr>
      </w:pPr>
      <w:r>
        <w:rPr>
          <w:noProof/>
        </w:rPr>
        <w:lastRenderedPageBreak/>
        <w:t>M Entry Points for RPC Examples, 13</w:t>
      </w:r>
    </w:p>
    <w:p w:rsidR="009762E8" w:rsidRDefault="009762E8">
      <w:pPr>
        <w:pStyle w:val="Index1"/>
        <w:tabs>
          <w:tab w:val="right" w:leader="dot" w:pos="4310"/>
        </w:tabs>
        <w:rPr>
          <w:noProof/>
        </w:rPr>
      </w:pPr>
      <w:r>
        <w:rPr>
          <w:noProof/>
        </w:rPr>
        <w:t>Menus</w:t>
      </w:r>
    </w:p>
    <w:p w:rsidR="009762E8" w:rsidRDefault="009762E8">
      <w:pPr>
        <w:pStyle w:val="Index2"/>
        <w:tabs>
          <w:tab w:val="right" w:leader="dot" w:pos="4310"/>
        </w:tabs>
        <w:rPr>
          <w:noProof/>
        </w:rPr>
      </w:pPr>
      <w:r>
        <w:rPr>
          <w:noProof/>
        </w:rPr>
        <w:t>Data Dictionary Utilities, xii</w:t>
      </w:r>
    </w:p>
    <w:p w:rsidR="009762E8" w:rsidRDefault="009762E8">
      <w:pPr>
        <w:pStyle w:val="Index1"/>
        <w:tabs>
          <w:tab w:val="right" w:leader="dot" w:pos="4310"/>
        </w:tabs>
        <w:rPr>
          <w:noProof/>
        </w:rPr>
      </w:pPr>
      <w:r>
        <w:rPr>
          <w:noProof/>
        </w:rPr>
        <w:t>Message Handling, Errors, 22</w:t>
      </w:r>
    </w:p>
    <w:p w:rsidR="009762E8" w:rsidRDefault="009762E8">
      <w:pPr>
        <w:pStyle w:val="Index1"/>
        <w:tabs>
          <w:tab w:val="right" w:leader="dot" w:pos="4310"/>
        </w:tabs>
        <w:rPr>
          <w:noProof/>
        </w:rPr>
      </w:pPr>
      <w:r>
        <w:rPr>
          <w:noProof/>
        </w:rPr>
        <w:t>Methods</w:t>
      </w:r>
    </w:p>
    <w:p w:rsidR="009762E8" w:rsidRDefault="009762E8">
      <w:pPr>
        <w:pStyle w:val="Index2"/>
        <w:tabs>
          <w:tab w:val="right" w:leader="dot" w:pos="4310"/>
        </w:tabs>
        <w:rPr>
          <w:noProof/>
        </w:rPr>
      </w:pPr>
      <w:r>
        <w:rPr>
          <w:noProof/>
        </w:rPr>
        <w:t>Application.Run, 19</w:t>
      </w:r>
    </w:p>
    <w:p w:rsidR="009762E8" w:rsidRDefault="009762E8">
      <w:pPr>
        <w:pStyle w:val="Index2"/>
        <w:tabs>
          <w:tab w:val="right" w:leader="dot" w:pos="4310"/>
        </w:tabs>
        <w:rPr>
          <w:noProof/>
        </w:rPr>
      </w:pPr>
      <w:r w:rsidRPr="001D38ED">
        <w:rPr>
          <w:noProof/>
        </w:rPr>
        <w:t>Call</w:t>
      </w:r>
      <w:r>
        <w:rPr>
          <w:noProof/>
        </w:rPr>
        <w:t>, 6, 15</w:t>
      </w:r>
    </w:p>
    <w:p w:rsidR="009762E8" w:rsidRDefault="009762E8">
      <w:pPr>
        <w:pStyle w:val="Index2"/>
        <w:tabs>
          <w:tab w:val="right" w:leader="dot" w:pos="4310"/>
        </w:tabs>
        <w:rPr>
          <w:noProof/>
        </w:rPr>
      </w:pPr>
      <w:r>
        <w:rPr>
          <w:noProof/>
        </w:rPr>
        <w:t>CreateContext, 6, 15, 20</w:t>
      </w:r>
    </w:p>
    <w:p w:rsidR="009762E8" w:rsidRDefault="009762E8">
      <w:pPr>
        <w:pStyle w:val="Index2"/>
        <w:tabs>
          <w:tab w:val="right" w:leader="dot" w:pos="4310"/>
        </w:tabs>
        <w:rPr>
          <w:noProof/>
        </w:rPr>
      </w:pPr>
      <w:r>
        <w:rPr>
          <w:noProof/>
        </w:rPr>
        <w:t>Decrypt, 20</w:t>
      </w:r>
    </w:p>
    <w:p w:rsidR="009762E8" w:rsidRDefault="009762E8">
      <w:pPr>
        <w:pStyle w:val="Index2"/>
        <w:tabs>
          <w:tab w:val="right" w:leader="dot" w:pos="4310"/>
        </w:tabs>
        <w:rPr>
          <w:noProof/>
        </w:rPr>
      </w:pPr>
      <w:r>
        <w:rPr>
          <w:noProof/>
        </w:rPr>
        <w:t>Encrypt, 20</w:t>
      </w:r>
    </w:p>
    <w:p w:rsidR="009762E8" w:rsidRDefault="009762E8">
      <w:pPr>
        <w:pStyle w:val="Index2"/>
        <w:tabs>
          <w:tab w:val="right" w:leader="dot" w:pos="4310"/>
        </w:tabs>
        <w:rPr>
          <w:noProof/>
        </w:rPr>
      </w:pPr>
      <w:r w:rsidRPr="001D38ED">
        <w:rPr>
          <w:noProof/>
        </w:rPr>
        <w:t>GetServerInfo</w:t>
      </w:r>
      <w:r>
        <w:rPr>
          <w:noProof/>
        </w:rPr>
        <w:t>, 5, 18</w:t>
      </w:r>
    </w:p>
    <w:p w:rsidR="009762E8" w:rsidRDefault="009762E8">
      <w:pPr>
        <w:pStyle w:val="Index2"/>
        <w:tabs>
          <w:tab w:val="right" w:leader="dot" w:pos="4310"/>
        </w:tabs>
        <w:rPr>
          <w:noProof/>
        </w:rPr>
      </w:pPr>
      <w:r w:rsidRPr="001D38ED">
        <w:rPr>
          <w:noProof/>
        </w:rPr>
        <w:t>lstCall</w:t>
      </w:r>
      <w:r>
        <w:rPr>
          <w:noProof/>
        </w:rPr>
        <w:t>, 6, 15</w:t>
      </w:r>
    </w:p>
    <w:p w:rsidR="009762E8" w:rsidRDefault="009762E8">
      <w:pPr>
        <w:pStyle w:val="Index2"/>
        <w:tabs>
          <w:tab w:val="right" w:leader="dot" w:pos="4310"/>
        </w:tabs>
        <w:rPr>
          <w:noProof/>
        </w:rPr>
      </w:pPr>
      <w:r>
        <w:rPr>
          <w:noProof/>
        </w:rPr>
        <w:t>SplashClose, 19</w:t>
      </w:r>
    </w:p>
    <w:p w:rsidR="009762E8" w:rsidRDefault="009762E8">
      <w:pPr>
        <w:pStyle w:val="Index2"/>
        <w:tabs>
          <w:tab w:val="right" w:leader="dot" w:pos="4310"/>
        </w:tabs>
        <w:rPr>
          <w:noProof/>
        </w:rPr>
      </w:pPr>
      <w:r>
        <w:rPr>
          <w:noProof/>
        </w:rPr>
        <w:t>SplashOpen, 19</w:t>
      </w:r>
    </w:p>
    <w:p w:rsidR="009762E8" w:rsidRDefault="009762E8">
      <w:pPr>
        <w:pStyle w:val="Index2"/>
        <w:tabs>
          <w:tab w:val="right" w:leader="dot" w:pos="4310"/>
        </w:tabs>
        <w:rPr>
          <w:noProof/>
        </w:rPr>
      </w:pPr>
      <w:r w:rsidRPr="001D38ED">
        <w:rPr>
          <w:noProof/>
        </w:rPr>
        <w:t>strCall</w:t>
      </w:r>
      <w:r>
        <w:rPr>
          <w:noProof/>
        </w:rPr>
        <w:t>, 6, 15</w:t>
      </w:r>
    </w:p>
    <w:p w:rsidR="009762E8" w:rsidRDefault="009762E8">
      <w:pPr>
        <w:pStyle w:val="Index2"/>
        <w:tabs>
          <w:tab w:val="right" w:leader="dot" w:pos="4310"/>
        </w:tabs>
        <w:rPr>
          <w:noProof/>
        </w:rPr>
      </w:pPr>
      <w:r>
        <w:rPr>
          <w:noProof/>
        </w:rPr>
        <w:t>TRPCBroker Component, 4</w:t>
      </w:r>
    </w:p>
    <w:p w:rsidR="009762E8" w:rsidRDefault="009762E8">
      <w:pPr>
        <w:pStyle w:val="Index1"/>
        <w:tabs>
          <w:tab w:val="right" w:leader="dot" w:pos="4310"/>
        </w:tabs>
        <w:rPr>
          <w:noProof/>
        </w:rPr>
      </w:pPr>
      <w:r>
        <w:rPr>
          <w:noProof/>
        </w:rPr>
        <w:t>MFUNSTR.PAS, 20</w:t>
      </w:r>
    </w:p>
    <w:p w:rsidR="009762E8" w:rsidRDefault="009762E8">
      <w:pPr>
        <w:pStyle w:val="Index1"/>
        <w:tabs>
          <w:tab w:val="right" w:leader="dot" w:pos="4310"/>
        </w:tabs>
        <w:rPr>
          <w:noProof/>
        </w:rPr>
      </w:pPr>
      <w:r>
        <w:rPr>
          <w:noProof/>
        </w:rPr>
        <w:t>Microsoft Windows Registry, 7, 18</w:t>
      </w:r>
    </w:p>
    <w:p w:rsidR="009762E8" w:rsidRDefault="009762E8">
      <w:pPr>
        <w:pStyle w:val="Index1"/>
        <w:tabs>
          <w:tab w:val="right" w:leader="dot" w:pos="4310"/>
        </w:tabs>
        <w:rPr>
          <w:noProof/>
        </w:rPr>
      </w:pPr>
      <w:r w:rsidRPr="001D38ED">
        <w:rPr>
          <w:noProof/>
        </w:rPr>
        <w:t>Mult Property</w:t>
      </w:r>
      <w:r>
        <w:rPr>
          <w:noProof/>
        </w:rPr>
        <w:t>, 12, 14</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N</w:t>
      </w:r>
    </w:p>
    <w:p w:rsidR="009762E8" w:rsidRDefault="009762E8">
      <w:pPr>
        <w:pStyle w:val="Index1"/>
        <w:tabs>
          <w:tab w:val="right" w:leader="dot" w:pos="4310"/>
        </w:tabs>
        <w:rPr>
          <w:noProof/>
        </w:rPr>
      </w:pPr>
      <w:r w:rsidRPr="001D38ED">
        <w:rPr>
          <w:noProof/>
        </w:rPr>
        <w:t>NAME Field (#.01)</w:t>
      </w:r>
      <w:r>
        <w:rPr>
          <w:noProof/>
        </w:rPr>
        <w:t>, 13</w:t>
      </w:r>
    </w:p>
    <w:p w:rsidR="009762E8" w:rsidRDefault="009762E8">
      <w:pPr>
        <w:pStyle w:val="Index1"/>
        <w:tabs>
          <w:tab w:val="right" w:leader="dot" w:pos="4310"/>
        </w:tabs>
        <w:rPr>
          <w:noProof/>
        </w:rPr>
      </w:pPr>
      <w:r w:rsidRPr="001D38ED">
        <w:rPr>
          <w:noProof/>
        </w:rPr>
        <w:t>NEW PERSON File (#200)</w:t>
      </w:r>
      <w:r>
        <w:rPr>
          <w:noProof/>
        </w:rPr>
        <w:t>, 12</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O</w:t>
      </w:r>
    </w:p>
    <w:p w:rsidR="009762E8" w:rsidRDefault="009762E8">
      <w:pPr>
        <w:pStyle w:val="Index1"/>
        <w:tabs>
          <w:tab w:val="right" w:leader="dot" w:pos="4310"/>
        </w:tabs>
        <w:rPr>
          <w:noProof/>
        </w:rPr>
      </w:pPr>
      <w:r>
        <w:rPr>
          <w:noProof/>
        </w:rPr>
        <w:t>Obtaining</w:t>
      </w:r>
    </w:p>
    <w:p w:rsidR="009762E8" w:rsidRDefault="009762E8">
      <w:pPr>
        <w:pStyle w:val="Index2"/>
        <w:tabs>
          <w:tab w:val="right" w:leader="dot" w:pos="4310"/>
        </w:tabs>
        <w:rPr>
          <w:noProof/>
        </w:rPr>
      </w:pPr>
      <w:r>
        <w:rPr>
          <w:noProof/>
        </w:rPr>
        <w:t>Data Dictionary Listings, xii</w:t>
      </w:r>
    </w:p>
    <w:p w:rsidR="009762E8" w:rsidRDefault="009762E8">
      <w:pPr>
        <w:pStyle w:val="Index1"/>
        <w:tabs>
          <w:tab w:val="right" w:leader="dot" w:pos="4310"/>
        </w:tabs>
        <w:rPr>
          <w:noProof/>
        </w:rPr>
      </w:pPr>
      <w:r>
        <w:rPr>
          <w:noProof/>
        </w:rPr>
        <w:t>Online</w:t>
      </w:r>
    </w:p>
    <w:p w:rsidR="009762E8" w:rsidRDefault="009762E8">
      <w:pPr>
        <w:pStyle w:val="Index2"/>
        <w:tabs>
          <w:tab w:val="right" w:leader="dot" w:pos="4310"/>
        </w:tabs>
        <w:rPr>
          <w:noProof/>
        </w:rPr>
      </w:pPr>
      <w:r>
        <w:rPr>
          <w:noProof/>
        </w:rPr>
        <w:t>Documentation, xii</w:t>
      </w:r>
    </w:p>
    <w:p w:rsidR="009762E8" w:rsidRDefault="009762E8">
      <w:pPr>
        <w:pStyle w:val="Index2"/>
        <w:tabs>
          <w:tab w:val="right" w:leader="dot" w:pos="4310"/>
        </w:tabs>
        <w:rPr>
          <w:noProof/>
        </w:rPr>
      </w:pPr>
      <w:r>
        <w:rPr>
          <w:noProof/>
        </w:rPr>
        <w:t>Technical Information, How to Obtain, xii</w:t>
      </w:r>
    </w:p>
    <w:p w:rsidR="009762E8" w:rsidRDefault="009762E8">
      <w:pPr>
        <w:pStyle w:val="Index1"/>
        <w:tabs>
          <w:tab w:val="right" w:leader="dot" w:pos="4310"/>
        </w:tabs>
        <w:rPr>
          <w:noProof/>
        </w:rPr>
      </w:pPr>
      <w:r>
        <w:rPr>
          <w:noProof/>
        </w:rPr>
        <w:t>Online Code Samples (RPCs), 16</w:t>
      </w:r>
    </w:p>
    <w:p w:rsidR="009762E8" w:rsidRDefault="009762E8">
      <w:pPr>
        <w:pStyle w:val="Index1"/>
        <w:tabs>
          <w:tab w:val="right" w:leader="dot" w:pos="4310"/>
        </w:tabs>
        <w:rPr>
          <w:noProof/>
        </w:rPr>
      </w:pPr>
      <w:r>
        <w:rPr>
          <w:noProof/>
        </w:rPr>
        <w:t>OPTION File (#19), 15</w:t>
      </w:r>
    </w:p>
    <w:p w:rsidR="009762E8" w:rsidRDefault="009762E8">
      <w:pPr>
        <w:pStyle w:val="Index1"/>
        <w:tabs>
          <w:tab w:val="right" w:leader="dot" w:pos="4310"/>
        </w:tabs>
        <w:rPr>
          <w:noProof/>
        </w:rPr>
      </w:pPr>
      <w:r>
        <w:rPr>
          <w:noProof/>
        </w:rPr>
        <w:t>Options</w:t>
      </w:r>
    </w:p>
    <w:p w:rsidR="009762E8" w:rsidRDefault="009762E8">
      <w:pPr>
        <w:pStyle w:val="Index2"/>
        <w:tabs>
          <w:tab w:val="right" w:leader="dot" w:pos="4310"/>
        </w:tabs>
        <w:rPr>
          <w:noProof/>
        </w:rPr>
      </w:pPr>
      <w:r>
        <w:rPr>
          <w:noProof/>
        </w:rPr>
        <w:t>Data Dictionary Utilities, xii</w:t>
      </w:r>
    </w:p>
    <w:p w:rsidR="009762E8" w:rsidRDefault="009762E8">
      <w:pPr>
        <w:pStyle w:val="Index2"/>
        <w:tabs>
          <w:tab w:val="right" w:leader="dot" w:pos="4310"/>
        </w:tabs>
        <w:rPr>
          <w:noProof/>
        </w:rPr>
      </w:pPr>
      <w:r>
        <w:rPr>
          <w:noProof/>
        </w:rPr>
        <w:t>List File Attributes, xii</w:t>
      </w:r>
    </w:p>
    <w:p w:rsidR="009762E8" w:rsidRDefault="009762E8">
      <w:pPr>
        <w:pStyle w:val="Index1"/>
        <w:tabs>
          <w:tab w:val="right" w:leader="dot" w:pos="4310"/>
        </w:tabs>
        <w:rPr>
          <w:noProof/>
        </w:rPr>
      </w:pPr>
      <w:r>
        <w:rPr>
          <w:noProof/>
        </w:rPr>
        <w:t>Orientation, ix</w:t>
      </w:r>
    </w:p>
    <w:p w:rsidR="009762E8" w:rsidRDefault="009762E8">
      <w:pPr>
        <w:pStyle w:val="Index1"/>
        <w:tabs>
          <w:tab w:val="right" w:leader="dot" w:pos="4310"/>
        </w:tabs>
        <w:rPr>
          <w:noProof/>
        </w:rPr>
      </w:pPr>
      <w:r>
        <w:rPr>
          <w:noProof/>
        </w:rPr>
        <w:t>Other RPC Broker APIs, 18</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P</w:t>
      </w:r>
    </w:p>
    <w:p w:rsidR="009762E8" w:rsidRDefault="009762E8">
      <w:pPr>
        <w:pStyle w:val="Index1"/>
        <w:tabs>
          <w:tab w:val="right" w:leader="dot" w:pos="4310"/>
        </w:tabs>
        <w:rPr>
          <w:noProof/>
        </w:rPr>
      </w:pPr>
      <w:r w:rsidRPr="001D38ED">
        <w:rPr>
          <w:noProof/>
        </w:rPr>
        <w:t>Param Property</w:t>
      </w:r>
      <w:r>
        <w:rPr>
          <w:noProof/>
        </w:rPr>
        <w:t>, 5, 12, 14</w:t>
      </w:r>
    </w:p>
    <w:p w:rsidR="009762E8" w:rsidRDefault="009762E8">
      <w:pPr>
        <w:pStyle w:val="Index1"/>
        <w:tabs>
          <w:tab w:val="right" w:leader="dot" w:pos="4310"/>
        </w:tabs>
        <w:rPr>
          <w:noProof/>
        </w:rPr>
      </w:pPr>
      <w:r>
        <w:rPr>
          <w:noProof/>
        </w:rPr>
        <w:t>Parameters</w:t>
      </w:r>
    </w:p>
    <w:p w:rsidR="009762E8" w:rsidRDefault="009762E8">
      <w:pPr>
        <w:pStyle w:val="Index2"/>
        <w:tabs>
          <w:tab w:val="right" w:leader="dot" w:pos="4310"/>
        </w:tabs>
        <w:rPr>
          <w:noProof/>
        </w:rPr>
      </w:pPr>
      <w:r>
        <w:rPr>
          <w:noProof/>
        </w:rPr>
        <w:t>TimeOut, 19</w:t>
      </w:r>
    </w:p>
    <w:p w:rsidR="009762E8" w:rsidRDefault="009762E8">
      <w:pPr>
        <w:pStyle w:val="Index1"/>
        <w:tabs>
          <w:tab w:val="right" w:leader="dot" w:pos="4310"/>
        </w:tabs>
        <w:rPr>
          <w:noProof/>
        </w:rPr>
      </w:pPr>
      <w:r>
        <w:rPr>
          <w:noProof/>
        </w:rPr>
        <w:t>Patches</w:t>
      </w:r>
    </w:p>
    <w:p w:rsidR="009762E8" w:rsidRDefault="009762E8">
      <w:pPr>
        <w:pStyle w:val="Index2"/>
        <w:tabs>
          <w:tab w:val="right" w:leader="dot" w:pos="4310"/>
        </w:tabs>
        <w:rPr>
          <w:noProof/>
        </w:rPr>
      </w:pPr>
      <w:r>
        <w:rPr>
          <w:noProof/>
        </w:rPr>
        <w:t>Revisions, v</w:t>
      </w:r>
    </w:p>
    <w:p w:rsidR="009762E8" w:rsidRDefault="009762E8">
      <w:pPr>
        <w:pStyle w:val="Index1"/>
        <w:tabs>
          <w:tab w:val="right" w:leader="dot" w:pos="4310"/>
        </w:tabs>
        <w:rPr>
          <w:noProof/>
        </w:rPr>
      </w:pPr>
      <w:r>
        <w:rPr>
          <w:noProof/>
        </w:rPr>
        <w:t>Piece Function, 20</w:t>
      </w:r>
    </w:p>
    <w:p w:rsidR="009762E8" w:rsidRDefault="009762E8">
      <w:pPr>
        <w:pStyle w:val="Index1"/>
        <w:tabs>
          <w:tab w:val="right" w:leader="dot" w:pos="4310"/>
        </w:tabs>
        <w:rPr>
          <w:noProof/>
        </w:rPr>
      </w:pPr>
      <w:r>
        <w:rPr>
          <w:noProof/>
        </w:rPr>
        <w:t>Product Support (PS)</w:t>
      </w:r>
    </w:p>
    <w:p w:rsidR="009762E8" w:rsidRDefault="009762E8">
      <w:pPr>
        <w:pStyle w:val="Index2"/>
        <w:tabs>
          <w:tab w:val="right" w:leader="dot" w:pos="4310"/>
        </w:tabs>
        <w:rPr>
          <w:noProof/>
        </w:rPr>
      </w:pPr>
      <w:r>
        <w:rPr>
          <w:noProof/>
        </w:rPr>
        <w:t>Anonymous Directories, xiv</w:t>
      </w:r>
    </w:p>
    <w:p w:rsidR="009762E8" w:rsidRDefault="009762E8">
      <w:pPr>
        <w:pStyle w:val="Index1"/>
        <w:tabs>
          <w:tab w:val="right" w:leader="dot" w:pos="4310"/>
        </w:tabs>
        <w:rPr>
          <w:noProof/>
        </w:rPr>
      </w:pPr>
      <w:r>
        <w:rPr>
          <w:noProof/>
        </w:rPr>
        <w:lastRenderedPageBreak/>
        <w:t>Programs</w:t>
      </w:r>
    </w:p>
    <w:p w:rsidR="009762E8" w:rsidRDefault="009762E8">
      <w:pPr>
        <w:pStyle w:val="Index2"/>
        <w:tabs>
          <w:tab w:val="right" w:leader="dot" w:pos="4310"/>
        </w:tabs>
        <w:rPr>
          <w:noProof/>
        </w:rPr>
      </w:pPr>
      <w:r>
        <w:rPr>
          <w:noProof/>
        </w:rPr>
        <w:t>BROKEREXAMPLE.EXE, 16</w:t>
      </w:r>
    </w:p>
    <w:p w:rsidR="009762E8" w:rsidRDefault="009762E8">
      <w:pPr>
        <w:pStyle w:val="Index1"/>
        <w:tabs>
          <w:tab w:val="right" w:leader="dot" w:pos="4310"/>
        </w:tabs>
        <w:rPr>
          <w:noProof/>
        </w:rPr>
      </w:pPr>
      <w:r>
        <w:rPr>
          <w:noProof/>
        </w:rPr>
        <w:t>Properties</w:t>
      </w:r>
    </w:p>
    <w:p w:rsidR="009762E8" w:rsidRDefault="009762E8">
      <w:pPr>
        <w:pStyle w:val="Index2"/>
        <w:tabs>
          <w:tab w:val="right" w:leader="dot" w:pos="4310"/>
        </w:tabs>
        <w:rPr>
          <w:noProof/>
        </w:rPr>
      </w:pPr>
      <w:r w:rsidRPr="001D38ED">
        <w:rPr>
          <w:noProof/>
        </w:rPr>
        <w:t>ClearParameters</w:t>
      </w:r>
      <w:r>
        <w:rPr>
          <w:noProof/>
        </w:rPr>
        <w:t>, 4</w:t>
      </w:r>
    </w:p>
    <w:p w:rsidR="009762E8" w:rsidRDefault="009762E8">
      <w:pPr>
        <w:pStyle w:val="Index2"/>
        <w:tabs>
          <w:tab w:val="right" w:leader="dot" w:pos="4310"/>
        </w:tabs>
        <w:rPr>
          <w:noProof/>
        </w:rPr>
      </w:pPr>
      <w:r w:rsidRPr="001D38ED">
        <w:rPr>
          <w:noProof/>
        </w:rPr>
        <w:t>ClearResults</w:t>
      </w:r>
      <w:r>
        <w:rPr>
          <w:noProof/>
        </w:rPr>
        <w:t>, 4</w:t>
      </w:r>
    </w:p>
    <w:p w:rsidR="009762E8" w:rsidRDefault="009762E8">
      <w:pPr>
        <w:pStyle w:val="Index2"/>
        <w:tabs>
          <w:tab w:val="right" w:leader="dot" w:pos="4310"/>
        </w:tabs>
        <w:rPr>
          <w:noProof/>
        </w:rPr>
      </w:pPr>
      <w:r w:rsidRPr="001D38ED">
        <w:rPr>
          <w:noProof/>
        </w:rPr>
        <w:t>Connected</w:t>
      </w:r>
      <w:r>
        <w:rPr>
          <w:noProof/>
        </w:rPr>
        <w:t>, 4</w:t>
      </w:r>
    </w:p>
    <w:p w:rsidR="009762E8" w:rsidRDefault="009762E8">
      <w:pPr>
        <w:pStyle w:val="Index2"/>
        <w:tabs>
          <w:tab w:val="right" w:leader="dot" w:pos="4310"/>
        </w:tabs>
        <w:rPr>
          <w:noProof/>
        </w:rPr>
      </w:pPr>
      <w:r>
        <w:rPr>
          <w:noProof/>
        </w:rPr>
        <w:t>DebugMode, 22</w:t>
      </w:r>
    </w:p>
    <w:p w:rsidR="009762E8" w:rsidRDefault="009762E8">
      <w:pPr>
        <w:pStyle w:val="Index2"/>
        <w:tabs>
          <w:tab w:val="right" w:leader="dot" w:pos="4310"/>
        </w:tabs>
        <w:rPr>
          <w:noProof/>
        </w:rPr>
      </w:pPr>
      <w:r w:rsidRPr="001D38ED">
        <w:rPr>
          <w:noProof/>
        </w:rPr>
        <w:t>ListenerPort</w:t>
      </w:r>
      <w:r>
        <w:rPr>
          <w:noProof/>
        </w:rPr>
        <w:t>, 5, 18</w:t>
      </w:r>
    </w:p>
    <w:p w:rsidR="009762E8" w:rsidRDefault="009762E8">
      <w:pPr>
        <w:pStyle w:val="Index2"/>
        <w:tabs>
          <w:tab w:val="right" w:leader="dot" w:pos="4310"/>
        </w:tabs>
        <w:rPr>
          <w:noProof/>
        </w:rPr>
      </w:pPr>
      <w:r w:rsidRPr="001D38ED">
        <w:rPr>
          <w:noProof/>
        </w:rPr>
        <w:t>Mult</w:t>
      </w:r>
      <w:r>
        <w:rPr>
          <w:noProof/>
        </w:rPr>
        <w:t>, 12, 14</w:t>
      </w:r>
    </w:p>
    <w:p w:rsidR="009762E8" w:rsidRDefault="009762E8">
      <w:pPr>
        <w:pStyle w:val="Index2"/>
        <w:tabs>
          <w:tab w:val="right" w:leader="dot" w:pos="4310"/>
        </w:tabs>
        <w:rPr>
          <w:noProof/>
        </w:rPr>
      </w:pPr>
      <w:r w:rsidRPr="001D38ED">
        <w:rPr>
          <w:noProof/>
        </w:rPr>
        <w:t>Param</w:t>
      </w:r>
      <w:r>
        <w:rPr>
          <w:noProof/>
        </w:rPr>
        <w:t>, 5, 12, 14</w:t>
      </w:r>
    </w:p>
    <w:p w:rsidR="009762E8" w:rsidRDefault="009762E8">
      <w:pPr>
        <w:pStyle w:val="Index2"/>
        <w:tabs>
          <w:tab w:val="right" w:leader="dot" w:pos="4310"/>
        </w:tabs>
        <w:rPr>
          <w:noProof/>
        </w:rPr>
      </w:pPr>
      <w:r w:rsidRPr="001D38ED">
        <w:rPr>
          <w:noProof/>
        </w:rPr>
        <w:t>RemoteProcedure</w:t>
      </w:r>
      <w:r>
        <w:rPr>
          <w:noProof/>
        </w:rPr>
        <w:t>, 5, 14</w:t>
      </w:r>
    </w:p>
    <w:p w:rsidR="009762E8" w:rsidRDefault="009762E8">
      <w:pPr>
        <w:pStyle w:val="Index2"/>
        <w:tabs>
          <w:tab w:val="right" w:leader="dot" w:pos="4310"/>
        </w:tabs>
        <w:rPr>
          <w:noProof/>
        </w:rPr>
      </w:pPr>
      <w:r w:rsidRPr="001D38ED">
        <w:rPr>
          <w:noProof/>
        </w:rPr>
        <w:t>Results</w:t>
      </w:r>
      <w:r>
        <w:rPr>
          <w:noProof/>
        </w:rPr>
        <w:t>, 5, 15</w:t>
      </w:r>
    </w:p>
    <w:p w:rsidR="009762E8" w:rsidRDefault="009762E8">
      <w:pPr>
        <w:pStyle w:val="Index2"/>
        <w:tabs>
          <w:tab w:val="right" w:leader="dot" w:pos="4310"/>
        </w:tabs>
        <w:rPr>
          <w:noProof/>
        </w:rPr>
      </w:pPr>
      <w:r w:rsidRPr="001D38ED">
        <w:rPr>
          <w:noProof/>
        </w:rPr>
        <w:t>Server</w:t>
      </w:r>
      <w:r>
        <w:rPr>
          <w:noProof/>
        </w:rPr>
        <w:t>, 5, 18</w:t>
      </w:r>
    </w:p>
    <w:p w:rsidR="009762E8" w:rsidRDefault="009762E8">
      <w:pPr>
        <w:pStyle w:val="Index2"/>
        <w:tabs>
          <w:tab w:val="right" w:leader="dot" w:pos="4310"/>
        </w:tabs>
        <w:rPr>
          <w:noProof/>
        </w:rPr>
      </w:pPr>
      <w:r w:rsidRPr="001D38ED">
        <w:rPr>
          <w:noProof/>
        </w:rPr>
        <w:t>SSHPort</w:t>
      </w:r>
      <w:r>
        <w:rPr>
          <w:noProof/>
        </w:rPr>
        <w:t>, 5</w:t>
      </w:r>
    </w:p>
    <w:p w:rsidR="009762E8" w:rsidRDefault="009762E8">
      <w:pPr>
        <w:pStyle w:val="Index2"/>
        <w:tabs>
          <w:tab w:val="right" w:leader="dot" w:pos="4310"/>
        </w:tabs>
        <w:rPr>
          <w:noProof/>
        </w:rPr>
      </w:pPr>
      <w:r w:rsidRPr="001D38ED">
        <w:rPr>
          <w:noProof/>
        </w:rPr>
        <w:t>SSHPw</w:t>
      </w:r>
      <w:r>
        <w:rPr>
          <w:noProof/>
        </w:rPr>
        <w:t>, 5</w:t>
      </w:r>
    </w:p>
    <w:p w:rsidR="009762E8" w:rsidRDefault="009762E8">
      <w:pPr>
        <w:pStyle w:val="Index2"/>
        <w:tabs>
          <w:tab w:val="right" w:leader="dot" w:pos="4310"/>
        </w:tabs>
        <w:rPr>
          <w:noProof/>
        </w:rPr>
      </w:pPr>
      <w:r w:rsidRPr="001D38ED">
        <w:rPr>
          <w:noProof/>
        </w:rPr>
        <w:t>SSHUser</w:t>
      </w:r>
      <w:r>
        <w:rPr>
          <w:noProof/>
        </w:rPr>
        <w:t>, 5</w:t>
      </w:r>
    </w:p>
    <w:p w:rsidR="009762E8" w:rsidRDefault="009762E8">
      <w:pPr>
        <w:pStyle w:val="Index2"/>
        <w:tabs>
          <w:tab w:val="right" w:leader="dot" w:pos="4310"/>
        </w:tabs>
        <w:rPr>
          <w:noProof/>
        </w:rPr>
      </w:pPr>
      <w:r w:rsidRPr="001D38ED">
        <w:rPr>
          <w:noProof/>
        </w:rPr>
        <w:t>SSHUseSecureConnection</w:t>
      </w:r>
      <w:r>
        <w:rPr>
          <w:noProof/>
        </w:rPr>
        <w:t>, 5</w:t>
      </w:r>
    </w:p>
    <w:p w:rsidR="009762E8" w:rsidRDefault="009762E8">
      <w:pPr>
        <w:pStyle w:val="Index2"/>
        <w:tabs>
          <w:tab w:val="right" w:leader="dot" w:pos="4310"/>
        </w:tabs>
        <w:rPr>
          <w:noProof/>
        </w:rPr>
      </w:pPr>
      <w:r>
        <w:rPr>
          <w:noProof/>
        </w:rPr>
        <w:t>TRPCBroker Component, 4</w:t>
      </w:r>
    </w:p>
    <w:p w:rsidR="009762E8" w:rsidRDefault="009762E8">
      <w:pPr>
        <w:pStyle w:val="Index2"/>
        <w:tabs>
          <w:tab w:val="right" w:leader="dot" w:pos="4310"/>
        </w:tabs>
        <w:rPr>
          <w:noProof/>
        </w:rPr>
      </w:pPr>
      <w:r>
        <w:rPr>
          <w:noProof/>
        </w:rPr>
        <w:t>Value, 14</w:t>
      </w:r>
    </w:p>
    <w:p w:rsidR="009762E8" w:rsidRDefault="009762E8">
      <w:pPr>
        <w:pStyle w:val="Index1"/>
        <w:tabs>
          <w:tab w:val="right" w:leader="dot" w:pos="4310"/>
        </w:tabs>
        <w:rPr>
          <w:noProof/>
        </w:rPr>
      </w:pPr>
      <w:r>
        <w:rPr>
          <w:noProof/>
        </w:rPr>
        <w:t>PS</w:t>
      </w:r>
    </w:p>
    <w:p w:rsidR="009762E8" w:rsidRDefault="009762E8">
      <w:pPr>
        <w:pStyle w:val="Index2"/>
        <w:tabs>
          <w:tab w:val="right" w:leader="dot" w:pos="4310"/>
        </w:tabs>
        <w:rPr>
          <w:noProof/>
        </w:rPr>
      </w:pPr>
      <w:r>
        <w:rPr>
          <w:noProof/>
        </w:rPr>
        <w:t>Anonymous Directories, xiv</w:t>
      </w:r>
    </w:p>
    <w:p w:rsidR="009762E8" w:rsidRDefault="009762E8">
      <w:pPr>
        <w:pStyle w:val="Index1"/>
        <w:tabs>
          <w:tab w:val="right" w:leader="dot" w:pos="4310"/>
        </w:tabs>
        <w:rPr>
          <w:noProof/>
        </w:rPr>
      </w:pPr>
      <w:r w:rsidRPr="001D38ED">
        <w:rPr>
          <w:noProof/>
        </w:rPr>
        <w:t>PTypes</w:t>
      </w:r>
    </w:p>
    <w:p w:rsidR="009762E8" w:rsidRDefault="009762E8">
      <w:pPr>
        <w:pStyle w:val="Index2"/>
        <w:tabs>
          <w:tab w:val="right" w:leader="dot" w:pos="4310"/>
        </w:tabs>
        <w:rPr>
          <w:noProof/>
        </w:rPr>
      </w:pPr>
      <w:r w:rsidRPr="001D38ED">
        <w:rPr>
          <w:noProof/>
        </w:rPr>
        <w:t>List</w:t>
      </w:r>
      <w:r>
        <w:rPr>
          <w:noProof/>
        </w:rPr>
        <w:t>, 12</w:t>
      </w:r>
    </w:p>
    <w:p w:rsidR="009762E8" w:rsidRDefault="009762E8">
      <w:pPr>
        <w:pStyle w:val="Index2"/>
        <w:tabs>
          <w:tab w:val="right" w:leader="dot" w:pos="4310"/>
        </w:tabs>
        <w:rPr>
          <w:noProof/>
        </w:rPr>
      </w:pPr>
      <w:r w:rsidRPr="001D38ED">
        <w:rPr>
          <w:noProof/>
        </w:rPr>
        <w:t>Literal</w:t>
      </w:r>
      <w:r>
        <w:rPr>
          <w:noProof/>
        </w:rPr>
        <w:t>, 12</w:t>
      </w:r>
    </w:p>
    <w:p w:rsidR="009762E8" w:rsidRDefault="009762E8">
      <w:pPr>
        <w:pStyle w:val="Index2"/>
        <w:tabs>
          <w:tab w:val="right" w:leader="dot" w:pos="4310"/>
        </w:tabs>
        <w:rPr>
          <w:noProof/>
        </w:rPr>
      </w:pPr>
      <w:r w:rsidRPr="001D38ED">
        <w:rPr>
          <w:noProof/>
        </w:rPr>
        <w:t>Reference</w:t>
      </w:r>
      <w:r>
        <w:rPr>
          <w:noProof/>
        </w:rPr>
        <w:t>, 12</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Q</w:t>
      </w:r>
    </w:p>
    <w:p w:rsidR="009762E8" w:rsidRDefault="009762E8">
      <w:pPr>
        <w:pStyle w:val="Index1"/>
        <w:tabs>
          <w:tab w:val="right" w:leader="dot" w:pos="4310"/>
        </w:tabs>
        <w:rPr>
          <w:noProof/>
        </w:rPr>
      </w:pPr>
      <w:r>
        <w:rPr>
          <w:noProof/>
        </w:rPr>
        <w:t>Question Mark Help, xii</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R</w:t>
      </w:r>
    </w:p>
    <w:p w:rsidR="009762E8" w:rsidRDefault="009762E8">
      <w:pPr>
        <w:pStyle w:val="Index1"/>
        <w:tabs>
          <w:tab w:val="right" w:leader="dot" w:pos="4310"/>
        </w:tabs>
        <w:rPr>
          <w:noProof/>
        </w:rPr>
      </w:pPr>
      <w:r w:rsidRPr="001D38ED">
        <w:rPr>
          <w:noProof/>
        </w:rPr>
        <w:t>Reference PType</w:t>
      </w:r>
      <w:r>
        <w:rPr>
          <w:noProof/>
        </w:rPr>
        <w:t>, 12</w:t>
      </w:r>
    </w:p>
    <w:p w:rsidR="009762E8" w:rsidRDefault="009762E8">
      <w:pPr>
        <w:pStyle w:val="Index1"/>
        <w:tabs>
          <w:tab w:val="right" w:leader="dot" w:pos="4310"/>
        </w:tabs>
        <w:rPr>
          <w:noProof/>
        </w:rPr>
      </w:pPr>
      <w:r>
        <w:rPr>
          <w:noProof/>
        </w:rPr>
        <w:t>Registering RPCs, 15</w:t>
      </w:r>
    </w:p>
    <w:p w:rsidR="009762E8" w:rsidRDefault="009762E8">
      <w:pPr>
        <w:pStyle w:val="Index1"/>
        <w:tabs>
          <w:tab w:val="right" w:leader="dot" w:pos="4310"/>
        </w:tabs>
        <w:rPr>
          <w:noProof/>
        </w:rPr>
      </w:pPr>
      <w:r>
        <w:rPr>
          <w:noProof/>
        </w:rPr>
        <w:t>Registry, 7, 18</w:t>
      </w:r>
    </w:p>
    <w:p w:rsidR="009762E8" w:rsidRDefault="009762E8">
      <w:pPr>
        <w:pStyle w:val="Index1"/>
        <w:tabs>
          <w:tab w:val="right" w:leader="dot" w:pos="4310"/>
        </w:tabs>
        <w:rPr>
          <w:noProof/>
        </w:rPr>
      </w:pPr>
      <w:r>
        <w:rPr>
          <w:noProof/>
        </w:rPr>
        <w:t>Relationship between an M Entry Point and an RPC, 9</w:t>
      </w:r>
    </w:p>
    <w:p w:rsidR="009762E8" w:rsidRDefault="009762E8">
      <w:pPr>
        <w:pStyle w:val="Index1"/>
        <w:tabs>
          <w:tab w:val="right" w:leader="dot" w:pos="4310"/>
        </w:tabs>
        <w:rPr>
          <w:noProof/>
        </w:rPr>
      </w:pPr>
      <w:r>
        <w:rPr>
          <w:noProof/>
        </w:rPr>
        <w:t>Remote Procedure Calls (RPCs), 9</w:t>
      </w:r>
    </w:p>
    <w:p w:rsidR="009762E8" w:rsidRDefault="009762E8">
      <w:pPr>
        <w:pStyle w:val="Index1"/>
        <w:tabs>
          <w:tab w:val="right" w:leader="dot" w:pos="4310"/>
        </w:tabs>
        <w:rPr>
          <w:noProof/>
        </w:rPr>
      </w:pPr>
      <w:r>
        <w:rPr>
          <w:noProof/>
        </w:rPr>
        <w:t>REMOTE PROCEDURE File (#8994), 9, 10, 13, 26</w:t>
      </w:r>
    </w:p>
    <w:p w:rsidR="009762E8" w:rsidRDefault="009762E8">
      <w:pPr>
        <w:pStyle w:val="Index1"/>
        <w:tabs>
          <w:tab w:val="right" w:leader="dot" w:pos="4310"/>
        </w:tabs>
        <w:rPr>
          <w:noProof/>
        </w:rPr>
      </w:pPr>
      <w:r w:rsidRPr="001D38ED">
        <w:rPr>
          <w:noProof/>
        </w:rPr>
        <w:t>RemoteProcedure Property</w:t>
      </w:r>
      <w:r>
        <w:rPr>
          <w:noProof/>
        </w:rPr>
        <w:t>, 5, 14</w:t>
      </w:r>
    </w:p>
    <w:p w:rsidR="009762E8" w:rsidRDefault="009762E8">
      <w:pPr>
        <w:pStyle w:val="Index1"/>
        <w:tabs>
          <w:tab w:val="right" w:leader="dot" w:pos="4310"/>
        </w:tabs>
        <w:rPr>
          <w:noProof/>
        </w:rPr>
      </w:pPr>
      <w:r w:rsidRPr="001D38ED">
        <w:rPr>
          <w:noProof/>
        </w:rPr>
        <w:t>Results Property</w:t>
      </w:r>
      <w:r>
        <w:rPr>
          <w:noProof/>
        </w:rPr>
        <w:t>, 5, 15</w:t>
      </w:r>
    </w:p>
    <w:p w:rsidR="009762E8" w:rsidRDefault="009762E8">
      <w:pPr>
        <w:pStyle w:val="Index1"/>
        <w:tabs>
          <w:tab w:val="right" w:leader="dot" w:pos="4310"/>
        </w:tabs>
        <w:rPr>
          <w:noProof/>
        </w:rPr>
      </w:pPr>
      <w:r w:rsidRPr="001D38ED">
        <w:rPr>
          <w:noProof/>
        </w:rPr>
        <w:t>RETURN VALUE TYPE Field (#.04)</w:t>
      </w:r>
      <w:r>
        <w:rPr>
          <w:noProof/>
        </w:rPr>
        <w:t>, 13</w:t>
      </w:r>
    </w:p>
    <w:p w:rsidR="009762E8" w:rsidRDefault="009762E8">
      <w:pPr>
        <w:pStyle w:val="Index1"/>
        <w:tabs>
          <w:tab w:val="right" w:leader="dot" w:pos="4310"/>
        </w:tabs>
        <w:rPr>
          <w:noProof/>
        </w:rPr>
      </w:pPr>
      <w:r>
        <w:rPr>
          <w:noProof/>
        </w:rPr>
        <w:t>Return Value Types for RPCs, 10</w:t>
      </w:r>
    </w:p>
    <w:p w:rsidR="009762E8" w:rsidRDefault="009762E8">
      <w:pPr>
        <w:pStyle w:val="Index1"/>
        <w:tabs>
          <w:tab w:val="right" w:leader="dot" w:pos="4310"/>
        </w:tabs>
        <w:rPr>
          <w:noProof/>
        </w:rPr>
      </w:pPr>
      <w:r>
        <w:rPr>
          <w:noProof/>
        </w:rPr>
        <w:t>Return Values from RPCs, 25</w:t>
      </w:r>
    </w:p>
    <w:p w:rsidR="009762E8" w:rsidRDefault="009762E8">
      <w:pPr>
        <w:pStyle w:val="Index1"/>
        <w:tabs>
          <w:tab w:val="right" w:leader="dot" w:pos="4310"/>
        </w:tabs>
        <w:rPr>
          <w:noProof/>
        </w:rPr>
      </w:pPr>
      <w:r>
        <w:rPr>
          <w:noProof/>
        </w:rPr>
        <w:t>Revision History, ii</w:t>
      </w:r>
    </w:p>
    <w:p w:rsidR="009762E8" w:rsidRDefault="009762E8">
      <w:pPr>
        <w:pStyle w:val="Index2"/>
        <w:tabs>
          <w:tab w:val="right" w:leader="dot" w:pos="4310"/>
        </w:tabs>
        <w:rPr>
          <w:noProof/>
        </w:rPr>
      </w:pPr>
      <w:r>
        <w:rPr>
          <w:noProof/>
        </w:rPr>
        <w:t>Documentation, ii</w:t>
      </w:r>
    </w:p>
    <w:p w:rsidR="009762E8" w:rsidRDefault="009762E8">
      <w:pPr>
        <w:pStyle w:val="Index2"/>
        <w:tabs>
          <w:tab w:val="right" w:leader="dot" w:pos="4310"/>
        </w:tabs>
        <w:rPr>
          <w:noProof/>
        </w:rPr>
      </w:pPr>
      <w:r>
        <w:rPr>
          <w:noProof/>
        </w:rPr>
        <w:t>Patches, v</w:t>
      </w:r>
    </w:p>
    <w:p w:rsidR="009762E8" w:rsidRDefault="009762E8">
      <w:pPr>
        <w:pStyle w:val="Index1"/>
        <w:tabs>
          <w:tab w:val="right" w:leader="dot" w:pos="4310"/>
        </w:tabs>
        <w:rPr>
          <w:noProof/>
        </w:rPr>
      </w:pPr>
      <w:r w:rsidRPr="001D38ED">
        <w:rPr>
          <w:noProof/>
        </w:rPr>
        <w:t>ROUTINE Field (#.03)</w:t>
      </w:r>
      <w:r>
        <w:rPr>
          <w:noProof/>
        </w:rPr>
        <w:t>, 13</w:t>
      </w:r>
    </w:p>
    <w:p w:rsidR="009762E8" w:rsidRDefault="009762E8">
      <w:pPr>
        <w:pStyle w:val="Index1"/>
        <w:tabs>
          <w:tab w:val="right" w:leader="dot" w:pos="4310"/>
        </w:tabs>
        <w:rPr>
          <w:noProof/>
        </w:rPr>
      </w:pPr>
      <w:r w:rsidRPr="001D38ED">
        <w:rPr>
          <w:noProof/>
          <w:kern w:val="2"/>
        </w:rPr>
        <w:t>RPC Broker</w:t>
      </w:r>
    </w:p>
    <w:p w:rsidR="009762E8" w:rsidRDefault="009762E8">
      <w:pPr>
        <w:pStyle w:val="Index2"/>
        <w:tabs>
          <w:tab w:val="right" w:leader="dot" w:pos="4310"/>
        </w:tabs>
        <w:rPr>
          <w:noProof/>
        </w:rPr>
      </w:pPr>
      <w:r>
        <w:rPr>
          <w:noProof/>
        </w:rPr>
        <w:lastRenderedPageBreak/>
        <w:t>Components for Delphi, 4</w:t>
      </w:r>
    </w:p>
    <w:p w:rsidR="009762E8" w:rsidRDefault="009762E8">
      <w:pPr>
        <w:pStyle w:val="Index2"/>
        <w:tabs>
          <w:tab w:val="right" w:leader="dot" w:pos="4310"/>
        </w:tabs>
        <w:rPr>
          <w:noProof/>
        </w:rPr>
      </w:pPr>
      <w:r>
        <w:rPr>
          <w:noProof/>
        </w:rPr>
        <w:t>Delphi, 23</w:t>
      </w:r>
    </w:p>
    <w:p w:rsidR="009762E8" w:rsidRDefault="009762E8">
      <w:pPr>
        <w:pStyle w:val="Index2"/>
        <w:tabs>
          <w:tab w:val="right" w:leader="dot" w:pos="4310"/>
        </w:tabs>
        <w:rPr>
          <w:noProof/>
        </w:rPr>
      </w:pPr>
      <w:r w:rsidRPr="001D38ED">
        <w:rPr>
          <w:noProof/>
          <w:kern w:val="2"/>
        </w:rPr>
        <w:t>Website</w:t>
      </w:r>
      <w:r>
        <w:rPr>
          <w:noProof/>
        </w:rPr>
        <w:t>, xiv</w:t>
      </w:r>
    </w:p>
    <w:p w:rsidR="009762E8" w:rsidRDefault="009762E8">
      <w:pPr>
        <w:pStyle w:val="Index1"/>
        <w:tabs>
          <w:tab w:val="right" w:leader="dot" w:pos="4310"/>
        </w:tabs>
        <w:rPr>
          <w:noProof/>
        </w:rPr>
      </w:pPr>
      <w:r>
        <w:rPr>
          <w:noProof/>
        </w:rPr>
        <w:t>RPCs, 9</w:t>
      </w:r>
    </w:p>
    <w:p w:rsidR="009762E8" w:rsidRDefault="009762E8">
      <w:pPr>
        <w:pStyle w:val="Index2"/>
        <w:tabs>
          <w:tab w:val="right" w:leader="dot" w:pos="4310"/>
        </w:tabs>
        <w:rPr>
          <w:noProof/>
        </w:rPr>
      </w:pPr>
      <w:r>
        <w:rPr>
          <w:noProof/>
        </w:rPr>
        <w:t>Bypassing Security, 16</w:t>
      </w:r>
    </w:p>
    <w:p w:rsidR="009762E8" w:rsidRDefault="009762E8">
      <w:pPr>
        <w:pStyle w:val="Index2"/>
        <w:tabs>
          <w:tab w:val="right" w:leader="dot" w:pos="4310"/>
        </w:tabs>
        <w:rPr>
          <w:noProof/>
        </w:rPr>
      </w:pPr>
      <w:r>
        <w:rPr>
          <w:noProof/>
        </w:rPr>
        <w:t>Create Your Own RPCs</w:t>
      </w:r>
    </w:p>
    <w:p w:rsidR="009762E8" w:rsidRDefault="009762E8">
      <w:pPr>
        <w:pStyle w:val="Index3"/>
        <w:tabs>
          <w:tab w:val="right" w:leader="dot" w:pos="4310"/>
        </w:tabs>
        <w:rPr>
          <w:noProof/>
        </w:rPr>
      </w:pPr>
      <w:r>
        <w:rPr>
          <w:noProof/>
        </w:rPr>
        <w:t>Preliminary Considerations, 9</w:t>
      </w:r>
    </w:p>
    <w:p w:rsidR="009762E8" w:rsidRDefault="009762E8">
      <w:pPr>
        <w:pStyle w:val="Index3"/>
        <w:tabs>
          <w:tab w:val="right" w:leader="dot" w:pos="4310"/>
        </w:tabs>
        <w:rPr>
          <w:noProof/>
        </w:rPr>
      </w:pPr>
      <w:r>
        <w:rPr>
          <w:noProof/>
        </w:rPr>
        <w:t>Process, 10</w:t>
      </w:r>
    </w:p>
    <w:p w:rsidR="009762E8" w:rsidRDefault="009762E8">
      <w:pPr>
        <w:pStyle w:val="Index2"/>
        <w:tabs>
          <w:tab w:val="right" w:leader="dot" w:pos="4310"/>
        </w:tabs>
        <w:rPr>
          <w:noProof/>
        </w:rPr>
      </w:pPr>
      <w:r>
        <w:rPr>
          <w:noProof/>
        </w:rPr>
        <w:t>Error Trapping, 22</w:t>
      </w:r>
    </w:p>
    <w:p w:rsidR="009762E8" w:rsidRDefault="009762E8">
      <w:pPr>
        <w:pStyle w:val="Index2"/>
        <w:tabs>
          <w:tab w:val="right" w:leader="dot" w:pos="4310"/>
        </w:tabs>
        <w:rPr>
          <w:noProof/>
        </w:rPr>
      </w:pPr>
      <w:r>
        <w:rPr>
          <w:noProof/>
        </w:rPr>
        <w:t>Executing, 14</w:t>
      </w:r>
    </w:p>
    <w:p w:rsidR="009762E8" w:rsidRDefault="009762E8">
      <w:pPr>
        <w:pStyle w:val="Index2"/>
        <w:tabs>
          <w:tab w:val="right" w:leader="dot" w:pos="4310"/>
        </w:tabs>
        <w:rPr>
          <w:noProof/>
        </w:rPr>
      </w:pPr>
      <w:r>
        <w:rPr>
          <w:noProof/>
        </w:rPr>
        <w:t>First Input Parameter (Required), 10</w:t>
      </w:r>
    </w:p>
    <w:p w:rsidR="009762E8" w:rsidRDefault="009762E8">
      <w:pPr>
        <w:pStyle w:val="Index2"/>
        <w:tabs>
          <w:tab w:val="right" w:leader="dot" w:pos="4310"/>
        </w:tabs>
        <w:rPr>
          <w:noProof/>
        </w:rPr>
      </w:pPr>
      <w:r>
        <w:rPr>
          <w:noProof/>
        </w:rPr>
        <w:t>Input Parameter Types (Optional), 12</w:t>
      </w:r>
    </w:p>
    <w:p w:rsidR="009762E8" w:rsidRDefault="009762E8">
      <w:pPr>
        <w:pStyle w:val="Index2"/>
        <w:tabs>
          <w:tab w:val="right" w:leader="dot" w:pos="4310"/>
        </w:tabs>
        <w:rPr>
          <w:noProof/>
        </w:rPr>
      </w:pPr>
      <w:r>
        <w:rPr>
          <w:noProof/>
        </w:rPr>
        <w:t>M Entry Point Examples, 13</w:t>
      </w:r>
    </w:p>
    <w:p w:rsidR="009762E8" w:rsidRDefault="009762E8">
      <w:pPr>
        <w:pStyle w:val="Index2"/>
        <w:tabs>
          <w:tab w:val="right" w:leader="dot" w:pos="4310"/>
        </w:tabs>
        <w:rPr>
          <w:noProof/>
        </w:rPr>
      </w:pPr>
      <w:r>
        <w:rPr>
          <w:noProof/>
        </w:rPr>
        <w:t>Online Code Samples, 16</w:t>
      </w:r>
    </w:p>
    <w:p w:rsidR="009762E8" w:rsidRDefault="009762E8">
      <w:pPr>
        <w:pStyle w:val="Index2"/>
        <w:tabs>
          <w:tab w:val="right" w:leader="dot" w:pos="4310"/>
        </w:tabs>
        <w:rPr>
          <w:noProof/>
        </w:rPr>
      </w:pPr>
      <w:r>
        <w:rPr>
          <w:noProof/>
        </w:rPr>
        <w:t>Registering, 15</w:t>
      </w:r>
    </w:p>
    <w:p w:rsidR="009762E8" w:rsidRDefault="009762E8">
      <w:pPr>
        <w:pStyle w:val="Index2"/>
        <w:tabs>
          <w:tab w:val="right" w:leader="dot" w:pos="4310"/>
        </w:tabs>
        <w:rPr>
          <w:noProof/>
        </w:rPr>
      </w:pPr>
      <w:r>
        <w:rPr>
          <w:noProof/>
        </w:rPr>
        <w:t>Relationship between an M Entry Point and an RPC, 9</w:t>
      </w:r>
    </w:p>
    <w:p w:rsidR="009762E8" w:rsidRDefault="009762E8">
      <w:pPr>
        <w:pStyle w:val="Index2"/>
        <w:tabs>
          <w:tab w:val="right" w:leader="dot" w:pos="4310"/>
        </w:tabs>
        <w:rPr>
          <w:noProof/>
        </w:rPr>
      </w:pPr>
      <w:r>
        <w:rPr>
          <w:noProof/>
        </w:rPr>
        <w:t>Return Value Types, 10</w:t>
      </w:r>
    </w:p>
    <w:p w:rsidR="009762E8" w:rsidRDefault="009762E8">
      <w:pPr>
        <w:pStyle w:val="Index2"/>
        <w:tabs>
          <w:tab w:val="right" w:leader="dot" w:pos="4310"/>
        </w:tabs>
        <w:rPr>
          <w:noProof/>
        </w:rPr>
      </w:pPr>
      <w:r>
        <w:rPr>
          <w:noProof/>
        </w:rPr>
        <w:t>RPC Entry in the REMOTE PROCEDURE File, 13</w:t>
      </w:r>
    </w:p>
    <w:p w:rsidR="009762E8" w:rsidRDefault="009762E8">
      <w:pPr>
        <w:pStyle w:val="Index2"/>
        <w:tabs>
          <w:tab w:val="right" w:leader="dot" w:pos="4310"/>
        </w:tabs>
        <w:rPr>
          <w:noProof/>
        </w:rPr>
      </w:pPr>
      <w:r>
        <w:rPr>
          <w:noProof/>
        </w:rPr>
        <w:t>Security, 15</w:t>
      </w:r>
    </w:p>
    <w:p w:rsidR="009762E8" w:rsidRDefault="009762E8">
      <w:pPr>
        <w:pStyle w:val="Index2"/>
        <w:tabs>
          <w:tab w:val="right" w:leader="dot" w:pos="4310"/>
        </w:tabs>
        <w:rPr>
          <w:noProof/>
        </w:rPr>
      </w:pPr>
      <w:r>
        <w:rPr>
          <w:noProof/>
        </w:rPr>
        <w:t>What is a Remote Procedure Call?, 9</w:t>
      </w:r>
    </w:p>
    <w:p w:rsidR="009762E8" w:rsidRDefault="009762E8">
      <w:pPr>
        <w:pStyle w:val="Index2"/>
        <w:tabs>
          <w:tab w:val="right" w:leader="dot" w:pos="4310"/>
        </w:tabs>
        <w:rPr>
          <w:noProof/>
        </w:rPr>
      </w:pPr>
      <w:r>
        <w:rPr>
          <w:noProof/>
        </w:rPr>
        <w:t>Writing M Entry Points for RPCs, 10</w:t>
      </w:r>
    </w:p>
    <w:p w:rsidR="009762E8" w:rsidRDefault="009762E8">
      <w:pPr>
        <w:pStyle w:val="Index2"/>
        <w:tabs>
          <w:tab w:val="right" w:leader="dot" w:pos="4310"/>
        </w:tabs>
        <w:rPr>
          <w:noProof/>
        </w:rPr>
      </w:pPr>
      <w:r>
        <w:rPr>
          <w:noProof/>
        </w:rPr>
        <w:t>XWB GET VARIABLE VALUE, 20</w:t>
      </w:r>
    </w:p>
    <w:p w:rsidR="009762E8" w:rsidRDefault="009762E8">
      <w:pPr>
        <w:pStyle w:val="Index1"/>
        <w:tabs>
          <w:tab w:val="right" w:leader="dot" w:pos="4310"/>
        </w:tabs>
        <w:rPr>
          <w:noProof/>
        </w:rPr>
      </w:pPr>
      <w:r>
        <w:rPr>
          <w:noProof/>
        </w:rPr>
        <w:t>RPCTEST.EXE, 22</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S</w:t>
      </w:r>
    </w:p>
    <w:p w:rsidR="009762E8" w:rsidRDefault="009762E8">
      <w:pPr>
        <w:pStyle w:val="Index1"/>
        <w:tabs>
          <w:tab w:val="right" w:leader="dot" w:pos="4310"/>
        </w:tabs>
        <w:rPr>
          <w:noProof/>
        </w:rPr>
      </w:pPr>
      <w:r>
        <w:rPr>
          <w:noProof/>
        </w:rPr>
        <w:t>Security</w:t>
      </w:r>
    </w:p>
    <w:p w:rsidR="009762E8" w:rsidRDefault="009762E8">
      <w:pPr>
        <w:pStyle w:val="Index2"/>
        <w:tabs>
          <w:tab w:val="right" w:leader="dot" w:pos="4310"/>
        </w:tabs>
        <w:rPr>
          <w:noProof/>
        </w:rPr>
      </w:pPr>
      <w:r>
        <w:rPr>
          <w:noProof/>
        </w:rPr>
        <w:t>Bypassing Security for Development, 16</w:t>
      </w:r>
    </w:p>
    <w:p w:rsidR="009762E8" w:rsidRDefault="009762E8">
      <w:pPr>
        <w:pStyle w:val="Index2"/>
        <w:tabs>
          <w:tab w:val="right" w:leader="dot" w:pos="4310"/>
        </w:tabs>
        <w:rPr>
          <w:noProof/>
        </w:rPr>
      </w:pPr>
      <w:r>
        <w:rPr>
          <w:noProof/>
        </w:rPr>
        <w:t>How to Register an RPC, 15</w:t>
      </w:r>
    </w:p>
    <w:p w:rsidR="009762E8" w:rsidRDefault="009762E8">
      <w:pPr>
        <w:pStyle w:val="Index1"/>
        <w:tabs>
          <w:tab w:val="right" w:leader="dot" w:pos="4310"/>
        </w:tabs>
        <w:rPr>
          <w:noProof/>
        </w:rPr>
      </w:pPr>
      <w:r>
        <w:rPr>
          <w:noProof/>
        </w:rPr>
        <w:t>SECURITY KEY File (#19.1), 15</w:t>
      </w:r>
    </w:p>
    <w:p w:rsidR="009762E8" w:rsidRDefault="009762E8">
      <w:pPr>
        <w:pStyle w:val="Index1"/>
        <w:tabs>
          <w:tab w:val="right" w:leader="dot" w:pos="4310"/>
        </w:tabs>
        <w:rPr>
          <w:noProof/>
        </w:rPr>
      </w:pPr>
      <w:r>
        <w:rPr>
          <w:noProof/>
        </w:rPr>
        <w:t>Security Keys</w:t>
      </w:r>
    </w:p>
    <w:p w:rsidR="009762E8" w:rsidRDefault="009762E8">
      <w:pPr>
        <w:pStyle w:val="Index2"/>
        <w:tabs>
          <w:tab w:val="right" w:leader="dot" w:pos="4310"/>
        </w:tabs>
        <w:rPr>
          <w:noProof/>
        </w:rPr>
      </w:pPr>
      <w:r>
        <w:rPr>
          <w:noProof/>
        </w:rPr>
        <w:t>XUPROGMODE, 16</w:t>
      </w:r>
    </w:p>
    <w:p w:rsidR="009762E8" w:rsidRDefault="009762E8">
      <w:pPr>
        <w:pStyle w:val="Index1"/>
        <w:tabs>
          <w:tab w:val="right" w:leader="dot" w:pos="4310"/>
        </w:tabs>
        <w:rPr>
          <w:noProof/>
        </w:rPr>
      </w:pPr>
      <w:r w:rsidRPr="001D38ED">
        <w:rPr>
          <w:noProof/>
        </w:rPr>
        <w:t>Server Property</w:t>
      </w:r>
      <w:r>
        <w:rPr>
          <w:noProof/>
        </w:rPr>
        <w:t>, 5, 18</w:t>
      </w:r>
    </w:p>
    <w:p w:rsidR="009762E8" w:rsidRDefault="009762E8">
      <w:pPr>
        <w:pStyle w:val="Index1"/>
        <w:tabs>
          <w:tab w:val="right" w:leader="dot" w:pos="4310"/>
        </w:tabs>
        <w:rPr>
          <w:noProof/>
        </w:rPr>
      </w:pPr>
      <w:r>
        <w:rPr>
          <w:noProof/>
        </w:rPr>
        <w:t>Silent Calls, 14</w:t>
      </w:r>
    </w:p>
    <w:p w:rsidR="009762E8" w:rsidRDefault="009762E8">
      <w:pPr>
        <w:pStyle w:val="Index1"/>
        <w:tabs>
          <w:tab w:val="right" w:leader="dot" w:pos="4310"/>
        </w:tabs>
        <w:rPr>
          <w:noProof/>
        </w:rPr>
      </w:pPr>
      <w:r>
        <w:rPr>
          <w:noProof/>
        </w:rPr>
        <w:t>Single Signon/User Context (SSO/UC), 8</w:t>
      </w:r>
    </w:p>
    <w:p w:rsidR="009762E8" w:rsidRDefault="009762E8">
      <w:pPr>
        <w:pStyle w:val="Index1"/>
        <w:tabs>
          <w:tab w:val="right" w:leader="dot" w:pos="4310"/>
        </w:tabs>
        <w:rPr>
          <w:noProof/>
        </w:rPr>
      </w:pPr>
      <w:r>
        <w:rPr>
          <w:noProof/>
        </w:rPr>
        <w:t>Software Disclaimer, ix</w:t>
      </w:r>
    </w:p>
    <w:p w:rsidR="009762E8" w:rsidRDefault="009762E8">
      <w:pPr>
        <w:pStyle w:val="Index1"/>
        <w:tabs>
          <w:tab w:val="right" w:leader="dot" w:pos="4310"/>
        </w:tabs>
        <w:rPr>
          <w:noProof/>
        </w:rPr>
      </w:pPr>
      <w:r>
        <w:rPr>
          <w:noProof/>
        </w:rPr>
        <w:t>Splash Screen, 19</w:t>
      </w:r>
    </w:p>
    <w:p w:rsidR="009762E8" w:rsidRDefault="009762E8">
      <w:pPr>
        <w:pStyle w:val="Index1"/>
        <w:tabs>
          <w:tab w:val="right" w:leader="dot" w:pos="4310"/>
        </w:tabs>
        <w:rPr>
          <w:noProof/>
        </w:rPr>
      </w:pPr>
      <w:r>
        <w:rPr>
          <w:noProof/>
        </w:rPr>
        <w:t>SplashClose Method, 19</w:t>
      </w:r>
    </w:p>
    <w:p w:rsidR="009762E8" w:rsidRDefault="009762E8">
      <w:pPr>
        <w:pStyle w:val="Index1"/>
        <w:tabs>
          <w:tab w:val="right" w:leader="dot" w:pos="4310"/>
        </w:tabs>
        <w:rPr>
          <w:noProof/>
        </w:rPr>
      </w:pPr>
      <w:r>
        <w:rPr>
          <w:noProof/>
        </w:rPr>
        <w:t>SplashOpen Method, 19</w:t>
      </w:r>
    </w:p>
    <w:p w:rsidR="009762E8" w:rsidRDefault="009762E8">
      <w:pPr>
        <w:pStyle w:val="Index1"/>
        <w:tabs>
          <w:tab w:val="right" w:leader="dot" w:pos="4310"/>
        </w:tabs>
        <w:rPr>
          <w:noProof/>
        </w:rPr>
      </w:pPr>
      <w:r>
        <w:rPr>
          <w:noProof/>
        </w:rPr>
        <w:t>SplVista.PAS Unit, 19</w:t>
      </w:r>
    </w:p>
    <w:p w:rsidR="009762E8" w:rsidRDefault="009762E8">
      <w:pPr>
        <w:pStyle w:val="Index1"/>
        <w:tabs>
          <w:tab w:val="right" w:leader="dot" w:pos="4310"/>
        </w:tabs>
        <w:rPr>
          <w:noProof/>
        </w:rPr>
      </w:pPr>
      <w:r w:rsidRPr="001D38ED">
        <w:rPr>
          <w:noProof/>
        </w:rPr>
        <w:t>SSHPort Property</w:t>
      </w:r>
      <w:r>
        <w:rPr>
          <w:noProof/>
        </w:rPr>
        <w:t>, 5</w:t>
      </w:r>
    </w:p>
    <w:p w:rsidR="009762E8" w:rsidRDefault="009762E8">
      <w:pPr>
        <w:pStyle w:val="Index1"/>
        <w:tabs>
          <w:tab w:val="right" w:leader="dot" w:pos="4310"/>
        </w:tabs>
        <w:rPr>
          <w:noProof/>
        </w:rPr>
      </w:pPr>
      <w:r w:rsidRPr="001D38ED">
        <w:rPr>
          <w:noProof/>
        </w:rPr>
        <w:t>SSHPw Property</w:t>
      </w:r>
      <w:r>
        <w:rPr>
          <w:noProof/>
        </w:rPr>
        <w:t>, 5</w:t>
      </w:r>
    </w:p>
    <w:p w:rsidR="009762E8" w:rsidRDefault="009762E8">
      <w:pPr>
        <w:pStyle w:val="Index1"/>
        <w:tabs>
          <w:tab w:val="right" w:leader="dot" w:pos="4310"/>
        </w:tabs>
        <w:rPr>
          <w:noProof/>
        </w:rPr>
      </w:pPr>
      <w:r w:rsidRPr="001D38ED">
        <w:rPr>
          <w:noProof/>
        </w:rPr>
        <w:t>SSHUser Property</w:t>
      </w:r>
      <w:r>
        <w:rPr>
          <w:noProof/>
        </w:rPr>
        <w:t>, 5</w:t>
      </w:r>
    </w:p>
    <w:p w:rsidR="009762E8" w:rsidRDefault="009762E8">
      <w:pPr>
        <w:pStyle w:val="Index1"/>
        <w:tabs>
          <w:tab w:val="right" w:leader="dot" w:pos="4310"/>
        </w:tabs>
        <w:rPr>
          <w:noProof/>
        </w:rPr>
      </w:pPr>
      <w:r w:rsidRPr="001D38ED">
        <w:rPr>
          <w:noProof/>
        </w:rPr>
        <w:t>SSHUseSecureConnection Property</w:t>
      </w:r>
      <w:r>
        <w:rPr>
          <w:noProof/>
        </w:rPr>
        <w:t>, 5</w:t>
      </w:r>
    </w:p>
    <w:p w:rsidR="009762E8" w:rsidRDefault="009762E8">
      <w:pPr>
        <w:pStyle w:val="Index1"/>
        <w:tabs>
          <w:tab w:val="right" w:leader="dot" w:pos="4310"/>
        </w:tabs>
        <w:rPr>
          <w:noProof/>
        </w:rPr>
      </w:pPr>
      <w:r>
        <w:rPr>
          <w:noProof/>
        </w:rPr>
        <w:t>SSO/UC, 8</w:t>
      </w:r>
    </w:p>
    <w:p w:rsidR="009762E8" w:rsidRDefault="009762E8">
      <w:pPr>
        <w:pStyle w:val="Index1"/>
        <w:tabs>
          <w:tab w:val="right" w:leader="dot" w:pos="4310"/>
        </w:tabs>
        <w:rPr>
          <w:noProof/>
        </w:rPr>
      </w:pPr>
      <w:r>
        <w:rPr>
          <w:noProof/>
        </w:rPr>
        <w:t>Starter Edition, 23</w:t>
      </w:r>
    </w:p>
    <w:p w:rsidR="009762E8" w:rsidRDefault="009762E8">
      <w:pPr>
        <w:pStyle w:val="Index1"/>
        <w:tabs>
          <w:tab w:val="right" w:leader="dot" w:pos="4310"/>
        </w:tabs>
        <w:rPr>
          <w:noProof/>
        </w:rPr>
      </w:pPr>
      <w:r w:rsidRPr="001D38ED">
        <w:rPr>
          <w:noProof/>
        </w:rPr>
        <w:t>strCall Method</w:t>
      </w:r>
      <w:r>
        <w:rPr>
          <w:noProof/>
        </w:rPr>
        <w:t>, 6, 15</w:t>
      </w:r>
    </w:p>
    <w:p w:rsidR="009762E8" w:rsidRDefault="009762E8">
      <w:pPr>
        <w:pStyle w:val="Index1"/>
        <w:tabs>
          <w:tab w:val="right" w:leader="dot" w:pos="4310"/>
        </w:tabs>
        <w:rPr>
          <w:noProof/>
        </w:rPr>
      </w:pPr>
      <w:r>
        <w:rPr>
          <w:noProof/>
        </w:rPr>
        <w:t>Support</w:t>
      </w:r>
    </w:p>
    <w:p w:rsidR="009762E8" w:rsidRDefault="009762E8">
      <w:pPr>
        <w:pStyle w:val="Index2"/>
        <w:tabs>
          <w:tab w:val="right" w:leader="dot" w:pos="4310"/>
        </w:tabs>
        <w:rPr>
          <w:noProof/>
        </w:rPr>
      </w:pPr>
      <w:r>
        <w:rPr>
          <w:noProof/>
        </w:rPr>
        <w:t>Anonymous Directories, xiv</w:t>
      </w:r>
    </w:p>
    <w:p w:rsidR="009762E8" w:rsidRDefault="009762E8">
      <w:pPr>
        <w:pStyle w:val="Index1"/>
        <w:tabs>
          <w:tab w:val="right" w:leader="dot" w:pos="4310"/>
        </w:tabs>
        <w:rPr>
          <w:noProof/>
        </w:rPr>
      </w:pPr>
      <w:r>
        <w:rPr>
          <w:noProof/>
        </w:rPr>
        <w:lastRenderedPageBreak/>
        <w:t>Symbols</w:t>
      </w:r>
    </w:p>
    <w:p w:rsidR="009762E8" w:rsidRDefault="009762E8">
      <w:pPr>
        <w:pStyle w:val="Index2"/>
        <w:tabs>
          <w:tab w:val="right" w:leader="dot" w:pos="4310"/>
        </w:tabs>
        <w:rPr>
          <w:noProof/>
        </w:rPr>
      </w:pPr>
      <w:r>
        <w:rPr>
          <w:noProof/>
        </w:rPr>
        <w:t>Found in the Documentation, x</w:t>
      </w:r>
    </w:p>
    <w:p w:rsidR="009762E8" w:rsidRDefault="009762E8">
      <w:pPr>
        <w:pStyle w:val="Index1"/>
        <w:tabs>
          <w:tab w:val="right" w:leader="dot" w:pos="4310"/>
        </w:tabs>
        <w:rPr>
          <w:noProof/>
        </w:rPr>
      </w:pPr>
      <w:r>
        <w:rPr>
          <w:noProof/>
        </w:rPr>
        <w:t>Syntax</w:t>
      </w:r>
    </w:p>
    <w:p w:rsidR="009762E8" w:rsidRDefault="009762E8">
      <w:pPr>
        <w:pStyle w:val="Index2"/>
        <w:tabs>
          <w:tab w:val="right" w:leader="dot" w:pos="4310"/>
        </w:tabs>
        <w:rPr>
          <w:noProof/>
        </w:rPr>
      </w:pPr>
      <w:r>
        <w:rPr>
          <w:noProof/>
        </w:rPr>
        <w:t>GetServerInfo Function, 18</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T</w:t>
      </w:r>
    </w:p>
    <w:p w:rsidR="009762E8" w:rsidRDefault="009762E8">
      <w:pPr>
        <w:pStyle w:val="Index1"/>
        <w:tabs>
          <w:tab w:val="right" w:leader="dot" w:pos="4310"/>
        </w:tabs>
        <w:rPr>
          <w:noProof/>
        </w:rPr>
      </w:pPr>
      <w:r>
        <w:rPr>
          <w:noProof/>
        </w:rPr>
        <w:t xml:space="preserve">Table of </w:t>
      </w:r>
      <w:r w:rsidRPr="001D38ED">
        <w:rPr>
          <w:noProof/>
          <w:kern w:val="2"/>
        </w:rPr>
        <w:t>Contents</w:t>
      </w:r>
      <w:r>
        <w:rPr>
          <w:noProof/>
        </w:rPr>
        <w:t>, vi</w:t>
      </w:r>
    </w:p>
    <w:p w:rsidR="009762E8" w:rsidRDefault="009762E8">
      <w:pPr>
        <w:pStyle w:val="Index1"/>
        <w:tabs>
          <w:tab w:val="right" w:leader="dot" w:pos="4310"/>
        </w:tabs>
        <w:rPr>
          <w:noProof/>
        </w:rPr>
      </w:pPr>
      <w:r w:rsidRPr="001D38ED">
        <w:rPr>
          <w:noProof/>
        </w:rPr>
        <w:t>TAG Field (#.02)</w:t>
      </w:r>
      <w:r>
        <w:rPr>
          <w:noProof/>
        </w:rPr>
        <w:t>, 13</w:t>
      </w:r>
    </w:p>
    <w:p w:rsidR="009762E8" w:rsidRDefault="009762E8">
      <w:pPr>
        <w:pStyle w:val="Index1"/>
        <w:tabs>
          <w:tab w:val="right" w:leader="dot" w:pos="4310"/>
        </w:tabs>
        <w:rPr>
          <w:noProof/>
        </w:rPr>
      </w:pPr>
      <w:r>
        <w:rPr>
          <w:noProof/>
        </w:rPr>
        <w:t>TCCOWRPCBroker Component, 8</w:t>
      </w:r>
    </w:p>
    <w:p w:rsidR="009762E8" w:rsidRDefault="009762E8">
      <w:pPr>
        <w:pStyle w:val="Index1"/>
        <w:tabs>
          <w:tab w:val="right" w:leader="dot" w:pos="4310"/>
        </w:tabs>
        <w:rPr>
          <w:noProof/>
        </w:rPr>
      </w:pPr>
      <w:r>
        <w:rPr>
          <w:noProof/>
        </w:rPr>
        <w:t>Testing Your RPC Broker Connection, 22</w:t>
      </w:r>
    </w:p>
    <w:p w:rsidR="009762E8" w:rsidRDefault="009762E8">
      <w:pPr>
        <w:pStyle w:val="Index1"/>
        <w:tabs>
          <w:tab w:val="right" w:leader="dot" w:pos="4310"/>
        </w:tabs>
        <w:rPr>
          <w:noProof/>
        </w:rPr>
      </w:pPr>
      <w:r>
        <w:rPr>
          <w:noProof/>
        </w:rPr>
        <w:t>TimeOut Parameter, 19</w:t>
      </w:r>
    </w:p>
    <w:p w:rsidR="009762E8" w:rsidRDefault="009762E8">
      <w:pPr>
        <w:pStyle w:val="Index1"/>
        <w:tabs>
          <w:tab w:val="right" w:leader="dot" w:pos="4310"/>
        </w:tabs>
        <w:rPr>
          <w:noProof/>
        </w:rPr>
      </w:pPr>
      <w:r>
        <w:rPr>
          <w:noProof/>
        </w:rPr>
        <w:t>Translate Function, 20</w:t>
      </w:r>
    </w:p>
    <w:p w:rsidR="009762E8" w:rsidRDefault="009762E8">
      <w:pPr>
        <w:pStyle w:val="Index1"/>
        <w:tabs>
          <w:tab w:val="right" w:leader="dot" w:pos="4310"/>
        </w:tabs>
        <w:rPr>
          <w:noProof/>
        </w:rPr>
      </w:pPr>
      <w:r>
        <w:rPr>
          <w:noProof/>
        </w:rPr>
        <w:t>Trapping RPC Errors, 22</w:t>
      </w:r>
    </w:p>
    <w:p w:rsidR="009762E8" w:rsidRDefault="009762E8">
      <w:pPr>
        <w:pStyle w:val="Index1"/>
        <w:tabs>
          <w:tab w:val="right" w:leader="dot" w:pos="4310"/>
        </w:tabs>
        <w:rPr>
          <w:noProof/>
        </w:rPr>
      </w:pPr>
      <w:r>
        <w:rPr>
          <w:noProof/>
        </w:rPr>
        <w:t>Troubleshooting, 22</w:t>
      </w:r>
    </w:p>
    <w:p w:rsidR="009762E8" w:rsidRDefault="009762E8">
      <w:pPr>
        <w:pStyle w:val="Index2"/>
        <w:tabs>
          <w:tab w:val="right" w:leader="dot" w:pos="4310"/>
        </w:tabs>
        <w:rPr>
          <w:noProof/>
        </w:rPr>
      </w:pPr>
      <w:r>
        <w:rPr>
          <w:noProof/>
        </w:rPr>
        <w:t>Connections, 22</w:t>
      </w:r>
    </w:p>
    <w:p w:rsidR="009762E8" w:rsidRDefault="009762E8">
      <w:pPr>
        <w:pStyle w:val="Index2"/>
        <w:tabs>
          <w:tab w:val="right" w:leader="dot" w:pos="4310"/>
        </w:tabs>
        <w:rPr>
          <w:noProof/>
        </w:rPr>
      </w:pPr>
      <w:r>
        <w:rPr>
          <w:noProof/>
        </w:rPr>
        <w:t>Error Trapping, 22</w:t>
      </w:r>
    </w:p>
    <w:p w:rsidR="009762E8" w:rsidRDefault="009762E8">
      <w:pPr>
        <w:pStyle w:val="Index2"/>
        <w:tabs>
          <w:tab w:val="right" w:leader="dot" w:pos="4310"/>
        </w:tabs>
        <w:rPr>
          <w:noProof/>
        </w:rPr>
      </w:pPr>
      <w:r>
        <w:rPr>
          <w:noProof/>
        </w:rPr>
        <w:t>How to Debug Your Client Application, 22</w:t>
      </w:r>
    </w:p>
    <w:p w:rsidR="009762E8" w:rsidRDefault="009762E8">
      <w:pPr>
        <w:pStyle w:val="Index2"/>
        <w:tabs>
          <w:tab w:val="right" w:leader="dot" w:pos="4310"/>
        </w:tabs>
        <w:rPr>
          <w:noProof/>
        </w:rPr>
      </w:pPr>
      <w:r>
        <w:rPr>
          <w:noProof/>
        </w:rPr>
        <w:t>Identifying</w:t>
      </w:r>
    </w:p>
    <w:p w:rsidR="009762E8" w:rsidRDefault="009762E8">
      <w:pPr>
        <w:pStyle w:val="Index3"/>
        <w:tabs>
          <w:tab w:val="right" w:leader="dot" w:pos="4310"/>
        </w:tabs>
        <w:rPr>
          <w:noProof/>
        </w:rPr>
      </w:pPr>
      <w:r>
        <w:rPr>
          <w:noProof/>
        </w:rPr>
        <w:t>Handler Process on the Server, 22</w:t>
      </w:r>
    </w:p>
    <w:p w:rsidR="009762E8" w:rsidRDefault="009762E8">
      <w:pPr>
        <w:pStyle w:val="Index3"/>
        <w:tabs>
          <w:tab w:val="right" w:leader="dot" w:pos="4310"/>
        </w:tabs>
        <w:rPr>
          <w:noProof/>
        </w:rPr>
      </w:pPr>
      <w:r>
        <w:rPr>
          <w:noProof/>
        </w:rPr>
        <w:t>Listener Process on the Server, 22</w:t>
      </w:r>
    </w:p>
    <w:p w:rsidR="009762E8" w:rsidRDefault="009762E8">
      <w:pPr>
        <w:pStyle w:val="Index2"/>
        <w:tabs>
          <w:tab w:val="right" w:leader="dot" w:pos="4310"/>
        </w:tabs>
        <w:rPr>
          <w:noProof/>
        </w:rPr>
      </w:pPr>
      <w:r>
        <w:rPr>
          <w:noProof/>
        </w:rPr>
        <w:t>Testing Your RPC Broker Connection, 22</w:t>
      </w:r>
    </w:p>
    <w:p w:rsidR="009762E8" w:rsidRDefault="009762E8">
      <w:pPr>
        <w:pStyle w:val="Index1"/>
        <w:tabs>
          <w:tab w:val="right" w:leader="dot" w:pos="4310"/>
        </w:tabs>
        <w:rPr>
          <w:noProof/>
        </w:rPr>
      </w:pPr>
      <w:r>
        <w:rPr>
          <w:noProof/>
        </w:rPr>
        <w:t>TRPCBroker Component, 4</w:t>
      </w:r>
    </w:p>
    <w:p w:rsidR="009762E8" w:rsidRDefault="009762E8">
      <w:pPr>
        <w:pStyle w:val="Index2"/>
        <w:tabs>
          <w:tab w:val="right" w:leader="dot" w:pos="4310"/>
        </w:tabs>
        <w:rPr>
          <w:noProof/>
        </w:rPr>
      </w:pPr>
      <w:r w:rsidRPr="001D38ED">
        <w:rPr>
          <w:noProof/>
        </w:rPr>
        <w:t>Call Method</w:t>
      </w:r>
      <w:r>
        <w:rPr>
          <w:noProof/>
        </w:rPr>
        <w:t>, 6, 15</w:t>
      </w:r>
    </w:p>
    <w:p w:rsidR="009762E8" w:rsidRDefault="009762E8">
      <w:pPr>
        <w:pStyle w:val="Index2"/>
        <w:tabs>
          <w:tab w:val="right" w:leader="dot" w:pos="4310"/>
        </w:tabs>
        <w:rPr>
          <w:noProof/>
        </w:rPr>
      </w:pPr>
      <w:r>
        <w:rPr>
          <w:noProof/>
        </w:rPr>
        <w:t>Connecting to an M Server, 7</w:t>
      </w:r>
    </w:p>
    <w:p w:rsidR="009762E8" w:rsidRDefault="009762E8">
      <w:pPr>
        <w:pStyle w:val="Index2"/>
        <w:tabs>
          <w:tab w:val="right" w:leader="dot" w:pos="4310"/>
        </w:tabs>
        <w:rPr>
          <w:noProof/>
        </w:rPr>
      </w:pPr>
      <w:r>
        <w:rPr>
          <w:noProof/>
        </w:rPr>
        <w:t>CreateContext Method, 6, 15, 20</w:t>
      </w:r>
    </w:p>
    <w:p w:rsidR="009762E8" w:rsidRDefault="009762E8">
      <w:pPr>
        <w:pStyle w:val="Index2"/>
        <w:tabs>
          <w:tab w:val="right" w:leader="dot" w:pos="4310"/>
        </w:tabs>
        <w:rPr>
          <w:noProof/>
        </w:rPr>
      </w:pPr>
      <w:r>
        <w:rPr>
          <w:noProof/>
        </w:rPr>
        <w:t>Key Properties, 4</w:t>
      </w:r>
    </w:p>
    <w:p w:rsidR="009762E8" w:rsidRDefault="009762E8">
      <w:pPr>
        <w:pStyle w:val="Index2"/>
        <w:tabs>
          <w:tab w:val="right" w:leader="dot" w:pos="4310"/>
        </w:tabs>
        <w:rPr>
          <w:noProof/>
        </w:rPr>
      </w:pPr>
      <w:r w:rsidRPr="001D38ED">
        <w:rPr>
          <w:noProof/>
        </w:rPr>
        <w:t>lstCall Method</w:t>
      </w:r>
      <w:r>
        <w:rPr>
          <w:noProof/>
        </w:rPr>
        <w:t>, 6</w:t>
      </w:r>
    </w:p>
    <w:p w:rsidR="009762E8" w:rsidRDefault="009762E8">
      <w:pPr>
        <w:pStyle w:val="Index2"/>
        <w:tabs>
          <w:tab w:val="right" w:leader="dot" w:pos="4310"/>
        </w:tabs>
        <w:rPr>
          <w:noProof/>
        </w:rPr>
      </w:pPr>
      <w:r>
        <w:rPr>
          <w:noProof/>
        </w:rPr>
        <w:t>Methods, 6</w:t>
      </w:r>
    </w:p>
    <w:p w:rsidR="009762E8" w:rsidRDefault="009762E8">
      <w:pPr>
        <w:pStyle w:val="Index2"/>
        <w:tabs>
          <w:tab w:val="right" w:leader="dot" w:pos="4310"/>
        </w:tabs>
        <w:rPr>
          <w:noProof/>
        </w:rPr>
      </w:pPr>
      <w:r>
        <w:rPr>
          <w:noProof/>
        </w:rPr>
        <w:t>Properties and Methods, 4</w:t>
      </w:r>
    </w:p>
    <w:p w:rsidR="009762E8" w:rsidRDefault="009762E8">
      <w:pPr>
        <w:pStyle w:val="Index2"/>
        <w:tabs>
          <w:tab w:val="right" w:leader="dot" w:pos="4310"/>
        </w:tabs>
        <w:rPr>
          <w:noProof/>
        </w:rPr>
      </w:pPr>
      <w:r w:rsidRPr="001D38ED">
        <w:rPr>
          <w:noProof/>
        </w:rPr>
        <w:t>strCall Method</w:t>
      </w:r>
      <w:r>
        <w:rPr>
          <w:noProof/>
        </w:rPr>
        <w:t>, 6</w:t>
      </w:r>
    </w:p>
    <w:p w:rsidR="009762E8" w:rsidRDefault="009762E8">
      <w:pPr>
        <w:pStyle w:val="Index1"/>
        <w:tabs>
          <w:tab w:val="right" w:leader="dot" w:pos="4310"/>
        </w:tabs>
        <w:rPr>
          <w:noProof/>
        </w:rPr>
      </w:pPr>
      <w:r>
        <w:rPr>
          <w:noProof/>
        </w:rPr>
        <w:t>TXWBRichEdit Component, 8</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U</w:t>
      </w:r>
    </w:p>
    <w:p w:rsidR="009762E8" w:rsidRDefault="009762E8">
      <w:pPr>
        <w:pStyle w:val="Index1"/>
        <w:tabs>
          <w:tab w:val="right" w:leader="dot" w:pos="4310"/>
        </w:tabs>
        <w:rPr>
          <w:noProof/>
        </w:rPr>
      </w:pPr>
      <w:r>
        <w:rPr>
          <w:noProof/>
        </w:rPr>
        <w:t>Units</w:t>
      </w:r>
    </w:p>
    <w:p w:rsidR="009762E8" w:rsidRDefault="009762E8">
      <w:pPr>
        <w:pStyle w:val="Index2"/>
        <w:tabs>
          <w:tab w:val="right" w:leader="dot" w:pos="4310"/>
        </w:tabs>
        <w:rPr>
          <w:noProof/>
        </w:rPr>
      </w:pPr>
      <w:r>
        <w:rPr>
          <w:noProof/>
        </w:rPr>
        <w:t>SplVista.PAS, 19</w:t>
      </w:r>
    </w:p>
    <w:p w:rsidR="009762E8" w:rsidRDefault="009762E8">
      <w:pPr>
        <w:pStyle w:val="Index1"/>
        <w:tabs>
          <w:tab w:val="right" w:leader="dot" w:pos="4310"/>
        </w:tabs>
        <w:rPr>
          <w:noProof/>
        </w:rPr>
      </w:pPr>
      <w:r>
        <w:rPr>
          <w:noProof/>
        </w:rPr>
        <w:t>URLs</w:t>
      </w:r>
    </w:p>
    <w:p w:rsidR="009762E8" w:rsidRDefault="009762E8">
      <w:pPr>
        <w:pStyle w:val="Index2"/>
        <w:tabs>
          <w:tab w:val="right" w:leader="dot" w:pos="4310"/>
        </w:tabs>
        <w:rPr>
          <w:noProof/>
        </w:rPr>
      </w:pPr>
      <w:r w:rsidRPr="001D38ED">
        <w:rPr>
          <w:noProof/>
          <w:kern w:val="2"/>
        </w:rPr>
        <w:t>Acronyms Intranet Website</w:t>
      </w:r>
      <w:r>
        <w:rPr>
          <w:noProof/>
        </w:rPr>
        <w:t>, 28</w:t>
      </w:r>
    </w:p>
    <w:p w:rsidR="009762E8" w:rsidRDefault="009762E8">
      <w:pPr>
        <w:pStyle w:val="Index2"/>
        <w:tabs>
          <w:tab w:val="right" w:leader="dot" w:pos="4310"/>
        </w:tabs>
        <w:rPr>
          <w:noProof/>
        </w:rPr>
      </w:pPr>
      <w:r>
        <w:rPr>
          <w:noProof/>
        </w:rPr>
        <w:t>Adobe Website, xiv</w:t>
      </w:r>
    </w:p>
    <w:p w:rsidR="009762E8" w:rsidRDefault="009762E8">
      <w:pPr>
        <w:pStyle w:val="Index2"/>
        <w:tabs>
          <w:tab w:val="right" w:leader="dot" w:pos="4310"/>
        </w:tabs>
        <w:rPr>
          <w:noProof/>
        </w:rPr>
      </w:pPr>
      <w:r w:rsidRPr="001D38ED">
        <w:rPr>
          <w:noProof/>
          <w:kern w:val="2"/>
        </w:rPr>
        <w:t>Glossary Intranet Website</w:t>
      </w:r>
      <w:r>
        <w:rPr>
          <w:noProof/>
        </w:rPr>
        <w:t>, 28</w:t>
      </w:r>
    </w:p>
    <w:p w:rsidR="009762E8" w:rsidRDefault="009762E8">
      <w:pPr>
        <w:pStyle w:val="Index2"/>
        <w:tabs>
          <w:tab w:val="right" w:leader="dot" w:pos="4310"/>
        </w:tabs>
        <w:rPr>
          <w:noProof/>
        </w:rPr>
      </w:pPr>
      <w:r>
        <w:rPr>
          <w:noProof/>
        </w:rPr>
        <w:t>RPC Broker Website, xiv</w:t>
      </w:r>
    </w:p>
    <w:p w:rsidR="009762E8" w:rsidRDefault="009762E8">
      <w:pPr>
        <w:pStyle w:val="Index2"/>
        <w:tabs>
          <w:tab w:val="right" w:leader="dot" w:pos="4310"/>
        </w:tabs>
        <w:rPr>
          <w:noProof/>
        </w:rPr>
      </w:pPr>
      <w:r>
        <w:rPr>
          <w:noProof/>
        </w:rPr>
        <w:t>VA Software Document Library (</w:t>
      </w:r>
      <w:r w:rsidRPr="001D38ED">
        <w:rPr>
          <w:noProof/>
          <w:kern w:val="2"/>
        </w:rPr>
        <w:t>VDL) Website</w:t>
      </w:r>
      <w:r>
        <w:rPr>
          <w:noProof/>
        </w:rPr>
        <w:t>, xiv</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V</w:t>
      </w:r>
    </w:p>
    <w:p w:rsidR="009762E8" w:rsidRDefault="009762E8">
      <w:pPr>
        <w:pStyle w:val="Index1"/>
        <w:tabs>
          <w:tab w:val="right" w:leader="dot" w:pos="4310"/>
        </w:tabs>
        <w:rPr>
          <w:noProof/>
        </w:rPr>
      </w:pPr>
      <w:r>
        <w:rPr>
          <w:noProof/>
        </w:rPr>
        <w:t>VA Software Document Library (</w:t>
      </w:r>
      <w:r w:rsidRPr="001D38ED">
        <w:rPr>
          <w:noProof/>
          <w:kern w:val="2"/>
        </w:rPr>
        <w:t>VDL)</w:t>
      </w:r>
    </w:p>
    <w:p w:rsidR="009762E8" w:rsidRDefault="009762E8">
      <w:pPr>
        <w:pStyle w:val="Index2"/>
        <w:tabs>
          <w:tab w:val="right" w:leader="dot" w:pos="4310"/>
        </w:tabs>
        <w:rPr>
          <w:noProof/>
        </w:rPr>
      </w:pPr>
      <w:r w:rsidRPr="001D38ED">
        <w:rPr>
          <w:noProof/>
          <w:kern w:val="2"/>
        </w:rPr>
        <w:t>Website</w:t>
      </w:r>
      <w:r>
        <w:rPr>
          <w:noProof/>
        </w:rPr>
        <w:t>, xiv</w:t>
      </w:r>
    </w:p>
    <w:p w:rsidR="009762E8" w:rsidRDefault="009762E8">
      <w:pPr>
        <w:pStyle w:val="Index1"/>
        <w:tabs>
          <w:tab w:val="right" w:leader="dot" w:pos="4310"/>
        </w:tabs>
        <w:rPr>
          <w:noProof/>
        </w:rPr>
      </w:pPr>
      <w:r>
        <w:rPr>
          <w:noProof/>
        </w:rPr>
        <w:t>Value Property, 14</w:t>
      </w:r>
    </w:p>
    <w:p w:rsidR="009762E8" w:rsidRDefault="009762E8">
      <w:pPr>
        <w:pStyle w:val="Index1"/>
        <w:tabs>
          <w:tab w:val="right" w:leader="dot" w:pos="4310"/>
        </w:tabs>
        <w:rPr>
          <w:noProof/>
        </w:rPr>
      </w:pPr>
      <w:r>
        <w:rPr>
          <w:noProof/>
        </w:rPr>
        <w:lastRenderedPageBreak/>
        <w:t>Version</w:t>
      </w:r>
    </w:p>
    <w:p w:rsidR="009762E8" w:rsidRDefault="009762E8">
      <w:pPr>
        <w:pStyle w:val="Index2"/>
        <w:tabs>
          <w:tab w:val="right" w:leader="dot" w:pos="4310"/>
        </w:tabs>
        <w:rPr>
          <w:noProof/>
        </w:rPr>
      </w:pPr>
      <w:r>
        <w:rPr>
          <w:noProof/>
        </w:rPr>
        <w:t>About this Version of the BDK, 1</w:t>
      </w:r>
    </w:p>
    <w:p w:rsidR="009762E8" w:rsidRDefault="009762E8">
      <w:pPr>
        <w:pStyle w:val="Index1"/>
        <w:tabs>
          <w:tab w:val="right" w:leader="dot" w:pos="4310"/>
        </w:tabs>
        <w:rPr>
          <w:noProof/>
        </w:rPr>
      </w:pPr>
      <w:r>
        <w:rPr>
          <w:noProof/>
        </w:rPr>
        <w:t>VistA Splash Screen, 19</w:t>
      </w:r>
    </w:p>
    <w:p w:rsidR="009762E8" w:rsidRDefault="009762E8">
      <w:pPr>
        <w:pStyle w:val="Index1"/>
        <w:tabs>
          <w:tab w:val="right" w:leader="dot" w:pos="4310"/>
        </w:tabs>
        <w:rPr>
          <w:noProof/>
        </w:rPr>
      </w:pPr>
      <w:r w:rsidRPr="001D38ED">
        <w:rPr>
          <w:noProof/>
        </w:rPr>
        <w:t>Visual Basic Language</w:t>
      </w:r>
      <w:r>
        <w:rPr>
          <w:noProof/>
        </w:rPr>
        <w:t>, 25</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W</w:t>
      </w:r>
    </w:p>
    <w:p w:rsidR="009762E8" w:rsidRDefault="009762E8">
      <w:pPr>
        <w:pStyle w:val="Index1"/>
        <w:tabs>
          <w:tab w:val="right" w:leader="dot" w:pos="4310"/>
        </w:tabs>
        <w:rPr>
          <w:noProof/>
        </w:rPr>
      </w:pPr>
      <w:r>
        <w:rPr>
          <w:noProof/>
        </w:rPr>
        <w:t>Websites</w:t>
      </w:r>
    </w:p>
    <w:p w:rsidR="009762E8" w:rsidRDefault="009762E8">
      <w:pPr>
        <w:pStyle w:val="Index2"/>
        <w:tabs>
          <w:tab w:val="right" w:leader="dot" w:pos="4310"/>
        </w:tabs>
        <w:rPr>
          <w:noProof/>
        </w:rPr>
      </w:pPr>
      <w:r w:rsidRPr="001D38ED">
        <w:rPr>
          <w:noProof/>
          <w:kern w:val="2"/>
        </w:rPr>
        <w:t>Acronyms Intranet Website</w:t>
      </w:r>
      <w:r>
        <w:rPr>
          <w:noProof/>
        </w:rPr>
        <w:t>, 28</w:t>
      </w:r>
    </w:p>
    <w:p w:rsidR="009762E8" w:rsidRDefault="009762E8">
      <w:pPr>
        <w:pStyle w:val="Index2"/>
        <w:tabs>
          <w:tab w:val="right" w:leader="dot" w:pos="4310"/>
        </w:tabs>
        <w:rPr>
          <w:noProof/>
        </w:rPr>
      </w:pPr>
      <w:r>
        <w:rPr>
          <w:noProof/>
        </w:rPr>
        <w:t>Adobe Website, xiv</w:t>
      </w:r>
    </w:p>
    <w:p w:rsidR="009762E8" w:rsidRDefault="009762E8">
      <w:pPr>
        <w:pStyle w:val="Index2"/>
        <w:tabs>
          <w:tab w:val="right" w:leader="dot" w:pos="4310"/>
        </w:tabs>
        <w:rPr>
          <w:noProof/>
        </w:rPr>
      </w:pPr>
      <w:r w:rsidRPr="001D38ED">
        <w:rPr>
          <w:noProof/>
          <w:kern w:val="2"/>
        </w:rPr>
        <w:t>Glossary Intranet Website</w:t>
      </w:r>
      <w:r>
        <w:rPr>
          <w:noProof/>
        </w:rPr>
        <w:t>, 28</w:t>
      </w:r>
    </w:p>
    <w:p w:rsidR="009762E8" w:rsidRDefault="009762E8">
      <w:pPr>
        <w:pStyle w:val="Index2"/>
        <w:tabs>
          <w:tab w:val="right" w:leader="dot" w:pos="4310"/>
        </w:tabs>
        <w:rPr>
          <w:noProof/>
        </w:rPr>
      </w:pPr>
      <w:r>
        <w:rPr>
          <w:noProof/>
        </w:rPr>
        <w:t>RPC Broker, xiv</w:t>
      </w:r>
    </w:p>
    <w:p w:rsidR="009762E8" w:rsidRDefault="009762E8">
      <w:pPr>
        <w:pStyle w:val="Index2"/>
        <w:tabs>
          <w:tab w:val="right" w:leader="dot" w:pos="4310"/>
        </w:tabs>
        <w:rPr>
          <w:noProof/>
        </w:rPr>
      </w:pPr>
      <w:r>
        <w:rPr>
          <w:noProof/>
        </w:rPr>
        <w:t>VA Software Document Library (</w:t>
      </w:r>
      <w:r w:rsidRPr="001D38ED">
        <w:rPr>
          <w:noProof/>
          <w:kern w:val="2"/>
        </w:rPr>
        <w:t>VDL) Website</w:t>
      </w:r>
      <w:r>
        <w:rPr>
          <w:noProof/>
        </w:rPr>
        <w:t>, xiv</w:t>
      </w:r>
    </w:p>
    <w:p w:rsidR="009762E8" w:rsidRDefault="009762E8">
      <w:pPr>
        <w:pStyle w:val="Index1"/>
        <w:tabs>
          <w:tab w:val="right" w:leader="dot" w:pos="4310"/>
        </w:tabs>
        <w:rPr>
          <w:noProof/>
        </w:rPr>
      </w:pPr>
      <w:r>
        <w:rPr>
          <w:noProof/>
        </w:rPr>
        <w:t>What is a Remote Procedure Call?, 9</w:t>
      </w:r>
    </w:p>
    <w:p w:rsidR="009762E8" w:rsidRDefault="009762E8">
      <w:pPr>
        <w:pStyle w:val="Index1"/>
        <w:tabs>
          <w:tab w:val="right" w:leader="dot" w:pos="4310"/>
        </w:tabs>
        <w:rPr>
          <w:noProof/>
        </w:rPr>
      </w:pPr>
      <w:r>
        <w:rPr>
          <w:noProof/>
        </w:rPr>
        <w:lastRenderedPageBreak/>
        <w:t>What Makes a Good Remote Procedure Call?, 14</w:t>
      </w:r>
    </w:p>
    <w:p w:rsidR="009762E8" w:rsidRDefault="009762E8">
      <w:pPr>
        <w:pStyle w:val="Index1"/>
        <w:tabs>
          <w:tab w:val="right" w:leader="dot" w:pos="4310"/>
        </w:tabs>
        <w:rPr>
          <w:noProof/>
        </w:rPr>
      </w:pPr>
      <w:r>
        <w:rPr>
          <w:noProof/>
        </w:rPr>
        <w:t>Windows Registry, 7, 18</w:t>
      </w:r>
    </w:p>
    <w:p w:rsidR="009762E8" w:rsidRDefault="009762E8">
      <w:pPr>
        <w:pStyle w:val="Index1"/>
        <w:tabs>
          <w:tab w:val="right" w:leader="dot" w:pos="4310"/>
        </w:tabs>
        <w:rPr>
          <w:noProof/>
        </w:rPr>
      </w:pPr>
      <w:r w:rsidRPr="001D38ED">
        <w:rPr>
          <w:noProof/>
        </w:rPr>
        <w:t>WORD WRAP ON Field (#.08)</w:t>
      </w:r>
      <w:r>
        <w:rPr>
          <w:noProof/>
        </w:rPr>
        <w:t>, 11, 13, 21</w:t>
      </w:r>
    </w:p>
    <w:p w:rsidR="009762E8" w:rsidRDefault="009762E8">
      <w:pPr>
        <w:pStyle w:val="Index1"/>
        <w:tabs>
          <w:tab w:val="right" w:leader="dot" w:pos="4310"/>
        </w:tabs>
        <w:rPr>
          <w:noProof/>
        </w:rPr>
      </w:pPr>
      <w:r>
        <w:rPr>
          <w:noProof/>
        </w:rPr>
        <w:t>Writing M Entry Points for RPCs, 10</w:t>
      </w:r>
    </w:p>
    <w:p w:rsidR="009762E8" w:rsidRDefault="009762E8">
      <w:pPr>
        <w:pStyle w:val="IndexHeading"/>
        <w:tabs>
          <w:tab w:val="right" w:leader="dot" w:pos="4310"/>
        </w:tabs>
        <w:rPr>
          <w:rFonts w:asciiTheme="minorHAnsi" w:eastAsiaTheme="minorEastAsia" w:hAnsiTheme="minorHAnsi" w:cstheme="minorBidi"/>
          <w:b w:val="0"/>
          <w:bCs w:val="0"/>
          <w:noProof/>
        </w:rPr>
      </w:pPr>
      <w:r>
        <w:rPr>
          <w:noProof/>
        </w:rPr>
        <w:t>X</w:t>
      </w:r>
    </w:p>
    <w:p w:rsidR="009762E8" w:rsidRDefault="009762E8">
      <w:pPr>
        <w:pStyle w:val="Index1"/>
        <w:tabs>
          <w:tab w:val="right" w:leader="dot" w:pos="4310"/>
        </w:tabs>
        <w:rPr>
          <w:noProof/>
        </w:rPr>
      </w:pPr>
      <w:r>
        <w:rPr>
          <w:noProof/>
        </w:rPr>
        <w:t>XUPROGMODE Security Key, 16</w:t>
      </w:r>
    </w:p>
    <w:p w:rsidR="009762E8" w:rsidRDefault="009762E8">
      <w:pPr>
        <w:pStyle w:val="Index1"/>
        <w:tabs>
          <w:tab w:val="right" w:leader="dot" w:pos="4310"/>
        </w:tabs>
        <w:rPr>
          <w:noProof/>
        </w:rPr>
      </w:pPr>
      <w:r>
        <w:rPr>
          <w:noProof/>
        </w:rPr>
        <w:t>XWB GET VARIABLE VALUE RPC, 20</w:t>
      </w:r>
    </w:p>
    <w:p w:rsidR="009762E8" w:rsidRDefault="009762E8">
      <w:pPr>
        <w:pStyle w:val="Index1"/>
        <w:tabs>
          <w:tab w:val="right" w:leader="dot" w:pos="4310"/>
        </w:tabs>
        <w:rPr>
          <w:noProof/>
        </w:rPr>
      </w:pPr>
      <w:r>
        <w:rPr>
          <w:noProof/>
        </w:rPr>
        <w:t>XWB_DXE</w:t>
      </w:r>
      <w:r w:rsidRPr="001D38ED">
        <w:rPr>
          <w:i/>
          <w:noProof/>
        </w:rPr>
        <w:t>#</w:t>
      </w:r>
      <w:r>
        <w:rPr>
          <w:noProof/>
        </w:rPr>
        <w:t>.bpl File, 24</w:t>
      </w:r>
    </w:p>
    <w:p w:rsidR="009762E8" w:rsidRDefault="009762E8">
      <w:pPr>
        <w:pStyle w:val="Index1"/>
        <w:tabs>
          <w:tab w:val="right" w:leader="dot" w:pos="4310"/>
        </w:tabs>
        <w:rPr>
          <w:noProof/>
        </w:rPr>
      </w:pPr>
      <w:r>
        <w:rPr>
          <w:noProof/>
        </w:rPr>
        <w:t>XWB_RXE</w:t>
      </w:r>
      <w:r w:rsidRPr="001D38ED">
        <w:rPr>
          <w:i/>
          <w:noProof/>
        </w:rPr>
        <w:t>#</w:t>
      </w:r>
      <w:r>
        <w:rPr>
          <w:noProof/>
        </w:rPr>
        <w:t>.bpl File, 24</w:t>
      </w:r>
    </w:p>
    <w:p w:rsidR="009762E8" w:rsidRDefault="009762E8">
      <w:pPr>
        <w:pStyle w:val="Index1"/>
        <w:tabs>
          <w:tab w:val="right" w:leader="dot" w:pos="4310"/>
        </w:tabs>
        <w:rPr>
          <w:noProof/>
        </w:rPr>
      </w:pPr>
      <w:r>
        <w:rPr>
          <w:noProof/>
        </w:rPr>
        <w:t>XWBLIB</w:t>
      </w:r>
    </w:p>
    <w:p w:rsidR="009762E8" w:rsidRDefault="009762E8">
      <w:pPr>
        <w:pStyle w:val="Index2"/>
        <w:tabs>
          <w:tab w:val="right" w:leader="dot" w:pos="4310"/>
        </w:tabs>
        <w:rPr>
          <w:noProof/>
        </w:rPr>
      </w:pPr>
      <w:r>
        <w:rPr>
          <w:noProof/>
        </w:rPr>
        <w:t>$$BROKER^XWBLIB, 21</w:t>
      </w:r>
    </w:p>
    <w:p w:rsidR="009762E8" w:rsidRDefault="009762E8">
      <w:pPr>
        <w:pStyle w:val="Index2"/>
        <w:tabs>
          <w:tab w:val="right" w:leader="dot" w:pos="4310"/>
        </w:tabs>
        <w:rPr>
          <w:noProof/>
        </w:rPr>
      </w:pPr>
      <w:r>
        <w:rPr>
          <w:noProof/>
        </w:rPr>
        <w:t>$$RTRNFMT^XWBLIB, 21</w:t>
      </w:r>
    </w:p>
    <w:p w:rsidR="009762E8" w:rsidRDefault="009762E8" w:rsidP="00BD74D3">
      <w:pPr>
        <w:pStyle w:val="BodyText"/>
        <w:rPr>
          <w:noProof/>
        </w:rPr>
        <w:sectPr w:rsidR="009762E8" w:rsidSect="009762E8">
          <w:type w:val="continuous"/>
          <w:pgSz w:w="12240" w:h="15840" w:code="1"/>
          <w:pgMar w:top="1440" w:right="1440" w:bottom="1440" w:left="1440" w:header="720" w:footer="720" w:gutter="0"/>
          <w:cols w:num="2" w:space="720"/>
        </w:sectPr>
      </w:pPr>
    </w:p>
    <w:p w:rsidR="004F332B" w:rsidRPr="008837F0" w:rsidRDefault="008171E1" w:rsidP="00BD74D3">
      <w:pPr>
        <w:pStyle w:val="BodyText"/>
      </w:pPr>
      <w:r w:rsidRPr="008837F0">
        <w:lastRenderedPageBreak/>
        <w:fldChar w:fldCharType="end"/>
      </w:r>
    </w:p>
    <w:sectPr w:rsidR="004F332B" w:rsidRPr="008837F0" w:rsidSect="009762E8">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A78" w:rsidRDefault="00F74A78">
      <w:r>
        <w:separator/>
      </w:r>
    </w:p>
    <w:p w:rsidR="00F74A78" w:rsidRDefault="00F74A78"/>
  </w:endnote>
  <w:endnote w:type="continuationSeparator" w:id="0">
    <w:p w:rsidR="00F74A78" w:rsidRDefault="00F74A78">
      <w:r>
        <w:continuationSeparator/>
      </w:r>
    </w:p>
    <w:p w:rsidR="00F74A78" w:rsidRDefault="00F74A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1922FC" w:rsidRDefault="001922F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rsidP="00C80B7F">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t>RPC Broker</w:t>
    </w:r>
    <w:r>
      <w:tab/>
      <w:t>September 1997</w:t>
    </w:r>
  </w:p>
  <w:p w:rsidR="001922FC" w:rsidRDefault="001922FC" w:rsidP="00C80B7F">
    <w:pPr>
      <w:pStyle w:val="Footer"/>
    </w:pPr>
    <w:r>
      <w:tab/>
      <w:t>User Guide</w:t>
    </w:r>
    <w:r>
      <w:tab/>
      <w:t>Revised December 2013</w:t>
    </w:r>
  </w:p>
  <w:p w:rsidR="001922FC" w:rsidRPr="00C80B7F" w:rsidRDefault="001922FC" w:rsidP="00C80B7F">
    <w:pPr>
      <w:pStyle w:val="Footer"/>
    </w:pPr>
    <w:r>
      <w:tab/>
      <w:t>Version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Pr="00A249D9" w:rsidRDefault="001922FC" w:rsidP="00A249D9">
    <w:pPr>
      <w:pStyle w:val="Footer"/>
      <w:rPr>
        <w:rStyle w:val="PageNumber"/>
      </w:rPr>
    </w:pPr>
    <w:r w:rsidRPr="00A249D9">
      <w:t>RPC Broker 1.1</w:t>
    </w:r>
  </w:p>
  <w:p w:rsidR="001922FC" w:rsidRPr="00A249D9" w:rsidRDefault="001922FC" w:rsidP="00A249D9">
    <w:pPr>
      <w:pStyle w:val="Footer"/>
    </w:pPr>
    <w:r w:rsidRPr="00A249D9">
      <w:t>User Guide</w:t>
    </w:r>
    <w:r w:rsidRPr="00A249D9">
      <w:tab/>
    </w:r>
    <w:r w:rsidRPr="00A249D9">
      <w:rPr>
        <w:rStyle w:val="PageNumber"/>
      </w:rPr>
      <w:fldChar w:fldCharType="begin"/>
    </w:r>
    <w:r w:rsidRPr="00A249D9">
      <w:rPr>
        <w:rStyle w:val="PageNumber"/>
      </w:rPr>
      <w:instrText xml:space="preserve"> PAGE </w:instrText>
    </w:r>
    <w:r w:rsidRPr="00A249D9">
      <w:rPr>
        <w:rStyle w:val="PageNumber"/>
      </w:rPr>
      <w:fldChar w:fldCharType="separate"/>
    </w:r>
    <w:r w:rsidR="00F0241A">
      <w:rPr>
        <w:rStyle w:val="PageNumber"/>
        <w:noProof/>
      </w:rPr>
      <w:t>25</w:t>
    </w:r>
    <w:r w:rsidRPr="00A249D9">
      <w:rPr>
        <w:rStyle w:val="PageNumber"/>
      </w:rPr>
      <w:fldChar w:fldCharType="end"/>
    </w:r>
    <w:r w:rsidRPr="00A249D9">
      <w:rPr>
        <w:rStyle w:val="PageNumber"/>
      </w:rPr>
      <w:tab/>
      <w:t>June 2015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Footer"/>
      <w:rPr>
        <w:rStyle w:val="PageNumber"/>
      </w:rPr>
    </w:pPr>
    <w:r>
      <w:t>September 1997</w:t>
    </w:r>
    <w:r>
      <w:tab/>
      <w:t>RPC Broker</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39</w:t>
    </w:r>
    <w:r>
      <w:rPr>
        <w:rStyle w:val="PageNumber"/>
      </w:rPr>
      <w:fldChar w:fldCharType="end"/>
    </w:r>
  </w:p>
  <w:p w:rsidR="001922FC" w:rsidRDefault="001922FC">
    <w:pPr>
      <w:pStyle w:val="Footer"/>
    </w:pPr>
    <w:r>
      <w:t>Revised December 2013</w:t>
    </w:r>
    <w:r>
      <w:tab/>
      <w:t>User Guide</w:t>
    </w:r>
  </w:p>
  <w:p w:rsidR="001922FC" w:rsidRDefault="001922FC">
    <w:pPr>
      <w:pStyle w:val="Footer"/>
    </w:pPr>
    <w:r>
      <w:tab/>
      <w:t>Version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A78" w:rsidRDefault="00F74A78">
      <w:r>
        <w:separator/>
      </w:r>
    </w:p>
    <w:p w:rsidR="00F74A78" w:rsidRDefault="00F74A78"/>
  </w:footnote>
  <w:footnote w:type="continuationSeparator" w:id="0">
    <w:p w:rsidR="00F74A78" w:rsidRDefault="00F74A78">
      <w:r>
        <w:continuationSeparator/>
      </w:r>
    </w:p>
    <w:p w:rsidR="00F74A78" w:rsidRDefault="00F74A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r>
      <w:t>Remote Procedure Calls (RPCs)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r>
      <w:t>Other RPC Broker APIs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r>
      <w:t>Debugging and Troubleshooting</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r>
      <w:t>RPC Broker and Delphi</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r>
      <w:t>RPC Broker Dynamic Link Library (DLL)</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Pr="00A249D9" w:rsidRDefault="001922FC" w:rsidP="00A249D9">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r>
      <w:t>Glossary</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r>
      <w:t>Index</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r>
      <w:rPr>
        <w:noProof/>
        <w:lang w:eastAsia="en-US"/>
      </w:rPr>
      <mc:AlternateContent>
        <mc:Choice Requires="wps">
          <w:drawing>
            <wp:inline distT="0" distB="0" distL="0" distR="0" wp14:anchorId="53491BFC" wp14:editId="36C375E7">
              <wp:extent cx="40640" cy="25400"/>
              <wp:effectExtent l="0" t="0" r="0" b="0"/>
              <wp:docPr id="3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25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1922FC" w:rsidRDefault="001922FC">
                          <w:r>
                            <w:ptab w:relativeTo="margin" w:alignment="left" w:leader="none"/>
                          </w:r>
                        </w:p>
                      </w:txbxContent>
                    </wps:txbx>
                    <wps:bodyPr rot="0" vert="horz" wrap="square" lIns="12700" tIns="12700" rIns="12700" bIns="12700" anchor="t" anchorCtr="0" upright="1">
                      <a:noAutofit/>
                    </wps:bodyPr>
                  </wps:wsp>
                </a:graphicData>
              </a:graphic>
            </wp:inline>
          </w:drawing>
        </mc:Choice>
        <mc:Fallback>
          <w:pict>
            <v:rect id="Rectangle 24" o:spid="_x0000_s1026" style="width:3.2pt;height: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" filled="f" stroked="f" strokecolor="white">
              <v:textbox inset="1pt,1pt,1pt,1pt">
                <w:txbxContent>
                  <w:p w:rsidR="001922FC" w:rsidRDefault="001922FC">
                    <w:r>
                      <w:ptab w:relativeTo="margin" w:alignment="left" w:leader="none"/>
                    </w:r>
                  </w:p>
                </w:txbxContent>
              </v:textbox>
              <w10:anchorlock/>
            </v:rect>
          </w:pict>
        </mc:Fallback>
      </mc:AlternateContent>
    </w:r>
    <w:r>
      <w:t>Figures and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r>
      <w:rPr>
        <w:noProof/>
        <w:lang w:eastAsia="en-US"/>
      </w:rPr>
      <mc:AlternateContent>
        <mc:Choice Requires="wps">
          <w:drawing>
            <wp:inline distT="0" distB="0" distL="0" distR="0" wp14:anchorId="038EF337" wp14:editId="1E1545B9">
              <wp:extent cx="40640" cy="25400"/>
              <wp:effectExtent l="0" t="0" r="0" b="0"/>
              <wp:docPr id="3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25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1922FC" w:rsidRDefault="001922FC">
                          <w:r>
                            <w:ptab w:relativeTo="margin" w:alignment="left" w:leader="none"/>
                          </w:r>
                        </w:p>
                      </w:txbxContent>
                    </wps:txbx>
                    <wps:bodyPr rot="0" vert="horz" wrap="square" lIns="12700" tIns="12700" rIns="12700" bIns="12700" anchor="t" anchorCtr="0" upright="1">
                      <a:noAutofit/>
                    </wps:bodyPr>
                  </wps:wsp>
                </a:graphicData>
              </a:graphic>
            </wp:inline>
          </w:drawing>
        </mc:Choice>
        <mc:Fallback>
          <w:pict>
            <v:rect id="Rectangle 7" o:spid="_x0000_s1027" style="width:3.2pt;height: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" filled="f" stroked="f" strokecolor="white">
              <v:textbox inset="1pt,1pt,1pt,1pt">
                <w:txbxContent>
                  <w:p w:rsidR="001922FC" w:rsidRDefault="001922FC">
                    <w:r>
                      <w:ptab w:relativeTo="margin" w:alignment="left" w:leader="none"/>
                    </w:r>
                  </w:p>
                </w:txbxContent>
              </v:textbox>
              <w10:anchorlock/>
            </v:rect>
          </w:pict>
        </mc:Fallback>
      </mc:AlternateContent>
    </w:r>
    <w:r>
      <w:t>Orientation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rsidP="001A1E5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r>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r>
      <w:t>RPC Broker Component for Delphi</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FC" w:rsidRDefault="001922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rPr>
        <w:rFonts w:cs="Times New Roman"/>
      </w:rPr>
    </w:lvl>
  </w:abstractNum>
  <w:abstractNum w:abstractNumId="1">
    <w:nsid w:val="FFFFFF7D"/>
    <w:multiLevelType w:val="singleLevel"/>
    <w:tmpl w:val="87403DF8"/>
    <w:lvl w:ilvl="0">
      <w:start w:val="1"/>
      <w:numFmt w:val="lowerLetter"/>
      <w:pStyle w:val="ListNumber4"/>
      <w:lvlText w:val="%1)"/>
      <w:lvlJc w:val="left"/>
      <w:pPr>
        <w:ind w:left="1440" w:hanging="360"/>
      </w:pPr>
      <w:rPr>
        <w:rFonts w:cs="Times New Roman"/>
      </w:rPr>
    </w:lvl>
  </w:abstractNum>
  <w:abstractNum w:abstractNumId="2">
    <w:nsid w:val="FFFFFF7E"/>
    <w:multiLevelType w:val="singleLevel"/>
    <w:tmpl w:val="822C72FA"/>
    <w:lvl w:ilvl="0">
      <w:start w:val="1"/>
      <w:numFmt w:val="lowerRoman"/>
      <w:pStyle w:val="ListNumber3"/>
      <w:lvlText w:val="%1."/>
      <w:lvlJc w:val="right"/>
      <w:pPr>
        <w:ind w:left="1080" w:hanging="360"/>
      </w:pPr>
      <w:rPr>
        <w:rFonts w:cs="Times New Roman"/>
      </w:rPr>
    </w:lvl>
  </w:abstractNum>
  <w:abstractNum w:abstractNumId="3">
    <w:nsid w:val="FFFFFF7F"/>
    <w:multiLevelType w:val="singleLevel"/>
    <w:tmpl w:val="D0F849AA"/>
    <w:lvl w:ilvl="0">
      <w:start w:val="1"/>
      <w:numFmt w:val="lowerLetter"/>
      <w:pStyle w:val="ListNumber2"/>
      <w:lvlText w:val="%1."/>
      <w:lvlJc w:val="left"/>
      <w:pPr>
        <w:ind w:left="720" w:hanging="360"/>
      </w:pPr>
      <w:rPr>
        <w:rFonts w:cs="Times New Roman"/>
      </w:r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rFonts w:cs="Times New Roman"/>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nsid w:val="4B827D9F"/>
    <w:multiLevelType w:val="multilevel"/>
    <w:tmpl w:val="04090023"/>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8">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B5861"/>
    <w:multiLevelType w:val="hybridMultilevel"/>
    <w:tmpl w:val="1284B966"/>
    <w:lvl w:ilvl="0" w:tplc="432C49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7BCD3758"/>
    <w:multiLevelType w:val="multilevel"/>
    <w:tmpl w:val="0E1EF80E"/>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320"/>
        </w:tabs>
        <w:ind w:left="4320" w:hanging="720"/>
      </w:pPr>
      <w:rPr>
        <w:rFonts w:cs="Times New Roman"/>
      </w:rPr>
    </w:lvl>
    <w:lvl w:ilvl="3">
      <w:start w:val="1"/>
      <w:numFmt w:val="decimal"/>
      <w:pStyle w:val="Heading4"/>
      <w:lvlText w:val="%1.%2.%3.%4"/>
      <w:lvlJc w:val="left"/>
      <w:pPr>
        <w:tabs>
          <w:tab w:val="num" w:pos="1494"/>
        </w:tabs>
        <w:ind w:left="149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8"/>
  </w:num>
  <w:num w:numId="2">
    <w:abstractNumId w:val="17"/>
  </w:num>
  <w:num w:numId="3">
    <w:abstractNumId w:val="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19"/>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13"/>
  </w:num>
  <w:num w:numId="18">
    <w:abstractNumId w:val="11"/>
  </w:num>
  <w:num w:numId="19">
    <w:abstractNumId w:val="16"/>
  </w:num>
  <w:num w:numId="20">
    <w:abstractNumId w:val="15"/>
  </w:num>
  <w:num w:numId="21">
    <w:abstractNumId w:val="18"/>
  </w:num>
  <w:num w:numId="22">
    <w:abstractNumId w:val="12"/>
  </w:num>
  <w:num w:numId="23">
    <w:abstractNumId w:val="20"/>
  </w:num>
  <w:num w:numId="24">
    <w:abstractNumId w:val="14"/>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706"/>
    <w:rsid w:val="00011286"/>
    <w:rsid w:val="000118BF"/>
    <w:rsid w:val="000152FC"/>
    <w:rsid w:val="00021FAD"/>
    <w:rsid w:val="00040343"/>
    <w:rsid w:val="00050E3F"/>
    <w:rsid w:val="00051E11"/>
    <w:rsid w:val="000542B3"/>
    <w:rsid w:val="000568E5"/>
    <w:rsid w:val="00081189"/>
    <w:rsid w:val="0008470E"/>
    <w:rsid w:val="000863D5"/>
    <w:rsid w:val="0008678C"/>
    <w:rsid w:val="000A57E9"/>
    <w:rsid w:val="000C156F"/>
    <w:rsid w:val="000C7DE0"/>
    <w:rsid w:val="000D10CD"/>
    <w:rsid w:val="000D69EF"/>
    <w:rsid w:val="000D79C3"/>
    <w:rsid w:val="000E6E4B"/>
    <w:rsid w:val="000F55AB"/>
    <w:rsid w:val="000F68B7"/>
    <w:rsid w:val="00100F6A"/>
    <w:rsid w:val="00101FB2"/>
    <w:rsid w:val="00111AE5"/>
    <w:rsid w:val="001167CB"/>
    <w:rsid w:val="001326F8"/>
    <w:rsid w:val="00135F48"/>
    <w:rsid w:val="0018516C"/>
    <w:rsid w:val="00187124"/>
    <w:rsid w:val="0018757B"/>
    <w:rsid w:val="001922FC"/>
    <w:rsid w:val="00193397"/>
    <w:rsid w:val="00193B28"/>
    <w:rsid w:val="001A1E58"/>
    <w:rsid w:val="001A4B6D"/>
    <w:rsid w:val="001C4D30"/>
    <w:rsid w:val="001D4C10"/>
    <w:rsid w:val="001E319C"/>
    <w:rsid w:val="001E3AC0"/>
    <w:rsid w:val="001E6A9D"/>
    <w:rsid w:val="001F5D37"/>
    <w:rsid w:val="001F7878"/>
    <w:rsid w:val="00200E90"/>
    <w:rsid w:val="00205C09"/>
    <w:rsid w:val="0021624C"/>
    <w:rsid w:val="00232DA3"/>
    <w:rsid w:val="0024161F"/>
    <w:rsid w:val="00242696"/>
    <w:rsid w:val="002427B1"/>
    <w:rsid w:val="002508F0"/>
    <w:rsid w:val="00263236"/>
    <w:rsid w:val="00264FCF"/>
    <w:rsid w:val="00266076"/>
    <w:rsid w:val="00266FFE"/>
    <w:rsid w:val="0028581E"/>
    <w:rsid w:val="002A7247"/>
    <w:rsid w:val="002B133B"/>
    <w:rsid w:val="002B68F4"/>
    <w:rsid w:val="002C3332"/>
    <w:rsid w:val="002D7B63"/>
    <w:rsid w:val="002E7358"/>
    <w:rsid w:val="002F5169"/>
    <w:rsid w:val="00307A40"/>
    <w:rsid w:val="00313BDD"/>
    <w:rsid w:val="00314367"/>
    <w:rsid w:val="00326309"/>
    <w:rsid w:val="00334BE1"/>
    <w:rsid w:val="003356D5"/>
    <w:rsid w:val="003357E2"/>
    <w:rsid w:val="00343A43"/>
    <w:rsid w:val="00343E7F"/>
    <w:rsid w:val="00364A81"/>
    <w:rsid w:val="00374C00"/>
    <w:rsid w:val="0039489E"/>
    <w:rsid w:val="003A00B5"/>
    <w:rsid w:val="003D1457"/>
    <w:rsid w:val="003D7AC2"/>
    <w:rsid w:val="003E4482"/>
    <w:rsid w:val="003F3380"/>
    <w:rsid w:val="003F37EE"/>
    <w:rsid w:val="00404613"/>
    <w:rsid w:val="0040778B"/>
    <w:rsid w:val="00417471"/>
    <w:rsid w:val="00427F16"/>
    <w:rsid w:val="00445787"/>
    <w:rsid w:val="00452A14"/>
    <w:rsid w:val="004734EB"/>
    <w:rsid w:val="00473F42"/>
    <w:rsid w:val="0047674F"/>
    <w:rsid w:val="00476C16"/>
    <w:rsid w:val="00487FE4"/>
    <w:rsid w:val="0049635C"/>
    <w:rsid w:val="004A32B6"/>
    <w:rsid w:val="004C546D"/>
    <w:rsid w:val="004D7E8E"/>
    <w:rsid w:val="004E584C"/>
    <w:rsid w:val="004F0433"/>
    <w:rsid w:val="004F1F31"/>
    <w:rsid w:val="004F2789"/>
    <w:rsid w:val="004F2F63"/>
    <w:rsid w:val="004F332B"/>
    <w:rsid w:val="00514EFC"/>
    <w:rsid w:val="00523219"/>
    <w:rsid w:val="005275E7"/>
    <w:rsid w:val="005312A3"/>
    <w:rsid w:val="00531B29"/>
    <w:rsid w:val="0054023B"/>
    <w:rsid w:val="00551DA9"/>
    <w:rsid w:val="00557349"/>
    <w:rsid w:val="0056189F"/>
    <w:rsid w:val="00572EDC"/>
    <w:rsid w:val="00577B76"/>
    <w:rsid w:val="00587B4D"/>
    <w:rsid w:val="0059747B"/>
    <w:rsid w:val="005E5D4F"/>
    <w:rsid w:val="005E79CF"/>
    <w:rsid w:val="005F28B1"/>
    <w:rsid w:val="00611CD5"/>
    <w:rsid w:val="0062198B"/>
    <w:rsid w:val="006341E0"/>
    <w:rsid w:val="00635CB1"/>
    <w:rsid w:val="0063616D"/>
    <w:rsid w:val="00643F2D"/>
    <w:rsid w:val="00665324"/>
    <w:rsid w:val="00667911"/>
    <w:rsid w:val="00670ED3"/>
    <w:rsid w:val="006769D7"/>
    <w:rsid w:val="00677F56"/>
    <w:rsid w:val="00687E1E"/>
    <w:rsid w:val="0069154C"/>
    <w:rsid w:val="00691E2F"/>
    <w:rsid w:val="00694486"/>
    <w:rsid w:val="006A20D0"/>
    <w:rsid w:val="006A3951"/>
    <w:rsid w:val="006B222A"/>
    <w:rsid w:val="006D0F78"/>
    <w:rsid w:val="006D2404"/>
    <w:rsid w:val="006D676C"/>
    <w:rsid w:val="006D7E66"/>
    <w:rsid w:val="006E56F6"/>
    <w:rsid w:val="006E733D"/>
    <w:rsid w:val="006F2856"/>
    <w:rsid w:val="006F76E0"/>
    <w:rsid w:val="00714AC2"/>
    <w:rsid w:val="007208CA"/>
    <w:rsid w:val="00723366"/>
    <w:rsid w:val="007268D5"/>
    <w:rsid w:val="00735AD6"/>
    <w:rsid w:val="007371C7"/>
    <w:rsid w:val="00737C94"/>
    <w:rsid w:val="007433AD"/>
    <w:rsid w:val="00752FFE"/>
    <w:rsid w:val="0075546C"/>
    <w:rsid w:val="007C3348"/>
    <w:rsid w:val="007C3D79"/>
    <w:rsid w:val="007D0535"/>
    <w:rsid w:val="007D6218"/>
    <w:rsid w:val="007E6BAC"/>
    <w:rsid w:val="00804519"/>
    <w:rsid w:val="00810C0F"/>
    <w:rsid w:val="008171E1"/>
    <w:rsid w:val="00833FB6"/>
    <w:rsid w:val="008420C8"/>
    <w:rsid w:val="008478F3"/>
    <w:rsid w:val="0085607C"/>
    <w:rsid w:val="00866BEF"/>
    <w:rsid w:val="00873CC7"/>
    <w:rsid w:val="008828DE"/>
    <w:rsid w:val="008837F0"/>
    <w:rsid w:val="00885F8F"/>
    <w:rsid w:val="008A3EF8"/>
    <w:rsid w:val="008D01DA"/>
    <w:rsid w:val="008E39DD"/>
    <w:rsid w:val="008E4DBD"/>
    <w:rsid w:val="008F4E29"/>
    <w:rsid w:val="00940C37"/>
    <w:rsid w:val="00946576"/>
    <w:rsid w:val="00951AE3"/>
    <w:rsid w:val="00972193"/>
    <w:rsid w:val="009762E8"/>
    <w:rsid w:val="009953FA"/>
    <w:rsid w:val="00997F52"/>
    <w:rsid w:val="009A092D"/>
    <w:rsid w:val="009A3362"/>
    <w:rsid w:val="009C18C8"/>
    <w:rsid w:val="009E5D02"/>
    <w:rsid w:val="009F3AEF"/>
    <w:rsid w:val="00A05670"/>
    <w:rsid w:val="00A0720D"/>
    <w:rsid w:val="00A2465C"/>
    <w:rsid w:val="00A249D9"/>
    <w:rsid w:val="00A31E51"/>
    <w:rsid w:val="00A4651B"/>
    <w:rsid w:val="00A51602"/>
    <w:rsid w:val="00A52788"/>
    <w:rsid w:val="00A56A1A"/>
    <w:rsid w:val="00A71443"/>
    <w:rsid w:val="00A769E8"/>
    <w:rsid w:val="00A86295"/>
    <w:rsid w:val="00A97B31"/>
    <w:rsid w:val="00AB6BF1"/>
    <w:rsid w:val="00AB76A0"/>
    <w:rsid w:val="00AC666C"/>
    <w:rsid w:val="00AC6F96"/>
    <w:rsid w:val="00AE22DF"/>
    <w:rsid w:val="00AE4BB5"/>
    <w:rsid w:val="00AF743A"/>
    <w:rsid w:val="00B12421"/>
    <w:rsid w:val="00B12D56"/>
    <w:rsid w:val="00B164C8"/>
    <w:rsid w:val="00B16EBA"/>
    <w:rsid w:val="00B2768C"/>
    <w:rsid w:val="00B34002"/>
    <w:rsid w:val="00B4101B"/>
    <w:rsid w:val="00B426F3"/>
    <w:rsid w:val="00B522B5"/>
    <w:rsid w:val="00B6643C"/>
    <w:rsid w:val="00B67CDB"/>
    <w:rsid w:val="00B804DE"/>
    <w:rsid w:val="00B84859"/>
    <w:rsid w:val="00B84BE0"/>
    <w:rsid w:val="00B9256C"/>
    <w:rsid w:val="00B93A13"/>
    <w:rsid w:val="00B97360"/>
    <w:rsid w:val="00BA5CD1"/>
    <w:rsid w:val="00BA67B7"/>
    <w:rsid w:val="00BA79A7"/>
    <w:rsid w:val="00BB06A2"/>
    <w:rsid w:val="00BB5142"/>
    <w:rsid w:val="00BD0575"/>
    <w:rsid w:val="00BD615B"/>
    <w:rsid w:val="00BD74D3"/>
    <w:rsid w:val="00BF23E2"/>
    <w:rsid w:val="00C04405"/>
    <w:rsid w:val="00C25AE2"/>
    <w:rsid w:val="00C30AB4"/>
    <w:rsid w:val="00C31A79"/>
    <w:rsid w:val="00C370FA"/>
    <w:rsid w:val="00C54868"/>
    <w:rsid w:val="00C560B8"/>
    <w:rsid w:val="00C644DE"/>
    <w:rsid w:val="00C6576E"/>
    <w:rsid w:val="00C80B7F"/>
    <w:rsid w:val="00C82B1F"/>
    <w:rsid w:val="00C83262"/>
    <w:rsid w:val="00CA2014"/>
    <w:rsid w:val="00CA224D"/>
    <w:rsid w:val="00CA691B"/>
    <w:rsid w:val="00CB5741"/>
    <w:rsid w:val="00CC392B"/>
    <w:rsid w:val="00CC44D9"/>
    <w:rsid w:val="00CF6099"/>
    <w:rsid w:val="00D14686"/>
    <w:rsid w:val="00D176EB"/>
    <w:rsid w:val="00D27C1F"/>
    <w:rsid w:val="00D4000A"/>
    <w:rsid w:val="00D447A7"/>
    <w:rsid w:val="00D50428"/>
    <w:rsid w:val="00D529EE"/>
    <w:rsid w:val="00D600FE"/>
    <w:rsid w:val="00D76365"/>
    <w:rsid w:val="00D910CC"/>
    <w:rsid w:val="00DA0725"/>
    <w:rsid w:val="00DA758A"/>
    <w:rsid w:val="00DB338A"/>
    <w:rsid w:val="00DD1706"/>
    <w:rsid w:val="00DD1724"/>
    <w:rsid w:val="00DD23A9"/>
    <w:rsid w:val="00DD3AA4"/>
    <w:rsid w:val="00DE5EFC"/>
    <w:rsid w:val="00E00F5F"/>
    <w:rsid w:val="00E138BC"/>
    <w:rsid w:val="00E23005"/>
    <w:rsid w:val="00E23FFE"/>
    <w:rsid w:val="00E26042"/>
    <w:rsid w:val="00E2797E"/>
    <w:rsid w:val="00E35549"/>
    <w:rsid w:val="00E439CD"/>
    <w:rsid w:val="00E7024A"/>
    <w:rsid w:val="00E77E7B"/>
    <w:rsid w:val="00E828D8"/>
    <w:rsid w:val="00E828E9"/>
    <w:rsid w:val="00E87166"/>
    <w:rsid w:val="00E92528"/>
    <w:rsid w:val="00E93574"/>
    <w:rsid w:val="00E95004"/>
    <w:rsid w:val="00EA2B61"/>
    <w:rsid w:val="00EA3597"/>
    <w:rsid w:val="00EF28B7"/>
    <w:rsid w:val="00EF5F4D"/>
    <w:rsid w:val="00F0241A"/>
    <w:rsid w:val="00F143BE"/>
    <w:rsid w:val="00F338E2"/>
    <w:rsid w:val="00F359AE"/>
    <w:rsid w:val="00F36916"/>
    <w:rsid w:val="00F43ECE"/>
    <w:rsid w:val="00F45AD8"/>
    <w:rsid w:val="00F6102B"/>
    <w:rsid w:val="00F6110A"/>
    <w:rsid w:val="00F74A78"/>
    <w:rsid w:val="00F76DBF"/>
    <w:rsid w:val="00F770D2"/>
    <w:rsid w:val="00F90467"/>
    <w:rsid w:val="00F93681"/>
    <w:rsid w:val="00FC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3262"/>
    <w:rPr>
      <w:color w:val="000000" w:themeColor="text1"/>
      <w:sz w:val="22"/>
      <w:szCs w:val="22"/>
    </w:rPr>
  </w:style>
  <w:style w:type="paragraph" w:styleId="Heading1">
    <w:name w:val="heading 1"/>
    <w:basedOn w:val="Normal"/>
    <w:next w:val="BodyText"/>
    <w:link w:val="Heading1Char"/>
    <w:autoRedefine/>
    <w:uiPriority w:val="9"/>
    <w:qFormat/>
    <w:rsid w:val="00C83262"/>
    <w:pPr>
      <w:keepNext/>
      <w:keepLines/>
      <w:numPr>
        <w:numId w:val="23"/>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C83262"/>
    <w:pPr>
      <w:keepNext/>
      <w:keepLines/>
      <w:numPr>
        <w:ilvl w:val="1"/>
        <w:numId w:val="23"/>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C83262"/>
    <w:pPr>
      <w:keepNext/>
      <w:keepLines/>
      <w:numPr>
        <w:ilvl w:val="2"/>
        <w:numId w:val="23"/>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C83262"/>
    <w:pPr>
      <w:keepNext/>
      <w:keepLines/>
      <w:numPr>
        <w:ilvl w:val="3"/>
        <w:numId w:val="23"/>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C83262"/>
    <w:pPr>
      <w:keepNext/>
      <w:keepLines/>
      <w:numPr>
        <w:ilvl w:val="4"/>
        <w:numId w:val="23"/>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C83262"/>
    <w:pPr>
      <w:keepNext/>
      <w:keepLines/>
      <w:numPr>
        <w:ilvl w:val="5"/>
        <w:numId w:val="23"/>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C83262"/>
    <w:pPr>
      <w:keepNext/>
      <w:keepLines/>
      <w:numPr>
        <w:ilvl w:val="6"/>
        <w:numId w:val="23"/>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C83262"/>
    <w:pPr>
      <w:keepNext/>
      <w:keepLines/>
      <w:numPr>
        <w:ilvl w:val="7"/>
        <w:numId w:val="23"/>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uiPriority w:val="9"/>
    <w:qFormat/>
    <w:rsid w:val="00C83262"/>
    <w:pPr>
      <w:numPr>
        <w:ilvl w:val="8"/>
        <w:numId w:val="23"/>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83262"/>
    <w:rPr>
      <w:rFonts w:ascii="Arial" w:eastAsia="Batang" w:hAnsi="Arial" w:cs="Arial"/>
      <w:b/>
      <w:bCs/>
      <w:color w:val="000000" w:themeColor="text1"/>
      <w:kern w:val="32"/>
      <w:sz w:val="36"/>
      <w:szCs w:val="36"/>
      <w:lang w:eastAsia="ko-KR"/>
    </w:rPr>
  </w:style>
  <w:style w:type="character" w:customStyle="1" w:styleId="Heading2Char">
    <w:name w:val="Heading 2 Char"/>
    <w:basedOn w:val="DefaultParagraphFont"/>
    <w:link w:val="Heading2"/>
    <w:uiPriority w:val="9"/>
    <w:locked/>
    <w:rsid w:val="00C83262"/>
    <w:rPr>
      <w:rFonts w:ascii="Arial" w:eastAsia="Batang" w:hAnsi="Arial" w:cs="Arial"/>
      <w:b/>
      <w:bCs/>
      <w:iCs/>
      <w:color w:val="000000" w:themeColor="text1"/>
      <w:sz w:val="32"/>
      <w:szCs w:val="32"/>
      <w:lang w:eastAsia="ko-KR"/>
    </w:rPr>
  </w:style>
  <w:style w:type="character" w:customStyle="1" w:styleId="Heading3Char">
    <w:name w:val="Heading 3 Char"/>
    <w:basedOn w:val="DefaultParagraphFont"/>
    <w:link w:val="Heading3"/>
    <w:uiPriority w:val="9"/>
    <w:locked/>
    <w:rsid w:val="00C83262"/>
    <w:rPr>
      <w:rFonts w:ascii="Arial" w:eastAsia="Batang" w:hAnsi="Arial" w:cs="Arial"/>
      <w:b/>
      <w:bCs/>
      <w:color w:val="000000" w:themeColor="text1"/>
      <w:sz w:val="28"/>
      <w:szCs w:val="28"/>
      <w:lang w:eastAsia="ko-KR"/>
    </w:rPr>
  </w:style>
  <w:style w:type="character" w:customStyle="1" w:styleId="Heading4Char">
    <w:name w:val="Heading 4 Char"/>
    <w:basedOn w:val="DefaultParagraphFont"/>
    <w:link w:val="Heading4"/>
    <w:uiPriority w:val="9"/>
    <w:locked/>
    <w:rsid w:val="00C83262"/>
    <w:rPr>
      <w:rFonts w:ascii="Arial" w:eastAsia="Batang" w:hAnsi="Arial"/>
      <w:b/>
      <w:bCs/>
      <w:color w:val="000000" w:themeColor="text1"/>
      <w:sz w:val="24"/>
      <w:szCs w:val="28"/>
      <w:lang w:eastAsia="ko-KR"/>
    </w:rPr>
  </w:style>
  <w:style w:type="character" w:customStyle="1" w:styleId="Heading5Char">
    <w:name w:val="Heading 5 Char"/>
    <w:basedOn w:val="DefaultParagraphFont"/>
    <w:link w:val="Heading5"/>
    <w:uiPriority w:val="9"/>
    <w:locked/>
    <w:rsid w:val="00C83262"/>
    <w:rPr>
      <w:rFonts w:ascii="Arial" w:eastAsia="Batang" w:hAnsi="Arial"/>
      <w:b/>
      <w:bCs/>
      <w:iCs/>
      <w:color w:val="000000" w:themeColor="text1"/>
      <w:sz w:val="24"/>
      <w:szCs w:val="26"/>
      <w:lang w:eastAsia="ko-KR"/>
    </w:rPr>
  </w:style>
  <w:style w:type="character" w:customStyle="1" w:styleId="Heading6Char">
    <w:name w:val="Heading 6 Char"/>
    <w:basedOn w:val="DefaultParagraphFont"/>
    <w:link w:val="Heading6"/>
    <w:uiPriority w:val="9"/>
    <w:locked/>
    <w:rsid w:val="00C83262"/>
    <w:rPr>
      <w:rFonts w:ascii="Arial" w:eastAsia="Batang" w:hAnsi="Arial"/>
      <w:b/>
      <w:bCs/>
      <w:color w:val="000000" w:themeColor="text1"/>
      <w:sz w:val="22"/>
      <w:szCs w:val="22"/>
      <w:lang w:eastAsia="ko-KR"/>
    </w:rPr>
  </w:style>
  <w:style w:type="character" w:customStyle="1" w:styleId="Heading7Char">
    <w:name w:val="Heading 7 Char"/>
    <w:basedOn w:val="DefaultParagraphFont"/>
    <w:link w:val="Heading7"/>
    <w:uiPriority w:val="9"/>
    <w:locked/>
    <w:rsid w:val="00C83262"/>
    <w:rPr>
      <w:rFonts w:ascii="Arial" w:eastAsia="Batang" w:hAnsi="Arial"/>
      <w:b/>
      <w:color w:val="000000" w:themeColor="text1"/>
      <w:sz w:val="22"/>
      <w:szCs w:val="24"/>
      <w:lang w:eastAsia="ko-KR"/>
    </w:rPr>
  </w:style>
  <w:style w:type="character" w:customStyle="1" w:styleId="Heading8Char">
    <w:name w:val="Heading 8 Char"/>
    <w:basedOn w:val="DefaultParagraphFont"/>
    <w:link w:val="Heading8"/>
    <w:uiPriority w:val="9"/>
    <w:locked/>
    <w:rsid w:val="00C83262"/>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uiPriority w:val="9"/>
    <w:locked/>
    <w:rsid w:val="00C83262"/>
    <w:rPr>
      <w:rFonts w:ascii="Arial" w:hAnsi="Arial" w:cs="Arial"/>
      <w:b/>
      <w:color w:val="000000" w:themeColor="text1"/>
      <w:sz w:val="22"/>
      <w:szCs w:val="22"/>
    </w:rPr>
  </w:style>
  <w:style w:type="paragraph" w:styleId="TOC1">
    <w:name w:val="toc 1"/>
    <w:basedOn w:val="TOC2"/>
    <w:next w:val="Normal"/>
    <w:autoRedefine/>
    <w:uiPriority w:val="39"/>
    <w:qFormat/>
    <w:rsid w:val="00C83262"/>
    <w:pPr>
      <w:keepNext/>
      <w:keepLines/>
      <w:tabs>
        <w:tab w:val="clear" w:pos="1260"/>
        <w:tab w:val="left" w:pos="540"/>
      </w:tabs>
      <w:spacing w:before="240" w:after="120"/>
      <w:ind w:left="547" w:hanging="547"/>
    </w:pPr>
    <w:rPr>
      <w:b/>
      <w:noProof/>
    </w:rPr>
  </w:style>
  <w:style w:type="paragraph" w:styleId="TOC2">
    <w:name w:val="toc 2"/>
    <w:basedOn w:val="Normal"/>
    <w:next w:val="Normal"/>
    <w:autoRedefine/>
    <w:uiPriority w:val="39"/>
    <w:qFormat/>
    <w:rsid w:val="00C83262"/>
    <w:pPr>
      <w:tabs>
        <w:tab w:val="left" w:pos="1260"/>
        <w:tab w:val="right" w:leader="dot" w:pos="9360"/>
      </w:tabs>
      <w:spacing w:before="120"/>
      <w:ind w:left="1267" w:hanging="720"/>
    </w:pPr>
    <w:rPr>
      <w:rFonts w:eastAsia="Batang"/>
      <w:szCs w:val="24"/>
      <w:lang w:eastAsia="ko-KR"/>
    </w:rPr>
  </w:style>
  <w:style w:type="paragraph" w:styleId="TOC3">
    <w:name w:val="toc 3"/>
    <w:basedOn w:val="Normal"/>
    <w:next w:val="Normal"/>
    <w:autoRedefine/>
    <w:uiPriority w:val="39"/>
    <w:qFormat/>
    <w:rsid w:val="00C83262"/>
    <w:pPr>
      <w:tabs>
        <w:tab w:val="left" w:pos="2160"/>
        <w:tab w:val="right" w:leader="dot" w:pos="9360"/>
      </w:tabs>
      <w:spacing w:before="120"/>
      <w:ind w:left="2174" w:hanging="907"/>
    </w:pPr>
    <w:rPr>
      <w:rFonts w:eastAsia="Batang"/>
      <w:szCs w:val="24"/>
      <w:lang w:eastAsia="ko-KR"/>
    </w:rPr>
  </w:style>
  <w:style w:type="paragraph" w:styleId="Caption">
    <w:name w:val="caption"/>
    <w:basedOn w:val="Normal"/>
    <w:next w:val="Normal"/>
    <w:link w:val="CaptionChar"/>
    <w:uiPriority w:val="35"/>
    <w:qFormat/>
    <w:rsid w:val="00C83262"/>
    <w:pPr>
      <w:keepNext/>
      <w:keepLines/>
      <w:spacing w:before="120" w:after="60"/>
      <w:jc w:val="center"/>
    </w:pPr>
    <w:rPr>
      <w:rFonts w:ascii="Arial" w:hAnsi="Arial"/>
      <w:b/>
      <w:kern w:val="2"/>
      <w:sz w:val="20"/>
      <w:szCs w:val="20"/>
    </w:rPr>
  </w:style>
  <w:style w:type="paragraph" w:styleId="Index1">
    <w:name w:val="index 1"/>
    <w:basedOn w:val="Normal"/>
    <w:next w:val="Normal"/>
    <w:autoRedefine/>
    <w:uiPriority w:val="99"/>
    <w:qFormat/>
    <w:rsid w:val="00C83262"/>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C83262"/>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C83262"/>
    <w:pPr>
      <w:ind w:left="440" w:hanging="220"/>
    </w:pPr>
    <w:rPr>
      <w:rFonts w:eastAsia="Batang" w:cs="Calibri"/>
      <w:szCs w:val="18"/>
      <w:lang w:eastAsia="ko-KR"/>
    </w:rPr>
  </w:style>
  <w:style w:type="paragraph" w:styleId="Index3">
    <w:name w:val="index 3"/>
    <w:basedOn w:val="Normal"/>
    <w:next w:val="Normal"/>
    <w:autoRedefine/>
    <w:uiPriority w:val="99"/>
    <w:qFormat/>
    <w:rsid w:val="00C83262"/>
    <w:pPr>
      <w:ind w:left="660" w:hanging="220"/>
    </w:pPr>
    <w:rPr>
      <w:rFonts w:eastAsia="Batang" w:cs="Calibri"/>
      <w:szCs w:val="18"/>
      <w:lang w:eastAsia="ko-KR"/>
    </w:rPr>
  </w:style>
  <w:style w:type="paragraph" w:styleId="Index4">
    <w:name w:val="index 4"/>
    <w:basedOn w:val="Normal"/>
    <w:next w:val="Normal"/>
    <w:autoRedefine/>
    <w:uiPriority w:val="99"/>
    <w:qFormat/>
    <w:rsid w:val="00C83262"/>
    <w:pPr>
      <w:ind w:left="880" w:hanging="220"/>
    </w:pPr>
    <w:rPr>
      <w:rFonts w:eastAsia="Batang" w:cs="Calibri"/>
      <w:szCs w:val="18"/>
      <w:lang w:eastAsia="ko-KR"/>
    </w:rPr>
  </w:style>
  <w:style w:type="paragraph" w:styleId="Index5">
    <w:name w:val="index 5"/>
    <w:basedOn w:val="Normal"/>
    <w:next w:val="Normal"/>
    <w:autoRedefine/>
    <w:uiPriority w:val="99"/>
    <w:qFormat/>
    <w:rsid w:val="00C83262"/>
    <w:pPr>
      <w:ind w:left="1100" w:hanging="220"/>
    </w:pPr>
    <w:rPr>
      <w:rFonts w:eastAsia="Batang" w:cs="Calibri"/>
      <w:szCs w:val="18"/>
      <w:lang w:eastAsia="ko-KR"/>
    </w:rPr>
  </w:style>
  <w:style w:type="character" w:styleId="PageNumber">
    <w:name w:val="page number"/>
    <w:basedOn w:val="DefaultParagraphFont"/>
    <w:uiPriority w:val="99"/>
    <w:rsid w:val="00C83262"/>
    <w:rPr>
      <w:rFonts w:cs="Times New Roman"/>
    </w:rPr>
  </w:style>
  <w:style w:type="paragraph" w:styleId="Footer">
    <w:name w:val="footer"/>
    <w:basedOn w:val="Normal"/>
    <w:link w:val="FooterChar"/>
    <w:uiPriority w:val="99"/>
    <w:qFormat/>
    <w:rsid w:val="00C83262"/>
    <w:pPr>
      <w:tabs>
        <w:tab w:val="center" w:pos="4680"/>
        <w:tab w:val="right" w:pos="9360"/>
      </w:tabs>
    </w:pPr>
    <w:rPr>
      <w:rFonts w:eastAsia="Batang"/>
      <w:sz w:val="20"/>
      <w:szCs w:val="20"/>
      <w:lang w:eastAsia="ko-KR"/>
    </w:rPr>
  </w:style>
  <w:style w:type="character" w:customStyle="1" w:styleId="FooterChar">
    <w:name w:val="Footer Char"/>
    <w:basedOn w:val="DefaultParagraphFont"/>
    <w:link w:val="Footer"/>
    <w:uiPriority w:val="99"/>
    <w:locked/>
    <w:rsid w:val="00C83262"/>
    <w:rPr>
      <w:rFonts w:eastAsia="Batang"/>
      <w:color w:val="000000" w:themeColor="text1"/>
      <w:lang w:val="x-none" w:eastAsia="ko-KR"/>
    </w:rPr>
  </w:style>
  <w:style w:type="paragraph" w:styleId="Header">
    <w:name w:val="header"/>
    <w:basedOn w:val="Normal"/>
    <w:link w:val="HeaderChar"/>
    <w:uiPriority w:val="99"/>
    <w:qFormat/>
    <w:rsid w:val="00C83262"/>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uiPriority w:val="99"/>
    <w:locked/>
    <w:rsid w:val="00C83262"/>
    <w:rPr>
      <w:rFonts w:eastAsia="Batang" w:cs="Times New Roman"/>
      <w:color w:val="000000" w:themeColor="text1"/>
      <w:lang w:val="x-none" w:eastAsia="ko-KR"/>
    </w:rPr>
  </w:style>
  <w:style w:type="paragraph" w:styleId="TOC6">
    <w:name w:val="toc 6"/>
    <w:basedOn w:val="Normal"/>
    <w:next w:val="Normal"/>
    <w:autoRedefine/>
    <w:uiPriority w:val="39"/>
    <w:qFormat/>
    <w:rsid w:val="00C83262"/>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C83262"/>
    <w:pPr>
      <w:tabs>
        <w:tab w:val="left" w:pos="3960"/>
        <w:tab w:val="right" w:leader="dot" w:pos="9360"/>
      </w:tabs>
      <w:spacing w:before="120"/>
      <w:ind w:left="3960" w:hanging="900"/>
    </w:pPr>
    <w:rPr>
      <w:rFonts w:eastAsia="Batang"/>
      <w:szCs w:val="24"/>
      <w:lang w:eastAsia="ko-KR"/>
    </w:rPr>
  </w:style>
  <w:style w:type="character" w:styleId="Hyperlink">
    <w:name w:val="Hyperlink"/>
    <w:basedOn w:val="DefaultParagraphFont"/>
    <w:uiPriority w:val="99"/>
    <w:rsid w:val="00C83262"/>
    <w:rPr>
      <w:color w:val="0000FF"/>
      <w:u w:val="single"/>
    </w:rPr>
  </w:style>
  <w:style w:type="character" w:styleId="FollowedHyperlink">
    <w:name w:val="FollowedHyperlink"/>
    <w:basedOn w:val="DefaultParagraphFont"/>
    <w:uiPriority w:val="99"/>
    <w:rsid w:val="00C83262"/>
    <w:rPr>
      <w:color w:val="800080"/>
      <w:u w:val="single"/>
    </w:rPr>
  </w:style>
  <w:style w:type="paragraph" w:styleId="BodyTextIndent">
    <w:name w:val="Body Text Indent"/>
    <w:basedOn w:val="Normal"/>
    <w:link w:val="BodyTextIndentChar"/>
    <w:uiPriority w:val="99"/>
    <w:qFormat/>
    <w:rsid w:val="00C83262"/>
    <w:pPr>
      <w:spacing w:before="120" w:after="120"/>
      <w:ind w:left="360"/>
    </w:pPr>
    <w:rPr>
      <w:rFonts w:eastAsia="Batang"/>
      <w:szCs w:val="24"/>
      <w:lang w:eastAsia="ko-KR"/>
    </w:rPr>
  </w:style>
  <w:style w:type="character" w:customStyle="1" w:styleId="BodyTextIndentChar">
    <w:name w:val="Body Text Indent Char"/>
    <w:basedOn w:val="DefaultParagraphFont"/>
    <w:link w:val="BodyTextIndent"/>
    <w:uiPriority w:val="99"/>
    <w:locked/>
    <w:rsid w:val="00C83262"/>
    <w:rPr>
      <w:rFonts w:eastAsia="Batang"/>
      <w:color w:val="000000" w:themeColor="text1"/>
      <w:sz w:val="24"/>
      <w:lang w:val="x-none" w:eastAsia="ko-KR"/>
    </w:rPr>
  </w:style>
  <w:style w:type="paragraph" w:styleId="BodyText">
    <w:name w:val="Body Text"/>
    <w:basedOn w:val="Normal"/>
    <w:link w:val="BodyTextChar"/>
    <w:uiPriority w:val="99"/>
    <w:qFormat/>
    <w:rsid w:val="00C83262"/>
    <w:pPr>
      <w:spacing w:before="120" w:after="120"/>
    </w:pPr>
    <w:rPr>
      <w:rFonts w:eastAsia="Batang"/>
      <w:szCs w:val="24"/>
      <w:lang w:eastAsia="ko-KR"/>
    </w:rPr>
  </w:style>
  <w:style w:type="character" w:customStyle="1" w:styleId="BodyTextChar">
    <w:name w:val="Body Text Char"/>
    <w:basedOn w:val="DefaultParagraphFont"/>
    <w:link w:val="BodyText"/>
    <w:uiPriority w:val="99"/>
    <w:locked/>
    <w:rsid w:val="00C83262"/>
    <w:rPr>
      <w:rFonts w:eastAsia="Batang"/>
      <w:color w:val="000000" w:themeColor="text1"/>
      <w:sz w:val="24"/>
      <w:lang w:val="x-none" w:eastAsia="ko-KR"/>
    </w:rPr>
  </w:style>
  <w:style w:type="paragraph" w:styleId="TOC4">
    <w:name w:val="toc 4"/>
    <w:basedOn w:val="Normal"/>
    <w:next w:val="Normal"/>
    <w:autoRedefine/>
    <w:uiPriority w:val="39"/>
    <w:qFormat/>
    <w:rsid w:val="00C83262"/>
    <w:pPr>
      <w:tabs>
        <w:tab w:val="left" w:pos="3060"/>
        <w:tab w:val="right" w:leader="dot" w:pos="9360"/>
      </w:tabs>
      <w:spacing w:before="120"/>
      <w:ind w:left="3067" w:hanging="907"/>
    </w:pPr>
    <w:rPr>
      <w:rFonts w:eastAsia="Batang"/>
      <w:szCs w:val="24"/>
      <w:lang w:eastAsia="ko-KR"/>
    </w:rPr>
  </w:style>
  <w:style w:type="paragraph" w:styleId="TOC7">
    <w:name w:val="toc 7"/>
    <w:basedOn w:val="Normal"/>
    <w:next w:val="Normal"/>
    <w:autoRedefine/>
    <w:uiPriority w:val="39"/>
    <w:qFormat/>
    <w:rsid w:val="00C83262"/>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C83262"/>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C83262"/>
    <w:pPr>
      <w:tabs>
        <w:tab w:val="right" w:leader="dot" w:pos="9350"/>
      </w:tabs>
      <w:spacing w:before="120"/>
    </w:pPr>
    <w:rPr>
      <w:rFonts w:eastAsia="Batang"/>
      <w:szCs w:val="24"/>
      <w:lang w:eastAsia="ko-KR"/>
    </w:rPr>
  </w:style>
  <w:style w:type="paragraph" w:styleId="Index6">
    <w:name w:val="index 6"/>
    <w:basedOn w:val="Normal"/>
    <w:next w:val="Normal"/>
    <w:autoRedefine/>
    <w:uiPriority w:val="99"/>
    <w:qFormat/>
    <w:rsid w:val="00C83262"/>
    <w:pPr>
      <w:ind w:left="1320" w:hanging="220"/>
    </w:pPr>
    <w:rPr>
      <w:rFonts w:eastAsia="Batang" w:cs="Calibri"/>
      <w:szCs w:val="18"/>
      <w:lang w:eastAsia="ko-KR"/>
    </w:rPr>
  </w:style>
  <w:style w:type="paragraph" w:styleId="Index7">
    <w:name w:val="index 7"/>
    <w:basedOn w:val="Normal"/>
    <w:next w:val="Normal"/>
    <w:autoRedefine/>
    <w:uiPriority w:val="99"/>
    <w:semiHidden/>
    <w:qFormat/>
    <w:rsid w:val="00C83262"/>
    <w:pPr>
      <w:ind w:left="1540" w:hanging="220"/>
    </w:pPr>
    <w:rPr>
      <w:rFonts w:eastAsia="Batang" w:cs="Calibri"/>
      <w:szCs w:val="18"/>
      <w:lang w:eastAsia="ko-KR"/>
    </w:rPr>
  </w:style>
  <w:style w:type="paragraph" w:styleId="Index8">
    <w:name w:val="index 8"/>
    <w:basedOn w:val="Normal"/>
    <w:next w:val="Normal"/>
    <w:autoRedefine/>
    <w:uiPriority w:val="99"/>
    <w:semiHidden/>
    <w:qFormat/>
    <w:rsid w:val="00C83262"/>
    <w:pPr>
      <w:ind w:left="1760" w:hanging="220"/>
    </w:pPr>
    <w:rPr>
      <w:rFonts w:eastAsia="Batang" w:cs="Calibri"/>
      <w:szCs w:val="18"/>
      <w:lang w:eastAsia="ko-KR"/>
    </w:rPr>
  </w:style>
  <w:style w:type="paragraph" w:styleId="Index9">
    <w:name w:val="index 9"/>
    <w:basedOn w:val="Normal"/>
    <w:next w:val="Normal"/>
    <w:autoRedefine/>
    <w:uiPriority w:val="99"/>
    <w:semiHidden/>
    <w:qFormat/>
    <w:rsid w:val="00C83262"/>
    <w:pPr>
      <w:ind w:left="1980" w:hanging="220"/>
    </w:pPr>
    <w:rPr>
      <w:rFonts w:eastAsia="Batang" w:cs="Calibri"/>
      <w:szCs w:val="18"/>
      <w:lang w:eastAsia="ko-KR"/>
    </w:rPr>
  </w:style>
  <w:style w:type="paragraph" w:styleId="DocumentMap">
    <w:name w:val="Document Map"/>
    <w:basedOn w:val="Normal"/>
    <w:link w:val="DocumentMapChar"/>
    <w:uiPriority w:val="99"/>
    <w:semiHidden/>
    <w:rsid w:val="00C83262"/>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83262"/>
    <w:rPr>
      <w:rFonts w:ascii="Tahoma" w:hAnsi="Tahoma" w:cs="Times New Roman"/>
      <w:color w:val="000000" w:themeColor="text1"/>
      <w:sz w:val="22"/>
      <w:szCs w:val="22"/>
      <w:shd w:val="clear" w:color="auto" w:fill="000080"/>
    </w:rPr>
  </w:style>
  <w:style w:type="paragraph" w:customStyle="1" w:styleId="Image">
    <w:name w:val="Image"/>
    <w:basedOn w:val="Normal"/>
    <w:qFormat/>
    <w:rsid w:val="00C83262"/>
    <w:pPr>
      <w:jc w:val="center"/>
    </w:pPr>
  </w:style>
  <w:style w:type="paragraph" w:styleId="FootnoteText">
    <w:name w:val="footnote text"/>
    <w:basedOn w:val="Normal"/>
    <w:link w:val="FootnoteTextChar"/>
    <w:uiPriority w:val="99"/>
    <w:semiHidden/>
    <w:rsid w:val="00C83262"/>
    <w:rPr>
      <w:sz w:val="20"/>
      <w:szCs w:val="20"/>
    </w:rPr>
  </w:style>
  <w:style w:type="character" w:customStyle="1" w:styleId="FootnoteTextChar">
    <w:name w:val="Footnote Text Char"/>
    <w:basedOn w:val="DefaultParagraphFont"/>
    <w:link w:val="FootnoteText"/>
    <w:uiPriority w:val="99"/>
    <w:semiHidden/>
    <w:locked/>
    <w:rsid w:val="00C83262"/>
    <w:rPr>
      <w:rFonts w:cs="Times New Roman"/>
      <w:color w:val="000000" w:themeColor="text1"/>
    </w:rPr>
  </w:style>
  <w:style w:type="character" w:styleId="FootnoteReference">
    <w:name w:val="footnote reference"/>
    <w:basedOn w:val="DefaultParagraphFont"/>
    <w:uiPriority w:val="99"/>
    <w:semiHidden/>
    <w:rsid w:val="006B222A"/>
    <w:rPr>
      <w:vertAlign w:val="superscript"/>
    </w:rPr>
  </w:style>
  <w:style w:type="character" w:styleId="CommentReference">
    <w:name w:val="annotation reference"/>
    <w:basedOn w:val="DefaultParagraphFont"/>
    <w:uiPriority w:val="99"/>
    <w:rsid w:val="00C83262"/>
    <w:rPr>
      <w:sz w:val="16"/>
    </w:rPr>
  </w:style>
  <w:style w:type="paragraph" w:styleId="CommentText">
    <w:name w:val="annotation text"/>
    <w:basedOn w:val="Normal"/>
    <w:link w:val="CommentTextChar"/>
    <w:uiPriority w:val="99"/>
    <w:rsid w:val="00C83262"/>
    <w:rPr>
      <w:sz w:val="20"/>
      <w:szCs w:val="20"/>
    </w:rPr>
  </w:style>
  <w:style w:type="character" w:customStyle="1" w:styleId="CommentTextChar">
    <w:name w:val="Comment Text Char"/>
    <w:basedOn w:val="DefaultParagraphFont"/>
    <w:link w:val="CommentText"/>
    <w:uiPriority w:val="99"/>
    <w:locked/>
    <w:rsid w:val="00C83262"/>
    <w:rPr>
      <w:rFonts w:cs="Times New Roman"/>
      <w:color w:val="000000" w:themeColor="text1"/>
    </w:rPr>
  </w:style>
  <w:style w:type="paragraph" w:customStyle="1" w:styleId="TableText">
    <w:name w:val="Table Text"/>
    <w:qFormat/>
    <w:rsid w:val="00C83262"/>
    <w:pPr>
      <w:overflowPunct w:val="0"/>
      <w:autoSpaceDE w:val="0"/>
      <w:autoSpaceDN w:val="0"/>
      <w:adjustRightInd w:val="0"/>
      <w:spacing w:before="60" w:after="60"/>
      <w:textAlignment w:val="baseline"/>
    </w:pPr>
    <w:rPr>
      <w:rFonts w:ascii="Arial" w:hAnsi="Arial"/>
      <w:color w:val="000000" w:themeColor="text1"/>
    </w:rPr>
  </w:style>
  <w:style w:type="paragraph" w:styleId="TableofFigures">
    <w:name w:val="table of figures"/>
    <w:basedOn w:val="Normal"/>
    <w:next w:val="Normal"/>
    <w:autoRedefine/>
    <w:uiPriority w:val="99"/>
    <w:rsid w:val="00A249D9"/>
    <w:pPr>
      <w:tabs>
        <w:tab w:val="right" w:leader="dot" w:pos="9350"/>
      </w:tabs>
      <w:spacing w:before="120"/>
    </w:pPr>
  </w:style>
  <w:style w:type="paragraph" w:customStyle="1" w:styleId="Caution">
    <w:name w:val="Caution"/>
    <w:basedOn w:val="BodyText"/>
    <w:link w:val="CautionChar"/>
    <w:qFormat/>
    <w:rsid w:val="00C83262"/>
    <w:pPr>
      <w:ind w:left="907" w:hanging="907"/>
    </w:pPr>
    <w:rPr>
      <w:rFonts w:ascii="Arial" w:hAnsi="Arial" w:cs="Arial"/>
      <w:b/>
      <w:sz w:val="20"/>
      <w:szCs w:val="20"/>
    </w:rPr>
  </w:style>
  <w:style w:type="paragraph" w:styleId="HTMLPreformatted">
    <w:name w:val="HTML Preformatted"/>
    <w:basedOn w:val="Normal"/>
    <w:link w:val="HTMLPreformattedChar"/>
    <w:uiPriority w:val="99"/>
    <w:rsid w:val="00C83262"/>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C83262"/>
    <w:rPr>
      <w:rFonts w:ascii="Courier New" w:hAnsi="Courier New" w:cs="Courier New"/>
      <w:color w:val="000000" w:themeColor="text1"/>
      <w:sz w:val="22"/>
      <w:szCs w:val="22"/>
    </w:rPr>
  </w:style>
  <w:style w:type="paragraph" w:customStyle="1" w:styleId="Code">
    <w:name w:val="Code"/>
    <w:basedOn w:val="Normal"/>
    <w:rsid w:val="00C83262"/>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ListBullet2">
    <w:name w:val="List Bullet 2"/>
    <w:basedOn w:val="Normal"/>
    <w:link w:val="ListBullet2Char"/>
    <w:uiPriority w:val="99"/>
    <w:qFormat/>
    <w:rsid w:val="00C83262"/>
    <w:pPr>
      <w:numPr>
        <w:numId w:val="4"/>
      </w:numPr>
      <w:tabs>
        <w:tab w:val="left" w:pos="1080"/>
      </w:tabs>
      <w:spacing w:before="120"/>
    </w:pPr>
  </w:style>
  <w:style w:type="paragraph" w:styleId="BalloonText">
    <w:name w:val="Balloon Text"/>
    <w:basedOn w:val="Normal"/>
    <w:link w:val="BalloonTextChar"/>
    <w:uiPriority w:val="99"/>
    <w:rsid w:val="00C83262"/>
    <w:rPr>
      <w:rFonts w:ascii="Tahoma" w:hAnsi="Tahoma" w:cs="Tahoma"/>
      <w:sz w:val="16"/>
      <w:szCs w:val="16"/>
    </w:rPr>
  </w:style>
  <w:style w:type="character" w:customStyle="1" w:styleId="BalloonTextChar">
    <w:name w:val="Balloon Text Char"/>
    <w:basedOn w:val="DefaultParagraphFont"/>
    <w:link w:val="BalloonText"/>
    <w:uiPriority w:val="99"/>
    <w:locked/>
    <w:rsid w:val="00C83262"/>
    <w:rPr>
      <w:rFonts w:ascii="Tahoma" w:hAnsi="Tahoma" w:cs="Tahoma"/>
      <w:color w:val="000000" w:themeColor="text1"/>
      <w:sz w:val="16"/>
      <w:szCs w:val="16"/>
    </w:rPr>
  </w:style>
  <w:style w:type="paragraph" w:customStyle="1" w:styleId="AltHeading1">
    <w:name w:val="Alt Heading 1"/>
    <w:basedOn w:val="Heading1"/>
    <w:autoRedefine/>
    <w:qFormat/>
    <w:rsid w:val="00C83262"/>
    <w:pPr>
      <w:ind w:left="0" w:firstLine="0"/>
    </w:pPr>
  </w:style>
  <w:style w:type="paragraph" w:customStyle="1" w:styleId="AltHeading2">
    <w:name w:val="Alt Heading 2"/>
    <w:basedOn w:val="Normal"/>
    <w:autoRedefine/>
    <w:qFormat/>
    <w:rsid w:val="00C83262"/>
    <w:pPr>
      <w:keepNext/>
      <w:keepLines/>
      <w:spacing w:before="120" w:after="120"/>
    </w:pPr>
    <w:rPr>
      <w:rFonts w:ascii="Arial" w:hAnsi="Arial"/>
      <w:b/>
      <w:bCs/>
      <w:sz w:val="32"/>
      <w:szCs w:val="20"/>
    </w:rPr>
  </w:style>
  <w:style w:type="paragraph" w:customStyle="1" w:styleId="AltHeading3">
    <w:name w:val="Alt Heading 3"/>
    <w:basedOn w:val="Normal"/>
    <w:autoRedefine/>
    <w:qFormat/>
    <w:rsid w:val="00C83262"/>
    <w:pPr>
      <w:keepNext/>
      <w:keepLines/>
      <w:spacing w:before="120" w:after="120"/>
    </w:pPr>
    <w:rPr>
      <w:rFonts w:ascii="Arial" w:hAnsi="Arial"/>
      <w:b/>
      <w:sz w:val="28"/>
      <w:szCs w:val="28"/>
    </w:rPr>
  </w:style>
  <w:style w:type="paragraph" w:customStyle="1" w:styleId="AltHeading4">
    <w:name w:val="Alt Heading 4"/>
    <w:basedOn w:val="BodyText"/>
    <w:autoRedefine/>
    <w:qFormat/>
    <w:rsid w:val="00C83262"/>
    <w:pPr>
      <w:keepNext/>
      <w:keepLines/>
    </w:pPr>
    <w:rPr>
      <w:rFonts w:ascii="Arial" w:hAnsi="Arial" w:cs="Arial"/>
      <w:b/>
      <w:sz w:val="28"/>
      <w:szCs w:val="28"/>
    </w:rPr>
  </w:style>
  <w:style w:type="paragraph" w:customStyle="1" w:styleId="AltHeading5">
    <w:name w:val="Alt Heading 5"/>
    <w:basedOn w:val="Normal"/>
    <w:autoRedefine/>
    <w:qFormat/>
    <w:rsid w:val="00C83262"/>
    <w:pPr>
      <w:keepNext/>
      <w:keepLines/>
      <w:spacing w:before="120" w:after="120"/>
    </w:pPr>
    <w:rPr>
      <w:rFonts w:ascii="Arial" w:hAnsi="Arial"/>
      <w:b/>
      <w:bCs/>
      <w:szCs w:val="20"/>
    </w:rPr>
  </w:style>
  <w:style w:type="paragraph" w:customStyle="1" w:styleId="AltHeading6">
    <w:name w:val="Alt Heading 6"/>
    <w:basedOn w:val="Normal"/>
    <w:autoRedefine/>
    <w:qFormat/>
    <w:rsid w:val="006B222A"/>
    <w:pPr>
      <w:keepNext/>
      <w:keepLines/>
      <w:spacing w:before="360" w:after="60"/>
    </w:pPr>
    <w:rPr>
      <w:rFonts w:ascii="Arial Bold" w:hAnsi="Arial Bold"/>
      <w:b/>
    </w:rPr>
  </w:style>
  <w:style w:type="paragraph" w:styleId="Bibliography">
    <w:name w:val="Bibliography"/>
    <w:basedOn w:val="Normal"/>
    <w:next w:val="Normal"/>
    <w:uiPriority w:val="37"/>
    <w:semiHidden/>
    <w:unhideWhenUsed/>
    <w:rsid w:val="00C83262"/>
  </w:style>
  <w:style w:type="paragraph" w:styleId="BlockText">
    <w:name w:val="Block Text"/>
    <w:basedOn w:val="Normal"/>
    <w:uiPriority w:val="99"/>
    <w:rsid w:val="00C83262"/>
    <w:pPr>
      <w:spacing w:after="120"/>
      <w:ind w:left="1440" w:right="1440"/>
    </w:pPr>
  </w:style>
  <w:style w:type="paragraph" w:styleId="BodyText2">
    <w:name w:val="Body Text 2"/>
    <w:basedOn w:val="Normal"/>
    <w:link w:val="BodyText2Char"/>
    <w:uiPriority w:val="99"/>
    <w:qFormat/>
    <w:rsid w:val="00C83262"/>
    <w:pPr>
      <w:spacing w:before="120" w:after="120"/>
      <w:ind w:left="360"/>
    </w:pPr>
    <w:rPr>
      <w:rFonts w:eastAsia="Batang"/>
      <w:szCs w:val="24"/>
      <w:lang w:eastAsia="ko-KR"/>
    </w:rPr>
  </w:style>
  <w:style w:type="character" w:customStyle="1" w:styleId="BodyText2Char">
    <w:name w:val="Body Text 2 Char"/>
    <w:basedOn w:val="DefaultParagraphFont"/>
    <w:link w:val="BodyText2"/>
    <w:uiPriority w:val="99"/>
    <w:locked/>
    <w:rsid w:val="00C83262"/>
    <w:rPr>
      <w:rFonts w:eastAsia="Batang"/>
      <w:color w:val="000000" w:themeColor="text1"/>
      <w:sz w:val="24"/>
      <w:lang w:val="x-none" w:eastAsia="ko-KR"/>
    </w:rPr>
  </w:style>
  <w:style w:type="paragraph" w:styleId="BodyText3">
    <w:name w:val="Body Text 3"/>
    <w:basedOn w:val="Normal"/>
    <w:link w:val="BodyText3Char"/>
    <w:uiPriority w:val="99"/>
    <w:qFormat/>
    <w:rsid w:val="00C83262"/>
    <w:pPr>
      <w:spacing w:before="120" w:after="120"/>
      <w:ind w:left="720"/>
    </w:pPr>
    <w:rPr>
      <w:rFonts w:eastAsia="Batang"/>
      <w:lang w:eastAsia="ko-KR"/>
    </w:rPr>
  </w:style>
  <w:style w:type="character" w:customStyle="1" w:styleId="BodyText3Char">
    <w:name w:val="Body Text 3 Char"/>
    <w:basedOn w:val="DefaultParagraphFont"/>
    <w:link w:val="BodyText3"/>
    <w:uiPriority w:val="99"/>
    <w:locked/>
    <w:rsid w:val="00C83262"/>
    <w:rPr>
      <w:rFonts w:eastAsia="Batang"/>
      <w:color w:val="000000" w:themeColor="text1"/>
      <w:sz w:val="22"/>
      <w:lang w:val="x-none" w:eastAsia="ko-KR"/>
    </w:rPr>
  </w:style>
  <w:style w:type="paragraph" w:customStyle="1" w:styleId="BodyText4">
    <w:name w:val="Body Text 4"/>
    <w:basedOn w:val="BodyText3"/>
    <w:qFormat/>
    <w:rsid w:val="00C83262"/>
    <w:pPr>
      <w:ind w:left="1080"/>
    </w:pPr>
    <w:rPr>
      <w:rFonts w:eastAsia="Times New Roman"/>
      <w:lang w:eastAsia="en-US"/>
    </w:rPr>
  </w:style>
  <w:style w:type="paragraph" w:customStyle="1" w:styleId="BodyText5">
    <w:name w:val="Body Text 5"/>
    <w:basedOn w:val="BodyText4"/>
    <w:qFormat/>
    <w:rsid w:val="00C83262"/>
    <w:pPr>
      <w:ind w:left="1440"/>
    </w:pPr>
    <w:rPr>
      <w:rFonts w:eastAsia="Batang"/>
      <w:szCs w:val="16"/>
    </w:rPr>
  </w:style>
  <w:style w:type="paragraph" w:customStyle="1" w:styleId="BodyText6">
    <w:name w:val="Body Text 6"/>
    <w:basedOn w:val="BodyText4"/>
    <w:qFormat/>
    <w:rsid w:val="00C83262"/>
    <w:pPr>
      <w:spacing w:before="0" w:after="0"/>
      <w:ind w:left="1800"/>
    </w:pPr>
  </w:style>
  <w:style w:type="paragraph" w:styleId="BodyTextFirstIndent">
    <w:name w:val="Body Text First Indent"/>
    <w:basedOn w:val="BodyText"/>
    <w:link w:val="BodyTextFirstIndentChar"/>
    <w:uiPriority w:val="99"/>
    <w:qFormat/>
    <w:rsid w:val="00C83262"/>
    <w:pPr>
      <w:ind w:left="360"/>
    </w:pPr>
    <w:rPr>
      <w:rFonts w:eastAsia="Times New Roman"/>
      <w:lang w:eastAsia="en-US"/>
    </w:rPr>
  </w:style>
  <w:style w:type="character" w:customStyle="1" w:styleId="BodyTextFirstIndentChar">
    <w:name w:val="Body Text First Indent Char"/>
    <w:basedOn w:val="BodyTextChar"/>
    <w:link w:val="BodyTextFirstIndent"/>
    <w:uiPriority w:val="99"/>
    <w:locked/>
    <w:rsid w:val="00C83262"/>
    <w:rPr>
      <w:rFonts w:eastAsia="Batang"/>
      <w:color w:val="000000" w:themeColor="text1"/>
      <w:sz w:val="24"/>
      <w:lang w:val="x-none" w:eastAsia="ko-KR"/>
    </w:rPr>
  </w:style>
  <w:style w:type="paragraph" w:styleId="BodyTextFirstIndent2">
    <w:name w:val="Body Text First Indent 2"/>
    <w:basedOn w:val="BodyTextIndent"/>
    <w:link w:val="BodyTextFirstIndent2Char"/>
    <w:uiPriority w:val="99"/>
    <w:qFormat/>
    <w:rsid w:val="00C83262"/>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locked/>
    <w:rsid w:val="00C83262"/>
    <w:rPr>
      <w:rFonts w:eastAsia="Batang"/>
      <w:color w:val="000000" w:themeColor="text1"/>
      <w:sz w:val="22"/>
      <w:lang w:val="x-none" w:eastAsia="ko-KR"/>
    </w:rPr>
  </w:style>
  <w:style w:type="paragraph" w:styleId="BodyTextIndent2">
    <w:name w:val="Body Text Indent 2"/>
    <w:basedOn w:val="Normal"/>
    <w:link w:val="BodyTextIndent2Char"/>
    <w:uiPriority w:val="99"/>
    <w:qFormat/>
    <w:rsid w:val="00C83262"/>
    <w:pPr>
      <w:spacing w:before="120" w:after="120"/>
      <w:ind w:left="720"/>
    </w:pPr>
    <w:rPr>
      <w:rFonts w:eastAsia="Batang"/>
      <w:szCs w:val="24"/>
      <w:lang w:eastAsia="ko-KR"/>
    </w:rPr>
  </w:style>
  <w:style w:type="character" w:customStyle="1" w:styleId="BodyTextIndent2Char">
    <w:name w:val="Body Text Indent 2 Char"/>
    <w:basedOn w:val="DefaultParagraphFont"/>
    <w:link w:val="BodyTextIndent2"/>
    <w:uiPriority w:val="99"/>
    <w:locked/>
    <w:rsid w:val="00C83262"/>
    <w:rPr>
      <w:rFonts w:eastAsia="Batang"/>
      <w:color w:val="000000" w:themeColor="text1"/>
      <w:sz w:val="24"/>
      <w:lang w:val="x-none" w:eastAsia="ko-KR"/>
    </w:rPr>
  </w:style>
  <w:style w:type="paragraph" w:styleId="BodyTextIndent3">
    <w:name w:val="Body Text Indent 3"/>
    <w:basedOn w:val="Normal"/>
    <w:link w:val="BodyTextIndent3Char"/>
    <w:uiPriority w:val="99"/>
    <w:qFormat/>
    <w:rsid w:val="00C83262"/>
    <w:pPr>
      <w:spacing w:before="120" w:after="120"/>
      <w:ind w:left="1080"/>
    </w:pPr>
    <w:rPr>
      <w:rFonts w:cs="Courier New"/>
      <w:szCs w:val="18"/>
    </w:rPr>
  </w:style>
  <w:style w:type="character" w:customStyle="1" w:styleId="BodyTextIndent3Char">
    <w:name w:val="Body Text Indent 3 Char"/>
    <w:basedOn w:val="DefaultParagraphFont"/>
    <w:link w:val="BodyTextIndent3"/>
    <w:uiPriority w:val="99"/>
    <w:locked/>
    <w:rsid w:val="00C83262"/>
    <w:rPr>
      <w:color w:val="000000" w:themeColor="text1"/>
      <w:sz w:val="18"/>
    </w:rPr>
  </w:style>
  <w:style w:type="paragraph" w:customStyle="1" w:styleId="BodyTextIndent4">
    <w:name w:val="Body Text Indent 4"/>
    <w:basedOn w:val="BodyTextIndent3"/>
    <w:qFormat/>
    <w:rsid w:val="00C83262"/>
    <w:pPr>
      <w:ind w:left="1440"/>
    </w:pPr>
  </w:style>
  <w:style w:type="paragraph" w:customStyle="1" w:styleId="BodyTextIndent5">
    <w:name w:val="Body Text Indent 5"/>
    <w:basedOn w:val="BodyTextIndent4"/>
    <w:qFormat/>
    <w:rsid w:val="00C83262"/>
    <w:pPr>
      <w:ind w:left="1800"/>
    </w:pPr>
  </w:style>
  <w:style w:type="character" w:styleId="BookTitle">
    <w:name w:val="Book Title"/>
    <w:basedOn w:val="DefaultParagraphFont"/>
    <w:uiPriority w:val="33"/>
    <w:qFormat/>
    <w:rsid w:val="00946576"/>
    <w:rPr>
      <w:b/>
      <w:smallCaps/>
      <w:spacing w:val="5"/>
    </w:rPr>
  </w:style>
  <w:style w:type="paragraph" w:customStyle="1" w:styleId="CalloutText">
    <w:name w:val="Callout Text"/>
    <w:basedOn w:val="Normal"/>
    <w:qFormat/>
    <w:rsid w:val="00C83262"/>
    <w:rPr>
      <w:rFonts w:ascii="Arial" w:hAnsi="Arial" w:cs="Arial"/>
      <w:b/>
      <w:bCs/>
      <w:sz w:val="20"/>
    </w:rPr>
  </w:style>
  <w:style w:type="character" w:customStyle="1" w:styleId="CaptionChar">
    <w:name w:val="Caption Char"/>
    <w:link w:val="Caption"/>
    <w:locked/>
    <w:rsid w:val="00946576"/>
    <w:rPr>
      <w:rFonts w:ascii="Arial" w:hAnsi="Arial"/>
      <w:b/>
      <w:color w:val="000000" w:themeColor="text1"/>
      <w:kern w:val="2"/>
    </w:rPr>
  </w:style>
  <w:style w:type="character" w:customStyle="1" w:styleId="CautionChar">
    <w:name w:val="Caution Char"/>
    <w:link w:val="Caution"/>
    <w:locked/>
    <w:rsid w:val="00C83262"/>
    <w:rPr>
      <w:rFonts w:ascii="Arial" w:eastAsia="Batang" w:hAnsi="Arial"/>
      <w:b/>
      <w:color w:val="000000" w:themeColor="text1"/>
      <w:lang w:val="x-none" w:eastAsia="ko-KR"/>
    </w:rPr>
  </w:style>
  <w:style w:type="paragraph" w:customStyle="1" w:styleId="CautionIndent">
    <w:name w:val="Caution Indent"/>
    <w:basedOn w:val="Caution"/>
    <w:qFormat/>
    <w:rsid w:val="00C83262"/>
    <w:pPr>
      <w:ind w:left="1267"/>
    </w:pPr>
  </w:style>
  <w:style w:type="paragraph" w:customStyle="1" w:styleId="CautionIndent3">
    <w:name w:val="Caution Indent 3"/>
    <w:basedOn w:val="CautionIndent2"/>
    <w:qFormat/>
    <w:rsid w:val="00C83262"/>
    <w:pPr>
      <w:ind w:left="1987"/>
    </w:pPr>
  </w:style>
  <w:style w:type="paragraph" w:customStyle="1" w:styleId="CautionIndent2">
    <w:name w:val="Caution Indent 2"/>
    <w:basedOn w:val="CautionIndent"/>
    <w:qFormat/>
    <w:rsid w:val="00C83262"/>
    <w:pPr>
      <w:ind w:left="1627"/>
    </w:pPr>
  </w:style>
  <w:style w:type="paragraph" w:customStyle="1" w:styleId="CautionIndent4">
    <w:name w:val="Caution Indent 4"/>
    <w:basedOn w:val="CautionIndent3"/>
    <w:qFormat/>
    <w:rsid w:val="00C83262"/>
    <w:pPr>
      <w:ind w:left="2347"/>
    </w:pPr>
  </w:style>
  <w:style w:type="paragraph" w:customStyle="1" w:styleId="CautionListBullet">
    <w:name w:val="Caution List Bullet"/>
    <w:basedOn w:val="Normal"/>
    <w:qFormat/>
    <w:rsid w:val="00946576"/>
    <w:pPr>
      <w:tabs>
        <w:tab w:val="left" w:pos="1800"/>
      </w:tabs>
      <w:spacing w:before="120"/>
      <w:ind w:left="1800" w:hanging="360"/>
    </w:pPr>
    <w:rPr>
      <w:rFonts w:ascii="Arial" w:hAnsi="Arial" w:cs="Arial"/>
      <w:b/>
      <w:sz w:val="20"/>
    </w:rPr>
  </w:style>
  <w:style w:type="paragraph" w:styleId="Closing">
    <w:name w:val="Closing"/>
    <w:basedOn w:val="Normal"/>
    <w:link w:val="ClosingChar"/>
    <w:uiPriority w:val="99"/>
    <w:rsid w:val="00C83262"/>
    <w:pPr>
      <w:ind w:left="4320"/>
    </w:pPr>
  </w:style>
  <w:style w:type="character" w:customStyle="1" w:styleId="ClosingChar">
    <w:name w:val="Closing Char"/>
    <w:basedOn w:val="DefaultParagraphFont"/>
    <w:link w:val="Closing"/>
    <w:uiPriority w:val="99"/>
    <w:locked/>
    <w:rsid w:val="00C83262"/>
    <w:rPr>
      <w:rFonts w:cs="Times New Roman"/>
      <w:color w:val="000000" w:themeColor="text1"/>
      <w:sz w:val="22"/>
      <w:szCs w:val="22"/>
    </w:rPr>
  </w:style>
  <w:style w:type="paragraph" w:styleId="Title">
    <w:name w:val="Title"/>
    <w:basedOn w:val="Normal"/>
    <w:next w:val="Normal"/>
    <w:link w:val="TitleChar"/>
    <w:autoRedefine/>
    <w:uiPriority w:val="10"/>
    <w:qFormat/>
    <w:rsid w:val="00C83262"/>
    <w:pPr>
      <w:spacing w:after="360"/>
      <w:jc w:val="center"/>
      <w:outlineLvl w:val="0"/>
    </w:pPr>
    <w:rPr>
      <w:rFonts w:ascii="Arial" w:hAnsi="Arial"/>
      <w:b/>
      <w:bCs/>
      <w:kern w:val="28"/>
      <w:sz w:val="36"/>
      <w:szCs w:val="32"/>
    </w:rPr>
  </w:style>
  <w:style w:type="character" w:customStyle="1" w:styleId="TitleChar">
    <w:name w:val="Title Char"/>
    <w:basedOn w:val="DefaultParagraphFont"/>
    <w:link w:val="Title"/>
    <w:uiPriority w:val="10"/>
    <w:locked/>
    <w:rsid w:val="00C83262"/>
    <w:rPr>
      <w:rFonts w:ascii="Arial" w:hAnsi="Arial"/>
      <w:b/>
      <w:color w:val="000000" w:themeColor="text1"/>
      <w:kern w:val="28"/>
      <w:sz w:val="32"/>
    </w:rPr>
  </w:style>
  <w:style w:type="paragraph" w:styleId="ListNumber">
    <w:name w:val="List Number"/>
    <w:basedOn w:val="Normal"/>
    <w:link w:val="ListNumberChar"/>
    <w:uiPriority w:val="99"/>
    <w:qFormat/>
    <w:rsid w:val="00C83262"/>
    <w:pPr>
      <w:numPr>
        <w:numId w:val="1"/>
      </w:numPr>
      <w:tabs>
        <w:tab w:val="clear" w:pos="360"/>
        <w:tab w:val="left" w:pos="720"/>
      </w:tabs>
      <w:spacing w:before="120"/>
      <w:ind w:left="720"/>
    </w:pPr>
  </w:style>
  <w:style w:type="character" w:customStyle="1" w:styleId="ListNumberChar">
    <w:name w:val="List Number Char"/>
    <w:link w:val="ListNumber"/>
    <w:uiPriority w:val="99"/>
    <w:locked/>
    <w:rsid w:val="00C83262"/>
    <w:rPr>
      <w:color w:val="000000" w:themeColor="text1"/>
      <w:sz w:val="22"/>
      <w:szCs w:val="22"/>
    </w:rPr>
  </w:style>
  <w:style w:type="paragraph" w:customStyle="1" w:styleId="CalloutTextSmall">
    <w:name w:val="Callout Text Small"/>
    <w:basedOn w:val="Normal"/>
    <w:qFormat/>
    <w:rsid w:val="006B222A"/>
    <w:rPr>
      <w:rFonts w:ascii="Arial" w:hAnsi="Arial" w:cs="Arial"/>
      <w:b/>
      <w:sz w:val="14"/>
      <w:szCs w:val="14"/>
    </w:rPr>
  </w:style>
  <w:style w:type="paragraph" w:customStyle="1" w:styleId="CodeExample">
    <w:name w:val="Code Example"/>
    <w:basedOn w:val="Normal"/>
    <w:qFormat/>
    <w:rsid w:val="006B222A"/>
    <w:pPr>
      <w:keepNext/>
      <w:keepLines/>
      <w:ind w:left="360"/>
    </w:pPr>
    <w:rPr>
      <w:rFonts w:ascii="Courier New" w:hAnsi="Courier New" w:cs="Courier New"/>
      <w:sz w:val="18"/>
    </w:rPr>
  </w:style>
  <w:style w:type="paragraph" w:customStyle="1" w:styleId="CodeExampleIndent">
    <w:name w:val="Code Example Indent"/>
    <w:basedOn w:val="CodeExample"/>
    <w:qFormat/>
    <w:rsid w:val="0008470E"/>
    <w:pPr>
      <w:spacing w:before="60"/>
      <w:ind w:left="1080"/>
    </w:pPr>
  </w:style>
  <w:style w:type="paragraph" w:styleId="CommentSubject">
    <w:name w:val="annotation subject"/>
    <w:basedOn w:val="CommentText"/>
    <w:next w:val="CommentText"/>
    <w:link w:val="CommentSubjectChar"/>
    <w:uiPriority w:val="99"/>
    <w:rsid w:val="00C83262"/>
    <w:rPr>
      <w:b/>
      <w:bCs/>
    </w:rPr>
  </w:style>
  <w:style w:type="character" w:customStyle="1" w:styleId="CommentSubjectChar">
    <w:name w:val="Comment Subject Char"/>
    <w:basedOn w:val="CommentTextChar"/>
    <w:link w:val="CommentSubject"/>
    <w:uiPriority w:val="99"/>
    <w:locked/>
    <w:rsid w:val="00C83262"/>
    <w:rPr>
      <w:rFonts w:cs="Times New Roman"/>
      <w:b/>
      <w:bCs/>
      <w:color w:val="000000" w:themeColor="text1"/>
    </w:rPr>
  </w:style>
  <w:style w:type="paragraph" w:customStyle="1" w:styleId="ContentsHeader">
    <w:name w:val="Contents Header"/>
    <w:basedOn w:val="Normal"/>
    <w:qFormat/>
    <w:rsid w:val="006B222A"/>
    <w:pPr>
      <w:keepNext/>
      <w:keepLines/>
    </w:pPr>
    <w:rPr>
      <w:rFonts w:ascii="Arial" w:hAnsi="Arial"/>
      <w:sz w:val="36"/>
    </w:rPr>
  </w:style>
  <w:style w:type="paragraph" w:styleId="Date">
    <w:name w:val="Date"/>
    <w:basedOn w:val="Normal"/>
    <w:next w:val="Normal"/>
    <w:link w:val="DateChar"/>
    <w:uiPriority w:val="99"/>
    <w:rsid w:val="00C83262"/>
  </w:style>
  <w:style w:type="character" w:customStyle="1" w:styleId="DateChar">
    <w:name w:val="Date Char"/>
    <w:basedOn w:val="DefaultParagraphFont"/>
    <w:link w:val="Date"/>
    <w:uiPriority w:val="99"/>
    <w:locked/>
    <w:rsid w:val="00C83262"/>
    <w:rPr>
      <w:rFonts w:cs="Times New Roman"/>
      <w:color w:val="000000" w:themeColor="text1"/>
      <w:sz w:val="22"/>
      <w:szCs w:val="22"/>
    </w:rPr>
  </w:style>
  <w:style w:type="paragraph" w:customStyle="1" w:styleId="Default">
    <w:name w:val="Default"/>
    <w:rsid w:val="006B222A"/>
    <w:pPr>
      <w:autoSpaceDE w:val="0"/>
      <w:autoSpaceDN w:val="0"/>
      <w:adjustRightInd w:val="0"/>
    </w:pPr>
    <w:rPr>
      <w:rFonts w:ascii="Arial" w:hAnsi="Arial" w:cs="Arial"/>
      <w:color w:val="000000"/>
      <w:sz w:val="24"/>
      <w:szCs w:val="24"/>
    </w:rPr>
  </w:style>
  <w:style w:type="paragraph" w:customStyle="1" w:styleId="Dialogue">
    <w:name w:val="Dialogue"/>
    <w:basedOn w:val="Normal"/>
    <w:rsid w:val="00C83262"/>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E-mailSignature">
    <w:name w:val="E-mail Signature"/>
    <w:basedOn w:val="Normal"/>
    <w:link w:val="E-mailSignatureChar"/>
    <w:uiPriority w:val="99"/>
    <w:rsid w:val="00C83262"/>
  </w:style>
  <w:style w:type="character" w:customStyle="1" w:styleId="E-mailSignatureChar">
    <w:name w:val="E-mail Signature Char"/>
    <w:basedOn w:val="DefaultParagraphFont"/>
    <w:link w:val="E-mailSignature"/>
    <w:uiPriority w:val="99"/>
    <w:locked/>
    <w:rsid w:val="00C83262"/>
    <w:rPr>
      <w:rFonts w:cs="Times New Roman"/>
      <w:color w:val="000000" w:themeColor="text1"/>
      <w:sz w:val="22"/>
      <w:szCs w:val="22"/>
    </w:rPr>
  </w:style>
  <w:style w:type="character" w:styleId="Emphasis">
    <w:name w:val="Emphasis"/>
    <w:basedOn w:val="DefaultParagraphFont"/>
    <w:uiPriority w:val="20"/>
    <w:qFormat/>
    <w:rsid w:val="00C83262"/>
    <w:rPr>
      <w:i/>
    </w:rPr>
  </w:style>
  <w:style w:type="paragraph" w:styleId="EndnoteText">
    <w:name w:val="endnote text"/>
    <w:basedOn w:val="Normal"/>
    <w:link w:val="EndnoteTextChar"/>
    <w:uiPriority w:val="99"/>
    <w:rsid w:val="00C83262"/>
    <w:rPr>
      <w:sz w:val="20"/>
      <w:szCs w:val="20"/>
    </w:rPr>
  </w:style>
  <w:style w:type="character" w:customStyle="1" w:styleId="EndnoteTextChar">
    <w:name w:val="Endnote Text Char"/>
    <w:basedOn w:val="DefaultParagraphFont"/>
    <w:link w:val="EndnoteText"/>
    <w:uiPriority w:val="99"/>
    <w:locked/>
    <w:rsid w:val="00C83262"/>
    <w:rPr>
      <w:rFonts w:cs="Times New Roman"/>
      <w:color w:val="000000" w:themeColor="text1"/>
    </w:rPr>
  </w:style>
  <w:style w:type="paragraph" w:styleId="EnvelopeAddress">
    <w:name w:val="envelope address"/>
    <w:basedOn w:val="Normal"/>
    <w:uiPriority w:val="99"/>
    <w:rsid w:val="00C8326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C83262"/>
    <w:rPr>
      <w:rFonts w:ascii="Arial" w:hAnsi="Arial" w:cs="Arial"/>
      <w:sz w:val="20"/>
      <w:szCs w:val="20"/>
    </w:rPr>
  </w:style>
  <w:style w:type="paragraph" w:customStyle="1" w:styleId="GraphicInsert">
    <w:name w:val="Graphic Insert"/>
    <w:basedOn w:val="Image"/>
    <w:qFormat/>
    <w:rsid w:val="00C83262"/>
  </w:style>
  <w:style w:type="paragraph" w:customStyle="1" w:styleId="HeadingFront-BackMatter">
    <w:name w:val="Heading Front-Back_Matter"/>
    <w:basedOn w:val="Title2"/>
    <w:autoRedefine/>
    <w:qFormat/>
    <w:rsid w:val="00C83262"/>
    <w:pPr>
      <w:keepNext/>
      <w:keepLines/>
    </w:pPr>
  </w:style>
  <w:style w:type="character" w:styleId="HTMLAcronym">
    <w:name w:val="HTML Acronym"/>
    <w:basedOn w:val="DefaultParagraphFont"/>
    <w:uiPriority w:val="99"/>
    <w:rsid w:val="006B222A"/>
    <w:rPr>
      <w:rFonts w:cs="Times New Roman"/>
    </w:rPr>
  </w:style>
  <w:style w:type="paragraph" w:styleId="HTMLAddress">
    <w:name w:val="HTML Address"/>
    <w:basedOn w:val="Normal"/>
    <w:link w:val="HTMLAddressChar"/>
    <w:uiPriority w:val="99"/>
    <w:rsid w:val="00C83262"/>
    <w:rPr>
      <w:i/>
      <w:iCs/>
    </w:rPr>
  </w:style>
  <w:style w:type="character" w:customStyle="1" w:styleId="HTMLAddressChar">
    <w:name w:val="HTML Address Char"/>
    <w:basedOn w:val="DefaultParagraphFont"/>
    <w:link w:val="HTMLAddress"/>
    <w:uiPriority w:val="99"/>
    <w:locked/>
    <w:rsid w:val="00C83262"/>
    <w:rPr>
      <w:rFonts w:cs="Times New Roman"/>
      <w:i/>
      <w:iCs/>
      <w:color w:val="000000" w:themeColor="text1"/>
      <w:sz w:val="22"/>
      <w:szCs w:val="22"/>
    </w:rPr>
  </w:style>
  <w:style w:type="paragraph" w:customStyle="1" w:styleId="IndexLetter">
    <w:name w:val="Index Letter"/>
    <w:basedOn w:val="Normal"/>
    <w:rsid w:val="00C83262"/>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C8326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C83262"/>
    <w:rPr>
      <w:b/>
      <w:i/>
      <w:color w:val="4F81BD"/>
      <w:sz w:val="22"/>
    </w:rPr>
  </w:style>
  <w:style w:type="paragraph" w:styleId="List">
    <w:name w:val="List"/>
    <w:basedOn w:val="Normal"/>
    <w:uiPriority w:val="99"/>
    <w:rsid w:val="00C83262"/>
    <w:pPr>
      <w:ind w:left="360" w:hanging="360"/>
    </w:pPr>
  </w:style>
  <w:style w:type="paragraph" w:styleId="List2">
    <w:name w:val="List 2"/>
    <w:basedOn w:val="Normal"/>
    <w:uiPriority w:val="99"/>
    <w:rsid w:val="00C83262"/>
    <w:pPr>
      <w:ind w:left="720" w:hanging="360"/>
    </w:pPr>
  </w:style>
  <w:style w:type="paragraph" w:styleId="List3">
    <w:name w:val="List 3"/>
    <w:basedOn w:val="Normal"/>
    <w:uiPriority w:val="99"/>
    <w:rsid w:val="00C83262"/>
    <w:pPr>
      <w:ind w:left="1080" w:hanging="360"/>
    </w:pPr>
  </w:style>
  <w:style w:type="paragraph" w:styleId="List4">
    <w:name w:val="List 4"/>
    <w:basedOn w:val="Normal"/>
    <w:uiPriority w:val="99"/>
    <w:rsid w:val="00C83262"/>
    <w:pPr>
      <w:ind w:left="1440" w:hanging="360"/>
    </w:pPr>
  </w:style>
  <w:style w:type="paragraph" w:styleId="List5">
    <w:name w:val="List 5"/>
    <w:basedOn w:val="Normal"/>
    <w:uiPriority w:val="99"/>
    <w:rsid w:val="00C83262"/>
    <w:pPr>
      <w:ind w:left="1800" w:hanging="360"/>
    </w:pPr>
  </w:style>
  <w:style w:type="paragraph" w:styleId="ListBullet">
    <w:name w:val="List Bullet"/>
    <w:basedOn w:val="Normal"/>
    <w:link w:val="ListBulletChar"/>
    <w:uiPriority w:val="99"/>
    <w:qFormat/>
    <w:rsid w:val="00C83262"/>
    <w:pPr>
      <w:numPr>
        <w:numId w:val="3"/>
      </w:numPr>
      <w:tabs>
        <w:tab w:val="clear" w:pos="360"/>
        <w:tab w:val="left" w:pos="720"/>
      </w:tabs>
      <w:spacing w:before="120"/>
      <w:ind w:left="720"/>
    </w:pPr>
  </w:style>
  <w:style w:type="character" w:customStyle="1" w:styleId="ListBulletChar">
    <w:name w:val="List Bullet Char"/>
    <w:link w:val="ListBullet"/>
    <w:uiPriority w:val="99"/>
    <w:locked/>
    <w:rsid w:val="00C83262"/>
    <w:rPr>
      <w:color w:val="000000" w:themeColor="text1"/>
      <w:sz w:val="22"/>
      <w:szCs w:val="22"/>
    </w:rPr>
  </w:style>
  <w:style w:type="character" w:customStyle="1" w:styleId="ListBullet2Char">
    <w:name w:val="List Bullet 2 Char"/>
    <w:link w:val="ListBullet2"/>
    <w:uiPriority w:val="99"/>
    <w:locked/>
    <w:rsid w:val="00C83262"/>
    <w:rPr>
      <w:color w:val="000000" w:themeColor="text1"/>
      <w:sz w:val="22"/>
      <w:szCs w:val="22"/>
    </w:rPr>
  </w:style>
  <w:style w:type="paragraph" w:customStyle="1" w:styleId="ListBullet2Indent2">
    <w:name w:val="List Bullet 2 Indent 2"/>
    <w:basedOn w:val="ListBullet2"/>
    <w:qFormat/>
    <w:rsid w:val="00C83262"/>
    <w:pPr>
      <w:numPr>
        <w:numId w:val="17"/>
      </w:numPr>
      <w:tabs>
        <w:tab w:val="clear" w:pos="1080"/>
      </w:tabs>
      <w:ind w:left="1800"/>
    </w:pPr>
    <w:rPr>
      <w:szCs w:val="20"/>
    </w:rPr>
  </w:style>
  <w:style w:type="paragraph" w:customStyle="1" w:styleId="ListBullet2Indent3">
    <w:name w:val="List Bullet 2 Indent 3"/>
    <w:basedOn w:val="ListBullet2Indent2"/>
    <w:qFormat/>
    <w:rsid w:val="00C83262"/>
    <w:pPr>
      <w:numPr>
        <w:numId w:val="21"/>
      </w:numPr>
      <w:tabs>
        <w:tab w:val="left" w:pos="2160"/>
      </w:tabs>
      <w:ind w:left="2160"/>
    </w:pPr>
  </w:style>
  <w:style w:type="paragraph" w:styleId="ListBullet3">
    <w:name w:val="List Bullet 3"/>
    <w:basedOn w:val="Normal"/>
    <w:uiPriority w:val="99"/>
    <w:qFormat/>
    <w:rsid w:val="00C83262"/>
    <w:pPr>
      <w:numPr>
        <w:numId w:val="5"/>
      </w:numPr>
      <w:tabs>
        <w:tab w:val="left" w:pos="1440"/>
      </w:tabs>
      <w:spacing w:before="120"/>
      <w:ind w:left="1440"/>
    </w:pPr>
  </w:style>
  <w:style w:type="paragraph" w:styleId="ListBullet4">
    <w:name w:val="List Bullet 4"/>
    <w:basedOn w:val="Normal"/>
    <w:uiPriority w:val="99"/>
    <w:qFormat/>
    <w:rsid w:val="00C83262"/>
    <w:pPr>
      <w:numPr>
        <w:numId w:val="6"/>
      </w:numPr>
      <w:tabs>
        <w:tab w:val="left" w:pos="1800"/>
      </w:tabs>
      <w:spacing w:before="120"/>
      <w:ind w:left="1800"/>
    </w:pPr>
  </w:style>
  <w:style w:type="paragraph" w:styleId="ListBullet5">
    <w:name w:val="List Bullet 5"/>
    <w:basedOn w:val="Normal"/>
    <w:uiPriority w:val="99"/>
    <w:qFormat/>
    <w:rsid w:val="00C83262"/>
    <w:pPr>
      <w:numPr>
        <w:numId w:val="7"/>
      </w:numPr>
      <w:tabs>
        <w:tab w:val="left" w:pos="2160"/>
      </w:tabs>
      <w:spacing w:before="120"/>
      <w:ind w:left="2160"/>
    </w:pPr>
  </w:style>
  <w:style w:type="paragraph" w:customStyle="1" w:styleId="ListBulletIndent">
    <w:name w:val="List Bullet Indent"/>
    <w:basedOn w:val="ListBullet"/>
    <w:qFormat/>
    <w:rsid w:val="00C83262"/>
    <w:pPr>
      <w:numPr>
        <w:numId w:val="18"/>
      </w:numPr>
      <w:tabs>
        <w:tab w:val="clear" w:pos="720"/>
        <w:tab w:val="left" w:pos="1080"/>
      </w:tabs>
      <w:ind w:left="1080"/>
    </w:pPr>
  </w:style>
  <w:style w:type="paragraph" w:customStyle="1" w:styleId="ListBulletIndent2">
    <w:name w:val="List Bullet Indent 2"/>
    <w:basedOn w:val="ListBulletIndent"/>
    <w:qFormat/>
    <w:rsid w:val="00C83262"/>
    <w:pPr>
      <w:tabs>
        <w:tab w:val="clear" w:pos="1080"/>
        <w:tab w:val="left" w:pos="1440"/>
      </w:tabs>
      <w:ind w:left="1440"/>
    </w:pPr>
  </w:style>
  <w:style w:type="paragraph" w:styleId="ListContinue">
    <w:name w:val="List Continue"/>
    <w:basedOn w:val="Normal"/>
    <w:uiPriority w:val="99"/>
    <w:rsid w:val="00C83262"/>
    <w:pPr>
      <w:spacing w:after="120"/>
      <w:ind w:left="360"/>
    </w:pPr>
  </w:style>
  <w:style w:type="paragraph" w:styleId="ListContinue2">
    <w:name w:val="List Continue 2"/>
    <w:basedOn w:val="Normal"/>
    <w:uiPriority w:val="99"/>
    <w:rsid w:val="00C83262"/>
    <w:pPr>
      <w:spacing w:after="120"/>
      <w:ind w:left="720"/>
    </w:pPr>
  </w:style>
  <w:style w:type="paragraph" w:styleId="ListContinue3">
    <w:name w:val="List Continue 3"/>
    <w:basedOn w:val="Normal"/>
    <w:uiPriority w:val="99"/>
    <w:rsid w:val="00C83262"/>
    <w:pPr>
      <w:spacing w:after="120"/>
      <w:ind w:left="1080"/>
    </w:pPr>
  </w:style>
  <w:style w:type="paragraph" w:styleId="ListContinue4">
    <w:name w:val="List Continue 4"/>
    <w:basedOn w:val="Normal"/>
    <w:uiPriority w:val="99"/>
    <w:rsid w:val="00C83262"/>
    <w:pPr>
      <w:spacing w:after="120"/>
      <w:ind w:left="1440"/>
    </w:pPr>
  </w:style>
  <w:style w:type="paragraph" w:styleId="ListContinue5">
    <w:name w:val="List Continue 5"/>
    <w:basedOn w:val="Normal"/>
    <w:uiPriority w:val="99"/>
    <w:rsid w:val="00C83262"/>
    <w:pPr>
      <w:spacing w:after="120"/>
      <w:ind w:left="1800"/>
    </w:pPr>
  </w:style>
  <w:style w:type="paragraph" w:styleId="ListNumber2">
    <w:name w:val="List Number 2"/>
    <w:basedOn w:val="Normal"/>
    <w:uiPriority w:val="99"/>
    <w:qFormat/>
    <w:rsid w:val="00C83262"/>
    <w:pPr>
      <w:numPr>
        <w:numId w:val="8"/>
      </w:numPr>
      <w:tabs>
        <w:tab w:val="left" w:pos="1080"/>
      </w:tabs>
      <w:spacing w:before="120"/>
      <w:ind w:left="1080"/>
    </w:pPr>
  </w:style>
  <w:style w:type="paragraph" w:styleId="ListNumber3">
    <w:name w:val="List Number 3"/>
    <w:basedOn w:val="Normal"/>
    <w:uiPriority w:val="99"/>
    <w:rsid w:val="00C83262"/>
    <w:pPr>
      <w:numPr>
        <w:numId w:val="9"/>
      </w:numPr>
      <w:tabs>
        <w:tab w:val="left" w:pos="1440"/>
      </w:tabs>
      <w:spacing w:before="120"/>
      <w:ind w:left="1440"/>
    </w:pPr>
  </w:style>
  <w:style w:type="paragraph" w:styleId="ListNumber4">
    <w:name w:val="List Number 4"/>
    <w:basedOn w:val="Normal"/>
    <w:uiPriority w:val="99"/>
    <w:rsid w:val="00C83262"/>
    <w:pPr>
      <w:numPr>
        <w:numId w:val="10"/>
      </w:numPr>
      <w:tabs>
        <w:tab w:val="left" w:pos="1800"/>
      </w:tabs>
      <w:spacing w:before="120"/>
      <w:ind w:left="1800"/>
    </w:pPr>
  </w:style>
  <w:style w:type="paragraph" w:styleId="ListNumber5">
    <w:name w:val="List Number 5"/>
    <w:basedOn w:val="Normal"/>
    <w:uiPriority w:val="99"/>
    <w:qFormat/>
    <w:rsid w:val="00C83262"/>
    <w:pPr>
      <w:numPr>
        <w:numId w:val="11"/>
      </w:numPr>
      <w:tabs>
        <w:tab w:val="num" w:pos="2160"/>
      </w:tabs>
      <w:ind w:left="2160"/>
    </w:pPr>
  </w:style>
  <w:style w:type="paragraph" w:styleId="ListParagraph">
    <w:name w:val="List Paragraph"/>
    <w:basedOn w:val="Normal"/>
    <w:uiPriority w:val="34"/>
    <w:qFormat/>
    <w:rsid w:val="00C83262"/>
    <w:pPr>
      <w:ind w:left="720"/>
    </w:pPr>
  </w:style>
  <w:style w:type="paragraph" w:styleId="MacroText">
    <w:name w:val="macro"/>
    <w:link w:val="MacroTextChar"/>
    <w:uiPriority w:val="99"/>
    <w:rsid w:val="00C8326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locked/>
    <w:rsid w:val="00C83262"/>
    <w:rPr>
      <w:rFonts w:ascii="Courier New" w:hAnsi="Courier New" w:cs="Courier New"/>
    </w:rPr>
  </w:style>
  <w:style w:type="paragraph" w:customStyle="1" w:styleId="MenuBox">
    <w:name w:val="Menu Box"/>
    <w:basedOn w:val="Normal"/>
    <w:rsid w:val="00C83262"/>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uiPriority w:val="99"/>
    <w:rsid w:val="00C8326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locked/>
    <w:rsid w:val="00C83262"/>
    <w:rPr>
      <w:rFonts w:ascii="Arial" w:hAnsi="Arial" w:cs="Arial"/>
      <w:color w:val="000000" w:themeColor="text1"/>
      <w:sz w:val="24"/>
      <w:szCs w:val="24"/>
      <w:shd w:val="pct20" w:color="auto" w:fill="auto"/>
    </w:rPr>
  </w:style>
  <w:style w:type="paragraph" w:styleId="NoSpacing">
    <w:name w:val="No Spacing"/>
    <w:uiPriority w:val="1"/>
    <w:qFormat/>
    <w:rsid w:val="00C83262"/>
    <w:rPr>
      <w:sz w:val="22"/>
      <w:szCs w:val="22"/>
    </w:rPr>
  </w:style>
  <w:style w:type="paragraph" w:styleId="NormalWeb">
    <w:name w:val="Normal (Web)"/>
    <w:basedOn w:val="Normal"/>
    <w:uiPriority w:val="99"/>
    <w:rsid w:val="00C83262"/>
    <w:rPr>
      <w:sz w:val="24"/>
      <w:szCs w:val="24"/>
    </w:rPr>
  </w:style>
  <w:style w:type="paragraph" w:styleId="NormalIndent">
    <w:name w:val="Normal Indent"/>
    <w:basedOn w:val="Normal"/>
    <w:uiPriority w:val="99"/>
    <w:qFormat/>
    <w:rsid w:val="00C83262"/>
    <w:pPr>
      <w:ind w:left="720"/>
    </w:pPr>
  </w:style>
  <w:style w:type="paragraph" w:customStyle="1" w:styleId="Note">
    <w:name w:val="Note"/>
    <w:basedOn w:val="Normal"/>
    <w:link w:val="NoteChar"/>
    <w:qFormat/>
    <w:rsid w:val="00C83262"/>
    <w:pPr>
      <w:spacing w:before="120" w:after="120"/>
      <w:ind w:left="720" w:hanging="720"/>
    </w:pPr>
    <w:rPr>
      <w:rFonts w:eastAsia="Batang" w:cs="Arial"/>
      <w:szCs w:val="24"/>
      <w:lang w:eastAsia="ko-KR"/>
    </w:rPr>
  </w:style>
  <w:style w:type="character" w:customStyle="1" w:styleId="NoteChar">
    <w:name w:val="Note Char"/>
    <w:link w:val="Note"/>
    <w:locked/>
    <w:rsid w:val="00C83262"/>
    <w:rPr>
      <w:rFonts w:eastAsia="Batang"/>
      <w:color w:val="000000" w:themeColor="text1"/>
      <w:sz w:val="24"/>
      <w:lang w:val="x-none" w:eastAsia="ko-KR"/>
    </w:rPr>
  </w:style>
  <w:style w:type="paragraph" w:styleId="NoteHeading">
    <w:name w:val="Note Heading"/>
    <w:basedOn w:val="Normal"/>
    <w:next w:val="Normal"/>
    <w:link w:val="NoteHeadingChar"/>
    <w:uiPriority w:val="99"/>
    <w:rsid w:val="006B222A"/>
  </w:style>
  <w:style w:type="character" w:customStyle="1" w:styleId="NoteHeadingChar">
    <w:name w:val="Note Heading Char"/>
    <w:basedOn w:val="DefaultParagraphFont"/>
    <w:link w:val="NoteHeading"/>
    <w:uiPriority w:val="99"/>
    <w:locked/>
    <w:rsid w:val="006B222A"/>
    <w:rPr>
      <w:sz w:val="22"/>
    </w:rPr>
  </w:style>
  <w:style w:type="paragraph" w:customStyle="1" w:styleId="NoteIndent">
    <w:name w:val="Note Indent"/>
    <w:basedOn w:val="Note"/>
    <w:qFormat/>
    <w:rsid w:val="00C83262"/>
    <w:pPr>
      <w:ind w:left="1080"/>
    </w:pPr>
  </w:style>
  <w:style w:type="paragraph" w:customStyle="1" w:styleId="NoteIndent2">
    <w:name w:val="Note Indent 2"/>
    <w:basedOn w:val="NoteIndent"/>
    <w:qFormat/>
    <w:rsid w:val="00C83262"/>
    <w:pPr>
      <w:ind w:left="1440"/>
    </w:pPr>
  </w:style>
  <w:style w:type="paragraph" w:customStyle="1" w:styleId="NoteIndent3">
    <w:name w:val="Note Indent 3"/>
    <w:basedOn w:val="NoteIndent2"/>
    <w:qFormat/>
    <w:rsid w:val="00C83262"/>
    <w:pPr>
      <w:ind w:left="1800"/>
    </w:pPr>
  </w:style>
  <w:style w:type="paragraph" w:customStyle="1" w:styleId="NoteIndent4">
    <w:name w:val="Note Indent 4"/>
    <w:basedOn w:val="NoteIndent3"/>
    <w:qFormat/>
    <w:rsid w:val="00C83262"/>
    <w:pPr>
      <w:ind w:left="2160"/>
    </w:pPr>
  </w:style>
  <w:style w:type="paragraph" w:customStyle="1" w:styleId="NoteListBullet">
    <w:name w:val="Note List Bullet"/>
    <w:basedOn w:val="Normal"/>
    <w:qFormat/>
    <w:rsid w:val="00C83262"/>
    <w:pPr>
      <w:numPr>
        <w:numId w:val="12"/>
      </w:numPr>
      <w:spacing w:before="60" w:after="60"/>
    </w:pPr>
  </w:style>
  <w:style w:type="paragraph" w:styleId="PlainText">
    <w:name w:val="Plain Text"/>
    <w:basedOn w:val="Normal"/>
    <w:link w:val="PlainTextChar"/>
    <w:uiPriority w:val="99"/>
    <w:rsid w:val="00C83262"/>
    <w:rPr>
      <w:rFonts w:ascii="Courier New" w:hAnsi="Courier New" w:cs="Courier New"/>
      <w:sz w:val="20"/>
      <w:szCs w:val="20"/>
    </w:rPr>
  </w:style>
  <w:style w:type="character" w:customStyle="1" w:styleId="PlainTextChar">
    <w:name w:val="Plain Text Char"/>
    <w:basedOn w:val="DefaultParagraphFont"/>
    <w:link w:val="PlainText"/>
    <w:uiPriority w:val="99"/>
    <w:locked/>
    <w:rsid w:val="00C83262"/>
    <w:rPr>
      <w:rFonts w:ascii="Courier New" w:hAnsi="Courier New" w:cs="Courier New"/>
      <w:color w:val="000000" w:themeColor="text1"/>
    </w:rPr>
  </w:style>
  <w:style w:type="paragraph" w:styleId="Quote">
    <w:name w:val="Quote"/>
    <w:basedOn w:val="Normal"/>
    <w:next w:val="Normal"/>
    <w:link w:val="QuoteChar"/>
    <w:uiPriority w:val="29"/>
    <w:qFormat/>
    <w:rsid w:val="00C83262"/>
    <w:rPr>
      <w:i/>
      <w:iCs/>
      <w:color w:val="000000"/>
    </w:rPr>
  </w:style>
  <w:style w:type="character" w:customStyle="1" w:styleId="QuoteChar">
    <w:name w:val="Quote Char"/>
    <w:basedOn w:val="DefaultParagraphFont"/>
    <w:link w:val="Quote"/>
    <w:uiPriority w:val="29"/>
    <w:locked/>
    <w:rsid w:val="00C83262"/>
    <w:rPr>
      <w:i/>
      <w:color w:val="000000"/>
      <w:sz w:val="22"/>
    </w:rPr>
  </w:style>
  <w:style w:type="paragraph" w:styleId="Salutation">
    <w:name w:val="Salutation"/>
    <w:basedOn w:val="Normal"/>
    <w:next w:val="Normal"/>
    <w:link w:val="SalutationChar"/>
    <w:uiPriority w:val="99"/>
    <w:rsid w:val="00C83262"/>
  </w:style>
  <w:style w:type="character" w:customStyle="1" w:styleId="SalutationChar">
    <w:name w:val="Salutation Char"/>
    <w:basedOn w:val="DefaultParagraphFont"/>
    <w:link w:val="Salutation"/>
    <w:uiPriority w:val="99"/>
    <w:locked/>
    <w:rsid w:val="00C83262"/>
    <w:rPr>
      <w:rFonts w:cs="Times New Roman"/>
      <w:color w:val="000000" w:themeColor="text1"/>
      <w:sz w:val="22"/>
      <w:szCs w:val="22"/>
    </w:rPr>
  </w:style>
  <w:style w:type="paragraph" w:styleId="Signature">
    <w:name w:val="Signature"/>
    <w:basedOn w:val="Normal"/>
    <w:link w:val="SignatureChar"/>
    <w:uiPriority w:val="99"/>
    <w:rsid w:val="00C83262"/>
  </w:style>
  <w:style w:type="character" w:customStyle="1" w:styleId="SignatureChar">
    <w:name w:val="Signature Char"/>
    <w:basedOn w:val="DefaultParagraphFont"/>
    <w:link w:val="Signature"/>
    <w:uiPriority w:val="99"/>
    <w:locked/>
    <w:rsid w:val="00C83262"/>
    <w:rPr>
      <w:rFonts w:cs="Times New Roman"/>
      <w:color w:val="000000" w:themeColor="text1"/>
      <w:sz w:val="22"/>
      <w:szCs w:val="22"/>
    </w:rPr>
  </w:style>
  <w:style w:type="character" w:styleId="Strong">
    <w:name w:val="Strong"/>
    <w:basedOn w:val="DefaultParagraphFont"/>
    <w:uiPriority w:val="22"/>
    <w:qFormat/>
    <w:rsid w:val="00C83262"/>
    <w:rPr>
      <w:b/>
    </w:rPr>
  </w:style>
  <w:style w:type="paragraph" w:styleId="Subtitle">
    <w:name w:val="Subtitle"/>
    <w:basedOn w:val="Normal"/>
    <w:next w:val="Normal"/>
    <w:link w:val="SubtitleChar"/>
    <w:uiPriority w:val="11"/>
    <w:qFormat/>
    <w:rsid w:val="006B222A"/>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6B222A"/>
    <w:rPr>
      <w:rFonts w:ascii="Cambria" w:hAnsi="Cambria"/>
      <w:sz w:val="24"/>
    </w:rPr>
  </w:style>
  <w:style w:type="paragraph" w:customStyle="1" w:styleId="TableCaution">
    <w:name w:val="Table Caution"/>
    <w:basedOn w:val="TableNote"/>
    <w:qFormat/>
    <w:rsid w:val="00C83262"/>
    <w:pPr>
      <w:ind w:left="720" w:hanging="720"/>
    </w:pPr>
    <w:rPr>
      <w:b/>
    </w:rPr>
  </w:style>
  <w:style w:type="table" w:styleId="TableGrid">
    <w:name w:val="Table Grid"/>
    <w:basedOn w:val="TableNormal"/>
    <w:uiPriority w:val="59"/>
    <w:rsid w:val="00C83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C83262"/>
    <w:pPr>
      <w:keepNext/>
      <w:keepLines/>
      <w:overflowPunct/>
      <w:autoSpaceDE/>
      <w:autoSpaceDN/>
      <w:adjustRightInd/>
      <w:textAlignment w:val="auto"/>
    </w:pPr>
    <w:rPr>
      <w:b/>
    </w:rPr>
  </w:style>
  <w:style w:type="paragraph" w:customStyle="1" w:styleId="TableListBullet">
    <w:name w:val="Table List Bullet"/>
    <w:basedOn w:val="ListBullet"/>
    <w:qFormat/>
    <w:rsid w:val="00C83262"/>
    <w:pPr>
      <w:numPr>
        <w:numId w:val="24"/>
      </w:numPr>
      <w:spacing w:before="60" w:after="60"/>
    </w:pPr>
    <w:rPr>
      <w:rFonts w:ascii="Arial" w:hAnsi="Arial" w:cs="Arial"/>
      <w:sz w:val="20"/>
      <w:szCs w:val="20"/>
    </w:rPr>
  </w:style>
  <w:style w:type="paragraph" w:customStyle="1" w:styleId="TableListBullet2">
    <w:name w:val="Table List Bullet 2"/>
    <w:basedOn w:val="TableListBullet"/>
    <w:qFormat/>
    <w:rsid w:val="00C83262"/>
    <w:pPr>
      <w:numPr>
        <w:numId w:val="19"/>
      </w:numPr>
    </w:pPr>
  </w:style>
  <w:style w:type="paragraph" w:customStyle="1" w:styleId="TableNote">
    <w:name w:val="Table Note"/>
    <w:basedOn w:val="TableText"/>
    <w:qFormat/>
    <w:rsid w:val="00C83262"/>
    <w:pPr>
      <w:ind w:left="533" w:hanging="533"/>
    </w:pPr>
  </w:style>
  <w:style w:type="paragraph" w:styleId="TableofAuthorities">
    <w:name w:val="table of authorities"/>
    <w:basedOn w:val="Normal"/>
    <w:next w:val="Normal"/>
    <w:uiPriority w:val="99"/>
    <w:rsid w:val="00C83262"/>
    <w:pPr>
      <w:ind w:left="220" w:hanging="220"/>
    </w:pPr>
  </w:style>
  <w:style w:type="paragraph" w:customStyle="1" w:styleId="TableTextIndent">
    <w:name w:val="Table Text Indent"/>
    <w:basedOn w:val="TableText"/>
    <w:qFormat/>
    <w:rsid w:val="006B222A"/>
    <w:pPr>
      <w:ind w:left="360"/>
    </w:pPr>
  </w:style>
  <w:style w:type="paragraph" w:customStyle="1" w:styleId="TableTextIndent2">
    <w:name w:val="Table Text Indent 2"/>
    <w:basedOn w:val="TableTextIndent"/>
    <w:qFormat/>
    <w:rsid w:val="006B222A"/>
    <w:pPr>
      <w:ind w:left="720"/>
    </w:pPr>
  </w:style>
  <w:style w:type="paragraph" w:customStyle="1" w:styleId="TableTextIndent3">
    <w:name w:val="Table Text Indent 3"/>
    <w:basedOn w:val="TableTextIndent2"/>
    <w:qFormat/>
    <w:rsid w:val="006B222A"/>
    <w:pPr>
      <w:ind w:left="1080"/>
    </w:pPr>
  </w:style>
  <w:style w:type="paragraph" w:styleId="TOAHeading">
    <w:name w:val="toa heading"/>
    <w:basedOn w:val="Normal"/>
    <w:next w:val="Normal"/>
    <w:uiPriority w:val="99"/>
    <w:rsid w:val="00C83262"/>
    <w:pPr>
      <w:spacing w:before="120"/>
    </w:pPr>
    <w:rPr>
      <w:rFonts w:ascii="Arial" w:hAnsi="Arial" w:cs="Arial"/>
      <w:b/>
      <w:bCs/>
      <w:sz w:val="24"/>
      <w:szCs w:val="24"/>
    </w:rPr>
  </w:style>
  <w:style w:type="paragraph" w:customStyle="1" w:styleId="TableTextCentered">
    <w:name w:val="Table Text Centered"/>
    <w:basedOn w:val="TableText"/>
    <w:qFormat/>
    <w:rsid w:val="00473F42"/>
    <w:pPr>
      <w:jc w:val="center"/>
    </w:pPr>
    <w:rPr>
      <w:noProof/>
    </w:rPr>
  </w:style>
  <w:style w:type="paragraph" w:customStyle="1" w:styleId="TableCode">
    <w:name w:val="Table Code"/>
    <w:basedOn w:val="TableText"/>
    <w:qFormat/>
    <w:rsid w:val="00B9256C"/>
    <w:pPr>
      <w:ind w:left="360"/>
    </w:pPr>
    <w:rPr>
      <w:rFonts w:ascii="Courier New" w:hAnsi="Courier New" w:cs="Courier New"/>
      <w:sz w:val="18"/>
      <w:szCs w:val="18"/>
    </w:rPr>
  </w:style>
  <w:style w:type="paragraph" w:customStyle="1" w:styleId="CodeIndent">
    <w:name w:val="Code Indent"/>
    <w:basedOn w:val="Code"/>
    <w:qFormat/>
    <w:rsid w:val="003D1457"/>
    <w:pPr>
      <w:ind w:left="540"/>
    </w:pPr>
    <w:rPr>
      <w:b/>
    </w:rPr>
  </w:style>
  <w:style w:type="paragraph" w:customStyle="1" w:styleId="CodeIndent2">
    <w:name w:val="Code Indent 2"/>
    <w:basedOn w:val="CodeIndent"/>
    <w:qFormat/>
    <w:rsid w:val="003D1457"/>
    <w:pPr>
      <w:ind w:left="900"/>
    </w:pPr>
  </w:style>
  <w:style w:type="character" w:styleId="LineNumber">
    <w:name w:val="line number"/>
    <w:basedOn w:val="DefaultParagraphFont"/>
    <w:uiPriority w:val="99"/>
    <w:rsid w:val="00C83262"/>
    <w:rPr>
      <w:sz w:val="20"/>
    </w:rPr>
  </w:style>
  <w:style w:type="paragraph" w:customStyle="1" w:styleId="ListBulletIndent3">
    <w:name w:val="List Bullet Indent 3"/>
    <w:basedOn w:val="ListBulletIndent"/>
    <w:qFormat/>
    <w:rsid w:val="00C83262"/>
    <w:pPr>
      <w:tabs>
        <w:tab w:val="clear" w:pos="1080"/>
        <w:tab w:val="left" w:pos="1800"/>
      </w:tabs>
      <w:ind w:left="1800"/>
    </w:pPr>
  </w:style>
  <w:style w:type="paragraph" w:customStyle="1" w:styleId="ListBulletIndent4">
    <w:name w:val="List Bullet Indent 4"/>
    <w:basedOn w:val="ListBullet2"/>
    <w:qFormat/>
    <w:rsid w:val="00C83262"/>
    <w:pPr>
      <w:numPr>
        <w:numId w:val="22"/>
      </w:numPr>
      <w:tabs>
        <w:tab w:val="clear" w:pos="1080"/>
        <w:tab w:val="left" w:pos="2160"/>
      </w:tabs>
      <w:ind w:left="2160"/>
    </w:pPr>
  </w:style>
  <w:style w:type="paragraph" w:customStyle="1" w:styleId="VASeal">
    <w:name w:val="VA Seal"/>
    <w:basedOn w:val="Normal"/>
    <w:qFormat/>
    <w:rsid w:val="00C83262"/>
    <w:pPr>
      <w:spacing w:before="960" w:after="960"/>
      <w:jc w:val="center"/>
    </w:pPr>
    <w:rPr>
      <w:rFonts w:ascii="Arial" w:eastAsia="Batang" w:hAnsi="Arial"/>
      <w:sz w:val="20"/>
      <w:szCs w:val="24"/>
      <w:lang w:eastAsia="ko-KR"/>
    </w:rPr>
  </w:style>
  <w:style w:type="paragraph" w:customStyle="1" w:styleId="ListBullet2Indent">
    <w:name w:val="List Bullet 2 Indent"/>
    <w:basedOn w:val="ListBullet2"/>
    <w:qFormat/>
    <w:rsid w:val="00C83262"/>
    <w:pPr>
      <w:numPr>
        <w:numId w:val="20"/>
      </w:numPr>
      <w:tabs>
        <w:tab w:val="clear" w:pos="1080"/>
        <w:tab w:val="left" w:pos="1440"/>
      </w:tabs>
      <w:ind w:left="1440"/>
    </w:pPr>
  </w:style>
  <w:style w:type="paragraph" w:customStyle="1" w:styleId="Title2">
    <w:name w:val="Title 2"/>
    <w:basedOn w:val="Title"/>
    <w:autoRedefine/>
    <w:qFormat/>
    <w:rsid w:val="00C83262"/>
    <w:rPr>
      <w:sz w:val="28"/>
    </w:rPr>
  </w:style>
  <w:style w:type="numbering" w:styleId="ArticleSection">
    <w:name w:val="Outline List 3"/>
    <w:basedOn w:val="NoList"/>
    <w:uiPriority w:val="99"/>
    <w:semiHidden/>
    <w:unhideWhenUsed/>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3262"/>
    <w:rPr>
      <w:color w:val="000000" w:themeColor="text1"/>
      <w:sz w:val="22"/>
      <w:szCs w:val="22"/>
    </w:rPr>
  </w:style>
  <w:style w:type="paragraph" w:styleId="Heading1">
    <w:name w:val="heading 1"/>
    <w:basedOn w:val="Normal"/>
    <w:next w:val="BodyText"/>
    <w:link w:val="Heading1Char"/>
    <w:autoRedefine/>
    <w:uiPriority w:val="9"/>
    <w:qFormat/>
    <w:rsid w:val="00C83262"/>
    <w:pPr>
      <w:keepNext/>
      <w:keepLines/>
      <w:numPr>
        <w:numId w:val="23"/>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C83262"/>
    <w:pPr>
      <w:keepNext/>
      <w:keepLines/>
      <w:numPr>
        <w:ilvl w:val="1"/>
        <w:numId w:val="23"/>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C83262"/>
    <w:pPr>
      <w:keepNext/>
      <w:keepLines/>
      <w:numPr>
        <w:ilvl w:val="2"/>
        <w:numId w:val="23"/>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C83262"/>
    <w:pPr>
      <w:keepNext/>
      <w:keepLines/>
      <w:numPr>
        <w:ilvl w:val="3"/>
        <w:numId w:val="23"/>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C83262"/>
    <w:pPr>
      <w:keepNext/>
      <w:keepLines/>
      <w:numPr>
        <w:ilvl w:val="4"/>
        <w:numId w:val="23"/>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C83262"/>
    <w:pPr>
      <w:keepNext/>
      <w:keepLines/>
      <w:numPr>
        <w:ilvl w:val="5"/>
        <w:numId w:val="23"/>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C83262"/>
    <w:pPr>
      <w:keepNext/>
      <w:keepLines/>
      <w:numPr>
        <w:ilvl w:val="6"/>
        <w:numId w:val="23"/>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C83262"/>
    <w:pPr>
      <w:keepNext/>
      <w:keepLines/>
      <w:numPr>
        <w:ilvl w:val="7"/>
        <w:numId w:val="23"/>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uiPriority w:val="9"/>
    <w:qFormat/>
    <w:rsid w:val="00C83262"/>
    <w:pPr>
      <w:numPr>
        <w:ilvl w:val="8"/>
        <w:numId w:val="23"/>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83262"/>
    <w:rPr>
      <w:rFonts w:ascii="Arial" w:eastAsia="Batang" w:hAnsi="Arial" w:cs="Arial"/>
      <w:b/>
      <w:bCs/>
      <w:color w:val="000000" w:themeColor="text1"/>
      <w:kern w:val="32"/>
      <w:sz w:val="36"/>
      <w:szCs w:val="36"/>
      <w:lang w:eastAsia="ko-KR"/>
    </w:rPr>
  </w:style>
  <w:style w:type="character" w:customStyle="1" w:styleId="Heading2Char">
    <w:name w:val="Heading 2 Char"/>
    <w:basedOn w:val="DefaultParagraphFont"/>
    <w:link w:val="Heading2"/>
    <w:uiPriority w:val="9"/>
    <w:locked/>
    <w:rsid w:val="00C83262"/>
    <w:rPr>
      <w:rFonts w:ascii="Arial" w:eastAsia="Batang" w:hAnsi="Arial" w:cs="Arial"/>
      <w:b/>
      <w:bCs/>
      <w:iCs/>
      <w:color w:val="000000" w:themeColor="text1"/>
      <w:sz w:val="32"/>
      <w:szCs w:val="32"/>
      <w:lang w:eastAsia="ko-KR"/>
    </w:rPr>
  </w:style>
  <w:style w:type="character" w:customStyle="1" w:styleId="Heading3Char">
    <w:name w:val="Heading 3 Char"/>
    <w:basedOn w:val="DefaultParagraphFont"/>
    <w:link w:val="Heading3"/>
    <w:uiPriority w:val="9"/>
    <w:locked/>
    <w:rsid w:val="00C83262"/>
    <w:rPr>
      <w:rFonts w:ascii="Arial" w:eastAsia="Batang" w:hAnsi="Arial" w:cs="Arial"/>
      <w:b/>
      <w:bCs/>
      <w:color w:val="000000" w:themeColor="text1"/>
      <w:sz w:val="28"/>
      <w:szCs w:val="28"/>
      <w:lang w:eastAsia="ko-KR"/>
    </w:rPr>
  </w:style>
  <w:style w:type="character" w:customStyle="1" w:styleId="Heading4Char">
    <w:name w:val="Heading 4 Char"/>
    <w:basedOn w:val="DefaultParagraphFont"/>
    <w:link w:val="Heading4"/>
    <w:uiPriority w:val="9"/>
    <w:locked/>
    <w:rsid w:val="00C83262"/>
    <w:rPr>
      <w:rFonts w:ascii="Arial" w:eastAsia="Batang" w:hAnsi="Arial"/>
      <w:b/>
      <w:bCs/>
      <w:color w:val="000000" w:themeColor="text1"/>
      <w:sz w:val="24"/>
      <w:szCs w:val="28"/>
      <w:lang w:eastAsia="ko-KR"/>
    </w:rPr>
  </w:style>
  <w:style w:type="character" w:customStyle="1" w:styleId="Heading5Char">
    <w:name w:val="Heading 5 Char"/>
    <w:basedOn w:val="DefaultParagraphFont"/>
    <w:link w:val="Heading5"/>
    <w:uiPriority w:val="9"/>
    <w:locked/>
    <w:rsid w:val="00C83262"/>
    <w:rPr>
      <w:rFonts w:ascii="Arial" w:eastAsia="Batang" w:hAnsi="Arial"/>
      <w:b/>
      <w:bCs/>
      <w:iCs/>
      <w:color w:val="000000" w:themeColor="text1"/>
      <w:sz w:val="24"/>
      <w:szCs w:val="26"/>
      <w:lang w:eastAsia="ko-KR"/>
    </w:rPr>
  </w:style>
  <w:style w:type="character" w:customStyle="1" w:styleId="Heading6Char">
    <w:name w:val="Heading 6 Char"/>
    <w:basedOn w:val="DefaultParagraphFont"/>
    <w:link w:val="Heading6"/>
    <w:uiPriority w:val="9"/>
    <w:locked/>
    <w:rsid w:val="00C83262"/>
    <w:rPr>
      <w:rFonts w:ascii="Arial" w:eastAsia="Batang" w:hAnsi="Arial"/>
      <w:b/>
      <w:bCs/>
      <w:color w:val="000000" w:themeColor="text1"/>
      <w:sz w:val="22"/>
      <w:szCs w:val="22"/>
      <w:lang w:eastAsia="ko-KR"/>
    </w:rPr>
  </w:style>
  <w:style w:type="character" w:customStyle="1" w:styleId="Heading7Char">
    <w:name w:val="Heading 7 Char"/>
    <w:basedOn w:val="DefaultParagraphFont"/>
    <w:link w:val="Heading7"/>
    <w:uiPriority w:val="9"/>
    <w:locked/>
    <w:rsid w:val="00C83262"/>
    <w:rPr>
      <w:rFonts w:ascii="Arial" w:eastAsia="Batang" w:hAnsi="Arial"/>
      <w:b/>
      <w:color w:val="000000" w:themeColor="text1"/>
      <w:sz w:val="22"/>
      <w:szCs w:val="24"/>
      <w:lang w:eastAsia="ko-KR"/>
    </w:rPr>
  </w:style>
  <w:style w:type="character" w:customStyle="1" w:styleId="Heading8Char">
    <w:name w:val="Heading 8 Char"/>
    <w:basedOn w:val="DefaultParagraphFont"/>
    <w:link w:val="Heading8"/>
    <w:uiPriority w:val="9"/>
    <w:locked/>
    <w:rsid w:val="00C83262"/>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uiPriority w:val="9"/>
    <w:locked/>
    <w:rsid w:val="00C83262"/>
    <w:rPr>
      <w:rFonts w:ascii="Arial" w:hAnsi="Arial" w:cs="Arial"/>
      <w:b/>
      <w:color w:val="000000" w:themeColor="text1"/>
      <w:sz w:val="22"/>
      <w:szCs w:val="22"/>
    </w:rPr>
  </w:style>
  <w:style w:type="paragraph" w:styleId="TOC1">
    <w:name w:val="toc 1"/>
    <w:basedOn w:val="TOC2"/>
    <w:next w:val="Normal"/>
    <w:autoRedefine/>
    <w:uiPriority w:val="39"/>
    <w:qFormat/>
    <w:rsid w:val="00C83262"/>
    <w:pPr>
      <w:keepNext/>
      <w:keepLines/>
      <w:tabs>
        <w:tab w:val="clear" w:pos="1260"/>
        <w:tab w:val="left" w:pos="540"/>
      </w:tabs>
      <w:spacing w:before="240" w:after="120"/>
      <w:ind w:left="547" w:hanging="547"/>
    </w:pPr>
    <w:rPr>
      <w:b/>
      <w:noProof/>
    </w:rPr>
  </w:style>
  <w:style w:type="paragraph" w:styleId="TOC2">
    <w:name w:val="toc 2"/>
    <w:basedOn w:val="Normal"/>
    <w:next w:val="Normal"/>
    <w:autoRedefine/>
    <w:uiPriority w:val="39"/>
    <w:qFormat/>
    <w:rsid w:val="00C83262"/>
    <w:pPr>
      <w:tabs>
        <w:tab w:val="left" w:pos="1260"/>
        <w:tab w:val="right" w:leader="dot" w:pos="9360"/>
      </w:tabs>
      <w:spacing w:before="120"/>
      <w:ind w:left="1267" w:hanging="720"/>
    </w:pPr>
    <w:rPr>
      <w:rFonts w:eastAsia="Batang"/>
      <w:szCs w:val="24"/>
      <w:lang w:eastAsia="ko-KR"/>
    </w:rPr>
  </w:style>
  <w:style w:type="paragraph" w:styleId="TOC3">
    <w:name w:val="toc 3"/>
    <w:basedOn w:val="Normal"/>
    <w:next w:val="Normal"/>
    <w:autoRedefine/>
    <w:uiPriority w:val="39"/>
    <w:qFormat/>
    <w:rsid w:val="00C83262"/>
    <w:pPr>
      <w:tabs>
        <w:tab w:val="left" w:pos="2160"/>
        <w:tab w:val="right" w:leader="dot" w:pos="9360"/>
      </w:tabs>
      <w:spacing w:before="120"/>
      <w:ind w:left="2174" w:hanging="907"/>
    </w:pPr>
    <w:rPr>
      <w:rFonts w:eastAsia="Batang"/>
      <w:szCs w:val="24"/>
      <w:lang w:eastAsia="ko-KR"/>
    </w:rPr>
  </w:style>
  <w:style w:type="paragraph" w:styleId="Caption">
    <w:name w:val="caption"/>
    <w:basedOn w:val="Normal"/>
    <w:next w:val="Normal"/>
    <w:link w:val="CaptionChar"/>
    <w:uiPriority w:val="35"/>
    <w:qFormat/>
    <w:rsid w:val="00C83262"/>
    <w:pPr>
      <w:keepNext/>
      <w:keepLines/>
      <w:spacing w:before="120" w:after="60"/>
      <w:jc w:val="center"/>
    </w:pPr>
    <w:rPr>
      <w:rFonts w:ascii="Arial" w:hAnsi="Arial"/>
      <w:b/>
      <w:kern w:val="2"/>
      <w:sz w:val="20"/>
      <w:szCs w:val="20"/>
    </w:rPr>
  </w:style>
  <w:style w:type="paragraph" w:styleId="Index1">
    <w:name w:val="index 1"/>
    <w:basedOn w:val="Normal"/>
    <w:next w:val="Normal"/>
    <w:autoRedefine/>
    <w:uiPriority w:val="99"/>
    <w:qFormat/>
    <w:rsid w:val="00C83262"/>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C83262"/>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C83262"/>
    <w:pPr>
      <w:ind w:left="440" w:hanging="220"/>
    </w:pPr>
    <w:rPr>
      <w:rFonts w:eastAsia="Batang" w:cs="Calibri"/>
      <w:szCs w:val="18"/>
      <w:lang w:eastAsia="ko-KR"/>
    </w:rPr>
  </w:style>
  <w:style w:type="paragraph" w:styleId="Index3">
    <w:name w:val="index 3"/>
    <w:basedOn w:val="Normal"/>
    <w:next w:val="Normal"/>
    <w:autoRedefine/>
    <w:uiPriority w:val="99"/>
    <w:qFormat/>
    <w:rsid w:val="00C83262"/>
    <w:pPr>
      <w:ind w:left="660" w:hanging="220"/>
    </w:pPr>
    <w:rPr>
      <w:rFonts w:eastAsia="Batang" w:cs="Calibri"/>
      <w:szCs w:val="18"/>
      <w:lang w:eastAsia="ko-KR"/>
    </w:rPr>
  </w:style>
  <w:style w:type="paragraph" w:styleId="Index4">
    <w:name w:val="index 4"/>
    <w:basedOn w:val="Normal"/>
    <w:next w:val="Normal"/>
    <w:autoRedefine/>
    <w:uiPriority w:val="99"/>
    <w:qFormat/>
    <w:rsid w:val="00C83262"/>
    <w:pPr>
      <w:ind w:left="880" w:hanging="220"/>
    </w:pPr>
    <w:rPr>
      <w:rFonts w:eastAsia="Batang" w:cs="Calibri"/>
      <w:szCs w:val="18"/>
      <w:lang w:eastAsia="ko-KR"/>
    </w:rPr>
  </w:style>
  <w:style w:type="paragraph" w:styleId="Index5">
    <w:name w:val="index 5"/>
    <w:basedOn w:val="Normal"/>
    <w:next w:val="Normal"/>
    <w:autoRedefine/>
    <w:uiPriority w:val="99"/>
    <w:qFormat/>
    <w:rsid w:val="00C83262"/>
    <w:pPr>
      <w:ind w:left="1100" w:hanging="220"/>
    </w:pPr>
    <w:rPr>
      <w:rFonts w:eastAsia="Batang" w:cs="Calibri"/>
      <w:szCs w:val="18"/>
      <w:lang w:eastAsia="ko-KR"/>
    </w:rPr>
  </w:style>
  <w:style w:type="character" w:styleId="PageNumber">
    <w:name w:val="page number"/>
    <w:basedOn w:val="DefaultParagraphFont"/>
    <w:uiPriority w:val="99"/>
    <w:rsid w:val="00C83262"/>
    <w:rPr>
      <w:rFonts w:cs="Times New Roman"/>
    </w:rPr>
  </w:style>
  <w:style w:type="paragraph" w:styleId="Footer">
    <w:name w:val="footer"/>
    <w:basedOn w:val="Normal"/>
    <w:link w:val="FooterChar"/>
    <w:uiPriority w:val="99"/>
    <w:qFormat/>
    <w:rsid w:val="00C83262"/>
    <w:pPr>
      <w:tabs>
        <w:tab w:val="center" w:pos="4680"/>
        <w:tab w:val="right" w:pos="9360"/>
      </w:tabs>
    </w:pPr>
    <w:rPr>
      <w:rFonts w:eastAsia="Batang"/>
      <w:sz w:val="20"/>
      <w:szCs w:val="20"/>
      <w:lang w:eastAsia="ko-KR"/>
    </w:rPr>
  </w:style>
  <w:style w:type="character" w:customStyle="1" w:styleId="FooterChar">
    <w:name w:val="Footer Char"/>
    <w:basedOn w:val="DefaultParagraphFont"/>
    <w:link w:val="Footer"/>
    <w:uiPriority w:val="99"/>
    <w:locked/>
    <w:rsid w:val="00C83262"/>
    <w:rPr>
      <w:rFonts w:eastAsia="Batang"/>
      <w:color w:val="000000" w:themeColor="text1"/>
      <w:lang w:val="x-none" w:eastAsia="ko-KR"/>
    </w:rPr>
  </w:style>
  <w:style w:type="paragraph" w:styleId="Header">
    <w:name w:val="header"/>
    <w:basedOn w:val="Normal"/>
    <w:link w:val="HeaderChar"/>
    <w:uiPriority w:val="99"/>
    <w:qFormat/>
    <w:rsid w:val="00C83262"/>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uiPriority w:val="99"/>
    <w:locked/>
    <w:rsid w:val="00C83262"/>
    <w:rPr>
      <w:rFonts w:eastAsia="Batang" w:cs="Times New Roman"/>
      <w:color w:val="000000" w:themeColor="text1"/>
      <w:lang w:val="x-none" w:eastAsia="ko-KR"/>
    </w:rPr>
  </w:style>
  <w:style w:type="paragraph" w:styleId="TOC6">
    <w:name w:val="toc 6"/>
    <w:basedOn w:val="Normal"/>
    <w:next w:val="Normal"/>
    <w:autoRedefine/>
    <w:uiPriority w:val="39"/>
    <w:qFormat/>
    <w:rsid w:val="00C83262"/>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C83262"/>
    <w:pPr>
      <w:tabs>
        <w:tab w:val="left" w:pos="3960"/>
        <w:tab w:val="right" w:leader="dot" w:pos="9360"/>
      </w:tabs>
      <w:spacing w:before="120"/>
      <w:ind w:left="3960" w:hanging="900"/>
    </w:pPr>
    <w:rPr>
      <w:rFonts w:eastAsia="Batang"/>
      <w:szCs w:val="24"/>
      <w:lang w:eastAsia="ko-KR"/>
    </w:rPr>
  </w:style>
  <w:style w:type="character" w:styleId="Hyperlink">
    <w:name w:val="Hyperlink"/>
    <w:basedOn w:val="DefaultParagraphFont"/>
    <w:uiPriority w:val="99"/>
    <w:rsid w:val="00C83262"/>
    <w:rPr>
      <w:color w:val="0000FF"/>
      <w:u w:val="single"/>
    </w:rPr>
  </w:style>
  <w:style w:type="character" w:styleId="FollowedHyperlink">
    <w:name w:val="FollowedHyperlink"/>
    <w:basedOn w:val="DefaultParagraphFont"/>
    <w:uiPriority w:val="99"/>
    <w:rsid w:val="00C83262"/>
    <w:rPr>
      <w:color w:val="800080"/>
      <w:u w:val="single"/>
    </w:rPr>
  </w:style>
  <w:style w:type="paragraph" w:styleId="BodyTextIndent">
    <w:name w:val="Body Text Indent"/>
    <w:basedOn w:val="Normal"/>
    <w:link w:val="BodyTextIndentChar"/>
    <w:uiPriority w:val="99"/>
    <w:qFormat/>
    <w:rsid w:val="00C83262"/>
    <w:pPr>
      <w:spacing w:before="120" w:after="120"/>
      <w:ind w:left="360"/>
    </w:pPr>
    <w:rPr>
      <w:rFonts w:eastAsia="Batang"/>
      <w:szCs w:val="24"/>
      <w:lang w:eastAsia="ko-KR"/>
    </w:rPr>
  </w:style>
  <w:style w:type="character" w:customStyle="1" w:styleId="BodyTextIndentChar">
    <w:name w:val="Body Text Indent Char"/>
    <w:basedOn w:val="DefaultParagraphFont"/>
    <w:link w:val="BodyTextIndent"/>
    <w:uiPriority w:val="99"/>
    <w:locked/>
    <w:rsid w:val="00C83262"/>
    <w:rPr>
      <w:rFonts w:eastAsia="Batang"/>
      <w:color w:val="000000" w:themeColor="text1"/>
      <w:sz w:val="24"/>
      <w:lang w:val="x-none" w:eastAsia="ko-KR"/>
    </w:rPr>
  </w:style>
  <w:style w:type="paragraph" w:styleId="BodyText">
    <w:name w:val="Body Text"/>
    <w:basedOn w:val="Normal"/>
    <w:link w:val="BodyTextChar"/>
    <w:uiPriority w:val="99"/>
    <w:qFormat/>
    <w:rsid w:val="00C83262"/>
    <w:pPr>
      <w:spacing w:before="120" w:after="120"/>
    </w:pPr>
    <w:rPr>
      <w:rFonts w:eastAsia="Batang"/>
      <w:szCs w:val="24"/>
      <w:lang w:eastAsia="ko-KR"/>
    </w:rPr>
  </w:style>
  <w:style w:type="character" w:customStyle="1" w:styleId="BodyTextChar">
    <w:name w:val="Body Text Char"/>
    <w:basedOn w:val="DefaultParagraphFont"/>
    <w:link w:val="BodyText"/>
    <w:uiPriority w:val="99"/>
    <w:locked/>
    <w:rsid w:val="00C83262"/>
    <w:rPr>
      <w:rFonts w:eastAsia="Batang"/>
      <w:color w:val="000000" w:themeColor="text1"/>
      <w:sz w:val="24"/>
      <w:lang w:val="x-none" w:eastAsia="ko-KR"/>
    </w:rPr>
  </w:style>
  <w:style w:type="paragraph" w:styleId="TOC4">
    <w:name w:val="toc 4"/>
    <w:basedOn w:val="Normal"/>
    <w:next w:val="Normal"/>
    <w:autoRedefine/>
    <w:uiPriority w:val="39"/>
    <w:qFormat/>
    <w:rsid w:val="00C83262"/>
    <w:pPr>
      <w:tabs>
        <w:tab w:val="left" w:pos="3060"/>
        <w:tab w:val="right" w:leader="dot" w:pos="9360"/>
      </w:tabs>
      <w:spacing w:before="120"/>
      <w:ind w:left="3067" w:hanging="907"/>
    </w:pPr>
    <w:rPr>
      <w:rFonts w:eastAsia="Batang"/>
      <w:szCs w:val="24"/>
      <w:lang w:eastAsia="ko-KR"/>
    </w:rPr>
  </w:style>
  <w:style w:type="paragraph" w:styleId="TOC7">
    <w:name w:val="toc 7"/>
    <w:basedOn w:val="Normal"/>
    <w:next w:val="Normal"/>
    <w:autoRedefine/>
    <w:uiPriority w:val="39"/>
    <w:qFormat/>
    <w:rsid w:val="00C83262"/>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C83262"/>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C83262"/>
    <w:pPr>
      <w:tabs>
        <w:tab w:val="right" w:leader="dot" w:pos="9350"/>
      </w:tabs>
      <w:spacing w:before="120"/>
    </w:pPr>
    <w:rPr>
      <w:rFonts w:eastAsia="Batang"/>
      <w:szCs w:val="24"/>
      <w:lang w:eastAsia="ko-KR"/>
    </w:rPr>
  </w:style>
  <w:style w:type="paragraph" w:styleId="Index6">
    <w:name w:val="index 6"/>
    <w:basedOn w:val="Normal"/>
    <w:next w:val="Normal"/>
    <w:autoRedefine/>
    <w:uiPriority w:val="99"/>
    <w:qFormat/>
    <w:rsid w:val="00C83262"/>
    <w:pPr>
      <w:ind w:left="1320" w:hanging="220"/>
    </w:pPr>
    <w:rPr>
      <w:rFonts w:eastAsia="Batang" w:cs="Calibri"/>
      <w:szCs w:val="18"/>
      <w:lang w:eastAsia="ko-KR"/>
    </w:rPr>
  </w:style>
  <w:style w:type="paragraph" w:styleId="Index7">
    <w:name w:val="index 7"/>
    <w:basedOn w:val="Normal"/>
    <w:next w:val="Normal"/>
    <w:autoRedefine/>
    <w:uiPriority w:val="99"/>
    <w:semiHidden/>
    <w:qFormat/>
    <w:rsid w:val="00C83262"/>
    <w:pPr>
      <w:ind w:left="1540" w:hanging="220"/>
    </w:pPr>
    <w:rPr>
      <w:rFonts w:eastAsia="Batang" w:cs="Calibri"/>
      <w:szCs w:val="18"/>
      <w:lang w:eastAsia="ko-KR"/>
    </w:rPr>
  </w:style>
  <w:style w:type="paragraph" w:styleId="Index8">
    <w:name w:val="index 8"/>
    <w:basedOn w:val="Normal"/>
    <w:next w:val="Normal"/>
    <w:autoRedefine/>
    <w:uiPriority w:val="99"/>
    <w:semiHidden/>
    <w:qFormat/>
    <w:rsid w:val="00C83262"/>
    <w:pPr>
      <w:ind w:left="1760" w:hanging="220"/>
    </w:pPr>
    <w:rPr>
      <w:rFonts w:eastAsia="Batang" w:cs="Calibri"/>
      <w:szCs w:val="18"/>
      <w:lang w:eastAsia="ko-KR"/>
    </w:rPr>
  </w:style>
  <w:style w:type="paragraph" w:styleId="Index9">
    <w:name w:val="index 9"/>
    <w:basedOn w:val="Normal"/>
    <w:next w:val="Normal"/>
    <w:autoRedefine/>
    <w:uiPriority w:val="99"/>
    <w:semiHidden/>
    <w:qFormat/>
    <w:rsid w:val="00C83262"/>
    <w:pPr>
      <w:ind w:left="1980" w:hanging="220"/>
    </w:pPr>
    <w:rPr>
      <w:rFonts w:eastAsia="Batang" w:cs="Calibri"/>
      <w:szCs w:val="18"/>
      <w:lang w:eastAsia="ko-KR"/>
    </w:rPr>
  </w:style>
  <w:style w:type="paragraph" w:styleId="DocumentMap">
    <w:name w:val="Document Map"/>
    <w:basedOn w:val="Normal"/>
    <w:link w:val="DocumentMapChar"/>
    <w:uiPriority w:val="99"/>
    <w:semiHidden/>
    <w:rsid w:val="00C83262"/>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83262"/>
    <w:rPr>
      <w:rFonts w:ascii="Tahoma" w:hAnsi="Tahoma" w:cs="Times New Roman"/>
      <w:color w:val="000000" w:themeColor="text1"/>
      <w:sz w:val="22"/>
      <w:szCs w:val="22"/>
      <w:shd w:val="clear" w:color="auto" w:fill="000080"/>
    </w:rPr>
  </w:style>
  <w:style w:type="paragraph" w:customStyle="1" w:styleId="Image">
    <w:name w:val="Image"/>
    <w:basedOn w:val="Normal"/>
    <w:qFormat/>
    <w:rsid w:val="00C83262"/>
    <w:pPr>
      <w:jc w:val="center"/>
    </w:pPr>
  </w:style>
  <w:style w:type="paragraph" w:styleId="FootnoteText">
    <w:name w:val="footnote text"/>
    <w:basedOn w:val="Normal"/>
    <w:link w:val="FootnoteTextChar"/>
    <w:uiPriority w:val="99"/>
    <w:semiHidden/>
    <w:rsid w:val="00C83262"/>
    <w:rPr>
      <w:sz w:val="20"/>
      <w:szCs w:val="20"/>
    </w:rPr>
  </w:style>
  <w:style w:type="character" w:customStyle="1" w:styleId="FootnoteTextChar">
    <w:name w:val="Footnote Text Char"/>
    <w:basedOn w:val="DefaultParagraphFont"/>
    <w:link w:val="FootnoteText"/>
    <w:uiPriority w:val="99"/>
    <w:semiHidden/>
    <w:locked/>
    <w:rsid w:val="00C83262"/>
    <w:rPr>
      <w:rFonts w:cs="Times New Roman"/>
      <w:color w:val="000000" w:themeColor="text1"/>
    </w:rPr>
  </w:style>
  <w:style w:type="character" w:styleId="FootnoteReference">
    <w:name w:val="footnote reference"/>
    <w:basedOn w:val="DefaultParagraphFont"/>
    <w:uiPriority w:val="99"/>
    <w:semiHidden/>
    <w:rsid w:val="006B222A"/>
    <w:rPr>
      <w:vertAlign w:val="superscript"/>
    </w:rPr>
  </w:style>
  <w:style w:type="character" w:styleId="CommentReference">
    <w:name w:val="annotation reference"/>
    <w:basedOn w:val="DefaultParagraphFont"/>
    <w:uiPriority w:val="99"/>
    <w:rsid w:val="00C83262"/>
    <w:rPr>
      <w:sz w:val="16"/>
    </w:rPr>
  </w:style>
  <w:style w:type="paragraph" w:styleId="CommentText">
    <w:name w:val="annotation text"/>
    <w:basedOn w:val="Normal"/>
    <w:link w:val="CommentTextChar"/>
    <w:uiPriority w:val="99"/>
    <w:rsid w:val="00C83262"/>
    <w:rPr>
      <w:sz w:val="20"/>
      <w:szCs w:val="20"/>
    </w:rPr>
  </w:style>
  <w:style w:type="character" w:customStyle="1" w:styleId="CommentTextChar">
    <w:name w:val="Comment Text Char"/>
    <w:basedOn w:val="DefaultParagraphFont"/>
    <w:link w:val="CommentText"/>
    <w:uiPriority w:val="99"/>
    <w:locked/>
    <w:rsid w:val="00C83262"/>
    <w:rPr>
      <w:rFonts w:cs="Times New Roman"/>
      <w:color w:val="000000" w:themeColor="text1"/>
    </w:rPr>
  </w:style>
  <w:style w:type="paragraph" w:customStyle="1" w:styleId="TableText">
    <w:name w:val="Table Text"/>
    <w:qFormat/>
    <w:rsid w:val="00C83262"/>
    <w:pPr>
      <w:overflowPunct w:val="0"/>
      <w:autoSpaceDE w:val="0"/>
      <w:autoSpaceDN w:val="0"/>
      <w:adjustRightInd w:val="0"/>
      <w:spacing w:before="60" w:after="60"/>
      <w:textAlignment w:val="baseline"/>
    </w:pPr>
    <w:rPr>
      <w:rFonts w:ascii="Arial" w:hAnsi="Arial"/>
      <w:color w:val="000000" w:themeColor="text1"/>
    </w:rPr>
  </w:style>
  <w:style w:type="paragraph" w:styleId="TableofFigures">
    <w:name w:val="table of figures"/>
    <w:basedOn w:val="Normal"/>
    <w:next w:val="Normal"/>
    <w:autoRedefine/>
    <w:uiPriority w:val="99"/>
    <w:rsid w:val="00A249D9"/>
    <w:pPr>
      <w:tabs>
        <w:tab w:val="right" w:leader="dot" w:pos="9350"/>
      </w:tabs>
      <w:spacing w:before="120"/>
    </w:pPr>
  </w:style>
  <w:style w:type="paragraph" w:customStyle="1" w:styleId="Caution">
    <w:name w:val="Caution"/>
    <w:basedOn w:val="BodyText"/>
    <w:link w:val="CautionChar"/>
    <w:qFormat/>
    <w:rsid w:val="00C83262"/>
    <w:pPr>
      <w:ind w:left="907" w:hanging="907"/>
    </w:pPr>
    <w:rPr>
      <w:rFonts w:ascii="Arial" w:hAnsi="Arial" w:cs="Arial"/>
      <w:b/>
      <w:sz w:val="20"/>
      <w:szCs w:val="20"/>
    </w:rPr>
  </w:style>
  <w:style w:type="paragraph" w:styleId="HTMLPreformatted">
    <w:name w:val="HTML Preformatted"/>
    <w:basedOn w:val="Normal"/>
    <w:link w:val="HTMLPreformattedChar"/>
    <w:uiPriority w:val="99"/>
    <w:rsid w:val="00C83262"/>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C83262"/>
    <w:rPr>
      <w:rFonts w:ascii="Courier New" w:hAnsi="Courier New" w:cs="Courier New"/>
      <w:color w:val="000000" w:themeColor="text1"/>
      <w:sz w:val="22"/>
      <w:szCs w:val="22"/>
    </w:rPr>
  </w:style>
  <w:style w:type="paragraph" w:customStyle="1" w:styleId="Code">
    <w:name w:val="Code"/>
    <w:basedOn w:val="Normal"/>
    <w:rsid w:val="00C83262"/>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ListBullet2">
    <w:name w:val="List Bullet 2"/>
    <w:basedOn w:val="Normal"/>
    <w:link w:val="ListBullet2Char"/>
    <w:uiPriority w:val="99"/>
    <w:qFormat/>
    <w:rsid w:val="00C83262"/>
    <w:pPr>
      <w:numPr>
        <w:numId w:val="4"/>
      </w:numPr>
      <w:tabs>
        <w:tab w:val="left" w:pos="1080"/>
      </w:tabs>
      <w:spacing w:before="120"/>
    </w:pPr>
  </w:style>
  <w:style w:type="paragraph" w:styleId="BalloonText">
    <w:name w:val="Balloon Text"/>
    <w:basedOn w:val="Normal"/>
    <w:link w:val="BalloonTextChar"/>
    <w:uiPriority w:val="99"/>
    <w:rsid w:val="00C83262"/>
    <w:rPr>
      <w:rFonts w:ascii="Tahoma" w:hAnsi="Tahoma" w:cs="Tahoma"/>
      <w:sz w:val="16"/>
      <w:szCs w:val="16"/>
    </w:rPr>
  </w:style>
  <w:style w:type="character" w:customStyle="1" w:styleId="BalloonTextChar">
    <w:name w:val="Balloon Text Char"/>
    <w:basedOn w:val="DefaultParagraphFont"/>
    <w:link w:val="BalloonText"/>
    <w:uiPriority w:val="99"/>
    <w:locked/>
    <w:rsid w:val="00C83262"/>
    <w:rPr>
      <w:rFonts w:ascii="Tahoma" w:hAnsi="Tahoma" w:cs="Tahoma"/>
      <w:color w:val="000000" w:themeColor="text1"/>
      <w:sz w:val="16"/>
      <w:szCs w:val="16"/>
    </w:rPr>
  </w:style>
  <w:style w:type="paragraph" w:customStyle="1" w:styleId="AltHeading1">
    <w:name w:val="Alt Heading 1"/>
    <w:basedOn w:val="Heading1"/>
    <w:autoRedefine/>
    <w:qFormat/>
    <w:rsid w:val="00C83262"/>
    <w:pPr>
      <w:ind w:left="0" w:firstLine="0"/>
    </w:pPr>
  </w:style>
  <w:style w:type="paragraph" w:customStyle="1" w:styleId="AltHeading2">
    <w:name w:val="Alt Heading 2"/>
    <w:basedOn w:val="Normal"/>
    <w:autoRedefine/>
    <w:qFormat/>
    <w:rsid w:val="00C83262"/>
    <w:pPr>
      <w:keepNext/>
      <w:keepLines/>
      <w:spacing w:before="120" w:after="120"/>
    </w:pPr>
    <w:rPr>
      <w:rFonts w:ascii="Arial" w:hAnsi="Arial"/>
      <w:b/>
      <w:bCs/>
      <w:sz w:val="32"/>
      <w:szCs w:val="20"/>
    </w:rPr>
  </w:style>
  <w:style w:type="paragraph" w:customStyle="1" w:styleId="AltHeading3">
    <w:name w:val="Alt Heading 3"/>
    <w:basedOn w:val="Normal"/>
    <w:autoRedefine/>
    <w:qFormat/>
    <w:rsid w:val="00C83262"/>
    <w:pPr>
      <w:keepNext/>
      <w:keepLines/>
      <w:spacing w:before="120" w:after="120"/>
    </w:pPr>
    <w:rPr>
      <w:rFonts w:ascii="Arial" w:hAnsi="Arial"/>
      <w:b/>
      <w:sz w:val="28"/>
      <w:szCs w:val="28"/>
    </w:rPr>
  </w:style>
  <w:style w:type="paragraph" w:customStyle="1" w:styleId="AltHeading4">
    <w:name w:val="Alt Heading 4"/>
    <w:basedOn w:val="BodyText"/>
    <w:autoRedefine/>
    <w:qFormat/>
    <w:rsid w:val="00C83262"/>
    <w:pPr>
      <w:keepNext/>
      <w:keepLines/>
    </w:pPr>
    <w:rPr>
      <w:rFonts w:ascii="Arial" w:hAnsi="Arial" w:cs="Arial"/>
      <w:b/>
      <w:sz w:val="28"/>
      <w:szCs w:val="28"/>
    </w:rPr>
  </w:style>
  <w:style w:type="paragraph" w:customStyle="1" w:styleId="AltHeading5">
    <w:name w:val="Alt Heading 5"/>
    <w:basedOn w:val="Normal"/>
    <w:autoRedefine/>
    <w:qFormat/>
    <w:rsid w:val="00C83262"/>
    <w:pPr>
      <w:keepNext/>
      <w:keepLines/>
      <w:spacing w:before="120" w:after="120"/>
    </w:pPr>
    <w:rPr>
      <w:rFonts w:ascii="Arial" w:hAnsi="Arial"/>
      <w:b/>
      <w:bCs/>
      <w:szCs w:val="20"/>
    </w:rPr>
  </w:style>
  <w:style w:type="paragraph" w:customStyle="1" w:styleId="AltHeading6">
    <w:name w:val="Alt Heading 6"/>
    <w:basedOn w:val="Normal"/>
    <w:autoRedefine/>
    <w:qFormat/>
    <w:rsid w:val="006B222A"/>
    <w:pPr>
      <w:keepNext/>
      <w:keepLines/>
      <w:spacing w:before="360" w:after="60"/>
    </w:pPr>
    <w:rPr>
      <w:rFonts w:ascii="Arial Bold" w:hAnsi="Arial Bold"/>
      <w:b/>
    </w:rPr>
  </w:style>
  <w:style w:type="paragraph" w:styleId="Bibliography">
    <w:name w:val="Bibliography"/>
    <w:basedOn w:val="Normal"/>
    <w:next w:val="Normal"/>
    <w:uiPriority w:val="37"/>
    <w:semiHidden/>
    <w:unhideWhenUsed/>
    <w:rsid w:val="00C83262"/>
  </w:style>
  <w:style w:type="paragraph" w:styleId="BlockText">
    <w:name w:val="Block Text"/>
    <w:basedOn w:val="Normal"/>
    <w:uiPriority w:val="99"/>
    <w:rsid w:val="00C83262"/>
    <w:pPr>
      <w:spacing w:after="120"/>
      <w:ind w:left="1440" w:right="1440"/>
    </w:pPr>
  </w:style>
  <w:style w:type="paragraph" w:styleId="BodyText2">
    <w:name w:val="Body Text 2"/>
    <w:basedOn w:val="Normal"/>
    <w:link w:val="BodyText2Char"/>
    <w:uiPriority w:val="99"/>
    <w:qFormat/>
    <w:rsid w:val="00C83262"/>
    <w:pPr>
      <w:spacing w:before="120" w:after="120"/>
      <w:ind w:left="360"/>
    </w:pPr>
    <w:rPr>
      <w:rFonts w:eastAsia="Batang"/>
      <w:szCs w:val="24"/>
      <w:lang w:eastAsia="ko-KR"/>
    </w:rPr>
  </w:style>
  <w:style w:type="character" w:customStyle="1" w:styleId="BodyText2Char">
    <w:name w:val="Body Text 2 Char"/>
    <w:basedOn w:val="DefaultParagraphFont"/>
    <w:link w:val="BodyText2"/>
    <w:uiPriority w:val="99"/>
    <w:locked/>
    <w:rsid w:val="00C83262"/>
    <w:rPr>
      <w:rFonts w:eastAsia="Batang"/>
      <w:color w:val="000000" w:themeColor="text1"/>
      <w:sz w:val="24"/>
      <w:lang w:val="x-none" w:eastAsia="ko-KR"/>
    </w:rPr>
  </w:style>
  <w:style w:type="paragraph" w:styleId="BodyText3">
    <w:name w:val="Body Text 3"/>
    <w:basedOn w:val="Normal"/>
    <w:link w:val="BodyText3Char"/>
    <w:uiPriority w:val="99"/>
    <w:qFormat/>
    <w:rsid w:val="00C83262"/>
    <w:pPr>
      <w:spacing w:before="120" w:after="120"/>
      <w:ind w:left="720"/>
    </w:pPr>
    <w:rPr>
      <w:rFonts w:eastAsia="Batang"/>
      <w:lang w:eastAsia="ko-KR"/>
    </w:rPr>
  </w:style>
  <w:style w:type="character" w:customStyle="1" w:styleId="BodyText3Char">
    <w:name w:val="Body Text 3 Char"/>
    <w:basedOn w:val="DefaultParagraphFont"/>
    <w:link w:val="BodyText3"/>
    <w:uiPriority w:val="99"/>
    <w:locked/>
    <w:rsid w:val="00C83262"/>
    <w:rPr>
      <w:rFonts w:eastAsia="Batang"/>
      <w:color w:val="000000" w:themeColor="text1"/>
      <w:sz w:val="22"/>
      <w:lang w:val="x-none" w:eastAsia="ko-KR"/>
    </w:rPr>
  </w:style>
  <w:style w:type="paragraph" w:customStyle="1" w:styleId="BodyText4">
    <w:name w:val="Body Text 4"/>
    <w:basedOn w:val="BodyText3"/>
    <w:qFormat/>
    <w:rsid w:val="00C83262"/>
    <w:pPr>
      <w:ind w:left="1080"/>
    </w:pPr>
    <w:rPr>
      <w:rFonts w:eastAsia="Times New Roman"/>
      <w:lang w:eastAsia="en-US"/>
    </w:rPr>
  </w:style>
  <w:style w:type="paragraph" w:customStyle="1" w:styleId="BodyText5">
    <w:name w:val="Body Text 5"/>
    <w:basedOn w:val="BodyText4"/>
    <w:qFormat/>
    <w:rsid w:val="00C83262"/>
    <w:pPr>
      <w:ind w:left="1440"/>
    </w:pPr>
    <w:rPr>
      <w:rFonts w:eastAsia="Batang"/>
      <w:szCs w:val="16"/>
    </w:rPr>
  </w:style>
  <w:style w:type="paragraph" w:customStyle="1" w:styleId="BodyText6">
    <w:name w:val="Body Text 6"/>
    <w:basedOn w:val="BodyText4"/>
    <w:qFormat/>
    <w:rsid w:val="00C83262"/>
    <w:pPr>
      <w:spacing w:before="0" w:after="0"/>
      <w:ind w:left="1800"/>
    </w:pPr>
  </w:style>
  <w:style w:type="paragraph" w:styleId="BodyTextFirstIndent">
    <w:name w:val="Body Text First Indent"/>
    <w:basedOn w:val="BodyText"/>
    <w:link w:val="BodyTextFirstIndentChar"/>
    <w:uiPriority w:val="99"/>
    <w:qFormat/>
    <w:rsid w:val="00C83262"/>
    <w:pPr>
      <w:ind w:left="360"/>
    </w:pPr>
    <w:rPr>
      <w:rFonts w:eastAsia="Times New Roman"/>
      <w:lang w:eastAsia="en-US"/>
    </w:rPr>
  </w:style>
  <w:style w:type="character" w:customStyle="1" w:styleId="BodyTextFirstIndentChar">
    <w:name w:val="Body Text First Indent Char"/>
    <w:basedOn w:val="BodyTextChar"/>
    <w:link w:val="BodyTextFirstIndent"/>
    <w:uiPriority w:val="99"/>
    <w:locked/>
    <w:rsid w:val="00C83262"/>
    <w:rPr>
      <w:rFonts w:eastAsia="Batang"/>
      <w:color w:val="000000" w:themeColor="text1"/>
      <w:sz w:val="24"/>
      <w:lang w:val="x-none" w:eastAsia="ko-KR"/>
    </w:rPr>
  </w:style>
  <w:style w:type="paragraph" w:styleId="BodyTextFirstIndent2">
    <w:name w:val="Body Text First Indent 2"/>
    <w:basedOn w:val="BodyTextIndent"/>
    <w:link w:val="BodyTextFirstIndent2Char"/>
    <w:uiPriority w:val="99"/>
    <w:qFormat/>
    <w:rsid w:val="00C83262"/>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locked/>
    <w:rsid w:val="00C83262"/>
    <w:rPr>
      <w:rFonts w:eastAsia="Batang"/>
      <w:color w:val="000000" w:themeColor="text1"/>
      <w:sz w:val="22"/>
      <w:lang w:val="x-none" w:eastAsia="ko-KR"/>
    </w:rPr>
  </w:style>
  <w:style w:type="paragraph" w:styleId="BodyTextIndent2">
    <w:name w:val="Body Text Indent 2"/>
    <w:basedOn w:val="Normal"/>
    <w:link w:val="BodyTextIndent2Char"/>
    <w:uiPriority w:val="99"/>
    <w:qFormat/>
    <w:rsid w:val="00C83262"/>
    <w:pPr>
      <w:spacing w:before="120" w:after="120"/>
      <w:ind w:left="720"/>
    </w:pPr>
    <w:rPr>
      <w:rFonts w:eastAsia="Batang"/>
      <w:szCs w:val="24"/>
      <w:lang w:eastAsia="ko-KR"/>
    </w:rPr>
  </w:style>
  <w:style w:type="character" w:customStyle="1" w:styleId="BodyTextIndent2Char">
    <w:name w:val="Body Text Indent 2 Char"/>
    <w:basedOn w:val="DefaultParagraphFont"/>
    <w:link w:val="BodyTextIndent2"/>
    <w:uiPriority w:val="99"/>
    <w:locked/>
    <w:rsid w:val="00C83262"/>
    <w:rPr>
      <w:rFonts w:eastAsia="Batang"/>
      <w:color w:val="000000" w:themeColor="text1"/>
      <w:sz w:val="24"/>
      <w:lang w:val="x-none" w:eastAsia="ko-KR"/>
    </w:rPr>
  </w:style>
  <w:style w:type="paragraph" w:styleId="BodyTextIndent3">
    <w:name w:val="Body Text Indent 3"/>
    <w:basedOn w:val="Normal"/>
    <w:link w:val="BodyTextIndent3Char"/>
    <w:uiPriority w:val="99"/>
    <w:qFormat/>
    <w:rsid w:val="00C83262"/>
    <w:pPr>
      <w:spacing w:before="120" w:after="120"/>
      <w:ind w:left="1080"/>
    </w:pPr>
    <w:rPr>
      <w:rFonts w:cs="Courier New"/>
      <w:szCs w:val="18"/>
    </w:rPr>
  </w:style>
  <w:style w:type="character" w:customStyle="1" w:styleId="BodyTextIndent3Char">
    <w:name w:val="Body Text Indent 3 Char"/>
    <w:basedOn w:val="DefaultParagraphFont"/>
    <w:link w:val="BodyTextIndent3"/>
    <w:uiPriority w:val="99"/>
    <w:locked/>
    <w:rsid w:val="00C83262"/>
    <w:rPr>
      <w:color w:val="000000" w:themeColor="text1"/>
      <w:sz w:val="18"/>
    </w:rPr>
  </w:style>
  <w:style w:type="paragraph" w:customStyle="1" w:styleId="BodyTextIndent4">
    <w:name w:val="Body Text Indent 4"/>
    <w:basedOn w:val="BodyTextIndent3"/>
    <w:qFormat/>
    <w:rsid w:val="00C83262"/>
    <w:pPr>
      <w:ind w:left="1440"/>
    </w:pPr>
  </w:style>
  <w:style w:type="paragraph" w:customStyle="1" w:styleId="BodyTextIndent5">
    <w:name w:val="Body Text Indent 5"/>
    <w:basedOn w:val="BodyTextIndent4"/>
    <w:qFormat/>
    <w:rsid w:val="00C83262"/>
    <w:pPr>
      <w:ind w:left="1800"/>
    </w:pPr>
  </w:style>
  <w:style w:type="character" w:styleId="BookTitle">
    <w:name w:val="Book Title"/>
    <w:basedOn w:val="DefaultParagraphFont"/>
    <w:uiPriority w:val="33"/>
    <w:qFormat/>
    <w:rsid w:val="00946576"/>
    <w:rPr>
      <w:b/>
      <w:smallCaps/>
      <w:spacing w:val="5"/>
    </w:rPr>
  </w:style>
  <w:style w:type="paragraph" w:customStyle="1" w:styleId="CalloutText">
    <w:name w:val="Callout Text"/>
    <w:basedOn w:val="Normal"/>
    <w:qFormat/>
    <w:rsid w:val="00C83262"/>
    <w:rPr>
      <w:rFonts w:ascii="Arial" w:hAnsi="Arial" w:cs="Arial"/>
      <w:b/>
      <w:bCs/>
      <w:sz w:val="20"/>
    </w:rPr>
  </w:style>
  <w:style w:type="character" w:customStyle="1" w:styleId="CaptionChar">
    <w:name w:val="Caption Char"/>
    <w:link w:val="Caption"/>
    <w:locked/>
    <w:rsid w:val="00946576"/>
    <w:rPr>
      <w:rFonts w:ascii="Arial" w:hAnsi="Arial"/>
      <w:b/>
      <w:color w:val="000000" w:themeColor="text1"/>
      <w:kern w:val="2"/>
    </w:rPr>
  </w:style>
  <w:style w:type="character" w:customStyle="1" w:styleId="CautionChar">
    <w:name w:val="Caution Char"/>
    <w:link w:val="Caution"/>
    <w:locked/>
    <w:rsid w:val="00C83262"/>
    <w:rPr>
      <w:rFonts w:ascii="Arial" w:eastAsia="Batang" w:hAnsi="Arial"/>
      <w:b/>
      <w:color w:val="000000" w:themeColor="text1"/>
      <w:lang w:val="x-none" w:eastAsia="ko-KR"/>
    </w:rPr>
  </w:style>
  <w:style w:type="paragraph" w:customStyle="1" w:styleId="CautionIndent">
    <w:name w:val="Caution Indent"/>
    <w:basedOn w:val="Caution"/>
    <w:qFormat/>
    <w:rsid w:val="00C83262"/>
    <w:pPr>
      <w:ind w:left="1267"/>
    </w:pPr>
  </w:style>
  <w:style w:type="paragraph" w:customStyle="1" w:styleId="CautionIndent3">
    <w:name w:val="Caution Indent 3"/>
    <w:basedOn w:val="CautionIndent2"/>
    <w:qFormat/>
    <w:rsid w:val="00C83262"/>
    <w:pPr>
      <w:ind w:left="1987"/>
    </w:pPr>
  </w:style>
  <w:style w:type="paragraph" w:customStyle="1" w:styleId="CautionIndent2">
    <w:name w:val="Caution Indent 2"/>
    <w:basedOn w:val="CautionIndent"/>
    <w:qFormat/>
    <w:rsid w:val="00C83262"/>
    <w:pPr>
      <w:ind w:left="1627"/>
    </w:pPr>
  </w:style>
  <w:style w:type="paragraph" w:customStyle="1" w:styleId="CautionIndent4">
    <w:name w:val="Caution Indent 4"/>
    <w:basedOn w:val="CautionIndent3"/>
    <w:qFormat/>
    <w:rsid w:val="00C83262"/>
    <w:pPr>
      <w:ind w:left="2347"/>
    </w:pPr>
  </w:style>
  <w:style w:type="paragraph" w:customStyle="1" w:styleId="CautionListBullet">
    <w:name w:val="Caution List Bullet"/>
    <w:basedOn w:val="Normal"/>
    <w:qFormat/>
    <w:rsid w:val="00946576"/>
    <w:pPr>
      <w:tabs>
        <w:tab w:val="left" w:pos="1800"/>
      </w:tabs>
      <w:spacing w:before="120"/>
      <w:ind w:left="1800" w:hanging="360"/>
    </w:pPr>
    <w:rPr>
      <w:rFonts w:ascii="Arial" w:hAnsi="Arial" w:cs="Arial"/>
      <w:b/>
      <w:sz w:val="20"/>
    </w:rPr>
  </w:style>
  <w:style w:type="paragraph" w:styleId="Closing">
    <w:name w:val="Closing"/>
    <w:basedOn w:val="Normal"/>
    <w:link w:val="ClosingChar"/>
    <w:uiPriority w:val="99"/>
    <w:rsid w:val="00C83262"/>
    <w:pPr>
      <w:ind w:left="4320"/>
    </w:pPr>
  </w:style>
  <w:style w:type="character" w:customStyle="1" w:styleId="ClosingChar">
    <w:name w:val="Closing Char"/>
    <w:basedOn w:val="DefaultParagraphFont"/>
    <w:link w:val="Closing"/>
    <w:uiPriority w:val="99"/>
    <w:locked/>
    <w:rsid w:val="00C83262"/>
    <w:rPr>
      <w:rFonts w:cs="Times New Roman"/>
      <w:color w:val="000000" w:themeColor="text1"/>
      <w:sz w:val="22"/>
      <w:szCs w:val="22"/>
    </w:rPr>
  </w:style>
  <w:style w:type="paragraph" w:styleId="Title">
    <w:name w:val="Title"/>
    <w:basedOn w:val="Normal"/>
    <w:next w:val="Normal"/>
    <w:link w:val="TitleChar"/>
    <w:autoRedefine/>
    <w:uiPriority w:val="10"/>
    <w:qFormat/>
    <w:rsid w:val="00C83262"/>
    <w:pPr>
      <w:spacing w:after="360"/>
      <w:jc w:val="center"/>
      <w:outlineLvl w:val="0"/>
    </w:pPr>
    <w:rPr>
      <w:rFonts w:ascii="Arial" w:hAnsi="Arial"/>
      <w:b/>
      <w:bCs/>
      <w:kern w:val="28"/>
      <w:sz w:val="36"/>
      <w:szCs w:val="32"/>
    </w:rPr>
  </w:style>
  <w:style w:type="character" w:customStyle="1" w:styleId="TitleChar">
    <w:name w:val="Title Char"/>
    <w:basedOn w:val="DefaultParagraphFont"/>
    <w:link w:val="Title"/>
    <w:uiPriority w:val="10"/>
    <w:locked/>
    <w:rsid w:val="00C83262"/>
    <w:rPr>
      <w:rFonts w:ascii="Arial" w:hAnsi="Arial"/>
      <w:b/>
      <w:color w:val="000000" w:themeColor="text1"/>
      <w:kern w:val="28"/>
      <w:sz w:val="32"/>
    </w:rPr>
  </w:style>
  <w:style w:type="paragraph" w:styleId="ListNumber">
    <w:name w:val="List Number"/>
    <w:basedOn w:val="Normal"/>
    <w:link w:val="ListNumberChar"/>
    <w:uiPriority w:val="99"/>
    <w:qFormat/>
    <w:rsid w:val="00C83262"/>
    <w:pPr>
      <w:numPr>
        <w:numId w:val="1"/>
      </w:numPr>
      <w:tabs>
        <w:tab w:val="clear" w:pos="360"/>
        <w:tab w:val="left" w:pos="720"/>
      </w:tabs>
      <w:spacing w:before="120"/>
      <w:ind w:left="720"/>
    </w:pPr>
  </w:style>
  <w:style w:type="character" w:customStyle="1" w:styleId="ListNumberChar">
    <w:name w:val="List Number Char"/>
    <w:link w:val="ListNumber"/>
    <w:uiPriority w:val="99"/>
    <w:locked/>
    <w:rsid w:val="00C83262"/>
    <w:rPr>
      <w:color w:val="000000" w:themeColor="text1"/>
      <w:sz w:val="22"/>
      <w:szCs w:val="22"/>
    </w:rPr>
  </w:style>
  <w:style w:type="paragraph" w:customStyle="1" w:styleId="CalloutTextSmall">
    <w:name w:val="Callout Text Small"/>
    <w:basedOn w:val="Normal"/>
    <w:qFormat/>
    <w:rsid w:val="006B222A"/>
    <w:rPr>
      <w:rFonts w:ascii="Arial" w:hAnsi="Arial" w:cs="Arial"/>
      <w:b/>
      <w:sz w:val="14"/>
      <w:szCs w:val="14"/>
    </w:rPr>
  </w:style>
  <w:style w:type="paragraph" w:customStyle="1" w:styleId="CodeExample">
    <w:name w:val="Code Example"/>
    <w:basedOn w:val="Normal"/>
    <w:qFormat/>
    <w:rsid w:val="006B222A"/>
    <w:pPr>
      <w:keepNext/>
      <w:keepLines/>
      <w:ind w:left="360"/>
    </w:pPr>
    <w:rPr>
      <w:rFonts w:ascii="Courier New" w:hAnsi="Courier New" w:cs="Courier New"/>
      <w:sz w:val="18"/>
    </w:rPr>
  </w:style>
  <w:style w:type="paragraph" w:customStyle="1" w:styleId="CodeExampleIndent">
    <w:name w:val="Code Example Indent"/>
    <w:basedOn w:val="CodeExample"/>
    <w:qFormat/>
    <w:rsid w:val="0008470E"/>
    <w:pPr>
      <w:spacing w:before="60"/>
      <w:ind w:left="1080"/>
    </w:pPr>
  </w:style>
  <w:style w:type="paragraph" w:styleId="CommentSubject">
    <w:name w:val="annotation subject"/>
    <w:basedOn w:val="CommentText"/>
    <w:next w:val="CommentText"/>
    <w:link w:val="CommentSubjectChar"/>
    <w:uiPriority w:val="99"/>
    <w:rsid w:val="00C83262"/>
    <w:rPr>
      <w:b/>
      <w:bCs/>
    </w:rPr>
  </w:style>
  <w:style w:type="character" w:customStyle="1" w:styleId="CommentSubjectChar">
    <w:name w:val="Comment Subject Char"/>
    <w:basedOn w:val="CommentTextChar"/>
    <w:link w:val="CommentSubject"/>
    <w:uiPriority w:val="99"/>
    <w:locked/>
    <w:rsid w:val="00C83262"/>
    <w:rPr>
      <w:rFonts w:cs="Times New Roman"/>
      <w:b/>
      <w:bCs/>
      <w:color w:val="000000" w:themeColor="text1"/>
    </w:rPr>
  </w:style>
  <w:style w:type="paragraph" w:customStyle="1" w:styleId="ContentsHeader">
    <w:name w:val="Contents Header"/>
    <w:basedOn w:val="Normal"/>
    <w:qFormat/>
    <w:rsid w:val="006B222A"/>
    <w:pPr>
      <w:keepNext/>
      <w:keepLines/>
    </w:pPr>
    <w:rPr>
      <w:rFonts w:ascii="Arial" w:hAnsi="Arial"/>
      <w:sz w:val="36"/>
    </w:rPr>
  </w:style>
  <w:style w:type="paragraph" w:styleId="Date">
    <w:name w:val="Date"/>
    <w:basedOn w:val="Normal"/>
    <w:next w:val="Normal"/>
    <w:link w:val="DateChar"/>
    <w:uiPriority w:val="99"/>
    <w:rsid w:val="00C83262"/>
  </w:style>
  <w:style w:type="character" w:customStyle="1" w:styleId="DateChar">
    <w:name w:val="Date Char"/>
    <w:basedOn w:val="DefaultParagraphFont"/>
    <w:link w:val="Date"/>
    <w:uiPriority w:val="99"/>
    <w:locked/>
    <w:rsid w:val="00C83262"/>
    <w:rPr>
      <w:rFonts w:cs="Times New Roman"/>
      <w:color w:val="000000" w:themeColor="text1"/>
      <w:sz w:val="22"/>
      <w:szCs w:val="22"/>
    </w:rPr>
  </w:style>
  <w:style w:type="paragraph" w:customStyle="1" w:styleId="Default">
    <w:name w:val="Default"/>
    <w:rsid w:val="006B222A"/>
    <w:pPr>
      <w:autoSpaceDE w:val="0"/>
      <w:autoSpaceDN w:val="0"/>
      <w:adjustRightInd w:val="0"/>
    </w:pPr>
    <w:rPr>
      <w:rFonts w:ascii="Arial" w:hAnsi="Arial" w:cs="Arial"/>
      <w:color w:val="000000"/>
      <w:sz w:val="24"/>
      <w:szCs w:val="24"/>
    </w:rPr>
  </w:style>
  <w:style w:type="paragraph" w:customStyle="1" w:styleId="Dialogue">
    <w:name w:val="Dialogue"/>
    <w:basedOn w:val="Normal"/>
    <w:rsid w:val="00C83262"/>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E-mailSignature">
    <w:name w:val="E-mail Signature"/>
    <w:basedOn w:val="Normal"/>
    <w:link w:val="E-mailSignatureChar"/>
    <w:uiPriority w:val="99"/>
    <w:rsid w:val="00C83262"/>
  </w:style>
  <w:style w:type="character" w:customStyle="1" w:styleId="E-mailSignatureChar">
    <w:name w:val="E-mail Signature Char"/>
    <w:basedOn w:val="DefaultParagraphFont"/>
    <w:link w:val="E-mailSignature"/>
    <w:uiPriority w:val="99"/>
    <w:locked/>
    <w:rsid w:val="00C83262"/>
    <w:rPr>
      <w:rFonts w:cs="Times New Roman"/>
      <w:color w:val="000000" w:themeColor="text1"/>
      <w:sz w:val="22"/>
      <w:szCs w:val="22"/>
    </w:rPr>
  </w:style>
  <w:style w:type="character" w:styleId="Emphasis">
    <w:name w:val="Emphasis"/>
    <w:basedOn w:val="DefaultParagraphFont"/>
    <w:uiPriority w:val="20"/>
    <w:qFormat/>
    <w:rsid w:val="00C83262"/>
    <w:rPr>
      <w:i/>
    </w:rPr>
  </w:style>
  <w:style w:type="paragraph" w:styleId="EndnoteText">
    <w:name w:val="endnote text"/>
    <w:basedOn w:val="Normal"/>
    <w:link w:val="EndnoteTextChar"/>
    <w:uiPriority w:val="99"/>
    <w:rsid w:val="00C83262"/>
    <w:rPr>
      <w:sz w:val="20"/>
      <w:szCs w:val="20"/>
    </w:rPr>
  </w:style>
  <w:style w:type="character" w:customStyle="1" w:styleId="EndnoteTextChar">
    <w:name w:val="Endnote Text Char"/>
    <w:basedOn w:val="DefaultParagraphFont"/>
    <w:link w:val="EndnoteText"/>
    <w:uiPriority w:val="99"/>
    <w:locked/>
    <w:rsid w:val="00C83262"/>
    <w:rPr>
      <w:rFonts w:cs="Times New Roman"/>
      <w:color w:val="000000" w:themeColor="text1"/>
    </w:rPr>
  </w:style>
  <w:style w:type="paragraph" w:styleId="EnvelopeAddress">
    <w:name w:val="envelope address"/>
    <w:basedOn w:val="Normal"/>
    <w:uiPriority w:val="99"/>
    <w:rsid w:val="00C8326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C83262"/>
    <w:rPr>
      <w:rFonts w:ascii="Arial" w:hAnsi="Arial" w:cs="Arial"/>
      <w:sz w:val="20"/>
      <w:szCs w:val="20"/>
    </w:rPr>
  </w:style>
  <w:style w:type="paragraph" w:customStyle="1" w:styleId="GraphicInsert">
    <w:name w:val="Graphic Insert"/>
    <w:basedOn w:val="Image"/>
    <w:qFormat/>
    <w:rsid w:val="00C83262"/>
  </w:style>
  <w:style w:type="paragraph" w:customStyle="1" w:styleId="HeadingFront-BackMatter">
    <w:name w:val="Heading Front-Back_Matter"/>
    <w:basedOn w:val="Title2"/>
    <w:autoRedefine/>
    <w:qFormat/>
    <w:rsid w:val="00C83262"/>
    <w:pPr>
      <w:keepNext/>
      <w:keepLines/>
    </w:pPr>
  </w:style>
  <w:style w:type="character" w:styleId="HTMLAcronym">
    <w:name w:val="HTML Acronym"/>
    <w:basedOn w:val="DefaultParagraphFont"/>
    <w:uiPriority w:val="99"/>
    <w:rsid w:val="006B222A"/>
    <w:rPr>
      <w:rFonts w:cs="Times New Roman"/>
    </w:rPr>
  </w:style>
  <w:style w:type="paragraph" w:styleId="HTMLAddress">
    <w:name w:val="HTML Address"/>
    <w:basedOn w:val="Normal"/>
    <w:link w:val="HTMLAddressChar"/>
    <w:uiPriority w:val="99"/>
    <w:rsid w:val="00C83262"/>
    <w:rPr>
      <w:i/>
      <w:iCs/>
    </w:rPr>
  </w:style>
  <w:style w:type="character" w:customStyle="1" w:styleId="HTMLAddressChar">
    <w:name w:val="HTML Address Char"/>
    <w:basedOn w:val="DefaultParagraphFont"/>
    <w:link w:val="HTMLAddress"/>
    <w:uiPriority w:val="99"/>
    <w:locked/>
    <w:rsid w:val="00C83262"/>
    <w:rPr>
      <w:rFonts w:cs="Times New Roman"/>
      <w:i/>
      <w:iCs/>
      <w:color w:val="000000" w:themeColor="text1"/>
      <w:sz w:val="22"/>
      <w:szCs w:val="22"/>
    </w:rPr>
  </w:style>
  <w:style w:type="paragraph" w:customStyle="1" w:styleId="IndexLetter">
    <w:name w:val="Index Letter"/>
    <w:basedOn w:val="Normal"/>
    <w:rsid w:val="00C83262"/>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C8326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C83262"/>
    <w:rPr>
      <w:b/>
      <w:i/>
      <w:color w:val="4F81BD"/>
      <w:sz w:val="22"/>
    </w:rPr>
  </w:style>
  <w:style w:type="paragraph" w:styleId="List">
    <w:name w:val="List"/>
    <w:basedOn w:val="Normal"/>
    <w:uiPriority w:val="99"/>
    <w:rsid w:val="00C83262"/>
    <w:pPr>
      <w:ind w:left="360" w:hanging="360"/>
    </w:pPr>
  </w:style>
  <w:style w:type="paragraph" w:styleId="List2">
    <w:name w:val="List 2"/>
    <w:basedOn w:val="Normal"/>
    <w:uiPriority w:val="99"/>
    <w:rsid w:val="00C83262"/>
    <w:pPr>
      <w:ind w:left="720" w:hanging="360"/>
    </w:pPr>
  </w:style>
  <w:style w:type="paragraph" w:styleId="List3">
    <w:name w:val="List 3"/>
    <w:basedOn w:val="Normal"/>
    <w:uiPriority w:val="99"/>
    <w:rsid w:val="00C83262"/>
    <w:pPr>
      <w:ind w:left="1080" w:hanging="360"/>
    </w:pPr>
  </w:style>
  <w:style w:type="paragraph" w:styleId="List4">
    <w:name w:val="List 4"/>
    <w:basedOn w:val="Normal"/>
    <w:uiPriority w:val="99"/>
    <w:rsid w:val="00C83262"/>
    <w:pPr>
      <w:ind w:left="1440" w:hanging="360"/>
    </w:pPr>
  </w:style>
  <w:style w:type="paragraph" w:styleId="List5">
    <w:name w:val="List 5"/>
    <w:basedOn w:val="Normal"/>
    <w:uiPriority w:val="99"/>
    <w:rsid w:val="00C83262"/>
    <w:pPr>
      <w:ind w:left="1800" w:hanging="360"/>
    </w:pPr>
  </w:style>
  <w:style w:type="paragraph" w:styleId="ListBullet">
    <w:name w:val="List Bullet"/>
    <w:basedOn w:val="Normal"/>
    <w:link w:val="ListBulletChar"/>
    <w:uiPriority w:val="99"/>
    <w:qFormat/>
    <w:rsid w:val="00C83262"/>
    <w:pPr>
      <w:numPr>
        <w:numId w:val="3"/>
      </w:numPr>
      <w:tabs>
        <w:tab w:val="clear" w:pos="360"/>
        <w:tab w:val="left" w:pos="720"/>
      </w:tabs>
      <w:spacing w:before="120"/>
      <w:ind w:left="720"/>
    </w:pPr>
  </w:style>
  <w:style w:type="character" w:customStyle="1" w:styleId="ListBulletChar">
    <w:name w:val="List Bullet Char"/>
    <w:link w:val="ListBullet"/>
    <w:uiPriority w:val="99"/>
    <w:locked/>
    <w:rsid w:val="00C83262"/>
    <w:rPr>
      <w:color w:val="000000" w:themeColor="text1"/>
      <w:sz w:val="22"/>
      <w:szCs w:val="22"/>
    </w:rPr>
  </w:style>
  <w:style w:type="character" w:customStyle="1" w:styleId="ListBullet2Char">
    <w:name w:val="List Bullet 2 Char"/>
    <w:link w:val="ListBullet2"/>
    <w:uiPriority w:val="99"/>
    <w:locked/>
    <w:rsid w:val="00C83262"/>
    <w:rPr>
      <w:color w:val="000000" w:themeColor="text1"/>
      <w:sz w:val="22"/>
      <w:szCs w:val="22"/>
    </w:rPr>
  </w:style>
  <w:style w:type="paragraph" w:customStyle="1" w:styleId="ListBullet2Indent2">
    <w:name w:val="List Bullet 2 Indent 2"/>
    <w:basedOn w:val="ListBullet2"/>
    <w:qFormat/>
    <w:rsid w:val="00C83262"/>
    <w:pPr>
      <w:numPr>
        <w:numId w:val="17"/>
      </w:numPr>
      <w:tabs>
        <w:tab w:val="clear" w:pos="1080"/>
      </w:tabs>
      <w:ind w:left="1800"/>
    </w:pPr>
    <w:rPr>
      <w:szCs w:val="20"/>
    </w:rPr>
  </w:style>
  <w:style w:type="paragraph" w:customStyle="1" w:styleId="ListBullet2Indent3">
    <w:name w:val="List Bullet 2 Indent 3"/>
    <w:basedOn w:val="ListBullet2Indent2"/>
    <w:qFormat/>
    <w:rsid w:val="00C83262"/>
    <w:pPr>
      <w:numPr>
        <w:numId w:val="21"/>
      </w:numPr>
      <w:tabs>
        <w:tab w:val="left" w:pos="2160"/>
      </w:tabs>
      <w:ind w:left="2160"/>
    </w:pPr>
  </w:style>
  <w:style w:type="paragraph" w:styleId="ListBullet3">
    <w:name w:val="List Bullet 3"/>
    <w:basedOn w:val="Normal"/>
    <w:uiPriority w:val="99"/>
    <w:qFormat/>
    <w:rsid w:val="00C83262"/>
    <w:pPr>
      <w:numPr>
        <w:numId w:val="5"/>
      </w:numPr>
      <w:tabs>
        <w:tab w:val="left" w:pos="1440"/>
      </w:tabs>
      <w:spacing w:before="120"/>
      <w:ind w:left="1440"/>
    </w:pPr>
  </w:style>
  <w:style w:type="paragraph" w:styleId="ListBullet4">
    <w:name w:val="List Bullet 4"/>
    <w:basedOn w:val="Normal"/>
    <w:uiPriority w:val="99"/>
    <w:qFormat/>
    <w:rsid w:val="00C83262"/>
    <w:pPr>
      <w:numPr>
        <w:numId w:val="6"/>
      </w:numPr>
      <w:tabs>
        <w:tab w:val="left" w:pos="1800"/>
      </w:tabs>
      <w:spacing w:before="120"/>
      <w:ind w:left="1800"/>
    </w:pPr>
  </w:style>
  <w:style w:type="paragraph" w:styleId="ListBullet5">
    <w:name w:val="List Bullet 5"/>
    <w:basedOn w:val="Normal"/>
    <w:uiPriority w:val="99"/>
    <w:qFormat/>
    <w:rsid w:val="00C83262"/>
    <w:pPr>
      <w:numPr>
        <w:numId w:val="7"/>
      </w:numPr>
      <w:tabs>
        <w:tab w:val="left" w:pos="2160"/>
      </w:tabs>
      <w:spacing w:before="120"/>
      <w:ind w:left="2160"/>
    </w:pPr>
  </w:style>
  <w:style w:type="paragraph" w:customStyle="1" w:styleId="ListBulletIndent">
    <w:name w:val="List Bullet Indent"/>
    <w:basedOn w:val="ListBullet"/>
    <w:qFormat/>
    <w:rsid w:val="00C83262"/>
    <w:pPr>
      <w:numPr>
        <w:numId w:val="18"/>
      </w:numPr>
      <w:tabs>
        <w:tab w:val="clear" w:pos="720"/>
        <w:tab w:val="left" w:pos="1080"/>
      </w:tabs>
      <w:ind w:left="1080"/>
    </w:pPr>
  </w:style>
  <w:style w:type="paragraph" w:customStyle="1" w:styleId="ListBulletIndent2">
    <w:name w:val="List Bullet Indent 2"/>
    <w:basedOn w:val="ListBulletIndent"/>
    <w:qFormat/>
    <w:rsid w:val="00C83262"/>
    <w:pPr>
      <w:tabs>
        <w:tab w:val="clear" w:pos="1080"/>
        <w:tab w:val="left" w:pos="1440"/>
      </w:tabs>
      <w:ind w:left="1440"/>
    </w:pPr>
  </w:style>
  <w:style w:type="paragraph" w:styleId="ListContinue">
    <w:name w:val="List Continue"/>
    <w:basedOn w:val="Normal"/>
    <w:uiPriority w:val="99"/>
    <w:rsid w:val="00C83262"/>
    <w:pPr>
      <w:spacing w:after="120"/>
      <w:ind w:left="360"/>
    </w:pPr>
  </w:style>
  <w:style w:type="paragraph" w:styleId="ListContinue2">
    <w:name w:val="List Continue 2"/>
    <w:basedOn w:val="Normal"/>
    <w:uiPriority w:val="99"/>
    <w:rsid w:val="00C83262"/>
    <w:pPr>
      <w:spacing w:after="120"/>
      <w:ind w:left="720"/>
    </w:pPr>
  </w:style>
  <w:style w:type="paragraph" w:styleId="ListContinue3">
    <w:name w:val="List Continue 3"/>
    <w:basedOn w:val="Normal"/>
    <w:uiPriority w:val="99"/>
    <w:rsid w:val="00C83262"/>
    <w:pPr>
      <w:spacing w:after="120"/>
      <w:ind w:left="1080"/>
    </w:pPr>
  </w:style>
  <w:style w:type="paragraph" w:styleId="ListContinue4">
    <w:name w:val="List Continue 4"/>
    <w:basedOn w:val="Normal"/>
    <w:uiPriority w:val="99"/>
    <w:rsid w:val="00C83262"/>
    <w:pPr>
      <w:spacing w:after="120"/>
      <w:ind w:left="1440"/>
    </w:pPr>
  </w:style>
  <w:style w:type="paragraph" w:styleId="ListContinue5">
    <w:name w:val="List Continue 5"/>
    <w:basedOn w:val="Normal"/>
    <w:uiPriority w:val="99"/>
    <w:rsid w:val="00C83262"/>
    <w:pPr>
      <w:spacing w:after="120"/>
      <w:ind w:left="1800"/>
    </w:pPr>
  </w:style>
  <w:style w:type="paragraph" w:styleId="ListNumber2">
    <w:name w:val="List Number 2"/>
    <w:basedOn w:val="Normal"/>
    <w:uiPriority w:val="99"/>
    <w:qFormat/>
    <w:rsid w:val="00C83262"/>
    <w:pPr>
      <w:numPr>
        <w:numId w:val="8"/>
      </w:numPr>
      <w:tabs>
        <w:tab w:val="left" w:pos="1080"/>
      </w:tabs>
      <w:spacing w:before="120"/>
      <w:ind w:left="1080"/>
    </w:pPr>
  </w:style>
  <w:style w:type="paragraph" w:styleId="ListNumber3">
    <w:name w:val="List Number 3"/>
    <w:basedOn w:val="Normal"/>
    <w:uiPriority w:val="99"/>
    <w:rsid w:val="00C83262"/>
    <w:pPr>
      <w:numPr>
        <w:numId w:val="9"/>
      </w:numPr>
      <w:tabs>
        <w:tab w:val="left" w:pos="1440"/>
      </w:tabs>
      <w:spacing w:before="120"/>
      <w:ind w:left="1440"/>
    </w:pPr>
  </w:style>
  <w:style w:type="paragraph" w:styleId="ListNumber4">
    <w:name w:val="List Number 4"/>
    <w:basedOn w:val="Normal"/>
    <w:uiPriority w:val="99"/>
    <w:rsid w:val="00C83262"/>
    <w:pPr>
      <w:numPr>
        <w:numId w:val="10"/>
      </w:numPr>
      <w:tabs>
        <w:tab w:val="left" w:pos="1800"/>
      </w:tabs>
      <w:spacing w:before="120"/>
      <w:ind w:left="1800"/>
    </w:pPr>
  </w:style>
  <w:style w:type="paragraph" w:styleId="ListNumber5">
    <w:name w:val="List Number 5"/>
    <w:basedOn w:val="Normal"/>
    <w:uiPriority w:val="99"/>
    <w:qFormat/>
    <w:rsid w:val="00C83262"/>
    <w:pPr>
      <w:numPr>
        <w:numId w:val="11"/>
      </w:numPr>
      <w:tabs>
        <w:tab w:val="num" w:pos="2160"/>
      </w:tabs>
      <w:ind w:left="2160"/>
    </w:pPr>
  </w:style>
  <w:style w:type="paragraph" w:styleId="ListParagraph">
    <w:name w:val="List Paragraph"/>
    <w:basedOn w:val="Normal"/>
    <w:uiPriority w:val="34"/>
    <w:qFormat/>
    <w:rsid w:val="00C83262"/>
    <w:pPr>
      <w:ind w:left="720"/>
    </w:pPr>
  </w:style>
  <w:style w:type="paragraph" w:styleId="MacroText">
    <w:name w:val="macro"/>
    <w:link w:val="MacroTextChar"/>
    <w:uiPriority w:val="99"/>
    <w:rsid w:val="00C8326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locked/>
    <w:rsid w:val="00C83262"/>
    <w:rPr>
      <w:rFonts w:ascii="Courier New" w:hAnsi="Courier New" w:cs="Courier New"/>
    </w:rPr>
  </w:style>
  <w:style w:type="paragraph" w:customStyle="1" w:styleId="MenuBox">
    <w:name w:val="Menu Box"/>
    <w:basedOn w:val="Normal"/>
    <w:rsid w:val="00C83262"/>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uiPriority w:val="99"/>
    <w:rsid w:val="00C8326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locked/>
    <w:rsid w:val="00C83262"/>
    <w:rPr>
      <w:rFonts w:ascii="Arial" w:hAnsi="Arial" w:cs="Arial"/>
      <w:color w:val="000000" w:themeColor="text1"/>
      <w:sz w:val="24"/>
      <w:szCs w:val="24"/>
      <w:shd w:val="pct20" w:color="auto" w:fill="auto"/>
    </w:rPr>
  </w:style>
  <w:style w:type="paragraph" w:styleId="NoSpacing">
    <w:name w:val="No Spacing"/>
    <w:uiPriority w:val="1"/>
    <w:qFormat/>
    <w:rsid w:val="00C83262"/>
    <w:rPr>
      <w:sz w:val="22"/>
      <w:szCs w:val="22"/>
    </w:rPr>
  </w:style>
  <w:style w:type="paragraph" w:styleId="NormalWeb">
    <w:name w:val="Normal (Web)"/>
    <w:basedOn w:val="Normal"/>
    <w:uiPriority w:val="99"/>
    <w:rsid w:val="00C83262"/>
    <w:rPr>
      <w:sz w:val="24"/>
      <w:szCs w:val="24"/>
    </w:rPr>
  </w:style>
  <w:style w:type="paragraph" w:styleId="NormalIndent">
    <w:name w:val="Normal Indent"/>
    <w:basedOn w:val="Normal"/>
    <w:uiPriority w:val="99"/>
    <w:qFormat/>
    <w:rsid w:val="00C83262"/>
    <w:pPr>
      <w:ind w:left="720"/>
    </w:pPr>
  </w:style>
  <w:style w:type="paragraph" w:customStyle="1" w:styleId="Note">
    <w:name w:val="Note"/>
    <w:basedOn w:val="Normal"/>
    <w:link w:val="NoteChar"/>
    <w:qFormat/>
    <w:rsid w:val="00C83262"/>
    <w:pPr>
      <w:spacing w:before="120" w:after="120"/>
      <w:ind w:left="720" w:hanging="720"/>
    </w:pPr>
    <w:rPr>
      <w:rFonts w:eastAsia="Batang" w:cs="Arial"/>
      <w:szCs w:val="24"/>
      <w:lang w:eastAsia="ko-KR"/>
    </w:rPr>
  </w:style>
  <w:style w:type="character" w:customStyle="1" w:styleId="NoteChar">
    <w:name w:val="Note Char"/>
    <w:link w:val="Note"/>
    <w:locked/>
    <w:rsid w:val="00C83262"/>
    <w:rPr>
      <w:rFonts w:eastAsia="Batang"/>
      <w:color w:val="000000" w:themeColor="text1"/>
      <w:sz w:val="24"/>
      <w:lang w:val="x-none" w:eastAsia="ko-KR"/>
    </w:rPr>
  </w:style>
  <w:style w:type="paragraph" w:styleId="NoteHeading">
    <w:name w:val="Note Heading"/>
    <w:basedOn w:val="Normal"/>
    <w:next w:val="Normal"/>
    <w:link w:val="NoteHeadingChar"/>
    <w:uiPriority w:val="99"/>
    <w:rsid w:val="006B222A"/>
  </w:style>
  <w:style w:type="character" w:customStyle="1" w:styleId="NoteHeadingChar">
    <w:name w:val="Note Heading Char"/>
    <w:basedOn w:val="DefaultParagraphFont"/>
    <w:link w:val="NoteHeading"/>
    <w:uiPriority w:val="99"/>
    <w:locked/>
    <w:rsid w:val="006B222A"/>
    <w:rPr>
      <w:sz w:val="22"/>
    </w:rPr>
  </w:style>
  <w:style w:type="paragraph" w:customStyle="1" w:styleId="NoteIndent">
    <w:name w:val="Note Indent"/>
    <w:basedOn w:val="Note"/>
    <w:qFormat/>
    <w:rsid w:val="00C83262"/>
    <w:pPr>
      <w:ind w:left="1080"/>
    </w:pPr>
  </w:style>
  <w:style w:type="paragraph" w:customStyle="1" w:styleId="NoteIndent2">
    <w:name w:val="Note Indent 2"/>
    <w:basedOn w:val="NoteIndent"/>
    <w:qFormat/>
    <w:rsid w:val="00C83262"/>
    <w:pPr>
      <w:ind w:left="1440"/>
    </w:pPr>
  </w:style>
  <w:style w:type="paragraph" w:customStyle="1" w:styleId="NoteIndent3">
    <w:name w:val="Note Indent 3"/>
    <w:basedOn w:val="NoteIndent2"/>
    <w:qFormat/>
    <w:rsid w:val="00C83262"/>
    <w:pPr>
      <w:ind w:left="1800"/>
    </w:pPr>
  </w:style>
  <w:style w:type="paragraph" w:customStyle="1" w:styleId="NoteIndent4">
    <w:name w:val="Note Indent 4"/>
    <w:basedOn w:val="NoteIndent3"/>
    <w:qFormat/>
    <w:rsid w:val="00C83262"/>
    <w:pPr>
      <w:ind w:left="2160"/>
    </w:pPr>
  </w:style>
  <w:style w:type="paragraph" w:customStyle="1" w:styleId="NoteListBullet">
    <w:name w:val="Note List Bullet"/>
    <w:basedOn w:val="Normal"/>
    <w:qFormat/>
    <w:rsid w:val="00C83262"/>
    <w:pPr>
      <w:numPr>
        <w:numId w:val="12"/>
      </w:numPr>
      <w:spacing w:before="60" w:after="60"/>
    </w:pPr>
  </w:style>
  <w:style w:type="paragraph" w:styleId="PlainText">
    <w:name w:val="Plain Text"/>
    <w:basedOn w:val="Normal"/>
    <w:link w:val="PlainTextChar"/>
    <w:uiPriority w:val="99"/>
    <w:rsid w:val="00C83262"/>
    <w:rPr>
      <w:rFonts w:ascii="Courier New" w:hAnsi="Courier New" w:cs="Courier New"/>
      <w:sz w:val="20"/>
      <w:szCs w:val="20"/>
    </w:rPr>
  </w:style>
  <w:style w:type="character" w:customStyle="1" w:styleId="PlainTextChar">
    <w:name w:val="Plain Text Char"/>
    <w:basedOn w:val="DefaultParagraphFont"/>
    <w:link w:val="PlainText"/>
    <w:uiPriority w:val="99"/>
    <w:locked/>
    <w:rsid w:val="00C83262"/>
    <w:rPr>
      <w:rFonts w:ascii="Courier New" w:hAnsi="Courier New" w:cs="Courier New"/>
      <w:color w:val="000000" w:themeColor="text1"/>
    </w:rPr>
  </w:style>
  <w:style w:type="paragraph" w:styleId="Quote">
    <w:name w:val="Quote"/>
    <w:basedOn w:val="Normal"/>
    <w:next w:val="Normal"/>
    <w:link w:val="QuoteChar"/>
    <w:uiPriority w:val="29"/>
    <w:qFormat/>
    <w:rsid w:val="00C83262"/>
    <w:rPr>
      <w:i/>
      <w:iCs/>
      <w:color w:val="000000"/>
    </w:rPr>
  </w:style>
  <w:style w:type="character" w:customStyle="1" w:styleId="QuoteChar">
    <w:name w:val="Quote Char"/>
    <w:basedOn w:val="DefaultParagraphFont"/>
    <w:link w:val="Quote"/>
    <w:uiPriority w:val="29"/>
    <w:locked/>
    <w:rsid w:val="00C83262"/>
    <w:rPr>
      <w:i/>
      <w:color w:val="000000"/>
      <w:sz w:val="22"/>
    </w:rPr>
  </w:style>
  <w:style w:type="paragraph" w:styleId="Salutation">
    <w:name w:val="Salutation"/>
    <w:basedOn w:val="Normal"/>
    <w:next w:val="Normal"/>
    <w:link w:val="SalutationChar"/>
    <w:uiPriority w:val="99"/>
    <w:rsid w:val="00C83262"/>
  </w:style>
  <w:style w:type="character" w:customStyle="1" w:styleId="SalutationChar">
    <w:name w:val="Salutation Char"/>
    <w:basedOn w:val="DefaultParagraphFont"/>
    <w:link w:val="Salutation"/>
    <w:uiPriority w:val="99"/>
    <w:locked/>
    <w:rsid w:val="00C83262"/>
    <w:rPr>
      <w:rFonts w:cs="Times New Roman"/>
      <w:color w:val="000000" w:themeColor="text1"/>
      <w:sz w:val="22"/>
      <w:szCs w:val="22"/>
    </w:rPr>
  </w:style>
  <w:style w:type="paragraph" w:styleId="Signature">
    <w:name w:val="Signature"/>
    <w:basedOn w:val="Normal"/>
    <w:link w:val="SignatureChar"/>
    <w:uiPriority w:val="99"/>
    <w:rsid w:val="00C83262"/>
  </w:style>
  <w:style w:type="character" w:customStyle="1" w:styleId="SignatureChar">
    <w:name w:val="Signature Char"/>
    <w:basedOn w:val="DefaultParagraphFont"/>
    <w:link w:val="Signature"/>
    <w:uiPriority w:val="99"/>
    <w:locked/>
    <w:rsid w:val="00C83262"/>
    <w:rPr>
      <w:rFonts w:cs="Times New Roman"/>
      <w:color w:val="000000" w:themeColor="text1"/>
      <w:sz w:val="22"/>
      <w:szCs w:val="22"/>
    </w:rPr>
  </w:style>
  <w:style w:type="character" w:styleId="Strong">
    <w:name w:val="Strong"/>
    <w:basedOn w:val="DefaultParagraphFont"/>
    <w:uiPriority w:val="22"/>
    <w:qFormat/>
    <w:rsid w:val="00C83262"/>
    <w:rPr>
      <w:b/>
    </w:rPr>
  </w:style>
  <w:style w:type="paragraph" w:styleId="Subtitle">
    <w:name w:val="Subtitle"/>
    <w:basedOn w:val="Normal"/>
    <w:next w:val="Normal"/>
    <w:link w:val="SubtitleChar"/>
    <w:uiPriority w:val="11"/>
    <w:qFormat/>
    <w:rsid w:val="006B222A"/>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6B222A"/>
    <w:rPr>
      <w:rFonts w:ascii="Cambria" w:hAnsi="Cambria"/>
      <w:sz w:val="24"/>
    </w:rPr>
  </w:style>
  <w:style w:type="paragraph" w:customStyle="1" w:styleId="TableCaution">
    <w:name w:val="Table Caution"/>
    <w:basedOn w:val="TableNote"/>
    <w:qFormat/>
    <w:rsid w:val="00C83262"/>
    <w:pPr>
      <w:ind w:left="720" w:hanging="720"/>
    </w:pPr>
    <w:rPr>
      <w:b/>
    </w:rPr>
  </w:style>
  <w:style w:type="table" w:styleId="TableGrid">
    <w:name w:val="Table Grid"/>
    <w:basedOn w:val="TableNormal"/>
    <w:uiPriority w:val="59"/>
    <w:rsid w:val="00C83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C83262"/>
    <w:pPr>
      <w:keepNext/>
      <w:keepLines/>
      <w:overflowPunct/>
      <w:autoSpaceDE/>
      <w:autoSpaceDN/>
      <w:adjustRightInd/>
      <w:textAlignment w:val="auto"/>
    </w:pPr>
    <w:rPr>
      <w:b/>
    </w:rPr>
  </w:style>
  <w:style w:type="paragraph" w:customStyle="1" w:styleId="TableListBullet">
    <w:name w:val="Table List Bullet"/>
    <w:basedOn w:val="ListBullet"/>
    <w:qFormat/>
    <w:rsid w:val="00C83262"/>
    <w:pPr>
      <w:numPr>
        <w:numId w:val="24"/>
      </w:numPr>
      <w:spacing w:before="60" w:after="60"/>
    </w:pPr>
    <w:rPr>
      <w:rFonts w:ascii="Arial" w:hAnsi="Arial" w:cs="Arial"/>
      <w:sz w:val="20"/>
      <w:szCs w:val="20"/>
    </w:rPr>
  </w:style>
  <w:style w:type="paragraph" w:customStyle="1" w:styleId="TableListBullet2">
    <w:name w:val="Table List Bullet 2"/>
    <w:basedOn w:val="TableListBullet"/>
    <w:qFormat/>
    <w:rsid w:val="00C83262"/>
    <w:pPr>
      <w:numPr>
        <w:numId w:val="19"/>
      </w:numPr>
    </w:pPr>
  </w:style>
  <w:style w:type="paragraph" w:customStyle="1" w:styleId="TableNote">
    <w:name w:val="Table Note"/>
    <w:basedOn w:val="TableText"/>
    <w:qFormat/>
    <w:rsid w:val="00C83262"/>
    <w:pPr>
      <w:ind w:left="533" w:hanging="533"/>
    </w:pPr>
  </w:style>
  <w:style w:type="paragraph" w:styleId="TableofAuthorities">
    <w:name w:val="table of authorities"/>
    <w:basedOn w:val="Normal"/>
    <w:next w:val="Normal"/>
    <w:uiPriority w:val="99"/>
    <w:rsid w:val="00C83262"/>
    <w:pPr>
      <w:ind w:left="220" w:hanging="220"/>
    </w:pPr>
  </w:style>
  <w:style w:type="paragraph" w:customStyle="1" w:styleId="TableTextIndent">
    <w:name w:val="Table Text Indent"/>
    <w:basedOn w:val="TableText"/>
    <w:qFormat/>
    <w:rsid w:val="006B222A"/>
    <w:pPr>
      <w:ind w:left="360"/>
    </w:pPr>
  </w:style>
  <w:style w:type="paragraph" w:customStyle="1" w:styleId="TableTextIndent2">
    <w:name w:val="Table Text Indent 2"/>
    <w:basedOn w:val="TableTextIndent"/>
    <w:qFormat/>
    <w:rsid w:val="006B222A"/>
    <w:pPr>
      <w:ind w:left="720"/>
    </w:pPr>
  </w:style>
  <w:style w:type="paragraph" w:customStyle="1" w:styleId="TableTextIndent3">
    <w:name w:val="Table Text Indent 3"/>
    <w:basedOn w:val="TableTextIndent2"/>
    <w:qFormat/>
    <w:rsid w:val="006B222A"/>
    <w:pPr>
      <w:ind w:left="1080"/>
    </w:pPr>
  </w:style>
  <w:style w:type="paragraph" w:styleId="TOAHeading">
    <w:name w:val="toa heading"/>
    <w:basedOn w:val="Normal"/>
    <w:next w:val="Normal"/>
    <w:uiPriority w:val="99"/>
    <w:rsid w:val="00C83262"/>
    <w:pPr>
      <w:spacing w:before="120"/>
    </w:pPr>
    <w:rPr>
      <w:rFonts w:ascii="Arial" w:hAnsi="Arial" w:cs="Arial"/>
      <w:b/>
      <w:bCs/>
      <w:sz w:val="24"/>
      <w:szCs w:val="24"/>
    </w:rPr>
  </w:style>
  <w:style w:type="paragraph" w:customStyle="1" w:styleId="TableTextCentered">
    <w:name w:val="Table Text Centered"/>
    <w:basedOn w:val="TableText"/>
    <w:qFormat/>
    <w:rsid w:val="00473F42"/>
    <w:pPr>
      <w:jc w:val="center"/>
    </w:pPr>
    <w:rPr>
      <w:noProof/>
    </w:rPr>
  </w:style>
  <w:style w:type="paragraph" w:customStyle="1" w:styleId="TableCode">
    <w:name w:val="Table Code"/>
    <w:basedOn w:val="TableText"/>
    <w:qFormat/>
    <w:rsid w:val="00B9256C"/>
    <w:pPr>
      <w:ind w:left="360"/>
    </w:pPr>
    <w:rPr>
      <w:rFonts w:ascii="Courier New" w:hAnsi="Courier New" w:cs="Courier New"/>
      <w:sz w:val="18"/>
      <w:szCs w:val="18"/>
    </w:rPr>
  </w:style>
  <w:style w:type="paragraph" w:customStyle="1" w:styleId="CodeIndent">
    <w:name w:val="Code Indent"/>
    <w:basedOn w:val="Code"/>
    <w:qFormat/>
    <w:rsid w:val="003D1457"/>
    <w:pPr>
      <w:ind w:left="540"/>
    </w:pPr>
    <w:rPr>
      <w:b/>
    </w:rPr>
  </w:style>
  <w:style w:type="paragraph" w:customStyle="1" w:styleId="CodeIndent2">
    <w:name w:val="Code Indent 2"/>
    <w:basedOn w:val="CodeIndent"/>
    <w:qFormat/>
    <w:rsid w:val="003D1457"/>
    <w:pPr>
      <w:ind w:left="900"/>
    </w:pPr>
  </w:style>
  <w:style w:type="character" w:styleId="LineNumber">
    <w:name w:val="line number"/>
    <w:basedOn w:val="DefaultParagraphFont"/>
    <w:uiPriority w:val="99"/>
    <w:rsid w:val="00C83262"/>
    <w:rPr>
      <w:sz w:val="20"/>
    </w:rPr>
  </w:style>
  <w:style w:type="paragraph" w:customStyle="1" w:styleId="ListBulletIndent3">
    <w:name w:val="List Bullet Indent 3"/>
    <w:basedOn w:val="ListBulletIndent"/>
    <w:qFormat/>
    <w:rsid w:val="00C83262"/>
    <w:pPr>
      <w:tabs>
        <w:tab w:val="clear" w:pos="1080"/>
        <w:tab w:val="left" w:pos="1800"/>
      </w:tabs>
      <w:ind w:left="1800"/>
    </w:pPr>
  </w:style>
  <w:style w:type="paragraph" w:customStyle="1" w:styleId="ListBulletIndent4">
    <w:name w:val="List Bullet Indent 4"/>
    <w:basedOn w:val="ListBullet2"/>
    <w:qFormat/>
    <w:rsid w:val="00C83262"/>
    <w:pPr>
      <w:numPr>
        <w:numId w:val="22"/>
      </w:numPr>
      <w:tabs>
        <w:tab w:val="clear" w:pos="1080"/>
        <w:tab w:val="left" w:pos="2160"/>
      </w:tabs>
      <w:ind w:left="2160"/>
    </w:pPr>
  </w:style>
  <w:style w:type="paragraph" w:customStyle="1" w:styleId="VASeal">
    <w:name w:val="VA Seal"/>
    <w:basedOn w:val="Normal"/>
    <w:qFormat/>
    <w:rsid w:val="00C83262"/>
    <w:pPr>
      <w:spacing w:before="960" w:after="960"/>
      <w:jc w:val="center"/>
    </w:pPr>
    <w:rPr>
      <w:rFonts w:ascii="Arial" w:eastAsia="Batang" w:hAnsi="Arial"/>
      <w:sz w:val="20"/>
      <w:szCs w:val="24"/>
      <w:lang w:eastAsia="ko-KR"/>
    </w:rPr>
  </w:style>
  <w:style w:type="paragraph" w:customStyle="1" w:styleId="ListBullet2Indent">
    <w:name w:val="List Bullet 2 Indent"/>
    <w:basedOn w:val="ListBullet2"/>
    <w:qFormat/>
    <w:rsid w:val="00C83262"/>
    <w:pPr>
      <w:numPr>
        <w:numId w:val="20"/>
      </w:numPr>
      <w:tabs>
        <w:tab w:val="clear" w:pos="1080"/>
        <w:tab w:val="left" w:pos="1440"/>
      </w:tabs>
      <w:ind w:left="1440"/>
    </w:pPr>
  </w:style>
  <w:style w:type="paragraph" w:customStyle="1" w:styleId="Title2">
    <w:name w:val="Title 2"/>
    <w:basedOn w:val="Title"/>
    <w:autoRedefine/>
    <w:qFormat/>
    <w:rsid w:val="00C83262"/>
    <w:rPr>
      <w:sz w:val="28"/>
    </w:rPr>
  </w:style>
  <w:style w:type="numbering" w:styleId="ArticleSection">
    <w:name w:val="Outline List 3"/>
    <w:basedOn w:val="NoList"/>
    <w:uiPriority w:val="99"/>
    <w:semiHidden/>
    <w:unhideWhenUse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84333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8.xml"/><Relationship Id="rId39" Type="http://schemas.openxmlformats.org/officeDocument/2006/relationships/header" Target="header17.xml"/><Relationship Id="rId3" Type="http://schemas.openxmlformats.org/officeDocument/2006/relationships/styles" Target="styles.xml"/><Relationship Id="rId21" Type="http://schemas.openxmlformats.org/officeDocument/2006/relationships/hyperlink" Target="http://www.va.gov/vdl/" TargetMode="External"/><Relationship Id="rId34" Type="http://schemas.openxmlformats.org/officeDocument/2006/relationships/header" Target="header12.xml"/><Relationship Id="rId42" Type="http://schemas.openxmlformats.org/officeDocument/2006/relationships/header" Target="header2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7.xml"/><Relationship Id="rId33" Type="http://schemas.openxmlformats.org/officeDocument/2006/relationships/image" Target="media/image7.png"/><Relationship Id="rId38" Type="http://schemas.openxmlformats.org/officeDocument/2006/relationships/header" Target="header16.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dobe.com/" TargetMode="External"/><Relationship Id="rId29" Type="http://schemas.openxmlformats.org/officeDocument/2006/relationships/image" Target="media/image5.png"/><Relationship Id="rId41"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image" Target="media/image6.png"/><Relationship Id="rId37" Type="http://schemas.openxmlformats.org/officeDocument/2006/relationships/header" Target="header15.xml"/><Relationship Id="rId40" Type="http://schemas.openxmlformats.org/officeDocument/2006/relationships/header" Target="header18.xml"/><Relationship Id="rId45" Type="http://schemas.openxmlformats.org/officeDocument/2006/relationships/header" Target="header23.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hyperlink" Target="http://www.va.gov/vdl/application.asp?appid=23" TargetMode="External"/><Relationship Id="rId36" Type="http://schemas.openxmlformats.org/officeDocument/2006/relationships/header" Target="header14.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11.xml"/><Relationship Id="rId44" Type="http://schemas.openxmlformats.org/officeDocument/2006/relationships/header" Target="header2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3.xml"/><Relationship Id="rId43" Type="http://schemas.openxmlformats.org/officeDocument/2006/relationships/header" Target="header2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CB650-4779-46EF-A35A-9E86846EA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24</TotalTime>
  <Pages>47</Pages>
  <Words>14472</Words>
  <Characters>79313</Characters>
  <Application>Microsoft Office Word</Application>
  <DocSecurity>0</DocSecurity>
  <Lines>2332</Lines>
  <Paragraphs>1803</Paragraphs>
  <ScaleCrop>false</ScaleCrop>
  <HeadingPairs>
    <vt:vector size="2" baseType="variant">
      <vt:variant>
        <vt:lpstr>Title</vt:lpstr>
      </vt:variant>
      <vt:variant>
        <vt:i4>1</vt:i4>
      </vt:variant>
    </vt:vector>
  </HeadingPairs>
  <TitlesOfParts>
    <vt:vector size="1" baseType="lpstr">
      <vt:lpstr>RPC Broker</vt:lpstr>
    </vt:vector>
  </TitlesOfParts>
  <Manager>Jack Schram</Manager>
  <Company>Department of Veterans Affairs (VA)</Company>
  <LinksUpToDate>false</LinksUpToDate>
  <CharactersWithSpaces>91982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 Broker</dc:title>
  <dc:subject>Getting Started with the RPC Broker Development Kit (BDK)</dc:subject>
  <dc:creator>Department of Veterans Affairs (VA), Office of Information &amp; Technology (OI&amp;T). Common Service, Thomas Blom</dc:creator>
  <cp:lastModifiedBy>Blom, Thom</cp:lastModifiedBy>
  <cp:revision>7</cp:revision>
  <cp:lastPrinted>2002-04-08T21:52:00Z</cp:lastPrinted>
  <dcterms:created xsi:type="dcterms:W3CDTF">2016-04-27T15:28:00Z</dcterms:created>
  <dcterms:modified xsi:type="dcterms:W3CDTF">2016-04-27T15:53:00Z</dcterms:modified>
  <cp:category>User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Created">
    <vt:lpwstr>07/02/08</vt:lpwstr>
  </property>
  <property fmtid="{D5CDD505-2E9C-101B-9397-08002B2CF9AE}" pid="3" name="DateRevised">
    <vt:lpwstr>07/10/08</vt:lpwstr>
  </property>
  <property fmtid="{D5CDD505-2E9C-101B-9397-08002B2CF9AE}" pid="4" name="Language">
    <vt:lpwstr>English</vt:lpwstr>
  </property>
  <property fmtid="{D5CDD505-2E9C-101B-9397-08002B2CF9AE}" pid="5" name="Type">
    <vt:lpwstr>User Documentation</vt:lpwstr>
  </property>
</Properties>
</file>