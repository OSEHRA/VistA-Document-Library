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30659A" w:rsidP="001C0B36">
      <w:pPr>
        <w:pStyle w:val="Title2"/>
      </w:pPr>
      <w:bookmarkStart w:id="0" w:name="CoverPage1"/>
      <w:r>
        <w:t>Installation</w:t>
      </w:r>
      <w:r w:rsidR="00DF5A8B">
        <w:t xml:space="preserve"> Guide</w:t>
      </w:r>
    </w:p>
    <w:p w:rsidR="003A1055" w:rsidRPr="001C0B36" w:rsidRDefault="00A77459"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Enhancement VPS*1</w:t>
      </w:r>
      <w:r w:rsidR="00167691">
        <w:rPr>
          <w:szCs w:val="28"/>
        </w:rPr>
        <w:t>.0</w:t>
      </w:r>
      <w:r w:rsidR="00A43570">
        <w:rPr>
          <w:szCs w:val="28"/>
        </w:rPr>
        <w:t>*3</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A43570">
        <w:t>February</w:t>
      </w:r>
      <w:r w:rsidRPr="001C0B36">
        <w:t xml:space="preserve"> </w:t>
      </w:r>
      <w:r w:rsidR="00823833">
        <w:t>2015</w:t>
      </w: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A9458C" w:rsidP="00B73585">
            <w:pPr>
              <w:pStyle w:val="TableContentText"/>
            </w:pPr>
            <w:r>
              <w:t>0</w:t>
            </w:r>
            <w:r w:rsidR="00A43570">
              <w:t>2/10/2015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3E12B7" w:rsidRPr="00100822" w:rsidTr="00B73585">
        <w:trPr>
          <w:cantSplit/>
        </w:trPr>
        <w:tc>
          <w:tcPr>
            <w:tcW w:w="590" w:type="pct"/>
          </w:tcPr>
          <w:p w:rsidR="003E12B7" w:rsidRDefault="003E12B7" w:rsidP="00B73585">
            <w:pPr>
              <w:pStyle w:val="TableContentText"/>
            </w:pPr>
            <w:r>
              <w:t>03/16/2015</w:t>
            </w:r>
          </w:p>
        </w:tc>
        <w:tc>
          <w:tcPr>
            <w:tcW w:w="465" w:type="pct"/>
          </w:tcPr>
          <w:p w:rsidR="003E12B7" w:rsidRDefault="003E12B7" w:rsidP="00054BAB">
            <w:pPr>
              <w:pStyle w:val="TableContentText"/>
            </w:pPr>
            <w:r>
              <w:t>0.02</w:t>
            </w:r>
          </w:p>
        </w:tc>
        <w:tc>
          <w:tcPr>
            <w:tcW w:w="1812" w:type="pct"/>
          </w:tcPr>
          <w:p w:rsidR="003E12B7" w:rsidRDefault="003E12B7" w:rsidP="00054BAB">
            <w:pPr>
              <w:pStyle w:val="TableContentText"/>
            </w:pPr>
            <w:r>
              <w:t>Minor updates and edits</w:t>
            </w:r>
          </w:p>
          <w:p w:rsidR="00FC6B52" w:rsidRDefault="00FC6B52" w:rsidP="00054BAB">
            <w:pPr>
              <w:pStyle w:val="TableContentText"/>
            </w:pPr>
            <w:r w:rsidRPr="00FC6B52">
              <w:t>(11/09/2015: Removed Harris Logo - ManTech PMO Team)</w:t>
            </w:r>
            <w:bookmarkStart w:id="2" w:name="_GoBack"/>
            <w:bookmarkEnd w:id="2"/>
          </w:p>
        </w:tc>
        <w:tc>
          <w:tcPr>
            <w:tcW w:w="645" w:type="pct"/>
          </w:tcPr>
          <w:p w:rsidR="003E12B7" w:rsidRDefault="003E12B7" w:rsidP="00054BAB">
            <w:pPr>
              <w:pStyle w:val="TableContentText"/>
            </w:pPr>
            <w:r>
              <w:t>C. Wheless</w:t>
            </w:r>
          </w:p>
        </w:tc>
        <w:tc>
          <w:tcPr>
            <w:tcW w:w="647" w:type="pct"/>
          </w:tcPr>
          <w:p w:rsidR="003E12B7" w:rsidRPr="00100822" w:rsidRDefault="003E12B7" w:rsidP="00054BAB">
            <w:pPr>
              <w:pStyle w:val="TableContentText"/>
            </w:pPr>
          </w:p>
        </w:tc>
        <w:tc>
          <w:tcPr>
            <w:tcW w:w="444" w:type="pct"/>
          </w:tcPr>
          <w:p w:rsidR="003E12B7" w:rsidRPr="00100822" w:rsidRDefault="003E12B7" w:rsidP="00054BAB">
            <w:pPr>
              <w:pStyle w:val="TableContentText"/>
            </w:pPr>
          </w:p>
        </w:tc>
        <w:tc>
          <w:tcPr>
            <w:tcW w:w="397" w:type="pct"/>
          </w:tcPr>
          <w:p w:rsidR="003E12B7" w:rsidRPr="00100822" w:rsidRDefault="003E12B7"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8570E4"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1375441" w:history="1">
        <w:r w:rsidR="008570E4" w:rsidRPr="005526E9">
          <w:rPr>
            <w:rStyle w:val="Hyperlink"/>
            <w:noProof/>
          </w:rPr>
          <w:t>Orientation</w:t>
        </w:r>
        <w:r w:rsidR="008570E4">
          <w:rPr>
            <w:noProof/>
            <w:webHidden/>
          </w:rPr>
          <w:tab/>
        </w:r>
        <w:r w:rsidR="008570E4">
          <w:rPr>
            <w:noProof/>
            <w:webHidden/>
          </w:rPr>
          <w:fldChar w:fldCharType="begin"/>
        </w:r>
        <w:r w:rsidR="008570E4">
          <w:rPr>
            <w:noProof/>
            <w:webHidden/>
          </w:rPr>
          <w:instrText xml:space="preserve"> PAGEREF _Toc411375441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2" w:history="1">
        <w:r w:rsidR="008570E4" w:rsidRPr="005526E9">
          <w:rPr>
            <w:rStyle w:val="Hyperlink"/>
            <w:i/>
            <w:noProof/>
          </w:rPr>
          <w:t>How to Use this Manual</w:t>
        </w:r>
        <w:r w:rsidR="008570E4">
          <w:rPr>
            <w:noProof/>
            <w:webHidden/>
          </w:rPr>
          <w:tab/>
        </w:r>
        <w:r w:rsidR="008570E4">
          <w:rPr>
            <w:noProof/>
            <w:webHidden/>
          </w:rPr>
          <w:fldChar w:fldCharType="begin"/>
        </w:r>
        <w:r w:rsidR="008570E4">
          <w:rPr>
            <w:noProof/>
            <w:webHidden/>
          </w:rPr>
          <w:instrText xml:space="preserve"> PAGEREF _Toc411375442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3" w:history="1">
        <w:r w:rsidR="008570E4" w:rsidRPr="005526E9">
          <w:rPr>
            <w:rStyle w:val="Hyperlink"/>
            <w:i/>
            <w:noProof/>
          </w:rPr>
          <w:t>Intended Audience</w:t>
        </w:r>
        <w:r w:rsidR="008570E4">
          <w:rPr>
            <w:noProof/>
            <w:webHidden/>
          </w:rPr>
          <w:tab/>
        </w:r>
        <w:r w:rsidR="008570E4">
          <w:rPr>
            <w:noProof/>
            <w:webHidden/>
          </w:rPr>
          <w:fldChar w:fldCharType="begin"/>
        </w:r>
        <w:r w:rsidR="008570E4">
          <w:rPr>
            <w:noProof/>
            <w:webHidden/>
          </w:rPr>
          <w:instrText xml:space="preserve"> PAGEREF _Toc411375443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4" w:history="1">
        <w:r w:rsidR="008570E4" w:rsidRPr="005526E9">
          <w:rPr>
            <w:rStyle w:val="Hyperlink"/>
            <w:i/>
            <w:noProof/>
          </w:rPr>
          <w:t>Legal Requirements</w:t>
        </w:r>
        <w:r w:rsidR="008570E4">
          <w:rPr>
            <w:noProof/>
            <w:webHidden/>
          </w:rPr>
          <w:tab/>
        </w:r>
        <w:r w:rsidR="008570E4">
          <w:rPr>
            <w:noProof/>
            <w:webHidden/>
          </w:rPr>
          <w:fldChar w:fldCharType="begin"/>
        </w:r>
        <w:r w:rsidR="008570E4">
          <w:rPr>
            <w:noProof/>
            <w:webHidden/>
          </w:rPr>
          <w:instrText xml:space="preserve"> PAGEREF _Toc411375444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5" w:history="1">
        <w:r w:rsidR="008570E4" w:rsidRPr="005526E9">
          <w:rPr>
            <w:rStyle w:val="Hyperlink"/>
            <w:i/>
            <w:noProof/>
          </w:rPr>
          <w:t>Disclaimers</w:t>
        </w:r>
        <w:r w:rsidR="008570E4">
          <w:rPr>
            <w:noProof/>
            <w:webHidden/>
          </w:rPr>
          <w:tab/>
        </w:r>
        <w:r w:rsidR="008570E4">
          <w:rPr>
            <w:noProof/>
            <w:webHidden/>
          </w:rPr>
          <w:fldChar w:fldCharType="begin"/>
        </w:r>
        <w:r w:rsidR="008570E4">
          <w:rPr>
            <w:noProof/>
            <w:webHidden/>
          </w:rPr>
          <w:instrText xml:space="preserve"> PAGEREF _Toc411375445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6" w:history="1">
        <w:r w:rsidR="008570E4" w:rsidRPr="005526E9">
          <w:rPr>
            <w:rStyle w:val="Hyperlink"/>
            <w:i/>
            <w:noProof/>
          </w:rPr>
          <w:t>Documentation Conventions</w:t>
        </w:r>
        <w:r w:rsidR="008570E4">
          <w:rPr>
            <w:noProof/>
            <w:webHidden/>
          </w:rPr>
          <w:tab/>
        </w:r>
        <w:r w:rsidR="008570E4">
          <w:rPr>
            <w:noProof/>
            <w:webHidden/>
          </w:rPr>
          <w:fldChar w:fldCharType="begin"/>
        </w:r>
        <w:r w:rsidR="008570E4">
          <w:rPr>
            <w:noProof/>
            <w:webHidden/>
          </w:rPr>
          <w:instrText xml:space="preserve"> PAGEREF _Toc411375446 \h </w:instrText>
        </w:r>
        <w:r w:rsidR="008570E4">
          <w:rPr>
            <w:noProof/>
            <w:webHidden/>
          </w:rPr>
        </w:r>
        <w:r w:rsidR="008570E4">
          <w:rPr>
            <w:noProof/>
            <w:webHidden/>
          </w:rPr>
          <w:fldChar w:fldCharType="separate"/>
        </w:r>
        <w:r w:rsidR="008570E4">
          <w:rPr>
            <w:noProof/>
            <w:webHidden/>
          </w:rPr>
          <w:t>1</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7" w:history="1">
        <w:r w:rsidR="008570E4" w:rsidRPr="005526E9">
          <w:rPr>
            <w:rStyle w:val="Hyperlink"/>
            <w:i/>
            <w:noProof/>
          </w:rPr>
          <w:t>Commonly Used Terms</w:t>
        </w:r>
        <w:r w:rsidR="008570E4">
          <w:rPr>
            <w:noProof/>
            <w:webHidden/>
          </w:rPr>
          <w:tab/>
        </w:r>
        <w:r w:rsidR="008570E4">
          <w:rPr>
            <w:noProof/>
            <w:webHidden/>
          </w:rPr>
          <w:fldChar w:fldCharType="begin"/>
        </w:r>
        <w:r w:rsidR="008570E4">
          <w:rPr>
            <w:noProof/>
            <w:webHidden/>
          </w:rPr>
          <w:instrText xml:space="preserve"> PAGEREF _Toc411375447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8" w:history="1">
        <w:r w:rsidR="008570E4" w:rsidRPr="005526E9">
          <w:rPr>
            <w:rStyle w:val="Hyperlink"/>
            <w:i/>
            <w:noProof/>
          </w:rPr>
          <w:t>Technical Information Online</w:t>
        </w:r>
        <w:r w:rsidR="008570E4">
          <w:rPr>
            <w:noProof/>
            <w:webHidden/>
          </w:rPr>
          <w:tab/>
        </w:r>
        <w:r w:rsidR="008570E4">
          <w:rPr>
            <w:noProof/>
            <w:webHidden/>
          </w:rPr>
          <w:fldChar w:fldCharType="begin"/>
        </w:r>
        <w:r w:rsidR="008570E4">
          <w:rPr>
            <w:noProof/>
            <w:webHidden/>
          </w:rPr>
          <w:instrText xml:space="preserve"> PAGEREF _Toc411375448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49" w:history="1">
        <w:r w:rsidR="008570E4" w:rsidRPr="005526E9">
          <w:rPr>
            <w:rStyle w:val="Hyperlink"/>
            <w:i/>
            <w:noProof/>
          </w:rPr>
          <w:t>Help Prompts</w:t>
        </w:r>
        <w:r w:rsidR="008570E4">
          <w:rPr>
            <w:noProof/>
            <w:webHidden/>
          </w:rPr>
          <w:tab/>
        </w:r>
        <w:r w:rsidR="008570E4">
          <w:rPr>
            <w:noProof/>
            <w:webHidden/>
          </w:rPr>
          <w:fldChar w:fldCharType="begin"/>
        </w:r>
        <w:r w:rsidR="008570E4">
          <w:rPr>
            <w:noProof/>
            <w:webHidden/>
          </w:rPr>
          <w:instrText xml:space="preserve"> PAGEREF _Toc411375449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50" w:history="1">
        <w:r w:rsidR="008570E4" w:rsidRPr="005526E9">
          <w:rPr>
            <w:rStyle w:val="Hyperlink"/>
            <w:i/>
            <w:noProof/>
          </w:rPr>
          <w:t>Data Dictionary</w:t>
        </w:r>
        <w:r w:rsidR="008570E4">
          <w:rPr>
            <w:noProof/>
            <w:webHidden/>
          </w:rPr>
          <w:tab/>
        </w:r>
        <w:r w:rsidR="008570E4">
          <w:rPr>
            <w:noProof/>
            <w:webHidden/>
          </w:rPr>
          <w:fldChar w:fldCharType="begin"/>
        </w:r>
        <w:r w:rsidR="008570E4">
          <w:rPr>
            <w:noProof/>
            <w:webHidden/>
          </w:rPr>
          <w:instrText xml:space="preserve"> PAGEREF _Toc411375450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51" w:history="1">
        <w:r w:rsidR="008570E4" w:rsidRPr="005526E9">
          <w:rPr>
            <w:rStyle w:val="Hyperlink"/>
            <w:i/>
            <w:noProof/>
          </w:rPr>
          <w:t>Assumptions</w:t>
        </w:r>
        <w:r w:rsidR="008570E4">
          <w:rPr>
            <w:noProof/>
            <w:webHidden/>
          </w:rPr>
          <w:tab/>
        </w:r>
        <w:r w:rsidR="008570E4">
          <w:rPr>
            <w:noProof/>
            <w:webHidden/>
          </w:rPr>
          <w:fldChar w:fldCharType="begin"/>
        </w:r>
        <w:r w:rsidR="008570E4">
          <w:rPr>
            <w:noProof/>
            <w:webHidden/>
          </w:rPr>
          <w:instrText xml:space="preserve"> PAGEREF _Toc411375451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675C57">
      <w:pPr>
        <w:pStyle w:val="TOC3"/>
        <w:rPr>
          <w:rFonts w:asciiTheme="minorHAnsi" w:eastAsiaTheme="minorEastAsia" w:hAnsiTheme="minorHAnsi" w:cstheme="minorBidi"/>
          <w:noProof/>
          <w:sz w:val="22"/>
          <w:szCs w:val="22"/>
        </w:rPr>
      </w:pPr>
      <w:hyperlink w:anchor="_Toc411375452" w:history="1">
        <w:r w:rsidR="008570E4" w:rsidRPr="005526E9">
          <w:rPr>
            <w:rStyle w:val="Hyperlink"/>
            <w:i/>
            <w:noProof/>
          </w:rPr>
          <w:t>References</w:t>
        </w:r>
        <w:r w:rsidR="008570E4">
          <w:rPr>
            <w:noProof/>
            <w:webHidden/>
          </w:rPr>
          <w:tab/>
        </w:r>
        <w:r w:rsidR="008570E4">
          <w:rPr>
            <w:noProof/>
            <w:webHidden/>
          </w:rPr>
          <w:fldChar w:fldCharType="begin"/>
        </w:r>
        <w:r w:rsidR="008570E4">
          <w:rPr>
            <w:noProof/>
            <w:webHidden/>
          </w:rPr>
          <w:instrText xml:space="preserve"> PAGEREF _Toc411375452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675C57">
      <w:pPr>
        <w:pStyle w:val="TOC1"/>
        <w:rPr>
          <w:rFonts w:asciiTheme="minorHAnsi" w:eastAsiaTheme="minorEastAsia" w:hAnsiTheme="minorHAnsi" w:cstheme="minorBidi"/>
          <w:b w:val="0"/>
          <w:noProof/>
          <w:sz w:val="22"/>
          <w:szCs w:val="22"/>
        </w:rPr>
      </w:pPr>
      <w:hyperlink w:anchor="_Toc411375453" w:history="1">
        <w:r w:rsidR="008570E4" w:rsidRPr="005526E9">
          <w:rPr>
            <w:rStyle w:val="Hyperlink"/>
            <w:noProof/>
          </w:rPr>
          <w:t>1</w:t>
        </w:r>
        <w:r w:rsidR="008570E4">
          <w:rPr>
            <w:rFonts w:asciiTheme="minorHAnsi" w:eastAsiaTheme="minorEastAsia" w:hAnsiTheme="minorHAnsi" w:cstheme="minorBidi"/>
            <w:b w:val="0"/>
            <w:noProof/>
            <w:sz w:val="22"/>
            <w:szCs w:val="22"/>
          </w:rPr>
          <w:tab/>
        </w:r>
        <w:r w:rsidR="008570E4" w:rsidRPr="005526E9">
          <w:rPr>
            <w:rStyle w:val="Hyperlink"/>
            <w:noProof/>
          </w:rPr>
          <w:t>Preliminary Considerations</w:t>
        </w:r>
        <w:r w:rsidR="008570E4">
          <w:rPr>
            <w:noProof/>
            <w:webHidden/>
          </w:rPr>
          <w:tab/>
        </w:r>
        <w:r w:rsidR="008570E4">
          <w:rPr>
            <w:noProof/>
            <w:webHidden/>
          </w:rPr>
          <w:fldChar w:fldCharType="begin"/>
        </w:r>
        <w:r w:rsidR="008570E4">
          <w:rPr>
            <w:noProof/>
            <w:webHidden/>
          </w:rPr>
          <w:instrText xml:space="preserve"> PAGEREF _Toc411375453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675C57">
      <w:pPr>
        <w:pStyle w:val="TOC2"/>
        <w:rPr>
          <w:rFonts w:asciiTheme="minorHAnsi" w:eastAsiaTheme="minorEastAsia" w:hAnsiTheme="minorHAnsi" w:cstheme="minorBidi"/>
          <w:noProof/>
          <w:sz w:val="22"/>
          <w:szCs w:val="22"/>
        </w:rPr>
      </w:pPr>
      <w:hyperlink w:anchor="_Toc411375454" w:history="1">
        <w:r w:rsidR="008570E4" w:rsidRPr="005526E9">
          <w:rPr>
            <w:rStyle w:val="Hyperlink"/>
            <w:noProof/>
          </w:rPr>
          <w:t>1.1</w:t>
        </w:r>
        <w:r w:rsidR="008570E4">
          <w:rPr>
            <w:rFonts w:asciiTheme="minorHAnsi" w:eastAsiaTheme="minorEastAsia" w:hAnsiTheme="minorHAnsi" w:cstheme="minorBidi"/>
            <w:noProof/>
            <w:sz w:val="22"/>
            <w:szCs w:val="22"/>
          </w:rPr>
          <w:tab/>
        </w:r>
        <w:r w:rsidR="008570E4" w:rsidRPr="005526E9">
          <w:rPr>
            <w:rStyle w:val="Hyperlink"/>
            <w:noProof/>
          </w:rPr>
          <w:t>VistA M Server Requirements</w:t>
        </w:r>
        <w:r w:rsidR="008570E4">
          <w:rPr>
            <w:noProof/>
            <w:webHidden/>
          </w:rPr>
          <w:tab/>
        </w:r>
        <w:r w:rsidR="008570E4">
          <w:rPr>
            <w:noProof/>
            <w:webHidden/>
          </w:rPr>
          <w:fldChar w:fldCharType="begin"/>
        </w:r>
        <w:r w:rsidR="008570E4">
          <w:rPr>
            <w:noProof/>
            <w:webHidden/>
          </w:rPr>
          <w:instrText xml:space="preserve"> PAGEREF _Toc411375454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8570E4" w:rsidRDefault="00675C57">
      <w:pPr>
        <w:pStyle w:val="TOC1"/>
        <w:rPr>
          <w:rFonts w:asciiTheme="minorHAnsi" w:eastAsiaTheme="minorEastAsia" w:hAnsiTheme="minorHAnsi" w:cstheme="minorBidi"/>
          <w:b w:val="0"/>
          <w:noProof/>
          <w:sz w:val="22"/>
          <w:szCs w:val="22"/>
        </w:rPr>
      </w:pPr>
      <w:hyperlink w:anchor="_Toc411375455" w:history="1">
        <w:r w:rsidR="008570E4" w:rsidRPr="005526E9">
          <w:rPr>
            <w:rStyle w:val="Hyperlink"/>
            <w:noProof/>
          </w:rPr>
          <w:t>2</w:t>
        </w:r>
        <w:r w:rsidR="008570E4">
          <w:rPr>
            <w:rFonts w:asciiTheme="minorHAnsi" w:eastAsiaTheme="minorEastAsia" w:hAnsiTheme="minorHAnsi" w:cstheme="minorBidi"/>
            <w:b w:val="0"/>
            <w:noProof/>
            <w:sz w:val="22"/>
            <w:szCs w:val="22"/>
          </w:rPr>
          <w:tab/>
        </w:r>
        <w:r w:rsidR="008570E4" w:rsidRPr="005526E9">
          <w:rPr>
            <w:rStyle w:val="Hyperlink"/>
            <w:noProof/>
          </w:rPr>
          <w:t>Installation</w:t>
        </w:r>
        <w:r w:rsidR="008570E4">
          <w:rPr>
            <w:noProof/>
            <w:webHidden/>
          </w:rPr>
          <w:tab/>
        </w:r>
        <w:r w:rsidR="008570E4">
          <w:rPr>
            <w:noProof/>
            <w:webHidden/>
          </w:rPr>
          <w:fldChar w:fldCharType="begin"/>
        </w:r>
        <w:r w:rsidR="008570E4">
          <w:rPr>
            <w:noProof/>
            <w:webHidden/>
          </w:rPr>
          <w:instrText xml:space="preserve"> PAGEREF _Toc411375455 \h </w:instrText>
        </w:r>
        <w:r w:rsidR="008570E4">
          <w:rPr>
            <w:noProof/>
            <w:webHidden/>
          </w:rPr>
        </w:r>
        <w:r w:rsidR="008570E4">
          <w:rPr>
            <w:noProof/>
            <w:webHidden/>
          </w:rPr>
          <w:fldChar w:fldCharType="separate"/>
        </w:r>
        <w:r w:rsidR="008570E4">
          <w:rPr>
            <w:noProof/>
            <w:webHidden/>
          </w:rPr>
          <w:t>4</w:t>
        </w:r>
        <w:r w:rsidR="008570E4">
          <w:rPr>
            <w:noProof/>
            <w:webHidden/>
          </w:rPr>
          <w:fldChar w:fldCharType="end"/>
        </w:r>
      </w:hyperlink>
    </w:p>
    <w:p w:rsidR="008570E4" w:rsidRDefault="00675C57">
      <w:pPr>
        <w:pStyle w:val="TOC2"/>
        <w:rPr>
          <w:rFonts w:asciiTheme="minorHAnsi" w:eastAsiaTheme="minorEastAsia" w:hAnsiTheme="minorHAnsi" w:cstheme="minorBidi"/>
          <w:noProof/>
          <w:sz w:val="22"/>
          <w:szCs w:val="22"/>
        </w:rPr>
      </w:pPr>
      <w:hyperlink w:anchor="_Toc411375456" w:history="1">
        <w:r w:rsidR="008570E4" w:rsidRPr="005526E9">
          <w:rPr>
            <w:rStyle w:val="Hyperlink"/>
            <w:noProof/>
          </w:rPr>
          <w:t>2.1</w:t>
        </w:r>
        <w:r w:rsidR="008570E4">
          <w:rPr>
            <w:rFonts w:asciiTheme="minorHAnsi" w:eastAsiaTheme="minorEastAsia" w:hAnsiTheme="minorHAnsi" w:cstheme="minorBidi"/>
            <w:noProof/>
            <w:sz w:val="22"/>
            <w:szCs w:val="22"/>
          </w:rPr>
          <w:tab/>
        </w:r>
        <w:r w:rsidR="008570E4" w:rsidRPr="005526E9">
          <w:rPr>
            <w:rStyle w:val="Hyperlink"/>
            <w:noProof/>
          </w:rPr>
          <w:t>Installation Prerequisites</w:t>
        </w:r>
        <w:r w:rsidR="008570E4">
          <w:rPr>
            <w:noProof/>
            <w:webHidden/>
          </w:rPr>
          <w:tab/>
        </w:r>
        <w:r w:rsidR="008570E4">
          <w:rPr>
            <w:noProof/>
            <w:webHidden/>
          </w:rPr>
          <w:fldChar w:fldCharType="begin"/>
        </w:r>
        <w:r w:rsidR="008570E4">
          <w:rPr>
            <w:noProof/>
            <w:webHidden/>
          </w:rPr>
          <w:instrText xml:space="preserve"> PAGEREF _Toc411375456 \h </w:instrText>
        </w:r>
        <w:r w:rsidR="008570E4">
          <w:rPr>
            <w:noProof/>
            <w:webHidden/>
          </w:rPr>
        </w:r>
        <w:r w:rsidR="008570E4">
          <w:rPr>
            <w:noProof/>
            <w:webHidden/>
          </w:rPr>
          <w:fldChar w:fldCharType="separate"/>
        </w:r>
        <w:r w:rsidR="008570E4">
          <w:rPr>
            <w:noProof/>
            <w:webHidden/>
          </w:rPr>
          <w:t>4</w:t>
        </w:r>
        <w:r w:rsidR="008570E4">
          <w:rPr>
            <w:noProof/>
            <w:webHidden/>
          </w:rPr>
          <w:fldChar w:fldCharType="end"/>
        </w:r>
      </w:hyperlink>
    </w:p>
    <w:p w:rsidR="008570E4" w:rsidRDefault="00675C57">
      <w:pPr>
        <w:pStyle w:val="TOC2"/>
        <w:rPr>
          <w:rFonts w:asciiTheme="minorHAnsi" w:eastAsiaTheme="minorEastAsia" w:hAnsiTheme="minorHAnsi" w:cstheme="minorBidi"/>
          <w:noProof/>
          <w:sz w:val="22"/>
          <w:szCs w:val="22"/>
        </w:rPr>
      </w:pPr>
      <w:hyperlink w:anchor="_Toc411375457" w:history="1">
        <w:r w:rsidR="008570E4" w:rsidRPr="005526E9">
          <w:rPr>
            <w:rStyle w:val="Hyperlink"/>
            <w:noProof/>
          </w:rPr>
          <w:t>2.2</w:t>
        </w:r>
        <w:r w:rsidR="008570E4">
          <w:rPr>
            <w:rFonts w:asciiTheme="minorHAnsi" w:eastAsiaTheme="minorEastAsia" w:hAnsiTheme="minorHAnsi" w:cstheme="minorBidi"/>
            <w:noProof/>
            <w:sz w:val="22"/>
            <w:szCs w:val="22"/>
          </w:rPr>
          <w:tab/>
        </w:r>
        <w:r w:rsidR="008570E4" w:rsidRPr="005526E9">
          <w:rPr>
            <w:rStyle w:val="Hyperlink"/>
            <w:noProof/>
          </w:rPr>
          <w:t>Installation of KIDS Package</w:t>
        </w:r>
        <w:r w:rsidR="008570E4">
          <w:rPr>
            <w:noProof/>
            <w:webHidden/>
          </w:rPr>
          <w:tab/>
        </w:r>
        <w:r w:rsidR="008570E4">
          <w:rPr>
            <w:noProof/>
            <w:webHidden/>
          </w:rPr>
          <w:fldChar w:fldCharType="begin"/>
        </w:r>
        <w:r w:rsidR="008570E4">
          <w:rPr>
            <w:noProof/>
            <w:webHidden/>
          </w:rPr>
          <w:instrText xml:space="preserve"> PAGEREF _Toc411375457 \h </w:instrText>
        </w:r>
        <w:r w:rsidR="008570E4">
          <w:rPr>
            <w:noProof/>
            <w:webHidden/>
          </w:rPr>
        </w:r>
        <w:r w:rsidR="008570E4">
          <w:rPr>
            <w:noProof/>
            <w:webHidden/>
          </w:rPr>
          <w:fldChar w:fldCharType="separate"/>
        </w:r>
        <w:r w:rsidR="008570E4">
          <w:rPr>
            <w:noProof/>
            <w:webHidden/>
          </w:rPr>
          <w:t>4</w:t>
        </w:r>
        <w:r w:rsidR="008570E4">
          <w:rPr>
            <w:noProof/>
            <w:webHidden/>
          </w:rPr>
          <w:fldChar w:fldCharType="end"/>
        </w:r>
      </w:hyperlink>
    </w:p>
    <w:p w:rsidR="008570E4" w:rsidRDefault="00675C57">
      <w:pPr>
        <w:pStyle w:val="TOC2"/>
        <w:rPr>
          <w:rFonts w:asciiTheme="minorHAnsi" w:eastAsiaTheme="minorEastAsia" w:hAnsiTheme="minorHAnsi" w:cstheme="minorBidi"/>
          <w:noProof/>
          <w:sz w:val="22"/>
          <w:szCs w:val="22"/>
        </w:rPr>
      </w:pPr>
      <w:hyperlink w:anchor="_Toc411375458" w:history="1">
        <w:r w:rsidR="008570E4" w:rsidRPr="005526E9">
          <w:rPr>
            <w:rStyle w:val="Hyperlink"/>
            <w:noProof/>
          </w:rPr>
          <w:t>2.3</w:t>
        </w:r>
        <w:r w:rsidR="008570E4">
          <w:rPr>
            <w:rFonts w:asciiTheme="minorHAnsi" w:eastAsiaTheme="minorEastAsia" w:hAnsiTheme="minorHAnsi" w:cstheme="minorBidi"/>
            <w:noProof/>
            <w:sz w:val="22"/>
            <w:szCs w:val="22"/>
          </w:rPr>
          <w:tab/>
        </w:r>
        <w:r w:rsidR="008570E4" w:rsidRPr="005526E9">
          <w:rPr>
            <w:rStyle w:val="Hyperlink"/>
            <w:noProof/>
          </w:rPr>
          <w:t>Sample KIDS Installation</w:t>
        </w:r>
        <w:r w:rsidR="008570E4">
          <w:rPr>
            <w:noProof/>
            <w:webHidden/>
          </w:rPr>
          <w:tab/>
        </w:r>
        <w:r w:rsidR="008570E4">
          <w:rPr>
            <w:noProof/>
            <w:webHidden/>
          </w:rPr>
          <w:fldChar w:fldCharType="begin"/>
        </w:r>
        <w:r w:rsidR="008570E4">
          <w:rPr>
            <w:noProof/>
            <w:webHidden/>
          </w:rPr>
          <w:instrText xml:space="preserve"> PAGEREF _Toc411375458 \h </w:instrText>
        </w:r>
        <w:r w:rsidR="008570E4">
          <w:rPr>
            <w:noProof/>
            <w:webHidden/>
          </w:rPr>
        </w:r>
        <w:r w:rsidR="008570E4">
          <w:rPr>
            <w:noProof/>
            <w:webHidden/>
          </w:rPr>
          <w:fldChar w:fldCharType="separate"/>
        </w:r>
        <w:r w:rsidR="008570E4">
          <w:rPr>
            <w:noProof/>
            <w:webHidden/>
          </w:rPr>
          <w:t>6</w:t>
        </w:r>
        <w:r w:rsidR="008570E4">
          <w:rPr>
            <w:noProof/>
            <w:webHidden/>
          </w:rPr>
          <w:fldChar w:fldCharType="end"/>
        </w:r>
      </w:hyperlink>
    </w:p>
    <w:p w:rsidR="008570E4" w:rsidRDefault="00675C57">
      <w:pPr>
        <w:pStyle w:val="TOC1"/>
        <w:rPr>
          <w:rFonts w:asciiTheme="minorHAnsi" w:eastAsiaTheme="minorEastAsia" w:hAnsiTheme="minorHAnsi" w:cstheme="minorBidi"/>
          <w:b w:val="0"/>
          <w:noProof/>
          <w:sz w:val="22"/>
          <w:szCs w:val="22"/>
        </w:rPr>
      </w:pPr>
      <w:hyperlink w:anchor="_Toc411375459" w:history="1">
        <w:r w:rsidR="008570E4" w:rsidRPr="005526E9">
          <w:rPr>
            <w:rStyle w:val="Hyperlink"/>
            <w:noProof/>
          </w:rPr>
          <w:t>3</w:t>
        </w:r>
        <w:r w:rsidR="008570E4">
          <w:rPr>
            <w:rFonts w:asciiTheme="minorHAnsi" w:eastAsiaTheme="minorEastAsia" w:hAnsiTheme="minorHAnsi" w:cstheme="minorBidi"/>
            <w:b w:val="0"/>
            <w:noProof/>
            <w:sz w:val="22"/>
            <w:szCs w:val="22"/>
          </w:rPr>
          <w:tab/>
        </w:r>
        <w:r w:rsidR="008570E4" w:rsidRPr="005526E9">
          <w:rPr>
            <w:rStyle w:val="Hyperlink"/>
            <w:noProof/>
          </w:rPr>
          <w:t>Post-Install</w:t>
        </w:r>
        <w:r w:rsidR="008570E4">
          <w:rPr>
            <w:noProof/>
            <w:webHidden/>
          </w:rPr>
          <w:tab/>
        </w:r>
        <w:r w:rsidR="008570E4">
          <w:rPr>
            <w:noProof/>
            <w:webHidden/>
          </w:rPr>
          <w:fldChar w:fldCharType="begin"/>
        </w:r>
        <w:r w:rsidR="008570E4">
          <w:rPr>
            <w:noProof/>
            <w:webHidden/>
          </w:rPr>
          <w:instrText xml:space="preserve"> PAGEREF _Toc411375459 \h </w:instrText>
        </w:r>
        <w:r w:rsidR="008570E4">
          <w:rPr>
            <w:noProof/>
            <w:webHidden/>
          </w:rPr>
        </w:r>
        <w:r w:rsidR="008570E4">
          <w:rPr>
            <w:noProof/>
            <w:webHidden/>
          </w:rPr>
          <w:fldChar w:fldCharType="separate"/>
        </w:r>
        <w:r w:rsidR="008570E4">
          <w:rPr>
            <w:noProof/>
            <w:webHidden/>
          </w:rPr>
          <w:t>7</w:t>
        </w:r>
        <w:r w:rsidR="008570E4">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rsidR="00525911" w:rsidRDefault="00125331">
      <w:pPr>
        <w:pStyle w:val="TableofFigures"/>
        <w:tabs>
          <w:tab w:val="right" w:leader="dot" w:pos="9350"/>
        </w:tabs>
        <w:rPr>
          <w:rFonts w:asciiTheme="minorHAnsi" w:eastAsiaTheme="minorEastAsia" w:hAnsiTheme="minorHAnsi" w:cstheme="minorBidi"/>
          <w:i w:val="0"/>
          <w:noProof/>
          <w:szCs w:val="22"/>
        </w:rPr>
      </w:pPr>
      <w:r>
        <w:rPr>
          <w:b/>
          <w:bCs/>
          <w:noProof/>
          <w:sz w:val="20"/>
        </w:rPr>
        <w:fldChar w:fldCharType="begin"/>
      </w:r>
      <w:r w:rsidR="00250B0B">
        <w:instrText xml:space="preserve"> TOC \h \z \c "Figure" </w:instrText>
      </w:r>
      <w:r>
        <w:rPr>
          <w:b/>
          <w:bCs/>
          <w:noProof/>
          <w:sz w:val="20"/>
        </w:rPr>
        <w:fldChar w:fldCharType="separate"/>
      </w:r>
      <w:hyperlink w:anchor="_Toc411373399" w:history="1">
        <w:r w:rsidR="00525911" w:rsidRPr="00802792">
          <w:rPr>
            <w:rStyle w:val="Hyperlink"/>
            <w:noProof/>
          </w:rPr>
          <w:t>Figure 1Inhibit Logon Prompt</w:t>
        </w:r>
        <w:r w:rsidR="00525911">
          <w:rPr>
            <w:noProof/>
            <w:webHidden/>
          </w:rPr>
          <w:tab/>
        </w:r>
        <w:r w:rsidR="00525911">
          <w:rPr>
            <w:noProof/>
            <w:webHidden/>
          </w:rPr>
          <w:fldChar w:fldCharType="begin"/>
        </w:r>
        <w:r w:rsidR="00525911">
          <w:rPr>
            <w:noProof/>
            <w:webHidden/>
          </w:rPr>
          <w:instrText xml:space="preserve"> PAGEREF _Toc411373399 \h </w:instrText>
        </w:r>
        <w:r w:rsidR="00525911">
          <w:rPr>
            <w:noProof/>
            <w:webHidden/>
          </w:rPr>
        </w:r>
        <w:r w:rsidR="00525911">
          <w:rPr>
            <w:noProof/>
            <w:webHidden/>
          </w:rPr>
          <w:fldChar w:fldCharType="separate"/>
        </w:r>
        <w:r w:rsidR="00525911">
          <w:rPr>
            <w:noProof/>
            <w:webHidden/>
          </w:rPr>
          <w:t>5</w:t>
        </w:r>
        <w:r w:rsidR="00525911">
          <w:rPr>
            <w:noProof/>
            <w:webHidden/>
          </w:rPr>
          <w:fldChar w:fldCharType="end"/>
        </w:r>
      </w:hyperlink>
    </w:p>
    <w:p w:rsidR="001C0B36" w:rsidRDefault="00125331" w:rsidP="00250B0B">
      <w:pPr>
        <w:pStyle w:val="Title2"/>
      </w:pPr>
      <w:r>
        <w:fldChar w:fldCharType="end"/>
      </w:r>
    </w:p>
    <w:p w:rsidR="00250B0B" w:rsidRPr="001C0B36" w:rsidRDefault="00250B0B" w:rsidP="001C0B36">
      <w:pPr>
        <w:pStyle w:val="Title2"/>
      </w:pPr>
      <w:r w:rsidRPr="001C0B36">
        <w:t>Tables</w:t>
      </w:r>
    </w:p>
    <w:p w:rsidR="008570E4"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1375433" w:history="1">
        <w:r w:rsidR="008570E4" w:rsidRPr="002C0963">
          <w:rPr>
            <w:rStyle w:val="Hyperlink"/>
            <w:noProof/>
          </w:rPr>
          <w:t>Table 1: Commonly used VPS*1*3 Terms</w:t>
        </w:r>
        <w:r w:rsidR="008570E4">
          <w:rPr>
            <w:noProof/>
            <w:webHidden/>
          </w:rPr>
          <w:tab/>
        </w:r>
        <w:r w:rsidR="008570E4">
          <w:rPr>
            <w:noProof/>
            <w:webHidden/>
          </w:rPr>
          <w:fldChar w:fldCharType="begin"/>
        </w:r>
        <w:r w:rsidR="008570E4">
          <w:rPr>
            <w:noProof/>
            <w:webHidden/>
          </w:rPr>
          <w:instrText xml:space="preserve"> PAGEREF _Toc411375433 \h </w:instrText>
        </w:r>
        <w:r w:rsidR="008570E4">
          <w:rPr>
            <w:noProof/>
            <w:webHidden/>
          </w:rPr>
        </w:r>
        <w:r w:rsidR="008570E4">
          <w:rPr>
            <w:noProof/>
            <w:webHidden/>
          </w:rPr>
          <w:fldChar w:fldCharType="separate"/>
        </w:r>
        <w:r w:rsidR="008570E4">
          <w:rPr>
            <w:noProof/>
            <w:webHidden/>
          </w:rPr>
          <w:t>2</w:t>
        </w:r>
        <w:r w:rsidR="008570E4">
          <w:rPr>
            <w:noProof/>
            <w:webHidden/>
          </w:rPr>
          <w:fldChar w:fldCharType="end"/>
        </w:r>
      </w:hyperlink>
    </w:p>
    <w:p w:rsidR="008570E4" w:rsidRDefault="00675C57">
      <w:pPr>
        <w:pStyle w:val="TableofFigures"/>
        <w:tabs>
          <w:tab w:val="right" w:leader="dot" w:pos="9350"/>
        </w:tabs>
        <w:rPr>
          <w:rFonts w:asciiTheme="minorHAnsi" w:eastAsiaTheme="minorEastAsia" w:hAnsiTheme="minorHAnsi" w:cstheme="minorBidi"/>
          <w:i w:val="0"/>
          <w:noProof/>
          <w:szCs w:val="22"/>
        </w:rPr>
      </w:pPr>
      <w:hyperlink w:anchor="_Toc411375434" w:history="1">
        <w:r w:rsidR="008570E4" w:rsidRPr="002C0963">
          <w:rPr>
            <w:rStyle w:val="Hyperlink"/>
            <w:noProof/>
          </w:rPr>
          <w:t>Table 2Minimum Server Requirements VistA M Server</w:t>
        </w:r>
        <w:r w:rsidR="008570E4">
          <w:rPr>
            <w:noProof/>
            <w:webHidden/>
          </w:rPr>
          <w:tab/>
        </w:r>
        <w:r w:rsidR="008570E4">
          <w:rPr>
            <w:noProof/>
            <w:webHidden/>
          </w:rPr>
          <w:fldChar w:fldCharType="begin"/>
        </w:r>
        <w:r w:rsidR="008570E4">
          <w:rPr>
            <w:noProof/>
            <w:webHidden/>
          </w:rPr>
          <w:instrText xml:space="preserve"> PAGEREF _Toc411375434 \h </w:instrText>
        </w:r>
        <w:r w:rsidR="008570E4">
          <w:rPr>
            <w:noProof/>
            <w:webHidden/>
          </w:rPr>
        </w:r>
        <w:r w:rsidR="008570E4">
          <w:rPr>
            <w:noProof/>
            <w:webHidden/>
          </w:rPr>
          <w:fldChar w:fldCharType="separate"/>
        </w:r>
        <w:r w:rsidR="008570E4">
          <w:rPr>
            <w:noProof/>
            <w:webHidden/>
          </w:rPr>
          <w:t>3</w:t>
        </w:r>
        <w:r w:rsidR="008570E4">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11375441"/>
      <w:r w:rsidRPr="00F55458">
        <w:rPr>
          <w:sz w:val="34"/>
        </w:rPr>
        <w:lastRenderedPageBreak/>
        <w:t>Orientation</w:t>
      </w:r>
      <w:bookmarkEnd w:id="10"/>
    </w:p>
    <w:p w:rsidR="006B3B27" w:rsidRDefault="006B3B27" w:rsidP="006B3B27">
      <w:pPr>
        <w:pStyle w:val="Heading3"/>
        <w:numPr>
          <w:ilvl w:val="0"/>
          <w:numId w:val="0"/>
        </w:numPr>
      </w:pPr>
      <w:bookmarkStart w:id="11" w:name="_Toc411375442"/>
      <w:r>
        <w:rPr>
          <w:i/>
        </w:rPr>
        <w:t>How to Use this Manual</w:t>
      </w:r>
      <w:bookmarkEnd w:id="11"/>
    </w:p>
    <w:p w:rsidR="006B3B27" w:rsidRDefault="006B3B27" w:rsidP="006B3B27">
      <w:pPr>
        <w:pStyle w:val="BodyText"/>
      </w:pPr>
      <w:r>
        <w:t xml:space="preserve">This manual provides instructions on the </w:t>
      </w:r>
      <w:r w:rsidR="005B4607">
        <w:t>installation</w:t>
      </w:r>
      <w:r>
        <w:t xml:space="preserve"> of VPS*1</w:t>
      </w:r>
      <w:r w:rsidR="00A77459">
        <w:t>.0</w:t>
      </w:r>
      <w:r w:rsidR="005B4607">
        <w:t>*3</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2" w:name="_Toc411375443"/>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7E5D85">
      <w:pPr>
        <w:pStyle w:val="BodyText"/>
        <w:numPr>
          <w:ilvl w:val="0"/>
          <w:numId w:val="20"/>
        </w:numPr>
      </w:pPr>
      <w:r>
        <w:t>Product Development (PD) VistA legacy development teams.</w:t>
      </w:r>
    </w:p>
    <w:p w:rsidR="00FE63FA" w:rsidRDefault="00FE63FA" w:rsidP="007E5D85">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7E5D85">
      <w:pPr>
        <w:pStyle w:val="BodyText"/>
        <w:numPr>
          <w:ilvl w:val="0"/>
          <w:numId w:val="20"/>
        </w:numPr>
      </w:pPr>
      <w:r>
        <w:t>Information Security Officers (ISOs) at VA sites responsible for system security.</w:t>
      </w:r>
    </w:p>
    <w:p w:rsidR="00FE63FA" w:rsidRDefault="00FE63FA" w:rsidP="007E5D85">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11375444"/>
      <w:r w:rsidRPr="00724ABC">
        <w:rPr>
          <w:i/>
        </w:rPr>
        <w:t>Legal Requirements</w:t>
      </w:r>
      <w:bookmarkEnd w:id="13"/>
    </w:p>
    <w:p w:rsidR="00724ABC" w:rsidRDefault="00724ABC" w:rsidP="00724ABC">
      <w:pPr>
        <w:pStyle w:val="BodyText"/>
      </w:pPr>
      <w:r>
        <w:t>There are no special legal requirements involved in the use of VPS*1</w:t>
      </w:r>
      <w:r w:rsidR="00A77459">
        <w:t>.0</w:t>
      </w:r>
      <w:r w:rsidR="005B4607">
        <w:t>*3</w:t>
      </w:r>
      <w:r>
        <w:t xml:space="preserve"> RPCs</w:t>
      </w:r>
      <w:r w:rsidR="00F55458">
        <w:t>.</w:t>
      </w:r>
    </w:p>
    <w:p w:rsidR="00F55458" w:rsidRDefault="00F55458" w:rsidP="00F55458">
      <w:pPr>
        <w:pStyle w:val="Heading3"/>
        <w:numPr>
          <w:ilvl w:val="0"/>
          <w:numId w:val="0"/>
        </w:numPr>
        <w:rPr>
          <w:i/>
        </w:rPr>
      </w:pPr>
      <w:bookmarkStart w:id="14" w:name="_Toc411375445"/>
      <w:r w:rsidRPr="00F55458">
        <w:rPr>
          <w:i/>
        </w:rPr>
        <w:t>Disclaimers</w:t>
      </w:r>
      <w:bookmarkEnd w:id="14"/>
    </w:p>
    <w:p w:rsidR="00110F34" w:rsidRDefault="00110F34" w:rsidP="00110F34">
      <w:pPr>
        <w:pStyle w:val="BodyText"/>
      </w:pPr>
      <w:r w:rsidRPr="00216266">
        <w:t xml:space="preserve">This manual provides an overall explanation of </w:t>
      </w:r>
      <w:r>
        <w:t>VPS*1</w:t>
      </w:r>
      <w:r w:rsidR="00A77459">
        <w:t>.0</w:t>
      </w:r>
      <w:r w:rsidR="005B4607">
        <w:t>*3</w:t>
      </w:r>
      <w:r>
        <w:t xml:space="preserve"> </w:t>
      </w:r>
      <w:r w:rsidR="00A77459">
        <w:t>installation</w:t>
      </w:r>
      <w:r>
        <w:t>.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7141D8B1" wp14:editId="0622EE3F">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11375446"/>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A77459">
        <w:t>.</w:t>
      </w:r>
    </w:p>
    <w:p w:rsidR="00AB16CF" w:rsidRDefault="005175B7" w:rsidP="005175B7">
      <w:pPr>
        <w:pStyle w:val="BodyText"/>
        <w:ind w:left="432"/>
        <w:rPr>
          <w:kern w:val="2"/>
        </w:rPr>
      </w:pPr>
      <w:r>
        <w:rPr>
          <w:noProof/>
        </w:rPr>
        <w:drawing>
          <wp:inline distT="0" distB="0" distL="0" distR="0" wp14:anchorId="051AA8C1" wp14:editId="6AC89AA0">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2CE0D3E7" wp14:editId="482E0E6C">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only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&gt; key on the keyboard.  Other special keys are represented within &lt; &gt; angle brackets and indicate the user should press the indicated key on the keyboard.  For example, &lt;</w:t>
      </w:r>
      <w:r w:rsidRPr="00360A00">
        <w:rPr>
          <w:kern w:val="2"/>
        </w:rPr>
        <w:t>PF1</w:t>
      </w:r>
      <w:r>
        <w:rPr>
          <w:kern w:val="2"/>
        </w:rPr>
        <w:t>&gt; directs the user to press the PF1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7E5D85">
      <w:pPr>
        <w:pStyle w:val="BodyText"/>
        <w:numPr>
          <w:ilvl w:val="0"/>
          <w:numId w:val="21"/>
        </w:numPr>
      </w:pPr>
      <w:r>
        <w:rPr>
          <w:kern w:val="2"/>
        </w:rPr>
        <w:t xml:space="preserve">Social Security Numbers </w:t>
      </w:r>
      <w:r w:rsidR="00A77459">
        <w:rPr>
          <w:kern w:val="2"/>
        </w:rPr>
        <w:t>(SSN) for test patients are prefix</w:t>
      </w:r>
      <w:r>
        <w:rPr>
          <w:kern w:val="2"/>
        </w:rPr>
        <w:t>ed with five zero digits e.g. 000009999.</w:t>
      </w:r>
    </w:p>
    <w:p w:rsidR="00D643FD" w:rsidRPr="00D643FD" w:rsidRDefault="00D643FD" w:rsidP="007E5D85">
      <w:pPr>
        <w:pStyle w:val="BodyText"/>
        <w:numPr>
          <w:ilvl w:val="0"/>
          <w:numId w:val="21"/>
        </w:numPr>
      </w:pPr>
      <w:r>
        <w:rPr>
          <w:kern w:val="2"/>
        </w:rPr>
        <w:t>Patient names are formatted as [Application Name]PATIENT,[N] e.g. VPSPATIENT, ONE.</w:t>
      </w:r>
    </w:p>
    <w:p w:rsidR="00D643FD" w:rsidRPr="00D643FD" w:rsidRDefault="00D643FD" w:rsidP="007E5D85">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29EC2658" wp14:editId="6387C107">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11375447"/>
      <w:r w:rsidRPr="00C1416F">
        <w:rPr>
          <w:i/>
        </w:rPr>
        <w:t>Commonly Used Terms</w:t>
      </w:r>
      <w:bookmarkEnd w:id="16"/>
    </w:p>
    <w:p w:rsidR="009A5458" w:rsidRDefault="009A5458" w:rsidP="009A5458">
      <w:pPr>
        <w:pStyle w:val="Caption"/>
        <w:keepNext/>
      </w:pPr>
      <w:bookmarkStart w:id="17" w:name="_Toc411375433"/>
      <w:r>
        <w:t xml:space="preserve">Table </w:t>
      </w:r>
      <w:fldSimple w:instr=" SEQ Table \* ARABIC ">
        <w:r w:rsidR="00001D28">
          <w:rPr>
            <w:noProof/>
          </w:rPr>
          <w:t>1</w:t>
        </w:r>
      </w:fldSimple>
      <w:r w:rsidR="00CC0F36">
        <w:t>: Commonly used VPS*1*</w:t>
      </w:r>
      <w:r w:rsidR="005B4607">
        <w:t>3</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11375448"/>
      <w:r w:rsidRPr="00D57DFE">
        <w:rPr>
          <w:i/>
        </w:rPr>
        <w:t>Technical Information Online</w:t>
      </w:r>
      <w:bookmarkEnd w:id="18"/>
    </w:p>
    <w:p w:rsidR="00D57DFE" w:rsidRDefault="00A83CA3" w:rsidP="009A5458">
      <w:pPr>
        <w:pStyle w:val="BodyText"/>
      </w:pPr>
      <w:r>
        <w:t>Project documentation for VPS Kiosks may be found in th</w:t>
      </w:r>
      <w:r w:rsidR="00A77459">
        <w:t>e Technical Services Project Re</w:t>
      </w:r>
      <w:r>
        <w:t xml:space="preserve">pository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9" w:name="_Toc411375449"/>
      <w:r w:rsidRPr="005530D7">
        <w:rPr>
          <w:i/>
        </w:rPr>
        <w:t>Help Prompts</w:t>
      </w:r>
      <w:bookmarkEnd w:id="19"/>
    </w:p>
    <w:p w:rsidR="005530D7" w:rsidRDefault="00F76834" w:rsidP="005530D7">
      <w:pPr>
        <w:pStyle w:val="BodyText"/>
      </w:pPr>
      <w:r>
        <w:t>There are no onlin</w:t>
      </w:r>
      <w:r w:rsidR="00A77459">
        <w:t>e help prompts provided for VPS*</w:t>
      </w:r>
      <w:r>
        <w:t>1</w:t>
      </w:r>
      <w:r w:rsidR="00A77459">
        <w:t>.0</w:t>
      </w:r>
      <w:r w:rsidR="005B4607">
        <w:t>*3</w:t>
      </w:r>
      <w:r>
        <w:t>.</w:t>
      </w:r>
    </w:p>
    <w:p w:rsidR="005530D7" w:rsidRDefault="005530D7" w:rsidP="005530D7">
      <w:pPr>
        <w:pStyle w:val="Heading3"/>
        <w:numPr>
          <w:ilvl w:val="0"/>
          <w:numId w:val="0"/>
        </w:numPr>
        <w:rPr>
          <w:i/>
        </w:rPr>
      </w:pPr>
      <w:bookmarkStart w:id="20" w:name="_Toc411375450"/>
      <w:r w:rsidRPr="005530D7">
        <w:rPr>
          <w:i/>
        </w:rPr>
        <w:lastRenderedPageBreak/>
        <w:t>Data Dictionary</w:t>
      </w:r>
      <w:bookmarkEnd w:id="20"/>
    </w:p>
    <w:p w:rsidR="005530D7" w:rsidRPr="005530D7" w:rsidRDefault="00DB6F2E" w:rsidP="005530D7">
      <w:pPr>
        <w:pStyle w:val="BodyText"/>
      </w:pPr>
      <w:r>
        <w:t>Technical information on Vist</w:t>
      </w:r>
      <w:r w:rsidR="00425F3E">
        <w:t>A M Server-based files</w:t>
      </w:r>
      <w:r>
        <w:t xml:space="preserve">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1" w:name="_Toc411375451"/>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8570E4">
      <w:pPr>
        <w:pStyle w:val="BodyText"/>
        <w:numPr>
          <w:ilvl w:val="0"/>
          <w:numId w:val="22"/>
        </w:numPr>
        <w:spacing w:after="0"/>
      </w:pPr>
      <w:r>
        <w:t>Kernel – VistA M Server software</w:t>
      </w:r>
    </w:p>
    <w:p w:rsidR="005530D7" w:rsidRDefault="005530D7" w:rsidP="008570E4">
      <w:pPr>
        <w:pStyle w:val="BodyText"/>
        <w:numPr>
          <w:ilvl w:val="0"/>
          <w:numId w:val="22"/>
        </w:numPr>
        <w:spacing w:after="0"/>
      </w:pPr>
      <w:r>
        <w:t>Remote Procedure Call (RPC) Broker – VistA Client/Server software</w:t>
      </w:r>
    </w:p>
    <w:p w:rsidR="005530D7" w:rsidRDefault="005530D7" w:rsidP="008570E4">
      <w:pPr>
        <w:pStyle w:val="BodyText"/>
        <w:numPr>
          <w:ilvl w:val="0"/>
          <w:numId w:val="22"/>
        </w:numPr>
        <w:spacing w:after="0"/>
      </w:pPr>
      <w:r>
        <w:t xml:space="preserve">VA </w:t>
      </w:r>
      <w:proofErr w:type="spellStart"/>
      <w:r>
        <w:t>FileMan</w:t>
      </w:r>
      <w:proofErr w:type="spellEnd"/>
      <w:r>
        <w:t xml:space="preserve"> data structures and terminology – VistA M Server software</w:t>
      </w:r>
    </w:p>
    <w:p w:rsidR="005530D7" w:rsidRDefault="005530D7" w:rsidP="008570E4">
      <w:pPr>
        <w:pStyle w:val="BodyText"/>
        <w:numPr>
          <w:ilvl w:val="0"/>
          <w:numId w:val="22"/>
        </w:numPr>
        <w:spacing w:after="0"/>
      </w:pPr>
      <w:r>
        <w:t>Microsoft Windows</w:t>
      </w:r>
    </w:p>
    <w:p w:rsidR="005530D7" w:rsidRDefault="005530D7" w:rsidP="008570E4">
      <w:pPr>
        <w:pStyle w:val="BodyText"/>
        <w:numPr>
          <w:ilvl w:val="0"/>
          <w:numId w:val="22"/>
        </w:numPr>
        <w:spacing w:after="0"/>
      </w:pPr>
      <w:r>
        <w:t>M programming language</w:t>
      </w:r>
    </w:p>
    <w:p w:rsidR="005B1FA8" w:rsidRPr="005B1FA8" w:rsidRDefault="005B1FA8" w:rsidP="005B1FA8">
      <w:pPr>
        <w:pStyle w:val="Heading3"/>
        <w:numPr>
          <w:ilvl w:val="0"/>
          <w:numId w:val="0"/>
        </w:numPr>
        <w:rPr>
          <w:i/>
        </w:rPr>
      </w:pPr>
      <w:bookmarkStart w:id="22" w:name="_Toc411375452"/>
      <w:r w:rsidRPr="005B1FA8">
        <w:rPr>
          <w:i/>
        </w:rPr>
        <w:t>References</w:t>
      </w:r>
      <w:bookmarkEnd w:id="22"/>
    </w:p>
    <w:p w:rsidR="005B1FA8" w:rsidRDefault="00303997" w:rsidP="005B1FA8">
      <w:pPr>
        <w:pStyle w:val="BodyText"/>
      </w:pPr>
      <w:r>
        <w:t>The following references support the reader’s understanding of the operation and functioning of VPS*1</w:t>
      </w:r>
      <w:r w:rsidR="00A77459">
        <w:t>.0</w:t>
      </w:r>
      <w:r w:rsidR="00917709">
        <w:t>*3</w:t>
      </w:r>
      <w:r>
        <w:t>:</w:t>
      </w:r>
    </w:p>
    <w:p w:rsidR="00303997" w:rsidRDefault="00CC0F36" w:rsidP="007E5D85">
      <w:pPr>
        <w:pStyle w:val="ListBullet"/>
        <w:numPr>
          <w:ilvl w:val="0"/>
          <w:numId w:val="23"/>
        </w:numPr>
        <w:rPr>
          <w:i/>
        </w:rPr>
      </w:pPr>
      <w:r>
        <w:rPr>
          <w:i/>
        </w:rPr>
        <w:t>VPS 1*</w:t>
      </w:r>
      <w:r w:rsidR="00763202">
        <w:rPr>
          <w:i/>
        </w:rPr>
        <w:t>3</w:t>
      </w:r>
      <w:r w:rsidR="00303997">
        <w:rPr>
          <w:i/>
        </w:rPr>
        <w:t xml:space="preserve"> Technical G</w:t>
      </w:r>
      <w:r w:rsidR="00823833">
        <w:rPr>
          <w:i/>
        </w:rPr>
        <w:t>uide</w:t>
      </w:r>
    </w:p>
    <w:p w:rsidR="00303997" w:rsidRPr="00216266" w:rsidRDefault="00303997" w:rsidP="007E5D85">
      <w:pPr>
        <w:pStyle w:val="ListBullet"/>
        <w:numPr>
          <w:ilvl w:val="0"/>
          <w:numId w:val="23"/>
        </w:numPr>
        <w:rPr>
          <w:i/>
        </w:rPr>
      </w:pPr>
      <w:r w:rsidRPr="00216266">
        <w:rPr>
          <w:i/>
        </w:rPr>
        <w:t>RPC Broker Release Notes</w:t>
      </w:r>
    </w:p>
    <w:p w:rsidR="00303997" w:rsidRPr="00216266" w:rsidRDefault="00303997" w:rsidP="007E5D85">
      <w:pPr>
        <w:pStyle w:val="ListBullet"/>
        <w:numPr>
          <w:ilvl w:val="0"/>
          <w:numId w:val="23"/>
        </w:numPr>
        <w:rPr>
          <w:i/>
        </w:rPr>
      </w:pPr>
      <w:r w:rsidRPr="00216266">
        <w:rPr>
          <w:i/>
        </w:rPr>
        <w:t xml:space="preserve">RPC Broker </w:t>
      </w:r>
      <w:r>
        <w:rPr>
          <w:i/>
        </w:rPr>
        <w:t>Developer’s</w:t>
      </w:r>
      <w:r w:rsidRPr="00216266">
        <w:rPr>
          <w:i/>
        </w:rPr>
        <w:t xml:space="preserve"> Guide</w:t>
      </w:r>
    </w:p>
    <w:p w:rsidR="00303997" w:rsidRDefault="00303997" w:rsidP="007E5D85">
      <w:pPr>
        <w:pStyle w:val="ListBullet"/>
        <w:numPr>
          <w:ilvl w:val="0"/>
          <w:numId w:val="23"/>
        </w:numPr>
        <w:rPr>
          <w:i/>
        </w:rPr>
      </w:pPr>
      <w:r w:rsidRPr="00216266">
        <w:rPr>
          <w:i/>
        </w:rPr>
        <w:t>RPC Broker Systems Management Guide</w:t>
      </w:r>
    </w:p>
    <w:p w:rsidR="00303997" w:rsidRPr="00216266" w:rsidRDefault="00303997" w:rsidP="007E5D85">
      <w:pPr>
        <w:pStyle w:val="ListBullet"/>
        <w:numPr>
          <w:ilvl w:val="0"/>
          <w:numId w:val="23"/>
        </w:numPr>
        <w:rPr>
          <w:i/>
        </w:rPr>
      </w:pPr>
      <w:r>
        <w:rPr>
          <w:i/>
        </w:rPr>
        <w:t>RPC Broker TCP/IP Supplement, Patch XWB*1.1*35 and XWB*1.1*44</w:t>
      </w:r>
    </w:p>
    <w:p w:rsidR="00303997" w:rsidRDefault="00303997" w:rsidP="007E5D85">
      <w:pPr>
        <w:pStyle w:val="BodyText"/>
        <w:numPr>
          <w:ilvl w:val="0"/>
          <w:numId w:val="23"/>
        </w:numPr>
        <w:spacing w:after="0"/>
        <w:rPr>
          <w:i/>
        </w:rPr>
      </w:pPr>
      <w:r w:rsidRPr="00216266">
        <w:rPr>
          <w:i/>
        </w:rPr>
        <w:t>RPC Broker Technical Manual</w:t>
      </w:r>
    </w:p>
    <w:p w:rsidR="00303997" w:rsidRDefault="00303997" w:rsidP="007E5D85">
      <w:pPr>
        <w:pStyle w:val="ListBullet"/>
        <w:numPr>
          <w:ilvl w:val="0"/>
          <w:numId w:val="23"/>
        </w:numPr>
        <w:rPr>
          <w:i/>
        </w:rPr>
      </w:pPr>
      <w:r w:rsidRPr="00216266">
        <w:rPr>
          <w:i/>
        </w:rPr>
        <w:t>RPC Broker User Guide</w:t>
      </w:r>
    </w:p>
    <w:p w:rsidR="00B13BAA" w:rsidRPr="00B13BAA" w:rsidRDefault="00B13BAA" w:rsidP="007E5D85">
      <w:pPr>
        <w:pStyle w:val="ListBullet"/>
        <w:numPr>
          <w:ilvl w:val="0"/>
          <w:numId w:val="23"/>
        </w:numPr>
        <w:rPr>
          <w:i/>
        </w:rPr>
      </w:pPr>
      <w:r w:rsidRPr="00B13BAA">
        <w:rPr>
          <w:i/>
        </w:rPr>
        <w:t>Veteran’s Point of Service (VPS) FY14 OIT PD BRD, Version 2.0 (May 2014)</w:t>
      </w:r>
    </w:p>
    <w:p w:rsidR="00B13BAA" w:rsidRPr="00B13BAA" w:rsidRDefault="00B13BAA" w:rsidP="007E5D85">
      <w:pPr>
        <w:pStyle w:val="ListBullet"/>
        <w:numPr>
          <w:ilvl w:val="0"/>
          <w:numId w:val="23"/>
        </w:numPr>
        <w:rPr>
          <w:i/>
        </w:rPr>
      </w:pPr>
      <w:r w:rsidRPr="00B13BAA">
        <w:rPr>
          <w:i/>
        </w:rPr>
        <w:t>20090210 VHA Point-of-Service Initiative BRD</w:t>
      </w:r>
    </w:p>
    <w:p w:rsidR="00B13BAA" w:rsidRDefault="00CC0F36" w:rsidP="007E5D85">
      <w:pPr>
        <w:pStyle w:val="ListBullet"/>
        <w:numPr>
          <w:ilvl w:val="0"/>
          <w:numId w:val="23"/>
        </w:numPr>
        <w:rPr>
          <w:i/>
        </w:rPr>
      </w:pPr>
      <w:r>
        <w:rPr>
          <w:i/>
        </w:rPr>
        <w:t>Health Summary User Manual, Version 2.7 (August 2014)</w:t>
      </w:r>
    </w:p>
    <w:p w:rsidR="00303997" w:rsidRDefault="00763202" w:rsidP="005B1FA8">
      <w:pPr>
        <w:pStyle w:val="ListBullet"/>
        <w:numPr>
          <w:ilvl w:val="0"/>
          <w:numId w:val="23"/>
        </w:numPr>
        <w:spacing w:after="240"/>
      </w:pPr>
      <w:r w:rsidRPr="00763202">
        <w:rPr>
          <w:i/>
        </w:rPr>
        <w:t>Text Integration Utilities (TIU) Technical Manual, TIU*1*263 (Jun3 2014)</w:t>
      </w:r>
    </w:p>
    <w:p w:rsidR="00426F1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0F62" w:rsidRDefault="00680F62" w:rsidP="00680F62">
      <w:pPr>
        <w:pStyle w:val="Heading1"/>
      </w:pPr>
      <w:bookmarkStart w:id="23" w:name="_Toc411375453"/>
      <w:r>
        <w:t>Preliminary Considerations</w:t>
      </w:r>
      <w:bookmarkEnd w:id="23"/>
    </w:p>
    <w:p w:rsidR="00680F62" w:rsidRPr="007A0387" w:rsidRDefault="00680F62" w:rsidP="00680F62">
      <w:pPr>
        <w:pStyle w:val="Heading2"/>
      </w:pPr>
      <w:bookmarkStart w:id="24" w:name="_Toc384892352"/>
      <w:bookmarkStart w:id="25" w:name="_Toc411375454"/>
      <w:r w:rsidRPr="007A0387">
        <w:t>VistA M Server Requirements</w:t>
      </w:r>
      <w:bookmarkEnd w:id="24"/>
      <w:bookmarkEnd w:id="25"/>
    </w:p>
    <w:p w:rsidR="00680F62" w:rsidRPr="008C42C3" w:rsidRDefault="00680F62" w:rsidP="00680F62">
      <w:pPr>
        <w:pStyle w:val="BodyText"/>
        <w:keepNext/>
        <w:keepLines/>
      </w:pPr>
      <w:r w:rsidRPr="008C42C3">
        <w:t>The following minimum software tools are required on your VistA M Server in order to</w:t>
      </w:r>
      <w:r w:rsidR="004E7D35">
        <w:t xml:space="preserve"> install and use VPS*1.0*3</w:t>
      </w:r>
    </w:p>
    <w:p w:rsidR="00001D28" w:rsidRDefault="00001D28" w:rsidP="00001D28">
      <w:pPr>
        <w:pStyle w:val="Caption"/>
        <w:keepNext/>
      </w:pPr>
      <w:bookmarkStart w:id="26" w:name="_Toc411375434"/>
      <w:r>
        <w:t xml:space="preserve">Table </w:t>
      </w:r>
      <w:fldSimple w:instr=" SEQ Table \* ARABIC ">
        <w:r>
          <w:rPr>
            <w:noProof/>
          </w:rPr>
          <w:t>2</w:t>
        </w:r>
      </w:fldSimple>
      <w:r>
        <w:t>Minimum Server Requirements VistA M Server</w:t>
      </w:r>
      <w:bookmarkEnd w:id="26"/>
    </w:p>
    <w:tbl>
      <w:tblPr>
        <w:tblW w:w="0" w:type="auto"/>
        <w:jc w:val="center"/>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962"/>
        <w:gridCol w:w="1818"/>
      </w:tblGrid>
      <w:tr w:rsidR="00FF58B3" w:rsidRPr="00D37BC2" w:rsidTr="00BD759F">
        <w:trPr>
          <w:tblHeader/>
          <w:jc w:val="center"/>
        </w:trPr>
        <w:tc>
          <w:tcPr>
            <w:tcW w:w="2232" w:type="dxa"/>
            <w:shd w:val="clear" w:color="auto" w:fill="C6D9F1" w:themeFill="text2" w:themeFillTint="33"/>
          </w:tcPr>
          <w:p w:rsidR="00FF58B3" w:rsidRPr="00A80712" w:rsidRDefault="00FF58B3" w:rsidP="00001D28">
            <w:pPr>
              <w:pStyle w:val="TableHeading"/>
              <w:jc w:val="center"/>
            </w:pPr>
            <w:bookmarkStart w:id="27" w:name="COL001_TBL006"/>
            <w:bookmarkEnd w:id="27"/>
            <w:r>
              <w:t>ITEM</w:t>
            </w:r>
          </w:p>
        </w:tc>
        <w:tc>
          <w:tcPr>
            <w:tcW w:w="1962" w:type="dxa"/>
            <w:shd w:val="clear" w:color="auto" w:fill="C6D9F1" w:themeFill="text2" w:themeFillTint="33"/>
          </w:tcPr>
          <w:p w:rsidR="00FF58B3" w:rsidRPr="00A80712" w:rsidRDefault="00FF58B3" w:rsidP="00001D28">
            <w:pPr>
              <w:pStyle w:val="TableHeading"/>
              <w:jc w:val="center"/>
            </w:pPr>
            <w:r>
              <w:t>PACKAGE</w:t>
            </w:r>
          </w:p>
        </w:tc>
        <w:tc>
          <w:tcPr>
            <w:tcW w:w="1818" w:type="dxa"/>
            <w:shd w:val="clear" w:color="auto" w:fill="C6D9F1" w:themeFill="text2" w:themeFillTint="33"/>
          </w:tcPr>
          <w:p w:rsidR="00FF58B3" w:rsidRPr="00A80712" w:rsidRDefault="00FF58B3" w:rsidP="00001D28">
            <w:pPr>
              <w:pStyle w:val="TableHeading"/>
              <w:jc w:val="center"/>
            </w:pPr>
            <w:r>
              <w:t>VERSION</w:t>
            </w:r>
          </w:p>
        </w:tc>
      </w:tr>
      <w:tr w:rsidR="00FF58B3" w:rsidRPr="00D37BC2" w:rsidTr="00BD759F">
        <w:trPr>
          <w:jc w:val="center"/>
        </w:trPr>
        <w:tc>
          <w:tcPr>
            <w:tcW w:w="2232"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Server Operating System</w:t>
            </w:r>
          </w:p>
        </w:tc>
        <w:tc>
          <w:tcPr>
            <w:tcW w:w="1962" w:type="dxa"/>
          </w:tcPr>
          <w:p w:rsidR="00FF58B3" w:rsidRPr="00001D28" w:rsidRDefault="00FF58B3" w:rsidP="00515DC0">
            <w:pPr>
              <w:pStyle w:val="TableText"/>
              <w:rPr>
                <w:rFonts w:ascii="Times New Roman" w:hAnsi="Times New Roman" w:cs="Times New Roman"/>
              </w:rPr>
            </w:pPr>
            <w:proofErr w:type="spellStart"/>
            <w:r w:rsidRPr="00001D28">
              <w:rPr>
                <w:rFonts w:ascii="Times New Roman" w:hAnsi="Times New Roman" w:cs="Times New Roman"/>
              </w:rPr>
              <w:t>InterSystems</w:t>
            </w:r>
            <w:proofErr w:type="spellEnd"/>
            <w:r w:rsidRPr="00001D28">
              <w:rPr>
                <w:rFonts w:ascii="Times New Roman" w:hAnsi="Times New Roman" w:cs="Times New Roman"/>
              </w:rPr>
              <w:t xml:space="preserve"> </w:t>
            </w:r>
            <w:proofErr w:type="spellStart"/>
            <w:r w:rsidRPr="00001D28">
              <w:rPr>
                <w:rFonts w:ascii="Times New Roman" w:hAnsi="Times New Roman" w:cs="Times New Roman"/>
              </w:rPr>
              <w:t>Caché</w:t>
            </w:r>
            <w:proofErr w:type="spellEnd"/>
          </w:p>
        </w:tc>
        <w:tc>
          <w:tcPr>
            <w:tcW w:w="1818" w:type="dxa"/>
          </w:tcPr>
          <w:p w:rsidR="00FF58B3" w:rsidRPr="00001D28" w:rsidRDefault="00FF58B3" w:rsidP="00515DC0">
            <w:pPr>
              <w:pStyle w:val="TableText"/>
              <w:rPr>
                <w:rFonts w:ascii="Times New Roman" w:hAnsi="Times New Roman" w:cs="Times New Roman"/>
              </w:rPr>
            </w:pPr>
            <w:r w:rsidRPr="00001D28">
              <w:rPr>
                <w:rFonts w:ascii="Times New Roman" w:hAnsi="Times New Roman" w:cs="Times New Roman"/>
              </w:rPr>
              <w:t>NT and OpenVMS</w:t>
            </w:r>
          </w:p>
        </w:tc>
      </w:tr>
      <w:tr w:rsidR="00CC0F36" w:rsidRPr="00D37BC2" w:rsidTr="00BD759F">
        <w:trPr>
          <w:jc w:val="center"/>
        </w:trPr>
        <w:tc>
          <w:tcPr>
            <w:tcW w:w="2232" w:type="dxa"/>
            <w:vMerge w:val="restart"/>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VistA Legacy Software</w:t>
            </w: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8.0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Kernel Toolkit</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7.3</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 xml:space="preserve">VA </w:t>
            </w:r>
            <w:proofErr w:type="spellStart"/>
            <w:r w:rsidRPr="00001D28">
              <w:rPr>
                <w:rFonts w:ascii="Times New Roman" w:hAnsi="Times New Roman" w:cs="Times New Roman"/>
              </w:rPr>
              <w:t>FileMan</w:t>
            </w:r>
            <w:proofErr w:type="spellEnd"/>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22.0</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RPC Broker</w:t>
            </w:r>
          </w:p>
        </w:tc>
        <w:tc>
          <w:tcPr>
            <w:tcW w:w="1818" w:type="dxa"/>
          </w:tcPr>
          <w:p w:rsidR="00CC0F36" w:rsidRPr="00001D28" w:rsidRDefault="00CC0F36" w:rsidP="00515DC0">
            <w:pPr>
              <w:pStyle w:val="TableText"/>
              <w:rPr>
                <w:rFonts w:ascii="Times New Roman" w:hAnsi="Times New Roman" w:cs="Times New Roman"/>
              </w:rPr>
            </w:pPr>
            <w:r w:rsidRPr="00001D28">
              <w:rPr>
                <w:rFonts w:ascii="Times New Roman" w:hAnsi="Times New Roman" w:cs="Times New Roman"/>
              </w:rPr>
              <w:t>1.1</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CPRS</w:t>
            </w:r>
          </w:p>
        </w:tc>
        <w:tc>
          <w:tcPr>
            <w:tcW w:w="1818"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29</w:t>
            </w:r>
          </w:p>
        </w:tc>
      </w:tr>
      <w:tr w:rsidR="00CC0F36" w:rsidRPr="00D37BC2" w:rsidTr="00BD759F">
        <w:trPr>
          <w:jc w:val="center"/>
        </w:trPr>
        <w:tc>
          <w:tcPr>
            <w:tcW w:w="2232" w:type="dxa"/>
            <w:vMerge/>
          </w:tcPr>
          <w:p w:rsidR="00CC0F36" w:rsidRPr="00001D28" w:rsidRDefault="00CC0F36" w:rsidP="00515DC0">
            <w:pPr>
              <w:pStyle w:val="TableText"/>
              <w:rPr>
                <w:rFonts w:ascii="Times New Roman" w:hAnsi="Times New Roman" w:cs="Times New Roman"/>
              </w:rPr>
            </w:pPr>
          </w:p>
        </w:tc>
        <w:tc>
          <w:tcPr>
            <w:tcW w:w="1962"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Health Summary</w:t>
            </w:r>
          </w:p>
        </w:tc>
        <w:tc>
          <w:tcPr>
            <w:tcW w:w="1818" w:type="dxa"/>
          </w:tcPr>
          <w:p w:rsidR="00CC0F36" w:rsidRPr="00001D28" w:rsidRDefault="00CC0F36" w:rsidP="00515DC0">
            <w:pPr>
              <w:pStyle w:val="TableText"/>
              <w:rPr>
                <w:rFonts w:ascii="Times New Roman" w:hAnsi="Times New Roman" w:cs="Times New Roman"/>
              </w:rPr>
            </w:pPr>
            <w:r>
              <w:rPr>
                <w:rFonts w:ascii="Times New Roman" w:hAnsi="Times New Roman" w:cs="Times New Roman"/>
              </w:rPr>
              <w:t>2.7</w:t>
            </w:r>
          </w:p>
        </w:tc>
      </w:tr>
    </w:tbl>
    <w:p w:rsidR="00680F62" w:rsidRPr="00680F62" w:rsidRDefault="00680F62" w:rsidP="00680F62">
      <w:pPr>
        <w:pStyle w:val="BodyText"/>
      </w:pPr>
    </w:p>
    <w:p w:rsidR="00683DBB" w:rsidRPr="000D63C5" w:rsidRDefault="00683DBB" w:rsidP="00823BBF">
      <w:pPr>
        <w:pStyle w:val="Heading1"/>
      </w:pPr>
      <w:bookmarkStart w:id="28" w:name="_Toc411375455"/>
      <w:r w:rsidRPr="000D63C5">
        <w:t>In</w:t>
      </w:r>
      <w:bookmarkEnd w:id="4"/>
      <w:bookmarkEnd w:id="5"/>
      <w:bookmarkEnd w:id="6"/>
      <w:bookmarkEnd w:id="7"/>
      <w:bookmarkEnd w:id="8"/>
      <w:r w:rsidR="0030659A">
        <w:t>stallation</w:t>
      </w:r>
      <w:bookmarkEnd w:id="28"/>
    </w:p>
    <w:p w:rsidR="0030659A" w:rsidRDefault="0030659A" w:rsidP="0030659A">
      <w:pPr>
        <w:pStyle w:val="BodyText"/>
      </w:pPr>
      <w:bookmarkStart w:id="29" w:name="_Toc52079759"/>
      <w:bookmarkStart w:id="30" w:name="_Toc52164436"/>
      <w:bookmarkStart w:id="31" w:name="_Toc52174895"/>
      <w:bookmarkStart w:id="32" w:name="_Toc52174931"/>
      <w:bookmarkStart w:id="33" w:name="_Toc52178330"/>
      <w:bookmarkStart w:id="34" w:name="_Toc56931517"/>
      <w:bookmarkStart w:id="35" w:name="Purpose1"/>
      <w:bookmarkEnd w:id="9"/>
      <w:bookmarkEnd w:id="29"/>
      <w:bookmarkEnd w:id="30"/>
      <w:bookmarkEnd w:id="31"/>
      <w:bookmarkEnd w:id="32"/>
      <w:bookmarkEnd w:id="33"/>
      <w:bookmarkEnd w:id="34"/>
      <w:r>
        <w:t>This patch is to be installed on VistA system and must be installed by the compliance date to conform to VHA Directive 2001-023.</w:t>
      </w:r>
    </w:p>
    <w:p w:rsidR="00683DBB" w:rsidRDefault="0030659A" w:rsidP="0030659A">
      <w:pPr>
        <w:pStyle w:val="BodyText"/>
      </w:pPr>
      <w:r>
        <w:t>This patch may be loaded while VA Point of Service is active.</w:t>
      </w:r>
    </w:p>
    <w:p w:rsidR="00683DBB" w:rsidRPr="000D63C5" w:rsidRDefault="0030659A" w:rsidP="00FB74E0">
      <w:pPr>
        <w:pStyle w:val="Heading2"/>
      </w:pPr>
      <w:bookmarkStart w:id="36" w:name="_Toc318088993"/>
      <w:bookmarkStart w:id="37" w:name="_Toc320274581"/>
      <w:bookmarkStart w:id="38" w:name="_Toc320279454"/>
      <w:bookmarkStart w:id="39" w:name="_Toc323533344"/>
      <w:bookmarkStart w:id="40" w:name="_Toc79889713"/>
      <w:bookmarkStart w:id="41" w:name="_Ref207529529"/>
      <w:bookmarkStart w:id="42" w:name="_Toc234302623"/>
      <w:bookmarkStart w:id="43" w:name="_Toc411375456"/>
      <w:bookmarkStart w:id="44" w:name="Scope1"/>
      <w:bookmarkEnd w:id="35"/>
      <w:r>
        <w:t>Installation Prerequisites</w:t>
      </w:r>
      <w:bookmarkEnd w:id="36"/>
      <w:bookmarkEnd w:id="37"/>
      <w:bookmarkEnd w:id="38"/>
      <w:bookmarkEnd w:id="39"/>
      <w:bookmarkEnd w:id="40"/>
      <w:bookmarkEnd w:id="41"/>
      <w:bookmarkEnd w:id="42"/>
      <w:bookmarkEnd w:id="43"/>
    </w:p>
    <w:p w:rsidR="0030659A" w:rsidRDefault="0030659A" w:rsidP="0030659A">
      <w:r>
        <w:t>This pat</w:t>
      </w:r>
      <w:r w:rsidR="00A77459">
        <w:t>ch requires patch VPS*1.0*2</w:t>
      </w:r>
      <w:r w:rsidR="00680F62">
        <w:t xml:space="preserve"> to</w:t>
      </w:r>
      <w:r>
        <w:t xml:space="preserve"> be installed before installing this patch</w:t>
      </w:r>
      <w:r w:rsidR="00A77459">
        <w:t>,</w:t>
      </w:r>
      <w:r w:rsidR="00CC0F36">
        <w:t xml:space="preserve"> VPS*1.0*</w:t>
      </w:r>
      <w:r w:rsidR="004E7D35">
        <w:t>3</w:t>
      </w:r>
      <w:r>
        <w:t xml:space="preserve">. </w:t>
      </w:r>
    </w:p>
    <w:p w:rsidR="0030659A" w:rsidRDefault="0030659A" w:rsidP="0030659A">
      <w:r>
        <w:t>To install this patch, you will need to download the VPS*1.0*</w:t>
      </w:r>
      <w:r w:rsidR="004E7D35">
        <w:t>3</w:t>
      </w:r>
      <w:r>
        <w:t xml:space="preserve"> KIDS package from VPS FTP sites to a local storage location.</w:t>
      </w:r>
    </w:p>
    <w:p w:rsidR="00C137FB" w:rsidRDefault="0030659A" w:rsidP="0030659A">
      <w:pPr>
        <w:pStyle w:val="Heading2"/>
      </w:pPr>
      <w:bookmarkStart w:id="45" w:name="_Toc411375457"/>
      <w:r>
        <w:t>Installation of KIDS Package</w:t>
      </w:r>
      <w:bookmarkEnd w:id="45"/>
    </w:p>
    <w:p w:rsidR="00FF58B3" w:rsidRDefault="00FF58B3" w:rsidP="007E5D85">
      <w:pPr>
        <w:pStyle w:val="BodyText"/>
        <w:numPr>
          <w:ilvl w:val="0"/>
          <w:numId w:val="24"/>
        </w:numPr>
        <w:autoSpaceDE w:val="0"/>
        <w:autoSpaceDN w:val="0"/>
        <w:adjustRightInd w:val="0"/>
        <w:spacing w:before="120"/>
        <w:ind w:right="-234"/>
      </w:pPr>
      <w:r>
        <w:t xml:space="preserve">Access the </w:t>
      </w:r>
      <w:r w:rsidRPr="00FF654F">
        <w:rPr>
          <w:b/>
        </w:rPr>
        <w:t>Kernel Installation and Distribution System Menu</w:t>
      </w:r>
      <w:r>
        <w:t xml:space="preserve"> [XPD MAIN]</w:t>
      </w:r>
    </w:p>
    <w:p w:rsidR="00FF58B3" w:rsidRDefault="00FF58B3" w:rsidP="007E5D85">
      <w:pPr>
        <w:pStyle w:val="BodyText"/>
        <w:numPr>
          <w:ilvl w:val="0"/>
          <w:numId w:val="24"/>
        </w:numPr>
        <w:autoSpaceDE w:val="0"/>
        <w:autoSpaceDN w:val="0"/>
        <w:adjustRightInd w:val="0"/>
        <w:spacing w:before="120"/>
        <w:ind w:right="-234"/>
      </w:pPr>
      <w:r>
        <w:t xml:space="preserve">Run the </w:t>
      </w:r>
      <w:r w:rsidRPr="00FF654F">
        <w:rPr>
          <w:b/>
        </w:rPr>
        <w:t xml:space="preserve">Installation </w:t>
      </w:r>
      <w:r>
        <w:t>option [XPD INSTALLATION MENU]</w:t>
      </w:r>
    </w:p>
    <w:p w:rsidR="00FF58B3" w:rsidRDefault="00FF58B3" w:rsidP="007E5D85">
      <w:pPr>
        <w:pStyle w:val="BodyText"/>
        <w:numPr>
          <w:ilvl w:val="0"/>
          <w:numId w:val="24"/>
        </w:numPr>
        <w:autoSpaceDE w:val="0"/>
        <w:autoSpaceDN w:val="0"/>
        <w:adjustRightInd w:val="0"/>
        <w:spacing w:before="120"/>
        <w:ind w:right="-234"/>
      </w:pPr>
      <w:r>
        <w:t>Load the KIDS file by performing the following steps:</w:t>
      </w:r>
    </w:p>
    <w:p w:rsidR="00FF58B3" w:rsidRPr="008570E4" w:rsidRDefault="00FF58B3" w:rsidP="007E5D85">
      <w:pPr>
        <w:pStyle w:val="BodyText"/>
        <w:numPr>
          <w:ilvl w:val="1"/>
          <w:numId w:val="24"/>
        </w:numPr>
        <w:autoSpaceDE w:val="0"/>
        <w:autoSpaceDN w:val="0"/>
        <w:adjustRightInd w:val="0"/>
        <w:spacing w:before="120"/>
        <w:ind w:right="-234"/>
        <w:rPr>
          <w:sz w:val="20"/>
        </w:rPr>
      </w:pPr>
      <w:r w:rsidRPr="008570E4">
        <w:rPr>
          <w:sz w:val="20"/>
        </w:rPr>
        <w:t xml:space="preserve">Run the </w:t>
      </w:r>
      <w:r w:rsidRPr="008570E4">
        <w:rPr>
          <w:b/>
          <w:sz w:val="20"/>
        </w:rPr>
        <w:t>Load a Distribution</w:t>
      </w:r>
      <w:r w:rsidRPr="008570E4">
        <w:rPr>
          <w:sz w:val="20"/>
        </w:rPr>
        <w:t xml:space="preserve"> option [XPD LOAD DISTRIBUTION] to load the KIDS distribution.</w:t>
      </w:r>
    </w:p>
    <w:p w:rsidR="00FF58B3" w:rsidRPr="008570E4" w:rsidRDefault="00FF58B3" w:rsidP="007E5D85">
      <w:pPr>
        <w:pStyle w:val="BodyText"/>
        <w:numPr>
          <w:ilvl w:val="1"/>
          <w:numId w:val="24"/>
        </w:numPr>
        <w:autoSpaceDE w:val="0"/>
        <w:autoSpaceDN w:val="0"/>
        <w:adjustRightInd w:val="0"/>
        <w:spacing w:before="120"/>
        <w:ind w:right="-234"/>
        <w:rPr>
          <w:sz w:val="20"/>
        </w:rPr>
      </w:pPr>
      <w:r w:rsidRPr="008570E4">
        <w:rPr>
          <w:sz w:val="20"/>
        </w:rPr>
        <w:t xml:space="preserve">When prompted, enter </w:t>
      </w:r>
      <w:r w:rsidR="00FF654F" w:rsidRPr="008570E4">
        <w:rPr>
          <w:sz w:val="20"/>
        </w:rPr>
        <w:t xml:space="preserve">the path and file name </w:t>
      </w:r>
      <w:r w:rsidR="004E7D35" w:rsidRPr="008570E4">
        <w:rPr>
          <w:b/>
          <w:i/>
          <w:sz w:val="20"/>
        </w:rPr>
        <w:t>VPS1_0_3</w:t>
      </w:r>
      <w:r w:rsidR="00FF654F" w:rsidRPr="008570E4">
        <w:rPr>
          <w:b/>
          <w:i/>
          <w:sz w:val="20"/>
        </w:rPr>
        <w:t>.KID</w:t>
      </w:r>
      <w:r w:rsidR="004E7D35" w:rsidRPr="008570E4">
        <w:rPr>
          <w:sz w:val="20"/>
        </w:rPr>
        <w:t xml:space="preserve"> of the patch VPS*1.0*3</w:t>
      </w:r>
      <w:r w:rsidRPr="008570E4">
        <w:rPr>
          <w:sz w:val="20"/>
        </w:rPr>
        <w:t xml:space="preserve"> KIDS file that you downloaded from the VPS FTP server.</w:t>
      </w:r>
    </w:p>
    <w:p w:rsidR="00FF58B3" w:rsidRPr="008570E4" w:rsidRDefault="00FF58B3" w:rsidP="007E5D85">
      <w:pPr>
        <w:pStyle w:val="BodyText"/>
        <w:numPr>
          <w:ilvl w:val="1"/>
          <w:numId w:val="24"/>
        </w:numPr>
        <w:autoSpaceDE w:val="0"/>
        <w:autoSpaceDN w:val="0"/>
        <w:adjustRightInd w:val="0"/>
        <w:spacing w:before="120"/>
        <w:ind w:right="-234"/>
        <w:rPr>
          <w:sz w:val="20"/>
        </w:rPr>
      </w:pPr>
      <w:r w:rsidRPr="008570E4">
        <w:rPr>
          <w:sz w:val="20"/>
        </w:rPr>
        <w:t xml:space="preserve">When prompted to continue with the load, enter </w:t>
      </w:r>
      <w:r w:rsidRPr="008570E4">
        <w:rPr>
          <w:b/>
          <w:i/>
          <w:sz w:val="20"/>
        </w:rPr>
        <w:t>YES</w:t>
      </w:r>
      <w:r w:rsidRPr="008570E4">
        <w:rPr>
          <w:sz w:val="20"/>
        </w:rPr>
        <w:t>. A Distribution OK! Message will be displayed when the load is complete.</w:t>
      </w:r>
    </w:p>
    <w:p w:rsidR="00FF58B3" w:rsidRDefault="00FF58B3" w:rsidP="007E5D85">
      <w:pPr>
        <w:pStyle w:val="BodyText"/>
        <w:numPr>
          <w:ilvl w:val="0"/>
          <w:numId w:val="24"/>
        </w:numPr>
        <w:autoSpaceDE w:val="0"/>
        <w:autoSpaceDN w:val="0"/>
        <w:adjustRightInd w:val="0"/>
        <w:spacing w:before="120"/>
        <w:ind w:right="-234"/>
      </w:pPr>
      <w:r>
        <w:t>After loading the KIDS file, use the following options to verify the contents of the patch and to back up any affected routines.</w:t>
      </w:r>
    </w:p>
    <w:p w:rsidR="00FF58B3" w:rsidRPr="008570E4" w:rsidRDefault="00FF58B3" w:rsidP="007E5D85">
      <w:pPr>
        <w:pStyle w:val="BodyText"/>
        <w:numPr>
          <w:ilvl w:val="0"/>
          <w:numId w:val="25"/>
        </w:numPr>
        <w:autoSpaceDE w:val="0"/>
        <w:autoSpaceDN w:val="0"/>
        <w:adjustRightInd w:val="0"/>
        <w:spacing w:before="120"/>
        <w:ind w:right="-234"/>
        <w:rPr>
          <w:sz w:val="20"/>
        </w:rPr>
      </w:pPr>
      <w:r w:rsidRPr="008570E4">
        <w:rPr>
          <w:sz w:val="20"/>
        </w:rPr>
        <w:t>Verify Checksums in Transport Global [XPD PRINT CHECKSUM] – run this option to verify the integrity of the routine in the patch.</w:t>
      </w:r>
    </w:p>
    <w:p w:rsidR="00FF58B3" w:rsidRPr="008570E4" w:rsidRDefault="00FF58B3" w:rsidP="007E5D85">
      <w:pPr>
        <w:pStyle w:val="BodyText"/>
        <w:numPr>
          <w:ilvl w:val="0"/>
          <w:numId w:val="25"/>
        </w:numPr>
        <w:autoSpaceDE w:val="0"/>
        <w:autoSpaceDN w:val="0"/>
        <w:adjustRightInd w:val="0"/>
        <w:spacing w:before="120"/>
        <w:ind w:right="-234"/>
        <w:rPr>
          <w:sz w:val="20"/>
        </w:rPr>
      </w:pPr>
      <w:r w:rsidRPr="008570E4">
        <w:rPr>
          <w:sz w:val="20"/>
        </w:rPr>
        <w:t>Compare Transport Global to Current System [XPD COMPARE TO SYSTEM] – run this option to view all changes that will be made when the patch is installed. All components (routines, RPCs, and so on) in the patch will be compared.</w:t>
      </w:r>
    </w:p>
    <w:p w:rsidR="00FF58B3" w:rsidRPr="008570E4" w:rsidRDefault="00FF58B3" w:rsidP="007E5D85">
      <w:pPr>
        <w:pStyle w:val="BodyText"/>
        <w:numPr>
          <w:ilvl w:val="0"/>
          <w:numId w:val="25"/>
        </w:numPr>
        <w:autoSpaceDE w:val="0"/>
        <w:autoSpaceDN w:val="0"/>
        <w:adjustRightInd w:val="0"/>
        <w:spacing w:before="120"/>
        <w:ind w:right="-234"/>
        <w:rPr>
          <w:sz w:val="20"/>
        </w:rPr>
      </w:pPr>
      <w:r w:rsidRPr="008570E4">
        <w:rPr>
          <w:sz w:val="20"/>
        </w:rPr>
        <w:t>Backup a Transport Global [XPD BACKUP] – run this option to create a backup message of any routines exported with the patch. It will NOT backup any of the other changes.</w:t>
      </w:r>
    </w:p>
    <w:p w:rsidR="00FF58B3" w:rsidRDefault="00FF58B3" w:rsidP="007E5D85">
      <w:pPr>
        <w:pStyle w:val="BodyText"/>
        <w:numPr>
          <w:ilvl w:val="0"/>
          <w:numId w:val="24"/>
        </w:numPr>
        <w:autoSpaceDE w:val="0"/>
        <w:autoSpaceDN w:val="0"/>
        <w:adjustRightInd w:val="0"/>
        <w:spacing w:before="120"/>
        <w:ind w:right="-234"/>
      </w:pPr>
      <w:r>
        <w:t>After performing the load and any optional verification steps, perform the following steps to install the KIDS file:</w:t>
      </w:r>
    </w:p>
    <w:p w:rsidR="00FF58B3" w:rsidRPr="008570E4" w:rsidRDefault="00FF58B3" w:rsidP="008570E4">
      <w:pPr>
        <w:pStyle w:val="BodyText"/>
        <w:numPr>
          <w:ilvl w:val="1"/>
          <w:numId w:val="24"/>
        </w:numPr>
        <w:autoSpaceDE w:val="0"/>
        <w:autoSpaceDN w:val="0"/>
        <w:adjustRightInd w:val="0"/>
        <w:spacing w:after="0"/>
        <w:ind w:right="-234"/>
        <w:rPr>
          <w:sz w:val="20"/>
        </w:rPr>
      </w:pPr>
      <w:r w:rsidRPr="008570E4">
        <w:rPr>
          <w:sz w:val="20"/>
        </w:rPr>
        <w:t>Run the Install Package(s) [XPD INSTALL BUILD] option.</w:t>
      </w:r>
    </w:p>
    <w:p w:rsidR="00FF58B3" w:rsidRPr="008570E4" w:rsidRDefault="00FF58B3" w:rsidP="008570E4">
      <w:pPr>
        <w:pStyle w:val="BodyText"/>
        <w:numPr>
          <w:ilvl w:val="1"/>
          <w:numId w:val="24"/>
        </w:numPr>
        <w:autoSpaceDE w:val="0"/>
        <w:autoSpaceDN w:val="0"/>
        <w:adjustRightInd w:val="0"/>
        <w:spacing w:after="0"/>
        <w:ind w:right="-234"/>
        <w:rPr>
          <w:sz w:val="20"/>
        </w:rPr>
      </w:pPr>
      <w:r w:rsidRPr="008570E4">
        <w:rPr>
          <w:sz w:val="20"/>
        </w:rPr>
        <w:t xml:space="preserve">When prompted for the install name, enter </w:t>
      </w:r>
      <w:r w:rsidR="004E7D35" w:rsidRPr="008570E4">
        <w:rPr>
          <w:b/>
          <w:i/>
          <w:sz w:val="20"/>
        </w:rPr>
        <w:t>VPS*1.0*3</w:t>
      </w:r>
      <w:r w:rsidRPr="008570E4">
        <w:rPr>
          <w:sz w:val="20"/>
        </w:rPr>
        <w:t>.</w:t>
      </w:r>
    </w:p>
    <w:p w:rsidR="00FF58B3" w:rsidRDefault="00FF58B3" w:rsidP="008570E4">
      <w:pPr>
        <w:pStyle w:val="BodyText"/>
        <w:numPr>
          <w:ilvl w:val="1"/>
          <w:numId w:val="24"/>
        </w:numPr>
        <w:autoSpaceDE w:val="0"/>
        <w:autoSpaceDN w:val="0"/>
        <w:adjustRightInd w:val="0"/>
        <w:spacing w:after="0"/>
        <w:ind w:right="-234"/>
      </w:pPr>
      <w:r w:rsidRPr="008570E4">
        <w:rPr>
          <w:sz w:val="20"/>
        </w:rPr>
        <w:t>Answer NO to the following prompts</w:t>
      </w:r>
    </w:p>
    <w:p w:rsidR="00397F75" w:rsidRDefault="009B2F07" w:rsidP="00397F75">
      <w:pPr>
        <w:pStyle w:val="BodyText"/>
        <w:keepNext/>
        <w:ind w:left="720"/>
      </w:pPr>
      <w:r>
        <w:rPr>
          <w:noProof/>
        </w:rPr>
        <w:lastRenderedPageBreak/>
        <mc:AlternateContent>
          <mc:Choice Requires="wps">
            <w:drawing>
              <wp:inline distT="0" distB="0" distL="0" distR="0" wp14:anchorId="6A05192F" wp14:editId="60A412A3">
                <wp:extent cx="5428615" cy="454660"/>
                <wp:effectExtent l="0" t="0" r="19685" b="21590"/>
                <wp:docPr id="13" name="Text Box 13" title="Yes/No Prompt to INHIBIT LOGONS during the instal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454660"/>
                        </a:xfrm>
                        <a:prstGeom prst="rect">
                          <a:avLst/>
                        </a:prstGeom>
                        <a:solidFill>
                          <a:srgbClr val="FFFFFF"/>
                        </a:solidFill>
                        <a:ln w="9525">
                          <a:solidFill>
                            <a:srgbClr val="000000"/>
                          </a:solidFill>
                          <a:miter lim="800000"/>
                          <a:headEnd/>
                          <a:tailEnd/>
                        </a:ln>
                      </wps:spPr>
                      <wps:txbx>
                        <w:txbxContent>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KIDS to INHIBIT LOGONs during the install? NO//</w:t>
                            </w:r>
                          </w:p>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to DISABLE Scheduled Options, Menu Options, and Protocols? NO//</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alt="Title: Yes/No Prompt to INHIBIT LOGONS during the install." style="width:427.45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">
                <v:textbox>
                  <w:txbxContent>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KIDS to INHIBIT LOGONs during the install? NO//</w:t>
                      </w:r>
                    </w:p>
                    <w:p w:rsidR="00231CD9" w:rsidRPr="005F5431" w:rsidRDefault="00231CD9" w:rsidP="009B2F07">
                      <w:pPr>
                        <w:rPr>
                          <w:rFonts w:ascii="Courier New" w:hAnsi="Courier New" w:cs="Courier New"/>
                          <w:sz w:val="18"/>
                          <w:szCs w:val="20"/>
                        </w:rPr>
                      </w:pPr>
                      <w:r w:rsidRPr="005F5431">
                        <w:rPr>
                          <w:rFonts w:ascii="Courier New" w:hAnsi="Courier New" w:cs="Courier New"/>
                          <w:sz w:val="18"/>
                          <w:szCs w:val="20"/>
                        </w:rPr>
                        <w:t>Want to DISABLE Scheduled Options, Menu Options, and Protocols? NO//</w:t>
                      </w:r>
                    </w:p>
                  </w:txbxContent>
                </v:textbox>
                <w10:anchorlock/>
              </v:shape>
            </w:pict>
          </mc:Fallback>
        </mc:AlternateContent>
      </w:r>
      <w:bookmarkStart w:id="46" w:name="AssumptionsDependencies1"/>
      <w:bookmarkStart w:id="47" w:name="_Assumptions_and_Dependencies"/>
      <w:bookmarkStart w:id="48" w:name="_Toc206326205"/>
      <w:bookmarkStart w:id="49" w:name="_Toc206326206"/>
      <w:bookmarkStart w:id="50" w:name="_Toc206326208"/>
      <w:bookmarkStart w:id="51" w:name="_Toc206326210"/>
      <w:bookmarkStart w:id="52" w:name="_Toc390883236"/>
      <w:bookmarkStart w:id="53" w:name="_Toc390883247"/>
      <w:bookmarkStart w:id="54" w:name="_Toc390883249"/>
      <w:bookmarkEnd w:id="44"/>
      <w:bookmarkEnd w:id="46"/>
      <w:bookmarkEnd w:id="47"/>
      <w:bookmarkEnd w:id="48"/>
      <w:bookmarkEnd w:id="49"/>
      <w:bookmarkEnd w:id="50"/>
      <w:bookmarkEnd w:id="51"/>
      <w:bookmarkEnd w:id="52"/>
      <w:bookmarkEnd w:id="53"/>
      <w:bookmarkEnd w:id="54"/>
    </w:p>
    <w:p w:rsidR="006B3201" w:rsidRDefault="00397F75" w:rsidP="00397F75">
      <w:pPr>
        <w:pStyle w:val="Caption"/>
      </w:pPr>
      <w:bookmarkStart w:id="55" w:name="_Toc411373399"/>
      <w:r>
        <w:t xml:space="preserve">Figure </w:t>
      </w:r>
      <w:fldSimple w:instr=" SEQ Figure \* ARABIC ">
        <w:r w:rsidR="00231CD9">
          <w:rPr>
            <w:noProof/>
          </w:rPr>
          <w:t>1</w:t>
        </w:r>
      </w:fldSimple>
      <w:r>
        <w:t>Inhibit Logon Prompt</w:t>
      </w:r>
      <w:bookmarkEnd w:id="55"/>
      <w:r>
        <w:t xml:space="preserve"> </w:t>
      </w:r>
    </w:p>
    <w:p w:rsidR="004F126F" w:rsidRDefault="004F126F" w:rsidP="004F126F">
      <w:pPr>
        <w:pStyle w:val="Heading2"/>
      </w:pPr>
      <w:bookmarkStart w:id="56" w:name="_Toc411375458"/>
      <w:r>
        <w:lastRenderedPageBreak/>
        <w:t>Sample KIDS Installation</w:t>
      </w:r>
      <w:bookmarkEnd w:id="56"/>
    </w:p>
    <w:tbl>
      <w:tblPr>
        <w:tblStyle w:val="TableGrid"/>
        <w:tblW w:w="0" w:type="auto"/>
        <w:tblLook w:val="04A0" w:firstRow="1" w:lastRow="0" w:firstColumn="1" w:lastColumn="0" w:noHBand="0" w:noVBand="1"/>
        <w:tblCaption w:val="VPS 1*3 Sample Installation"/>
      </w:tblPr>
      <w:tblGrid>
        <w:gridCol w:w="8742"/>
      </w:tblGrid>
      <w:tr w:rsidR="00231CD9" w:rsidTr="00231CD9">
        <w:trPr>
          <w:cantSplit/>
          <w:trHeight w:val="6506"/>
          <w:tblHeader/>
        </w:trPr>
        <w:tc>
          <w:tcPr>
            <w:tcW w:w="8742" w:type="dxa"/>
          </w:tcPr>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Select Installation Option: 6  Install Package(s)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Select INSTALL NAME: VPS*1.0*3      2/5/15@14:39:29</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=&gt; VPS*1.0*3  ;Created on Feb 05, 2015@16:31:12</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This Distribution was loaded on Feb 05, 2015@14:39:29 with header of </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VPS*1.0*3  ;Created on Feb 05, 2015@16:31:12</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It consisted of the following Install(s):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Checking Install for Package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Install Questions for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Incoming Files: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       VPS CONFIG HISTORY</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CONFIG HISTORY'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853.3     VPS ALLERGY DISCREPANCY INDICATORS  (including data)</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ALLERGY DISCREPANCY INDICATORS'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 will OVERWRITE your data with mine.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853.5     VPS MRAR PDO</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MRAR PDO'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   853.7     VPS MED DISCREPANCY INDICATORS  (including data)</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Note:  You already have the 'VPS MED DISCREPANCY INDICATORS' File.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 will OVERWRITE your data with mine.</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Want KIDS to INHIBIT LOGONs during the install? NO// </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 xml:space="preserve">Want to DISABLE Scheduled Options, Menu Options, and Protocols? NO// </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Enter the Device you want to print the Install messages.</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You can queue the install by enter a 'Q' at the device prompt.</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Enter a '^' to abort the install.</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DEVICE: HOME//   CONSOLE</w:t>
            </w:r>
            <w:r w:rsidRPr="005F5431">
              <w:rPr>
                <w:sz w:val="16"/>
              </w:rPr>
              <w:br/>
              <w:t xml:space="preserve">                                  VPS*1.0*3</w:t>
            </w: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p>
          <w:p w:rsidR="00231CD9" w:rsidRPr="005F5431" w:rsidRDefault="00231CD9" w:rsidP="00231CD9">
            <w:pPr>
              <w:pStyle w:val="capture"/>
              <w:pBdr>
                <w:top w:val="none" w:sz="0" w:space="0" w:color="auto"/>
                <w:left w:val="none" w:sz="0" w:space="0" w:color="auto"/>
                <w:bottom w:val="none" w:sz="0" w:space="0" w:color="auto"/>
                <w:right w:val="none" w:sz="0" w:space="0" w:color="auto"/>
              </w:pBdr>
              <w:rPr>
                <w:sz w:val="16"/>
              </w:rPr>
            </w:pPr>
            <w:r w:rsidRPr="005F5431">
              <w:rPr>
                <w:sz w:val="16"/>
              </w:rPr>
              <w:t>Installing Data:</w:t>
            </w:r>
            <w:r w:rsidRPr="005F5431">
              <w:rPr>
                <w:sz w:val="16"/>
              </w:rPr>
              <w:br/>
              <w:t xml:space="preserve">              Feb 05, 2015@16:31:12</w:t>
            </w:r>
          </w:p>
          <w:p w:rsidR="00231CD9" w:rsidRDefault="00231CD9" w:rsidP="00231CD9">
            <w:pPr>
              <w:pStyle w:val="capture"/>
              <w:pBdr>
                <w:top w:val="none" w:sz="0" w:space="0" w:color="auto"/>
                <w:left w:val="none" w:sz="0" w:space="0" w:color="auto"/>
                <w:bottom w:val="none" w:sz="0" w:space="0" w:color="auto"/>
                <w:right w:val="none" w:sz="0" w:space="0" w:color="auto"/>
              </w:pBdr>
            </w:pPr>
            <w:r w:rsidRPr="005F5431">
              <w:rPr>
                <w:sz w:val="16"/>
              </w:rPr>
              <w:t>Installing PACKAGE COMPONENTS:</w:t>
            </w:r>
            <w:r w:rsidRPr="005F5431">
              <w:rPr>
                <w:sz w:val="16"/>
              </w:rPr>
              <w:br/>
              <w:t xml:space="preserve"> </w:t>
            </w:r>
            <w:r w:rsidRPr="005F5431">
              <w:rPr>
                <w:sz w:val="16"/>
              </w:rPr>
              <w:br/>
              <w:t xml:space="preserve"> Installing REMOTE PROCEDURE</w:t>
            </w:r>
            <w:r w:rsidRPr="005F5431">
              <w:rPr>
                <w:sz w:val="16"/>
              </w:rPr>
              <w:br/>
              <w:t xml:space="preserve">               Feb 05, 2015@16:31:12</w:t>
            </w:r>
            <w:r w:rsidRPr="005F5431">
              <w:rPr>
                <w:sz w:val="16"/>
              </w:rPr>
              <w:br/>
            </w:r>
            <w:r w:rsidRPr="005F5431">
              <w:rPr>
                <w:sz w:val="16"/>
              </w:rPr>
              <w:br/>
              <w:t xml:space="preserve"> Installing OPTION</w:t>
            </w:r>
            <w:r w:rsidRPr="005F5431">
              <w:rPr>
                <w:sz w:val="16"/>
              </w:rPr>
              <w:br/>
              <w:t xml:space="preserve">               Feb 05, 2015@16:31:12</w:t>
            </w:r>
            <w:r w:rsidRPr="005F5431">
              <w:rPr>
                <w:sz w:val="16"/>
              </w:rPr>
              <w:br/>
              <w:t xml:space="preserve"> </w:t>
            </w:r>
            <w:r w:rsidRPr="005F5431">
              <w:rPr>
                <w:sz w:val="16"/>
              </w:rPr>
              <w:br/>
              <w:t xml:space="preserve"> Updating Routine file...</w:t>
            </w:r>
            <w:r w:rsidRPr="005F5431">
              <w:rPr>
                <w:sz w:val="16"/>
              </w:rPr>
              <w:br/>
              <w:t xml:space="preserve"> </w:t>
            </w:r>
            <w:r w:rsidRPr="005F5431">
              <w:rPr>
                <w:sz w:val="16"/>
              </w:rPr>
              <w:br/>
              <w:t xml:space="preserve"> Updating KIDS files...</w:t>
            </w:r>
            <w:r w:rsidRPr="005F5431">
              <w:rPr>
                <w:sz w:val="16"/>
              </w:rPr>
              <w:br/>
              <w:t xml:space="preserve"> </w:t>
            </w:r>
            <w:r w:rsidRPr="005F5431">
              <w:rPr>
                <w:sz w:val="16"/>
              </w:rPr>
              <w:br/>
              <w:t xml:space="preserve"> VPS*1.0*3 Installed.</w:t>
            </w:r>
            <w:r w:rsidRPr="005F5431">
              <w:rPr>
                <w:sz w:val="16"/>
              </w:rPr>
              <w:br/>
              <w:t xml:space="preserve">               Feb 05, 2015@16:31:12</w:t>
            </w:r>
            <w:r w:rsidRPr="005F5431">
              <w:rPr>
                <w:sz w:val="16"/>
              </w:rPr>
              <w:br/>
              <w:t xml:space="preserve"> </w:t>
            </w:r>
            <w:r w:rsidRPr="005F5431">
              <w:rPr>
                <w:sz w:val="16"/>
              </w:rPr>
              <w:br/>
              <w:t xml:space="preserve"> Not a production UCI</w:t>
            </w:r>
            <w:r w:rsidRPr="005F5431">
              <w:rPr>
                <w:sz w:val="16"/>
              </w:rPr>
              <w:br/>
              <w:t xml:space="preserve"> </w:t>
            </w:r>
            <w:r w:rsidRPr="005F5431">
              <w:rPr>
                <w:sz w:val="16"/>
              </w:rPr>
              <w:br/>
              <w:t xml:space="preserve"> NO Install Message sent</w:t>
            </w:r>
            <w:r w:rsidRPr="005F5431">
              <w:rPr>
                <w:sz w:val="16"/>
              </w:rPr>
              <w:br/>
            </w:r>
            <w:r>
              <w:br/>
              <w:t xml:space="preserve">          +------------------------------------------------------------+</w:t>
            </w:r>
            <w:r>
              <w:br/>
              <w:t xml:space="preserve">  100%    |             25             50             75               |</w:t>
            </w:r>
            <w:r>
              <w:br/>
              <w:t>Complete  +------------------------------------------------------------+</w:t>
            </w:r>
          </w:p>
        </w:tc>
      </w:tr>
    </w:tbl>
    <w:p w:rsidR="004F126F" w:rsidRDefault="00231CD9" w:rsidP="00231CD9">
      <w:pPr>
        <w:pStyle w:val="Caption"/>
      </w:pPr>
      <w:r>
        <w:t xml:space="preserve">Figure </w:t>
      </w:r>
      <w:fldSimple w:instr=" SEQ Figure \* ARABIC ">
        <w:r>
          <w:rPr>
            <w:noProof/>
          </w:rPr>
          <w:t>2</w:t>
        </w:r>
      </w:fldSimple>
      <w:r>
        <w:t>:  VPS 1*3 Sample KIDS Installation</w:t>
      </w:r>
    </w:p>
    <w:p w:rsidR="004F126F" w:rsidRPr="004F126F" w:rsidRDefault="004F126F" w:rsidP="004F126F">
      <w:pPr>
        <w:pStyle w:val="BodyText"/>
      </w:pPr>
    </w:p>
    <w:p w:rsidR="004F126F" w:rsidRDefault="004F126F" w:rsidP="004F126F">
      <w:pPr>
        <w:pStyle w:val="Heading1"/>
      </w:pPr>
      <w:bookmarkStart w:id="57" w:name="_Toc411375459"/>
      <w:r>
        <w:t>Post-Install</w:t>
      </w:r>
      <w:bookmarkEnd w:id="57"/>
    </w:p>
    <w:p w:rsidR="00CA14D8" w:rsidRDefault="00CA14D8" w:rsidP="00CA14D8">
      <w:pPr>
        <w:pStyle w:val="Heading2"/>
      </w:pPr>
      <w:r>
        <w:t>Ad Hoc HS Report Definition</w:t>
      </w:r>
    </w:p>
    <w:p w:rsidR="00E201A5" w:rsidRPr="001A6124" w:rsidRDefault="00E201A5" w:rsidP="00E201A5">
      <w:pPr>
        <w:pStyle w:val="BodyText"/>
      </w:pPr>
      <w:r>
        <w:t>Create an Ad Hoc HS report as shown in the following screen capture, using the HEALTH SUMMARY MAINTENANCE MENU (GMTS IRM/ADPAC MAINT MENU).</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Health Summary Maintenance Menu</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1      Disable/Enable Health Summary Component</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2      Create/Modify Health Summary Components</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3      Edit Ad Hoc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4      Rebuild Ad Hoc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5      </w:t>
      </w:r>
      <w:proofErr w:type="spellStart"/>
      <w:r w:rsidRPr="00CA14D8">
        <w:rPr>
          <w:rFonts w:ascii="r_ansi" w:hAnsi="r_ansi" w:cs="r_ansi"/>
          <w:sz w:val="16"/>
          <w:szCs w:val="18"/>
        </w:rPr>
        <w:t>Resequence</w:t>
      </w:r>
      <w:proofErr w:type="spellEnd"/>
      <w:r w:rsidRPr="00CA14D8">
        <w:rPr>
          <w:rFonts w:ascii="r_ansi" w:hAnsi="r_ansi" w:cs="r_ansi"/>
          <w:sz w:val="16"/>
          <w:szCs w:val="18"/>
        </w:rPr>
        <w:t xml:space="preserve"> a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6      Create/Modify Health Summary Type</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7      Edit Health Summary Site Parameters</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8      Health Summary Objects Menu ...</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9      CPRS Reports Tab 'Health Summary Types List' Menu ...</w:t>
      </w:r>
    </w:p>
    <w:p w:rsidR="00E201A5" w:rsidRPr="00CA14D8" w:rsidRDefault="00E201A5" w:rsidP="00CA14D8">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CA14D8">
        <w:rPr>
          <w:rFonts w:ascii="r_ansi" w:hAnsi="r_ansi" w:cs="r_ansi"/>
          <w:sz w:val="16"/>
          <w:szCs w:val="18"/>
        </w:rPr>
        <w:t xml:space="preserve">   10     CPRS Health Summary Display/Edit Site Defaults ...</w:t>
      </w:r>
    </w:p>
    <w:p w:rsidR="00E201A5" w:rsidRDefault="00E201A5" w:rsidP="00E201A5">
      <w:pPr>
        <w:pStyle w:val="BodyText"/>
      </w:pPr>
    </w:p>
    <w:p w:rsidR="00E201A5" w:rsidRDefault="00E201A5" w:rsidP="00E201A5">
      <w:pPr>
        <w:pStyle w:val="BodyText"/>
        <w:rPr>
          <w:b/>
        </w:rPr>
      </w:pPr>
      <w:r>
        <w:t xml:space="preserve">Select option 2 </w:t>
      </w:r>
      <w:r>
        <w:rPr>
          <w:b/>
        </w:rPr>
        <w:t>Create/Modify Health Summary Components.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Health Summary Maintenance Menu &lt;TEST ACCOUNT&gt; Option: </w:t>
      </w:r>
      <w:r w:rsidRPr="003B08D3">
        <w:rPr>
          <w:rFonts w:ascii="r_ansi" w:hAnsi="r_ansi" w:cs="r_ansi"/>
          <w:b/>
          <w:sz w:val="16"/>
          <w:szCs w:val="18"/>
        </w:rPr>
        <w:t>2  Create/Modify Health Summary Components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Select COMPONENT: </w:t>
      </w:r>
      <w:r>
        <w:rPr>
          <w:rFonts w:ascii="r_ansi" w:hAnsi="r_ansi" w:cs="r_ansi"/>
          <w:b/>
          <w:sz w:val="16"/>
          <w:szCs w:val="18"/>
        </w:rPr>
        <w:t>VPS MRAR PDO</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Are you adding 'CSQ HS TYPE' as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a new HEALTH SUMMARY COMPONENT? No// </w:t>
      </w:r>
      <w:r w:rsidRPr="003B08D3">
        <w:rPr>
          <w:rFonts w:ascii="r_ansi" w:hAnsi="r_ansi" w:cs="r_ansi"/>
          <w:b/>
          <w:sz w:val="16"/>
          <w:szCs w:val="18"/>
        </w:rPr>
        <w:t>YES</w:t>
      </w:r>
      <w:r w:rsidRPr="003B08D3">
        <w:rPr>
          <w:rFonts w:ascii="r_ansi" w:hAnsi="r_ansi" w:cs="r_ansi"/>
          <w:sz w:val="16"/>
          <w:szCs w:val="18"/>
        </w:rPr>
        <w:t xml:space="preserve">  (Yes)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w:t>
      </w:r>
      <w:r w:rsidR="00CA14D8">
        <w:rPr>
          <w:rFonts w:ascii="r_ansi" w:hAnsi="r_ansi" w:cs="r_ansi"/>
          <w:sz w:val="16"/>
          <w:szCs w:val="18"/>
        </w:rPr>
        <w:t>SUMMARY COMPONENT NUMBER: 442031</w:t>
      </w:r>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duplicate an existing COMPONENT? YES// </w:t>
      </w:r>
      <w:r w:rsidRPr="003B08D3">
        <w:rPr>
          <w:rFonts w:ascii="r_ansi" w:hAnsi="r_ansi" w:cs="r_ansi"/>
          <w:b/>
          <w:sz w:val="16"/>
          <w:szCs w:val="18"/>
        </w:rPr>
        <w:t>NO</w:t>
      </w:r>
    </w:p>
    <w:p w:rsidR="00E201A5" w:rsidRPr="003B08D3" w:rsidRDefault="00CA14D8"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NAME: VPS MRAR PDO</w:t>
      </w:r>
      <w:r w:rsidR="00E201A5"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PRINT ROUTINE</w:t>
      </w:r>
      <w:r w:rsidRPr="003B08D3">
        <w:rPr>
          <w:rFonts w:ascii="r_ansi" w:hAnsi="r_ansi" w:cs="r_ansi"/>
          <w:b/>
          <w:sz w:val="16"/>
          <w:szCs w:val="18"/>
        </w:rPr>
        <w:t xml:space="preserve">: </w:t>
      </w:r>
      <w:r>
        <w:rPr>
          <w:rFonts w:ascii="r_ansi" w:hAnsi="r_ansi" w:cs="r_ansi"/>
          <w:b/>
          <w:sz w:val="16"/>
          <w:szCs w:val="18"/>
        </w:rPr>
        <w:t>HS;VPSPDO1</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b/>
          <w:sz w:val="16"/>
          <w:szCs w:val="18"/>
        </w:rPr>
      </w:pPr>
      <w:r w:rsidRPr="003B08D3">
        <w:rPr>
          <w:rFonts w:ascii="r_ansi" w:hAnsi="r_ansi" w:cs="r_ansi"/>
          <w:sz w:val="16"/>
          <w:szCs w:val="18"/>
        </w:rPr>
        <w:t xml:space="preserve">ABBREVIATION: </w:t>
      </w:r>
      <w:r>
        <w:rPr>
          <w:rFonts w:ascii="r_ansi" w:hAnsi="r_ansi" w:cs="r_ansi"/>
          <w:b/>
          <w:sz w:val="16"/>
          <w:szCs w:val="18"/>
        </w:rPr>
        <w:t>MRAR</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DESCRIPTION:</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No existing text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Edit? NO//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LIMITS APPLICABLE: </w:t>
      </w:r>
      <w:r w:rsidRPr="003B08D3">
        <w:rPr>
          <w:rFonts w:ascii="r_ansi" w:hAnsi="r_ansi" w:cs="r_ansi"/>
          <w:b/>
          <w:sz w:val="16"/>
          <w:szCs w:val="18"/>
        </w:rPr>
        <w:t>YES</w:t>
      </w:r>
      <w:r w:rsidRPr="003B08D3">
        <w:rPr>
          <w:rFonts w:ascii="r_ansi" w:hAnsi="r_ansi" w:cs="r_ansi"/>
          <w:sz w:val="16"/>
          <w:szCs w:val="18"/>
        </w:rPr>
        <w:t xml:space="preserve">  </w:t>
      </w:r>
      <w:proofErr w:type="spellStart"/>
      <w:r w:rsidRPr="003B08D3">
        <w:rPr>
          <w:rFonts w:ascii="r_ansi" w:hAnsi="r_ansi" w:cs="r_ansi"/>
          <w:sz w:val="16"/>
          <w:szCs w:val="18"/>
        </w:rPr>
        <w:t>yes</w:t>
      </w:r>
      <w:proofErr w:type="spell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MAXIMUM OCCURRENCES APPLICABLE: </w:t>
      </w:r>
      <w:r w:rsidRPr="003B08D3">
        <w:rPr>
          <w:rFonts w:ascii="r_ansi" w:hAnsi="r_ansi" w:cs="r_ansi"/>
          <w:b/>
          <w:sz w:val="16"/>
          <w:szCs w:val="18"/>
        </w:rPr>
        <w:t>YES</w:t>
      </w:r>
      <w:r w:rsidRPr="003B08D3">
        <w:rPr>
          <w:rFonts w:ascii="r_ansi" w:hAnsi="r_ansi" w:cs="r_ansi"/>
          <w:sz w:val="16"/>
          <w:szCs w:val="18"/>
        </w:rPr>
        <w:t xml:space="preserve">  </w:t>
      </w:r>
      <w:proofErr w:type="spellStart"/>
      <w:r w:rsidRPr="003B08D3">
        <w:rPr>
          <w:rFonts w:ascii="r_ansi" w:hAnsi="r_ansi" w:cs="r_ansi"/>
          <w:sz w:val="16"/>
          <w:szCs w:val="18"/>
        </w:rPr>
        <w:t>yes</w:t>
      </w:r>
      <w:proofErr w:type="spell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HOSPITAL LOCATION APPLICABLE: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ICD TEXT APPLICABLE: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PROVIDER NARRATIVE APPLICABLE: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LOCK: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DEFAULT HEADER NAME: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FILE: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ADD new Component to the AD HOC Health Summary? NO// </w:t>
      </w:r>
      <w:r w:rsidRPr="003B08D3">
        <w:rPr>
          <w:rFonts w:ascii="r_ansi" w:hAnsi="r_ansi" w:cs="r_ansi"/>
          <w:b/>
          <w:sz w:val="16"/>
          <w:szCs w:val="18"/>
        </w:rPr>
        <w:t>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EDITING the GMTS HS ADHOC OPTION Health Summary Type</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PRINT OF COMPONENTS WITHOUT DATA: no// </w:t>
      </w:r>
      <w:r w:rsidRPr="003B08D3">
        <w:rPr>
          <w:rFonts w:ascii="r_ansi" w:hAnsi="r_ansi" w:cs="r_ansi"/>
          <w:b/>
          <w:sz w:val="16"/>
          <w:szCs w:val="18"/>
        </w:rPr>
        <w:t>YES</w:t>
      </w:r>
      <w:r w:rsidRPr="003B08D3">
        <w:rPr>
          <w:rFonts w:ascii="r_ansi" w:hAnsi="r_ansi" w:cs="r_ansi"/>
          <w:sz w:val="16"/>
          <w:szCs w:val="18"/>
        </w:rPr>
        <w:t xml:space="preserve">  </w:t>
      </w:r>
      <w:proofErr w:type="spellStart"/>
      <w:r w:rsidRPr="003B08D3">
        <w:rPr>
          <w:rFonts w:ascii="r_ansi" w:hAnsi="r_ansi" w:cs="r_ansi"/>
          <w:sz w:val="16"/>
          <w:szCs w:val="18"/>
        </w:rPr>
        <w:t>yes</w:t>
      </w:r>
      <w:proofErr w:type="spellEnd"/>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Do you wish to review the Summary Type structure before continuing? NO// </w:t>
      </w:r>
      <w:r w:rsidRPr="003B08D3">
        <w:rPr>
          <w:rFonts w:ascii="r_ansi" w:hAnsi="r_ansi" w:cs="r_ansi"/>
          <w:b/>
          <w:sz w:val="16"/>
          <w:szCs w:val="18"/>
        </w:rPr>
        <w:t>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HEALTH SUMMARY TYPE INQUIRY</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Type Name:  GMTS HS ADHOC OPTION</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Title:  Ad Hoc Health Summary Type</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Owner:  POSTMASTER              LOCK:  GMTSMGR</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SUPPRESS PRINT OF COMPONENTS WITHOUT DATA:  yes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SUPPRESS SENSITIVE PRINT DATA: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Max        Hos  ICD   Pro  CPT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roofErr w:type="spellStart"/>
      <w:r w:rsidRPr="003B08D3">
        <w:rPr>
          <w:rFonts w:ascii="r_ansi" w:hAnsi="r_ansi" w:cs="r_ansi"/>
          <w:sz w:val="16"/>
          <w:szCs w:val="18"/>
        </w:rPr>
        <w:lastRenderedPageBreak/>
        <w:t>Abb</w:t>
      </w:r>
      <w:proofErr w:type="spellEnd"/>
      <w:r w:rsidRPr="003B08D3">
        <w:rPr>
          <w:rFonts w:ascii="r_ansi" w:hAnsi="r_ansi" w:cs="r_ansi"/>
          <w:sz w:val="16"/>
          <w:szCs w:val="18"/>
        </w:rPr>
        <w:t xml:space="preserve">   Ord    Component Name        </w:t>
      </w:r>
      <w:proofErr w:type="spellStart"/>
      <w:r w:rsidRPr="003B08D3">
        <w:rPr>
          <w:rFonts w:ascii="r_ansi" w:hAnsi="r_ansi" w:cs="r_ansi"/>
          <w:sz w:val="16"/>
          <w:szCs w:val="18"/>
        </w:rPr>
        <w:t>Occ</w:t>
      </w:r>
      <w:proofErr w:type="spellEnd"/>
      <w:r w:rsidRPr="003B08D3">
        <w:rPr>
          <w:rFonts w:ascii="r_ansi" w:hAnsi="r_ansi" w:cs="r_ansi"/>
          <w:sz w:val="16"/>
          <w:szCs w:val="18"/>
        </w:rPr>
        <w:t xml:space="preserve">  Time  </w:t>
      </w:r>
      <w:proofErr w:type="spellStart"/>
      <w:r w:rsidRPr="003B08D3">
        <w:rPr>
          <w:rFonts w:ascii="r_ansi" w:hAnsi="r_ansi" w:cs="r_ansi"/>
          <w:sz w:val="16"/>
          <w:szCs w:val="18"/>
        </w:rPr>
        <w:t>Loc</w:t>
      </w:r>
      <w:proofErr w:type="spellEnd"/>
      <w:r w:rsidRPr="003B08D3">
        <w:rPr>
          <w:rFonts w:ascii="r_ansi" w:hAnsi="r_ansi" w:cs="r_ansi"/>
          <w:sz w:val="16"/>
          <w:szCs w:val="18"/>
        </w:rPr>
        <w:t xml:space="preserve">  Text  Nar  Mod  Selection</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5       ACTIVE MEDS RECONCIL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PLA   10      Active Problems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CD    15      Advance Directive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BADR  25      Brief </w:t>
      </w:r>
      <w:proofErr w:type="spellStart"/>
      <w:r w:rsidRPr="003B08D3">
        <w:rPr>
          <w:rFonts w:ascii="r_ansi" w:hAnsi="r_ansi" w:cs="r_ansi"/>
          <w:sz w:val="16"/>
          <w:szCs w:val="18"/>
        </w:rPr>
        <w:t>Adv</w:t>
      </w:r>
      <w:proofErr w:type="spellEnd"/>
      <w:r w:rsidRPr="003B08D3">
        <w:rPr>
          <w:rFonts w:ascii="r_ansi" w:hAnsi="r_ansi" w:cs="r_ansi"/>
          <w:sz w:val="16"/>
          <w:szCs w:val="18"/>
        </w:rPr>
        <w:t xml:space="preserve"> React/All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ADR   35      </w:t>
      </w:r>
      <w:proofErr w:type="spellStart"/>
      <w:r w:rsidRPr="003B08D3">
        <w:rPr>
          <w:rFonts w:ascii="r_ansi" w:hAnsi="r_ansi" w:cs="r_ansi"/>
          <w:sz w:val="16"/>
          <w:szCs w:val="18"/>
        </w:rPr>
        <w:t>Adv</w:t>
      </w:r>
      <w:proofErr w:type="spellEnd"/>
      <w:r w:rsidRPr="003B08D3">
        <w:rPr>
          <w:rFonts w:ascii="r_ansi" w:hAnsi="r_ansi" w:cs="r_ansi"/>
          <w:sz w:val="16"/>
          <w:szCs w:val="18"/>
        </w:rPr>
        <w:t xml:space="preserve"> React/</w:t>
      </w:r>
      <w:proofErr w:type="spellStart"/>
      <w:r w:rsidRPr="003B08D3">
        <w:rPr>
          <w:rFonts w:ascii="r_ansi" w:hAnsi="r_ansi" w:cs="r_ansi"/>
          <w:sz w:val="16"/>
          <w:szCs w:val="18"/>
        </w:rPr>
        <w:t>Allerg</w:t>
      </w:r>
      <w:proofErr w:type="spellEnd"/>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PSO2  45      Active/Pending/</w:t>
      </w:r>
      <w:proofErr w:type="spellStart"/>
      <w:r w:rsidRPr="003B08D3">
        <w:rPr>
          <w:rFonts w:ascii="r_ansi" w:hAnsi="r_ansi" w:cs="r_ansi"/>
          <w:sz w:val="16"/>
          <w:szCs w:val="18"/>
        </w:rPr>
        <w:t>Expir</w:t>
      </w:r>
      <w:proofErr w:type="spellEnd"/>
      <w:r w:rsidRPr="003B08D3">
        <w:rPr>
          <w:rFonts w:ascii="r_ansi" w:hAnsi="r_ansi" w:cs="r_ansi"/>
          <w:sz w:val="16"/>
          <w:szCs w:val="18"/>
        </w:rPr>
        <w:t xml:space="preserve">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BCMA  55      BCMA MED HISTORY     10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BCML  65      BCMA MED LOG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BCMS  75      BCMA Specific Drug L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85      BMI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95      Braden Scale         10   1Y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PRF1  105     CAT I PT RECORD FLAG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               * = Disabled Components</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2336" behindDoc="0" locked="0" layoutInCell="1" allowOverlap="1" wp14:anchorId="498D8F5D" wp14:editId="56C1BF9F">
                <wp:simplePos x="0" y="0"/>
                <wp:positionH relativeFrom="column">
                  <wp:posOffset>2657475</wp:posOffset>
                </wp:positionH>
                <wp:positionV relativeFrom="paragraph">
                  <wp:posOffset>109220</wp:posOffset>
                </wp:positionV>
                <wp:extent cx="2990850" cy="1403985"/>
                <wp:effectExtent l="0" t="0" r="1905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E201A5" w:rsidRPr="00FB1CDB" w:rsidRDefault="00E201A5" w:rsidP="00E201A5">
                            <w:pPr>
                              <w:rPr>
                                <w:i/>
                              </w:rPr>
                            </w:pPr>
                            <w:r w:rsidRPr="00FB1CDB">
                              <w:rPr>
                                <w:i/>
                              </w:rPr>
                              <w:t>There may be multiple pages of HS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09.25pt;margin-top:8.6pt;width:23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">
                <v:textbox style="mso-fit-shape-to-text:t">
                  <w:txbxContent>
                    <w:p w:rsidR="00E201A5" w:rsidRPr="00FB1CDB" w:rsidRDefault="00E201A5" w:rsidP="00E201A5">
                      <w:pPr>
                        <w:rPr>
                          <w:i/>
                        </w:rPr>
                      </w:pPr>
                      <w:r w:rsidRPr="00FB1CDB">
                        <w:rPr>
                          <w:i/>
                        </w:rPr>
                        <w:t>There may be multiple pages of HS components.</w:t>
                      </w:r>
                    </w:p>
                  </w:txbxContent>
                </v:textbox>
              </v:shape>
            </w:pict>
          </mc:Fallback>
        </mc:AlternateConten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Select COMPONENT: VPS MRAR PDO</w:t>
      </w:r>
      <w:r w:rsidRPr="003B08D3">
        <w:rPr>
          <w:rFonts w:ascii="r_ansi" w:hAnsi="r_ansi" w:cs="r_ansi"/>
          <w:sz w:val="16"/>
          <w:szCs w:val="18"/>
        </w:rPr>
        <w:t>//          CSQ</w:t>
      </w:r>
    </w:p>
    <w:p w:rsidR="00E201A5" w:rsidRPr="003B08D3" w:rsidRDefault="00CA14D8"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Pr>
          <w:rFonts w:ascii="r_ansi" w:hAnsi="r_ansi" w:cs="r_ansi"/>
          <w:sz w:val="16"/>
          <w:szCs w:val="18"/>
        </w:rPr>
        <w:t>SUMMARY ORDER: 1355// 135</w:t>
      </w:r>
      <w:r w:rsidR="00E201A5" w:rsidRPr="003B08D3">
        <w:rPr>
          <w:rFonts w:ascii="r_ansi" w:hAnsi="r_ansi" w:cs="r_ansi"/>
          <w:sz w:val="16"/>
          <w:szCs w:val="18"/>
        </w:rPr>
        <w:t>5</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OCCURRENCE LIMIT: </w:t>
      </w:r>
      <w:r w:rsidRPr="003B08D3">
        <w:rPr>
          <w:rFonts w:ascii="r_ansi" w:hAnsi="r_ansi" w:cs="r_ansi"/>
          <w:b/>
          <w:sz w:val="16"/>
          <w:szCs w:val="18"/>
        </w:rPr>
        <w:t>5</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TIME LIMIT: </w:t>
      </w:r>
      <w:r w:rsidR="00CA14D8">
        <w:rPr>
          <w:rFonts w:ascii="r_ansi" w:hAnsi="r_ansi" w:cs="r_ansi"/>
          <w:b/>
          <w:sz w:val="16"/>
          <w:szCs w:val="18"/>
        </w:rPr>
        <w:t>7D</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HEADER NAME: </w:t>
      </w:r>
    </w:p>
    <w:p w:rsidR="00CA14D8" w:rsidRDefault="00CA14D8"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Select SELECTION ITEM: </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 xml:space="preserve">Please hold on while I </w:t>
      </w:r>
      <w:proofErr w:type="spellStart"/>
      <w:r w:rsidRPr="003B08D3">
        <w:rPr>
          <w:rFonts w:ascii="r_ansi" w:hAnsi="r_ansi" w:cs="r_ansi"/>
          <w:sz w:val="16"/>
          <w:szCs w:val="18"/>
        </w:rPr>
        <w:t>resequence</w:t>
      </w:r>
      <w:proofErr w:type="spellEnd"/>
      <w:r w:rsidRPr="003B08D3">
        <w:rPr>
          <w:rFonts w:ascii="r_ansi" w:hAnsi="r_ansi" w:cs="r_ansi"/>
          <w:sz w:val="16"/>
          <w:szCs w:val="18"/>
        </w:rPr>
        <w:t xml:space="preserve"> the summary order.............................</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w:t>
      </w: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p>
    <w:p w:rsidR="00E201A5" w:rsidRPr="003B08D3" w:rsidRDefault="00E201A5" w:rsidP="00E201A5">
      <w:pPr>
        <w:pBdr>
          <w:top w:val="single" w:sz="4" w:space="1" w:color="auto"/>
          <w:left w:val="single" w:sz="4" w:space="1" w:color="auto"/>
          <w:bottom w:val="single" w:sz="4" w:space="1" w:color="auto"/>
          <w:right w:val="single" w:sz="4" w:space="1" w:color="auto"/>
        </w:pBdr>
        <w:autoSpaceDE w:val="0"/>
        <w:autoSpaceDN w:val="0"/>
        <w:adjustRightInd w:val="0"/>
        <w:rPr>
          <w:rFonts w:ascii="r_ansi" w:hAnsi="r_ansi" w:cs="r_ansi"/>
          <w:sz w:val="16"/>
          <w:szCs w:val="18"/>
        </w:rPr>
      </w:pPr>
      <w:r w:rsidRPr="003B08D3">
        <w:rPr>
          <w:rFonts w:ascii="r_ansi" w:hAnsi="r_ansi" w:cs="r_ansi"/>
          <w:sz w:val="16"/>
          <w:szCs w:val="18"/>
        </w:rPr>
        <w:t>&gt;&gt;&gt; Returning to Create/Modify Health Summary Component Option.</w:t>
      </w:r>
    </w:p>
    <w:p w:rsidR="009A7C98" w:rsidRDefault="009A7C98" w:rsidP="009A7C98">
      <w:pPr>
        <w:pStyle w:val="BodyText"/>
      </w:pPr>
    </w:p>
    <w:p w:rsidR="00381B11" w:rsidRDefault="00381B11" w:rsidP="00381B11">
      <w:pPr>
        <w:pStyle w:val="Heading2"/>
      </w:pPr>
      <w:r>
        <w:t>Create TIU PDO Object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Select TIU Maintenance Menu Option: </w:t>
      </w:r>
      <w:r w:rsidRPr="006866B8">
        <w:rPr>
          <w:rFonts w:ascii="r_ansi" w:hAnsi="r_ansi" w:cs="r_ansi"/>
          <w:b/>
          <w:sz w:val="16"/>
          <w:szCs w:val="18"/>
        </w:rPr>
        <w:t>2  Document Definitions (Manager)</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 xml:space="preserve"> --- Manager Document Definition Menu ---</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1</w:t>
      </w:r>
      <w:r>
        <w:rPr>
          <w:rFonts w:ascii="r_ansi" w:hAnsi="r_ansi" w:cs="r_ansi"/>
          <w:sz w:val="16"/>
          <w:szCs w:val="18"/>
        </w:rPr>
        <w:tab/>
      </w:r>
      <w:r w:rsidRPr="006866B8">
        <w:rPr>
          <w:rFonts w:ascii="r_ansi" w:hAnsi="r_ansi" w:cs="r_ansi"/>
          <w:sz w:val="16"/>
          <w:szCs w:val="18"/>
        </w:rPr>
        <w:t>Edit Document Definitions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2</w:t>
      </w:r>
      <w:r>
        <w:rPr>
          <w:rFonts w:ascii="r_ansi" w:hAnsi="r_ansi" w:cs="r_ansi"/>
          <w:sz w:val="16"/>
          <w:szCs w:val="18"/>
        </w:rPr>
        <w:tab/>
      </w:r>
      <w:r w:rsidRPr="006866B8">
        <w:rPr>
          <w:rFonts w:ascii="r_ansi" w:hAnsi="r_ansi" w:cs="r_ansi"/>
          <w:sz w:val="16"/>
          <w:szCs w:val="18"/>
        </w:rPr>
        <w:t xml:space="preserve"> Sort Document Definitions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Pr>
          <w:rFonts w:ascii="r_ansi" w:hAnsi="r_ansi" w:cs="r_ansi"/>
          <w:sz w:val="16"/>
          <w:szCs w:val="18"/>
        </w:rPr>
        <w:t xml:space="preserve"> 3</w:t>
      </w:r>
      <w:r>
        <w:rPr>
          <w:rFonts w:ascii="r_ansi" w:hAnsi="r_ansi" w:cs="r_ansi"/>
          <w:sz w:val="16"/>
          <w:szCs w:val="18"/>
        </w:rPr>
        <w:tab/>
      </w:r>
      <w:r w:rsidRPr="006866B8">
        <w:rPr>
          <w:rFonts w:ascii="r_ansi" w:hAnsi="r_ansi" w:cs="r_ansi"/>
          <w:sz w:val="16"/>
          <w:szCs w:val="18"/>
        </w:rPr>
        <w:t xml:space="preserve"> Create Document Definitions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spacing w:after="0"/>
        <w:rPr>
          <w:rFonts w:ascii="r_ansi" w:hAnsi="r_ansi" w:cs="r_ansi"/>
          <w:sz w:val="16"/>
          <w:szCs w:val="18"/>
        </w:rPr>
      </w:pPr>
      <w:r w:rsidRPr="006866B8">
        <w:rPr>
          <w:rFonts w:ascii="r_ansi" w:hAnsi="r_ansi" w:cs="r_ansi"/>
          <w:sz w:val="16"/>
          <w:szCs w:val="18"/>
        </w:rPr>
        <w:t xml:space="preserve"> </w:t>
      </w:r>
      <w:r>
        <w:rPr>
          <w:rFonts w:ascii="r_ansi" w:hAnsi="r_ansi" w:cs="r_ansi"/>
          <w:sz w:val="16"/>
          <w:szCs w:val="18"/>
        </w:rPr>
        <w:t>4</w:t>
      </w:r>
      <w:r>
        <w:rPr>
          <w:rFonts w:ascii="r_ansi" w:hAnsi="r_ansi" w:cs="r_ansi"/>
          <w:sz w:val="16"/>
          <w:szCs w:val="18"/>
        </w:rPr>
        <w:tab/>
      </w:r>
      <w:r w:rsidRPr="006866B8">
        <w:rPr>
          <w:rFonts w:ascii="r_ansi" w:hAnsi="r_ansi" w:cs="r_ansi"/>
          <w:sz w:val="16"/>
          <w:szCs w:val="18"/>
        </w:rPr>
        <w:t xml:space="preserve"> Create Objects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b/>
          <w:sz w:val="16"/>
          <w:szCs w:val="18"/>
        </w:rPr>
      </w:pPr>
      <w:r w:rsidRPr="006866B8">
        <w:rPr>
          <w:rFonts w:ascii="r_ansi" w:hAnsi="r_ansi" w:cs="r_ansi"/>
          <w:sz w:val="16"/>
          <w:szCs w:val="18"/>
        </w:rPr>
        <w:t xml:space="preserve">Select Document Definitions (Manager) Option: </w:t>
      </w:r>
      <w:r w:rsidRPr="006866B8">
        <w:rPr>
          <w:rFonts w:ascii="r_ansi" w:hAnsi="r_ansi" w:cs="r_ansi"/>
          <w:b/>
          <w:sz w:val="16"/>
          <w:szCs w:val="18"/>
        </w:rPr>
        <w:t>4 Create Objects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p>
    <w:p w:rsidR="009A7C98" w:rsidRDefault="009A7C98" w:rsidP="009A7C98">
      <w:pPr>
        <w:pStyle w:val="BodyText"/>
        <w:pBdr>
          <w:top w:val="single" w:sz="4" w:space="1" w:color="auto"/>
          <w:left w:val="single" w:sz="4" w:space="1" w:color="auto"/>
          <w:bottom w:val="single" w:sz="4" w:space="1" w:color="auto"/>
          <w:right w:val="single" w:sz="4" w:space="1" w:color="auto"/>
        </w:pBdr>
        <w:rPr>
          <w:rFonts w:ascii="r_ansi" w:hAnsi="r_ansi" w:cs="r_ansi"/>
          <w:sz w:val="16"/>
          <w:szCs w:val="18"/>
        </w:rPr>
      </w:pPr>
      <w:r w:rsidRPr="006866B8">
        <w:rPr>
          <w:rFonts w:ascii="r_ansi" w:hAnsi="r_ansi" w:cs="r_ansi"/>
          <w:sz w:val="16"/>
          <w:szCs w:val="18"/>
        </w:rPr>
        <w:t>START WITH OBJECT: FIRST// &lt;Enter&gt;.........................................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u w:val="single"/>
        </w:rPr>
      </w:pPr>
      <w:r w:rsidRPr="006866B8">
        <w:rPr>
          <w:rFonts w:ascii="r_ansi" w:hAnsi="r_ansi" w:cs="r_ansi"/>
          <w:b/>
          <w:bCs/>
          <w:sz w:val="16"/>
          <w:szCs w:val="18"/>
          <w:u w:val="single"/>
        </w:rPr>
        <w:t>Objects</w:t>
      </w:r>
      <w:r w:rsidRPr="006866B8">
        <w:rPr>
          <w:rFonts w:ascii="r_ansi" w:hAnsi="r_ansi" w:cs="r_ansi"/>
          <w:sz w:val="16"/>
          <w:szCs w:val="18"/>
          <w:u w:val="single"/>
        </w:rPr>
        <w:t xml:space="preserve">                       Nov 17, 2014@14:42:07          Page:    1 of   16 </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Objects                                    </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u w:val="single"/>
        </w:rPr>
      </w:pPr>
      <w:r w:rsidRPr="006866B8">
        <w:rPr>
          <w:rFonts w:ascii="r_ansi" w:hAnsi="r_ansi" w:cs="r_ansi"/>
          <w:sz w:val="16"/>
          <w:szCs w:val="18"/>
          <w:u w:val="single"/>
        </w:rPr>
        <w:t xml:space="preserve">                                                                          Status</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      A1C HGB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2      A1C LAST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3      ABD CAT SCAN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4      ABG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lastRenderedPageBreak/>
        <w:t>5      ACTIVE MEDICATIONS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6      ACTIVE MEDS COMBINED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7      ACTIVE PROBLEM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8      ACTIVE/PENDING/EXPIRED MEDICATIONS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9      ACTIVE/PENDING/EXPIRED MEDS                                             I</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10     ACTIVE/PENDING/EXPIRING MEDICATIONS (W/O SUPPLIES)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11     ADMISSIONS PAST YR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12     ALBUMIN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13     ALBUMIN TIU OBJECT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spacing w:after="0"/>
        <w:rPr>
          <w:rFonts w:ascii="r_ansi" w:hAnsi="r_ansi" w:cs="r_ansi"/>
          <w:sz w:val="16"/>
          <w:szCs w:val="18"/>
        </w:rPr>
      </w:pPr>
      <w:r w:rsidRPr="006866B8">
        <w:rPr>
          <w:rFonts w:ascii="r_ansi" w:hAnsi="r_ansi" w:cs="r_ansi"/>
          <w:sz w:val="16"/>
          <w:szCs w:val="18"/>
        </w:rPr>
        <w:t>14     ALLERGIES WITH DETAIL                                                   A</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?Help   &gt;</w:t>
      </w:r>
      <w:proofErr w:type="spellStart"/>
      <w:r w:rsidRPr="006866B8">
        <w:rPr>
          <w:rFonts w:ascii="r_ansi" w:hAnsi="r_ansi" w:cs="r_ansi"/>
          <w:sz w:val="16"/>
          <w:szCs w:val="18"/>
        </w:rPr>
        <w:t>ScrollRight</w:t>
      </w:r>
      <w:proofErr w:type="spellEnd"/>
      <w:r w:rsidRPr="006866B8">
        <w:rPr>
          <w:rFonts w:ascii="r_ansi" w:hAnsi="r_ansi" w:cs="r_ansi"/>
          <w:sz w:val="16"/>
          <w:szCs w:val="18"/>
        </w:rPr>
        <w:t xml:space="preserve">   PS/PL </w:t>
      </w:r>
      <w:proofErr w:type="spellStart"/>
      <w:r w:rsidRPr="006866B8">
        <w:rPr>
          <w:rFonts w:ascii="r_ansi" w:hAnsi="r_ansi" w:cs="r_ansi"/>
          <w:sz w:val="16"/>
          <w:szCs w:val="18"/>
        </w:rPr>
        <w:t>PrintScrn</w:t>
      </w:r>
      <w:proofErr w:type="spellEnd"/>
      <w:r w:rsidRPr="006866B8">
        <w:rPr>
          <w:rFonts w:ascii="r_ansi" w:hAnsi="r_ansi" w:cs="r_ansi"/>
          <w:sz w:val="16"/>
          <w:szCs w:val="18"/>
        </w:rPr>
        <w:t>/List   +/-                  &gt;&gt;&gt;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Find                      Detailed Display/Edit     Copy/Move</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Change View               Try                       Quit</w:t>
      </w:r>
    </w:p>
    <w:p w:rsidR="009A7C98" w:rsidRPr="006866B8"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6866B8">
        <w:rPr>
          <w:rFonts w:ascii="r_ansi" w:hAnsi="r_ansi" w:cs="r_ansi"/>
          <w:sz w:val="16"/>
          <w:szCs w:val="18"/>
        </w:rPr>
        <w:t xml:space="preserve">     Create                    Owner</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s>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b/>
          <w:sz w:val="16"/>
          <w:szCs w:val="18"/>
        </w:rPr>
      </w:pPr>
      <w:r w:rsidRPr="003B08D3">
        <w:rPr>
          <w:rFonts w:ascii="r_ansi" w:hAnsi="r_ansi" w:cs="r_ansi"/>
          <w:noProof/>
          <w:sz w:val="16"/>
          <w:szCs w:val="18"/>
        </w:rPr>
        <mc:AlternateContent>
          <mc:Choice Requires="wps">
            <w:drawing>
              <wp:anchor distT="0" distB="0" distL="114300" distR="114300" simplePos="0" relativeHeight="251659264" behindDoc="0" locked="0" layoutInCell="1" allowOverlap="1" wp14:anchorId="2759C094" wp14:editId="393DC0C9">
                <wp:simplePos x="0" y="0"/>
                <wp:positionH relativeFrom="column">
                  <wp:posOffset>2867025</wp:posOffset>
                </wp:positionH>
                <wp:positionV relativeFrom="paragraph">
                  <wp:posOffset>8890</wp:posOffset>
                </wp:positionV>
                <wp:extent cx="2990850" cy="1403985"/>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9A7C98" w:rsidRPr="00FB1CDB" w:rsidRDefault="009A7C98" w:rsidP="009A7C98">
                            <w:pPr>
                              <w:rPr>
                                <w:i/>
                              </w:rPr>
                            </w:pPr>
                            <w:r>
                              <w:rPr>
                                <w:i/>
                              </w:rPr>
                              <w:t xml:space="preserve">Delete the Clinical Coordinator value and enter </w:t>
                            </w:r>
                            <w:proofErr w:type="spellStart"/>
                            <w:r>
                              <w:rPr>
                                <w:i/>
                              </w:rPr>
                              <w:t>Yourlastname,Firstname</w:t>
                            </w:r>
                            <w:proofErr w:type="spellEnd"/>
                            <w:r>
                              <w:rPr>
                                <w:i/>
                              </w:rPr>
                              <w:t xml:space="preserve"> to take ownership of the object.  You must own the object to edit object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 o:spid="_x0000_s1028" type="#_x0000_t202" style="position:absolute;margin-left:225.75pt;margin-top:.7pt;width:235.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">
                <v:textbox style="mso-fit-shape-to-text:t">
                  <w:txbxContent>
                    <w:p w:rsidR="009A7C98" w:rsidRPr="00FB1CDB" w:rsidRDefault="009A7C98" w:rsidP="009A7C98">
                      <w:pPr>
                        <w:rPr>
                          <w:i/>
                        </w:rPr>
                      </w:pPr>
                      <w:r>
                        <w:rPr>
                          <w:i/>
                        </w:rPr>
                        <w:t xml:space="preserve">Delete the Clinical Coordinator value and enter </w:t>
                      </w:r>
                      <w:proofErr w:type="spellStart"/>
                      <w:r>
                        <w:rPr>
                          <w:i/>
                        </w:rPr>
                        <w:t>Yourlastname</w:t>
                      </w:r>
                      <w:proofErr w:type="gramStart"/>
                      <w:r>
                        <w:rPr>
                          <w:i/>
                        </w:rPr>
                        <w:t>,Firstname</w:t>
                      </w:r>
                      <w:proofErr w:type="spellEnd"/>
                      <w:proofErr w:type="gramEnd"/>
                      <w:r>
                        <w:rPr>
                          <w:i/>
                        </w:rPr>
                        <w:t xml:space="preserve"> to take ownership of the object.  You must own the object to edit object values.</w:t>
                      </w:r>
                    </w:p>
                  </w:txbxContent>
                </v:textbox>
              </v:shape>
            </w:pict>
          </mc:Fallback>
        </mc:AlternateContent>
      </w:r>
      <w:r w:rsidRPr="009E73F2">
        <w:rPr>
          <w:rFonts w:ascii="r_ansi" w:hAnsi="r_ansi" w:cs="r_ansi"/>
          <w:sz w:val="16"/>
          <w:szCs w:val="18"/>
        </w:rPr>
        <w:t xml:space="preserve">Enter the Name of a new </w:t>
      </w:r>
      <w:proofErr w:type="spellStart"/>
      <w:r w:rsidRPr="009E73F2">
        <w:rPr>
          <w:rFonts w:ascii="r_ansi" w:hAnsi="r_ansi" w:cs="r_ansi"/>
          <w:sz w:val="16"/>
          <w:szCs w:val="18"/>
        </w:rPr>
        <w:t>Object:</w:t>
      </w:r>
      <w:r>
        <w:rPr>
          <w:rFonts w:ascii="r_ansi" w:hAnsi="r_ansi" w:cs="r_ansi"/>
          <w:b/>
          <w:sz w:val="16"/>
          <w:szCs w:val="18"/>
        </w:rPr>
        <w:t>VPS</w:t>
      </w:r>
      <w:proofErr w:type="spellEnd"/>
      <w:r>
        <w:rPr>
          <w:rFonts w:ascii="r_ansi" w:hAnsi="r_ansi" w:cs="r_ansi"/>
          <w:b/>
          <w:sz w:val="16"/>
          <w:szCs w:val="18"/>
        </w:rPr>
        <w:t xml:space="preserve"> MRAR</w:t>
      </w:r>
      <w:r w:rsidRPr="009E73F2">
        <w:rPr>
          <w:rFonts w:ascii="r_ansi" w:hAnsi="r_ansi" w:cs="r_ansi"/>
          <w:b/>
          <w:sz w:val="16"/>
          <w:szCs w:val="18"/>
        </w:rPr>
        <w:t xml:space="preserve"> PDO</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20"/>
        </w:rPr>
      </w:pPr>
      <w:r>
        <w:rPr>
          <w:rFonts w:ascii="r_ansi" w:hAnsi="r_ansi" w:cs="r_ansi"/>
          <w:sz w:val="20"/>
        </w:rPr>
        <w:t>PERSONAL OWNER:</w:t>
      </w:r>
      <w:r>
        <w:rPr>
          <w:rFonts w:ascii="r_ansi" w:hAnsi="r_ansi" w:cs="r_ansi"/>
          <w:b/>
          <w:sz w:val="20"/>
        </w:rPr>
        <w:t>&lt;your name&gt;</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Entry added</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Page:   16 of   16 </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Objects                                    </w:t>
      </w:r>
    </w:p>
    <w:p w:rsidR="00C711A1" w:rsidRDefault="00C711A1" w:rsidP="009A7C98">
      <w:pPr>
        <w:pStyle w:val="BodyText"/>
      </w:pPr>
    </w:p>
    <w:p w:rsidR="009A7C98" w:rsidRDefault="009A7C98" w:rsidP="009A7C98">
      <w:pPr>
        <w:pStyle w:val="BodyText"/>
      </w:pPr>
      <w:r>
        <w:t>Define the VPS MRAR PDO Object method(s)</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bCs/>
          <w:sz w:val="16"/>
          <w:szCs w:val="18"/>
          <w:u w:val="single"/>
        </w:rPr>
        <w:t>Objects</w:t>
      </w:r>
      <w:r w:rsidRPr="009E73F2">
        <w:rPr>
          <w:rFonts w:ascii="r_ansi" w:hAnsi="r_ansi" w:cs="r_ansi"/>
          <w:sz w:val="16"/>
          <w:szCs w:val="18"/>
          <w:u w:val="single"/>
        </w:rPr>
        <w:t xml:space="preserve">                       Nov 17, 2014@14:49:55          Page:   16 of   16 </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Objects                                    </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u w:val="single"/>
        </w:rPr>
      </w:pPr>
      <w:r w:rsidRPr="009E73F2">
        <w:rPr>
          <w:rFonts w:ascii="r_ansi" w:hAnsi="r_ansi" w:cs="r_ansi"/>
          <w:sz w:val="16"/>
          <w:szCs w:val="18"/>
          <w:u w:val="single"/>
        </w:rPr>
        <w:t>+                                                                         Status</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215    VPS MRAR</w:t>
      </w:r>
      <w:r w:rsidRPr="009E73F2">
        <w:rPr>
          <w:rFonts w:ascii="r_ansi" w:hAnsi="r_ansi" w:cs="r_ansi"/>
          <w:sz w:val="16"/>
          <w:szCs w:val="18"/>
        </w:rPr>
        <w:t xml:space="preserve"> PDO                              </w:t>
      </w:r>
      <w:r w:rsidR="00C711A1">
        <w:rPr>
          <w:rFonts w:ascii="r_ansi" w:hAnsi="r_ansi" w:cs="r_ansi"/>
          <w:sz w:val="16"/>
          <w:szCs w:val="18"/>
        </w:rPr>
        <w:t xml:space="preserve">                               A</w:t>
      </w:r>
    </w:p>
    <w:p w:rsidR="00C711A1" w:rsidRPr="009E73F2" w:rsidRDefault="00C711A1"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Pr>
          <w:rFonts w:ascii="r_ansi" w:hAnsi="r_ansi" w:cs="r_ansi"/>
          <w:sz w:val="16"/>
          <w:szCs w:val="18"/>
        </w:rPr>
        <w:t>216    VPS MRAR PDO</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217    ZOSTER VACCINE DATE                                                     A</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rPr>
          <w:rFonts w:ascii="r_ansi" w:hAnsi="r_ansi" w:cs="r_ansi"/>
          <w:sz w:val="16"/>
          <w:szCs w:val="18"/>
        </w:rPr>
      </w:pPr>
      <w:r w:rsidRPr="009E73F2">
        <w:rPr>
          <w:rFonts w:ascii="r_ansi" w:hAnsi="r_ansi" w:cs="r_ansi"/>
          <w:sz w:val="16"/>
          <w:szCs w:val="18"/>
        </w:rPr>
        <w:t xml:space="preserve">          ?Help   &gt;</w:t>
      </w:r>
      <w:proofErr w:type="spellStart"/>
      <w:r w:rsidRPr="009E73F2">
        <w:rPr>
          <w:rFonts w:ascii="r_ansi" w:hAnsi="r_ansi" w:cs="r_ansi"/>
          <w:sz w:val="16"/>
          <w:szCs w:val="18"/>
        </w:rPr>
        <w:t>ScrollRight</w:t>
      </w:r>
      <w:proofErr w:type="spellEnd"/>
      <w:r w:rsidRPr="009E73F2">
        <w:rPr>
          <w:rFonts w:ascii="r_ansi" w:hAnsi="r_ansi" w:cs="r_ansi"/>
          <w:sz w:val="16"/>
          <w:szCs w:val="18"/>
        </w:rPr>
        <w:t xml:space="preserve">   PS/PL </w:t>
      </w:r>
      <w:proofErr w:type="spellStart"/>
      <w:r w:rsidRPr="009E73F2">
        <w:rPr>
          <w:rFonts w:ascii="r_ansi" w:hAnsi="r_ansi" w:cs="r_ansi"/>
          <w:sz w:val="16"/>
          <w:szCs w:val="18"/>
        </w:rPr>
        <w:t>PrintScrn</w:t>
      </w:r>
      <w:proofErr w:type="spellEnd"/>
      <w:r w:rsidRPr="009E73F2">
        <w:rPr>
          <w:rFonts w:ascii="r_ansi" w:hAnsi="r_ansi" w:cs="r_ansi"/>
          <w:sz w:val="16"/>
          <w:szCs w:val="18"/>
        </w:rPr>
        <w:t>/List   +/-                  &gt;&gt;&gt;</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Find                      Detailed Display/Edit     Copy/Move</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Change View               Try                       Quit</w:t>
      </w:r>
    </w:p>
    <w:p w:rsidR="009A7C98" w:rsidRPr="009E73F2"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9E73F2">
        <w:rPr>
          <w:rFonts w:ascii="r_ansi" w:hAnsi="r_ansi" w:cs="r_ansi"/>
          <w:sz w:val="16"/>
          <w:szCs w:val="18"/>
        </w:rPr>
        <w:t xml:space="preserve">     Create                    Owner</w:t>
      </w:r>
    </w:p>
    <w:p w:rsidR="009A7C98" w:rsidRPr="00C711A1" w:rsidRDefault="00C711A1"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16"/>
          <w:szCs w:val="16"/>
        </w:rPr>
      </w:pPr>
      <w:r>
        <w:rPr>
          <w:rFonts w:ascii="r_ansi" w:hAnsi="r_ansi" w:cs="r_ansi"/>
          <w:sz w:val="16"/>
          <w:szCs w:val="16"/>
        </w:rPr>
        <w:t xml:space="preserve">Select Action: Quit// </w:t>
      </w:r>
      <w:r w:rsidRPr="00C711A1">
        <w:rPr>
          <w:rFonts w:ascii="r_ansi" w:hAnsi="r_ansi" w:cs="r_ansi"/>
          <w:b/>
          <w:sz w:val="16"/>
          <w:szCs w:val="16"/>
        </w:rPr>
        <w:t>DET=216</w:t>
      </w:r>
      <w:r w:rsidR="009A7C98" w:rsidRPr="00C711A1">
        <w:rPr>
          <w:rFonts w:ascii="r_ansi" w:hAnsi="r_ansi" w:cs="r_ansi"/>
          <w:b/>
          <w:sz w:val="16"/>
          <w:szCs w:val="16"/>
        </w:rPr>
        <w:t xml:space="preserve">   Detailed Display/Edit</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ind w:firstLine="720"/>
        <w:rPr>
          <w:rFonts w:ascii="r_ansi" w:hAnsi="r_ansi" w:cs="r_ansi"/>
          <w:sz w:val="16"/>
          <w:szCs w:val="16"/>
        </w:rPr>
      </w:pP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Detailed Display              Nov 17, 2014@15:00:03          Page:    1 of    1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r>
        <w:rPr>
          <w:rFonts w:ascii="r_ansi" w:hAnsi="r_ansi" w:cs="r_ansi"/>
          <w:sz w:val="16"/>
          <w:szCs w:val="18"/>
        </w:rPr>
        <w:t xml:space="preserve">                  Object VPS MRAR</w:t>
      </w:r>
      <w:r w:rsidRPr="0025792D">
        <w:rPr>
          <w:rFonts w:ascii="r_ansi" w:hAnsi="r_ansi" w:cs="r_ansi"/>
          <w:sz w:val="16"/>
          <w:szCs w:val="18"/>
        </w:rPr>
        <w:t xml:space="preserve"> PDO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Name:   VPS MRAR</w:t>
      </w:r>
      <w:r w:rsidRPr="0025792D">
        <w:rPr>
          <w:rFonts w:ascii="r_ansi" w:hAnsi="r_ansi" w:cs="r_ansi"/>
          <w:sz w:val="16"/>
          <w:szCs w:val="18"/>
        </w:rPr>
        <w:t xml:space="preserve"> PDO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VHA Enterprise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Title: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Abbreviation: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Print Name:   VPS MRAR</w:t>
      </w:r>
      <w:r w:rsidRPr="0025792D">
        <w:rPr>
          <w:rFonts w:ascii="r_ansi" w:hAnsi="r_ansi" w:cs="r_ansi"/>
          <w:sz w:val="16"/>
          <w:szCs w:val="18"/>
        </w:rPr>
        <w:t xml:space="preserve"> PDO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Type:   OBJECT                                                      </w:t>
      </w:r>
    </w:p>
    <w:p w:rsidR="009A7C98" w:rsidRPr="0025792D" w:rsidRDefault="00C711A1"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Pr>
          <w:rFonts w:ascii="r_ansi" w:hAnsi="r_ansi" w:cs="r_ansi"/>
          <w:sz w:val="16"/>
          <w:szCs w:val="18"/>
        </w:rPr>
        <w:t xml:space="preserve">             IFN:   95</w:t>
      </w:r>
      <w:r w:rsidR="009A7C98" w:rsidRPr="0025792D">
        <w:rPr>
          <w:rFonts w:ascii="r_ansi" w:hAnsi="r_ansi" w:cs="r_ansi"/>
          <w:sz w:val="16"/>
          <w:szCs w:val="18"/>
        </w:rPr>
        <w:t xml:space="preser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National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Standard:   NO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Status:   INACTIVE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lastRenderedPageBreak/>
        <w:t xml:space="preserve">           Owner:   WHELESS,CAROLYN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Object Method: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 Help       +, - Next, Previous Screen     PS/PL                     </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Basics                    Try                       Delete</w:t>
      </w: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     Technical Fields          Find                      Quit</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25792D">
        <w:rPr>
          <w:rFonts w:ascii="r_ansi" w:hAnsi="r_ansi" w:cs="r_ansi"/>
          <w:sz w:val="16"/>
          <w:szCs w:val="18"/>
        </w:rPr>
        <w:t xml:space="preserve">Select Action: Quit// </w: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3B08D3">
        <w:rPr>
          <w:rFonts w:ascii="r_ansi" w:hAnsi="r_ansi" w:cs="r_ansi"/>
          <w:noProof/>
          <w:sz w:val="16"/>
          <w:szCs w:val="18"/>
        </w:rPr>
        <mc:AlternateContent>
          <mc:Choice Requires="wps">
            <w:drawing>
              <wp:anchor distT="0" distB="0" distL="114300" distR="114300" simplePos="0" relativeHeight="251660288" behindDoc="0" locked="0" layoutInCell="1" allowOverlap="1" wp14:anchorId="1119C2C1" wp14:editId="24511086">
                <wp:simplePos x="0" y="0"/>
                <wp:positionH relativeFrom="column">
                  <wp:posOffset>2800350</wp:posOffset>
                </wp:positionH>
                <wp:positionV relativeFrom="paragraph">
                  <wp:posOffset>41910</wp:posOffset>
                </wp:positionV>
                <wp:extent cx="2990850" cy="1403985"/>
                <wp:effectExtent l="0" t="0" r="19050" b="247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3985"/>
                        </a:xfrm>
                        <a:prstGeom prst="rect">
                          <a:avLst/>
                        </a:prstGeom>
                        <a:solidFill>
                          <a:srgbClr val="FFFFFF"/>
                        </a:solidFill>
                        <a:ln w="9525">
                          <a:solidFill>
                            <a:srgbClr val="000000"/>
                          </a:solidFill>
                          <a:miter lim="800000"/>
                          <a:headEnd/>
                          <a:tailEnd/>
                        </a:ln>
                      </wps:spPr>
                      <wps:txbx>
                        <w:txbxContent>
                          <w:p w:rsidR="009A7C98" w:rsidRPr="00FB1CDB" w:rsidRDefault="009A7C98" w:rsidP="009A7C98">
                            <w:pPr>
                              <w:rPr>
                                <w:i/>
                              </w:rPr>
                            </w:pPr>
                            <w:r>
                              <w:rPr>
                                <w:i/>
                              </w:rPr>
                              <w:t xml:space="preserve">In the Object Method, enter the VPS </w:t>
                            </w:r>
                            <w:r w:rsidR="00381B11">
                              <w:rPr>
                                <w:i/>
                              </w:rPr>
                              <w:t xml:space="preserve">MRAR PDO </w:t>
                            </w:r>
                            <w:r>
                              <w:rPr>
                                <w:i/>
                              </w:rPr>
                              <w:t xml:space="preserve">data routine shown in bold.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9" o:spid="_x0000_s1029" type="#_x0000_t202" style="position:absolute;margin-left:220.5pt;margin-top:3.3pt;width:23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">
                <v:textbox style="mso-fit-shape-to-text:t">
                  <w:txbxContent>
                    <w:p w:rsidR="009A7C98" w:rsidRPr="00FB1CDB" w:rsidRDefault="009A7C98" w:rsidP="009A7C98">
                      <w:pPr>
                        <w:rPr>
                          <w:i/>
                        </w:rPr>
                      </w:pPr>
                      <w:r>
                        <w:rPr>
                          <w:i/>
                        </w:rPr>
                        <w:t xml:space="preserve">In the Object Method, enter the VPS </w:t>
                      </w:r>
                      <w:r w:rsidR="00381B11">
                        <w:rPr>
                          <w:i/>
                        </w:rPr>
                        <w:t xml:space="preserve">MRAR PDO </w:t>
                      </w:r>
                      <w:r>
                        <w:rPr>
                          <w:i/>
                        </w:rPr>
                        <w:t xml:space="preserve">data routine shown in bold. </w:t>
                      </w:r>
                    </w:p>
                  </w:txbxContent>
                </v:textbox>
              </v:shape>
            </w:pict>
          </mc:Fallback>
        </mc:AlternateContent>
      </w: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Pr="0025792D"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9A7C98" w:rsidRPr="00C551A7"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C551A7">
        <w:rPr>
          <w:rFonts w:ascii="r_ansi" w:hAnsi="r_ansi" w:cs="r_ansi"/>
          <w:sz w:val="16"/>
          <w:szCs w:val="18"/>
        </w:rPr>
        <w:t xml:space="preserve">Select Action: Quit// </w:t>
      </w:r>
      <w:r w:rsidRPr="00C711A1">
        <w:rPr>
          <w:rFonts w:ascii="r_ansi" w:hAnsi="r_ansi" w:cs="r_ansi"/>
          <w:b/>
          <w:sz w:val="16"/>
          <w:szCs w:val="18"/>
        </w:rPr>
        <w:t>Technical Fields   Technical Fields</w:t>
      </w:r>
      <w:r w:rsidRPr="00C551A7">
        <w:rPr>
          <w:rFonts w:ascii="r_ansi" w:hAnsi="r_ansi" w:cs="r_ansi"/>
          <w:sz w:val="16"/>
          <w:szCs w:val="18"/>
        </w:rPr>
        <w:t xml:space="preserve">  </w:t>
      </w:r>
    </w:p>
    <w:p w:rsidR="009A7C98" w:rsidRPr="00F83F7A" w:rsidRDefault="009A7C98" w:rsidP="009A7C98">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b/>
          <w:sz w:val="18"/>
          <w:szCs w:val="18"/>
        </w:rPr>
      </w:pPr>
      <w:r w:rsidRPr="00F83F7A">
        <w:rPr>
          <w:rFonts w:ascii="r_ansi" w:hAnsi="r_ansi" w:cs="r_ansi"/>
          <w:sz w:val="18"/>
          <w:szCs w:val="18"/>
        </w:rPr>
        <w:t xml:space="preserve">OBJECT METHOD: </w:t>
      </w:r>
      <w:r>
        <w:rPr>
          <w:rFonts w:ascii="r_ansi" w:hAnsi="r_ansi" w:cs="r_ansi"/>
          <w:b/>
          <w:sz w:val="16"/>
          <w:szCs w:val="18"/>
        </w:rPr>
        <w:t>S X=$$TIU^VPSPDO1(DFN,"^TMP(""VPSPD01</w:t>
      </w:r>
      <w:r w:rsidRPr="00515DC0">
        <w:rPr>
          <w:rFonts w:ascii="r_ansi" w:hAnsi="r_ansi" w:cs="r_ansi"/>
          <w:b/>
          <w:sz w:val="16"/>
          <w:szCs w:val="18"/>
        </w:rPr>
        <w:t>"",$J)")</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Detailed Display              Feb 15, 2015@13:45:24          Page:    1 of    1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Object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Basics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VHA Enterprise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Standard Title: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Abbreviation: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Print 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Type:   OBJECT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IFN:   95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National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Standard:   NO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Status:   INACTIVE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Owner:   WHELESS,CAROLYN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Technical Fields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Object Method:   S X=$$TIU^VPSPDO1(DFN,"^TMP(""VPSPDO1"",$J)")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 Help       +, - Next, Previous Screen     PS/PL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Basics                    Try                       Delete</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     Technical Fields          Find                      Quit</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Select Action: Quit// B   Basics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ABBREVIATION: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 xml:space="preserve">PRINT NAME: VPS MRAR PDO// </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PERSONAL OWNER: WHELESS,CAROLYN// WHELESS,CAROLYN</w:t>
      </w:r>
    </w:p>
    <w:p w:rsidR="004132A7" w:rsidRPr="004132A7" w:rsidRDefault="004132A7" w:rsidP="004132A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rPr>
          <w:rFonts w:ascii="r_ansi" w:hAnsi="r_ansi" w:cs="r_ansi"/>
          <w:sz w:val="16"/>
          <w:szCs w:val="18"/>
        </w:rPr>
      </w:pPr>
      <w:r w:rsidRPr="004132A7">
        <w:rPr>
          <w:rFonts w:ascii="r_ansi" w:hAnsi="r_ansi" w:cs="r_ansi"/>
          <w:sz w:val="16"/>
          <w:szCs w:val="18"/>
        </w:rPr>
        <w:t>STATUS: (A/I): INACTIVE// A  ACTIVE Entry Activated.</w:t>
      </w:r>
    </w:p>
    <w:p w:rsidR="009A7C98" w:rsidRDefault="009A7C98" w:rsidP="00857BF7">
      <w:pPr>
        <w:pStyle w:val="BodyText"/>
      </w:pPr>
    </w:p>
    <w:p w:rsidR="0068331D" w:rsidRPr="00857BF7" w:rsidRDefault="00E46397" w:rsidP="00857BF7">
      <w:pPr>
        <w:pStyle w:val="BodyText"/>
      </w:pPr>
      <w:r>
        <w:t>E</w:t>
      </w:r>
      <w:r w:rsidR="0068331D">
        <w:t>xit the TIU Maintenance Option.</w:t>
      </w:r>
    </w:p>
    <w:sectPr w:rsidR="0068331D" w:rsidRPr="00857BF7"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C57" w:rsidRDefault="00675C57">
      <w:r>
        <w:separator/>
      </w:r>
    </w:p>
    <w:p w:rsidR="00675C57" w:rsidRDefault="00675C57"/>
  </w:endnote>
  <w:endnote w:type="continuationSeparator" w:id="0">
    <w:p w:rsidR="00675C57" w:rsidRDefault="00675C57">
      <w:r>
        <w:continuationSeparator/>
      </w:r>
    </w:p>
    <w:p w:rsidR="00675C57" w:rsidRDefault="00675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231CD9" w:rsidRPr="007438A9" w:rsidRDefault="00231CD9" w:rsidP="005C53F2">
        <w:pPr>
          <w:pStyle w:val="Footer"/>
          <w:rPr>
            <w:rFonts w:ascii="Arial" w:hAnsi="Arial" w:cs="Arial"/>
            <w:sz w:val="16"/>
          </w:rPr>
        </w:pPr>
        <w:r>
          <w:t>VPS*1*3 Installation Guide</w:t>
        </w:r>
        <w:r>
          <w:rPr>
            <w:rFonts w:ascii="Arial" w:hAnsi="Arial" w:cs="Arial"/>
            <w:sz w:val="16"/>
          </w:rPr>
          <w:tab/>
        </w:r>
        <w:r>
          <w:rPr>
            <w:rFonts w:ascii="Arial" w:hAnsi="Arial" w:cs="Arial"/>
            <w:sz w:val="16"/>
          </w:rPr>
          <w:tab/>
          <w:t>Revised: February, 2015</w:t>
        </w:r>
      </w:p>
      <w:p w:rsidR="00231CD9" w:rsidRPr="00250B0B" w:rsidRDefault="00231CD9"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February 10,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FC6B52" w:rsidRPr="00FC6B52">
          <w:rPr>
            <w:rFonts w:ascii="Arial" w:hAnsi="Arial" w:cs="Arial"/>
            <w:noProof/>
            <w:sz w:val="16"/>
            <w:szCs w:val="20"/>
          </w:rPr>
          <w:t>ii</w:t>
        </w:r>
        <w:r w:rsidRPr="00250B0B">
          <w:rPr>
            <w:sz w:val="16"/>
            <w:szCs w:val="20"/>
          </w:rPr>
          <w:fldChar w:fldCharType="end"/>
        </w:r>
        <w:r w:rsidR="003E12B7">
          <w:rPr>
            <w:rFonts w:ascii="Arial" w:hAnsi="Arial" w:cs="Arial"/>
            <w:sz w:val="16"/>
          </w:rPr>
          <w:tab/>
          <w:t>Version No. 0.02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C57" w:rsidRDefault="00675C57">
      <w:r>
        <w:separator/>
      </w:r>
    </w:p>
    <w:p w:rsidR="00675C57" w:rsidRDefault="00675C57"/>
  </w:footnote>
  <w:footnote w:type="continuationSeparator" w:id="0">
    <w:p w:rsidR="00675C57" w:rsidRDefault="00675C57">
      <w:r>
        <w:continuationSeparator/>
      </w:r>
    </w:p>
    <w:p w:rsidR="00675C57" w:rsidRDefault="00675C5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21B9"/>
    <w:multiLevelType w:val="hybridMultilevel"/>
    <w:tmpl w:val="C22A4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7">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0">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1">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5E1167A"/>
    <w:multiLevelType w:val="hybridMultilevel"/>
    <w:tmpl w:val="52201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2"/>
  </w:num>
  <w:num w:numId="6">
    <w:abstractNumId w:val="22"/>
  </w:num>
  <w:num w:numId="7">
    <w:abstractNumId w:val="15"/>
  </w:num>
  <w:num w:numId="8">
    <w:abstractNumId w:val="8"/>
  </w:num>
  <w:num w:numId="9">
    <w:abstractNumId w:val="24"/>
  </w:num>
  <w:num w:numId="10">
    <w:abstractNumId w:val="13"/>
  </w:num>
  <w:num w:numId="11">
    <w:abstractNumId w:val="1"/>
  </w:num>
  <w:num w:numId="12">
    <w:abstractNumId w:val="21"/>
  </w:num>
  <w:num w:numId="13">
    <w:abstractNumId w:val="19"/>
  </w:num>
  <w:num w:numId="14">
    <w:abstractNumId w:val="17"/>
  </w:num>
  <w:num w:numId="15">
    <w:abstractNumId w:val="20"/>
  </w:num>
  <w:num w:numId="16">
    <w:abstractNumId w:val="11"/>
  </w:num>
  <w:num w:numId="17">
    <w:abstractNumId w:val="3"/>
  </w:num>
  <w:num w:numId="18">
    <w:abstractNumId w:val="6"/>
  </w:num>
  <w:num w:numId="19">
    <w:abstractNumId w:val="14"/>
  </w:num>
  <w:num w:numId="20">
    <w:abstractNumId w:val="10"/>
  </w:num>
  <w:num w:numId="21">
    <w:abstractNumId w:val="7"/>
  </w:num>
  <w:num w:numId="22">
    <w:abstractNumId w:val="5"/>
  </w:num>
  <w:num w:numId="23">
    <w:abstractNumId w:val="1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1D28"/>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50CBA"/>
    <w:rsid w:val="00053493"/>
    <w:rsid w:val="00054268"/>
    <w:rsid w:val="00054BAB"/>
    <w:rsid w:val="00055B23"/>
    <w:rsid w:val="000576BF"/>
    <w:rsid w:val="00061DBA"/>
    <w:rsid w:val="0007078F"/>
    <w:rsid w:val="00071591"/>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3464"/>
    <w:rsid w:val="000C5F54"/>
    <w:rsid w:val="000D06A2"/>
    <w:rsid w:val="000D63C5"/>
    <w:rsid w:val="000D66B8"/>
    <w:rsid w:val="000D7978"/>
    <w:rsid w:val="000E1274"/>
    <w:rsid w:val="000E12D3"/>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F34"/>
    <w:rsid w:val="001117E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67691"/>
    <w:rsid w:val="001707D1"/>
    <w:rsid w:val="00170B3A"/>
    <w:rsid w:val="001725B5"/>
    <w:rsid w:val="0017496C"/>
    <w:rsid w:val="001819E0"/>
    <w:rsid w:val="00183CF1"/>
    <w:rsid w:val="001844F9"/>
    <w:rsid w:val="0018676B"/>
    <w:rsid w:val="00186C2F"/>
    <w:rsid w:val="00193890"/>
    <w:rsid w:val="00195274"/>
    <w:rsid w:val="001A180D"/>
    <w:rsid w:val="001A3C5C"/>
    <w:rsid w:val="001A6FE7"/>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0D87"/>
    <w:rsid w:val="001D246C"/>
    <w:rsid w:val="001D7446"/>
    <w:rsid w:val="001E0FAD"/>
    <w:rsid w:val="001E2568"/>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2A6A"/>
    <w:rsid w:val="00225002"/>
    <w:rsid w:val="00225022"/>
    <w:rsid w:val="002273CA"/>
    <w:rsid w:val="00227677"/>
    <w:rsid w:val="00231CD9"/>
    <w:rsid w:val="00232451"/>
    <w:rsid w:val="00232992"/>
    <w:rsid w:val="00234418"/>
    <w:rsid w:val="00235338"/>
    <w:rsid w:val="002362DF"/>
    <w:rsid w:val="002442E3"/>
    <w:rsid w:val="00244544"/>
    <w:rsid w:val="002504E0"/>
    <w:rsid w:val="00250AB3"/>
    <w:rsid w:val="00250B0B"/>
    <w:rsid w:val="00252CEB"/>
    <w:rsid w:val="00252DA9"/>
    <w:rsid w:val="00255080"/>
    <w:rsid w:val="00255301"/>
    <w:rsid w:val="002553BD"/>
    <w:rsid w:val="00256419"/>
    <w:rsid w:val="00256E33"/>
    <w:rsid w:val="00256F04"/>
    <w:rsid w:val="00261788"/>
    <w:rsid w:val="00261C4F"/>
    <w:rsid w:val="00261DE4"/>
    <w:rsid w:val="00262B49"/>
    <w:rsid w:val="00263974"/>
    <w:rsid w:val="00263F28"/>
    <w:rsid w:val="00267CEA"/>
    <w:rsid w:val="002711A2"/>
    <w:rsid w:val="00273434"/>
    <w:rsid w:val="00274D4B"/>
    <w:rsid w:val="00276194"/>
    <w:rsid w:val="002761F4"/>
    <w:rsid w:val="00280149"/>
    <w:rsid w:val="0028073A"/>
    <w:rsid w:val="00282EDE"/>
    <w:rsid w:val="00284601"/>
    <w:rsid w:val="00286B0E"/>
    <w:rsid w:val="00287A79"/>
    <w:rsid w:val="00290C36"/>
    <w:rsid w:val="00291193"/>
    <w:rsid w:val="00292F87"/>
    <w:rsid w:val="00293179"/>
    <w:rsid w:val="00294CFD"/>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5D6"/>
    <w:rsid w:val="002E2940"/>
    <w:rsid w:val="002E49F4"/>
    <w:rsid w:val="002E567B"/>
    <w:rsid w:val="002E61F5"/>
    <w:rsid w:val="002E751D"/>
    <w:rsid w:val="002F0076"/>
    <w:rsid w:val="002F0896"/>
    <w:rsid w:val="002F124F"/>
    <w:rsid w:val="002F5410"/>
    <w:rsid w:val="002F5A86"/>
    <w:rsid w:val="002F67FF"/>
    <w:rsid w:val="00301134"/>
    <w:rsid w:val="00303722"/>
    <w:rsid w:val="00303940"/>
    <w:rsid w:val="00303997"/>
    <w:rsid w:val="00304083"/>
    <w:rsid w:val="0030659A"/>
    <w:rsid w:val="00306DEF"/>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69EA"/>
    <w:rsid w:val="00376B81"/>
    <w:rsid w:val="00376DD4"/>
    <w:rsid w:val="00381B11"/>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97F75"/>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12B7"/>
    <w:rsid w:val="003E2177"/>
    <w:rsid w:val="003E5554"/>
    <w:rsid w:val="003F003B"/>
    <w:rsid w:val="003F0DAB"/>
    <w:rsid w:val="003F0F49"/>
    <w:rsid w:val="003F1D34"/>
    <w:rsid w:val="003F2C31"/>
    <w:rsid w:val="003F6DB7"/>
    <w:rsid w:val="003F6F38"/>
    <w:rsid w:val="0040263E"/>
    <w:rsid w:val="00403D4E"/>
    <w:rsid w:val="00404B1A"/>
    <w:rsid w:val="00404D9C"/>
    <w:rsid w:val="00412A5B"/>
    <w:rsid w:val="004132A7"/>
    <w:rsid w:val="00414BA4"/>
    <w:rsid w:val="0041540C"/>
    <w:rsid w:val="0041771C"/>
    <w:rsid w:val="00417989"/>
    <w:rsid w:val="00417E02"/>
    <w:rsid w:val="0042130D"/>
    <w:rsid w:val="00421C75"/>
    <w:rsid w:val="00423003"/>
    <w:rsid w:val="00423A58"/>
    <w:rsid w:val="00424516"/>
    <w:rsid w:val="00425F3E"/>
    <w:rsid w:val="00426930"/>
    <w:rsid w:val="00426F17"/>
    <w:rsid w:val="0043096E"/>
    <w:rsid w:val="0043454E"/>
    <w:rsid w:val="004348F9"/>
    <w:rsid w:val="00436547"/>
    <w:rsid w:val="004366CA"/>
    <w:rsid w:val="004401BB"/>
    <w:rsid w:val="00441B34"/>
    <w:rsid w:val="00442D25"/>
    <w:rsid w:val="0044423D"/>
    <w:rsid w:val="004444C2"/>
    <w:rsid w:val="00444FBB"/>
    <w:rsid w:val="00446FCF"/>
    <w:rsid w:val="0044722F"/>
    <w:rsid w:val="00451181"/>
    <w:rsid w:val="00451632"/>
    <w:rsid w:val="00452393"/>
    <w:rsid w:val="0045736E"/>
    <w:rsid w:val="00460912"/>
    <w:rsid w:val="0046123C"/>
    <w:rsid w:val="004637A1"/>
    <w:rsid w:val="0046644B"/>
    <w:rsid w:val="00470F54"/>
    <w:rsid w:val="00471156"/>
    <w:rsid w:val="0047292D"/>
    <w:rsid w:val="00474BBC"/>
    <w:rsid w:val="004816E8"/>
    <w:rsid w:val="00482A71"/>
    <w:rsid w:val="00483D66"/>
    <w:rsid w:val="00484324"/>
    <w:rsid w:val="004864D7"/>
    <w:rsid w:val="00486ED0"/>
    <w:rsid w:val="00492029"/>
    <w:rsid w:val="00492DEA"/>
    <w:rsid w:val="0049472A"/>
    <w:rsid w:val="00495179"/>
    <w:rsid w:val="004954BA"/>
    <w:rsid w:val="00495755"/>
    <w:rsid w:val="00496C12"/>
    <w:rsid w:val="004A06C1"/>
    <w:rsid w:val="004A14DF"/>
    <w:rsid w:val="004A1A66"/>
    <w:rsid w:val="004A1C63"/>
    <w:rsid w:val="004A2E83"/>
    <w:rsid w:val="004A366D"/>
    <w:rsid w:val="004A3C75"/>
    <w:rsid w:val="004A4ADB"/>
    <w:rsid w:val="004A53F9"/>
    <w:rsid w:val="004A5529"/>
    <w:rsid w:val="004A6D43"/>
    <w:rsid w:val="004B0CC2"/>
    <w:rsid w:val="004B0F6E"/>
    <w:rsid w:val="004B1130"/>
    <w:rsid w:val="004B1618"/>
    <w:rsid w:val="004B4BD5"/>
    <w:rsid w:val="004B5A4D"/>
    <w:rsid w:val="004B6B06"/>
    <w:rsid w:val="004C0D5D"/>
    <w:rsid w:val="004C0E90"/>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5425"/>
    <w:rsid w:val="004D5CD2"/>
    <w:rsid w:val="004D5CD8"/>
    <w:rsid w:val="004D6C27"/>
    <w:rsid w:val="004D7A09"/>
    <w:rsid w:val="004E196B"/>
    <w:rsid w:val="004E40D1"/>
    <w:rsid w:val="004E7D35"/>
    <w:rsid w:val="004F0380"/>
    <w:rsid w:val="004F0FB3"/>
    <w:rsid w:val="004F126F"/>
    <w:rsid w:val="004F2650"/>
    <w:rsid w:val="004F3713"/>
    <w:rsid w:val="004F4A9F"/>
    <w:rsid w:val="004F78D0"/>
    <w:rsid w:val="004F7B98"/>
    <w:rsid w:val="004F7F36"/>
    <w:rsid w:val="0050275E"/>
    <w:rsid w:val="00504181"/>
    <w:rsid w:val="00504751"/>
    <w:rsid w:val="00504BC1"/>
    <w:rsid w:val="005068BE"/>
    <w:rsid w:val="00510A82"/>
    <w:rsid w:val="00510EF4"/>
    <w:rsid w:val="00515DC0"/>
    <w:rsid w:val="00515F2A"/>
    <w:rsid w:val="005175B7"/>
    <w:rsid w:val="00521A90"/>
    <w:rsid w:val="00521C81"/>
    <w:rsid w:val="005227C6"/>
    <w:rsid w:val="00522D23"/>
    <w:rsid w:val="00522FC8"/>
    <w:rsid w:val="00523059"/>
    <w:rsid w:val="00525066"/>
    <w:rsid w:val="00525911"/>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730"/>
    <w:rsid w:val="00563D5A"/>
    <w:rsid w:val="005647C7"/>
    <w:rsid w:val="00566322"/>
    <w:rsid w:val="00566DC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4607"/>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F13FE"/>
    <w:rsid w:val="005F20B2"/>
    <w:rsid w:val="005F2347"/>
    <w:rsid w:val="005F28E6"/>
    <w:rsid w:val="005F321E"/>
    <w:rsid w:val="005F5431"/>
    <w:rsid w:val="005F5492"/>
    <w:rsid w:val="005F6C49"/>
    <w:rsid w:val="005F6E95"/>
    <w:rsid w:val="00604221"/>
    <w:rsid w:val="006052A9"/>
    <w:rsid w:val="006053E7"/>
    <w:rsid w:val="00605B9E"/>
    <w:rsid w:val="00606436"/>
    <w:rsid w:val="00607231"/>
    <w:rsid w:val="00610116"/>
    <w:rsid w:val="006112B6"/>
    <w:rsid w:val="006133CD"/>
    <w:rsid w:val="00614371"/>
    <w:rsid w:val="006144A2"/>
    <w:rsid w:val="006148C1"/>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5064"/>
    <w:rsid w:val="00675C57"/>
    <w:rsid w:val="00675FD6"/>
    <w:rsid w:val="0067621F"/>
    <w:rsid w:val="00676628"/>
    <w:rsid w:val="00677271"/>
    <w:rsid w:val="00677451"/>
    <w:rsid w:val="006800E1"/>
    <w:rsid w:val="006805BF"/>
    <w:rsid w:val="00680D03"/>
    <w:rsid w:val="00680F62"/>
    <w:rsid w:val="0068331D"/>
    <w:rsid w:val="006836FC"/>
    <w:rsid w:val="00683DBB"/>
    <w:rsid w:val="00685333"/>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C1772"/>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D32"/>
    <w:rsid w:val="00734A1E"/>
    <w:rsid w:val="00735058"/>
    <w:rsid w:val="007360A9"/>
    <w:rsid w:val="00736C2A"/>
    <w:rsid w:val="00736E7D"/>
    <w:rsid w:val="00736FB1"/>
    <w:rsid w:val="007375FA"/>
    <w:rsid w:val="007375FC"/>
    <w:rsid w:val="007427AC"/>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202"/>
    <w:rsid w:val="007635FA"/>
    <w:rsid w:val="00763DBB"/>
    <w:rsid w:val="00765D17"/>
    <w:rsid w:val="00765E89"/>
    <w:rsid w:val="00765F72"/>
    <w:rsid w:val="00773B6D"/>
    <w:rsid w:val="00773D1B"/>
    <w:rsid w:val="00774A5F"/>
    <w:rsid w:val="0077676E"/>
    <w:rsid w:val="00777DEA"/>
    <w:rsid w:val="00781144"/>
    <w:rsid w:val="007816A3"/>
    <w:rsid w:val="007848FF"/>
    <w:rsid w:val="00784DA3"/>
    <w:rsid w:val="00785CEF"/>
    <w:rsid w:val="0078638F"/>
    <w:rsid w:val="007864FA"/>
    <w:rsid w:val="00786A19"/>
    <w:rsid w:val="007905B8"/>
    <w:rsid w:val="00790D9B"/>
    <w:rsid w:val="00792AB5"/>
    <w:rsid w:val="00794A39"/>
    <w:rsid w:val="00795F4F"/>
    <w:rsid w:val="007A0584"/>
    <w:rsid w:val="007A1E0C"/>
    <w:rsid w:val="007A26E8"/>
    <w:rsid w:val="007A2CFC"/>
    <w:rsid w:val="007A3CEF"/>
    <w:rsid w:val="007A4819"/>
    <w:rsid w:val="007A6C54"/>
    <w:rsid w:val="007A745C"/>
    <w:rsid w:val="007B0203"/>
    <w:rsid w:val="007B3ABF"/>
    <w:rsid w:val="007B5217"/>
    <w:rsid w:val="007B64A1"/>
    <w:rsid w:val="007B69D1"/>
    <w:rsid w:val="007C03DF"/>
    <w:rsid w:val="007C1819"/>
    <w:rsid w:val="007C2096"/>
    <w:rsid w:val="007C4B35"/>
    <w:rsid w:val="007C7552"/>
    <w:rsid w:val="007D1377"/>
    <w:rsid w:val="007D4377"/>
    <w:rsid w:val="007D5A1F"/>
    <w:rsid w:val="007D732B"/>
    <w:rsid w:val="007E05D4"/>
    <w:rsid w:val="007E179F"/>
    <w:rsid w:val="007E33C9"/>
    <w:rsid w:val="007E4370"/>
    <w:rsid w:val="007E4CC4"/>
    <w:rsid w:val="007E5D85"/>
    <w:rsid w:val="007F0355"/>
    <w:rsid w:val="007F18EC"/>
    <w:rsid w:val="007F3649"/>
    <w:rsid w:val="007F366F"/>
    <w:rsid w:val="007F376B"/>
    <w:rsid w:val="007F4F9E"/>
    <w:rsid w:val="007F767C"/>
    <w:rsid w:val="00802BE0"/>
    <w:rsid w:val="00803B69"/>
    <w:rsid w:val="0080761A"/>
    <w:rsid w:val="00807E79"/>
    <w:rsid w:val="0081116B"/>
    <w:rsid w:val="00812828"/>
    <w:rsid w:val="00813DBD"/>
    <w:rsid w:val="00813F7C"/>
    <w:rsid w:val="0081483C"/>
    <w:rsid w:val="0081572E"/>
    <w:rsid w:val="00820A50"/>
    <w:rsid w:val="00820D22"/>
    <w:rsid w:val="00821FD9"/>
    <w:rsid w:val="00821FFC"/>
    <w:rsid w:val="00822218"/>
    <w:rsid w:val="0082266C"/>
    <w:rsid w:val="00823833"/>
    <w:rsid w:val="00823BBF"/>
    <w:rsid w:val="00824AEB"/>
    <w:rsid w:val="00824BAA"/>
    <w:rsid w:val="00824FB7"/>
    <w:rsid w:val="008259DD"/>
    <w:rsid w:val="008319A3"/>
    <w:rsid w:val="00832145"/>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4757"/>
    <w:rsid w:val="00855009"/>
    <w:rsid w:val="008570E4"/>
    <w:rsid w:val="00857A05"/>
    <w:rsid w:val="00857BF7"/>
    <w:rsid w:val="00860750"/>
    <w:rsid w:val="008614FB"/>
    <w:rsid w:val="00863724"/>
    <w:rsid w:val="008643F1"/>
    <w:rsid w:val="00867342"/>
    <w:rsid w:val="00870533"/>
    <w:rsid w:val="00871368"/>
    <w:rsid w:val="00871E3C"/>
    <w:rsid w:val="00873883"/>
    <w:rsid w:val="00875206"/>
    <w:rsid w:val="00875CCB"/>
    <w:rsid w:val="00875FF8"/>
    <w:rsid w:val="00880C3D"/>
    <w:rsid w:val="00883EA9"/>
    <w:rsid w:val="0088483D"/>
    <w:rsid w:val="00884DA8"/>
    <w:rsid w:val="00885543"/>
    <w:rsid w:val="00886315"/>
    <w:rsid w:val="0088652D"/>
    <w:rsid w:val="008907A0"/>
    <w:rsid w:val="00891439"/>
    <w:rsid w:val="00892C63"/>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3F59"/>
    <w:rsid w:val="0090587D"/>
    <w:rsid w:val="00905E3D"/>
    <w:rsid w:val="00906711"/>
    <w:rsid w:val="00906893"/>
    <w:rsid w:val="00906DAB"/>
    <w:rsid w:val="00906E89"/>
    <w:rsid w:val="00907135"/>
    <w:rsid w:val="00910A63"/>
    <w:rsid w:val="009118FD"/>
    <w:rsid w:val="00912784"/>
    <w:rsid w:val="009130DD"/>
    <w:rsid w:val="009139F7"/>
    <w:rsid w:val="009154E2"/>
    <w:rsid w:val="009162F3"/>
    <w:rsid w:val="00917709"/>
    <w:rsid w:val="00924DDD"/>
    <w:rsid w:val="00927EBB"/>
    <w:rsid w:val="00933EC9"/>
    <w:rsid w:val="00934727"/>
    <w:rsid w:val="00934A01"/>
    <w:rsid w:val="00936012"/>
    <w:rsid w:val="00936130"/>
    <w:rsid w:val="00936D27"/>
    <w:rsid w:val="009408CD"/>
    <w:rsid w:val="00943AD8"/>
    <w:rsid w:val="009453C1"/>
    <w:rsid w:val="0095133D"/>
    <w:rsid w:val="00951E7B"/>
    <w:rsid w:val="00952892"/>
    <w:rsid w:val="00953351"/>
    <w:rsid w:val="00953E07"/>
    <w:rsid w:val="00954D62"/>
    <w:rsid w:val="00954E8D"/>
    <w:rsid w:val="00955AF0"/>
    <w:rsid w:val="0095645F"/>
    <w:rsid w:val="0095717E"/>
    <w:rsid w:val="00960076"/>
    <w:rsid w:val="0096076B"/>
    <w:rsid w:val="009609BB"/>
    <w:rsid w:val="00962237"/>
    <w:rsid w:val="00962487"/>
    <w:rsid w:val="009636F8"/>
    <w:rsid w:val="009645DC"/>
    <w:rsid w:val="00964AB5"/>
    <w:rsid w:val="00966F80"/>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A7C98"/>
    <w:rsid w:val="009B1815"/>
    <w:rsid w:val="009B1957"/>
    <w:rsid w:val="009B27C7"/>
    <w:rsid w:val="009B2A2E"/>
    <w:rsid w:val="009B2F07"/>
    <w:rsid w:val="009B5010"/>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F043E"/>
    <w:rsid w:val="009F0A0C"/>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570"/>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476D"/>
    <w:rsid w:val="00A648AF"/>
    <w:rsid w:val="00A6512F"/>
    <w:rsid w:val="00A67105"/>
    <w:rsid w:val="00A703DD"/>
    <w:rsid w:val="00A71AE2"/>
    <w:rsid w:val="00A72028"/>
    <w:rsid w:val="00A753C8"/>
    <w:rsid w:val="00A77459"/>
    <w:rsid w:val="00A77EF4"/>
    <w:rsid w:val="00A820CB"/>
    <w:rsid w:val="00A82A67"/>
    <w:rsid w:val="00A83CA3"/>
    <w:rsid w:val="00A83D56"/>
    <w:rsid w:val="00A84294"/>
    <w:rsid w:val="00A8613A"/>
    <w:rsid w:val="00A86601"/>
    <w:rsid w:val="00A9044C"/>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30EF"/>
    <w:rsid w:val="00AB3DB6"/>
    <w:rsid w:val="00AB667D"/>
    <w:rsid w:val="00AB6E0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580"/>
    <w:rsid w:val="00BA72AC"/>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D759F"/>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1A1"/>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219"/>
    <w:rsid w:val="00C97762"/>
    <w:rsid w:val="00CA14D8"/>
    <w:rsid w:val="00CA1758"/>
    <w:rsid w:val="00CA179A"/>
    <w:rsid w:val="00CA45EE"/>
    <w:rsid w:val="00CB2AD2"/>
    <w:rsid w:val="00CB425C"/>
    <w:rsid w:val="00CB4DFC"/>
    <w:rsid w:val="00CB5E26"/>
    <w:rsid w:val="00CC0F36"/>
    <w:rsid w:val="00CC28E5"/>
    <w:rsid w:val="00CC3376"/>
    <w:rsid w:val="00CC4C5B"/>
    <w:rsid w:val="00CC5588"/>
    <w:rsid w:val="00CC6884"/>
    <w:rsid w:val="00CD0B49"/>
    <w:rsid w:val="00CD19D1"/>
    <w:rsid w:val="00CD1C01"/>
    <w:rsid w:val="00CD2FBA"/>
    <w:rsid w:val="00CD3CC7"/>
    <w:rsid w:val="00CD4F2E"/>
    <w:rsid w:val="00CD5B33"/>
    <w:rsid w:val="00CE0F1C"/>
    <w:rsid w:val="00CE61F4"/>
    <w:rsid w:val="00CE6E7F"/>
    <w:rsid w:val="00CF0D05"/>
    <w:rsid w:val="00CF3A6C"/>
    <w:rsid w:val="00CF3C2F"/>
    <w:rsid w:val="00CF66D5"/>
    <w:rsid w:val="00CF7B00"/>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323E5"/>
    <w:rsid w:val="00D34F90"/>
    <w:rsid w:val="00D35DD3"/>
    <w:rsid w:val="00D411CB"/>
    <w:rsid w:val="00D42234"/>
    <w:rsid w:val="00D43043"/>
    <w:rsid w:val="00D43A1B"/>
    <w:rsid w:val="00D4529D"/>
    <w:rsid w:val="00D46CFF"/>
    <w:rsid w:val="00D477FE"/>
    <w:rsid w:val="00D479D1"/>
    <w:rsid w:val="00D507EB"/>
    <w:rsid w:val="00D5289D"/>
    <w:rsid w:val="00D529FC"/>
    <w:rsid w:val="00D52BB5"/>
    <w:rsid w:val="00D53F0E"/>
    <w:rsid w:val="00D54BBE"/>
    <w:rsid w:val="00D57AB5"/>
    <w:rsid w:val="00D57AF5"/>
    <w:rsid w:val="00D57DFE"/>
    <w:rsid w:val="00D615C6"/>
    <w:rsid w:val="00D61A5A"/>
    <w:rsid w:val="00D61F8E"/>
    <w:rsid w:val="00D643FD"/>
    <w:rsid w:val="00D64B40"/>
    <w:rsid w:val="00D65B2A"/>
    <w:rsid w:val="00D71019"/>
    <w:rsid w:val="00D713C8"/>
    <w:rsid w:val="00D7158B"/>
    <w:rsid w:val="00D71EB4"/>
    <w:rsid w:val="00D73A1B"/>
    <w:rsid w:val="00D73C93"/>
    <w:rsid w:val="00D801DD"/>
    <w:rsid w:val="00D810EF"/>
    <w:rsid w:val="00D81D84"/>
    <w:rsid w:val="00D8237E"/>
    <w:rsid w:val="00D832CC"/>
    <w:rsid w:val="00D83F58"/>
    <w:rsid w:val="00D90E63"/>
    <w:rsid w:val="00D92BE0"/>
    <w:rsid w:val="00D92D7A"/>
    <w:rsid w:val="00D93C23"/>
    <w:rsid w:val="00D96884"/>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CFA"/>
    <w:rsid w:val="00DB6F2E"/>
    <w:rsid w:val="00DC0BA0"/>
    <w:rsid w:val="00DC1B42"/>
    <w:rsid w:val="00DC2B73"/>
    <w:rsid w:val="00DC49E2"/>
    <w:rsid w:val="00DC6944"/>
    <w:rsid w:val="00DC7E3A"/>
    <w:rsid w:val="00DD240D"/>
    <w:rsid w:val="00DD3FAF"/>
    <w:rsid w:val="00DD5EDC"/>
    <w:rsid w:val="00DD6972"/>
    <w:rsid w:val="00DD7431"/>
    <w:rsid w:val="00DE2A1A"/>
    <w:rsid w:val="00DE34B6"/>
    <w:rsid w:val="00DE543E"/>
    <w:rsid w:val="00DE6878"/>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4AFD"/>
    <w:rsid w:val="00E15C5D"/>
    <w:rsid w:val="00E163AA"/>
    <w:rsid w:val="00E1687D"/>
    <w:rsid w:val="00E16EC7"/>
    <w:rsid w:val="00E201A5"/>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397"/>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10C45"/>
    <w:rsid w:val="00F152AE"/>
    <w:rsid w:val="00F15B3F"/>
    <w:rsid w:val="00F15C83"/>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6176"/>
    <w:rsid w:val="00F361F8"/>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779B"/>
    <w:rsid w:val="00F601FD"/>
    <w:rsid w:val="00F60BFA"/>
    <w:rsid w:val="00F62CB2"/>
    <w:rsid w:val="00F62E0A"/>
    <w:rsid w:val="00F631DF"/>
    <w:rsid w:val="00F632AC"/>
    <w:rsid w:val="00F632B7"/>
    <w:rsid w:val="00F6698D"/>
    <w:rsid w:val="00F6770E"/>
    <w:rsid w:val="00F67A8B"/>
    <w:rsid w:val="00F72BA4"/>
    <w:rsid w:val="00F72E1A"/>
    <w:rsid w:val="00F7431F"/>
    <w:rsid w:val="00F743F9"/>
    <w:rsid w:val="00F74BDE"/>
    <w:rsid w:val="00F75835"/>
    <w:rsid w:val="00F75CC2"/>
    <w:rsid w:val="00F76834"/>
    <w:rsid w:val="00F772CD"/>
    <w:rsid w:val="00F81E44"/>
    <w:rsid w:val="00F82047"/>
    <w:rsid w:val="00F828F7"/>
    <w:rsid w:val="00F8362E"/>
    <w:rsid w:val="00F846BE"/>
    <w:rsid w:val="00F854B2"/>
    <w:rsid w:val="00F85A39"/>
    <w:rsid w:val="00F879AC"/>
    <w:rsid w:val="00F91EC6"/>
    <w:rsid w:val="00F94779"/>
    <w:rsid w:val="00F94C8A"/>
    <w:rsid w:val="00F961D6"/>
    <w:rsid w:val="00F97012"/>
    <w:rsid w:val="00F97BB2"/>
    <w:rsid w:val="00F97E03"/>
    <w:rsid w:val="00FA172B"/>
    <w:rsid w:val="00FA25B6"/>
    <w:rsid w:val="00FA3890"/>
    <w:rsid w:val="00FA4DCA"/>
    <w:rsid w:val="00FA5B5C"/>
    <w:rsid w:val="00FA5E06"/>
    <w:rsid w:val="00FA5EDC"/>
    <w:rsid w:val="00FA7648"/>
    <w:rsid w:val="00FB2443"/>
    <w:rsid w:val="00FB2468"/>
    <w:rsid w:val="00FB2715"/>
    <w:rsid w:val="00FB5352"/>
    <w:rsid w:val="00FB65E0"/>
    <w:rsid w:val="00FB660A"/>
    <w:rsid w:val="00FB6D86"/>
    <w:rsid w:val="00FB6EF2"/>
    <w:rsid w:val="00FB74E0"/>
    <w:rsid w:val="00FC2F23"/>
    <w:rsid w:val="00FC2F7F"/>
    <w:rsid w:val="00FC3004"/>
    <w:rsid w:val="00FC6B52"/>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58B3"/>
    <w:rsid w:val="00FF654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link w:val="CaptionChar"/>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character" w:customStyle="1" w:styleId="CaptionChar">
    <w:name w:val="Caption Char"/>
    <w:link w:val="Caption"/>
    <w:locked/>
    <w:rsid w:val="00680F62"/>
    <w:rPr>
      <w:rFonts w:cs="Arial"/>
      <w:bCs/>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42862235">
      <w:bodyDiv w:val="1"/>
      <w:marLeft w:val="0"/>
      <w:marRight w:val="0"/>
      <w:marTop w:val="0"/>
      <w:marBottom w:val="0"/>
      <w:divBdr>
        <w:top w:val="none" w:sz="0" w:space="0" w:color="auto"/>
        <w:left w:val="none" w:sz="0" w:space="0" w:color="auto"/>
        <w:bottom w:val="none" w:sz="0" w:space="0" w:color="auto"/>
        <w:right w:val="none" w:sz="0" w:space="0" w:color="auto"/>
      </w:divBdr>
    </w:div>
    <w:div w:id="84929799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0406950">
      <w:bodyDiv w:val="1"/>
      <w:marLeft w:val="0"/>
      <w:marRight w:val="0"/>
      <w:marTop w:val="0"/>
      <w:marBottom w:val="0"/>
      <w:divBdr>
        <w:top w:val="none" w:sz="0" w:space="0" w:color="auto"/>
        <w:left w:val="none" w:sz="0" w:space="0" w:color="auto"/>
        <w:bottom w:val="none" w:sz="0" w:space="0" w:color="auto"/>
        <w:right w:val="none" w:sz="0" w:space="0" w:color="auto"/>
      </w:divBdr>
    </w:div>
    <w:div w:id="932200209">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6977140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158957276">
      <w:bodyDiv w:val="1"/>
      <w:marLeft w:val="0"/>
      <w:marRight w:val="0"/>
      <w:marTop w:val="0"/>
      <w:marBottom w:val="0"/>
      <w:divBdr>
        <w:top w:val="none" w:sz="0" w:space="0" w:color="auto"/>
        <w:left w:val="none" w:sz="0" w:space="0" w:color="auto"/>
        <w:bottom w:val="none" w:sz="0" w:space="0" w:color="auto"/>
        <w:right w:val="none" w:sz="0" w:space="0" w:color="auto"/>
      </w:divBdr>
    </w:div>
    <w:div w:id="1162886857">
      <w:bodyDiv w:val="1"/>
      <w:marLeft w:val="0"/>
      <w:marRight w:val="0"/>
      <w:marTop w:val="0"/>
      <w:marBottom w:val="0"/>
      <w:divBdr>
        <w:top w:val="none" w:sz="0" w:space="0" w:color="auto"/>
        <w:left w:val="none" w:sz="0" w:space="0" w:color="auto"/>
        <w:bottom w:val="none" w:sz="0" w:space="0" w:color="auto"/>
        <w:right w:val="none" w:sz="0" w:space="0" w:color="auto"/>
      </w:divBdr>
    </w:div>
    <w:div w:id="1199319255">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714885761">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dd665a5-4d39-4c80-990a-8a3abca4f55f">657KNE7CTRDA-6866-1396</_dlc_DocId>
    <_dlc_DocIdUrl xmlns="cdd665a5-4d39-4c80-990a-8a3abca4f55f">
      <Url>http://vaww.oed.portal.va.gov/projects/vps2/_layouts/DocIdRedir.aspx?ID=657KNE7CTRDA-6866-1396</Url>
      <Description>657KNE7CTRDA-6866-1396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DBF9F6-90D7-4543-BD7F-367464378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4.xml><?xml version="1.0" encoding="utf-8"?>
<ds:datastoreItem xmlns:ds="http://schemas.openxmlformats.org/officeDocument/2006/customXml" ds:itemID="{A7B4E127-0B7E-4030-B53D-A90848B50B61}">
  <ds:schemaRefs>
    <ds:schemaRef ds:uri="http://schemas.microsoft.com/sharepoint/events"/>
  </ds:schemaRefs>
</ds:datastoreItem>
</file>

<file path=customXml/itemProps5.xml><?xml version="1.0" encoding="utf-8"?>
<ds:datastoreItem xmlns:ds="http://schemas.openxmlformats.org/officeDocument/2006/customXml" ds:itemID="{6523B456-AFA3-41A8-8B58-AB2700E5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119</TotalTime>
  <Pages>13</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22361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(Mantech)</cp:lastModifiedBy>
  <cp:revision>25</cp:revision>
  <cp:lastPrinted>2010-07-13T22:01:00Z</cp:lastPrinted>
  <dcterms:created xsi:type="dcterms:W3CDTF">2015-02-11T05:00:00Z</dcterms:created>
  <dcterms:modified xsi:type="dcterms:W3CDTF">2015-11-10T02:02:00Z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fb85a727-81f9-4efa-8fd0-91c3199bbf8d</vt:lpwstr>
  </property>
</Properties>
</file>