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DE" w:rsidRPr="00A77E98" w:rsidRDefault="00AB34DE" w:rsidP="00AB34DE">
      <w:pPr>
        <w:pStyle w:val="Title"/>
      </w:pPr>
      <w:bookmarkStart w:id="0" w:name="CoverPage1"/>
      <w:r w:rsidRPr="002348F7">
        <w:t>Department of Veterans Affairs</w:t>
      </w:r>
    </w:p>
    <w:p w:rsidR="00AB34DE" w:rsidRDefault="00AB34DE" w:rsidP="00AB34DE">
      <w:pPr>
        <w:pStyle w:val="Title"/>
      </w:pPr>
      <w:r>
        <w:t>VHA Point Service (Kiosks) Phase II</w:t>
      </w:r>
    </w:p>
    <w:p w:rsidR="00AB34DE" w:rsidRPr="00016C40" w:rsidRDefault="00AB34DE" w:rsidP="00AB34DE">
      <w:pPr>
        <w:pStyle w:val="Title"/>
      </w:pPr>
      <w:r>
        <w:t>Enhancement VPS*1.0*6</w:t>
      </w:r>
    </w:p>
    <w:p w:rsidR="00AB34DE" w:rsidRPr="00A36EDE" w:rsidRDefault="00AB34DE" w:rsidP="00AB34DE">
      <w:pPr>
        <w:widowControl w:val="0"/>
        <w:autoSpaceDE w:val="0"/>
        <w:autoSpaceDN w:val="0"/>
        <w:adjustRightInd w:val="0"/>
        <w:spacing w:before="120" w:after="120"/>
        <w:jc w:val="center"/>
        <w:rPr>
          <w:rFonts w:ascii="Arial" w:hAnsi="Arial" w:cs="Arial"/>
          <w:b/>
          <w:bCs/>
          <w:sz w:val="28"/>
          <w:szCs w:val="32"/>
        </w:rPr>
      </w:pPr>
    </w:p>
    <w:p w:rsidR="00AB34DE" w:rsidRPr="00882C5A" w:rsidRDefault="00AB34DE" w:rsidP="00AB34DE">
      <w:pPr>
        <w:widowControl w:val="0"/>
        <w:spacing w:before="120" w:after="120"/>
        <w:jc w:val="center"/>
        <w:rPr>
          <w:rFonts w:ascii="Arial" w:hAnsi="Arial" w:cs="Arial"/>
          <w:b/>
          <w:bCs/>
          <w:sz w:val="28"/>
          <w:szCs w:val="28"/>
        </w:rPr>
      </w:pPr>
      <w:r>
        <w:rPr>
          <w:rFonts w:ascii="Arial" w:hAnsi="Arial" w:cs="Arial"/>
          <w:b/>
          <w:bCs/>
          <w:sz w:val="28"/>
          <w:szCs w:val="28"/>
        </w:rPr>
        <w:t>Technical Manual</w:t>
      </w:r>
    </w:p>
    <w:p w:rsidR="00AB34DE" w:rsidRPr="00DD6D61" w:rsidRDefault="00AB34DE" w:rsidP="00AB34DE">
      <w:pPr>
        <w:pStyle w:val="Title2"/>
        <w:rPr>
          <w:sz w:val="36"/>
          <w:szCs w:val="36"/>
        </w:rPr>
      </w:pPr>
    </w:p>
    <w:p w:rsidR="00AB34DE" w:rsidRPr="001C0B36" w:rsidRDefault="00AB34DE" w:rsidP="00AB34DE">
      <w:pPr>
        <w:pStyle w:val="Title2"/>
        <w:rPr>
          <w:szCs w:val="28"/>
        </w:rPr>
      </w:pPr>
      <w:r w:rsidRPr="001C0B36">
        <w:rPr>
          <w:noProof/>
          <w:szCs w:val="28"/>
        </w:rPr>
        <w:drawing>
          <wp:inline distT="0" distB="0" distL="0" distR="0">
            <wp:extent cx="2485998" cy="2468880"/>
            <wp:effectExtent l="0" t="0" r="0" b="7620"/>
            <wp:docPr id="1"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485998" cy="2468880"/>
                    </a:xfrm>
                    <a:prstGeom prst="rect">
                      <a:avLst/>
                    </a:prstGeom>
                    <a:noFill/>
                  </pic:spPr>
                </pic:pic>
              </a:graphicData>
            </a:graphic>
          </wp:inline>
        </w:drawing>
      </w:r>
    </w:p>
    <w:bookmarkEnd w:id="0"/>
    <w:p w:rsidR="00AB34DE" w:rsidRPr="001C0B36" w:rsidRDefault="00AB34DE" w:rsidP="00AB34DE">
      <w:pPr>
        <w:pStyle w:val="Title2"/>
      </w:pPr>
    </w:p>
    <w:p w:rsidR="00AB34DE" w:rsidRPr="001C0B36" w:rsidRDefault="00AB34DE" w:rsidP="00AB34DE">
      <w:pPr>
        <w:pStyle w:val="Title2"/>
      </w:pPr>
      <w:r w:rsidRPr="001C0B36">
        <w:t>Delivery Order VA118-11-D-1009</w:t>
      </w:r>
    </w:p>
    <w:p w:rsidR="00AB34DE" w:rsidRPr="001C0B36" w:rsidRDefault="00AB34DE" w:rsidP="00AB34DE">
      <w:pPr>
        <w:pStyle w:val="Title2"/>
      </w:pPr>
      <w:r w:rsidRPr="001C0B36">
        <w:t>Task Order VA</w:t>
      </w:r>
      <w:r>
        <w:t>118-1009-0031</w:t>
      </w:r>
    </w:p>
    <w:p w:rsidR="00AB34DE" w:rsidRPr="001C0B36" w:rsidRDefault="00AB34DE" w:rsidP="00AB34DE">
      <w:pPr>
        <w:pStyle w:val="Title2"/>
      </w:pPr>
    </w:p>
    <w:p w:rsidR="00AB34DE" w:rsidRPr="001C0B36" w:rsidRDefault="00AB34DE" w:rsidP="00AB34DE">
      <w:pPr>
        <w:pStyle w:val="Title2"/>
      </w:pPr>
    </w:p>
    <w:p w:rsidR="00AB34DE" w:rsidRDefault="002B1002" w:rsidP="00AB34DE">
      <w:pPr>
        <w:pStyle w:val="Title2"/>
      </w:pPr>
      <w:r>
        <w:t>October</w:t>
      </w:r>
      <w:r w:rsidR="00AB34DE">
        <w:t xml:space="preserve"> 2015</w:t>
      </w:r>
    </w:p>
    <w:p w:rsidR="00AB34DE" w:rsidRDefault="00AB34DE" w:rsidP="00AB34DE">
      <w:pPr>
        <w:pStyle w:val="Title2"/>
        <w:rPr>
          <w:szCs w:val="28"/>
        </w:rPr>
      </w:pPr>
      <w:r w:rsidRPr="00AE1E49">
        <w:t xml:space="preserve">Version </w:t>
      </w:r>
      <w:r w:rsidR="00CD63DE">
        <w:rPr>
          <w:szCs w:val="28"/>
        </w:rPr>
        <w:t>0.02</w:t>
      </w:r>
    </w:p>
    <w:p w:rsidR="00AB34DE" w:rsidRPr="001C0B36" w:rsidRDefault="00AB34DE" w:rsidP="00AB34DE">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4880" w:type="pct"/>
        <w:tblInd w:w="1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3"/>
        <w:gridCol w:w="891"/>
        <w:gridCol w:w="3287"/>
        <w:gridCol w:w="1168"/>
        <w:gridCol w:w="1260"/>
        <w:gridCol w:w="900"/>
        <w:gridCol w:w="721"/>
      </w:tblGrid>
      <w:tr w:rsidR="0070791A" w:rsidRPr="00100822" w:rsidTr="00CD63DE">
        <w:trPr>
          <w:cantSplit/>
          <w:tblHeader/>
        </w:trPr>
        <w:tc>
          <w:tcPr>
            <w:tcW w:w="605" w:type="pct"/>
            <w:shd w:val="clear" w:color="auto" w:fill="D9D9D9" w:themeFill="background1" w:themeFillShade="D9"/>
          </w:tcPr>
          <w:p w:rsidR="00F057A3" w:rsidRPr="001C0B36" w:rsidRDefault="00F057A3" w:rsidP="001C0B36">
            <w:pPr>
              <w:pStyle w:val="TableHeading"/>
            </w:pPr>
            <w:r w:rsidRPr="001C0B36">
              <w:t>Creation Date</w:t>
            </w:r>
          </w:p>
        </w:tc>
        <w:tc>
          <w:tcPr>
            <w:tcW w:w="476" w:type="pct"/>
            <w:shd w:val="clear" w:color="auto" w:fill="D9D9D9" w:themeFill="background1" w:themeFillShade="D9"/>
          </w:tcPr>
          <w:p w:rsidR="00F057A3" w:rsidRPr="001C0B36" w:rsidRDefault="00F057A3" w:rsidP="001C0B36">
            <w:pPr>
              <w:pStyle w:val="TableHeading"/>
            </w:pPr>
            <w:r w:rsidRPr="001C0B36">
              <w:t>Version No.</w:t>
            </w:r>
          </w:p>
        </w:tc>
        <w:tc>
          <w:tcPr>
            <w:tcW w:w="1756" w:type="pct"/>
            <w:shd w:val="clear" w:color="auto" w:fill="D9D9D9" w:themeFill="background1" w:themeFillShade="D9"/>
          </w:tcPr>
          <w:p w:rsidR="00F057A3" w:rsidRPr="001C0B36" w:rsidRDefault="00F057A3" w:rsidP="001C0B36">
            <w:pPr>
              <w:pStyle w:val="TableHeading"/>
            </w:pPr>
            <w:r w:rsidRPr="001C0B36">
              <w:t>Description/Comments</w:t>
            </w:r>
          </w:p>
        </w:tc>
        <w:tc>
          <w:tcPr>
            <w:tcW w:w="624" w:type="pct"/>
            <w:shd w:val="clear" w:color="auto" w:fill="D9D9D9" w:themeFill="background1" w:themeFillShade="D9"/>
          </w:tcPr>
          <w:p w:rsidR="00F057A3" w:rsidRPr="001C0B36" w:rsidRDefault="00F057A3" w:rsidP="001C0B36">
            <w:pPr>
              <w:pStyle w:val="TableHeading"/>
            </w:pPr>
            <w:r w:rsidRPr="001C0B36">
              <w:t>Author(s)</w:t>
            </w:r>
          </w:p>
        </w:tc>
        <w:tc>
          <w:tcPr>
            <w:tcW w:w="673" w:type="pct"/>
            <w:shd w:val="clear" w:color="auto" w:fill="D9D9D9" w:themeFill="background1" w:themeFillShade="D9"/>
          </w:tcPr>
          <w:p w:rsidR="00F057A3" w:rsidRPr="001C0B36" w:rsidRDefault="00F057A3" w:rsidP="001C0B36">
            <w:pPr>
              <w:pStyle w:val="TableHeading"/>
            </w:pPr>
            <w:r w:rsidRPr="001C0B36">
              <w:t>Reviewer(s)</w:t>
            </w:r>
          </w:p>
        </w:tc>
        <w:tc>
          <w:tcPr>
            <w:tcW w:w="481" w:type="pct"/>
            <w:shd w:val="clear" w:color="auto" w:fill="D9D9D9" w:themeFill="background1" w:themeFillShade="D9"/>
          </w:tcPr>
          <w:p w:rsidR="00F057A3" w:rsidRPr="001C0B36" w:rsidRDefault="00F057A3" w:rsidP="001C0B36">
            <w:pPr>
              <w:pStyle w:val="TableHeading"/>
            </w:pPr>
            <w:r w:rsidRPr="001C0B36">
              <w:t>Review Type</w:t>
            </w:r>
          </w:p>
        </w:tc>
        <w:tc>
          <w:tcPr>
            <w:tcW w:w="385" w:type="pct"/>
            <w:shd w:val="clear" w:color="auto" w:fill="D9D9D9" w:themeFill="background1" w:themeFillShade="D9"/>
          </w:tcPr>
          <w:p w:rsidR="00F057A3" w:rsidRPr="001C0B36" w:rsidRDefault="00F057A3" w:rsidP="001C0B36">
            <w:pPr>
              <w:pStyle w:val="TableHeading"/>
            </w:pPr>
            <w:r w:rsidRPr="001C0B36">
              <w:t>Issue Date</w:t>
            </w:r>
          </w:p>
        </w:tc>
      </w:tr>
      <w:tr w:rsidR="00CD63DE" w:rsidRPr="00100822" w:rsidTr="00CD63DE">
        <w:trPr>
          <w:cantSplit/>
        </w:trPr>
        <w:tc>
          <w:tcPr>
            <w:tcW w:w="605" w:type="pct"/>
          </w:tcPr>
          <w:p w:rsidR="00CD63DE" w:rsidRDefault="00CD63DE" w:rsidP="00B73585">
            <w:pPr>
              <w:pStyle w:val="TableContentText"/>
            </w:pPr>
            <w:r>
              <w:t>09/16/2015</w:t>
            </w:r>
          </w:p>
        </w:tc>
        <w:tc>
          <w:tcPr>
            <w:tcW w:w="476" w:type="pct"/>
          </w:tcPr>
          <w:p w:rsidR="00CD63DE" w:rsidRDefault="00CD63DE" w:rsidP="00054BAB">
            <w:pPr>
              <w:pStyle w:val="TableContentText"/>
            </w:pPr>
            <w:r>
              <w:t>0.02</w:t>
            </w:r>
          </w:p>
        </w:tc>
        <w:tc>
          <w:tcPr>
            <w:tcW w:w="1756" w:type="pct"/>
          </w:tcPr>
          <w:p w:rsidR="00CD63DE" w:rsidRDefault="00CD63DE" w:rsidP="00054BAB">
            <w:pPr>
              <w:pStyle w:val="TableContentText"/>
            </w:pPr>
            <w:r>
              <w:t>Added RPC names for Fulfill Clinical Reminders</w:t>
            </w:r>
          </w:p>
        </w:tc>
        <w:tc>
          <w:tcPr>
            <w:tcW w:w="624" w:type="pct"/>
          </w:tcPr>
          <w:p w:rsidR="00CD63DE" w:rsidRDefault="00CD63DE" w:rsidP="00054BAB">
            <w:pPr>
              <w:pStyle w:val="TableContentText"/>
            </w:pPr>
            <w:r>
              <w:t>C. Wheless</w:t>
            </w:r>
          </w:p>
        </w:tc>
        <w:tc>
          <w:tcPr>
            <w:tcW w:w="673" w:type="pct"/>
          </w:tcPr>
          <w:p w:rsidR="00CD63DE" w:rsidRPr="00100822" w:rsidRDefault="00CD63DE" w:rsidP="00054BAB">
            <w:pPr>
              <w:pStyle w:val="TableContentText"/>
            </w:pPr>
          </w:p>
        </w:tc>
        <w:tc>
          <w:tcPr>
            <w:tcW w:w="481" w:type="pct"/>
          </w:tcPr>
          <w:p w:rsidR="00CD63DE" w:rsidRPr="00100822" w:rsidRDefault="00CD63DE" w:rsidP="00054BAB">
            <w:pPr>
              <w:pStyle w:val="TableContentText"/>
            </w:pPr>
          </w:p>
        </w:tc>
        <w:tc>
          <w:tcPr>
            <w:tcW w:w="385" w:type="pct"/>
          </w:tcPr>
          <w:p w:rsidR="00CD63DE" w:rsidRPr="00100822" w:rsidRDefault="00CD63DE" w:rsidP="00054BAB">
            <w:pPr>
              <w:pStyle w:val="TableContentText"/>
            </w:pPr>
          </w:p>
        </w:tc>
      </w:tr>
      <w:tr w:rsidR="0070791A" w:rsidRPr="00100822" w:rsidTr="00CD63DE">
        <w:trPr>
          <w:cantSplit/>
        </w:trPr>
        <w:tc>
          <w:tcPr>
            <w:tcW w:w="605" w:type="pct"/>
          </w:tcPr>
          <w:p w:rsidR="00F057A3" w:rsidRPr="00100822" w:rsidRDefault="000C56FA" w:rsidP="00B73585">
            <w:pPr>
              <w:pStyle w:val="TableContentText"/>
            </w:pPr>
            <w:r>
              <w:t>09/16/2015</w:t>
            </w:r>
          </w:p>
        </w:tc>
        <w:tc>
          <w:tcPr>
            <w:tcW w:w="476" w:type="pct"/>
          </w:tcPr>
          <w:p w:rsidR="00F057A3" w:rsidRPr="00100822" w:rsidRDefault="0033410C" w:rsidP="00054BAB">
            <w:pPr>
              <w:pStyle w:val="TableContentText"/>
            </w:pPr>
            <w:r>
              <w:t>0.01</w:t>
            </w:r>
          </w:p>
        </w:tc>
        <w:tc>
          <w:tcPr>
            <w:tcW w:w="1756" w:type="pct"/>
          </w:tcPr>
          <w:p w:rsidR="00F057A3" w:rsidRPr="00100822" w:rsidRDefault="00A9458C" w:rsidP="00054BAB">
            <w:pPr>
              <w:pStyle w:val="TableContentText"/>
            </w:pPr>
            <w:r>
              <w:t>Initial draft.</w:t>
            </w:r>
          </w:p>
        </w:tc>
        <w:tc>
          <w:tcPr>
            <w:tcW w:w="624" w:type="pct"/>
          </w:tcPr>
          <w:p w:rsidR="00F057A3" w:rsidRPr="00100822" w:rsidRDefault="00A9458C" w:rsidP="00054BAB">
            <w:pPr>
              <w:pStyle w:val="TableContentText"/>
            </w:pPr>
            <w:r>
              <w:t>Carolyn Wheless</w:t>
            </w: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2B1002" w:rsidRDefault="00C26264">
      <w:pPr>
        <w:pStyle w:val="TOC1"/>
        <w:rPr>
          <w:rFonts w:asciiTheme="minorHAnsi" w:eastAsiaTheme="minorEastAsia" w:hAnsiTheme="minorHAnsi" w:cstheme="minorBidi"/>
          <w:b w:val="0"/>
          <w:noProof/>
          <w:sz w:val="22"/>
          <w:szCs w:val="22"/>
        </w:rPr>
      </w:pPr>
      <w:r>
        <w:rPr>
          <w:b w:val="0"/>
        </w:rPr>
        <w:fldChar w:fldCharType="begin"/>
      </w:r>
      <w:r w:rsidR="005227C6">
        <w:rPr>
          <w:b w:val="0"/>
        </w:rPr>
        <w:instrText xml:space="preserve"> TOC \o "1-1" \h \z \t "Heading 2,2,Heading 3,3,Appendix 1,1,Appendix 2,2" </w:instrText>
      </w:r>
      <w:r>
        <w:rPr>
          <w:b w:val="0"/>
        </w:rPr>
        <w:fldChar w:fldCharType="separate"/>
      </w:r>
      <w:hyperlink w:anchor="_Toc433025442" w:history="1">
        <w:r w:rsidR="002B1002" w:rsidRPr="005728B0">
          <w:rPr>
            <w:rStyle w:val="Hyperlink"/>
            <w:noProof/>
          </w:rPr>
          <w:t>1</w:t>
        </w:r>
        <w:r w:rsidR="002B1002">
          <w:rPr>
            <w:rFonts w:asciiTheme="minorHAnsi" w:eastAsiaTheme="minorEastAsia" w:hAnsiTheme="minorHAnsi" w:cstheme="minorBidi"/>
            <w:b w:val="0"/>
            <w:noProof/>
            <w:sz w:val="22"/>
            <w:szCs w:val="22"/>
          </w:rPr>
          <w:tab/>
        </w:r>
        <w:r w:rsidR="002B1002" w:rsidRPr="005728B0">
          <w:rPr>
            <w:rStyle w:val="Hyperlink"/>
            <w:noProof/>
          </w:rPr>
          <w:t>Orientation</w:t>
        </w:r>
        <w:r w:rsidR="002B1002">
          <w:rPr>
            <w:noProof/>
            <w:webHidden/>
          </w:rPr>
          <w:tab/>
        </w:r>
        <w:r w:rsidR="002B1002">
          <w:rPr>
            <w:noProof/>
            <w:webHidden/>
          </w:rPr>
          <w:fldChar w:fldCharType="begin"/>
        </w:r>
        <w:r w:rsidR="002B1002">
          <w:rPr>
            <w:noProof/>
            <w:webHidden/>
          </w:rPr>
          <w:instrText xml:space="preserve"> PAGEREF _Toc433025442 \h </w:instrText>
        </w:r>
        <w:r w:rsidR="002B1002">
          <w:rPr>
            <w:noProof/>
            <w:webHidden/>
          </w:rPr>
        </w:r>
        <w:r w:rsidR="002B1002">
          <w:rPr>
            <w:noProof/>
            <w:webHidden/>
          </w:rPr>
          <w:fldChar w:fldCharType="separate"/>
        </w:r>
        <w:r w:rsidR="002B1002">
          <w:rPr>
            <w:noProof/>
            <w:webHidden/>
          </w:rPr>
          <w:t>1</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43" w:history="1">
        <w:r w:rsidR="002B1002" w:rsidRPr="005728B0">
          <w:rPr>
            <w:rStyle w:val="Hyperlink"/>
            <w:noProof/>
          </w:rPr>
          <w:t>1.1</w:t>
        </w:r>
        <w:r w:rsidR="002B1002">
          <w:rPr>
            <w:rFonts w:asciiTheme="minorHAnsi" w:eastAsiaTheme="minorEastAsia" w:hAnsiTheme="minorHAnsi" w:cstheme="minorBidi"/>
            <w:noProof/>
            <w:sz w:val="22"/>
            <w:szCs w:val="22"/>
          </w:rPr>
          <w:tab/>
        </w:r>
        <w:r w:rsidR="002B1002" w:rsidRPr="005728B0">
          <w:rPr>
            <w:rStyle w:val="Hyperlink"/>
            <w:noProof/>
          </w:rPr>
          <w:t>How to Use this Manual</w:t>
        </w:r>
        <w:r w:rsidR="002B1002">
          <w:rPr>
            <w:noProof/>
            <w:webHidden/>
          </w:rPr>
          <w:tab/>
        </w:r>
        <w:r w:rsidR="002B1002">
          <w:rPr>
            <w:noProof/>
            <w:webHidden/>
          </w:rPr>
          <w:fldChar w:fldCharType="begin"/>
        </w:r>
        <w:r w:rsidR="002B1002">
          <w:rPr>
            <w:noProof/>
            <w:webHidden/>
          </w:rPr>
          <w:instrText xml:space="preserve"> PAGEREF _Toc433025443 \h </w:instrText>
        </w:r>
        <w:r w:rsidR="002B1002">
          <w:rPr>
            <w:noProof/>
            <w:webHidden/>
          </w:rPr>
        </w:r>
        <w:r w:rsidR="002B1002">
          <w:rPr>
            <w:noProof/>
            <w:webHidden/>
          </w:rPr>
          <w:fldChar w:fldCharType="separate"/>
        </w:r>
        <w:r w:rsidR="002B1002">
          <w:rPr>
            <w:noProof/>
            <w:webHidden/>
          </w:rPr>
          <w:t>1</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44" w:history="1">
        <w:r w:rsidR="002B1002" w:rsidRPr="005728B0">
          <w:rPr>
            <w:rStyle w:val="Hyperlink"/>
            <w:noProof/>
          </w:rPr>
          <w:t>1.2</w:t>
        </w:r>
        <w:r w:rsidR="002B1002">
          <w:rPr>
            <w:rFonts w:asciiTheme="minorHAnsi" w:eastAsiaTheme="minorEastAsia" w:hAnsiTheme="minorHAnsi" w:cstheme="minorBidi"/>
            <w:noProof/>
            <w:sz w:val="22"/>
            <w:szCs w:val="22"/>
          </w:rPr>
          <w:tab/>
        </w:r>
        <w:r w:rsidR="002B1002" w:rsidRPr="005728B0">
          <w:rPr>
            <w:rStyle w:val="Hyperlink"/>
            <w:noProof/>
          </w:rPr>
          <w:t>Intended Audience</w:t>
        </w:r>
        <w:r w:rsidR="002B1002">
          <w:rPr>
            <w:noProof/>
            <w:webHidden/>
          </w:rPr>
          <w:tab/>
        </w:r>
        <w:r w:rsidR="002B1002">
          <w:rPr>
            <w:noProof/>
            <w:webHidden/>
          </w:rPr>
          <w:fldChar w:fldCharType="begin"/>
        </w:r>
        <w:r w:rsidR="002B1002">
          <w:rPr>
            <w:noProof/>
            <w:webHidden/>
          </w:rPr>
          <w:instrText xml:space="preserve"> PAGEREF _Toc433025444 \h </w:instrText>
        </w:r>
        <w:r w:rsidR="002B1002">
          <w:rPr>
            <w:noProof/>
            <w:webHidden/>
          </w:rPr>
        </w:r>
        <w:r w:rsidR="002B1002">
          <w:rPr>
            <w:noProof/>
            <w:webHidden/>
          </w:rPr>
          <w:fldChar w:fldCharType="separate"/>
        </w:r>
        <w:r w:rsidR="002B1002">
          <w:rPr>
            <w:noProof/>
            <w:webHidden/>
          </w:rPr>
          <w:t>1</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45" w:history="1">
        <w:r w:rsidR="002B1002" w:rsidRPr="005728B0">
          <w:rPr>
            <w:rStyle w:val="Hyperlink"/>
            <w:noProof/>
          </w:rPr>
          <w:t>1.3</w:t>
        </w:r>
        <w:r w:rsidR="002B1002">
          <w:rPr>
            <w:rFonts w:asciiTheme="minorHAnsi" w:eastAsiaTheme="minorEastAsia" w:hAnsiTheme="minorHAnsi" w:cstheme="minorBidi"/>
            <w:noProof/>
            <w:sz w:val="22"/>
            <w:szCs w:val="22"/>
          </w:rPr>
          <w:tab/>
        </w:r>
        <w:r w:rsidR="002B1002" w:rsidRPr="005728B0">
          <w:rPr>
            <w:rStyle w:val="Hyperlink"/>
            <w:noProof/>
          </w:rPr>
          <w:t>Legal Requirements</w:t>
        </w:r>
        <w:r w:rsidR="002B1002">
          <w:rPr>
            <w:noProof/>
            <w:webHidden/>
          </w:rPr>
          <w:tab/>
        </w:r>
        <w:r w:rsidR="002B1002">
          <w:rPr>
            <w:noProof/>
            <w:webHidden/>
          </w:rPr>
          <w:fldChar w:fldCharType="begin"/>
        </w:r>
        <w:r w:rsidR="002B1002">
          <w:rPr>
            <w:noProof/>
            <w:webHidden/>
          </w:rPr>
          <w:instrText xml:space="preserve"> PAGEREF _Toc433025445 \h </w:instrText>
        </w:r>
        <w:r w:rsidR="002B1002">
          <w:rPr>
            <w:noProof/>
            <w:webHidden/>
          </w:rPr>
        </w:r>
        <w:r w:rsidR="002B1002">
          <w:rPr>
            <w:noProof/>
            <w:webHidden/>
          </w:rPr>
          <w:fldChar w:fldCharType="separate"/>
        </w:r>
        <w:r w:rsidR="002B1002">
          <w:rPr>
            <w:noProof/>
            <w:webHidden/>
          </w:rPr>
          <w:t>1</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46" w:history="1">
        <w:r w:rsidR="002B1002" w:rsidRPr="005728B0">
          <w:rPr>
            <w:rStyle w:val="Hyperlink"/>
            <w:noProof/>
          </w:rPr>
          <w:t>1.4</w:t>
        </w:r>
        <w:r w:rsidR="002B1002">
          <w:rPr>
            <w:rFonts w:asciiTheme="minorHAnsi" w:eastAsiaTheme="minorEastAsia" w:hAnsiTheme="minorHAnsi" w:cstheme="minorBidi"/>
            <w:noProof/>
            <w:sz w:val="22"/>
            <w:szCs w:val="22"/>
          </w:rPr>
          <w:tab/>
        </w:r>
        <w:r w:rsidR="002B1002" w:rsidRPr="005728B0">
          <w:rPr>
            <w:rStyle w:val="Hyperlink"/>
            <w:noProof/>
          </w:rPr>
          <w:t>Disclaimers</w:t>
        </w:r>
        <w:r w:rsidR="002B1002">
          <w:rPr>
            <w:noProof/>
            <w:webHidden/>
          </w:rPr>
          <w:tab/>
        </w:r>
        <w:r w:rsidR="002B1002">
          <w:rPr>
            <w:noProof/>
            <w:webHidden/>
          </w:rPr>
          <w:fldChar w:fldCharType="begin"/>
        </w:r>
        <w:r w:rsidR="002B1002">
          <w:rPr>
            <w:noProof/>
            <w:webHidden/>
          </w:rPr>
          <w:instrText xml:space="preserve"> PAGEREF _Toc433025446 \h </w:instrText>
        </w:r>
        <w:r w:rsidR="002B1002">
          <w:rPr>
            <w:noProof/>
            <w:webHidden/>
          </w:rPr>
        </w:r>
        <w:r w:rsidR="002B1002">
          <w:rPr>
            <w:noProof/>
            <w:webHidden/>
          </w:rPr>
          <w:fldChar w:fldCharType="separate"/>
        </w:r>
        <w:r w:rsidR="002B1002">
          <w:rPr>
            <w:noProof/>
            <w:webHidden/>
          </w:rPr>
          <w:t>1</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47" w:history="1">
        <w:r w:rsidR="002B1002" w:rsidRPr="005728B0">
          <w:rPr>
            <w:rStyle w:val="Hyperlink"/>
            <w:noProof/>
          </w:rPr>
          <w:t>1.5</w:t>
        </w:r>
        <w:r w:rsidR="002B1002">
          <w:rPr>
            <w:rFonts w:asciiTheme="minorHAnsi" w:eastAsiaTheme="minorEastAsia" w:hAnsiTheme="minorHAnsi" w:cstheme="minorBidi"/>
            <w:noProof/>
            <w:sz w:val="22"/>
            <w:szCs w:val="22"/>
          </w:rPr>
          <w:tab/>
        </w:r>
        <w:r w:rsidR="002B1002" w:rsidRPr="005728B0">
          <w:rPr>
            <w:rStyle w:val="Hyperlink"/>
            <w:noProof/>
          </w:rPr>
          <w:t>Documentation Conventions</w:t>
        </w:r>
        <w:r w:rsidR="002B1002">
          <w:rPr>
            <w:noProof/>
            <w:webHidden/>
          </w:rPr>
          <w:tab/>
        </w:r>
        <w:r w:rsidR="002B1002">
          <w:rPr>
            <w:noProof/>
            <w:webHidden/>
          </w:rPr>
          <w:fldChar w:fldCharType="begin"/>
        </w:r>
        <w:r w:rsidR="002B1002">
          <w:rPr>
            <w:noProof/>
            <w:webHidden/>
          </w:rPr>
          <w:instrText xml:space="preserve"> PAGEREF _Toc433025447 \h </w:instrText>
        </w:r>
        <w:r w:rsidR="002B1002">
          <w:rPr>
            <w:noProof/>
            <w:webHidden/>
          </w:rPr>
        </w:r>
        <w:r w:rsidR="002B1002">
          <w:rPr>
            <w:noProof/>
            <w:webHidden/>
          </w:rPr>
          <w:fldChar w:fldCharType="separate"/>
        </w:r>
        <w:r w:rsidR="002B1002">
          <w:rPr>
            <w:noProof/>
            <w:webHidden/>
          </w:rPr>
          <w:t>1</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48" w:history="1">
        <w:r w:rsidR="002B1002" w:rsidRPr="005728B0">
          <w:rPr>
            <w:rStyle w:val="Hyperlink"/>
            <w:noProof/>
          </w:rPr>
          <w:t>1.6</w:t>
        </w:r>
        <w:r w:rsidR="002B1002">
          <w:rPr>
            <w:rFonts w:asciiTheme="minorHAnsi" w:eastAsiaTheme="minorEastAsia" w:hAnsiTheme="minorHAnsi" w:cstheme="minorBidi"/>
            <w:noProof/>
            <w:sz w:val="22"/>
            <w:szCs w:val="22"/>
          </w:rPr>
          <w:tab/>
        </w:r>
        <w:r w:rsidR="002B1002" w:rsidRPr="005728B0">
          <w:rPr>
            <w:rStyle w:val="Hyperlink"/>
            <w:noProof/>
          </w:rPr>
          <w:t>Commonly Used Terms</w:t>
        </w:r>
        <w:r w:rsidR="002B1002">
          <w:rPr>
            <w:noProof/>
            <w:webHidden/>
          </w:rPr>
          <w:tab/>
        </w:r>
        <w:r w:rsidR="002B1002">
          <w:rPr>
            <w:noProof/>
            <w:webHidden/>
          </w:rPr>
          <w:fldChar w:fldCharType="begin"/>
        </w:r>
        <w:r w:rsidR="002B1002">
          <w:rPr>
            <w:noProof/>
            <w:webHidden/>
          </w:rPr>
          <w:instrText xml:space="preserve"> PAGEREF _Toc433025448 \h </w:instrText>
        </w:r>
        <w:r w:rsidR="002B1002">
          <w:rPr>
            <w:noProof/>
            <w:webHidden/>
          </w:rPr>
        </w:r>
        <w:r w:rsidR="002B1002">
          <w:rPr>
            <w:noProof/>
            <w:webHidden/>
          </w:rPr>
          <w:fldChar w:fldCharType="separate"/>
        </w:r>
        <w:r w:rsidR="002B1002">
          <w:rPr>
            <w:noProof/>
            <w:webHidden/>
          </w:rPr>
          <w:t>2</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49" w:history="1">
        <w:r w:rsidR="002B1002" w:rsidRPr="005728B0">
          <w:rPr>
            <w:rStyle w:val="Hyperlink"/>
            <w:noProof/>
          </w:rPr>
          <w:t>1.7</w:t>
        </w:r>
        <w:r w:rsidR="002B1002">
          <w:rPr>
            <w:rFonts w:asciiTheme="minorHAnsi" w:eastAsiaTheme="minorEastAsia" w:hAnsiTheme="minorHAnsi" w:cstheme="minorBidi"/>
            <w:noProof/>
            <w:sz w:val="22"/>
            <w:szCs w:val="22"/>
          </w:rPr>
          <w:tab/>
        </w:r>
        <w:r w:rsidR="002B1002" w:rsidRPr="005728B0">
          <w:rPr>
            <w:rStyle w:val="Hyperlink"/>
            <w:noProof/>
          </w:rPr>
          <w:t>Technical Information Online</w:t>
        </w:r>
        <w:r w:rsidR="002B1002">
          <w:rPr>
            <w:noProof/>
            <w:webHidden/>
          </w:rPr>
          <w:tab/>
        </w:r>
        <w:r w:rsidR="002B1002">
          <w:rPr>
            <w:noProof/>
            <w:webHidden/>
          </w:rPr>
          <w:fldChar w:fldCharType="begin"/>
        </w:r>
        <w:r w:rsidR="002B1002">
          <w:rPr>
            <w:noProof/>
            <w:webHidden/>
          </w:rPr>
          <w:instrText xml:space="preserve"> PAGEREF _Toc433025449 \h </w:instrText>
        </w:r>
        <w:r w:rsidR="002B1002">
          <w:rPr>
            <w:noProof/>
            <w:webHidden/>
          </w:rPr>
        </w:r>
        <w:r w:rsidR="002B1002">
          <w:rPr>
            <w:noProof/>
            <w:webHidden/>
          </w:rPr>
          <w:fldChar w:fldCharType="separate"/>
        </w:r>
        <w:r w:rsidR="002B1002">
          <w:rPr>
            <w:noProof/>
            <w:webHidden/>
          </w:rPr>
          <w:t>2</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50" w:history="1">
        <w:r w:rsidR="002B1002" w:rsidRPr="005728B0">
          <w:rPr>
            <w:rStyle w:val="Hyperlink"/>
            <w:noProof/>
          </w:rPr>
          <w:t>1.8</w:t>
        </w:r>
        <w:r w:rsidR="002B1002">
          <w:rPr>
            <w:rFonts w:asciiTheme="minorHAnsi" w:eastAsiaTheme="minorEastAsia" w:hAnsiTheme="minorHAnsi" w:cstheme="minorBidi"/>
            <w:noProof/>
            <w:sz w:val="22"/>
            <w:szCs w:val="22"/>
          </w:rPr>
          <w:tab/>
        </w:r>
        <w:r w:rsidR="002B1002" w:rsidRPr="005728B0">
          <w:rPr>
            <w:rStyle w:val="Hyperlink"/>
            <w:noProof/>
          </w:rPr>
          <w:t>Help Prompts</w:t>
        </w:r>
        <w:r w:rsidR="002B1002">
          <w:rPr>
            <w:noProof/>
            <w:webHidden/>
          </w:rPr>
          <w:tab/>
        </w:r>
        <w:r w:rsidR="002B1002">
          <w:rPr>
            <w:noProof/>
            <w:webHidden/>
          </w:rPr>
          <w:fldChar w:fldCharType="begin"/>
        </w:r>
        <w:r w:rsidR="002B1002">
          <w:rPr>
            <w:noProof/>
            <w:webHidden/>
          </w:rPr>
          <w:instrText xml:space="preserve"> PAGEREF _Toc433025450 \h </w:instrText>
        </w:r>
        <w:r w:rsidR="002B1002">
          <w:rPr>
            <w:noProof/>
            <w:webHidden/>
          </w:rPr>
        </w:r>
        <w:r w:rsidR="002B1002">
          <w:rPr>
            <w:noProof/>
            <w:webHidden/>
          </w:rPr>
          <w:fldChar w:fldCharType="separate"/>
        </w:r>
        <w:r w:rsidR="002B1002">
          <w:rPr>
            <w:noProof/>
            <w:webHidden/>
          </w:rPr>
          <w:t>3</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51" w:history="1">
        <w:r w:rsidR="002B1002" w:rsidRPr="005728B0">
          <w:rPr>
            <w:rStyle w:val="Hyperlink"/>
            <w:noProof/>
          </w:rPr>
          <w:t>1.9</w:t>
        </w:r>
        <w:r w:rsidR="002B1002">
          <w:rPr>
            <w:rFonts w:asciiTheme="minorHAnsi" w:eastAsiaTheme="minorEastAsia" w:hAnsiTheme="minorHAnsi" w:cstheme="minorBidi"/>
            <w:noProof/>
            <w:sz w:val="22"/>
            <w:szCs w:val="22"/>
          </w:rPr>
          <w:tab/>
        </w:r>
        <w:r w:rsidR="002B1002" w:rsidRPr="005728B0">
          <w:rPr>
            <w:rStyle w:val="Hyperlink"/>
            <w:noProof/>
          </w:rPr>
          <w:t>Data Dictionary</w:t>
        </w:r>
        <w:r w:rsidR="002B1002">
          <w:rPr>
            <w:noProof/>
            <w:webHidden/>
          </w:rPr>
          <w:tab/>
        </w:r>
        <w:r w:rsidR="002B1002">
          <w:rPr>
            <w:noProof/>
            <w:webHidden/>
          </w:rPr>
          <w:fldChar w:fldCharType="begin"/>
        </w:r>
        <w:r w:rsidR="002B1002">
          <w:rPr>
            <w:noProof/>
            <w:webHidden/>
          </w:rPr>
          <w:instrText xml:space="preserve"> PAGEREF _Toc433025451 \h </w:instrText>
        </w:r>
        <w:r w:rsidR="002B1002">
          <w:rPr>
            <w:noProof/>
            <w:webHidden/>
          </w:rPr>
        </w:r>
        <w:r w:rsidR="002B1002">
          <w:rPr>
            <w:noProof/>
            <w:webHidden/>
          </w:rPr>
          <w:fldChar w:fldCharType="separate"/>
        </w:r>
        <w:r w:rsidR="002B1002">
          <w:rPr>
            <w:noProof/>
            <w:webHidden/>
          </w:rPr>
          <w:t>3</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52" w:history="1">
        <w:r w:rsidR="002B1002" w:rsidRPr="005728B0">
          <w:rPr>
            <w:rStyle w:val="Hyperlink"/>
            <w:noProof/>
          </w:rPr>
          <w:t>1.10</w:t>
        </w:r>
        <w:r w:rsidR="002B1002">
          <w:rPr>
            <w:rFonts w:asciiTheme="minorHAnsi" w:eastAsiaTheme="minorEastAsia" w:hAnsiTheme="minorHAnsi" w:cstheme="minorBidi"/>
            <w:noProof/>
            <w:sz w:val="22"/>
            <w:szCs w:val="22"/>
          </w:rPr>
          <w:tab/>
        </w:r>
        <w:r w:rsidR="002B1002" w:rsidRPr="005728B0">
          <w:rPr>
            <w:rStyle w:val="Hyperlink"/>
            <w:noProof/>
          </w:rPr>
          <w:t>Assumptions</w:t>
        </w:r>
        <w:r w:rsidR="002B1002">
          <w:rPr>
            <w:noProof/>
            <w:webHidden/>
          </w:rPr>
          <w:tab/>
        </w:r>
        <w:r w:rsidR="002B1002">
          <w:rPr>
            <w:noProof/>
            <w:webHidden/>
          </w:rPr>
          <w:fldChar w:fldCharType="begin"/>
        </w:r>
        <w:r w:rsidR="002B1002">
          <w:rPr>
            <w:noProof/>
            <w:webHidden/>
          </w:rPr>
          <w:instrText xml:space="preserve"> PAGEREF _Toc433025452 \h </w:instrText>
        </w:r>
        <w:r w:rsidR="002B1002">
          <w:rPr>
            <w:noProof/>
            <w:webHidden/>
          </w:rPr>
        </w:r>
        <w:r w:rsidR="002B1002">
          <w:rPr>
            <w:noProof/>
            <w:webHidden/>
          </w:rPr>
          <w:fldChar w:fldCharType="separate"/>
        </w:r>
        <w:r w:rsidR="002B1002">
          <w:rPr>
            <w:noProof/>
            <w:webHidden/>
          </w:rPr>
          <w:t>3</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53" w:history="1">
        <w:r w:rsidR="002B1002" w:rsidRPr="005728B0">
          <w:rPr>
            <w:rStyle w:val="Hyperlink"/>
            <w:noProof/>
          </w:rPr>
          <w:t>1.11</w:t>
        </w:r>
        <w:r w:rsidR="002B1002">
          <w:rPr>
            <w:rFonts w:asciiTheme="minorHAnsi" w:eastAsiaTheme="minorEastAsia" w:hAnsiTheme="minorHAnsi" w:cstheme="minorBidi"/>
            <w:noProof/>
            <w:sz w:val="22"/>
            <w:szCs w:val="22"/>
          </w:rPr>
          <w:tab/>
        </w:r>
        <w:r w:rsidR="002B1002" w:rsidRPr="005728B0">
          <w:rPr>
            <w:rStyle w:val="Hyperlink"/>
            <w:noProof/>
          </w:rPr>
          <w:t>References</w:t>
        </w:r>
        <w:r w:rsidR="002B1002">
          <w:rPr>
            <w:noProof/>
            <w:webHidden/>
          </w:rPr>
          <w:tab/>
        </w:r>
        <w:r w:rsidR="002B1002">
          <w:rPr>
            <w:noProof/>
            <w:webHidden/>
          </w:rPr>
          <w:fldChar w:fldCharType="begin"/>
        </w:r>
        <w:r w:rsidR="002B1002">
          <w:rPr>
            <w:noProof/>
            <w:webHidden/>
          </w:rPr>
          <w:instrText xml:space="preserve"> PAGEREF _Toc433025453 \h </w:instrText>
        </w:r>
        <w:r w:rsidR="002B1002">
          <w:rPr>
            <w:noProof/>
            <w:webHidden/>
          </w:rPr>
        </w:r>
        <w:r w:rsidR="002B1002">
          <w:rPr>
            <w:noProof/>
            <w:webHidden/>
          </w:rPr>
          <w:fldChar w:fldCharType="separate"/>
        </w:r>
        <w:r w:rsidR="002B1002">
          <w:rPr>
            <w:noProof/>
            <w:webHidden/>
          </w:rPr>
          <w:t>3</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54" w:history="1">
        <w:r w:rsidR="002B1002" w:rsidRPr="005728B0">
          <w:rPr>
            <w:rStyle w:val="Hyperlink"/>
            <w:noProof/>
          </w:rPr>
          <w:t>2</w:t>
        </w:r>
        <w:r w:rsidR="002B1002">
          <w:rPr>
            <w:rFonts w:asciiTheme="minorHAnsi" w:eastAsiaTheme="minorEastAsia" w:hAnsiTheme="minorHAnsi" w:cstheme="minorBidi"/>
            <w:b w:val="0"/>
            <w:noProof/>
            <w:sz w:val="22"/>
            <w:szCs w:val="22"/>
          </w:rPr>
          <w:tab/>
        </w:r>
        <w:r w:rsidR="002B1002" w:rsidRPr="005728B0">
          <w:rPr>
            <w:rStyle w:val="Hyperlink"/>
            <w:noProof/>
          </w:rPr>
          <w:t>Introduction</w:t>
        </w:r>
        <w:r w:rsidR="002B1002">
          <w:rPr>
            <w:noProof/>
            <w:webHidden/>
          </w:rPr>
          <w:tab/>
        </w:r>
        <w:r w:rsidR="002B1002">
          <w:rPr>
            <w:noProof/>
            <w:webHidden/>
          </w:rPr>
          <w:fldChar w:fldCharType="begin"/>
        </w:r>
        <w:r w:rsidR="002B1002">
          <w:rPr>
            <w:noProof/>
            <w:webHidden/>
          </w:rPr>
          <w:instrText xml:space="preserve"> PAGEREF _Toc433025454 \h </w:instrText>
        </w:r>
        <w:r w:rsidR="002B1002">
          <w:rPr>
            <w:noProof/>
            <w:webHidden/>
          </w:rPr>
        </w:r>
        <w:r w:rsidR="002B1002">
          <w:rPr>
            <w:noProof/>
            <w:webHidden/>
          </w:rPr>
          <w:fldChar w:fldCharType="separate"/>
        </w:r>
        <w:r w:rsidR="002B1002">
          <w:rPr>
            <w:noProof/>
            <w:webHidden/>
          </w:rPr>
          <w:t>3</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55" w:history="1">
        <w:r w:rsidR="002B1002" w:rsidRPr="005728B0">
          <w:rPr>
            <w:rStyle w:val="Hyperlink"/>
            <w:noProof/>
          </w:rPr>
          <w:t>2.1</w:t>
        </w:r>
        <w:r w:rsidR="002B1002">
          <w:rPr>
            <w:rFonts w:asciiTheme="minorHAnsi" w:eastAsiaTheme="minorEastAsia" w:hAnsiTheme="minorHAnsi" w:cstheme="minorBidi"/>
            <w:noProof/>
            <w:sz w:val="22"/>
            <w:szCs w:val="22"/>
          </w:rPr>
          <w:tab/>
        </w:r>
        <w:r w:rsidR="002B1002" w:rsidRPr="005728B0">
          <w:rPr>
            <w:rStyle w:val="Hyperlink"/>
            <w:noProof/>
          </w:rPr>
          <w:t>Product Overview</w:t>
        </w:r>
        <w:r w:rsidR="002B1002">
          <w:rPr>
            <w:noProof/>
            <w:webHidden/>
          </w:rPr>
          <w:tab/>
        </w:r>
        <w:r w:rsidR="002B1002">
          <w:rPr>
            <w:noProof/>
            <w:webHidden/>
          </w:rPr>
          <w:fldChar w:fldCharType="begin"/>
        </w:r>
        <w:r w:rsidR="002B1002">
          <w:rPr>
            <w:noProof/>
            <w:webHidden/>
          </w:rPr>
          <w:instrText xml:space="preserve"> PAGEREF _Toc433025455 \h </w:instrText>
        </w:r>
        <w:r w:rsidR="002B1002">
          <w:rPr>
            <w:noProof/>
            <w:webHidden/>
          </w:rPr>
        </w:r>
        <w:r w:rsidR="002B1002">
          <w:rPr>
            <w:noProof/>
            <w:webHidden/>
          </w:rPr>
          <w:fldChar w:fldCharType="separate"/>
        </w:r>
        <w:r w:rsidR="002B1002">
          <w:rPr>
            <w:noProof/>
            <w:webHidden/>
          </w:rPr>
          <w:t>4</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56" w:history="1">
        <w:r w:rsidR="002B1002" w:rsidRPr="005728B0">
          <w:rPr>
            <w:rStyle w:val="Hyperlink"/>
            <w:noProof/>
          </w:rPr>
          <w:t>2.2</w:t>
        </w:r>
        <w:r w:rsidR="002B1002">
          <w:rPr>
            <w:rFonts w:asciiTheme="minorHAnsi" w:eastAsiaTheme="minorEastAsia" w:hAnsiTheme="minorHAnsi" w:cstheme="minorBidi"/>
            <w:noProof/>
            <w:sz w:val="22"/>
            <w:szCs w:val="22"/>
          </w:rPr>
          <w:tab/>
        </w:r>
        <w:r w:rsidR="002B1002" w:rsidRPr="005728B0">
          <w:rPr>
            <w:rStyle w:val="Hyperlink"/>
            <w:noProof/>
          </w:rPr>
          <w:t>Namespace Conventions</w:t>
        </w:r>
        <w:r w:rsidR="002B1002">
          <w:rPr>
            <w:noProof/>
            <w:webHidden/>
          </w:rPr>
          <w:tab/>
        </w:r>
        <w:r w:rsidR="002B1002">
          <w:rPr>
            <w:noProof/>
            <w:webHidden/>
          </w:rPr>
          <w:fldChar w:fldCharType="begin"/>
        </w:r>
        <w:r w:rsidR="002B1002">
          <w:rPr>
            <w:noProof/>
            <w:webHidden/>
          </w:rPr>
          <w:instrText xml:space="preserve"> PAGEREF _Toc433025456 \h </w:instrText>
        </w:r>
        <w:r w:rsidR="002B1002">
          <w:rPr>
            <w:noProof/>
            <w:webHidden/>
          </w:rPr>
        </w:r>
        <w:r w:rsidR="002B1002">
          <w:rPr>
            <w:noProof/>
            <w:webHidden/>
          </w:rPr>
          <w:fldChar w:fldCharType="separate"/>
        </w:r>
        <w:r w:rsidR="002B1002">
          <w:rPr>
            <w:noProof/>
            <w:webHidden/>
          </w:rPr>
          <w:t>4</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57" w:history="1">
        <w:r w:rsidR="002B1002" w:rsidRPr="005728B0">
          <w:rPr>
            <w:rStyle w:val="Hyperlink"/>
            <w:noProof/>
          </w:rPr>
          <w:t>3</w:t>
        </w:r>
        <w:r w:rsidR="002B1002">
          <w:rPr>
            <w:rFonts w:asciiTheme="minorHAnsi" w:eastAsiaTheme="minorEastAsia" w:hAnsiTheme="minorHAnsi" w:cstheme="minorBidi"/>
            <w:b w:val="0"/>
            <w:noProof/>
            <w:sz w:val="22"/>
            <w:szCs w:val="22"/>
          </w:rPr>
          <w:tab/>
        </w:r>
        <w:r w:rsidR="002B1002" w:rsidRPr="005728B0">
          <w:rPr>
            <w:rStyle w:val="Hyperlink"/>
            <w:noProof/>
          </w:rPr>
          <w:t>Implementation and Maintenance</w:t>
        </w:r>
        <w:r w:rsidR="002B1002">
          <w:rPr>
            <w:noProof/>
            <w:webHidden/>
          </w:rPr>
          <w:tab/>
        </w:r>
        <w:r w:rsidR="002B1002">
          <w:rPr>
            <w:noProof/>
            <w:webHidden/>
          </w:rPr>
          <w:fldChar w:fldCharType="begin"/>
        </w:r>
        <w:r w:rsidR="002B1002">
          <w:rPr>
            <w:noProof/>
            <w:webHidden/>
          </w:rPr>
          <w:instrText xml:space="preserve"> PAGEREF _Toc433025457 \h </w:instrText>
        </w:r>
        <w:r w:rsidR="002B1002">
          <w:rPr>
            <w:noProof/>
            <w:webHidden/>
          </w:rPr>
        </w:r>
        <w:r w:rsidR="002B1002">
          <w:rPr>
            <w:noProof/>
            <w:webHidden/>
          </w:rPr>
          <w:fldChar w:fldCharType="separate"/>
        </w:r>
        <w:r w:rsidR="002B1002">
          <w:rPr>
            <w:noProof/>
            <w:webHidden/>
          </w:rPr>
          <w:t>4</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58" w:history="1">
        <w:r w:rsidR="002B1002" w:rsidRPr="005728B0">
          <w:rPr>
            <w:rStyle w:val="Hyperlink"/>
            <w:noProof/>
          </w:rPr>
          <w:t>3.1</w:t>
        </w:r>
        <w:r w:rsidR="002B1002">
          <w:rPr>
            <w:rFonts w:asciiTheme="minorHAnsi" w:eastAsiaTheme="minorEastAsia" w:hAnsiTheme="minorHAnsi" w:cstheme="minorBidi"/>
            <w:noProof/>
            <w:sz w:val="22"/>
            <w:szCs w:val="22"/>
          </w:rPr>
          <w:tab/>
        </w:r>
        <w:r w:rsidR="002B1002" w:rsidRPr="005728B0">
          <w:rPr>
            <w:rStyle w:val="Hyperlink"/>
            <w:noProof/>
          </w:rPr>
          <w:t>Site Parameters</w:t>
        </w:r>
        <w:r w:rsidR="002B1002">
          <w:rPr>
            <w:noProof/>
            <w:webHidden/>
          </w:rPr>
          <w:tab/>
        </w:r>
        <w:r w:rsidR="002B1002">
          <w:rPr>
            <w:noProof/>
            <w:webHidden/>
          </w:rPr>
          <w:fldChar w:fldCharType="begin"/>
        </w:r>
        <w:r w:rsidR="002B1002">
          <w:rPr>
            <w:noProof/>
            <w:webHidden/>
          </w:rPr>
          <w:instrText xml:space="preserve"> PAGEREF _Toc433025458 \h </w:instrText>
        </w:r>
        <w:r w:rsidR="002B1002">
          <w:rPr>
            <w:noProof/>
            <w:webHidden/>
          </w:rPr>
        </w:r>
        <w:r w:rsidR="002B1002">
          <w:rPr>
            <w:noProof/>
            <w:webHidden/>
          </w:rPr>
          <w:fldChar w:fldCharType="separate"/>
        </w:r>
        <w:r w:rsidR="002B1002">
          <w:rPr>
            <w:noProof/>
            <w:webHidden/>
          </w:rPr>
          <w:t>4</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59" w:history="1">
        <w:r w:rsidR="002B1002" w:rsidRPr="005728B0">
          <w:rPr>
            <w:rStyle w:val="Hyperlink"/>
            <w:noProof/>
          </w:rPr>
          <w:t>4</w:t>
        </w:r>
        <w:r w:rsidR="002B1002">
          <w:rPr>
            <w:rFonts w:asciiTheme="minorHAnsi" w:eastAsiaTheme="minorEastAsia" w:hAnsiTheme="minorHAnsi" w:cstheme="minorBidi"/>
            <w:b w:val="0"/>
            <w:noProof/>
            <w:sz w:val="22"/>
            <w:szCs w:val="22"/>
          </w:rPr>
          <w:tab/>
        </w:r>
        <w:r w:rsidR="002B1002" w:rsidRPr="005728B0">
          <w:rPr>
            <w:rStyle w:val="Hyperlink"/>
            <w:noProof/>
          </w:rPr>
          <w:t>Files</w:t>
        </w:r>
        <w:r w:rsidR="002B1002">
          <w:rPr>
            <w:noProof/>
            <w:webHidden/>
          </w:rPr>
          <w:tab/>
        </w:r>
        <w:r w:rsidR="002B1002">
          <w:rPr>
            <w:noProof/>
            <w:webHidden/>
          </w:rPr>
          <w:fldChar w:fldCharType="begin"/>
        </w:r>
        <w:r w:rsidR="002B1002">
          <w:rPr>
            <w:noProof/>
            <w:webHidden/>
          </w:rPr>
          <w:instrText xml:space="preserve"> PAGEREF _Toc433025459 \h </w:instrText>
        </w:r>
        <w:r w:rsidR="002B1002">
          <w:rPr>
            <w:noProof/>
            <w:webHidden/>
          </w:rPr>
        </w:r>
        <w:r w:rsidR="002B1002">
          <w:rPr>
            <w:noProof/>
            <w:webHidden/>
          </w:rPr>
          <w:fldChar w:fldCharType="separate"/>
        </w:r>
        <w:r w:rsidR="002B1002">
          <w:rPr>
            <w:noProof/>
            <w:webHidden/>
          </w:rPr>
          <w:t>4</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60" w:history="1">
        <w:r w:rsidR="002B1002" w:rsidRPr="005728B0">
          <w:rPr>
            <w:rStyle w:val="Hyperlink"/>
            <w:noProof/>
          </w:rPr>
          <w:t>4.1</w:t>
        </w:r>
        <w:r w:rsidR="002B1002">
          <w:rPr>
            <w:rFonts w:asciiTheme="minorHAnsi" w:eastAsiaTheme="minorEastAsia" w:hAnsiTheme="minorHAnsi" w:cstheme="minorBidi"/>
            <w:noProof/>
            <w:sz w:val="22"/>
            <w:szCs w:val="22"/>
          </w:rPr>
          <w:tab/>
        </w:r>
        <w:r w:rsidR="002B1002" w:rsidRPr="005728B0">
          <w:rPr>
            <w:rStyle w:val="Hyperlink"/>
            <w:noProof/>
          </w:rPr>
          <w:t>VistA M Server Files</w:t>
        </w:r>
        <w:r w:rsidR="002B1002">
          <w:rPr>
            <w:noProof/>
            <w:webHidden/>
          </w:rPr>
          <w:tab/>
        </w:r>
        <w:r w:rsidR="002B1002">
          <w:rPr>
            <w:noProof/>
            <w:webHidden/>
          </w:rPr>
          <w:fldChar w:fldCharType="begin"/>
        </w:r>
        <w:r w:rsidR="002B1002">
          <w:rPr>
            <w:noProof/>
            <w:webHidden/>
          </w:rPr>
          <w:instrText xml:space="preserve"> PAGEREF _Toc433025460 \h </w:instrText>
        </w:r>
        <w:r w:rsidR="002B1002">
          <w:rPr>
            <w:noProof/>
            <w:webHidden/>
          </w:rPr>
        </w:r>
        <w:r w:rsidR="002B1002">
          <w:rPr>
            <w:noProof/>
            <w:webHidden/>
          </w:rPr>
          <w:fldChar w:fldCharType="separate"/>
        </w:r>
        <w:r w:rsidR="002B1002">
          <w:rPr>
            <w:noProof/>
            <w:webHidden/>
          </w:rPr>
          <w:t>4</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61" w:history="1">
        <w:r w:rsidR="002B1002" w:rsidRPr="005728B0">
          <w:rPr>
            <w:rStyle w:val="Hyperlink"/>
            <w:noProof/>
          </w:rPr>
          <w:t>5</w:t>
        </w:r>
        <w:r w:rsidR="002B1002">
          <w:rPr>
            <w:rFonts w:asciiTheme="minorHAnsi" w:eastAsiaTheme="minorEastAsia" w:hAnsiTheme="minorHAnsi" w:cstheme="minorBidi"/>
            <w:b w:val="0"/>
            <w:noProof/>
            <w:sz w:val="22"/>
            <w:szCs w:val="22"/>
          </w:rPr>
          <w:tab/>
        </w:r>
        <w:r w:rsidR="002B1002" w:rsidRPr="005728B0">
          <w:rPr>
            <w:rStyle w:val="Hyperlink"/>
            <w:noProof/>
          </w:rPr>
          <w:t>Global Translation, Journaling and Protection</w:t>
        </w:r>
        <w:r w:rsidR="002B1002">
          <w:rPr>
            <w:noProof/>
            <w:webHidden/>
          </w:rPr>
          <w:tab/>
        </w:r>
        <w:r w:rsidR="002B1002">
          <w:rPr>
            <w:noProof/>
            <w:webHidden/>
          </w:rPr>
          <w:fldChar w:fldCharType="begin"/>
        </w:r>
        <w:r w:rsidR="002B1002">
          <w:rPr>
            <w:noProof/>
            <w:webHidden/>
          </w:rPr>
          <w:instrText xml:space="preserve"> PAGEREF _Toc433025461 \h </w:instrText>
        </w:r>
        <w:r w:rsidR="002B1002">
          <w:rPr>
            <w:noProof/>
            <w:webHidden/>
          </w:rPr>
        </w:r>
        <w:r w:rsidR="002B1002">
          <w:rPr>
            <w:noProof/>
            <w:webHidden/>
          </w:rPr>
          <w:fldChar w:fldCharType="separate"/>
        </w:r>
        <w:r w:rsidR="002B1002">
          <w:rPr>
            <w:noProof/>
            <w:webHidden/>
          </w:rPr>
          <w:t>5</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62" w:history="1">
        <w:r w:rsidR="002B1002" w:rsidRPr="005728B0">
          <w:rPr>
            <w:rStyle w:val="Hyperlink"/>
            <w:noProof/>
          </w:rPr>
          <w:t>6</w:t>
        </w:r>
        <w:r w:rsidR="002B1002">
          <w:rPr>
            <w:rFonts w:asciiTheme="minorHAnsi" w:eastAsiaTheme="minorEastAsia" w:hAnsiTheme="minorHAnsi" w:cstheme="minorBidi"/>
            <w:b w:val="0"/>
            <w:noProof/>
            <w:sz w:val="22"/>
            <w:szCs w:val="22"/>
          </w:rPr>
          <w:tab/>
        </w:r>
        <w:r w:rsidR="002B1002" w:rsidRPr="005728B0">
          <w:rPr>
            <w:rStyle w:val="Hyperlink"/>
            <w:noProof/>
          </w:rPr>
          <w:t>Routines</w:t>
        </w:r>
        <w:r w:rsidR="002B1002">
          <w:rPr>
            <w:noProof/>
            <w:webHidden/>
          </w:rPr>
          <w:tab/>
        </w:r>
        <w:r w:rsidR="002B1002">
          <w:rPr>
            <w:noProof/>
            <w:webHidden/>
          </w:rPr>
          <w:fldChar w:fldCharType="begin"/>
        </w:r>
        <w:r w:rsidR="002B1002">
          <w:rPr>
            <w:noProof/>
            <w:webHidden/>
          </w:rPr>
          <w:instrText xml:space="preserve"> PAGEREF _Toc433025462 \h </w:instrText>
        </w:r>
        <w:r w:rsidR="002B1002">
          <w:rPr>
            <w:noProof/>
            <w:webHidden/>
          </w:rPr>
        </w:r>
        <w:r w:rsidR="002B1002">
          <w:rPr>
            <w:noProof/>
            <w:webHidden/>
          </w:rPr>
          <w:fldChar w:fldCharType="separate"/>
        </w:r>
        <w:r w:rsidR="002B1002">
          <w:rPr>
            <w:noProof/>
            <w:webHidden/>
          </w:rPr>
          <w:t>5</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63" w:history="1">
        <w:r w:rsidR="002B1002" w:rsidRPr="005728B0">
          <w:rPr>
            <w:rStyle w:val="Hyperlink"/>
            <w:noProof/>
          </w:rPr>
          <w:t>6.1</w:t>
        </w:r>
        <w:r w:rsidR="002B1002">
          <w:rPr>
            <w:rFonts w:asciiTheme="minorHAnsi" w:eastAsiaTheme="minorEastAsia" w:hAnsiTheme="minorHAnsi" w:cstheme="minorBidi"/>
            <w:noProof/>
            <w:sz w:val="22"/>
            <w:szCs w:val="22"/>
          </w:rPr>
          <w:tab/>
        </w:r>
        <w:r w:rsidR="002B1002" w:rsidRPr="005728B0">
          <w:rPr>
            <w:rStyle w:val="Hyperlink"/>
            <w:noProof/>
          </w:rPr>
          <w:t>VPS*1.0*6 RPCs</w:t>
        </w:r>
        <w:r w:rsidR="002B1002">
          <w:rPr>
            <w:noProof/>
            <w:webHidden/>
          </w:rPr>
          <w:tab/>
        </w:r>
        <w:r w:rsidR="002B1002">
          <w:rPr>
            <w:noProof/>
            <w:webHidden/>
          </w:rPr>
          <w:fldChar w:fldCharType="begin"/>
        </w:r>
        <w:r w:rsidR="002B1002">
          <w:rPr>
            <w:noProof/>
            <w:webHidden/>
          </w:rPr>
          <w:instrText xml:space="preserve"> PAGEREF _Toc433025463 \h </w:instrText>
        </w:r>
        <w:r w:rsidR="002B1002">
          <w:rPr>
            <w:noProof/>
            <w:webHidden/>
          </w:rPr>
        </w:r>
        <w:r w:rsidR="002B1002">
          <w:rPr>
            <w:noProof/>
            <w:webHidden/>
          </w:rPr>
          <w:fldChar w:fldCharType="separate"/>
        </w:r>
        <w:r w:rsidR="002B1002">
          <w:rPr>
            <w:noProof/>
            <w:webHidden/>
          </w:rPr>
          <w:t>5</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64" w:history="1">
        <w:r w:rsidR="002B1002" w:rsidRPr="005728B0">
          <w:rPr>
            <w:rStyle w:val="Hyperlink"/>
            <w:noProof/>
          </w:rPr>
          <w:t>6.2</w:t>
        </w:r>
        <w:r w:rsidR="002B1002">
          <w:rPr>
            <w:rFonts w:asciiTheme="minorHAnsi" w:eastAsiaTheme="minorEastAsia" w:hAnsiTheme="minorHAnsi" w:cstheme="minorBidi"/>
            <w:noProof/>
            <w:sz w:val="22"/>
            <w:szCs w:val="22"/>
          </w:rPr>
          <w:tab/>
        </w:r>
        <w:r w:rsidR="002B1002" w:rsidRPr="005728B0">
          <w:rPr>
            <w:rStyle w:val="Hyperlink"/>
            <w:noProof/>
          </w:rPr>
          <w:t>Detailed VPS*1.0*6 RPC Information</w:t>
        </w:r>
        <w:r w:rsidR="002B1002">
          <w:rPr>
            <w:noProof/>
            <w:webHidden/>
          </w:rPr>
          <w:tab/>
        </w:r>
        <w:r w:rsidR="002B1002">
          <w:rPr>
            <w:noProof/>
            <w:webHidden/>
          </w:rPr>
          <w:fldChar w:fldCharType="begin"/>
        </w:r>
        <w:r w:rsidR="002B1002">
          <w:rPr>
            <w:noProof/>
            <w:webHidden/>
          </w:rPr>
          <w:instrText xml:space="preserve"> PAGEREF _Toc433025464 \h </w:instrText>
        </w:r>
        <w:r w:rsidR="002B1002">
          <w:rPr>
            <w:noProof/>
            <w:webHidden/>
          </w:rPr>
        </w:r>
        <w:r w:rsidR="002B1002">
          <w:rPr>
            <w:noProof/>
            <w:webHidden/>
          </w:rPr>
          <w:fldChar w:fldCharType="separate"/>
        </w:r>
        <w:r w:rsidR="002B1002">
          <w:rPr>
            <w:noProof/>
            <w:webHidden/>
          </w:rPr>
          <w:t>5</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65" w:history="1">
        <w:r w:rsidR="002B1002" w:rsidRPr="005728B0">
          <w:rPr>
            <w:rStyle w:val="Hyperlink"/>
            <w:noProof/>
          </w:rPr>
          <w:t>7</w:t>
        </w:r>
        <w:r w:rsidR="002B1002">
          <w:rPr>
            <w:rFonts w:asciiTheme="minorHAnsi" w:eastAsiaTheme="minorEastAsia" w:hAnsiTheme="minorHAnsi" w:cstheme="minorBidi"/>
            <w:b w:val="0"/>
            <w:noProof/>
            <w:sz w:val="22"/>
            <w:szCs w:val="22"/>
          </w:rPr>
          <w:tab/>
        </w:r>
        <w:r w:rsidR="002B1002" w:rsidRPr="005728B0">
          <w:rPr>
            <w:rStyle w:val="Hyperlink"/>
            <w:noProof/>
          </w:rPr>
          <w:t>Exported Options</w:t>
        </w:r>
        <w:r w:rsidR="002B1002">
          <w:rPr>
            <w:noProof/>
            <w:webHidden/>
          </w:rPr>
          <w:tab/>
        </w:r>
        <w:r w:rsidR="002B1002">
          <w:rPr>
            <w:noProof/>
            <w:webHidden/>
          </w:rPr>
          <w:fldChar w:fldCharType="begin"/>
        </w:r>
        <w:r w:rsidR="002B1002">
          <w:rPr>
            <w:noProof/>
            <w:webHidden/>
          </w:rPr>
          <w:instrText xml:space="preserve"> PAGEREF _Toc433025465 \h </w:instrText>
        </w:r>
        <w:r w:rsidR="002B1002">
          <w:rPr>
            <w:noProof/>
            <w:webHidden/>
          </w:rPr>
        </w:r>
        <w:r w:rsidR="002B1002">
          <w:rPr>
            <w:noProof/>
            <w:webHidden/>
          </w:rPr>
          <w:fldChar w:fldCharType="separate"/>
        </w:r>
        <w:r w:rsidR="002B1002">
          <w:rPr>
            <w:noProof/>
            <w:webHidden/>
          </w:rPr>
          <w:t>6</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66" w:history="1">
        <w:r w:rsidR="002B1002" w:rsidRPr="005728B0">
          <w:rPr>
            <w:rStyle w:val="Hyperlink"/>
            <w:noProof/>
          </w:rPr>
          <w:t>8</w:t>
        </w:r>
        <w:r w:rsidR="002B1002">
          <w:rPr>
            <w:rFonts w:asciiTheme="minorHAnsi" w:eastAsiaTheme="minorEastAsia" w:hAnsiTheme="minorHAnsi" w:cstheme="minorBidi"/>
            <w:b w:val="0"/>
            <w:noProof/>
            <w:sz w:val="22"/>
            <w:szCs w:val="22"/>
          </w:rPr>
          <w:tab/>
        </w:r>
        <w:r w:rsidR="002B1002" w:rsidRPr="005728B0">
          <w:rPr>
            <w:rStyle w:val="Hyperlink"/>
            <w:noProof/>
          </w:rPr>
          <w:t>Archiving and Purging</w:t>
        </w:r>
        <w:r w:rsidR="002B1002">
          <w:rPr>
            <w:noProof/>
            <w:webHidden/>
          </w:rPr>
          <w:tab/>
        </w:r>
        <w:r w:rsidR="002B1002">
          <w:rPr>
            <w:noProof/>
            <w:webHidden/>
          </w:rPr>
          <w:fldChar w:fldCharType="begin"/>
        </w:r>
        <w:r w:rsidR="002B1002">
          <w:rPr>
            <w:noProof/>
            <w:webHidden/>
          </w:rPr>
          <w:instrText xml:space="preserve"> PAGEREF _Toc433025466 \h </w:instrText>
        </w:r>
        <w:r w:rsidR="002B1002">
          <w:rPr>
            <w:noProof/>
            <w:webHidden/>
          </w:rPr>
        </w:r>
        <w:r w:rsidR="002B1002">
          <w:rPr>
            <w:noProof/>
            <w:webHidden/>
          </w:rPr>
          <w:fldChar w:fldCharType="separate"/>
        </w:r>
        <w:r w:rsidR="002B1002">
          <w:rPr>
            <w:noProof/>
            <w:webHidden/>
          </w:rPr>
          <w:t>6</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67" w:history="1">
        <w:r w:rsidR="002B1002" w:rsidRPr="005728B0">
          <w:rPr>
            <w:rStyle w:val="Hyperlink"/>
            <w:noProof/>
          </w:rPr>
          <w:t>8.1</w:t>
        </w:r>
        <w:r w:rsidR="002B1002">
          <w:rPr>
            <w:rFonts w:asciiTheme="minorHAnsi" w:eastAsiaTheme="minorEastAsia" w:hAnsiTheme="minorHAnsi" w:cstheme="minorBidi"/>
            <w:noProof/>
            <w:sz w:val="22"/>
            <w:szCs w:val="22"/>
          </w:rPr>
          <w:tab/>
        </w:r>
        <w:r w:rsidR="002B1002" w:rsidRPr="005728B0">
          <w:rPr>
            <w:rStyle w:val="Hyperlink"/>
            <w:noProof/>
          </w:rPr>
          <w:t>Archiving</w:t>
        </w:r>
        <w:r w:rsidR="002B1002">
          <w:rPr>
            <w:noProof/>
            <w:webHidden/>
          </w:rPr>
          <w:tab/>
        </w:r>
        <w:r w:rsidR="002B1002">
          <w:rPr>
            <w:noProof/>
            <w:webHidden/>
          </w:rPr>
          <w:fldChar w:fldCharType="begin"/>
        </w:r>
        <w:r w:rsidR="002B1002">
          <w:rPr>
            <w:noProof/>
            <w:webHidden/>
          </w:rPr>
          <w:instrText xml:space="preserve"> PAGEREF _Toc433025467 \h </w:instrText>
        </w:r>
        <w:r w:rsidR="002B1002">
          <w:rPr>
            <w:noProof/>
            <w:webHidden/>
          </w:rPr>
        </w:r>
        <w:r w:rsidR="002B1002">
          <w:rPr>
            <w:noProof/>
            <w:webHidden/>
          </w:rPr>
          <w:fldChar w:fldCharType="separate"/>
        </w:r>
        <w:r w:rsidR="002B1002">
          <w:rPr>
            <w:noProof/>
            <w:webHidden/>
          </w:rPr>
          <w:t>6</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68" w:history="1">
        <w:r w:rsidR="002B1002" w:rsidRPr="005728B0">
          <w:rPr>
            <w:rStyle w:val="Hyperlink"/>
            <w:noProof/>
          </w:rPr>
          <w:t>8.2</w:t>
        </w:r>
        <w:r w:rsidR="002B1002">
          <w:rPr>
            <w:rFonts w:asciiTheme="minorHAnsi" w:eastAsiaTheme="minorEastAsia" w:hAnsiTheme="minorHAnsi" w:cstheme="minorBidi"/>
            <w:noProof/>
            <w:sz w:val="22"/>
            <w:szCs w:val="22"/>
          </w:rPr>
          <w:tab/>
        </w:r>
        <w:r w:rsidR="002B1002" w:rsidRPr="005728B0">
          <w:rPr>
            <w:rStyle w:val="Hyperlink"/>
            <w:noProof/>
          </w:rPr>
          <w:t>Purging</w:t>
        </w:r>
        <w:r w:rsidR="002B1002">
          <w:rPr>
            <w:noProof/>
            <w:webHidden/>
          </w:rPr>
          <w:tab/>
        </w:r>
        <w:r w:rsidR="002B1002">
          <w:rPr>
            <w:noProof/>
            <w:webHidden/>
          </w:rPr>
          <w:fldChar w:fldCharType="begin"/>
        </w:r>
        <w:r w:rsidR="002B1002">
          <w:rPr>
            <w:noProof/>
            <w:webHidden/>
          </w:rPr>
          <w:instrText xml:space="preserve"> PAGEREF _Toc433025468 \h </w:instrText>
        </w:r>
        <w:r w:rsidR="002B1002">
          <w:rPr>
            <w:noProof/>
            <w:webHidden/>
          </w:rPr>
        </w:r>
        <w:r w:rsidR="002B1002">
          <w:rPr>
            <w:noProof/>
            <w:webHidden/>
          </w:rPr>
          <w:fldChar w:fldCharType="separate"/>
        </w:r>
        <w:r w:rsidR="002B1002">
          <w:rPr>
            <w:noProof/>
            <w:webHidden/>
          </w:rPr>
          <w:t>6</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69" w:history="1">
        <w:r w:rsidR="002B1002" w:rsidRPr="005728B0">
          <w:rPr>
            <w:rStyle w:val="Hyperlink"/>
            <w:noProof/>
          </w:rPr>
          <w:t>9</w:t>
        </w:r>
        <w:r w:rsidR="002B1002">
          <w:rPr>
            <w:rFonts w:asciiTheme="minorHAnsi" w:eastAsiaTheme="minorEastAsia" w:hAnsiTheme="minorHAnsi" w:cstheme="minorBidi"/>
            <w:b w:val="0"/>
            <w:noProof/>
            <w:sz w:val="22"/>
            <w:szCs w:val="22"/>
          </w:rPr>
          <w:tab/>
        </w:r>
        <w:r w:rsidR="002B1002" w:rsidRPr="005728B0">
          <w:rPr>
            <w:rStyle w:val="Hyperlink"/>
            <w:noProof/>
          </w:rPr>
          <w:t>Callable Routines</w:t>
        </w:r>
        <w:r w:rsidR="002B1002">
          <w:rPr>
            <w:noProof/>
            <w:webHidden/>
          </w:rPr>
          <w:tab/>
        </w:r>
        <w:r w:rsidR="002B1002">
          <w:rPr>
            <w:noProof/>
            <w:webHidden/>
          </w:rPr>
          <w:fldChar w:fldCharType="begin"/>
        </w:r>
        <w:r w:rsidR="002B1002">
          <w:rPr>
            <w:noProof/>
            <w:webHidden/>
          </w:rPr>
          <w:instrText xml:space="preserve"> PAGEREF _Toc433025469 \h </w:instrText>
        </w:r>
        <w:r w:rsidR="002B1002">
          <w:rPr>
            <w:noProof/>
            <w:webHidden/>
          </w:rPr>
        </w:r>
        <w:r w:rsidR="002B1002">
          <w:rPr>
            <w:noProof/>
            <w:webHidden/>
          </w:rPr>
          <w:fldChar w:fldCharType="separate"/>
        </w:r>
        <w:r w:rsidR="002B1002">
          <w:rPr>
            <w:noProof/>
            <w:webHidden/>
          </w:rPr>
          <w:t>6</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70" w:history="1">
        <w:r w:rsidR="002B1002" w:rsidRPr="005728B0">
          <w:rPr>
            <w:rStyle w:val="Hyperlink"/>
            <w:noProof/>
          </w:rPr>
          <w:t>10</w:t>
        </w:r>
        <w:r w:rsidR="002B1002">
          <w:rPr>
            <w:rFonts w:asciiTheme="minorHAnsi" w:eastAsiaTheme="minorEastAsia" w:hAnsiTheme="minorHAnsi" w:cstheme="minorBidi"/>
            <w:b w:val="0"/>
            <w:noProof/>
            <w:sz w:val="22"/>
            <w:szCs w:val="22"/>
          </w:rPr>
          <w:tab/>
        </w:r>
        <w:r w:rsidR="002B1002" w:rsidRPr="005728B0">
          <w:rPr>
            <w:rStyle w:val="Hyperlink"/>
            <w:noProof/>
          </w:rPr>
          <w:t>External Interfaces</w:t>
        </w:r>
        <w:r w:rsidR="002B1002">
          <w:rPr>
            <w:noProof/>
            <w:webHidden/>
          </w:rPr>
          <w:tab/>
        </w:r>
        <w:r w:rsidR="002B1002">
          <w:rPr>
            <w:noProof/>
            <w:webHidden/>
          </w:rPr>
          <w:fldChar w:fldCharType="begin"/>
        </w:r>
        <w:r w:rsidR="002B1002">
          <w:rPr>
            <w:noProof/>
            <w:webHidden/>
          </w:rPr>
          <w:instrText xml:space="preserve"> PAGEREF _Toc433025470 \h </w:instrText>
        </w:r>
        <w:r w:rsidR="002B1002">
          <w:rPr>
            <w:noProof/>
            <w:webHidden/>
          </w:rPr>
        </w:r>
        <w:r w:rsidR="002B1002">
          <w:rPr>
            <w:noProof/>
            <w:webHidden/>
          </w:rPr>
          <w:fldChar w:fldCharType="separate"/>
        </w:r>
        <w:r w:rsidR="002B1002">
          <w:rPr>
            <w:noProof/>
            <w:webHidden/>
          </w:rPr>
          <w:t>6</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71" w:history="1">
        <w:r w:rsidR="002B1002" w:rsidRPr="005728B0">
          <w:rPr>
            <w:rStyle w:val="Hyperlink"/>
            <w:noProof/>
          </w:rPr>
          <w:t>11</w:t>
        </w:r>
        <w:r w:rsidR="002B1002">
          <w:rPr>
            <w:rFonts w:asciiTheme="minorHAnsi" w:eastAsiaTheme="minorEastAsia" w:hAnsiTheme="minorHAnsi" w:cstheme="minorBidi"/>
            <w:b w:val="0"/>
            <w:noProof/>
            <w:sz w:val="22"/>
            <w:szCs w:val="22"/>
          </w:rPr>
          <w:tab/>
        </w:r>
        <w:r w:rsidR="002B1002" w:rsidRPr="005728B0">
          <w:rPr>
            <w:rStyle w:val="Hyperlink"/>
            <w:noProof/>
          </w:rPr>
          <w:t>External Relations</w:t>
        </w:r>
        <w:r w:rsidR="002B1002">
          <w:rPr>
            <w:noProof/>
            <w:webHidden/>
          </w:rPr>
          <w:tab/>
        </w:r>
        <w:r w:rsidR="002B1002">
          <w:rPr>
            <w:noProof/>
            <w:webHidden/>
          </w:rPr>
          <w:fldChar w:fldCharType="begin"/>
        </w:r>
        <w:r w:rsidR="002B1002">
          <w:rPr>
            <w:noProof/>
            <w:webHidden/>
          </w:rPr>
          <w:instrText xml:space="preserve"> PAGEREF _Toc433025471 \h </w:instrText>
        </w:r>
        <w:r w:rsidR="002B1002">
          <w:rPr>
            <w:noProof/>
            <w:webHidden/>
          </w:rPr>
        </w:r>
        <w:r w:rsidR="002B1002">
          <w:rPr>
            <w:noProof/>
            <w:webHidden/>
          </w:rPr>
          <w:fldChar w:fldCharType="separate"/>
        </w:r>
        <w:r w:rsidR="002B1002">
          <w:rPr>
            <w:noProof/>
            <w:webHidden/>
          </w:rPr>
          <w:t>6</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72" w:history="1">
        <w:r w:rsidR="002B1002" w:rsidRPr="005728B0">
          <w:rPr>
            <w:rStyle w:val="Hyperlink"/>
            <w:noProof/>
          </w:rPr>
          <w:t>12</w:t>
        </w:r>
        <w:r w:rsidR="002B1002">
          <w:rPr>
            <w:rFonts w:asciiTheme="minorHAnsi" w:eastAsiaTheme="minorEastAsia" w:hAnsiTheme="minorHAnsi" w:cstheme="minorBidi"/>
            <w:b w:val="0"/>
            <w:noProof/>
            <w:sz w:val="22"/>
            <w:szCs w:val="22"/>
          </w:rPr>
          <w:tab/>
        </w:r>
        <w:r w:rsidR="002B1002" w:rsidRPr="005728B0">
          <w:rPr>
            <w:rStyle w:val="Hyperlink"/>
            <w:noProof/>
          </w:rPr>
          <w:t>Internal Relations</w:t>
        </w:r>
        <w:r w:rsidR="002B1002">
          <w:rPr>
            <w:noProof/>
            <w:webHidden/>
          </w:rPr>
          <w:tab/>
        </w:r>
        <w:r w:rsidR="002B1002">
          <w:rPr>
            <w:noProof/>
            <w:webHidden/>
          </w:rPr>
          <w:fldChar w:fldCharType="begin"/>
        </w:r>
        <w:r w:rsidR="002B1002">
          <w:rPr>
            <w:noProof/>
            <w:webHidden/>
          </w:rPr>
          <w:instrText xml:space="preserve"> PAGEREF _Toc433025472 \h </w:instrText>
        </w:r>
        <w:r w:rsidR="002B1002">
          <w:rPr>
            <w:noProof/>
            <w:webHidden/>
          </w:rPr>
        </w:r>
        <w:r w:rsidR="002B1002">
          <w:rPr>
            <w:noProof/>
            <w:webHidden/>
          </w:rPr>
          <w:fldChar w:fldCharType="separate"/>
        </w:r>
        <w:r w:rsidR="002B1002">
          <w:rPr>
            <w:noProof/>
            <w:webHidden/>
          </w:rPr>
          <w:t>7</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73" w:history="1">
        <w:r w:rsidR="002B1002" w:rsidRPr="005728B0">
          <w:rPr>
            <w:rStyle w:val="Hyperlink"/>
            <w:noProof/>
          </w:rPr>
          <w:t>13</w:t>
        </w:r>
        <w:r w:rsidR="002B1002">
          <w:rPr>
            <w:rFonts w:asciiTheme="minorHAnsi" w:eastAsiaTheme="minorEastAsia" w:hAnsiTheme="minorHAnsi" w:cstheme="minorBidi"/>
            <w:b w:val="0"/>
            <w:noProof/>
            <w:sz w:val="22"/>
            <w:szCs w:val="22"/>
          </w:rPr>
          <w:tab/>
        </w:r>
        <w:r w:rsidR="002B1002" w:rsidRPr="005728B0">
          <w:rPr>
            <w:rStyle w:val="Hyperlink"/>
            <w:noProof/>
          </w:rPr>
          <w:t>DBIA Agreements</w:t>
        </w:r>
        <w:r w:rsidR="002B1002">
          <w:rPr>
            <w:noProof/>
            <w:webHidden/>
          </w:rPr>
          <w:tab/>
        </w:r>
        <w:r w:rsidR="002B1002">
          <w:rPr>
            <w:noProof/>
            <w:webHidden/>
          </w:rPr>
          <w:fldChar w:fldCharType="begin"/>
        </w:r>
        <w:r w:rsidR="002B1002">
          <w:rPr>
            <w:noProof/>
            <w:webHidden/>
          </w:rPr>
          <w:instrText xml:space="preserve"> PAGEREF _Toc433025473 \h </w:instrText>
        </w:r>
        <w:r w:rsidR="002B1002">
          <w:rPr>
            <w:noProof/>
            <w:webHidden/>
          </w:rPr>
        </w:r>
        <w:r w:rsidR="002B1002">
          <w:rPr>
            <w:noProof/>
            <w:webHidden/>
          </w:rPr>
          <w:fldChar w:fldCharType="separate"/>
        </w:r>
        <w:r w:rsidR="002B1002">
          <w:rPr>
            <w:noProof/>
            <w:webHidden/>
          </w:rPr>
          <w:t>7</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74" w:history="1">
        <w:r w:rsidR="002B1002" w:rsidRPr="005728B0">
          <w:rPr>
            <w:rStyle w:val="Hyperlink"/>
            <w:noProof/>
          </w:rPr>
          <w:t>13.1</w:t>
        </w:r>
        <w:r w:rsidR="002B1002">
          <w:rPr>
            <w:rFonts w:asciiTheme="minorHAnsi" w:eastAsiaTheme="minorEastAsia" w:hAnsiTheme="minorHAnsi" w:cstheme="minorBidi"/>
            <w:noProof/>
            <w:sz w:val="22"/>
            <w:szCs w:val="22"/>
          </w:rPr>
          <w:tab/>
        </w:r>
        <w:r w:rsidR="002B1002" w:rsidRPr="005728B0">
          <w:rPr>
            <w:rStyle w:val="Hyperlink"/>
            <w:noProof/>
          </w:rPr>
          <w:t>DBIA Agreements – Custodial Package</w:t>
        </w:r>
        <w:r w:rsidR="002B1002">
          <w:rPr>
            <w:noProof/>
            <w:webHidden/>
          </w:rPr>
          <w:tab/>
        </w:r>
        <w:r w:rsidR="002B1002">
          <w:rPr>
            <w:noProof/>
            <w:webHidden/>
          </w:rPr>
          <w:fldChar w:fldCharType="begin"/>
        </w:r>
        <w:r w:rsidR="002B1002">
          <w:rPr>
            <w:noProof/>
            <w:webHidden/>
          </w:rPr>
          <w:instrText xml:space="preserve"> PAGEREF _Toc433025474 \h </w:instrText>
        </w:r>
        <w:r w:rsidR="002B1002">
          <w:rPr>
            <w:noProof/>
            <w:webHidden/>
          </w:rPr>
        </w:r>
        <w:r w:rsidR="002B1002">
          <w:rPr>
            <w:noProof/>
            <w:webHidden/>
          </w:rPr>
          <w:fldChar w:fldCharType="separate"/>
        </w:r>
        <w:r w:rsidR="002B1002">
          <w:rPr>
            <w:noProof/>
            <w:webHidden/>
          </w:rPr>
          <w:t>7</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75" w:history="1">
        <w:r w:rsidR="002B1002" w:rsidRPr="005728B0">
          <w:rPr>
            <w:rStyle w:val="Hyperlink"/>
            <w:noProof/>
          </w:rPr>
          <w:t>13.2</w:t>
        </w:r>
        <w:r w:rsidR="002B1002">
          <w:rPr>
            <w:rFonts w:asciiTheme="minorHAnsi" w:eastAsiaTheme="minorEastAsia" w:hAnsiTheme="minorHAnsi" w:cstheme="minorBidi"/>
            <w:noProof/>
            <w:sz w:val="22"/>
            <w:szCs w:val="22"/>
          </w:rPr>
          <w:tab/>
        </w:r>
        <w:r w:rsidR="002B1002" w:rsidRPr="005728B0">
          <w:rPr>
            <w:rStyle w:val="Hyperlink"/>
            <w:noProof/>
          </w:rPr>
          <w:t>DBIA Agreements – Subscriber Package</w:t>
        </w:r>
        <w:r w:rsidR="002B1002">
          <w:rPr>
            <w:noProof/>
            <w:webHidden/>
          </w:rPr>
          <w:tab/>
        </w:r>
        <w:r w:rsidR="002B1002">
          <w:rPr>
            <w:noProof/>
            <w:webHidden/>
          </w:rPr>
          <w:fldChar w:fldCharType="begin"/>
        </w:r>
        <w:r w:rsidR="002B1002">
          <w:rPr>
            <w:noProof/>
            <w:webHidden/>
          </w:rPr>
          <w:instrText xml:space="preserve"> PAGEREF _Toc433025475 \h </w:instrText>
        </w:r>
        <w:r w:rsidR="002B1002">
          <w:rPr>
            <w:noProof/>
            <w:webHidden/>
          </w:rPr>
        </w:r>
        <w:r w:rsidR="002B1002">
          <w:rPr>
            <w:noProof/>
            <w:webHidden/>
          </w:rPr>
          <w:fldChar w:fldCharType="separate"/>
        </w:r>
        <w:r w:rsidR="002B1002">
          <w:rPr>
            <w:noProof/>
            <w:webHidden/>
          </w:rPr>
          <w:t>7</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76" w:history="1">
        <w:r w:rsidR="002B1002" w:rsidRPr="005728B0">
          <w:rPr>
            <w:rStyle w:val="Hyperlink"/>
            <w:noProof/>
          </w:rPr>
          <w:t>14</w:t>
        </w:r>
        <w:r w:rsidR="002B1002">
          <w:rPr>
            <w:rFonts w:asciiTheme="minorHAnsi" w:eastAsiaTheme="minorEastAsia" w:hAnsiTheme="minorHAnsi" w:cstheme="minorBidi"/>
            <w:b w:val="0"/>
            <w:noProof/>
            <w:sz w:val="22"/>
            <w:szCs w:val="22"/>
          </w:rPr>
          <w:tab/>
        </w:r>
        <w:r w:rsidR="002B1002" w:rsidRPr="005728B0">
          <w:rPr>
            <w:rStyle w:val="Hyperlink"/>
            <w:noProof/>
          </w:rPr>
          <w:t>Package-wide Variables</w:t>
        </w:r>
        <w:r w:rsidR="002B1002">
          <w:rPr>
            <w:noProof/>
            <w:webHidden/>
          </w:rPr>
          <w:tab/>
        </w:r>
        <w:r w:rsidR="002B1002">
          <w:rPr>
            <w:noProof/>
            <w:webHidden/>
          </w:rPr>
          <w:fldChar w:fldCharType="begin"/>
        </w:r>
        <w:r w:rsidR="002B1002">
          <w:rPr>
            <w:noProof/>
            <w:webHidden/>
          </w:rPr>
          <w:instrText xml:space="preserve"> PAGEREF _Toc433025476 \h </w:instrText>
        </w:r>
        <w:r w:rsidR="002B1002">
          <w:rPr>
            <w:noProof/>
            <w:webHidden/>
          </w:rPr>
        </w:r>
        <w:r w:rsidR="002B1002">
          <w:rPr>
            <w:noProof/>
            <w:webHidden/>
          </w:rPr>
          <w:fldChar w:fldCharType="separate"/>
        </w:r>
        <w:r w:rsidR="002B1002">
          <w:rPr>
            <w:noProof/>
            <w:webHidden/>
          </w:rPr>
          <w:t>7</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77" w:history="1">
        <w:r w:rsidR="002B1002" w:rsidRPr="005728B0">
          <w:rPr>
            <w:rStyle w:val="Hyperlink"/>
            <w:noProof/>
          </w:rPr>
          <w:t>15</w:t>
        </w:r>
        <w:r w:rsidR="002B1002">
          <w:rPr>
            <w:rFonts w:asciiTheme="minorHAnsi" w:eastAsiaTheme="minorEastAsia" w:hAnsiTheme="minorHAnsi" w:cstheme="minorBidi"/>
            <w:b w:val="0"/>
            <w:noProof/>
            <w:sz w:val="22"/>
            <w:szCs w:val="22"/>
          </w:rPr>
          <w:tab/>
        </w:r>
        <w:r w:rsidR="002B1002" w:rsidRPr="005728B0">
          <w:rPr>
            <w:rStyle w:val="Hyperlink"/>
            <w:noProof/>
          </w:rPr>
          <w:t>SAC Exemptions</w:t>
        </w:r>
        <w:r w:rsidR="002B1002">
          <w:rPr>
            <w:noProof/>
            <w:webHidden/>
          </w:rPr>
          <w:tab/>
        </w:r>
        <w:r w:rsidR="002B1002">
          <w:rPr>
            <w:noProof/>
            <w:webHidden/>
          </w:rPr>
          <w:fldChar w:fldCharType="begin"/>
        </w:r>
        <w:r w:rsidR="002B1002">
          <w:rPr>
            <w:noProof/>
            <w:webHidden/>
          </w:rPr>
          <w:instrText xml:space="preserve"> PAGEREF _Toc433025477 \h </w:instrText>
        </w:r>
        <w:r w:rsidR="002B1002">
          <w:rPr>
            <w:noProof/>
            <w:webHidden/>
          </w:rPr>
        </w:r>
        <w:r w:rsidR="002B1002">
          <w:rPr>
            <w:noProof/>
            <w:webHidden/>
          </w:rPr>
          <w:fldChar w:fldCharType="separate"/>
        </w:r>
        <w:r w:rsidR="002B1002">
          <w:rPr>
            <w:noProof/>
            <w:webHidden/>
          </w:rPr>
          <w:t>7</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78" w:history="1">
        <w:r w:rsidR="002B1002" w:rsidRPr="005728B0">
          <w:rPr>
            <w:rStyle w:val="Hyperlink"/>
            <w:noProof/>
          </w:rPr>
          <w:t>16</w:t>
        </w:r>
        <w:r w:rsidR="002B1002">
          <w:rPr>
            <w:rFonts w:asciiTheme="minorHAnsi" w:eastAsiaTheme="minorEastAsia" w:hAnsiTheme="minorHAnsi" w:cstheme="minorBidi"/>
            <w:b w:val="0"/>
            <w:noProof/>
            <w:sz w:val="22"/>
            <w:szCs w:val="22"/>
          </w:rPr>
          <w:tab/>
        </w:r>
        <w:r w:rsidR="002B1002" w:rsidRPr="005728B0">
          <w:rPr>
            <w:rStyle w:val="Hyperlink"/>
            <w:noProof/>
          </w:rPr>
          <w:t>Software Product Security</w:t>
        </w:r>
        <w:r w:rsidR="002B1002">
          <w:rPr>
            <w:noProof/>
            <w:webHidden/>
          </w:rPr>
          <w:tab/>
        </w:r>
        <w:r w:rsidR="002B1002">
          <w:rPr>
            <w:noProof/>
            <w:webHidden/>
          </w:rPr>
          <w:fldChar w:fldCharType="begin"/>
        </w:r>
        <w:r w:rsidR="002B1002">
          <w:rPr>
            <w:noProof/>
            <w:webHidden/>
          </w:rPr>
          <w:instrText xml:space="preserve"> PAGEREF _Toc433025478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79" w:history="1">
        <w:r w:rsidR="002B1002" w:rsidRPr="005728B0">
          <w:rPr>
            <w:rStyle w:val="Hyperlink"/>
            <w:noProof/>
          </w:rPr>
          <w:t>16.1</w:t>
        </w:r>
        <w:r w:rsidR="002B1002">
          <w:rPr>
            <w:rFonts w:asciiTheme="minorHAnsi" w:eastAsiaTheme="minorEastAsia" w:hAnsiTheme="minorHAnsi" w:cstheme="minorBidi"/>
            <w:noProof/>
            <w:sz w:val="22"/>
            <w:szCs w:val="22"/>
          </w:rPr>
          <w:tab/>
        </w:r>
        <w:r w:rsidR="002B1002" w:rsidRPr="005728B0">
          <w:rPr>
            <w:rStyle w:val="Hyperlink"/>
            <w:noProof/>
          </w:rPr>
          <w:t>Security Management</w:t>
        </w:r>
        <w:r w:rsidR="002B1002">
          <w:rPr>
            <w:noProof/>
            <w:webHidden/>
          </w:rPr>
          <w:tab/>
        </w:r>
        <w:r w:rsidR="002B1002">
          <w:rPr>
            <w:noProof/>
            <w:webHidden/>
          </w:rPr>
          <w:fldChar w:fldCharType="begin"/>
        </w:r>
        <w:r w:rsidR="002B1002">
          <w:rPr>
            <w:noProof/>
            <w:webHidden/>
          </w:rPr>
          <w:instrText xml:space="preserve"> PAGEREF _Toc433025479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80" w:history="1">
        <w:r w:rsidR="002B1002" w:rsidRPr="005728B0">
          <w:rPr>
            <w:rStyle w:val="Hyperlink"/>
            <w:noProof/>
          </w:rPr>
          <w:t>16.2</w:t>
        </w:r>
        <w:r w:rsidR="002B1002">
          <w:rPr>
            <w:rFonts w:asciiTheme="minorHAnsi" w:eastAsiaTheme="minorEastAsia" w:hAnsiTheme="minorHAnsi" w:cstheme="minorBidi"/>
            <w:noProof/>
            <w:sz w:val="22"/>
            <w:szCs w:val="22"/>
          </w:rPr>
          <w:tab/>
        </w:r>
        <w:r w:rsidR="002B1002" w:rsidRPr="005728B0">
          <w:rPr>
            <w:rStyle w:val="Hyperlink"/>
            <w:noProof/>
          </w:rPr>
          <w:t>Mail Groups and Alerts</w:t>
        </w:r>
        <w:r w:rsidR="002B1002">
          <w:rPr>
            <w:noProof/>
            <w:webHidden/>
          </w:rPr>
          <w:tab/>
        </w:r>
        <w:r w:rsidR="002B1002">
          <w:rPr>
            <w:noProof/>
            <w:webHidden/>
          </w:rPr>
          <w:fldChar w:fldCharType="begin"/>
        </w:r>
        <w:r w:rsidR="002B1002">
          <w:rPr>
            <w:noProof/>
            <w:webHidden/>
          </w:rPr>
          <w:instrText xml:space="preserve"> PAGEREF _Toc433025480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81" w:history="1">
        <w:r w:rsidR="002B1002" w:rsidRPr="005728B0">
          <w:rPr>
            <w:rStyle w:val="Hyperlink"/>
            <w:noProof/>
          </w:rPr>
          <w:t>16.3</w:t>
        </w:r>
        <w:r w:rsidR="002B1002">
          <w:rPr>
            <w:rFonts w:asciiTheme="minorHAnsi" w:eastAsiaTheme="minorEastAsia" w:hAnsiTheme="minorHAnsi" w:cstheme="minorBidi"/>
            <w:noProof/>
            <w:sz w:val="22"/>
            <w:szCs w:val="22"/>
          </w:rPr>
          <w:tab/>
        </w:r>
        <w:r w:rsidR="002B1002" w:rsidRPr="005728B0">
          <w:rPr>
            <w:rStyle w:val="Hyperlink"/>
            <w:noProof/>
          </w:rPr>
          <w:t>Remote Systems</w:t>
        </w:r>
        <w:r w:rsidR="002B1002">
          <w:rPr>
            <w:noProof/>
            <w:webHidden/>
          </w:rPr>
          <w:tab/>
        </w:r>
        <w:r w:rsidR="002B1002">
          <w:rPr>
            <w:noProof/>
            <w:webHidden/>
          </w:rPr>
          <w:fldChar w:fldCharType="begin"/>
        </w:r>
        <w:r w:rsidR="002B1002">
          <w:rPr>
            <w:noProof/>
            <w:webHidden/>
          </w:rPr>
          <w:instrText xml:space="preserve"> PAGEREF _Toc433025481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3"/>
        <w:rPr>
          <w:rFonts w:asciiTheme="minorHAnsi" w:eastAsiaTheme="minorEastAsia" w:hAnsiTheme="minorHAnsi" w:cstheme="minorBidi"/>
          <w:noProof/>
          <w:sz w:val="22"/>
          <w:szCs w:val="22"/>
        </w:rPr>
      </w:pPr>
      <w:hyperlink w:anchor="_Toc433025482" w:history="1">
        <w:r w:rsidR="002B1002" w:rsidRPr="005728B0">
          <w:rPr>
            <w:rStyle w:val="Hyperlink"/>
            <w:noProof/>
          </w:rPr>
          <w:t>16.3.1</w:t>
        </w:r>
        <w:r w:rsidR="002B1002">
          <w:rPr>
            <w:rFonts w:asciiTheme="minorHAnsi" w:eastAsiaTheme="minorEastAsia" w:hAnsiTheme="minorHAnsi" w:cstheme="minorBidi"/>
            <w:noProof/>
            <w:sz w:val="22"/>
            <w:szCs w:val="22"/>
          </w:rPr>
          <w:tab/>
        </w:r>
        <w:r w:rsidR="002B1002" w:rsidRPr="005728B0">
          <w:rPr>
            <w:rStyle w:val="Hyperlink"/>
            <w:noProof/>
          </w:rPr>
          <w:t>Connections</w:t>
        </w:r>
        <w:r w:rsidR="002B1002">
          <w:rPr>
            <w:noProof/>
            <w:webHidden/>
          </w:rPr>
          <w:tab/>
        </w:r>
        <w:r w:rsidR="002B1002">
          <w:rPr>
            <w:noProof/>
            <w:webHidden/>
          </w:rPr>
          <w:fldChar w:fldCharType="begin"/>
        </w:r>
        <w:r w:rsidR="002B1002">
          <w:rPr>
            <w:noProof/>
            <w:webHidden/>
          </w:rPr>
          <w:instrText xml:space="preserve"> PAGEREF _Toc433025482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3"/>
        <w:rPr>
          <w:rFonts w:asciiTheme="minorHAnsi" w:eastAsiaTheme="minorEastAsia" w:hAnsiTheme="minorHAnsi" w:cstheme="minorBidi"/>
          <w:noProof/>
          <w:sz w:val="22"/>
          <w:szCs w:val="22"/>
        </w:rPr>
      </w:pPr>
      <w:hyperlink w:anchor="_Toc433025483" w:history="1">
        <w:r w:rsidR="002B1002" w:rsidRPr="005728B0">
          <w:rPr>
            <w:rStyle w:val="Hyperlink"/>
            <w:noProof/>
          </w:rPr>
          <w:t>16.3.2</w:t>
        </w:r>
        <w:r w:rsidR="002B1002">
          <w:rPr>
            <w:rFonts w:asciiTheme="minorHAnsi" w:eastAsiaTheme="minorEastAsia" w:hAnsiTheme="minorHAnsi" w:cstheme="minorBidi"/>
            <w:noProof/>
            <w:sz w:val="22"/>
            <w:szCs w:val="22"/>
          </w:rPr>
          <w:tab/>
        </w:r>
        <w:r w:rsidR="002B1002" w:rsidRPr="005728B0">
          <w:rPr>
            <w:rStyle w:val="Hyperlink"/>
            <w:noProof/>
          </w:rPr>
          <w:t>Remote Data Views</w:t>
        </w:r>
        <w:r w:rsidR="002B1002">
          <w:rPr>
            <w:noProof/>
            <w:webHidden/>
          </w:rPr>
          <w:tab/>
        </w:r>
        <w:r w:rsidR="002B1002">
          <w:rPr>
            <w:noProof/>
            <w:webHidden/>
          </w:rPr>
          <w:fldChar w:fldCharType="begin"/>
        </w:r>
        <w:r w:rsidR="002B1002">
          <w:rPr>
            <w:noProof/>
            <w:webHidden/>
          </w:rPr>
          <w:instrText xml:space="preserve"> PAGEREF _Toc433025483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84" w:history="1">
        <w:r w:rsidR="002B1002" w:rsidRPr="005728B0">
          <w:rPr>
            <w:rStyle w:val="Hyperlink"/>
            <w:noProof/>
          </w:rPr>
          <w:t>16.4</w:t>
        </w:r>
        <w:r w:rsidR="002B1002">
          <w:rPr>
            <w:rFonts w:asciiTheme="minorHAnsi" w:eastAsiaTheme="minorEastAsia" w:hAnsiTheme="minorHAnsi" w:cstheme="minorBidi"/>
            <w:noProof/>
            <w:sz w:val="22"/>
            <w:szCs w:val="22"/>
          </w:rPr>
          <w:tab/>
        </w:r>
        <w:r w:rsidR="002B1002" w:rsidRPr="005728B0">
          <w:rPr>
            <w:rStyle w:val="Hyperlink"/>
            <w:noProof/>
          </w:rPr>
          <w:t>Interfaces</w:t>
        </w:r>
        <w:r w:rsidR="002B1002">
          <w:rPr>
            <w:noProof/>
            <w:webHidden/>
          </w:rPr>
          <w:tab/>
        </w:r>
        <w:r w:rsidR="002B1002">
          <w:rPr>
            <w:noProof/>
            <w:webHidden/>
          </w:rPr>
          <w:fldChar w:fldCharType="begin"/>
        </w:r>
        <w:r w:rsidR="002B1002">
          <w:rPr>
            <w:noProof/>
            <w:webHidden/>
          </w:rPr>
          <w:instrText xml:space="preserve"> PAGEREF _Toc433025484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85" w:history="1">
        <w:r w:rsidR="002B1002" w:rsidRPr="005728B0">
          <w:rPr>
            <w:rStyle w:val="Hyperlink"/>
            <w:noProof/>
          </w:rPr>
          <w:t>16.5</w:t>
        </w:r>
        <w:r w:rsidR="002B1002">
          <w:rPr>
            <w:rFonts w:asciiTheme="minorHAnsi" w:eastAsiaTheme="minorEastAsia" w:hAnsiTheme="minorHAnsi" w:cstheme="minorBidi"/>
            <w:noProof/>
            <w:sz w:val="22"/>
            <w:szCs w:val="22"/>
          </w:rPr>
          <w:tab/>
        </w:r>
        <w:r w:rsidR="002B1002" w:rsidRPr="005728B0">
          <w:rPr>
            <w:rStyle w:val="Hyperlink"/>
            <w:noProof/>
          </w:rPr>
          <w:t>Electronic Signatures</w:t>
        </w:r>
        <w:r w:rsidR="002B1002">
          <w:rPr>
            <w:noProof/>
            <w:webHidden/>
          </w:rPr>
          <w:tab/>
        </w:r>
        <w:r w:rsidR="002B1002">
          <w:rPr>
            <w:noProof/>
            <w:webHidden/>
          </w:rPr>
          <w:fldChar w:fldCharType="begin"/>
        </w:r>
        <w:r w:rsidR="002B1002">
          <w:rPr>
            <w:noProof/>
            <w:webHidden/>
          </w:rPr>
          <w:instrText xml:space="preserve"> PAGEREF _Toc433025485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86" w:history="1">
        <w:r w:rsidR="002B1002" w:rsidRPr="005728B0">
          <w:rPr>
            <w:rStyle w:val="Hyperlink"/>
            <w:noProof/>
          </w:rPr>
          <w:t>16.6</w:t>
        </w:r>
        <w:r w:rsidR="002B1002">
          <w:rPr>
            <w:rFonts w:asciiTheme="minorHAnsi" w:eastAsiaTheme="minorEastAsia" w:hAnsiTheme="minorHAnsi" w:cstheme="minorBidi"/>
            <w:noProof/>
            <w:sz w:val="22"/>
            <w:szCs w:val="22"/>
          </w:rPr>
          <w:tab/>
        </w:r>
        <w:r w:rsidR="002B1002" w:rsidRPr="005728B0">
          <w:rPr>
            <w:rStyle w:val="Hyperlink"/>
            <w:noProof/>
          </w:rPr>
          <w:t>Security Keys</w:t>
        </w:r>
        <w:r w:rsidR="002B1002">
          <w:rPr>
            <w:noProof/>
            <w:webHidden/>
          </w:rPr>
          <w:tab/>
        </w:r>
        <w:r w:rsidR="002B1002">
          <w:rPr>
            <w:noProof/>
            <w:webHidden/>
          </w:rPr>
          <w:fldChar w:fldCharType="begin"/>
        </w:r>
        <w:r w:rsidR="002B1002">
          <w:rPr>
            <w:noProof/>
            <w:webHidden/>
          </w:rPr>
          <w:instrText xml:space="preserve"> PAGEREF _Toc433025486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87" w:history="1">
        <w:r w:rsidR="002B1002" w:rsidRPr="005728B0">
          <w:rPr>
            <w:rStyle w:val="Hyperlink"/>
            <w:noProof/>
          </w:rPr>
          <w:t>16.7</w:t>
        </w:r>
        <w:r w:rsidR="002B1002">
          <w:rPr>
            <w:rFonts w:asciiTheme="minorHAnsi" w:eastAsiaTheme="minorEastAsia" w:hAnsiTheme="minorHAnsi" w:cstheme="minorBidi"/>
            <w:noProof/>
            <w:sz w:val="22"/>
            <w:szCs w:val="22"/>
          </w:rPr>
          <w:tab/>
        </w:r>
        <w:r w:rsidR="002B1002" w:rsidRPr="005728B0">
          <w:rPr>
            <w:rStyle w:val="Hyperlink"/>
            <w:noProof/>
          </w:rPr>
          <w:t>File Security</w:t>
        </w:r>
        <w:r w:rsidR="002B1002">
          <w:rPr>
            <w:noProof/>
            <w:webHidden/>
          </w:rPr>
          <w:tab/>
        </w:r>
        <w:r w:rsidR="002B1002">
          <w:rPr>
            <w:noProof/>
            <w:webHidden/>
          </w:rPr>
          <w:fldChar w:fldCharType="begin"/>
        </w:r>
        <w:r w:rsidR="002B1002">
          <w:rPr>
            <w:noProof/>
            <w:webHidden/>
          </w:rPr>
          <w:instrText xml:space="preserve"> PAGEREF _Toc433025487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88" w:history="1">
        <w:r w:rsidR="002B1002" w:rsidRPr="005728B0">
          <w:rPr>
            <w:rStyle w:val="Hyperlink"/>
            <w:noProof/>
          </w:rPr>
          <w:t>16.8</w:t>
        </w:r>
        <w:r w:rsidR="002B1002">
          <w:rPr>
            <w:rFonts w:asciiTheme="minorHAnsi" w:eastAsiaTheme="minorEastAsia" w:hAnsiTheme="minorHAnsi" w:cstheme="minorBidi"/>
            <w:noProof/>
            <w:sz w:val="22"/>
            <w:szCs w:val="22"/>
          </w:rPr>
          <w:tab/>
        </w:r>
        <w:r w:rsidR="002B1002" w:rsidRPr="005728B0">
          <w:rPr>
            <w:rStyle w:val="Hyperlink"/>
            <w:noProof/>
          </w:rPr>
          <w:t>Official Policies</w:t>
        </w:r>
        <w:r w:rsidR="002B1002">
          <w:rPr>
            <w:noProof/>
            <w:webHidden/>
          </w:rPr>
          <w:tab/>
        </w:r>
        <w:r w:rsidR="002B1002">
          <w:rPr>
            <w:noProof/>
            <w:webHidden/>
          </w:rPr>
          <w:fldChar w:fldCharType="begin"/>
        </w:r>
        <w:r w:rsidR="002B1002">
          <w:rPr>
            <w:noProof/>
            <w:webHidden/>
          </w:rPr>
          <w:instrText xml:space="preserve"> PAGEREF _Toc433025488 \h </w:instrText>
        </w:r>
        <w:r w:rsidR="002B1002">
          <w:rPr>
            <w:noProof/>
            <w:webHidden/>
          </w:rPr>
        </w:r>
        <w:r w:rsidR="002B1002">
          <w:rPr>
            <w:noProof/>
            <w:webHidden/>
          </w:rPr>
          <w:fldChar w:fldCharType="separate"/>
        </w:r>
        <w:r w:rsidR="002B1002">
          <w:rPr>
            <w:noProof/>
            <w:webHidden/>
          </w:rPr>
          <w:t>8</w:t>
        </w:r>
        <w:r w:rsidR="002B1002">
          <w:rPr>
            <w:noProof/>
            <w:webHidden/>
          </w:rPr>
          <w:fldChar w:fldCharType="end"/>
        </w:r>
      </w:hyperlink>
    </w:p>
    <w:p w:rsidR="002B1002" w:rsidRDefault="004F349C">
      <w:pPr>
        <w:pStyle w:val="TOC1"/>
        <w:rPr>
          <w:rFonts w:asciiTheme="minorHAnsi" w:eastAsiaTheme="minorEastAsia" w:hAnsiTheme="minorHAnsi" w:cstheme="minorBidi"/>
          <w:b w:val="0"/>
          <w:noProof/>
          <w:sz w:val="22"/>
          <w:szCs w:val="22"/>
        </w:rPr>
      </w:pPr>
      <w:hyperlink w:anchor="_Toc433025489" w:history="1">
        <w:r w:rsidR="002B1002" w:rsidRPr="005728B0">
          <w:rPr>
            <w:rStyle w:val="Hyperlink"/>
            <w:noProof/>
          </w:rPr>
          <w:t>17</w:t>
        </w:r>
        <w:r w:rsidR="002B1002">
          <w:rPr>
            <w:rFonts w:asciiTheme="minorHAnsi" w:eastAsiaTheme="minorEastAsia" w:hAnsiTheme="minorHAnsi" w:cstheme="minorBidi"/>
            <w:b w:val="0"/>
            <w:noProof/>
            <w:sz w:val="22"/>
            <w:szCs w:val="22"/>
          </w:rPr>
          <w:tab/>
        </w:r>
        <w:r w:rsidR="002B1002" w:rsidRPr="005728B0">
          <w:rPr>
            <w:rStyle w:val="Hyperlink"/>
            <w:noProof/>
          </w:rPr>
          <w:t>Acronyms and Glossary</w:t>
        </w:r>
        <w:r w:rsidR="002B1002">
          <w:rPr>
            <w:noProof/>
            <w:webHidden/>
          </w:rPr>
          <w:tab/>
        </w:r>
        <w:r w:rsidR="002B1002">
          <w:rPr>
            <w:noProof/>
            <w:webHidden/>
          </w:rPr>
          <w:fldChar w:fldCharType="begin"/>
        </w:r>
        <w:r w:rsidR="002B1002">
          <w:rPr>
            <w:noProof/>
            <w:webHidden/>
          </w:rPr>
          <w:instrText xml:space="preserve"> PAGEREF _Toc433025489 \h </w:instrText>
        </w:r>
        <w:r w:rsidR="002B1002">
          <w:rPr>
            <w:noProof/>
            <w:webHidden/>
          </w:rPr>
        </w:r>
        <w:r w:rsidR="002B1002">
          <w:rPr>
            <w:noProof/>
            <w:webHidden/>
          </w:rPr>
          <w:fldChar w:fldCharType="separate"/>
        </w:r>
        <w:r w:rsidR="002B1002">
          <w:rPr>
            <w:noProof/>
            <w:webHidden/>
          </w:rPr>
          <w:t>9</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90" w:history="1">
        <w:r w:rsidR="002B1002" w:rsidRPr="005728B0">
          <w:rPr>
            <w:rStyle w:val="Hyperlink"/>
            <w:noProof/>
          </w:rPr>
          <w:t>17.1</w:t>
        </w:r>
        <w:r w:rsidR="002B1002">
          <w:rPr>
            <w:rFonts w:asciiTheme="minorHAnsi" w:eastAsiaTheme="minorEastAsia" w:hAnsiTheme="minorHAnsi" w:cstheme="minorBidi"/>
            <w:noProof/>
            <w:sz w:val="22"/>
            <w:szCs w:val="22"/>
          </w:rPr>
          <w:tab/>
        </w:r>
        <w:r w:rsidR="002B1002" w:rsidRPr="005728B0">
          <w:rPr>
            <w:rStyle w:val="Hyperlink"/>
            <w:noProof/>
          </w:rPr>
          <w:t>Acronyms</w:t>
        </w:r>
        <w:r w:rsidR="002B1002">
          <w:rPr>
            <w:noProof/>
            <w:webHidden/>
          </w:rPr>
          <w:tab/>
        </w:r>
        <w:r w:rsidR="002B1002">
          <w:rPr>
            <w:noProof/>
            <w:webHidden/>
          </w:rPr>
          <w:fldChar w:fldCharType="begin"/>
        </w:r>
        <w:r w:rsidR="002B1002">
          <w:rPr>
            <w:noProof/>
            <w:webHidden/>
          </w:rPr>
          <w:instrText xml:space="preserve"> PAGEREF _Toc433025490 \h </w:instrText>
        </w:r>
        <w:r w:rsidR="002B1002">
          <w:rPr>
            <w:noProof/>
            <w:webHidden/>
          </w:rPr>
        </w:r>
        <w:r w:rsidR="002B1002">
          <w:rPr>
            <w:noProof/>
            <w:webHidden/>
          </w:rPr>
          <w:fldChar w:fldCharType="separate"/>
        </w:r>
        <w:r w:rsidR="002B1002">
          <w:rPr>
            <w:noProof/>
            <w:webHidden/>
          </w:rPr>
          <w:t>9</w:t>
        </w:r>
        <w:r w:rsidR="002B1002">
          <w:rPr>
            <w:noProof/>
            <w:webHidden/>
          </w:rPr>
          <w:fldChar w:fldCharType="end"/>
        </w:r>
      </w:hyperlink>
    </w:p>
    <w:p w:rsidR="002B1002" w:rsidRDefault="004F349C">
      <w:pPr>
        <w:pStyle w:val="TOC2"/>
        <w:rPr>
          <w:rFonts w:asciiTheme="minorHAnsi" w:eastAsiaTheme="minorEastAsia" w:hAnsiTheme="minorHAnsi" w:cstheme="minorBidi"/>
          <w:noProof/>
          <w:sz w:val="22"/>
          <w:szCs w:val="22"/>
        </w:rPr>
      </w:pPr>
      <w:hyperlink w:anchor="_Toc433025491" w:history="1">
        <w:r w:rsidR="002B1002" w:rsidRPr="005728B0">
          <w:rPr>
            <w:rStyle w:val="Hyperlink"/>
            <w:noProof/>
          </w:rPr>
          <w:t>17.2</w:t>
        </w:r>
        <w:r w:rsidR="002B1002">
          <w:rPr>
            <w:rFonts w:asciiTheme="minorHAnsi" w:eastAsiaTheme="minorEastAsia" w:hAnsiTheme="minorHAnsi" w:cstheme="minorBidi"/>
            <w:noProof/>
            <w:sz w:val="22"/>
            <w:szCs w:val="22"/>
          </w:rPr>
          <w:tab/>
        </w:r>
        <w:r w:rsidR="002B1002" w:rsidRPr="005728B0">
          <w:rPr>
            <w:rStyle w:val="Hyperlink"/>
            <w:noProof/>
          </w:rPr>
          <w:t>Glossary</w:t>
        </w:r>
        <w:r w:rsidR="002B1002">
          <w:rPr>
            <w:noProof/>
            <w:webHidden/>
          </w:rPr>
          <w:tab/>
        </w:r>
        <w:r w:rsidR="002B1002">
          <w:rPr>
            <w:noProof/>
            <w:webHidden/>
          </w:rPr>
          <w:fldChar w:fldCharType="begin"/>
        </w:r>
        <w:r w:rsidR="002B1002">
          <w:rPr>
            <w:noProof/>
            <w:webHidden/>
          </w:rPr>
          <w:instrText xml:space="preserve"> PAGEREF _Toc433025491 \h </w:instrText>
        </w:r>
        <w:r w:rsidR="002B1002">
          <w:rPr>
            <w:noProof/>
            <w:webHidden/>
          </w:rPr>
        </w:r>
        <w:r w:rsidR="002B1002">
          <w:rPr>
            <w:noProof/>
            <w:webHidden/>
          </w:rPr>
          <w:fldChar w:fldCharType="separate"/>
        </w:r>
        <w:r w:rsidR="002B1002">
          <w:rPr>
            <w:noProof/>
            <w:webHidden/>
          </w:rPr>
          <w:t>10</w:t>
        </w:r>
        <w:r w:rsidR="002B1002">
          <w:rPr>
            <w:noProof/>
            <w:webHidden/>
          </w:rPr>
          <w:fldChar w:fldCharType="end"/>
        </w:r>
      </w:hyperlink>
    </w:p>
    <w:p w:rsidR="00683DBB" w:rsidRPr="000D63C5" w:rsidRDefault="00C26264" w:rsidP="00306DEF">
      <w:pPr>
        <w:pStyle w:val="BodyText"/>
      </w:pPr>
      <w:r>
        <w:rPr>
          <w:b/>
          <w:sz w:val="28"/>
        </w:rPr>
        <w:fldChar w:fldCharType="end"/>
      </w:r>
    </w:p>
    <w:p w:rsidR="001C0B36" w:rsidRPr="001C0B36" w:rsidRDefault="001C0B36" w:rsidP="001C0B36">
      <w:pPr>
        <w:pStyle w:val="BodyText"/>
      </w:pPr>
      <w:bookmarkStart w:id="3" w:name="_Toc320274579"/>
      <w:bookmarkStart w:id="4" w:name="_Toc320279452"/>
      <w:bookmarkStart w:id="5" w:name="_Toc323533342"/>
      <w:bookmarkStart w:id="6" w:name="_Toc79889711"/>
    </w:p>
    <w:p w:rsidR="00250B0B" w:rsidRPr="001C0B36" w:rsidRDefault="00250B0B" w:rsidP="001C0B36">
      <w:pPr>
        <w:pStyle w:val="Title2"/>
      </w:pPr>
      <w:r w:rsidRPr="001C0B36">
        <w:t>Tables</w:t>
      </w:r>
    </w:p>
    <w:p w:rsidR="002B1002" w:rsidRDefault="00C26264">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33025492" w:history="1">
        <w:r w:rsidR="002B1002" w:rsidRPr="00D44E92">
          <w:rPr>
            <w:rStyle w:val="Hyperlink"/>
            <w:noProof/>
          </w:rPr>
          <w:t>Table 1: Commonly Used VPS*1.0.6 Terms</w:t>
        </w:r>
        <w:r w:rsidR="002B1002">
          <w:rPr>
            <w:noProof/>
            <w:webHidden/>
          </w:rPr>
          <w:tab/>
        </w:r>
        <w:r w:rsidR="002B1002">
          <w:rPr>
            <w:noProof/>
            <w:webHidden/>
          </w:rPr>
          <w:fldChar w:fldCharType="begin"/>
        </w:r>
        <w:r w:rsidR="002B1002">
          <w:rPr>
            <w:noProof/>
            <w:webHidden/>
          </w:rPr>
          <w:instrText xml:space="preserve"> PAGEREF _Toc433025492 \h </w:instrText>
        </w:r>
        <w:r w:rsidR="002B1002">
          <w:rPr>
            <w:noProof/>
            <w:webHidden/>
          </w:rPr>
        </w:r>
        <w:r w:rsidR="002B1002">
          <w:rPr>
            <w:noProof/>
            <w:webHidden/>
          </w:rPr>
          <w:fldChar w:fldCharType="separate"/>
        </w:r>
        <w:r w:rsidR="002B1002">
          <w:rPr>
            <w:noProof/>
            <w:webHidden/>
          </w:rPr>
          <w:t>2</w:t>
        </w:r>
        <w:r w:rsidR="002B1002">
          <w:rPr>
            <w:noProof/>
            <w:webHidden/>
          </w:rPr>
          <w:fldChar w:fldCharType="end"/>
        </w:r>
      </w:hyperlink>
    </w:p>
    <w:p w:rsidR="002B1002" w:rsidRDefault="004F349C">
      <w:pPr>
        <w:pStyle w:val="TableofFigures"/>
        <w:tabs>
          <w:tab w:val="right" w:leader="dot" w:pos="9350"/>
        </w:tabs>
        <w:rPr>
          <w:rFonts w:asciiTheme="minorHAnsi" w:eastAsiaTheme="minorEastAsia" w:hAnsiTheme="minorHAnsi" w:cstheme="minorBidi"/>
          <w:i w:val="0"/>
          <w:noProof/>
          <w:szCs w:val="22"/>
        </w:rPr>
      </w:pPr>
      <w:hyperlink w:anchor="_Toc433025493" w:history="1">
        <w:r w:rsidR="002B1002" w:rsidRPr="00D44E92">
          <w:rPr>
            <w:rStyle w:val="Hyperlink"/>
            <w:noProof/>
          </w:rPr>
          <w:t>Table 2 VistA M Server Files Accessed by VPS*1.0*6</w:t>
        </w:r>
        <w:r w:rsidR="002B1002">
          <w:rPr>
            <w:noProof/>
            <w:webHidden/>
          </w:rPr>
          <w:tab/>
        </w:r>
        <w:r w:rsidR="002B1002">
          <w:rPr>
            <w:noProof/>
            <w:webHidden/>
          </w:rPr>
          <w:fldChar w:fldCharType="begin"/>
        </w:r>
        <w:r w:rsidR="002B1002">
          <w:rPr>
            <w:noProof/>
            <w:webHidden/>
          </w:rPr>
          <w:instrText xml:space="preserve"> PAGEREF _Toc433025493 \h </w:instrText>
        </w:r>
        <w:r w:rsidR="002B1002">
          <w:rPr>
            <w:noProof/>
            <w:webHidden/>
          </w:rPr>
        </w:r>
        <w:r w:rsidR="002B1002">
          <w:rPr>
            <w:noProof/>
            <w:webHidden/>
          </w:rPr>
          <w:fldChar w:fldCharType="separate"/>
        </w:r>
        <w:r w:rsidR="002B1002">
          <w:rPr>
            <w:noProof/>
            <w:webHidden/>
          </w:rPr>
          <w:t>4</w:t>
        </w:r>
        <w:r w:rsidR="002B1002">
          <w:rPr>
            <w:noProof/>
            <w:webHidden/>
          </w:rPr>
          <w:fldChar w:fldCharType="end"/>
        </w:r>
      </w:hyperlink>
    </w:p>
    <w:p w:rsidR="002B1002" w:rsidRDefault="004F349C">
      <w:pPr>
        <w:pStyle w:val="TableofFigures"/>
        <w:tabs>
          <w:tab w:val="right" w:leader="dot" w:pos="9350"/>
        </w:tabs>
        <w:rPr>
          <w:rFonts w:asciiTheme="minorHAnsi" w:eastAsiaTheme="minorEastAsia" w:hAnsiTheme="minorHAnsi" w:cstheme="minorBidi"/>
          <w:i w:val="0"/>
          <w:noProof/>
          <w:szCs w:val="22"/>
        </w:rPr>
      </w:pPr>
      <w:hyperlink w:anchor="_Toc433025494" w:history="1">
        <w:r w:rsidR="002B1002" w:rsidRPr="00D44E92">
          <w:rPr>
            <w:rStyle w:val="Hyperlink"/>
            <w:noProof/>
          </w:rPr>
          <w:t>Table 3 VPS VistA Routines</w:t>
        </w:r>
        <w:r w:rsidR="002B1002">
          <w:rPr>
            <w:noProof/>
            <w:webHidden/>
          </w:rPr>
          <w:tab/>
        </w:r>
        <w:r w:rsidR="002B1002">
          <w:rPr>
            <w:noProof/>
            <w:webHidden/>
          </w:rPr>
          <w:fldChar w:fldCharType="begin"/>
        </w:r>
        <w:r w:rsidR="002B1002">
          <w:rPr>
            <w:noProof/>
            <w:webHidden/>
          </w:rPr>
          <w:instrText xml:space="preserve"> PAGEREF _Toc433025494 \h </w:instrText>
        </w:r>
        <w:r w:rsidR="002B1002">
          <w:rPr>
            <w:noProof/>
            <w:webHidden/>
          </w:rPr>
        </w:r>
        <w:r w:rsidR="002B1002">
          <w:rPr>
            <w:noProof/>
            <w:webHidden/>
          </w:rPr>
          <w:fldChar w:fldCharType="separate"/>
        </w:r>
        <w:r w:rsidR="002B1002">
          <w:rPr>
            <w:noProof/>
            <w:webHidden/>
          </w:rPr>
          <w:t>5</w:t>
        </w:r>
        <w:r w:rsidR="002B1002">
          <w:rPr>
            <w:noProof/>
            <w:webHidden/>
          </w:rPr>
          <w:fldChar w:fldCharType="end"/>
        </w:r>
      </w:hyperlink>
    </w:p>
    <w:p w:rsidR="002B1002" w:rsidRDefault="004F349C">
      <w:pPr>
        <w:pStyle w:val="TableofFigures"/>
        <w:tabs>
          <w:tab w:val="right" w:leader="dot" w:pos="9350"/>
        </w:tabs>
        <w:rPr>
          <w:rFonts w:asciiTheme="minorHAnsi" w:eastAsiaTheme="minorEastAsia" w:hAnsiTheme="minorHAnsi" w:cstheme="minorBidi"/>
          <w:i w:val="0"/>
          <w:noProof/>
          <w:szCs w:val="22"/>
        </w:rPr>
      </w:pPr>
      <w:hyperlink w:anchor="_Toc433025495" w:history="1">
        <w:r w:rsidR="002B1002" w:rsidRPr="00D44E92">
          <w:rPr>
            <w:rStyle w:val="Hyperlink"/>
            <w:noProof/>
          </w:rPr>
          <w:t>Table 4 VPS*1.0*6 RPCs - Tags and Routines</w:t>
        </w:r>
        <w:r w:rsidR="002B1002">
          <w:rPr>
            <w:noProof/>
            <w:webHidden/>
          </w:rPr>
          <w:tab/>
        </w:r>
        <w:r w:rsidR="002B1002">
          <w:rPr>
            <w:noProof/>
            <w:webHidden/>
          </w:rPr>
          <w:fldChar w:fldCharType="begin"/>
        </w:r>
        <w:r w:rsidR="002B1002">
          <w:rPr>
            <w:noProof/>
            <w:webHidden/>
          </w:rPr>
          <w:instrText xml:space="preserve"> PAGEREF _Toc433025495 \h </w:instrText>
        </w:r>
        <w:r w:rsidR="002B1002">
          <w:rPr>
            <w:noProof/>
            <w:webHidden/>
          </w:rPr>
        </w:r>
        <w:r w:rsidR="002B1002">
          <w:rPr>
            <w:noProof/>
            <w:webHidden/>
          </w:rPr>
          <w:fldChar w:fldCharType="separate"/>
        </w:r>
        <w:r w:rsidR="002B1002">
          <w:rPr>
            <w:noProof/>
            <w:webHidden/>
          </w:rPr>
          <w:t>5</w:t>
        </w:r>
        <w:r w:rsidR="002B1002">
          <w:rPr>
            <w:noProof/>
            <w:webHidden/>
          </w:rPr>
          <w:fldChar w:fldCharType="end"/>
        </w:r>
      </w:hyperlink>
    </w:p>
    <w:p w:rsidR="002B1002" w:rsidRDefault="004F349C">
      <w:pPr>
        <w:pStyle w:val="TableofFigures"/>
        <w:tabs>
          <w:tab w:val="right" w:leader="dot" w:pos="9350"/>
        </w:tabs>
        <w:rPr>
          <w:rFonts w:asciiTheme="minorHAnsi" w:eastAsiaTheme="minorEastAsia" w:hAnsiTheme="minorHAnsi" w:cstheme="minorBidi"/>
          <w:i w:val="0"/>
          <w:noProof/>
          <w:szCs w:val="22"/>
        </w:rPr>
      </w:pPr>
      <w:hyperlink w:anchor="_Toc433025496" w:history="1">
        <w:r w:rsidR="002B1002" w:rsidRPr="00D44E92">
          <w:rPr>
            <w:rStyle w:val="Hyperlink"/>
            <w:noProof/>
          </w:rPr>
          <w:t>Table 5: List of Acronyms</w:t>
        </w:r>
        <w:r w:rsidR="002B1002">
          <w:rPr>
            <w:noProof/>
            <w:webHidden/>
          </w:rPr>
          <w:tab/>
        </w:r>
        <w:r w:rsidR="002B1002">
          <w:rPr>
            <w:noProof/>
            <w:webHidden/>
          </w:rPr>
          <w:fldChar w:fldCharType="begin"/>
        </w:r>
        <w:r w:rsidR="002B1002">
          <w:rPr>
            <w:noProof/>
            <w:webHidden/>
          </w:rPr>
          <w:instrText xml:space="preserve"> PAGEREF _Toc433025496 \h </w:instrText>
        </w:r>
        <w:r w:rsidR="002B1002">
          <w:rPr>
            <w:noProof/>
            <w:webHidden/>
          </w:rPr>
        </w:r>
        <w:r w:rsidR="002B1002">
          <w:rPr>
            <w:noProof/>
            <w:webHidden/>
          </w:rPr>
          <w:fldChar w:fldCharType="separate"/>
        </w:r>
        <w:r w:rsidR="002B1002">
          <w:rPr>
            <w:noProof/>
            <w:webHidden/>
          </w:rPr>
          <w:t>9</w:t>
        </w:r>
        <w:r w:rsidR="002B1002">
          <w:rPr>
            <w:noProof/>
            <w:webHidden/>
          </w:rPr>
          <w:fldChar w:fldCharType="end"/>
        </w:r>
      </w:hyperlink>
    </w:p>
    <w:p w:rsidR="002B1002" w:rsidRDefault="004F349C">
      <w:pPr>
        <w:pStyle w:val="TableofFigures"/>
        <w:tabs>
          <w:tab w:val="right" w:leader="dot" w:pos="9350"/>
        </w:tabs>
        <w:rPr>
          <w:rFonts w:asciiTheme="minorHAnsi" w:eastAsiaTheme="minorEastAsia" w:hAnsiTheme="minorHAnsi" w:cstheme="minorBidi"/>
          <w:i w:val="0"/>
          <w:noProof/>
          <w:szCs w:val="22"/>
        </w:rPr>
      </w:pPr>
      <w:hyperlink w:anchor="_Toc433025497" w:history="1">
        <w:r w:rsidR="002B1002" w:rsidRPr="00D44E92">
          <w:rPr>
            <w:rStyle w:val="Hyperlink"/>
            <w:noProof/>
          </w:rPr>
          <w:t>Table 6: Glossary</w:t>
        </w:r>
        <w:r w:rsidR="002B1002">
          <w:rPr>
            <w:noProof/>
            <w:webHidden/>
          </w:rPr>
          <w:tab/>
        </w:r>
        <w:r w:rsidR="002B1002">
          <w:rPr>
            <w:noProof/>
            <w:webHidden/>
          </w:rPr>
          <w:fldChar w:fldCharType="begin"/>
        </w:r>
        <w:r w:rsidR="002B1002">
          <w:rPr>
            <w:noProof/>
            <w:webHidden/>
          </w:rPr>
          <w:instrText xml:space="preserve"> PAGEREF _Toc433025497 \h </w:instrText>
        </w:r>
        <w:r w:rsidR="002B1002">
          <w:rPr>
            <w:noProof/>
            <w:webHidden/>
          </w:rPr>
        </w:r>
        <w:r w:rsidR="002B1002">
          <w:rPr>
            <w:noProof/>
            <w:webHidden/>
          </w:rPr>
          <w:fldChar w:fldCharType="separate"/>
        </w:r>
        <w:r w:rsidR="002B1002">
          <w:rPr>
            <w:noProof/>
            <w:webHidden/>
          </w:rPr>
          <w:t>10</w:t>
        </w:r>
        <w:r w:rsidR="002B1002">
          <w:rPr>
            <w:noProof/>
            <w:webHidden/>
          </w:rPr>
          <w:fldChar w:fldCharType="end"/>
        </w:r>
      </w:hyperlink>
    </w:p>
    <w:p w:rsidR="001C0B36" w:rsidRDefault="00C26264"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BE1B3D">
      <w:pPr>
        <w:pStyle w:val="Heading1"/>
      </w:pPr>
      <w:bookmarkStart w:id="9" w:name="_Toc433025442"/>
      <w:r w:rsidRPr="00F55458">
        <w:lastRenderedPageBreak/>
        <w:t>Orientation</w:t>
      </w:r>
      <w:bookmarkEnd w:id="9"/>
    </w:p>
    <w:p w:rsidR="006B3B27" w:rsidRDefault="006B3B27" w:rsidP="00C7638F">
      <w:pPr>
        <w:pStyle w:val="Heading2"/>
        <w:ind w:left="1620" w:hanging="720"/>
      </w:pPr>
      <w:bookmarkStart w:id="10" w:name="_Toc433025443"/>
      <w:r>
        <w:t>How to Use this Manual</w:t>
      </w:r>
      <w:bookmarkEnd w:id="10"/>
    </w:p>
    <w:p w:rsidR="006B3B27" w:rsidRDefault="006B3B27" w:rsidP="0070791A">
      <w:pPr>
        <w:pStyle w:val="BodyText"/>
        <w:ind w:left="900" w:right="720"/>
      </w:pPr>
      <w:r>
        <w:t xml:space="preserve">This manual provides instructions on the use of </w:t>
      </w:r>
      <w:r w:rsidR="000C56FA">
        <w:t>VPS*1.0</w:t>
      </w:r>
      <w:r w:rsidR="00941052">
        <w:t>*6</w:t>
      </w:r>
      <w:r>
        <w:t xml:space="preserve"> remote procedure calls (RPC) </w:t>
      </w:r>
      <w:r w:rsidR="00FE63FA">
        <w:t>to access Veterans Health Information Systems and Technology Architecture (VistA) a</w:t>
      </w:r>
      <w:r w:rsidR="003B0260">
        <w:t>s a data source for VHA Point</w:t>
      </w:r>
      <w:r w:rsidR="00FE63FA">
        <w:t xml:space="preserve"> Service (Kiosks).</w:t>
      </w:r>
    </w:p>
    <w:p w:rsidR="00FE63FA" w:rsidRPr="00F55458" w:rsidRDefault="00FE63FA" w:rsidP="00C7638F">
      <w:pPr>
        <w:pStyle w:val="Heading2"/>
        <w:ind w:left="1620" w:hanging="720"/>
      </w:pPr>
      <w:bookmarkStart w:id="11" w:name="_Toc433025444"/>
      <w:r w:rsidRPr="00FE63FA">
        <w:t>Intended</w:t>
      </w:r>
      <w:r w:rsidRPr="00F55458">
        <w:t xml:space="preserve"> Audience</w:t>
      </w:r>
      <w:bookmarkEnd w:id="11"/>
    </w:p>
    <w:p w:rsidR="00FE63FA" w:rsidRDefault="00FE63FA" w:rsidP="0070791A">
      <w:pPr>
        <w:pStyle w:val="BodyText"/>
        <w:ind w:left="900" w:right="720"/>
      </w:pPr>
      <w:r>
        <w:t>The intended audience of this manual is the following stakeholders:</w:t>
      </w:r>
    </w:p>
    <w:p w:rsidR="00FE63FA" w:rsidRDefault="00FE63FA" w:rsidP="0070791A">
      <w:pPr>
        <w:pStyle w:val="BodyText"/>
        <w:numPr>
          <w:ilvl w:val="0"/>
          <w:numId w:val="20"/>
        </w:numPr>
        <w:ind w:left="1440" w:right="720"/>
      </w:pPr>
      <w:r>
        <w:t>Product Development (PD) VistA legacy development teams.</w:t>
      </w:r>
    </w:p>
    <w:p w:rsidR="00FE63FA" w:rsidRDefault="00FE63FA" w:rsidP="0070791A">
      <w:pPr>
        <w:pStyle w:val="BodyText"/>
        <w:numPr>
          <w:ilvl w:val="0"/>
          <w:numId w:val="20"/>
        </w:numPr>
        <w:ind w:left="1440" w:right="720"/>
      </w:pPr>
      <w:r>
        <w:t>Information Resource Management (IRM) system administrators at Department of Veterans Affairs (VA) sites who are responsible for computer management and system security on VistA M Servers.</w:t>
      </w:r>
    </w:p>
    <w:p w:rsidR="00FE63FA" w:rsidRDefault="00FE63FA" w:rsidP="0070791A">
      <w:pPr>
        <w:pStyle w:val="BodyText"/>
        <w:numPr>
          <w:ilvl w:val="0"/>
          <w:numId w:val="20"/>
        </w:numPr>
        <w:ind w:left="1440" w:right="720"/>
      </w:pPr>
      <w:r>
        <w:t>Information Security Officers (ISOs) at VA sites responsible for system security.</w:t>
      </w:r>
    </w:p>
    <w:p w:rsidR="00FE63FA" w:rsidRDefault="00FE63FA" w:rsidP="0070791A">
      <w:pPr>
        <w:pStyle w:val="BodyText"/>
        <w:numPr>
          <w:ilvl w:val="0"/>
          <w:numId w:val="20"/>
        </w:numPr>
        <w:ind w:left="1440" w:right="720"/>
      </w:pPr>
      <w:r>
        <w:t>Health Product Support (HPS) Information Technology (IT) Specialists who provide application support to VA end-users.</w:t>
      </w:r>
    </w:p>
    <w:p w:rsidR="00724ABC" w:rsidRDefault="00724ABC" w:rsidP="00C7638F">
      <w:pPr>
        <w:pStyle w:val="Heading2"/>
        <w:ind w:left="1620" w:hanging="720"/>
      </w:pPr>
      <w:bookmarkStart w:id="12" w:name="_Toc433025445"/>
      <w:r w:rsidRPr="00724ABC">
        <w:t>Legal Requirements</w:t>
      </w:r>
      <w:bookmarkEnd w:id="12"/>
    </w:p>
    <w:p w:rsidR="00724ABC" w:rsidRDefault="00724ABC" w:rsidP="0070791A">
      <w:pPr>
        <w:pStyle w:val="BodyText"/>
        <w:ind w:left="900" w:right="720"/>
      </w:pPr>
      <w:r>
        <w:t xml:space="preserve">There are no special legal requirements involved in the use of </w:t>
      </w:r>
      <w:r w:rsidR="000C56FA">
        <w:t>VPS*</w:t>
      </w:r>
      <w:r w:rsidR="004141BF">
        <w:t>1</w:t>
      </w:r>
      <w:r w:rsidR="000C56FA">
        <w:t>.0</w:t>
      </w:r>
      <w:r w:rsidR="00941052">
        <w:t>*6</w:t>
      </w:r>
      <w:r>
        <w:t xml:space="preserve"> RPCs</w:t>
      </w:r>
      <w:r w:rsidR="00F55458">
        <w:t>.</w:t>
      </w:r>
    </w:p>
    <w:p w:rsidR="00F55458" w:rsidRDefault="00F55458" w:rsidP="00C7638F">
      <w:pPr>
        <w:pStyle w:val="Heading2"/>
        <w:ind w:left="1620" w:hanging="720"/>
      </w:pPr>
      <w:bookmarkStart w:id="13" w:name="_Toc433025446"/>
      <w:r w:rsidRPr="00F55458">
        <w:t>Disclaimers</w:t>
      </w:r>
      <w:bookmarkEnd w:id="13"/>
    </w:p>
    <w:p w:rsidR="00110F34" w:rsidRDefault="00110F34" w:rsidP="0070791A">
      <w:pPr>
        <w:pStyle w:val="BodyText"/>
        <w:ind w:left="900" w:right="720"/>
      </w:pPr>
      <w:r w:rsidRPr="00216266">
        <w:t xml:space="preserve">This manual provides an overall explanation of </w:t>
      </w:r>
      <w:r w:rsidR="000C56FA">
        <w:t>VPS 1</w:t>
      </w:r>
      <w:r>
        <w:t xml:space="preserve"> functionality.  This guide does</w:t>
      </w:r>
      <w:r w:rsidRPr="00216266">
        <w:t xml:space="preserve"> no</w:t>
      </w:r>
      <w:r>
        <w:t>t</w:t>
      </w:r>
      <w:r w:rsidRPr="00216266">
        <w:t xml:space="preserve"> attempt to explain how the overall VistA programming syste</w:t>
      </w:r>
      <w:r w:rsidR="00EE4D51">
        <w:t>m is integrated and maintained.</w:t>
      </w:r>
    </w:p>
    <w:p w:rsidR="00EE4D51" w:rsidRPr="0070791A" w:rsidRDefault="00EE4D51" w:rsidP="0070791A">
      <w:pPr>
        <w:pStyle w:val="Caution"/>
        <w:ind w:left="900" w:right="720" w:firstLine="0"/>
        <w:rPr>
          <w:rFonts w:ascii="Times New Roman" w:hAnsi="Times New Roman" w:cs="Times New Roman"/>
          <w:b w:val="0"/>
          <w:sz w:val="22"/>
          <w:szCs w:val="22"/>
        </w:rPr>
      </w:pPr>
      <w:r>
        <w:rPr>
          <w:noProof/>
          <w:lang w:eastAsia="en-US"/>
        </w:rPr>
        <w:drawing>
          <wp:inline distT="0" distB="0" distL="0" distR="0">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0791A">
        <w:rPr>
          <w:rFonts w:ascii="Times New Roman" w:hAnsi="Times New Roman" w:cs="Times New Roman"/>
          <w:sz w:val="22"/>
          <w:szCs w:val="22"/>
        </w:rPr>
        <w:t xml:space="preserve">DISCLAIMER: </w:t>
      </w:r>
      <w:r w:rsidRPr="0070791A">
        <w:rPr>
          <w:rFonts w:ascii="Times New Roman" w:hAnsi="Times New Roman" w:cs="Times New Roman"/>
          <w:b w:val="0"/>
          <w:sz w:val="22"/>
          <w:szCs w:val="22"/>
        </w:rPr>
        <w:t>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70791A" w:rsidRDefault="00AB16CF" w:rsidP="0070791A">
      <w:pPr>
        <w:pStyle w:val="Heading2"/>
        <w:ind w:left="1620" w:hanging="720"/>
      </w:pPr>
      <w:bookmarkStart w:id="14" w:name="_Toc433025447"/>
      <w:r w:rsidRPr="0070791A">
        <w:t>Documentation Conventions</w:t>
      </w:r>
      <w:bookmarkEnd w:id="14"/>
    </w:p>
    <w:p w:rsidR="00AB16CF" w:rsidRDefault="00AB16CF" w:rsidP="0070791A">
      <w:pPr>
        <w:pStyle w:val="BodyText"/>
        <w:ind w:left="900" w:right="720"/>
      </w:pPr>
      <w:r>
        <w:t>The following symbols are used throughout this document to alert the reader to special information</w:t>
      </w:r>
      <w:r w:rsidR="00D635BB">
        <w:t>.</w:t>
      </w:r>
    </w:p>
    <w:p w:rsidR="00AB16CF" w:rsidRDefault="005175B7" w:rsidP="0070791A">
      <w:pPr>
        <w:pStyle w:val="BodyText"/>
        <w:ind w:left="900" w:right="720"/>
        <w:rPr>
          <w:kern w:val="2"/>
        </w:rPr>
      </w:pPr>
      <w:r>
        <w:rPr>
          <w:noProof/>
        </w:rPr>
        <w:drawing>
          <wp:inline distT="0" distB="0" distL="0" distR="0">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70791A">
      <w:pPr>
        <w:pStyle w:val="BodyText"/>
        <w:ind w:left="900" w:right="720"/>
        <w:rPr>
          <w:kern w:val="2"/>
        </w:rPr>
      </w:pPr>
      <w:r>
        <w:rPr>
          <w:noProof/>
        </w:rPr>
        <w:lastRenderedPageBreak/>
        <w:drawing>
          <wp:inline distT="0" distB="0" distL="0" distR="0">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Pr="00964257" w:rsidRDefault="00360A00" w:rsidP="0070791A">
      <w:pPr>
        <w:pStyle w:val="BodyText"/>
        <w:ind w:left="900" w:right="720"/>
      </w:pPr>
      <w:r w:rsidRPr="00964257">
        <w:t>Snapshots of computer online displays (screen captures) and computer source code are shown in non-proportional font and are enclosed within a box.  User responses to displayed prompts are bold italic typeface.  Software reserved words are displayed in bold font.</w:t>
      </w:r>
    </w:p>
    <w:p w:rsidR="00360A00" w:rsidRPr="00964257" w:rsidRDefault="00360A00" w:rsidP="0070791A">
      <w:pPr>
        <w:pStyle w:val="BodyText"/>
        <w:ind w:left="900" w:right="720"/>
      </w:pPr>
      <w:r w:rsidRPr="00964257">
        <w:t>References to “&lt;Enter&gt;” within the screen captures indicate that the user should press the &lt;Enter&gt; key on the keyboard.  Other special keys are represented within &lt; &gt; angle brackets and indicate the user should press the indicated key on the keyboard.  For example, &lt;PF1&gt; directs the user to press the PF1 key on the keyboard.</w:t>
      </w:r>
    </w:p>
    <w:p w:rsidR="00D90E63" w:rsidRPr="00964257" w:rsidRDefault="00D90E63" w:rsidP="0070791A">
      <w:pPr>
        <w:pStyle w:val="BodyText"/>
        <w:ind w:left="900" w:right="720"/>
      </w:pPr>
      <w:r w:rsidRPr="00964257">
        <w:t>The following conventions are used to display test data:</w:t>
      </w:r>
    </w:p>
    <w:p w:rsidR="00D643FD" w:rsidRPr="00D643FD" w:rsidRDefault="00D643FD" w:rsidP="0070791A">
      <w:pPr>
        <w:pStyle w:val="BodyText"/>
        <w:numPr>
          <w:ilvl w:val="0"/>
          <w:numId w:val="21"/>
        </w:numPr>
        <w:ind w:right="720"/>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70791A">
      <w:pPr>
        <w:pStyle w:val="BodyText"/>
        <w:numPr>
          <w:ilvl w:val="0"/>
          <w:numId w:val="21"/>
        </w:numPr>
        <w:ind w:right="720"/>
      </w:pPr>
      <w:r>
        <w:rPr>
          <w:kern w:val="2"/>
        </w:rPr>
        <w:t>Patient names are formatted as [Application Name</w:t>
      </w:r>
      <w:proofErr w:type="gramStart"/>
      <w:r>
        <w:rPr>
          <w:kern w:val="2"/>
        </w:rPr>
        <w:t>]PATIENT</w:t>
      </w:r>
      <w:proofErr w:type="gramEnd"/>
      <w:r>
        <w:rPr>
          <w:kern w:val="2"/>
        </w:rPr>
        <w:t>,[N] e.g. VPSPATIENT, ONE.</w:t>
      </w:r>
    </w:p>
    <w:p w:rsidR="00D643FD" w:rsidRPr="00D643FD" w:rsidRDefault="00D643FD" w:rsidP="0070791A">
      <w:pPr>
        <w:pStyle w:val="BodyText"/>
        <w:numPr>
          <w:ilvl w:val="0"/>
          <w:numId w:val="21"/>
        </w:numPr>
        <w:ind w:right="720"/>
      </w:pPr>
      <w:r>
        <w:rPr>
          <w:kern w:val="2"/>
        </w:rPr>
        <w:t>User names are formatted as [Application Name</w:t>
      </w:r>
      <w:proofErr w:type="gramStart"/>
      <w:r>
        <w:rPr>
          <w:kern w:val="2"/>
        </w:rPr>
        <w:t>]USER</w:t>
      </w:r>
      <w:proofErr w:type="gramEnd"/>
      <w:r>
        <w:rPr>
          <w:kern w:val="2"/>
        </w:rPr>
        <w:t>[N] e.g. VPSUSER, ONE.</w:t>
      </w:r>
    </w:p>
    <w:p w:rsidR="00D643FD" w:rsidRDefault="00D643FD" w:rsidP="0070791A">
      <w:pPr>
        <w:pStyle w:val="BodyText"/>
        <w:ind w:left="900" w:right="720"/>
      </w:pPr>
      <w:r>
        <w:rPr>
          <w:noProof/>
        </w:rPr>
        <w:drawing>
          <wp:inline distT="0" distB="0" distL="0" distR="0">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8B2B8F">
      <w:pPr>
        <w:pStyle w:val="Heading2"/>
        <w:ind w:left="1620" w:hanging="720"/>
      </w:pPr>
      <w:bookmarkStart w:id="15" w:name="_Toc433025448"/>
      <w:r w:rsidRPr="00C1416F">
        <w:t>Commonly Used Terms</w:t>
      </w:r>
      <w:bookmarkEnd w:id="15"/>
    </w:p>
    <w:p w:rsidR="009A5458" w:rsidRDefault="009A5458" w:rsidP="0070791A">
      <w:pPr>
        <w:pStyle w:val="Caption"/>
        <w:keepNext/>
      </w:pPr>
      <w:bookmarkStart w:id="16" w:name="_Toc433025492"/>
      <w:r>
        <w:t xml:space="preserve">Table </w:t>
      </w:r>
      <w:r w:rsidR="00C26264">
        <w:fldChar w:fldCharType="begin"/>
      </w:r>
      <w:r w:rsidR="009C4B58">
        <w:instrText xml:space="preserve"> SEQ Table \* ARABIC </w:instrText>
      </w:r>
      <w:r w:rsidR="00C26264">
        <w:fldChar w:fldCharType="separate"/>
      </w:r>
      <w:r w:rsidR="002B1002">
        <w:rPr>
          <w:noProof/>
        </w:rPr>
        <w:t>1</w:t>
      </w:r>
      <w:r w:rsidR="00C26264">
        <w:rPr>
          <w:noProof/>
        </w:rPr>
        <w:fldChar w:fldCharType="end"/>
      </w:r>
      <w:r w:rsidR="001A7733">
        <w:t>: Commonly U</w:t>
      </w:r>
      <w:r>
        <w:t xml:space="preserve">sed </w:t>
      </w:r>
      <w:r w:rsidR="00941052">
        <w:t>VPS*1.0.6</w:t>
      </w:r>
      <w:r>
        <w:t xml:space="preserve"> Terms</w:t>
      </w:r>
      <w:bookmarkEnd w:id="16"/>
    </w:p>
    <w:tbl>
      <w:tblPr>
        <w:tblW w:w="0" w:type="auto"/>
        <w:tblInd w:w="720"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9A5458" w:rsidRPr="00627A81" w:rsidTr="0070791A">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70791A">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70791A">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70791A">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70791A">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70791A">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r w:rsidR="00340ABD" w:rsidRPr="00627A81" w:rsidTr="0070791A">
        <w:tc>
          <w:tcPr>
            <w:tcW w:w="2124" w:type="dxa"/>
          </w:tcPr>
          <w:p w:rsidR="00340ABD" w:rsidRPr="00627A81" w:rsidRDefault="00340ABD" w:rsidP="009A5458">
            <w:pPr>
              <w:pStyle w:val="BodyText"/>
            </w:pPr>
            <w:r>
              <w:t>TCP</w:t>
            </w:r>
          </w:p>
        </w:tc>
        <w:tc>
          <w:tcPr>
            <w:tcW w:w="7200" w:type="dxa"/>
          </w:tcPr>
          <w:p w:rsidR="00340ABD" w:rsidRPr="009A5458"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 xml:space="preserve">Transmission Control Protocol is a communications protocol used to provide end-to-end connectivity between hosts. </w:t>
            </w:r>
          </w:p>
        </w:tc>
      </w:tr>
    </w:tbl>
    <w:p w:rsidR="009A5458" w:rsidRDefault="009A5458" w:rsidP="009A5458">
      <w:pPr>
        <w:pStyle w:val="BodyText"/>
      </w:pPr>
    </w:p>
    <w:p w:rsidR="00D57DFE" w:rsidRPr="008B2B8F" w:rsidRDefault="00D57DFE" w:rsidP="008B2B8F">
      <w:pPr>
        <w:pStyle w:val="Heading2"/>
        <w:ind w:left="1620" w:hanging="720"/>
      </w:pPr>
      <w:bookmarkStart w:id="17" w:name="_Toc433025449"/>
      <w:r w:rsidRPr="008B2B8F">
        <w:t>Technical Information Online</w:t>
      </w:r>
      <w:bookmarkEnd w:id="17"/>
    </w:p>
    <w:p w:rsidR="00D57DFE" w:rsidRDefault="00A83CA3" w:rsidP="0070791A">
      <w:pPr>
        <w:pStyle w:val="BodyText"/>
        <w:ind w:left="900" w:right="720"/>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8B2B8F">
      <w:pPr>
        <w:pStyle w:val="Heading2"/>
        <w:ind w:left="1620" w:hanging="720"/>
      </w:pPr>
      <w:bookmarkStart w:id="18" w:name="_Toc433025450"/>
      <w:r w:rsidRPr="008B2B8F">
        <w:lastRenderedPageBreak/>
        <w:t>Help Prompts</w:t>
      </w:r>
      <w:bookmarkEnd w:id="18"/>
    </w:p>
    <w:p w:rsidR="005530D7" w:rsidRDefault="003B0260" w:rsidP="0070791A">
      <w:pPr>
        <w:pStyle w:val="BodyText"/>
        <w:ind w:left="900" w:right="720"/>
      </w:pPr>
      <w:r>
        <w:t>There are no Help prompts provided for VPS*1.0</w:t>
      </w:r>
      <w:r w:rsidR="00941052">
        <w:t>*6</w:t>
      </w:r>
      <w:r>
        <w:t>.</w:t>
      </w:r>
    </w:p>
    <w:p w:rsidR="005530D7" w:rsidRPr="008B2B8F" w:rsidRDefault="005530D7" w:rsidP="008B2B8F">
      <w:pPr>
        <w:pStyle w:val="Heading2"/>
        <w:ind w:left="1620" w:hanging="720"/>
      </w:pPr>
      <w:bookmarkStart w:id="19" w:name="_Toc433025451"/>
      <w:r w:rsidRPr="008B2B8F">
        <w:t>Data Dictionary</w:t>
      </w:r>
      <w:bookmarkEnd w:id="19"/>
    </w:p>
    <w:p w:rsidR="005530D7" w:rsidRPr="005530D7" w:rsidRDefault="00DB6F2E" w:rsidP="0070791A">
      <w:pPr>
        <w:pStyle w:val="BodyText"/>
        <w:ind w:left="900" w:right="720"/>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Pr="008B2B8F" w:rsidRDefault="005530D7" w:rsidP="008B2B8F">
      <w:pPr>
        <w:pStyle w:val="Heading2"/>
        <w:ind w:left="1620" w:hanging="720"/>
      </w:pPr>
      <w:bookmarkStart w:id="20" w:name="_Toc433025452"/>
      <w:r w:rsidRPr="008B2B8F">
        <w:t>Assumptions</w:t>
      </w:r>
      <w:bookmarkEnd w:id="20"/>
    </w:p>
    <w:p w:rsidR="005530D7" w:rsidRDefault="005530D7" w:rsidP="0070791A">
      <w:pPr>
        <w:pStyle w:val="BodyText"/>
        <w:ind w:left="900" w:right="720"/>
      </w:pPr>
      <w:r>
        <w:t>This guide is written with the assumption that the reader is familiar with:</w:t>
      </w:r>
    </w:p>
    <w:p w:rsidR="005530D7" w:rsidRPr="0070791A" w:rsidRDefault="005530D7" w:rsidP="0049580F">
      <w:pPr>
        <w:pStyle w:val="ListBullet"/>
        <w:numPr>
          <w:ilvl w:val="0"/>
          <w:numId w:val="23"/>
        </w:numPr>
        <w:ind w:left="1440"/>
      </w:pPr>
      <w:r w:rsidRPr="0070791A">
        <w:t>Kernel – VistA M Server software</w:t>
      </w:r>
    </w:p>
    <w:p w:rsidR="005530D7" w:rsidRPr="0070791A" w:rsidRDefault="005530D7" w:rsidP="0049580F">
      <w:pPr>
        <w:pStyle w:val="ListBullet"/>
        <w:numPr>
          <w:ilvl w:val="0"/>
          <w:numId w:val="23"/>
        </w:numPr>
        <w:ind w:left="1440"/>
      </w:pPr>
      <w:r w:rsidRPr="0070791A">
        <w:t>Remote Procedure Call (RPC) Broker – VistA Client/Server software</w:t>
      </w:r>
    </w:p>
    <w:p w:rsidR="005530D7" w:rsidRPr="0070791A" w:rsidRDefault="005530D7" w:rsidP="0049580F">
      <w:pPr>
        <w:pStyle w:val="ListBullet"/>
        <w:numPr>
          <w:ilvl w:val="0"/>
          <w:numId w:val="23"/>
        </w:numPr>
        <w:ind w:left="1440"/>
      </w:pPr>
      <w:r w:rsidRPr="0070791A">
        <w:t xml:space="preserve">VA </w:t>
      </w:r>
      <w:proofErr w:type="spellStart"/>
      <w:r w:rsidRPr="0070791A">
        <w:t>FileMan</w:t>
      </w:r>
      <w:proofErr w:type="spellEnd"/>
      <w:r w:rsidRPr="0070791A">
        <w:t xml:space="preserve"> data structures and terminology – VistA M Server software</w:t>
      </w:r>
    </w:p>
    <w:p w:rsidR="005530D7" w:rsidRPr="0070791A" w:rsidRDefault="005530D7" w:rsidP="0049580F">
      <w:pPr>
        <w:pStyle w:val="ListBullet"/>
        <w:numPr>
          <w:ilvl w:val="0"/>
          <w:numId w:val="23"/>
        </w:numPr>
        <w:ind w:left="1440"/>
      </w:pPr>
      <w:r w:rsidRPr="0070791A">
        <w:t>Microsoft Windows</w:t>
      </w:r>
    </w:p>
    <w:p w:rsidR="005530D7" w:rsidRPr="0070791A" w:rsidRDefault="005530D7" w:rsidP="0049580F">
      <w:pPr>
        <w:pStyle w:val="ListBullet"/>
        <w:numPr>
          <w:ilvl w:val="0"/>
          <w:numId w:val="23"/>
        </w:numPr>
        <w:ind w:left="1440"/>
      </w:pPr>
      <w:r w:rsidRPr="0070791A">
        <w:t>M programming language</w:t>
      </w:r>
    </w:p>
    <w:p w:rsidR="005B1FA8" w:rsidRPr="008B2B8F" w:rsidRDefault="005B1FA8" w:rsidP="008B2B8F">
      <w:pPr>
        <w:pStyle w:val="Heading2"/>
        <w:ind w:left="1620" w:hanging="720"/>
      </w:pPr>
      <w:bookmarkStart w:id="21" w:name="_Toc433025453"/>
      <w:r w:rsidRPr="008B2B8F">
        <w:t>References</w:t>
      </w:r>
      <w:bookmarkEnd w:id="21"/>
    </w:p>
    <w:p w:rsidR="005B1FA8" w:rsidRDefault="00303997" w:rsidP="0070791A">
      <w:pPr>
        <w:pStyle w:val="BodyText"/>
        <w:ind w:left="900" w:right="720"/>
      </w:pPr>
      <w:r>
        <w:t xml:space="preserve">The following references support the reader’s understanding of the operation and functioning of </w:t>
      </w:r>
      <w:r w:rsidR="00C74886">
        <w:t>VPS*1.0</w:t>
      </w:r>
      <w:r w:rsidR="00941052">
        <w:t>*6</w:t>
      </w:r>
      <w:r>
        <w:t>:</w:t>
      </w:r>
    </w:p>
    <w:p w:rsidR="00303997" w:rsidRPr="00214CAF" w:rsidRDefault="00214CAF" w:rsidP="0049580F">
      <w:pPr>
        <w:pStyle w:val="ListBullet"/>
        <w:numPr>
          <w:ilvl w:val="0"/>
          <w:numId w:val="23"/>
        </w:numPr>
        <w:ind w:left="1440" w:right="720"/>
        <w:rPr>
          <w:i/>
        </w:rPr>
      </w:pPr>
      <w:r w:rsidRPr="00214CAF">
        <w:rPr>
          <w:i/>
        </w:rPr>
        <w:t>VHA Point Service (Kiosks) Phase II Technical Manual For Enhancement VPS 1*6</w:t>
      </w:r>
      <w:r>
        <w:rPr>
          <w:i/>
        </w:rPr>
        <w:t xml:space="preserve"> </w:t>
      </w:r>
      <w:r w:rsidRPr="00214CAF">
        <w:rPr>
          <w:i/>
        </w:rPr>
        <w:t xml:space="preserve"> </w:t>
      </w:r>
      <w:r w:rsidR="00303997" w:rsidRPr="00214CAF">
        <w:rPr>
          <w:i/>
        </w:rPr>
        <w:t>(this</w:t>
      </w:r>
      <w:r w:rsidR="00C74886" w:rsidRPr="00214CAF">
        <w:rPr>
          <w:i/>
        </w:rPr>
        <w:t xml:space="preserve"> document</w:t>
      </w:r>
      <w:r w:rsidR="00303997" w:rsidRPr="00214CAF">
        <w:rPr>
          <w:i/>
        </w:rPr>
        <w:t>)</w:t>
      </w:r>
    </w:p>
    <w:p w:rsidR="00303997" w:rsidRPr="00216266" w:rsidRDefault="00303997" w:rsidP="0049580F">
      <w:pPr>
        <w:pStyle w:val="ListBullet"/>
        <w:numPr>
          <w:ilvl w:val="0"/>
          <w:numId w:val="23"/>
        </w:numPr>
        <w:ind w:left="1440" w:right="720"/>
        <w:rPr>
          <w:i/>
        </w:rPr>
      </w:pPr>
      <w:r w:rsidRPr="00216266">
        <w:rPr>
          <w:i/>
        </w:rPr>
        <w:t>RPC Broker Release Notes</w:t>
      </w:r>
    </w:p>
    <w:p w:rsidR="00303997" w:rsidRPr="00216266" w:rsidRDefault="00303997" w:rsidP="0049580F">
      <w:pPr>
        <w:pStyle w:val="ListBullet"/>
        <w:numPr>
          <w:ilvl w:val="0"/>
          <w:numId w:val="23"/>
        </w:numPr>
        <w:ind w:left="1440" w:right="720"/>
        <w:rPr>
          <w:i/>
        </w:rPr>
      </w:pPr>
      <w:r w:rsidRPr="00216266">
        <w:rPr>
          <w:i/>
        </w:rPr>
        <w:t xml:space="preserve">RPC Broker </w:t>
      </w:r>
      <w:r>
        <w:rPr>
          <w:i/>
        </w:rPr>
        <w:t>Developer’s</w:t>
      </w:r>
      <w:r w:rsidRPr="00216266">
        <w:rPr>
          <w:i/>
        </w:rPr>
        <w:t xml:space="preserve"> Guide</w:t>
      </w:r>
    </w:p>
    <w:p w:rsidR="00303997" w:rsidRDefault="00303997" w:rsidP="0049580F">
      <w:pPr>
        <w:pStyle w:val="ListBullet"/>
        <w:numPr>
          <w:ilvl w:val="0"/>
          <w:numId w:val="23"/>
        </w:numPr>
        <w:ind w:left="1440" w:right="720"/>
        <w:rPr>
          <w:i/>
        </w:rPr>
      </w:pPr>
      <w:r w:rsidRPr="00216266">
        <w:rPr>
          <w:i/>
        </w:rPr>
        <w:t>RPC Broker Systems Management Guide</w:t>
      </w:r>
    </w:p>
    <w:p w:rsidR="00303997" w:rsidRPr="00216266" w:rsidRDefault="00303997" w:rsidP="0049580F">
      <w:pPr>
        <w:pStyle w:val="ListBullet"/>
        <w:numPr>
          <w:ilvl w:val="0"/>
          <w:numId w:val="23"/>
        </w:numPr>
        <w:ind w:left="1440" w:right="720"/>
        <w:rPr>
          <w:i/>
        </w:rPr>
      </w:pPr>
      <w:r>
        <w:rPr>
          <w:i/>
        </w:rPr>
        <w:t>RPC Broker TCP/IP Supplement, Patch XWB*1.1*35 and XWB*1.1*44</w:t>
      </w:r>
    </w:p>
    <w:p w:rsidR="00303997" w:rsidRDefault="00303997" w:rsidP="0049580F">
      <w:pPr>
        <w:pStyle w:val="BodyText"/>
        <w:numPr>
          <w:ilvl w:val="0"/>
          <w:numId w:val="23"/>
        </w:numPr>
        <w:spacing w:after="0"/>
        <w:ind w:left="1440" w:right="720"/>
        <w:rPr>
          <w:i/>
        </w:rPr>
      </w:pPr>
      <w:r w:rsidRPr="00216266">
        <w:rPr>
          <w:i/>
        </w:rPr>
        <w:t>RPC Broker Technical Manual</w:t>
      </w:r>
    </w:p>
    <w:p w:rsidR="00303997" w:rsidRDefault="00303997" w:rsidP="0049580F">
      <w:pPr>
        <w:pStyle w:val="ListBullet"/>
        <w:numPr>
          <w:ilvl w:val="0"/>
          <w:numId w:val="23"/>
        </w:numPr>
        <w:ind w:left="1440" w:right="720"/>
        <w:rPr>
          <w:i/>
        </w:rPr>
      </w:pPr>
      <w:r w:rsidRPr="00216266">
        <w:rPr>
          <w:i/>
        </w:rPr>
        <w:t>RPC Broker User Guide</w:t>
      </w:r>
    </w:p>
    <w:p w:rsidR="005C3DF5" w:rsidRDefault="005C3DF5" w:rsidP="0049580F">
      <w:pPr>
        <w:pStyle w:val="ListBullet"/>
        <w:numPr>
          <w:ilvl w:val="0"/>
          <w:numId w:val="23"/>
        </w:numPr>
        <w:ind w:left="1440" w:right="720"/>
        <w:rPr>
          <w:i/>
        </w:rPr>
      </w:pPr>
      <w:r w:rsidRPr="005C3DF5">
        <w:rPr>
          <w:i/>
        </w:rPr>
        <w:t>Department of Veterans Affairs Veterans Point Service (VPS) FY15 OIT BRD Business Requirements Document, version V4, May 2015.</w:t>
      </w:r>
    </w:p>
    <w:p w:rsidR="001B2D65" w:rsidRPr="00B13BAA" w:rsidRDefault="001B2D65" w:rsidP="0049580F">
      <w:pPr>
        <w:pStyle w:val="ListBullet"/>
        <w:numPr>
          <w:ilvl w:val="0"/>
          <w:numId w:val="23"/>
        </w:numPr>
        <w:ind w:left="1440" w:right="720"/>
        <w:rPr>
          <w:i/>
        </w:rPr>
      </w:pPr>
      <w:r w:rsidRPr="00B13BAA">
        <w:rPr>
          <w:i/>
        </w:rPr>
        <w:t>Clinical Reminders Version 2.0 PXRM*2.0*4 Technical Manual, (October 2006)</w:t>
      </w:r>
    </w:p>
    <w:p w:rsidR="001B2D65" w:rsidRPr="00992594" w:rsidRDefault="001B2D65" w:rsidP="0049580F">
      <w:pPr>
        <w:pStyle w:val="ListBullet"/>
        <w:numPr>
          <w:ilvl w:val="0"/>
          <w:numId w:val="23"/>
        </w:numPr>
        <w:spacing w:after="240"/>
        <w:ind w:left="1440" w:right="720"/>
        <w:rPr>
          <w:i/>
        </w:rPr>
      </w:pPr>
      <w:r w:rsidRPr="00B13BAA">
        <w:rPr>
          <w:i/>
        </w:rPr>
        <w:t>Patient Information Management Systems (PIMS) Patient Registration, Admission, Discharge, Transfer, And Appointment Scheduling Technical Manual, (November 2013)</w:t>
      </w:r>
    </w:p>
    <w:p w:rsidR="00426F17" w:rsidRPr="005530D7" w:rsidRDefault="0070791A" w:rsidP="0070791A">
      <w:pPr>
        <w:pStyle w:val="BodyText"/>
        <w:ind w:left="900" w:right="720"/>
      </w:pPr>
      <w:r w:rsidRPr="00947F63">
        <w:rPr>
          <w:b/>
        </w:rPr>
        <w:t>Note</w:t>
      </w:r>
      <w:r>
        <w:t xml:space="preserve">: </w:t>
      </w:r>
      <w:r w:rsidR="00C56D3F">
        <w:t>These r</w:t>
      </w:r>
      <w:r w:rsidR="00426F17">
        <w:t>efer</w:t>
      </w:r>
      <w:r w:rsidR="00947F63">
        <w:t>ences may be downloaded from:</w:t>
      </w:r>
      <w:r w:rsidR="00426F17">
        <w:t xml:space="preserve"> </w:t>
      </w:r>
      <w:hyperlink r:id="rId17" w:history="1">
        <w:r w:rsidR="00426F17" w:rsidRPr="00426F17">
          <w:rPr>
            <w:rStyle w:val="Hyperlink"/>
          </w:rPr>
          <w:t>VA Software Document Library (VDL) Website</w:t>
        </w:r>
      </w:hyperlink>
      <w:r w:rsidR="00947F63">
        <w:t>.</w:t>
      </w:r>
    </w:p>
    <w:p w:rsidR="00683DBB" w:rsidRPr="000D63C5" w:rsidRDefault="00683DBB" w:rsidP="008B2B8F">
      <w:pPr>
        <w:pStyle w:val="Heading1"/>
      </w:pPr>
      <w:bookmarkStart w:id="22" w:name="_Toc433025454"/>
      <w:r w:rsidRPr="000D63C5">
        <w:t>Introduction</w:t>
      </w:r>
      <w:bookmarkEnd w:id="3"/>
      <w:bookmarkEnd w:id="4"/>
      <w:bookmarkEnd w:id="5"/>
      <w:bookmarkEnd w:id="6"/>
      <w:bookmarkEnd w:id="7"/>
      <w:bookmarkEnd w:id="22"/>
    </w:p>
    <w:p w:rsidR="00683DBB" w:rsidRDefault="009C5778" w:rsidP="00947F63">
      <w:pPr>
        <w:pStyle w:val="BodyText"/>
        <w:ind w:left="720" w:right="720"/>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9C5778">
        <w:t xml:space="preserve">The </w:t>
      </w:r>
      <w:r w:rsidR="00614789">
        <w:rPr>
          <w:i/>
        </w:rPr>
        <w:t>VPS*1.0*14</w:t>
      </w:r>
      <w:r w:rsidR="0049664D">
        <w:rPr>
          <w:i/>
        </w:rPr>
        <w:t xml:space="preserve"> Technical Guide</w:t>
      </w:r>
      <w:r>
        <w:t xml:space="preserve"> </w:t>
      </w:r>
      <w:r w:rsidR="00AA56C3">
        <w:t xml:space="preserve">document </w:t>
      </w:r>
      <w:r w:rsidRPr="009C5778">
        <w:t>provides descript</w:t>
      </w:r>
      <w:r w:rsidR="009F0824">
        <w:t>ive information and instruction</w:t>
      </w:r>
      <w:r w:rsidRPr="009C5778">
        <w:t xml:space="preserve"> on the use of </w:t>
      </w:r>
      <w:r w:rsidR="00F91808">
        <w:t>VPS*</w:t>
      </w:r>
      <w:r w:rsidR="00822B83">
        <w:t>1</w:t>
      </w:r>
      <w:r w:rsidR="00F91808">
        <w:t>.0</w:t>
      </w:r>
      <w:r w:rsidR="00941052">
        <w:t>*6</w:t>
      </w:r>
      <w:r>
        <w:t xml:space="preserve"> </w:t>
      </w:r>
      <w:r w:rsidR="00AA56C3">
        <w:t>remote p</w:t>
      </w:r>
      <w:r w:rsidRPr="00216266">
        <w:t>rocedure</w:t>
      </w:r>
      <w:r w:rsidR="00AA56C3">
        <w:t xml:space="preserve"> c</w:t>
      </w:r>
      <w:r>
        <w:t>alls (RPCs)</w:t>
      </w:r>
      <w:r w:rsidR="00D5359B">
        <w:t xml:space="preserve"> 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29"/>
      <w:bookmarkEnd w:id="30"/>
      <w:bookmarkEnd w:id="31"/>
      <w:bookmarkEnd w:id="32"/>
      <w:bookmarkEnd w:id="33"/>
      <w:bookmarkEnd w:id="34"/>
      <w:bookmarkEnd w:id="35"/>
    </w:p>
    <w:p w:rsidR="00683DBB" w:rsidRPr="000D63C5" w:rsidRDefault="009C5778" w:rsidP="00C7638F">
      <w:pPr>
        <w:pStyle w:val="Heading2"/>
        <w:ind w:left="1620" w:hanging="720"/>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33025455"/>
      <w:bookmarkStart w:id="45" w:name="Scope1"/>
      <w:bookmarkEnd w:id="36"/>
      <w:r>
        <w:lastRenderedPageBreak/>
        <w:t>Product Overview</w:t>
      </w:r>
      <w:bookmarkEnd w:id="37"/>
      <w:bookmarkEnd w:id="38"/>
      <w:bookmarkEnd w:id="39"/>
      <w:bookmarkEnd w:id="40"/>
      <w:bookmarkEnd w:id="41"/>
      <w:bookmarkEnd w:id="42"/>
      <w:bookmarkEnd w:id="43"/>
      <w:bookmarkEnd w:id="44"/>
    </w:p>
    <w:p w:rsidR="006A5877" w:rsidRDefault="00AA56C3" w:rsidP="00947F63">
      <w:pPr>
        <w:pStyle w:val="BodyText"/>
        <w:ind w:left="900" w:right="720"/>
      </w:pPr>
      <w:r>
        <w:t>VPS 1*6</w:t>
      </w:r>
      <w:r w:rsidR="005C3FC6" w:rsidRPr="001C0B36">
        <w:t xml:space="preserve"> </w:t>
      </w:r>
      <w:r w:rsidR="00F91808">
        <w:t xml:space="preserve">project </w:t>
      </w:r>
      <w:r w:rsidR="005C3FC6" w:rsidRPr="001C0B36">
        <w:t>provides RPC</w:t>
      </w:r>
      <w:r w:rsidR="00934727" w:rsidRPr="001C0B36">
        <w:t>s</w:t>
      </w:r>
      <w:r w:rsidR="005C3FC6" w:rsidRPr="001C0B36">
        <w:t xml:space="preserve"> that </w:t>
      </w:r>
      <w:r w:rsidR="006B2DB4" w:rsidRPr="001C0B36">
        <w:t>extends</w:t>
      </w:r>
      <w:r w:rsidR="005C3FC6" w:rsidRPr="001C0B36">
        <w:t xml:space="preserve"> </w:t>
      </w:r>
      <w:r w:rsidR="00E8399C" w:rsidRPr="001C0B36">
        <w:t>VetLink</w:t>
      </w:r>
      <w:r w:rsidR="005C3FC6" w:rsidRPr="001C0B36">
        <w:t xml:space="preserve"> </w:t>
      </w:r>
      <w:r w:rsidR="00F91808">
        <w:t xml:space="preserve">and consuming application </w:t>
      </w:r>
      <w:r w:rsidR="005C3FC6" w:rsidRPr="001C0B36">
        <w:t xml:space="preserve">integration with </w:t>
      </w:r>
      <w:r w:rsidR="006B2DB4" w:rsidRPr="001C0B36">
        <w:t>multiple</w:t>
      </w:r>
      <w:r w:rsidR="005C3FC6" w:rsidRPr="001C0B36">
        <w:t xml:space="preserve"> VistA packages, and </w:t>
      </w:r>
      <w:r w:rsidR="006A5877">
        <w:t>provides the capabil</w:t>
      </w:r>
      <w:r w:rsidR="00F91808">
        <w:t>ity to read and write patient vital sign data to VistA database vitals files</w:t>
      </w:r>
      <w:r w:rsidR="006A5877">
        <w:t xml:space="preserve">.  </w:t>
      </w:r>
    </w:p>
    <w:p w:rsidR="007E20BA" w:rsidRPr="00762D28" w:rsidRDefault="00F91808" w:rsidP="00947F63">
      <w:pPr>
        <w:pStyle w:val="BodyText"/>
        <w:ind w:left="900" w:right="720"/>
      </w:pPr>
      <w:r>
        <w:t>The VPS*1.0</w:t>
      </w:r>
      <w:r w:rsidR="00941052">
        <w:t>*6</w:t>
      </w:r>
      <w:r>
        <w:t xml:space="preserve"> VistA </w:t>
      </w:r>
      <w:r w:rsidR="007E20BA" w:rsidRPr="00762D28">
        <w:t xml:space="preserve">will provide supporting utilities and remote procedures (RPCs) to extend and enhance functionality provided by VPS Clinical Reminders Integrating Kiosks (CRIK) (Phase 1) implemented in VistA patch </w:t>
      </w:r>
      <w:r w:rsidR="007E20BA">
        <w:t>VPS*1.0</w:t>
      </w:r>
      <w:r w:rsidR="007E20BA" w:rsidRPr="00762D28">
        <w:t xml:space="preserve">*4 and VPS Appointment Status Integration implemented in VistA patch </w:t>
      </w:r>
      <w:r w:rsidR="007E20BA">
        <w:t>VPS*1.0</w:t>
      </w:r>
      <w:r w:rsidR="007E20BA" w:rsidRPr="00762D28">
        <w:t>*5.</w:t>
      </w:r>
    </w:p>
    <w:p w:rsidR="007E20BA" w:rsidRPr="00762D28" w:rsidRDefault="007E20BA" w:rsidP="007E20BA">
      <w:pPr>
        <w:autoSpaceDE w:val="0"/>
        <w:autoSpaceDN w:val="0"/>
        <w:adjustRightInd w:val="0"/>
        <w:rPr>
          <w:sz w:val="24"/>
          <w:szCs w:val="20"/>
        </w:rPr>
      </w:pPr>
    </w:p>
    <w:p w:rsidR="007E20BA" w:rsidRPr="00762D28" w:rsidRDefault="007E20BA" w:rsidP="00947F63">
      <w:pPr>
        <w:pStyle w:val="BodyTextBullet1"/>
        <w:tabs>
          <w:tab w:val="clear" w:pos="720"/>
          <w:tab w:val="num" w:pos="1440"/>
        </w:tabs>
        <w:ind w:left="1440" w:right="720"/>
      </w:pPr>
      <w:r w:rsidRPr="00762D28">
        <w:t>VPS Clinical Reminders functionality is exten</w:t>
      </w:r>
      <w:r>
        <w:t>ded in VPS 1</w:t>
      </w:r>
      <w:r w:rsidRPr="00762D28">
        <w:t>*6 to provide capabilities to resolve or satisfy a patient’s clinical reminders with a status of “Due Now”.</w:t>
      </w:r>
    </w:p>
    <w:p w:rsidR="007E20BA" w:rsidRDefault="007E20BA" w:rsidP="00947F63">
      <w:pPr>
        <w:pStyle w:val="BodyTextBullet1"/>
        <w:tabs>
          <w:tab w:val="clear" w:pos="720"/>
          <w:tab w:val="num" w:pos="1440"/>
        </w:tabs>
        <w:ind w:left="1440" w:right="720"/>
      </w:pPr>
      <w:r w:rsidRPr="00762D28">
        <w:t>VPS Appointment Status</w:t>
      </w:r>
      <w:r>
        <w:t xml:space="preserve"> Integration is extended in VPS 1</w:t>
      </w:r>
      <w:r w:rsidRPr="00762D28">
        <w:t>*6 to provide capabilities to allow patients and/or clinic staff to make an appointment.</w:t>
      </w:r>
    </w:p>
    <w:p w:rsidR="00FA6252" w:rsidRPr="00FA6252" w:rsidRDefault="00FA6252" w:rsidP="007E20BA">
      <w:pPr>
        <w:pStyle w:val="BodyText"/>
      </w:pPr>
    </w:p>
    <w:p w:rsidR="00C137FB" w:rsidRDefault="00C137FB" w:rsidP="00C7638F">
      <w:pPr>
        <w:pStyle w:val="Heading2"/>
        <w:ind w:left="1620" w:hanging="720"/>
      </w:pPr>
      <w:bookmarkStart w:id="46" w:name="_Toc433025456"/>
      <w:r>
        <w:t>Namespace Conventions</w:t>
      </w:r>
      <w:bookmarkEnd w:id="46"/>
    </w:p>
    <w:p w:rsidR="00C137FB" w:rsidRPr="00C137FB" w:rsidRDefault="00C137FB" w:rsidP="00947F63">
      <w:pPr>
        <w:pStyle w:val="BodyText"/>
        <w:ind w:left="900" w:right="720"/>
      </w:pPr>
      <w:r>
        <w:t xml:space="preserve">VPS is the namespace assigned to </w:t>
      </w:r>
      <w:r w:rsidR="00E448FD">
        <w:t>VPS*</w:t>
      </w:r>
      <w:r w:rsidR="0049664D">
        <w:t>1</w:t>
      </w:r>
      <w:r w:rsidR="00CA7339">
        <w:t>.0*6</w:t>
      </w:r>
      <w:r w:rsidR="0049664D">
        <w:t xml:space="preserve">. </w:t>
      </w:r>
    </w:p>
    <w:p w:rsidR="00E27205" w:rsidRDefault="00E573E8" w:rsidP="008B2B8F">
      <w:pPr>
        <w:pStyle w:val="Heading1"/>
      </w:pPr>
      <w:bookmarkStart w:id="47" w:name="AssumptionsDependencies1"/>
      <w:bookmarkStart w:id="48" w:name="_Assumptions_and_Dependencies"/>
      <w:bookmarkStart w:id="49" w:name="_Toc433025457"/>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t>Implementation and Maintenance</w:t>
      </w:r>
      <w:bookmarkEnd w:id="49"/>
    </w:p>
    <w:p w:rsidR="00B13BAA" w:rsidRDefault="00E573E8" w:rsidP="00947F63">
      <w:pPr>
        <w:pStyle w:val="BodyText"/>
        <w:ind w:left="720" w:right="720"/>
      </w:pPr>
      <w:proofErr w:type="gramStart"/>
      <w:r>
        <w:t xml:space="preserve">The </w:t>
      </w:r>
      <w:r w:rsidR="00F45428">
        <w:rPr>
          <w:i/>
        </w:rPr>
        <w:t>VPS*1.0*6</w:t>
      </w:r>
      <w:r w:rsidRPr="00C137FB">
        <w:rPr>
          <w:i/>
        </w:rPr>
        <w:t xml:space="preserve"> Inst</w:t>
      </w:r>
      <w:r w:rsidR="003052A4">
        <w:rPr>
          <w:i/>
        </w:rPr>
        <w:t>allation Manual</w:t>
      </w:r>
      <w:r>
        <w:t xml:space="preserve"> provides detailed information </w:t>
      </w:r>
      <w:r w:rsidR="00F45428">
        <w:t>on</w:t>
      </w:r>
      <w:r>
        <w:t xml:space="preserve"> the installation </w:t>
      </w:r>
      <w:r w:rsidR="00F45428">
        <w:t>steps for</w:t>
      </w:r>
      <w:r>
        <w:t xml:space="preserve"> VPS</w:t>
      </w:r>
      <w:r w:rsidR="00E448FD">
        <w:t>*1.0</w:t>
      </w:r>
      <w:r w:rsidR="00941052">
        <w:t>*6</w:t>
      </w:r>
      <w:r w:rsidR="00E448FD">
        <w:t>, as well as the patch’s</w:t>
      </w:r>
      <w:r w:rsidR="0049664D">
        <w:t xml:space="preserve"> configuration requirements.</w:t>
      </w:r>
      <w:proofErr w:type="gramEnd"/>
    </w:p>
    <w:p w:rsidR="00086F21" w:rsidRDefault="00086F21" w:rsidP="00C7638F">
      <w:pPr>
        <w:pStyle w:val="Heading2"/>
        <w:ind w:left="1620" w:hanging="720"/>
      </w:pPr>
      <w:bookmarkStart w:id="59" w:name="_Toc433025458"/>
      <w:r>
        <w:t>Site Parameters</w:t>
      </w:r>
      <w:bookmarkEnd w:id="59"/>
    </w:p>
    <w:p w:rsidR="00BB6C3B" w:rsidRDefault="00BB6C3B" w:rsidP="00947F63">
      <w:pPr>
        <w:pStyle w:val="BodyText"/>
        <w:ind w:left="900" w:right="720"/>
      </w:pPr>
      <w:r>
        <w:t>No site specif</w:t>
      </w:r>
      <w:r w:rsidR="00D5359B">
        <w:t xml:space="preserve">ic parameters are provided </w:t>
      </w:r>
      <w:r w:rsidR="009F0824">
        <w:t xml:space="preserve">or required </w:t>
      </w:r>
      <w:r w:rsidR="00D5359B">
        <w:t>for V</w:t>
      </w:r>
      <w:r w:rsidR="00E448FD">
        <w:t>PS*</w:t>
      </w:r>
      <w:r w:rsidR="0049664D">
        <w:t>1</w:t>
      </w:r>
      <w:r w:rsidR="00E448FD">
        <w:t>.0</w:t>
      </w:r>
      <w:r w:rsidR="00941052">
        <w:t>*6</w:t>
      </w:r>
      <w:r>
        <w:t>.</w:t>
      </w:r>
    </w:p>
    <w:p w:rsidR="00086F21" w:rsidRPr="00B13BAA" w:rsidRDefault="00086F21" w:rsidP="008B2B8F">
      <w:pPr>
        <w:pStyle w:val="Heading1"/>
      </w:pPr>
      <w:bookmarkStart w:id="60" w:name="_Toc433025459"/>
      <w:r>
        <w:t>Files</w:t>
      </w:r>
      <w:bookmarkEnd w:id="60"/>
    </w:p>
    <w:p w:rsidR="00B96A5E" w:rsidRDefault="00B96A5E" w:rsidP="00C7638F">
      <w:pPr>
        <w:pStyle w:val="Heading2"/>
        <w:ind w:left="1620" w:hanging="720"/>
      </w:pPr>
      <w:bookmarkStart w:id="61" w:name="_Toc433025460"/>
      <w:r>
        <w:t>VistA M Server Files</w:t>
      </w:r>
      <w:bookmarkEnd w:id="61"/>
    </w:p>
    <w:p w:rsidR="00B96A5E" w:rsidRDefault="006B7E30" w:rsidP="00947F63">
      <w:pPr>
        <w:pStyle w:val="BodyText"/>
        <w:ind w:left="900" w:right="720"/>
      </w:pPr>
      <w:r>
        <w:t>VPS*1.0</w:t>
      </w:r>
      <w:r w:rsidR="00941052">
        <w:t>*6</w:t>
      </w:r>
      <w:r w:rsidR="00B96A5E">
        <w:t xml:space="preserve"> re</w:t>
      </w:r>
      <w:r>
        <w:t xml:space="preserve">ads and writes </w:t>
      </w:r>
      <w:r w:rsidR="00B96A5E">
        <w:t xml:space="preserve"> data </w:t>
      </w:r>
      <w:r>
        <w:t>to/</w:t>
      </w:r>
      <w:r w:rsidR="00B96A5E">
        <w:t xml:space="preserve">from </w:t>
      </w:r>
      <w:r w:rsidR="00F51825">
        <w:t>VistA M Server f</w:t>
      </w:r>
      <w:r w:rsidR="00B96A5E">
        <w:t xml:space="preserve">iles owned and maintained by </w:t>
      </w:r>
      <w:r w:rsidR="00F51825">
        <w:t xml:space="preserve">packages external to VPS.  The following table lists the VistA M Server files and global references used by </w:t>
      </w:r>
      <w:r w:rsidR="0049664D">
        <w:t>VPS</w:t>
      </w:r>
      <w:r>
        <w:t>*1.0</w:t>
      </w:r>
      <w:r w:rsidR="00941052">
        <w:t>*6</w:t>
      </w:r>
      <w:r w:rsidR="00F51825">
        <w:t xml:space="preserve"> RPCs.</w:t>
      </w:r>
      <w:r>
        <w:t xml:space="preserve">   Note:  VPS*1.0</w:t>
      </w:r>
      <w:r w:rsidR="00941052">
        <w:t>*6</w:t>
      </w:r>
      <w:r>
        <w:t xml:space="preserve"> does not use direct global read/write using Global References.  All reads and writes are executed using </w:t>
      </w:r>
      <w:proofErr w:type="spellStart"/>
      <w:r>
        <w:t>FileMan</w:t>
      </w:r>
      <w:proofErr w:type="spellEnd"/>
      <w:r>
        <w:t xml:space="preserve"> read/write functions.</w:t>
      </w:r>
    </w:p>
    <w:p w:rsidR="009C387C" w:rsidRDefault="009C387C" w:rsidP="009C387C">
      <w:pPr>
        <w:pStyle w:val="Caption"/>
        <w:keepNext/>
      </w:pPr>
      <w:bookmarkStart w:id="62" w:name="_Toc433025493"/>
      <w:r>
        <w:t xml:space="preserve">Table </w:t>
      </w:r>
      <w:r w:rsidR="00C26264">
        <w:fldChar w:fldCharType="begin"/>
      </w:r>
      <w:r w:rsidR="009C4B58">
        <w:instrText xml:space="preserve"> SEQ Table \* ARABIC </w:instrText>
      </w:r>
      <w:r w:rsidR="00C26264">
        <w:fldChar w:fldCharType="separate"/>
      </w:r>
      <w:r w:rsidR="002B1002">
        <w:rPr>
          <w:noProof/>
        </w:rPr>
        <w:t>2</w:t>
      </w:r>
      <w:r w:rsidR="00C26264">
        <w:rPr>
          <w:noProof/>
        </w:rPr>
        <w:fldChar w:fldCharType="end"/>
      </w:r>
      <w:r>
        <w:t xml:space="preserve"> VistA M Server Files Accessed by </w:t>
      </w:r>
      <w:r w:rsidR="00F01D67">
        <w:t>VPS</w:t>
      </w:r>
      <w:r w:rsidR="00E652E9">
        <w:t>*1.0</w:t>
      </w:r>
      <w:r w:rsidR="00941052">
        <w:t>*6</w:t>
      </w:r>
      <w:bookmarkEnd w:id="62"/>
    </w:p>
    <w:tbl>
      <w:tblPr>
        <w:tblStyle w:val="TableGrid"/>
        <w:tblW w:w="0" w:type="auto"/>
        <w:jc w:val="center"/>
        <w:tblLook w:val="04A0" w:firstRow="1" w:lastRow="0" w:firstColumn="1" w:lastColumn="0" w:noHBand="0" w:noVBand="1"/>
        <w:tblCaption w:val="Table 2: VistA M Server Files Accessed by VPS*1.0*6"/>
        <w:tblDescription w:val="Table 2: VistA M Server Files Accessed by VPS*1.0*6"/>
      </w:tblPr>
      <w:tblGrid>
        <w:gridCol w:w="4296"/>
        <w:gridCol w:w="2766"/>
      </w:tblGrid>
      <w:tr w:rsidR="00BD43A4" w:rsidRPr="000F327D" w:rsidTr="00E652E9">
        <w:trPr>
          <w:tblHeader/>
          <w:jc w:val="center"/>
        </w:trPr>
        <w:tc>
          <w:tcPr>
            <w:tcW w:w="4296"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5A250A" w:rsidTr="00E652E9">
        <w:trPr>
          <w:jc w:val="center"/>
        </w:trPr>
        <w:tc>
          <w:tcPr>
            <w:tcW w:w="4296" w:type="dxa"/>
          </w:tcPr>
          <w:p w:rsidR="005A250A" w:rsidRDefault="005A250A" w:rsidP="00C23C15">
            <w:pPr>
              <w:pStyle w:val="BodyText"/>
              <w:rPr>
                <w:sz w:val="20"/>
              </w:rPr>
            </w:pPr>
            <w:r>
              <w:rPr>
                <w:sz w:val="20"/>
              </w:rPr>
              <w:t>HOSPITAL LOCATION #44</w:t>
            </w:r>
          </w:p>
        </w:tc>
        <w:tc>
          <w:tcPr>
            <w:tcW w:w="2766" w:type="dxa"/>
          </w:tcPr>
          <w:p w:rsidR="005A250A" w:rsidRDefault="00B40F70" w:rsidP="00C23C15">
            <w:pPr>
              <w:pStyle w:val="BodyText"/>
              <w:rPr>
                <w:sz w:val="20"/>
              </w:rPr>
            </w:pPr>
            <w:r>
              <w:rPr>
                <w:sz w:val="20"/>
              </w:rPr>
              <w:t>^SC(</w:t>
            </w:r>
          </w:p>
        </w:tc>
      </w:tr>
      <w:tr w:rsidR="005A250A" w:rsidTr="00E652E9">
        <w:trPr>
          <w:jc w:val="center"/>
        </w:trPr>
        <w:tc>
          <w:tcPr>
            <w:tcW w:w="4296" w:type="dxa"/>
          </w:tcPr>
          <w:p w:rsidR="005A250A" w:rsidRDefault="005A250A" w:rsidP="00C23C15">
            <w:pPr>
              <w:pStyle w:val="BodyText"/>
              <w:rPr>
                <w:sz w:val="20"/>
              </w:rPr>
            </w:pPr>
            <w:r>
              <w:rPr>
                <w:sz w:val="20"/>
              </w:rPr>
              <w:t>NEW PERSON #200</w:t>
            </w:r>
          </w:p>
        </w:tc>
        <w:tc>
          <w:tcPr>
            <w:tcW w:w="2766" w:type="dxa"/>
          </w:tcPr>
          <w:p w:rsidR="005A250A" w:rsidRDefault="005A250A" w:rsidP="00C23C15">
            <w:pPr>
              <w:pStyle w:val="BodyText"/>
              <w:rPr>
                <w:sz w:val="20"/>
              </w:rPr>
            </w:pPr>
            <w:r>
              <w:rPr>
                <w:sz w:val="20"/>
              </w:rPr>
              <w:t>^VA(200</w:t>
            </w:r>
          </w:p>
        </w:tc>
      </w:tr>
      <w:tr w:rsidR="00427763" w:rsidTr="00964257">
        <w:trPr>
          <w:jc w:val="center"/>
        </w:trPr>
        <w:tc>
          <w:tcPr>
            <w:tcW w:w="4296" w:type="dxa"/>
          </w:tcPr>
          <w:p w:rsidR="00427763" w:rsidRDefault="00427763" w:rsidP="00964257">
            <w:pPr>
              <w:pStyle w:val="BodyText"/>
              <w:rPr>
                <w:sz w:val="20"/>
              </w:rPr>
            </w:pPr>
            <w:r>
              <w:rPr>
                <w:sz w:val="20"/>
              </w:rPr>
              <w:t>PATIENT #2</w:t>
            </w:r>
          </w:p>
        </w:tc>
        <w:tc>
          <w:tcPr>
            <w:tcW w:w="2766" w:type="dxa"/>
          </w:tcPr>
          <w:p w:rsidR="00427763" w:rsidRDefault="00427763" w:rsidP="00964257">
            <w:pPr>
              <w:pStyle w:val="BodyText"/>
              <w:rPr>
                <w:sz w:val="20"/>
              </w:rPr>
            </w:pPr>
            <w:r>
              <w:rPr>
                <w:sz w:val="20"/>
              </w:rPr>
              <w:t>^DPT(</w:t>
            </w:r>
          </w:p>
        </w:tc>
      </w:tr>
      <w:tr w:rsidR="00BF4425" w:rsidTr="00E652E9">
        <w:trPr>
          <w:jc w:val="center"/>
        </w:trPr>
        <w:tc>
          <w:tcPr>
            <w:tcW w:w="4296" w:type="dxa"/>
          </w:tcPr>
          <w:p w:rsidR="00BF4425" w:rsidRDefault="00BF4425" w:rsidP="00C23C15">
            <w:pPr>
              <w:pStyle w:val="BodyText"/>
              <w:rPr>
                <w:sz w:val="20"/>
              </w:rPr>
            </w:pPr>
            <w:r>
              <w:rPr>
                <w:sz w:val="20"/>
              </w:rPr>
              <w:t>REMINDER DEFINITION #811.9</w:t>
            </w:r>
          </w:p>
        </w:tc>
        <w:tc>
          <w:tcPr>
            <w:tcW w:w="2766" w:type="dxa"/>
          </w:tcPr>
          <w:p w:rsidR="00BF4425" w:rsidRDefault="00BF4425" w:rsidP="00C23C15">
            <w:pPr>
              <w:pStyle w:val="BodyText"/>
              <w:rPr>
                <w:sz w:val="20"/>
              </w:rPr>
            </w:pPr>
            <w:r>
              <w:rPr>
                <w:sz w:val="20"/>
              </w:rPr>
              <w:t>^PXD(811.9</w:t>
            </w:r>
          </w:p>
        </w:tc>
      </w:tr>
      <w:tr w:rsidR="00BF4425" w:rsidTr="00E652E9">
        <w:trPr>
          <w:jc w:val="center"/>
        </w:trPr>
        <w:tc>
          <w:tcPr>
            <w:tcW w:w="4296" w:type="dxa"/>
          </w:tcPr>
          <w:p w:rsidR="00BF4425" w:rsidRDefault="00BF4425" w:rsidP="00C23C15">
            <w:pPr>
              <w:pStyle w:val="BodyText"/>
              <w:rPr>
                <w:sz w:val="20"/>
              </w:rPr>
            </w:pPr>
            <w:r>
              <w:rPr>
                <w:sz w:val="20"/>
              </w:rPr>
              <w:lastRenderedPageBreak/>
              <w:t>REMINDER DIALOG #801.41</w:t>
            </w:r>
          </w:p>
        </w:tc>
        <w:tc>
          <w:tcPr>
            <w:tcW w:w="2766" w:type="dxa"/>
          </w:tcPr>
          <w:p w:rsidR="00BF4425" w:rsidRDefault="00BF4425" w:rsidP="00C23C15">
            <w:pPr>
              <w:pStyle w:val="BodyText"/>
              <w:rPr>
                <w:sz w:val="20"/>
              </w:rPr>
            </w:pPr>
            <w:r>
              <w:rPr>
                <w:sz w:val="20"/>
              </w:rPr>
              <w:t>^PXRMD(801.41</w:t>
            </w:r>
          </w:p>
        </w:tc>
      </w:tr>
      <w:tr w:rsidR="00BF4425" w:rsidTr="00E652E9">
        <w:trPr>
          <w:jc w:val="center"/>
        </w:trPr>
        <w:tc>
          <w:tcPr>
            <w:tcW w:w="4296" w:type="dxa"/>
          </w:tcPr>
          <w:p w:rsidR="00BF4425" w:rsidRDefault="00BF4425" w:rsidP="00C23C15">
            <w:pPr>
              <w:pStyle w:val="BodyText"/>
              <w:rPr>
                <w:sz w:val="20"/>
              </w:rPr>
            </w:pPr>
            <w:r>
              <w:rPr>
                <w:sz w:val="20"/>
              </w:rPr>
              <w:t>TIU DOCUMENT #8925</w:t>
            </w:r>
          </w:p>
        </w:tc>
        <w:tc>
          <w:tcPr>
            <w:tcW w:w="2766" w:type="dxa"/>
          </w:tcPr>
          <w:p w:rsidR="00BF4425" w:rsidRDefault="00BF4425" w:rsidP="00C23C15">
            <w:pPr>
              <w:pStyle w:val="BodyText"/>
              <w:rPr>
                <w:sz w:val="20"/>
              </w:rPr>
            </w:pPr>
            <w:r>
              <w:rPr>
                <w:sz w:val="20"/>
              </w:rPr>
              <w:t>^TIU(8925</w:t>
            </w:r>
          </w:p>
        </w:tc>
      </w:tr>
    </w:tbl>
    <w:p w:rsidR="00F51825" w:rsidRPr="00B96A5E" w:rsidRDefault="00F51825" w:rsidP="00B96A5E">
      <w:pPr>
        <w:pStyle w:val="BodyText"/>
      </w:pPr>
    </w:p>
    <w:p w:rsidR="00683DBB" w:rsidRDefault="002761F4" w:rsidP="008B2B8F">
      <w:pPr>
        <w:pStyle w:val="Heading1"/>
      </w:pPr>
      <w:bookmarkStart w:id="63" w:name="_Toc433025461"/>
      <w:r>
        <w:t>Global Translation, Journaling and Protection</w:t>
      </w:r>
      <w:bookmarkEnd w:id="50"/>
      <w:bookmarkEnd w:id="51"/>
      <w:bookmarkEnd w:id="52"/>
      <w:bookmarkEnd w:id="53"/>
      <w:bookmarkEnd w:id="54"/>
      <w:bookmarkEnd w:id="55"/>
      <w:bookmarkEnd w:id="56"/>
      <w:bookmarkEnd w:id="57"/>
      <w:bookmarkEnd w:id="58"/>
      <w:bookmarkEnd w:id="63"/>
    </w:p>
    <w:p w:rsidR="002761F4" w:rsidRPr="002761F4" w:rsidRDefault="002761F4" w:rsidP="00947F63">
      <w:pPr>
        <w:pStyle w:val="BodyText"/>
        <w:ind w:left="720" w:right="720"/>
      </w:pPr>
      <w:r>
        <w:t xml:space="preserve">There are no </w:t>
      </w:r>
      <w:r w:rsidR="0049664D">
        <w:t>VPS</w:t>
      </w:r>
      <w:r w:rsidR="00A91AA0">
        <w:t>*1.0</w:t>
      </w:r>
      <w:r w:rsidR="00941052">
        <w:t>*6</w:t>
      </w:r>
      <w:r>
        <w:t xml:space="preserve"> VistA M Server files for which VPS is the custodial owner.  Consequently, global translation, journaling and protection </w:t>
      </w:r>
      <w:r w:rsidR="0021003A">
        <w:t>are</w:t>
      </w:r>
      <w:r>
        <w:t xml:space="preserve"> not required.</w:t>
      </w:r>
    </w:p>
    <w:p w:rsidR="00683DBB" w:rsidRDefault="00086F21" w:rsidP="008B2B8F">
      <w:pPr>
        <w:pStyle w:val="Heading1"/>
      </w:pPr>
      <w:bookmarkStart w:id="64" w:name="UserDocumentation1"/>
      <w:bookmarkStart w:id="65" w:name="OverallDescription1"/>
      <w:bookmarkStart w:id="66" w:name="_Ref207529989"/>
      <w:bookmarkStart w:id="67" w:name="_Toc234302628"/>
      <w:bookmarkStart w:id="68" w:name="_Toc433025462"/>
      <w:bookmarkEnd w:id="64"/>
      <w:bookmarkEnd w:id="65"/>
      <w:r>
        <w:t>Routines</w:t>
      </w:r>
      <w:bookmarkEnd w:id="66"/>
      <w:bookmarkEnd w:id="67"/>
      <w:bookmarkEnd w:id="68"/>
    </w:p>
    <w:p w:rsidR="00495755" w:rsidRDefault="00495755" w:rsidP="00495755">
      <w:pPr>
        <w:pStyle w:val="Caption"/>
        <w:keepNext/>
      </w:pPr>
      <w:bookmarkStart w:id="69" w:name="_Toc433025494"/>
      <w:r>
        <w:t xml:space="preserve">Table </w:t>
      </w:r>
      <w:r w:rsidR="00C26264">
        <w:fldChar w:fldCharType="begin"/>
      </w:r>
      <w:r w:rsidR="009C4B58">
        <w:instrText xml:space="preserve"> SEQ Table \* ARABIC </w:instrText>
      </w:r>
      <w:r w:rsidR="00C26264">
        <w:fldChar w:fldCharType="separate"/>
      </w:r>
      <w:r w:rsidR="002B1002">
        <w:rPr>
          <w:noProof/>
        </w:rPr>
        <w:t>3</w:t>
      </w:r>
      <w:r w:rsidR="00C26264">
        <w:rPr>
          <w:noProof/>
        </w:rPr>
        <w:fldChar w:fldCharType="end"/>
      </w:r>
      <w:r>
        <w:t xml:space="preserve"> VPS VistA Routines</w:t>
      </w:r>
      <w:bookmarkEnd w:id="69"/>
    </w:p>
    <w:tbl>
      <w:tblPr>
        <w:tblStyle w:val="TableGrid"/>
        <w:tblW w:w="0" w:type="auto"/>
        <w:tblInd w:w="720" w:type="dxa"/>
        <w:tblLook w:val="04A0" w:firstRow="1" w:lastRow="0" w:firstColumn="1" w:lastColumn="0" w:noHBand="0" w:noVBand="1"/>
        <w:tblCaption w:val="Table 3 VPS VistA Routines"/>
        <w:tblDescription w:val="Table 3 VPS VistA Routines"/>
      </w:tblPr>
      <w:tblGrid>
        <w:gridCol w:w="3258"/>
        <w:gridCol w:w="6210"/>
      </w:tblGrid>
      <w:tr w:rsidR="00BC59F3" w:rsidRPr="00495755" w:rsidTr="00947F63">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210"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95320D" w:rsidTr="00947F63">
        <w:tc>
          <w:tcPr>
            <w:tcW w:w="3258" w:type="dxa"/>
          </w:tcPr>
          <w:p w:rsidR="0095320D" w:rsidRDefault="00A91AA0" w:rsidP="00D92BE0">
            <w:pPr>
              <w:pStyle w:val="BodyText"/>
            </w:pPr>
            <w:r>
              <w:t>VPS</w:t>
            </w:r>
            <w:r w:rsidR="00685292">
              <w:t>CRK02</w:t>
            </w:r>
          </w:p>
        </w:tc>
        <w:tc>
          <w:tcPr>
            <w:tcW w:w="6210" w:type="dxa"/>
          </w:tcPr>
          <w:p w:rsidR="0095320D" w:rsidRDefault="00E66B64" w:rsidP="001B572F">
            <w:pPr>
              <w:pStyle w:val="BodyText"/>
            </w:pPr>
            <w:r>
              <w:t xml:space="preserve">This routine implements the </w:t>
            </w:r>
            <w:r w:rsidR="005A250A">
              <w:t xml:space="preserve">VPS </w:t>
            </w:r>
            <w:r w:rsidR="00634B77">
              <w:t>FULFILL DUE NOW CLINICAL REMINDERS</w:t>
            </w:r>
            <w:r w:rsidR="005A250A">
              <w:t xml:space="preserve"> </w:t>
            </w:r>
            <w:r>
              <w:t xml:space="preserve">RPC which </w:t>
            </w:r>
            <w:r w:rsidR="001B572F">
              <w:t>resolves a patient self-reporting behavioral clinical reminder.</w:t>
            </w:r>
          </w:p>
        </w:tc>
      </w:tr>
      <w:tr w:rsidR="00177164" w:rsidTr="00947F63">
        <w:tc>
          <w:tcPr>
            <w:tcW w:w="3258" w:type="dxa"/>
          </w:tcPr>
          <w:p w:rsidR="00177164" w:rsidRDefault="00201D78" w:rsidP="00D92BE0">
            <w:pPr>
              <w:pStyle w:val="BodyText"/>
            </w:pPr>
            <w:r>
              <w:t>VPSAPT01</w:t>
            </w:r>
          </w:p>
        </w:tc>
        <w:tc>
          <w:tcPr>
            <w:tcW w:w="6210" w:type="dxa"/>
          </w:tcPr>
          <w:p w:rsidR="00177164" w:rsidRDefault="00AC796C" w:rsidP="00201D78">
            <w:pPr>
              <w:pStyle w:val="BodyText"/>
            </w:pPr>
            <w:r>
              <w:t xml:space="preserve">This routine implements the VPS </w:t>
            </w:r>
            <w:r w:rsidR="00201D78">
              <w:t>MAKE APPOINTMENT</w:t>
            </w:r>
            <w:r>
              <w:t xml:space="preserve"> RPC which </w:t>
            </w:r>
            <w:r w:rsidR="00201D78">
              <w:t>provides the capability to schedule walk-in and unscheduled appointments</w:t>
            </w:r>
            <w:r w:rsidR="0021003A">
              <w:t>.</w:t>
            </w:r>
          </w:p>
        </w:tc>
      </w:tr>
      <w:tr w:rsidR="00461F8C" w:rsidTr="00947F63">
        <w:tc>
          <w:tcPr>
            <w:tcW w:w="3258" w:type="dxa"/>
          </w:tcPr>
          <w:p w:rsidR="00461F8C" w:rsidRDefault="00461F8C" w:rsidP="00D92BE0">
            <w:pPr>
              <w:pStyle w:val="BodyText"/>
            </w:pPr>
            <w:r>
              <w:t>VPSAPT02</w:t>
            </w:r>
          </w:p>
        </w:tc>
        <w:tc>
          <w:tcPr>
            <w:tcW w:w="6210" w:type="dxa"/>
          </w:tcPr>
          <w:p w:rsidR="00461F8C" w:rsidRDefault="00461F8C" w:rsidP="00201D78">
            <w:pPr>
              <w:pStyle w:val="BodyText"/>
            </w:pPr>
            <w:r>
              <w:t>This routine implements VPS CHECK-IN APPOINTMENT RPC.</w:t>
            </w:r>
          </w:p>
        </w:tc>
      </w:tr>
      <w:tr w:rsidR="00461F8C" w:rsidTr="00947F63">
        <w:tc>
          <w:tcPr>
            <w:tcW w:w="3258" w:type="dxa"/>
          </w:tcPr>
          <w:p w:rsidR="00461F8C" w:rsidRDefault="00461F8C" w:rsidP="00D92BE0">
            <w:pPr>
              <w:pStyle w:val="BodyText"/>
            </w:pPr>
            <w:r>
              <w:t>VPSAPT04</w:t>
            </w:r>
          </w:p>
        </w:tc>
        <w:tc>
          <w:tcPr>
            <w:tcW w:w="6210" w:type="dxa"/>
          </w:tcPr>
          <w:p w:rsidR="00461F8C" w:rsidRDefault="00461F8C" w:rsidP="00201D78">
            <w:pPr>
              <w:pStyle w:val="BodyText"/>
            </w:pPr>
            <w:r>
              <w:t>This routine implements VPS CANCEL APPOINTMENT RPC.</w:t>
            </w:r>
          </w:p>
        </w:tc>
      </w:tr>
    </w:tbl>
    <w:p w:rsidR="008115D6" w:rsidRDefault="00E32D00" w:rsidP="00C7638F">
      <w:pPr>
        <w:pStyle w:val="Heading2"/>
        <w:ind w:left="1620" w:hanging="720"/>
      </w:pPr>
      <w:bookmarkStart w:id="70" w:name="_Toc433025463"/>
      <w:r>
        <w:t>VPS*1.0</w:t>
      </w:r>
      <w:r w:rsidR="00941052">
        <w:t>*6</w:t>
      </w:r>
      <w:r w:rsidR="008115D6">
        <w:t xml:space="preserve"> RPCs</w:t>
      </w:r>
      <w:bookmarkEnd w:id="70"/>
    </w:p>
    <w:p w:rsidR="003754CF" w:rsidRDefault="00FE55AF" w:rsidP="00947F63">
      <w:pPr>
        <w:pStyle w:val="BodyText"/>
        <w:ind w:left="900" w:right="720"/>
      </w:pPr>
      <w:r>
        <w:t>The VPS</w:t>
      </w:r>
      <w:r w:rsidR="00E32D00">
        <w:t>*1.0</w:t>
      </w:r>
      <w:r w:rsidR="00941052">
        <w:t>*6</w:t>
      </w:r>
      <w:r w:rsidR="008115D6">
        <w:t xml:space="preserve"> routines are executed by remote procedure calls through VistA RPC Broker.  </w:t>
      </w:r>
      <w:r w:rsidR="007C48FF">
        <w:t>The f</w:t>
      </w:r>
      <w:r w:rsidR="008115D6">
        <w:t xml:space="preserve">ollowing </w:t>
      </w:r>
      <w:r w:rsidR="007C48FF">
        <w:t xml:space="preserve">table </w:t>
      </w:r>
      <w:r w:rsidR="008115D6">
        <w:t>list</w:t>
      </w:r>
      <w:r w:rsidR="007C48FF">
        <w:t>s</w:t>
      </w:r>
      <w:r w:rsidR="00E32D00">
        <w:t xml:space="preserve"> the VPS*1.0</w:t>
      </w:r>
      <w:r w:rsidR="00941052">
        <w:t>*6</w:t>
      </w:r>
      <w:r w:rsidR="008115D6">
        <w:t xml:space="preserve"> RPC</w:t>
      </w:r>
      <w:r w:rsidR="00E32D00">
        <w:t xml:space="preserve"> names providing the</w:t>
      </w:r>
      <w:r w:rsidR="003754CF">
        <w:t xml:space="preserve"> RPC tag and routine name used for invocation</w:t>
      </w:r>
    </w:p>
    <w:p w:rsidR="00D26FDD" w:rsidRDefault="00D26FDD" w:rsidP="00D26FDD">
      <w:pPr>
        <w:pStyle w:val="Caption"/>
        <w:keepNext/>
      </w:pPr>
      <w:bookmarkStart w:id="71" w:name="_Toc433025495"/>
      <w:r>
        <w:t xml:space="preserve">Table </w:t>
      </w:r>
      <w:r w:rsidR="00C26264">
        <w:fldChar w:fldCharType="begin"/>
      </w:r>
      <w:r w:rsidR="009C4B58">
        <w:instrText xml:space="preserve"> SEQ Table \* ARABIC </w:instrText>
      </w:r>
      <w:r w:rsidR="00C26264">
        <w:fldChar w:fldCharType="separate"/>
      </w:r>
      <w:r w:rsidR="002B1002">
        <w:rPr>
          <w:noProof/>
        </w:rPr>
        <w:t>4</w:t>
      </w:r>
      <w:r w:rsidR="00C26264">
        <w:rPr>
          <w:noProof/>
        </w:rPr>
        <w:fldChar w:fldCharType="end"/>
      </w:r>
      <w:r w:rsidR="00C74886">
        <w:t xml:space="preserve"> VPS*1.0</w:t>
      </w:r>
      <w:r w:rsidR="00941052">
        <w:t>*6</w:t>
      </w:r>
      <w:r>
        <w:t xml:space="preserve"> RPCs - Tags and Routines</w:t>
      </w:r>
      <w:bookmarkEnd w:id="71"/>
    </w:p>
    <w:tbl>
      <w:tblPr>
        <w:tblStyle w:val="TableGrid"/>
        <w:tblW w:w="0" w:type="auto"/>
        <w:tblInd w:w="720" w:type="dxa"/>
        <w:tblLook w:val="04A0" w:firstRow="1" w:lastRow="0" w:firstColumn="1" w:lastColumn="0" w:noHBand="0" w:noVBand="1"/>
        <w:tblCaption w:val="Table 4 VPS*1.0*6 RPCs - Tags and Routines"/>
        <w:tblDescription w:val="Table 4 VPS*1.0*6 RPCs - Tags and Routines"/>
      </w:tblPr>
      <w:tblGrid>
        <w:gridCol w:w="5418"/>
        <w:gridCol w:w="2430"/>
        <w:gridCol w:w="1620"/>
      </w:tblGrid>
      <w:tr w:rsidR="00D26FDD" w:rsidRPr="00D26FDD" w:rsidTr="00947F63">
        <w:trPr>
          <w:tblHeader/>
        </w:trPr>
        <w:tc>
          <w:tcPr>
            <w:tcW w:w="5418" w:type="dxa"/>
            <w:shd w:val="clear" w:color="auto" w:fill="C6D9F1" w:themeFill="text2" w:themeFillTint="33"/>
          </w:tcPr>
          <w:p w:rsidR="00D26FDD" w:rsidRPr="00D26FDD" w:rsidRDefault="00D26FDD" w:rsidP="00D26FDD">
            <w:pPr>
              <w:pStyle w:val="BodyText"/>
              <w:jc w:val="center"/>
              <w:rPr>
                <w:b/>
              </w:rPr>
            </w:pPr>
            <w:bookmarkStart w:id="72" w:name="_GoBack" w:colFirst="0" w:colLast="3"/>
            <w:r w:rsidRPr="00D26FDD">
              <w:rPr>
                <w:b/>
              </w:rPr>
              <w:t>RPC NAME</w:t>
            </w:r>
          </w:p>
        </w:tc>
        <w:tc>
          <w:tcPr>
            <w:tcW w:w="243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620"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947F63">
        <w:trPr>
          <w:tblHeader/>
        </w:trPr>
        <w:tc>
          <w:tcPr>
            <w:tcW w:w="5418" w:type="dxa"/>
          </w:tcPr>
          <w:p w:rsidR="00D83E9F" w:rsidRPr="00D83E9F" w:rsidRDefault="00E32D00" w:rsidP="00685292">
            <w:pPr>
              <w:pStyle w:val="BodyText"/>
            </w:pPr>
            <w:r>
              <w:t xml:space="preserve">VPS </w:t>
            </w:r>
            <w:r w:rsidR="00685292">
              <w:t>GET CR DIALOG</w:t>
            </w:r>
          </w:p>
        </w:tc>
        <w:tc>
          <w:tcPr>
            <w:tcW w:w="2430" w:type="dxa"/>
          </w:tcPr>
          <w:p w:rsidR="00D83E9F" w:rsidRPr="00D83E9F" w:rsidRDefault="00685292" w:rsidP="00947F63">
            <w:pPr>
              <w:pStyle w:val="BodyText"/>
              <w:jc w:val="center"/>
            </w:pPr>
            <w:r>
              <w:t>GDIAL</w:t>
            </w:r>
          </w:p>
        </w:tc>
        <w:tc>
          <w:tcPr>
            <w:tcW w:w="1620" w:type="dxa"/>
          </w:tcPr>
          <w:p w:rsidR="00D83E9F" w:rsidRPr="00D83E9F" w:rsidRDefault="00685292" w:rsidP="00947F63">
            <w:pPr>
              <w:pStyle w:val="BodyText"/>
              <w:jc w:val="center"/>
            </w:pPr>
            <w:r>
              <w:t>VPSCRK02</w:t>
            </w:r>
          </w:p>
        </w:tc>
      </w:tr>
      <w:tr w:rsidR="00685292" w:rsidRPr="00D83E9F" w:rsidTr="00947F63">
        <w:trPr>
          <w:tblHeader/>
        </w:trPr>
        <w:tc>
          <w:tcPr>
            <w:tcW w:w="5418" w:type="dxa"/>
          </w:tcPr>
          <w:p w:rsidR="00685292" w:rsidRDefault="00685292" w:rsidP="00D83E9F">
            <w:pPr>
              <w:pStyle w:val="BodyText"/>
            </w:pPr>
            <w:r>
              <w:t>VPS SAVE DIALOG RESULT</w:t>
            </w:r>
          </w:p>
        </w:tc>
        <w:tc>
          <w:tcPr>
            <w:tcW w:w="2430" w:type="dxa"/>
          </w:tcPr>
          <w:p w:rsidR="00685292" w:rsidRDefault="00685292" w:rsidP="00947F63">
            <w:pPr>
              <w:pStyle w:val="BodyText"/>
              <w:jc w:val="center"/>
            </w:pPr>
            <w:r>
              <w:t>SAVE</w:t>
            </w:r>
          </w:p>
        </w:tc>
        <w:tc>
          <w:tcPr>
            <w:tcW w:w="1620" w:type="dxa"/>
          </w:tcPr>
          <w:p w:rsidR="00685292" w:rsidRDefault="00685292" w:rsidP="00947F63">
            <w:pPr>
              <w:pStyle w:val="BodyText"/>
              <w:jc w:val="center"/>
            </w:pPr>
          </w:p>
        </w:tc>
      </w:tr>
      <w:tr w:rsidR="00D83E9F" w:rsidRPr="00D83E9F" w:rsidTr="00947F63">
        <w:trPr>
          <w:tblHeader/>
        </w:trPr>
        <w:tc>
          <w:tcPr>
            <w:tcW w:w="5418" w:type="dxa"/>
          </w:tcPr>
          <w:p w:rsidR="00D83E9F" w:rsidRPr="00D83E9F" w:rsidRDefault="00765146" w:rsidP="00D83E9F">
            <w:pPr>
              <w:pStyle w:val="BodyText"/>
            </w:pPr>
            <w:r>
              <w:t>VPS MAKE APPOINTMENT</w:t>
            </w:r>
          </w:p>
        </w:tc>
        <w:tc>
          <w:tcPr>
            <w:tcW w:w="2430" w:type="dxa"/>
          </w:tcPr>
          <w:p w:rsidR="00D83E9F" w:rsidRPr="00D83E9F" w:rsidRDefault="000841E3" w:rsidP="00947F63">
            <w:pPr>
              <w:pStyle w:val="BodyText"/>
              <w:jc w:val="center"/>
            </w:pPr>
            <w:r>
              <w:t>MAKE</w:t>
            </w:r>
          </w:p>
        </w:tc>
        <w:tc>
          <w:tcPr>
            <w:tcW w:w="1620" w:type="dxa"/>
          </w:tcPr>
          <w:p w:rsidR="00D83E9F" w:rsidRPr="00D83E9F" w:rsidRDefault="000841E3" w:rsidP="00947F63">
            <w:pPr>
              <w:pStyle w:val="BodyText"/>
              <w:jc w:val="center"/>
            </w:pPr>
            <w:r>
              <w:t>VPSAPT01</w:t>
            </w:r>
          </w:p>
        </w:tc>
      </w:tr>
      <w:tr w:rsidR="00461F8C" w:rsidRPr="00D83E9F" w:rsidTr="00947F63">
        <w:trPr>
          <w:tblHeader/>
        </w:trPr>
        <w:tc>
          <w:tcPr>
            <w:tcW w:w="5418" w:type="dxa"/>
          </w:tcPr>
          <w:p w:rsidR="00461F8C" w:rsidRDefault="00461F8C" w:rsidP="00D83E9F">
            <w:pPr>
              <w:pStyle w:val="BodyText"/>
            </w:pPr>
            <w:r>
              <w:t>VPS CANCEL APPOINTMENT</w:t>
            </w:r>
          </w:p>
        </w:tc>
        <w:tc>
          <w:tcPr>
            <w:tcW w:w="2430" w:type="dxa"/>
          </w:tcPr>
          <w:p w:rsidR="00461F8C" w:rsidRDefault="00461F8C" w:rsidP="00947F63">
            <w:pPr>
              <w:pStyle w:val="BodyText"/>
              <w:jc w:val="center"/>
            </w:pPr>
            <w:r>
              <w:t>CANCEL</w:t>
            </w:r>
          </w:p>
        </w:tc>
        <w:tc>
          <w:tcPr>
            <w:tcW w:w="1620" w:type="dxa"/>
          </w:tcPr>
          <w:p w:rsidR="00461F8C" w:rsidRDefault="00461F8C" w:rsidP="00947F63">
            <w:pPr>
              <w:pStyle w:val="BodyText"/>
              <w:jc w:val="center"/>
            </w:pPr>
            <w:r>
              <w:t>VPSAPT04</w:t>
            </w:r>
          </w:p>
        </w:tc>
      </w:tr>
    </w:tbl>
    <w:p w:rsidR="000D152A" w:rsidRDefault="005867F5" w:rsidP="00C7638F">
      <w:pPr>
        <w:pStyle w:val="Heading2"/>
        <w:ind w:left="1620" w:hanging="720"/>
      </w:pPr>
      <w:bookmarkStart w:id="73" w:name="_Toc433025464"/>
      <w:bookmarkEnd w:id="72"/>
      <w:r>
        <w:t>Detailed VPS*1.0</w:t>
      </w:r>
      <w:r w:rsidR="00941052">
        <w:t>*6</w:t>
      </w:r>
      <w:r w:rsidR="000D152A">
        <w:t xml:space="preserve"> RPC Information</w:t>
      </w:r>
      <w:bookmarkEnd w:id="73"/>
    </w:p>
    <w:p w:rsidR="000D152A" w:rsidRDefault="000D152A" w:rsidP="00947F63">
      <w:pPr>
        <w:pStyle w:val="BodyText"/>
        <w:ind w:left="900" w:right="720"/>
      </w:pPr>
      <w:r>
        <w:t>Details on the input parameters and the output</w:t>
      </w:r>
      <w:r w:rsidR="005867F5">
        <w:t xml:space="preserve"> produced by each of the VPS*1.0</w:t>
      </w:r>
      <w:r w:rsidR="00941052">
        <w:t>*6</w:t>
      </w:r>
      <w:r>
        <w:t xml:space="preserve"> RPCs may be obtained from a </w:t>
      </w:r>
      <w:proofErr w:type="spellStart"/>
      <w:r>
        <w:t>FileMan</w:t>
      </w:r>
      <w:proofErr w:type="spellEnd"/>
      <w:r>
        <w:t xml:space="preserve"> inquiry to the REMOTE PROCEDURE file # 8994.</w:t>
      </w:r>
    </w:p>
    <w:p w:rsidR="000B062F" w:rsidRPr="00A17CAE" w:rsidRDefault="000B062F" w:rsidP="0049580F">
      <w:pPr>
        <w:pStyle w:val="BodyText"/>
        <w:numPr>
          <w:ilvl w:val="0"/>
          <w:numId w:val="24"/>
        </w:numPr>
        <w:ind w:left="1440" w:right="720"/>
      </w:pPr>
      <w:r>
        <w:t xml:space="preserve">Sign on to </w:t>
      </w:r>
      <w:r>
        <w:rPr>
          <w:b/>
        </w:rPr>
        <w:t>VistA</w:t>
      </w:r>
      <w:r w:rsidRPr="00D92BE0">
        <w:t xml:space="preserve"> system</w:t>
      </w:r>
    </w:p>
    <w:p w:rsidR="000B062F" w:rsidRPr="00A17CAE" w:rsidRDefault="000B062F" w:rsidP="0049580F">
      <w:pPr>
        <w:pStyle w:val="BodyText"/>
        <w:numPr>
          <w:ilvl w:val="0"/>
          <w:numId w:val="24"/>
        </w:numPr>
        <w:ind w:left="1260" w:right="720"/>
      </w:pPr>
      <w:r>
        <w:lastRenderedPageBreak/>
        <w:t xml:space="preserve">Select option </w:t>
      </w:r>
      <w:r>
        <w:rPr>
          <w:b/>
        </w:rPr>
        <w:t>VA FILEMAN DIUSER</w:t>
      </w:r>
      <w:r>
        <w:t>.</w:t>
      </w:r>
    </w:p>
    <w:p w:rsidR="000B062F" w:rsidRPr="00D92BE0" w:rsidRDefault="000B062F" w:rsidP="0049580F">
      <w:pPr>
        <w:pStyle w:val="BodyText"/>
        <w:numPr>
          <w:ilvl w:val="0"/>
          <w:numId w:val="24"/>
        </w:numPr>
        <w:ind w:left="1260" w:right="720"/>
      </w:pPr>
      <w:r>
        <w:t xml:space="preserve">Select the </w:t>
      </w:r>
      <w:r>
        <w:rPr>
          <w:b/>
        </w:rPr>
        <w:t>Inquire to File Entries</w:t>
      </w:r>
      <w:r w:rsidRPr="004348F9">
        <w:rPr>
          <w:b/>
        </w:rPr>
        <w:t xml:space="preserve"> </w:t>
      </w:r>
      <w:r>
        <w:t>option</w:t>
      </w:r>
    </w:p>
    <w:p w:rsidR="000B062F" w:rsidRPr="00A17CAE" w:rsidRDefault="000B062F" w:rsidP="0049580F">
      <w:pPr>
        <w:pStyle w:val="BodyText"/>
        <w:numPr>
          <w:ilvl w:val="0"/>
          <w:numId w:val="24"/>
        </w:numPr>
        <w:ind w:left="1260" w:right="720"/>
      </w:pPr>
      <w:r>
        <w:t xml:space="preserve">OUTPUT FROM WHAT FILE:  </w:t>
      </w:r>
      <w:r>
        <w:rPr>
          <w:b/>
        </w:rPr>
        <w:t>REMOTE PROCEDURE</w:t>
      </w:r>
    </w:p>
    <w:p w:rsidR="000B062F" w:rsidRDefault="000B062F" w:rsidP="0049580F">
      <w:pPr>
        <w:pStyle w:val="BodyText"/>
        <w:numPr>
          <w:ilvl w:val="0"/>
          <w:numId w:val="24"/>
        </w:numPr>
        <w:ind w:left="1260" w:right="720"/>
      </w:pPr>
      <w:r>
        <w:t xml:space="preserve">Select REMOTE PROCEDURE NAME: </w:t>
      </w:r>
      <w:r w:rsidRPr="006D293B">
        <w:rPr>
          <w:b/>
        </w:rPr>
        <w:t>&lt;ENTER THE VPS RPC NAME&gt;</w:t>
      </w:r>
    </w:p>
    <w:p w:rsidR="000B062F" w:rsidRDefault="000B062F" w:rsidP="0049580F">
      <w:pPr>
        <w:pStyle w:val="BodyText"/>
        <w:numPr>
          <w:ilvl w:val="0"/>
          <w:numId w:val="24"/>
        </w:numPr>
        <w:ind w:left="1260" w:right="720"/>
      </w:pPr>
      <w:r>
        <w:t xml:space="preserve">ANOTHER ONE: </w:t>
      </w:r>
      <w:r w:rsidRPr="006D293B">
        <w:rPr>
          <w:b/>
        </w:rPr>
        <w:t>`&lt;ENTER&gt;</w:t>
      </w:r>
    </w:p>
    <w:p w:rsidR="000B062F" w:rsidRDefault="000B062F" w:rsidP="0049580F">
      <w:pPr>
        <w:pStyle w:val="BodyText"/>
        <w:numPr>
          <w:ilvl w:val="0"/>
          <w:numId w:val="24"/>
        </w:numPr>
        <w:ind w:left="1260" w:right="720"/>
      </w:pPr>
      <w:r>
        <w:t>STANDARD CAPTIONED OUTPUT? Yes//</w:t>
      </w:r>
      <w:r w:rsidRPr="006D293B">
        <w:rPr>
          <w:b/>
        </w:rPr>
        <w:t>Y</w:t>
      </w:r>
    </w:p>
    <w:p w:rsidR="000B062F" w:rsidRDefault="000B062F" w:rsidP="0049580F">
      <w:pPr>
        <w:pStyle w:val="BodyText"/>
        <w:numPr>
          <w:ilvl w:val="0"/>
          <w:numId w:val="24"/>
        </w:numPr>
        <w:ind w:left="1260" w:right="720"/>
      </w:pPr>
      <w:r>
        <w:t xml:space="preserve">Include Computed fields:  (N/Y/R/B): NO// </w:t>
      </w:r>
      <w:r w:rsidRPr="006D293B">
        <w:rPr>
          <w:b/>
        </w:rPr>
        <w:t>&lt;ENTER&gt;</w:t>
      </w:r>
    </w:p>
    <w:p w:rsidR="000B062F" w:rsidRPr="000D152A" w:rsidRDefault="000B062F" w:rsidP="0049580F">
      <w:pPr>
        <w:pStyle w:val="BodyText"/>
        <w:numPr>
          <w:ilvl w:val="0"/>
          <w:numId w:val="24"/>
        </w:numPr>
        <w:ind w:left="1260" w:right="720"/>
      </w:pPr>
      <w:r>
        <w:t xml:space="preserve">The </w:t>
      </w:r>
      <w:r w:rsidR="006D293B">
        <w:t>entry for the VPS RPC NAME entered at step 5 is listed.</w:t>
      </w:r>
    </w:p>
    <w:p w:rsidR="00BC59F3" w:rsidRDefault="00BC59F3" w:rsidP="008B2B8F">
      <w:pPr>
        <w:pStyle w:val="Heading1"/>
      </w:pPr>
      <w:bookmarkStart w:id="74" w:name="_Toc433025465"/>
      <w:r>
        <w:t>Exported Options</w:t>
      </w:r>
      <w:bookmarkEnd w:id="74"/>
    </w:p>
    <w:p w:rsidR="00403D4E" w:rsidRPr="00403D4E" w:rsidRDefault="00403D4E" w:rsidP="00947F63">
      <w:pPr>
        <w:pStyle w:val="BodyText"/>
        <w:ind w:left="720" w:right="720"/>
      </w:pPr>
      <w:r>
        <w:t>There are no VistA M Serv</w:t>
      </w:r>
      <w:r w:rsidR="000D060C">
        <w:t>er options exported with VPS*1.0</w:t>
      </w:r>
      <w:r w:rsidR="00941052">
        <w:t>*6</w:t>
      </w:r>
      <w:r>
        <w:t>.</w:t>
      </w:r>
    </w:p>
    <w:p w:rsidR="00BC59F3" w:rsidRDefault="00521C81" w:rsidP="008B2B8F">
      <w:pPr>
        <w:pStyle w:val="Heading1"/>
      </w:pPr>
      <w:bookmarkStart w:id="75" w:name="_Toc433025466"/>
      <w:r>
        <w:t>Archiving and Purging</w:t>
      </w:r>
      <w:bookmarkEnd w:id="75"/>
    </w:p>
    <w:p w:rsidR="00BC59F3" w:rsidRDefault="00BC59F3" w:rsidP="00C7638F">
      <w:pPr>
        <w:pStyle w:val="Heading2"/>
        <w:ind w:left="1620" w:hanging="720"/>
      </w:pPr>
      <w:bookmarkStart w:id="76" w:name="_Toc433025467"/>
      <w:r>
        <w:t>Archiving</w:t>
      </w:r>
      <w:bookmarkEnd w:id="76"/>
    </w:p>
    <w:p w:rsidR="00BC59F3" w:rsidRDefault="00BC59F3" w:rsidP="00947F63">
      <w:pPr>
        <w:pStyle w:val="BodyText"/>
        <w:ind w:left="900" w:right="720"/>
      </w:pPr>
      <w:r>
        <w:t xml:space="preserve">There are no archiving procedures needed for </w:t>
      </w:r>
      <w:r w:rsidR="000D060C">
        <w:t>VPS*1.0</w:t>
      </w:r>
      <w:r w:rsidR="00941052">
        <w:t>*6</w:t>
      </w:r>
      <w:r w:rsidR="000D060C">
        <w:t xml:space="preserve"> </w:t>
      </w:r>
      <w:r>
        <w:t>RPC components.</w:t>
      </w:r>
    </w:p>
    <w:p w:rsidR="00BC59F3" w:rsidRPr="00BC59F3" w:rsidRDefault="00BC59F3" w:rsidP="00C7638F">
      <w:pPr>
        <w:pStyle w:val="Heading2"/>
        <w:ind w:left="1620" w:hanging="720"/>
      </w:pPr>
      <w:bookmarkStart w:id="77" w:name="_Toc433025468"/>
      <w:r>
        <w:t>Purging</w:t>
      </w:r>
      <w:bookmarkEnd w:id="77"/>
    </w:p>
    <w:p w:rsidR="00BC59F3" w:rsidRDefault="00BC59F3" w:rsidP="00947F63">
      <w:pPr>
        <w:pStyle w:val="BodyText"/>
        <w:ind w:left="900" w:right="720"/>
      </w:pPr>
      <w:r>
        <w:t xml:space="preserve">There are no purging procedures needed for </w:t>
      </w:r>
      <w:r w:rsidR="00071B4D">
        <w:t>VPS</w:t>
      </w:r>
      <w:r w:rsidR="000D060C">
        <w:t>*</w:t>
      </w:r>
      <w:r w:rsidR="00071B4D">
        <w:t>1</w:t>
      </w:r>
      <w:r w:rsidR="000D060C">
        <w:t>.0</w:t>
      </w:r>
      <w:r w:rsidR="00941052">
        <w:t>*6</w:t>
      </w:r>
      <w:r>
        <w:t xml:space="preserve"> RPC components.</w:t>
      </w:r>
    </w:p>
    <w:p w:rsidR="00683DBB" w:rsidRPr="000D63C5" w:rsidRDefault="00014EC1" w:rsidP="008B2B8F">
      <w:pPr>
        <w:pStyle w:val="Heading1"/>
      </w:pPr>
      <w:bookmarkStart w:id="78" w:name="_Toc390883230"/>
      <w:bookmarkStart w:id="79" w:name="_Ref207530436"/>
      <w:bookmarkStart w:id="80" w:name="_Toc234302632"/>
      <w:bookmarkStart w:id="81" w:name="_Toc433025469"/>
      <w:bookmarkStart w:id="82" w:name="SecuritySpecifications1"/>
      <w:bookmarkStart w:id="83" w:name="_Toc318088809"/>
      <w:bookmarkStart w:id="84" w:name="_Toc318089554"/>
      <w:bookmarkStart w:id="85" w:name="_Toc79889728"/>
      <w:bookmarkEnd w:id="78"/>
      <w:r>
        <w:t>Callable Routines</w:t>
      </w:r>
      <w:bookmarkEnd w:id="79"/>
      <w:bookmarkEnd w:id="80"/>
      <w:bookmarkEnd w:id="81"/>
    </w:p>
    <w:bookmarkEnd w:id="82"/>
    <w:p w:rsidR="00F75835" w:rsidRDefault="006A580F" w:rsidP="00947F63">
      <w:pPr>
        <w:pStyle w:val="BodyText"/>
        <w:ind w:left="720" w:right="720"/>
      </w:pPr>
      <w:r>
        <w:t>VPS*1.0</w:t>
      </w:r>
      <w:r w:rsidR="00941052">
        <w:t>*6</w:t>
      </w:r>
      <w:r>
        <w:t xml:space="preserve"> VistA patch</w:t>
      </w:r>
      <w:r w:rsidR="009F31A8">
        <w:t xml:space="preserve"> does not provide cal</w:t>
      </w:r>
      <w:r w:rsidR="00071B4D">
        <w:t>lable VistA M Server</w:t>
      </w:r>
      <w:r w:rsidR="009F31A8">
        <w:t xml:space="preserve"> routines.</w:t>
      </w:r>
    </w:p>
    <w:p w:rsidR="002F67FF" w:rsidRPr="000D63C5" w:rsidRDefault="00014EC1" w:rsidP="00FA0DF7">
      <w:pPr>
        <w:pStyle w:val="Heading1"/>
      </w:pPr>
      <w:bookmarkStart w:id="86" w:name="_Toc390883232"/>
      <w:bookmarkStart w:id="87" w:name="SystemFeatures1"/>
      <w:bookmarkStart w:id="88" w:name="_Ref207532841"/>
      <w:bookmarkStart w:id="89" w:name="_Toc234302638"/>
      <w:bookmarkStart w:id="90" w:name="_Toc433025470"/>
      <w:bookmarkStart w:id="91" w:name="_Toc206227112"/>
      <w:bookmarkStart w:id="92" w:name="_Ref207531603"/>
      <w:bookmarkStart w:id="93" w:name="_Toc234302633"/>
      <w:bookmarkEnd w:id="86"/>
      <w:r>
        <w:t>External Interfaces</w:t>
      </w:r>
      <w:bookmarkEnd w:id="87"/>
      <w:bookmarkEnd w:id="88"/>
      <w:bookmarkEnd w:id="89"/>
      <w:bookmarkEnd w:id="90"/>
    </w:p>
    <w:p w:rsidR="00765D17" w:rsidRPr="006B3201" w:rsidRDefault="00EF4EF2" w:rsidP="00947F63">
      <w:pPr>
        <w:pStyle w:val="BodyText"/>
        <w:ind w:left="720" w:right="720"/>
      </w:pPr>
      <w:r>
        <w:t>There are no</w:t>
      </w:r>
      <w:r w:rsidR="00C1441E">
        <w:t xml:space="preserve"> interfaces to </w:t>
      </w:r>
      <w:r w:rsidR="006A580F">
        <w:t>VPS*1.0</w:t>
      </w:r>
      <w:r w:rsidR="00941052">
        <w:t>*6</w:t>
      </w:r>
      <w:r w:rsidR="009B5010">
        <w:t xml:space="preserve"> RPCs other than t</w:t>
      </w:r>
      <w:r>
        <w:t>hose provided by the VistA M Server and VistA RPC Broker.</w:t>
      </w:r>
    </w:p>
    <w:p w:rsidR="00683DBB" w:rsidRPr="000D63C5" w:rsidRDefault="00014EC1" w:rsidP="00FA0DF7">
      <w:pPr>
        <w:pStyle w:val="Heading1"/>
      </w:pPr>
      <w:bookmarkStart w:id="94" w:name="_Toc433025471"/>
      <w:bookmarkStart w:id="95" w:name="UsablitySpecifications1"/>
      <w:r>
        <w:t xml:space="preserve">External </w:t>
      </w:r>
      <w:bookmarkEnd w:id="91"/>
      <w:bookmarkEnd w:id="92"/>
      <w:bookmarkEnd w:id="93"/>
      <w:r>
        <w:t>Relations</w:t>
      </w:r>
      <w:bookmarkEnd w:id="94"/>
    </w:p>
    <w:bookmarkEnd w:id="95"/>
    <w:p w:rsidR="00D93C23" w:rsidRDefault="00D93C23" w:rsidP="00947F63">
      <w:pPr>
        <w:pStyle w:val="BodyText"/>
        <w:ind w:left="720" w:right="720"/>
        <w:rPr>
          <w:sz w:val="24"/>
        </w:rPr>
      </w:pPr>
      <w:r w:rsidRPr="002138FA">
        <w:rPr>
          <w:sz w:val="24"/>
        </w:rPr>
        <w:t>The following minimum packa</w:t>
      </w:r>
      <w:r>
        <w:rPr>
          <w:sz w:val="24"/>
        </w:rPr>
        <w:t>ge versions are required:</w:t>
      </w:r>
    </w:p>
    <w:p w:rsidR="00D93C23" w:rsidRDefault="00780225" w:rsidP="0049580F">
      <w:pPr>
        <w:pStyle w:val="BodyText"/>
        <w:numPr>
          <w:ilvl w:val="0"/>
          <w:numId w:val="22"/>
        </w:numPr>
        <w:spacing w:after="0"/>
        <w:ind w:left="126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49580F">
      <w:pPr>
        <w:pStyle w:val="BodyText"/>
        <w:numPr>
          <w:ilvl w:val="0"/>
          <w:numId w:val="22"/>
        </w:numPr>
        <w:spacing w:after="0"/>
        <w:ind w:left="1260"/>
        <w:rPr>
          <w:sz w:val="24"/>
        </w:rPr>
      </w:pPr>
      <w:r>
        <w:rPr>
          <w:sz w:val="24"/>
        </w:rPr>
        <w:t>Kernel V. 8.0,</w:t>
      </w:r>
    </w:p>
    <w:p w:rsidR="00D93C23" w:rsidRDefault="00D93C23" w:rsidP="0049580F">
      <w:pPr>
        <w:pStyle w:val="BodyText"/>
        <w:numPr>
          <w:ilvl w:val="0"/>
          <w:numId w:val="22"/>
        </w:numPr>
        <w:spacing w:after="0"/>
        <w:ind w:left="1260"/>
        <w:rPr>
          <w:sz w:val="24"/>
        </w:rPr>
      </w:pPr>
      <w:r>
        <w:rPr>
          <w:sz w:val="24"/>
        </w:rPr>
        <w:t>Kernel Toolkit V. 7.3,</w:t>
      </w:r>
    </w:p>
    <w:p w:rsidR="00D93C23" w:rsidRDefault="00240F8C" w:rsidP="0049580F">
      <w:pPr>
        <w:pStyle w:val="BodyText"/>
        <w:numPr>
          <w:ilvl w:val="0"/>
          <w:numId w:val="22"/>
        </w:numPr>
        <w:spacing w:after="0"/>
        <w:ind w:left="1260"/>
        <w:rPr>
          <w:sz w:val="24"/>
        </w:rPr>
      </w:pPr>
      <w:r>
        <w:rPr>
          <w:sz w:val="24"/>
        </w:rPr>
        <w:t>CPRS V. 30</w:t>
      </w:r>
      <w:r w:rsidR="00D93C23">
        <w:rPr>
          <w:sz w:val="24"/>
        </w:rPr>
        <w:t>,</w:t>
      </w:r>
    </w:p>
    <w:p w:rsidR="00F76834" w:rsidRDefault="0031065C" w:rsidP="0049580F">
      <w:pPr>
        <w:pStyle w:val="BodyText"/>
        <w:numPr>
          <w:ilvl w:val="0"/>
          <w:numId w:val="22"/>
        </w:numPr>
        <w:spacing w:after="0"/>
        <w:ind w:left="1260"/>
        <w:rPr>
          <w:sz w:val="24"/>
        </w:rPr>
      </w:pPr>
      <w:r w:rsidRPr="0031065C">
        <w:rPr>
          <w:sz w:val="24"/>
        </w:rPr>
        <w:t>RPC Broker V. 1.1</w:t>
      </w:r>
    </w:p>
    <w:p w:rsidR="0009497B" w:rsidRPr="0031065C" w:rsidRDefault="0009497B" w:rsidP="0009497B">
      <w:pPr>
        <w:pStyle w:val="BodyText"/>
        <w:spacing w:after="0"/>
        <w:rPr>
          <w:sz w:val="24"/>
        </w:rPr>
      </w:pPr>
    </w:p>
    <w:p w:rsidR="00D93C23" w:rsidRDefault="00947F63" w:rsidP="00947F63">
      <w:pPr>
        <w:pStyle w:val="BodyText"/>
        <w:spacing w:after="0"/>
        <w:ind w:left="720"/>
        <w:rPr>
          <w:sz w:val="24"/>
        </w:rPr>
      </w:pPr>
      <w:r w:rsidRPr="00947F63">
        <w:rPr>
          <w:b/>
          <w:sz w:val="24"/>
        </w:rPr>
        <w:t>Note</w:t>
      </w:r>
      <w:r>
        <w:rPr>
          <w:sz w:val="24"/>
        </w:rPr>
        <w:t xml:space="preserve">: </w:t>
      </w:r>
      <w:r w:rsidR="00D93C23" w:rsidRPr="002138FA">
        <w:rPr>
          <w:sz w:val="24"/>
        </w:rPr>
        <w:t>Sites should verify that all patches to these packages have been installed.</w:t>
      </w:r>
    </w:p>
    <w:p w:rsidR="00014EC1" w:rsidRDefault="00014EC1" w:rsidP="00FA0DF7">
      <w:pPr>
        <w:pStyle w:val="Heading1"/>
      </w:pPr>
      <w:bookmarkStart w:id="96" w:name="_Toc433025472"/>
      <w:r>
        <w:lastRenderedPageBreak/>
        <w:t>Internal Relations</w:t>
      </w:r>
      <w:bookmarkEnd w:id="96"/>
    </w:p>
    <w:p w:rsidR="00036E7F" w:rsidRDefault="00036E7F" w:rsidP="00947F63">
      <w:pPr>
        <w:pStyle w:val="BodyText"/>
        <w:ind w:left="720" w:right="720"/>
      </w:pPr>
      <w:r>
        <w:t>There ar</w:t>
      </w:r>
      <w:r w:rsidR="00C1441E">
        <w:t xml:space="preserve">e no internal relations for </w:t>
      </w:r>
      <w:r w:rsidR="006A580F">
        <w:t>VPS*1.0</w:t>
      </w:r>
      <w:r w:rsidR="00941052">
        <w:t>*6</w:t>
      </w:r>
      <w:r>
        <w:t>.</w:t>
      </w:r>
    </w:p>
    <w:p w:rsidR="004864D7" w:rsidRDefault="004864D7" w:rsidP="00FA0DF7">
      <w:pPr>
        <w:pStyle w:val="Heading1"/>
      </w:pPr>
      <w:bookmarkStart w:id="97" w:name="_Toc433025473"/>
      <w:r>
        <w:t>DBIA Agreements</w:t>
      </w:r>
      <w:bookmarkEnd w:id="97"/>
    </w:p>
    <w:p w:rsidR="004864D7" w:rsidRDefault="004864D7" w:rsidP="00947F63">
      <w:pPr>
        <w:pStyle w:val="BodyText"/>
        <w:ind w:left="720" w:right="720"/>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C7638F">
      <w:pPr>
        <w:pStyle w:val="Heading2"/>
        <w:ind w:left="1620" w:hanging="720"/>
      </w:pPr>
      <w:bookmarkStart w:id="98" w:name="_Toc433025474"/>
      <w:r>
        <w:t>DBIA Agreements – Custodial Package</w:t>
      </w:r>
      <w:bookmarkEnd w:id="98"/>
    </w:p>
    <w:p w:rsidR="00736FB1" w:rsidRPr="00A17CAE" w:rsidRDefault="00D92BE0" w:rsidP="0049580F">
      <w:pPr>
        <w:pStyle w:val="BodyText"/>
        <w:numPr>
          <w:ilvl w:val="0"/>
          <w:numId w:val="26"/>
        </w:numPr>
        <w:ind w:left="1440" w:right="720"/>
      </w:pPr>
      <w:r>
        <w:t xml:space="preserve">Sign on to </w:t>
      </w:r>
      <w:r w:rsidR="00736FB1" w:rsidRPr="004348F9">
        <w:rPr>
          <w:b/>
        </w:rPr>
        <w:t>FORUM</w:t>
      </w:r>
      <w:r w:rsidRPr="00D92BE0">
        <w:t xml:space="preserve"> system</w:t>
      </w:r>
    </w:p>
    <w:p w:rsidR="00736FB1" w:rsidRPr="00A17CAE" w:rsidRDefault="00D92BE0" w:rsidP="0049580F">
      <w:pPr>
        <w:pStyle w:val="BodyText"/>
        <w:numPr>
          <w:ilvl w:val="0"/>
          <w:numId w:val="26"/>
        </w:numPr>
        <w:ind w:left="1440" w:right="720"/>
      </w:pPr>
      <w:r>
        <w:t xml:space="preserve">Go to the </w:t>
      </w:r>
      <w:r w:rsidR="00736FB1" w:rsidRPr="004348F9">
        <w:rPr>
          <w:b/>
        </w:rPr>
        <w:t>DBA</w:t>
      </w:r>
      <w:r w:rsidR="00736FB1" w:rsidRPr="00A17CAE">
        <w:t xml:space="preserve"> Menu</w:t>
      </w:r>
    </w:p>
    <w:p w:rsidR="00736FB1" w:rsidRPr="00D92BE0" w:rsidRDefault="00D92BE0" w:rsidP="0049580F">
      <w:pPr>
        <w:pStyle w:val="BodyText"/>
        <w:numPr>
          <w:ilvl w:val="0"/>
          <w:numId w:val="26"/>
        </w:numPr>
        <w:ind w:left="1440" w:right="720"/>
      </w:pPr>
      <w:r>
        <w:t xml:space="preserve">Select the </w:t>
      </w:r>
      <w:r w:rsidR="00240F8C">
        <w:rPr>
          <w:b/>
        </w:rPr>
        <w:t>Integration Control Registrations</w:t>
      </w:r>
      <w:r w:rsidR="00736FB1" w:rsidRPr="004348F9">
        <w:rPr>
          <w:b/>
        </w:rPr>
        <w:t xml:space="preserve"> Menu</w:t>
      </w:r>
      <w:r w:rsidRPr="004348F9">
        <w:rPr>
          <w:b/>
        </w:rPr>
        <w:t xml:space="preserve"> </w:t>
      </w:r>
      <w:r>
        <w:t>option</w:t>
      </w:r>
    </w:p>
    <w:p w:rsidR="00736FB1" w:rsidRPr="00A17CAE" w:rsidRDefault="00D92BE0" w:rsidP="0049580F">
      <w:pPr>
        <w:pStyle w:val="BodyText"/>
        <w:numPr>
          <w:ilvl w:val="0"/>
          <w:numId w:val="26"/>
        </w:numPr>
        <w:ind w:left="1440" w:right="720"/>
      </w:pPr>
      <w:r>
        <w:t xml:space="preserve">Select the </w:t>
      </w:r>
      <w:r w:rsidR="00736FB1" w:rsidRPr="004348F9">
        <w:rPr>
          <w:b/>
        </w:rPr>
        <w:t>Custodial Package Menu</w:t>
      </w:r>
      <w:r w:rsidRPr="00D92BE0">
        <w:t xml:space="preserve"> option</w:t>
      </w:r>
    </w:p>
    <w:p w:rsidR="00736FB1" w:rsidRPr="00A17CAE" w:rsidRDefault="00D92BE0" w:rsidP="0049580F">
      <w:pPr>
        <w:pStyle w:val="BodyText"/>
        <w:numPr>
          <w:ilvl w:val="0"/>
          <w:numId w:val="26"/>
        </w:numPr>
        <w:ind w:left="1440" w:right="720"/>
      </w:pPr>
      <w:r>
        <w:t xml:space="preserve">Choose the </w:t>
      </w:r>
      <w:r w:rsidR="00736FB1" w:rsidRPr="004348F9">
        <w:rPr>
          <w:b/>
        </w:rPr>
        <w:t xml:space="preserve">Active </w:t>
      </w:r>
      <w:r w:rsidR="00240F8C">
        <w:rPr>
          <w:b/>
        </w:rPr>
        <w:t xml:space="preserve">ICRs </w:t>
      </w:r>
      <w:r w:rsidR="00736FB1" w:rsidRPr="004348F9">
        <w:rPr>
          <w:b/>
        </w:rPr>
        <w:t>by Custodial Package</w:t>
      </w:r>
      <w:r w:rsidR="00736FB1" w:rsidRPr="00A17CAE">
        <w:t xml:space="preserve"> Option</w:t>
      </w:r>
    </w:p>
    <w:p w:rsidR="00D92BE0" w:rsidRDefault="00D92BE0" w:rsidP="0049580F">
      <w:pPr>
        <w:pStyle w:val="BodyText"/>
        <w:numPr>
          <w:ilvl w:val="0"/>
          <w:numId w:val="26"/>
        </w:numPr>
        <w:ind w:left="1440" w:right="720"/>
        <w:rPr>
          <w:b/>
          <w:i/>
        </w:rPr>
      </w:pPr>
      <w:r>
        <w:t xml:space="preserve">When prompted for a package, enter </w:t>
      </w:r>
      <w:r w:rsidR="00736FB1" w:rsidRPr="00A17CAE">
        <w:t xml:space="preserve"> </w:t>
      </w:r>
      <w:r w:rsidR="00736FB1" w:rsidRPr="00736FB1">
        <w:rPr>
          <w:b/>
          <w:i/>
        </w:rPr>
        <w:t xml:space="preserve">VPS </w:t>
      </w:r>
      <w:r>
        <w:rPr>
          <w:b/>
          <w:i/>
        </w:rPr>
        <w:t>VA Point of Service (Kiosks</w:t>
      </w:r>
      <w:r w:rsidR="004348F9">
        <w:rPr>
          <w:b/>
          <w:i/>
        </w:rPr>
        <w:t>)</w:t>
      </w:r>
    </w:p>
    <w:p w:rsidR="00D92BE0" w:rsidRPr="00D92BE0" w:rsidRDefault="00D92BE0" w:rsidP="0049580F">
      <w:pPr>
        <w:pStyle w:val="BodyText"/>
        <w:numPr>
          <w:ilvl w:val="0"/>
          <w:numId w:val="26"/>
        </w:numPr>
        <w:ind w:left="1440" w:right="720"/>
      </w:pPr>
      <w:r>
        <w:t>All current IAs to which VPS</w:t>
      </w:r>
      <w:r w:rsidR="004348F9">
        <w:t xml:space="preserve"> VA Point of Service (Kiosks) is custodian are listed.</w:t>
      </w:r>
    </w:p>
    <w:p w:rsidR="00D92BE0" w:rsidRDefault="00D92BE0" w:rsidP="00736FB1">
      <w:pPr>
        <w:pStyle w:val="BodyText"/>
        <w:ind w:left="576"/>
      </w:pPr>
    </w:p>
    <w:p w:rsidR="0049235A" w:rsidRPr="00A17CAE" w:rsidRDefault="0049235A" w:rsidP="00947F63">
      <w:pPr>
        <w:pStyle w:val="BodyText"/>
        <w:ind w:left="900" w:right="720"/>
      </w:pPr>
      <w:r w:rsidRPr="00947F63">
        <w:rPr>
          <w:b/>
        </w:rPr>
        <w:t>Note</w:t>
      </w:r>
      <w:r w:rsidR="00947F63">
        <w:t>:  T</w:t>
      </w:r>
      <w:r>
        <w:t>here are no Integration Control Registrations for which VPS is the custodial package.</w:t>
      </w:r>
    </w:p>
    <w:p w:rsidR="004864D7" w:rsidRDefault="004864D7" w:rsidP="00C7638F">
      <w:pPr>
        <w:pStyle w:val="Heading2"/>
        <w:ind w:left="1620" w:hanging="720"/>
      </w:pPr>
      <w:bookmarkStart w:id="99" w:name="_Toc433025475"/>
      <w:r>
        <w:t>DBIA Agreements – Subscriber Package</w:t>
      </w:r>
      <w:bookmarkEnd w:id="99"/>
    </w:p>
    <w:p w:rsidR="00D92BE0" w:rsidRPr="00396904" w:rsidRDefault="0053158D" w:rsidP="0049580F">
      <w:pPr>
        <w:pStyle w:val="BodyText"/>
        <w:numPr>
          <w:ilvl w:val="0"/>
          <w:numId w:val="25"/>
        </w:numPr>
        <w:ind w:left="1440" w:right="720"/>
      </w:pPr>
      <w:r>
        <w:t xml:space="preserve">Sign on to the </w:t>
      </w:r>
      <w:r w:rsidR="00D92BE0" w:rsidRPr="0053158D">
        <w:rPr>
          <w:b/>
        </w:rPr>
        <w:t>FORUM</w:t>
      </w:r>
      <w:r>
        <w:t xml:space="preserve"> system</w:t>
      </w:r>
    </w:p>
    <w:p w:rsidR="00D92BE0" w:rsidRPr="00396904" w:rsidRDefault="0053158D" w:rsidP="0049580F">
      <w:pPr>
        <w:pStyle w:val="BodyText"/>
        <w:numPr>
          <w:ilvl w:val="0"/>
          <w:numId w:val="25"/>
        </w:numPr>
        <w:ind w:left="1440" w:right="720"/>
      </w:pPr>
      <w:r>
        <w:t xml:space="preserve">Go to the </w:t>
      </w:r>
      <w:r w:rsidRPr="004348F9">
        <w:rPr>
          <w:b/>
        </w:rPr>
        <w:t>DBA</w:t>
      </w:r>
      <w:r w:rsidRPr="00A17CAE">
        <w:t xml:space="preserve"> Menu</w:t>
      </w:r>
    </w:p>
    <w:p w:rsidR="00D92BE0" w:rsidRPr="00396904" w:rsidRDefault="0053158D" w:rsidP="0049580F">
      <w:pPr>
        <w:pStyle w:val="BodyText"/>
        <w:numPr>
          <w:ilvl w:val="0"/>
          <w:numId w:val="25"/>
        </w:numPr>
        <w:ind w:left="1440" w:right="720"/>
      </w:pPr>
      <w:r>
        <w:t xml:space="preserve">Select the </w:t>
      </w:r>
      <w:r w:rsidR="0049235A">
        <w:rPr>
          <w:b/>
        </w:rPr>
        <w:t>Integration Control Registrations</w:t>
      </w:r>
      <w:r w:rsidRPr="004348F9">
        <w:rPr>
          <w:b/>
        </w:rPr>
        <w:t xml:space="preserve"> Menu </w:t>
      </w:r>
      <w:r>
        <w:t>option</w:t>
      </w:r>
    </w:p>
    <w:p w:rsidR="00D92BE0" w:rsidRPr="00396904" w:rsidRDefault="0053158D" w:rsidP="0049580F">
      <w:pPr>
        <w:pStyle w:val="BodyText"/>
        <w:numPr>
          <w:ilvl w:val="0"/>
          <w:numId w:val="25"/>
        </w:numPr>
        <w:ind w:left="1440" w:right="720"/>
      </w:pPr>
      <w:r>
        <w:t xml:space="preserve">Select the </w:t>
      </w:r>
      <w:r w:rsidR="00D92BE0" w:rsidRPr="0053158D">
        <w:rPr>
          <w:b/>
        </w:rPr>
        <w:t>Subscriber Package Menu</w:t>
      </w:r>
      <w:r>
        <w:t xml:space="preserve"> option</w:t>
      </w:r>
    </w:p>
    <w:p w:rsidR="00D92BE0" w:rsidRPr="00396904" w:rsidRDefault="0053158D" w:rsidP="0049580F">
      <w:pPr>
        <w:pStyle w:val="BodyText"/>
        <w:numPr>
          <w:ilvl w:val="0"/>
          <w:numId w:val="25"/>
        </w:numPr>
        <w:ind w:left="1440" w:right="720"/>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49580F">
      <w:pPr>
        <w:pStyle w:val="BodyText"/>
        <w:numPr>
          <w:ilvl w:val="0"/>
          <w:numId w:val="25"/>
        </w:numPr>
        <w:ind w:left="1440" w:right="720"/>
      </w:pPr>
      <w:r>
        <w:t>When prompted with “S</w:t>
      </w:r>
      <w:r w:rsidR="002C1964">
        <w:t>elect PACKAGE NAME</w:t>
      </w:r>
      <w:r>
        <w:t xml:space="preserve">,” </w:t>
      </w:r>
      <w:r w:rsidR="002C1964">
        <w:t>enter</w:t>
      </w:r>
      <w:r>
        <w:t xml:space="preserve"> </w:t>
      </w:r>
      <w:r w:rsidRPr="0053158D">
        <w:rPr>
          <w:b/>
          <w:i/>
        </w:rPr>
        <w:t>VPS</w:t>
      </w:r>
    </w:p>
    <w:p w:rsidR="0053158D" w:rsidRPr="0053158D" w:rsidRDefault="0053158D" w:rsidP="0049580F">
      <w:pPr>
        <w:pStyle w:val="BodyText"/>
        <w:numPr>
          <w:ilvl w:val="0"/>
          <w:numId w:val="25"/>
        </w:numPr>
        <w:ind w:left="1440" w:right="720"/>
      </w:pPr>
      <w:r>
        <w:t xml:space="preserve">When prompted with “START WITH SUBSCRIBING PACKAGE,” ENTER </w:t>
      </w:r>
      <w:r w:rsidRPr="0053158D">
        <w:rPr>
          <w:b/>
          <w:i/>
        </w:rPr>
        <w:t>VPS</w:t>
      </w:r>
    </w:p>
    <w:p w:rsidR="0053158D" w:rsidRDefault="0053158D" w:rsidP="0049580F">
      <w:pPr>
        <w:pStyle w:val="BodyText"/>
        <w:numPr>
          <w:ilvl w:val="0"/>
          <w:numId w:val="25"/>
        </w:numPr>
        <w:ind w:left="1440" w:right="720"/>
      </w:pPr>
      <w:r>
        <w:t>All current IAs to which VPS VA Point of Service (Kiosks) is a subscriber are listed</w:t>
      </w:r>
    </w:p>
    <w:p w:rsidR="00014EC1" w:rsidRDefault="00E26090" w:rsidP="00FA0DF7">
      <w:pPr>
        <w:pStyle w:val="Heading1"/>
      </w:pPr>
      <w:bookmarkStart w:id="100" w:name="_Toc433025476"/>
      <w:r>
        <w:t>Package</w:t>
      </w:r>
      <w:r w:rsidR="00014EC1">
        <w:t>-wide Variables</w:t>
      </w:r>
      <w:bookmarkEnd w:id="100"/>
    </w:p>
    <w:p w:rsidR="00E26090" w:rsidRDefault="00E26090" w:rsidP="00947F63">
      <w:pPr>
        <w:pStyle w:val="BodyText"/>
        <w:ind w:left="720" w:right="720"/>
      </w:pPr>
      <w:r>
        <w:t xml:space="preserve">There are no package-wide </w:t>
      </w:r>
      <w:r w:rsidR="006A580F">
        <w:t>variable associated with VPS*1.0</w:t>
      </w:r>
      <w:r w:rsidR="00941052">
        <w:t>*6</w:t>
      </w:r>
      <w:r>
        <w:t>.</w:t>
      </w:r>
    </w:p>
    <w:p w:rsidR="00036E7F" w:rsidRDefault="00036E7F" w:rsidP="008B2B8F">
      <w:pPr>
        <w:pStyle w:val="Heading1"/>
      </w:pPr>
      <w:bookmarkStart w:id="101" w:name="_Toc433025477"/>
      <w:r>
        <w:t>SAC Exemptions</w:t>
      </w:r>
      <w:bookmarkEnd w:id="101"/>
    </w:p>
    <w:p w:rsidR="00036E7F" w:rsidRPr="00036E7F" w:rsidRDefault="00036E7F" w:rsidP="00947F63">
      <w:pPr>
        <w:pStyle w:val="BodyText"/>
        <w:ind w:left="720" w:right="720"/>
      </w:pPr>
      <w:r>
        <w:t xml:space="preserve">There are no </w:t>
      </w:r>
      <w:r w:rsidR="006A580F">
        <w:t>SAC Exemptions for VPS*1.0</w:t>
      </w:r>
      <w:r w:rsidR="00941052">
        <w:t>*6</w:t>
      </w:r>
      <w:r w:rsidR="000B30EE">
        <w:t>.</w:t>
      </w:r>
    </w:p>
    <w:p w:rsidR="00014EC1" w:rsidRDefault="00014EC1" w:rsidP="008B2B8F">
      <w:pPr>
        <w:pStyle w:val="Heading1"/>
      </w:pPr>
      <w:bookmarkStart w:id="102" w:name="_Toc433025478"/>
      <w:r>
        <w:lastRenderedPageBreak/>
        <w:t>Software Product Security</w:t>
      </w:r>
      <w:bookmarkEnd w:id="102"/>
    </w:p>
    <w:p w:rsidR="00014EC1" w:rsidRDefault="00014EC1" w:rsidP="00C7638F">
      <w:pPr>
        <w:pStyle w:val="Heading2"/>
        <w:ind w:left="1620" w:hanging="720"/>
      </w:pPr>
      <w:bookmarkStart w:id="103" w:name="_Toc433025479"/>
      <w:r>
        <w:t>Security Management</w:t>
      </w:r>
      <w:bookmarkEnd w:id="103"/>
    </w:p>
    <w:p w:rsidR="00F846BE" w:rsidRPr="00F846BE" w:rsidRDefault="00854757" w:rsidP="00947F63">
      <w:pPr>
        <w:pStyle w:val="BodyText"/>
        <w:ind w:left="900" w:right="720"/>
      </w:pPr>
      <w:r>
        <w:t>No</w:t>
      </w:r>
      <w:r w:rsidR="00F846BE">
        <w:t xml:space="preserve"> security k</w:t>
      </w:r>
      <w:r w:rsidR="002E7E1F">
        <w:t xml:space="preserve">eys required for used of </w:t>
      </w:r>
      <w:r w:rsidR="006A580F">
        <w:t>VPS*1.0</w:t>
      </w:r>
      <w:r w:rsidR="00941052">
        <w:t>*6</w:t>
      </w:r>
      <w:r w:rsidR="00F846BE">
        <w:t xml:space="preserve"> RPCs.</w:t>
      </w:r>
    </w:p>
    <w:p w:rsidR="00014EC1" w:rsidRDefault="00014EC1" w:rsidP="00C7638F">
      <w:pPr>
        <w:pStyle w:val="Heading2"/>
        <w:ind w:left="1620" w:hanging="720"/>
      </w:pPr>
      <w:bookmarkStart w:id="104" w:name="_Toc433025480"/>
      <w:r>
        <w:t>Mail Groups and Alerts</w:t>
      </w:r>
      <w:bookmarkEnd w:id="104"/>
    </w:p>
    <w:p w:rsidR="00F846BE" w:rsidRPr="00F846BE" w:rsidRDefault="00F846BE" w:rsidP="00947F63">
      <w:pPr>
        <w:pStyle w:val="BodyText"/>
        <w:ind w:left="900" w:right="720"/>
      </w:pPr>
      <w:r>
        <w:t>There are no mail grou</w:t>
      </w:r>
      <w:r w:rsidR="006A580F">
        <w:t>ps or alerts provided in VPS*1.0</w:t>
      </w:r>
      <w:r w:rsidR="00941052">
        <w:t>*6</w:t>
      </w:r>
      <w:r>
        <w:t xml:space="preserve"> RPCs.</w:t>
      </w:r>
    </w:p>
    <w:p w:rsidR="00014EC1" w:rsidRDefault="00014EC1" w:rsidP="00C7638F">
      <w:pPr>
        <w:pStyle w:val="Heading2"/>
        <w:ind w:left="1620" w:hanging="720"/>
      </w:pPr>
      <w:bookmarkStart w:id="105" w:name="_Toc433025481"/>
      <w:r>
        <w:t>Remote Systems</w:t>
      </w:r>
      <w:bookmarkEnd w:id="105"/>
    </w:p>
    <w:p w:rsidR="00014EC1" w:rsidRDefault="00014EC1" w:rsidP="00C7638F">
      <w:pPr>
        <w:pStyle w:val="Heading3"/>
        <w:ind w:left="1800"/>
      </w:pPr>
      <w:bookmarkStart w:id="106" w:name="_Toc433025482"/>
      <w:r>
        <w:t>Connections</w:t>
      </w:r>
      <w:bookmarkEnd w:id="106"/>
    </w:p>
    <w:p w:rsidR="00854757" w:rsidRPr="00854757" w:rsidRDefault="00854757" w:rsidP="00E258CE">
      <w:pPr>
        <w:pStyle w:val="BodyText"/>
        <w:ind w:left="1080" w:right="720"/>
      </w:pPr>
      <w:r>
        <w:t>There are no direct remo</w:t>
      </w:r>
      <w:r w:rsidR="006A580F">
        <w:t>te system connections to VPS*1.0</w:t>
      </w:r>
      <w:r w:rsidR="00941052">
        <w:t>*6</w:t>
      </w:r>
      <w:r w:rsidR="006A580F">
        <w:t xml:space="preserve"> RPCs.  Access to VPS*1.0</w:t>
      </w:r>
      <w:r w:rsidR="00941052">
        <w:t>*6</w:t>
      </w:r>
      <w:r>
        <w:t xml:space="preserve"> run routines is provided through the VistA RPC Broker and the underlying VistA M Server.</w:t>
      </w:r>
    </w:p>
    <w:p w:rsidR="00014EC1" w:rsidRDefault="00014EC1" w:rsidP="00C7638F">
      <w:pPr>
        <w:pStyle w:val="Heading3"/>
        <w:ind w:left="1800"/>
      </w:pPr>
      <w:bookmarkStart w:id="107" w:name="_Toc433025483"/>
      <w:r>
        <w:t>Remote Data Views</w:t>
      </w:r>
      <w:bookmarkEnd w:id="107"/>
    </w:p>
    <w:p w:rsidR="00B25183" w:rsidRPr="00B25183" w:rsidRDefault="00B25183" w:rsidP="00E258CE">
      <w:pPr>
        <w:pStyle w:val="BodyText"/>
        <w:ind w:left="1080" w:right="720"/>
      </w:pPr>
      <w:r>
        <w:t>Remote Data vi</w:t>
      </w:r>
      <w:r w:rsidR="006A580F">
        <w:t>ews are not supported by VPS*1.0</w:t>
      </w:r>
      <w:r w:rsidR="00941052">
        <w:t>*6</w:t>
      </w:r>
      <w:r w:rsidR="006A580F">
        <w:t xml:space="preserve"> </w:t>
      </w:r>
      <w:r>
        <w:t>RPCs.</w:t>
      </w:r>
    </w:p>
    <w:p w:rsidR="00014EC1" w:rsidRDefault="00014EC1" w:rsidP="00C7638F">
      <w:pPr>
        <w:pStyle w:val="Heading2"/>
        <w:ind w:left="1620" w:hanging="720"/>
      </w:pPr>
      <w:bookmarkStart w:id="108" w:name="_Toc433025484"/>
      <w:r>
        <w:t>Interfaces</w:t>
      </w:r>
      <w:bookmarkEnd w:id="108"/>
    </w:p>
    <w:p w:rsidR="00014EC1" w:rsidRPr="00014EC1" w:rsidRDefault="00FD6F59" w:rsidP="00E258CE">
      <w:pPr>
        <w:pStyle w:val="BodyText"/>
        <w:ind w:left="900" w:right="720"/>
      </w:pPr>
      <w:r>
        <w:t>There are n</w:t>
      </w:r>
      <w:r w:rsidR="00170B3A">
        <w:t>o non-VA products</w:t>
      </w:r>
      <w:r w:rsidR="00014EC1">
        <w:t xml:space="preserve"> embedded in or required by </w:t>
      </w:r>
      <w:r w:rsidR="006A580F">
        <w:t>VPS*1.0</w:t>
      </w:r>
      <w:r w:rsidR="00941052">
        <w:t>*6</w:t>
      </w:r>
      <w:r w:rsidR="00014EC1">
        <w:t xml:space="preserve"> RPCs, other than those proved by the underlying operating system and VistA RPC Broker.</w:t>
      </w:r>
    </w:p>
    <w:p w:rsidR="00014EC1" w:rsidRDefault="00FD6F59" w:rsidP="00C7638F">
      <w:pPr>
        <w:pStyle w:val="Heading2"/>
        <w:ind w:left="1620" w:hanging="720"/>
      </w:pPr>
      <w:bookmarkStart w:id="109" w:name="_Toc433025485"/>
      <w:r>
        <w:t>Electronic Signatures</w:t>
      </w:r>
      <w:bookmarkEnd w:id="109"/>
    </w:p>
    <w:p w:rsidR="00FD6F59" w:rsidRDefault="00FD6F59" w:rsidP="00E258CE">
      <w:pPr>
        <w:pStyle w:val="BodyText"/>
        <w:ind w:left="900" w:right="720"/>
      </w:pPr>
      <w:r>
        <w:t>There are n</w:t>
      </w:r>
      <w:r w:rsidR="00DE72A0">
        <w:t xml:space="preserve">o electronic signatures used </w:t>
      </w:r>
      <w:r>
        <w:t xml:space="preserve">or required by </w:t>
      </w:r>
      <w:r w:rsidR="006A580F">
        <w:t>VPS 1*.0</w:t>
      </w:r>
      <w:r w:rsidR="00941052">
        <w:t>*6</w:t>
      </w:r>
      <w:r>
        <w:t xml:space="preserve"> RPCs.</w:t>
      </w:r>
    </w:p>
    <w:p w:rsidR="006A730D" w:rsidRDefault="006A730D" w:rsidP="00C7638F">
      <w:pPr>
        <w:pStyle w:val="Heading2"/>
        <w:ind w:left="1620" w:hanging="720"/>
      </w:pPr>
      <w:bookmarkStart w:id="110" w:name="_Toc433025486"/>
      <w:r>
        <w:t>Security Keys</w:t>
      </w:r>
      <w:bookmarkEnd w:id="110"/>
    </w:p>
    <w:p w:rsidR="006A730D" w:rsidRDefault="006A730D" w:rsidP="00E258CE">
      <w:pPr>
        <w:pStyle w:val="BodyText"/>
        <w:ind w:left="900" w:right="720"/>
      </w:pPr>
      <w:r>
        <w:t>No security keys are exported with the RPC Broker software.</w:t>
      </w:r>
    </w:p>
    <w:p w:rsidR="006A730D" w:rsidRDefault="006A730D" w:rsidP="00C7638F">
      <w:pPr>
        <w:pStyle w:val="Heading2"/>
        <w:ind w:left="1620" w:hanging="720"/>
      </w:pPr>
      <w:bookmarkStart w:id="111" w:name="_Toc433025487"/>
      <w:r>
        <w:t>File Security</w:t>
      </w:r>
      <w:bookmarkEnd w:id="111"/>
    </w:p>
    <w:p w:rsidR="006A730D" w:rsidRDefault="006A730D" w:rsidP="00E258CE">
      <w:pPr>
        <w:pStyle w:val="BodyText"/>
        <w:ind w:left="900" w:right="720"/>
      </w:pPr>
      <w:r>
        <w:t xml:space="preserve">There are no VistA M Server data files for which </w:t>
      </w:r>
      <w:r w:rsidR="006A580F">
        <w:t>VPS*1.0</w:t>
      </w:r>
      <w:r w:rsidR="00941052">
        <w:t>*6</w:t>
      </w:r>
      <w:r>
        <w:t xml:space="preserve"> is the custodial owner.</w:t>
      </w:r>
    </w:p>
    <w:p w:rsidR="00391252" w:rsidRDefault="00391252" w:rsidP="00C7638F">
      <w:pPr>
        <w:pStyle w:val="Heading2"/>
        <w:ind w:left="1620" w:hanging="720"/>
      </w:pPr>
      <w:bookmarkStart w:id="112" w:name="_Toc433025488"/>
      <w:r>
        <w:t>Official Policies</w:t>
      </w:r>
      <w:bookmarkEnd w:id="112"/>
    </w:p>
    <w:p w:rsidR="00391252" w:rsidRPr="00216266" w:rsidRDefault="00391252" w:rsidP="00E258CE">
      <w:pPr>
        <w:pStyle w:val="BodyText"/>
        <w:ind w:left="900" w:right="720"/>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Health</w:t>
      </w:r>
      <w:r w:rsidRPr="00391252">
        <w:t>e</w:t>
      </w:r>
      <w:r w:rsidRPr="00216266">
        <w:t>Vet VistA Class I software code.</w:t>
      </w:r>
    </w:p>
    <w:p w:rsidR="00642C44" w:rsidRPr="003F003B" w:rsidRDefault="003F003B" w:rsidP="008B2B8F">
      <w:pPr>
        <w:pStyle w:val="Heading1"/>
      </w:pPr>
      <w:bookmarkStart w:id="113" w:name="_Toc206326205"/>
      <w:bookmarkStart w:id="114" w:name="_Toc206326206"/>
      <w:bookmarkStart w:id="115" w:name="_Toc206326208"/>
      <w:bookmarkStart w:id="116" w:name="_Toc206326210"/>
      <w:bookmarkStart w:id="117" w:name="_Toc390883236"/>
      <w:bookmarkStart w:id="118" w:name="_Toc390883247"/>
      <w:bookmarkStart w:id="119" w:name="_Toc390883249"/>
      <w:bookmarkStart w:id="120" w:name="_Toc433025489"/>
      <w:bookmarkEnd w:id="83"/>
      <w:bookmarkEnd w:id="84"/>
      <w:bookmarkEnd w:id="85"/>
      <w:bookmarkEnd w:id="113"/>
      <w:bookmarkEnd w:id="114"/>
      <w:bookmarkEnd w:id="115"/>
      <w:bookmarkEnd w:id="116"/>
      <w:bookmarkEnd w:id="117"/>
      <w:bookmarkEnd w:id="118"/>
      <w:bookmarkEnd w:id="119"/>
      <w:r>
        <w:lastRenderedPageBreak/>
        <w:t>Acronyms and Glossary</w:t>
      </w:r>
      <w:bookmarkStart w:id="121" w:name="_Toc236195839"/>
      <w:bookmarkEnd w:id="120"/>
    </w:p>
    <w:p w:rsidR="003F003B" w:rsidRPr="001C0B36" w:rsidRDefault="003F003B" w:rsidP="00BE36DC">
      <w:pPr>
        <w:pStyle w:val="Heading2"/>
      </w:pPr>
      <w:bookmarkStart w:id="122" w:name="ApprovalSignatures1"/>
      <w:bookmarkStart w:id="123" w:name="_Toc79889715"/>
      <w:bookmarkStart w:id="124" w:name="Acronyms1"/>
      <w:bookmarkStart w:id="125" w:name="_Ref207529685"/>
      <w:bookmarkStart w:id="126" w:name="_Ref207529721"/>
      <w:bookmarkStart w:id="127" w:name="_Toc234302625"/>
      <w:bookmarkStart w:id="128" w:name="_Toc300057747"/>
      <w:bookmarkStart w:id="129" w:name="_Toc433025490"/>
      <w:bookmarkStart w:id="130" w:name="_Toc320274583"/>
      <w:bookmarkStart w:id="131" w:name="_Toc320279456"/>
      <w:bookmarkStart w:id="132" w:name="_Toc323533346"/>
      <w:bookmarkEnd w:id="121"/>
      <w:bookmarkEnd w:id="122"/>
      <w:r w:rsidRPr="001C0B36">
        <w:t>Acronyms</w:t>
      </w:r>
      <w:bookmarkEnd w:id="123"/>
      <w:bookmarkEnd w:id="124"/>
      <w:bookmarkEnd w:id="125"/>
      <w:bookmarkEnd w:id="126"/>
      <w:bookmarkEnd w:id="127"/>
      <w:bookmarkEnd w:id="128"/>
      <w:bookmarkEnd w:id="129"/>
    </w:p>
    <w:p w:rsidR="003F003B" w:rsidRDefault="003F003B" w:rsidP="003F003B">
      <w:pPr>
        <w:pStyle w:val="Caption"/>
      </w:pPr>
      <w:bookmarkStart w:id="133" w:name="_Toc433025496"/>
      <w:r>
        <w:t xml:space="preserve">Table </w:t>
      </w:r>
      <w:r w:rsidR="00C26264">
        <w:fldChar w:fldCharType="begin"/>
      </w:r>
      <w:r w:rsidR="009C4B58">
        <w:instrText xml:space="preserve"> SEQ Table \* ARABIC </w:instrText>
      </w:r>
      <w:r w:rsidR="00C26264">
        <w:fldChar w:fldCharType="separate"/>
      </w:r>
      <w:r w:rsidR="002B1002">
        <w:rPr>
          <w:noProof/>
        </w:rPr>
        <w:t>5</w:t>
      </w:r>
      <w:r w:rsidR="00C26264">
        <w:rPr>
          <w:noProof/>
        </w:rPr>
        <w:fldChar w:fldCharType="end"/>
      </w:r>
      <w:r>
        <w:t>: List of Acronyms</w:t>
      </w:r>
      <w:bookmarkEnd w:id="13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2E7E1F" w:rsidTr="00D92BE0">
        <w:trPr>
          <w:jc w:val="center"/>
        </w:trPr>
        <w:tc>
          <w:tcPr>
            <w:tcW w:w="1980" w:type="dxa"/>
          </w:tcPr>
          <w:p w:rsidR="002E7E1F" w:rsidRDefault="002E7E1F" w:rsidP="00D92BE0">
            <w:pPr>
              <w:pStyle w:val="TableText"/>
            </w:pPr>
            <w:r>
              <w:t>HL7</w:t>
            </w:r>
          </w:p>
        </w:tc>
        <w:tc>
          <w:tcPr>
            <w:tcW w:w="7128" w:type="dxa"/>
          </w:tcPr>
          <w:p w:rsidR="002E7E1F" w:rsidRDefault="002E7E1F" w:rsidP="00D92BE0">
            <w:pPr>
              <w:pStyle w:val="TableText"/>
            </w:pPr>
            <w:r>
              <w:t>Health Level Seven</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44179F" w:rsidRDefault="0044179F" w:rsidP="003F003B">
      <w:pPr>
        <w:pStyle w:val="BodyText"/>
      </w:pPr>
    </w:p>
    <w:p w:rsidR="0044179F" w:rsidRDefault="0044179F">
      <w:pPr>
        <w:rPr>
          <w:szCs w:val="20"/>
        </w:rPr>
      </w:pPr>
      <w:r>
        <w:br w:type="page"/>
      </w:r>
    </w:p>
    <w:p w:rsidR="003F003B" w:rsidRDefault="00193890" w:rsidP="00BE36DC">
      <w:pPr>
        <w:pStyle w:val="Heading2"/>
      </w:pPr>
      <w:bookmarkStart w:id="134" w:name="_Toc433025491"/>
      <w:r>
        <w:lastRenderedPageBreak/>
        <w:t>Glossary</w:t>
      </w:r>
      <w:bookmarkEnd w:id="134"/>
    </w:p>
    <w:p w:rsidR="003F003B" w:rsidRDefault="003F003B" w:rsidP="003F003B">
      <w:pPr>
        <w:pStyle w:val="Caption"/>
      </w:pPr>
      <w:bookmarkStart w:id="135" w:name="_Toc433025497"/>
      <w:r>
        <w:t xml:space="preserve">Table </w:t>
      </w:r>
      <w:r w:rsidR="00C26264">
        <w:fldChar w:fldCharType="begin"/>
      </w:r>
      <w:r w:rsidR="009C4B58">
        <w:instrText xml:space="preserve"> SEQ Table \* ARABIC </w:instrText>
      </w:r>
      <w:r w:rsidR="00C26264">
        <w:fldChar w:fldCharType="separate"/>
      </w:r>
      <w:r w:rsidR="002B1002">
        <w:rPr>
          <w:noProof/>
        </w:rPr>
        <w:t>6</w:t>
      </w:r>
      <w:r w:rsidR="00C26264">
        <w:rPr>
          <w:noProof/>
        </w:rPr>
        <w:fldChar w:fldCharType="end"/>
      </w:r>
      <w:r>
        <w:t>: Glossary</w:t>
      </w:r>
      <w:bookmarkEnd w:id="13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r w:rsidRPr="00795F4F">
              <w:t>VetLink</w:t>
            </w:r>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0"/>
      <w:bookmarkEnd w:id="131"/>
      <w:bookmarkEnd w:id="132"/>
    </w:tbl>
    <w:p w:rsidR="006B3201" w:rsidRDefault="006B3201" w:rsidP="00D31589">
      <w:pPr>
        <w:rPr>
          <w:sz w:val="18"/>
          <w:szCs w:val="22"/>
        </w:rPr>
      </w:pPr>
    </w:p>
    <w:sectPr w:rsidR="006B3201" w:rsidSect="00D128D4">
      <w:footerReference w:type="default" r:id="rId18"/>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7F5" w:rsidRDefault="00CD07F5">
      <w:r>
        <w:separator/>
      </w:r>
    </w:p>
    <w:p w:rsidR="00CD07F5" w:rsidRDefault="00CD07F5"/>
  </w:endnote>
  <w:endnote w:type="continuationSeparator" w:id="0">
    <w:p w:rsidR="00CD07F5" w:rsidRDefault="00CD07F5">
      <w:r>
        <w:continuationSeparator/>
      </w:r>
    </w:p>
    <w:p w:rsidR="00CD07F5" w:rsidRDefault="00CD0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91A" w:rsidRPr="0072565A" w:rsidRDefault="0070791A" w:rsidP="000A4B45">
    <w:pPr>
      <w:pStyle w:val="Footer"/>
      <w:tabs>
        <w:tab w:val="clear" w:pos="4680"/>
        <w:tab w:val="clear" w:pos="9360"/>
        <w:tab w:val="center" w:pos="5400"/>
        <w:tab w:val="right" w:pos="10080"/>
      </w:tabs>
      <w:ind w:right="720"/>
    </w:pPr>
    <w:r w:rsidRPr="0072565A">
      <w:t>VHA Point Service (Kiosks) Phase II</w:t>
    </w:r>
  </w:p>
  <w:p w:rsidR="0070791A" w:rsidRPr="0072565A" w:rsidRDefault="0070791A" w:rsidP="000A4B45">
    <w:pPr>
      <w:pStyle w:val="Footer"/>
      <w:tabs>
        <w:tab w:val="clear" w:pos="4680"/>
        <w:tab w:val="clear" w:pos="9360"/>
        <w:tab w:val="center" w:pos="5400"/>
        <w:tab w:val="right" w:pos="10080"/>
      </w:tabs>
      <w:ind w:right="720"/>
    </w:pPr>
    <w:r>
      <w:t>Enhancement VPS*1.0*6</w:t>
    </w:r>
  </w:p>
  <w:p w:rsidR="0070791A" w:rsidRPr="000A4B45" w:rsidRDefault="00D0637E" w:rsidP="000A4B45">
    <w:pPr>
      <w:pStyle w:val="Footer"/>
      <w:ind w:right="720"/>
    </w:pPr>
    <w:r>
      <w:t>Technical Manual</w:t>
    </w:r>
    <w:r w:rsidR="0070791A" w:rsidRPr="0072565A">
      <w:tab/>
    </w:r>
    <w:r w:rsidR="00A67A49">
      <w:fldChar w:fldCharType="begin"/>
    </w:r>
    <w:r w:rsidR="00A67A49">
      <w:instrText xml:space="preserve"> PAGE   \* MERGEFORMAT </w:instrText>
    </w:r>
    <w:r w:rsidR="00A67A49">
      <w:fldChar w:fldCharType="separate"/>
    </w:r>
    <w:r w:rsidR="004F349C">
      <w:rPr>
        <w:noProof/>
      </w:rPr>
      <w:t>iii</w:t>
    </w:r>
    <w:r w:rsidR="00A67A49">
      <w:rPr>
        <w:noProof/>
      </w:rPr>
      <w:fldChar w:fldCharType="end"/>
    </w:r>
    <w:r w:rsidR="0070791A">
      <w:tab/>
    </w:r>
    <w:r w:rsidR="002B1002">
      <w:t>October</w:t>
    </w:r>
    <w:r w:rsidR="0070791A" w:rsidRPr="0072565A">
      <w:t xml:space="preserve">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91A" w:rsidRPr="0072565A" w:rsidRDefault="0070791A" w:rsidP="008E17B1">
    <w:pPr>
      <w:pStyle w:val="Footer"/>
      <w:tabs>
        <w:tab w:val="clear" w:pos="4680"/>
        <w:tab w:val="clear" w:pos="9360"/>
        <w:tab w:val="center" w:pos="5400"/>
        <w:tab w:val="right" w:pos="10080"/>
      </w:tabs>
      <w:ind w:left="720" w:right="720"/>
    </w:pPr>
    <w:r w:rsidRPr="0072565A">
      <w:t>VHA Point Service (Kiosks) Phase II</w:t>
    </w:r>
  </w:p>
  <w:p w:rsidR="0070791A" w:rsidRPr="0072565A" w:rsidRDefault="0070791A" w:rsidP="008E17B1">
    <w:pPr>
      <w:pStyle w:val="Footer"/>
      <w:tabs>
        <w:tab w:val="clear" w:pos="4680"/>
        <w:tab w:val="clear" w:pos="9360"/>
        <w:tab w:val="center" w:pos="5400"/>
        <w:tab w:val="right" w:pos="10080"/>
      </w:tabs>
      <w:ind w:left="720" w:right="720"/>
    </w:pPr>
    <w:r>
      <w:t>Enhancement VPS*1.0*6</w:t>
    </w:r>
  </w:p>
  <w:p w:rsidR="0070791A" w:rsidRPr="000A4B45" w:rsidRDefault="00D0637E" w:rsidP="008E17B1">
    <w:pPr>
      <w:pStyle w:val="Footer"/>
      <w:tabs>
        <w:tab w:val="clear" w:pos="4680"/>
        <w:tab w:val="clear" w:pos="9360"/>
        <w:tab w:val="center" w:pos="5400"/>
        <w:tab w:val="right" w:pos="10080"/>
      </w:tabs>
      <w:ind w:left="720" w:right="720"/>
    </w:pPr>
    <w:r>
      <w:t>Technical Manual</w:t>
    </w:r>
    <w:r w:rsidR="0070791A" w:rsidRPr="0072565A">
      <w:tab/>
    </w:r>
    <w:r w:rsidR="00A67A49">
      <w:fldChar w:fldCharType="begin"/>
    </w:r>
    <w:r w:rsidR="00A67A49">
      <w:instrText xml:space="preserve"> PAGE   \* MERGEFORMAT </w:instrText>
    </w:r>
    <w:r w:rsidR="00A67A49">
      <w:fldChar w:fldCharType="separate"/>
    </w:r>
    <w:r w:rsidR="004F349C">
      <w:rPr>
        <w:noProof/>
      </w:rPr>
      <w:t>5</w:t>
    </w:r>
    <w:r w:rsidR="00A67A49">
      <w:rPr>
        <w:noProof/>
      </w:rPr>
      <w:fldChar w:fldCharType="end"/>
    </w:r>
    <w:r w:rsidR="0070791A">
      <w:tab/>
    </w:r>
    <w:r w:rsidR="002B1002">
      <w:t>October</w:t>
    </w:r>
    <w:r w:rsidR="0070791A" w:rsidRPr="0072565A">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7F5" w:rsidRDefault="00CD07F5">
      <w:r>
        <w:separator/>
      </w:r>
    </w:p>
    <w:p w:rsidR="00CD07F5" w:rsidRDefault="00CD07F5"/>
  </w:footnote>
  <w:footnote w:type="continuationSeparator" w:id="0">
    <w:p w:rsidR="00CD07F5" w:rsidRDefault="00CD07F5">
      <w:r>
        <w:continuationSeparator/>
      </w:r>
    </w:p>
    <w:p w:rsidR="00CD07F5" w:rsidRDefault="00CD07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91A" w:rsidRDefault="0070791A">
    <w:pPr>
      <w:pStyle w:val="Header"/>
    </w:pPr>
  </w:p>
  <w:p w:rsidR="0070791A" w:rsidRDefault="0070791A">
    <w:pPr>
      <w:pStyle w:val="Header"/>
    </w:pPr>
  </w:p>
  <w:p w:rsidR="0070791A" w:rsidRDefault="007079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3">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6">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CA8"/>
    <w:multiLevelType w:val="multilevel"/>
    <w:tmpl w:val="88DE4F62"/>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2">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E15DA"/>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2">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3">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4">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17"/>
  </w:num>
  <w:num w:numId="4">
    <w:abstractNumId w:val="8"/>
  </w:num>
  <w:num w:numId="5">
    <w:abstractNumId w:val="1"/>
  </w:num>
  <w:num w:numId="6">
    <w:abstractNumId w:val="24"/>
  </w:num>
  <w:num w:numId="7">
    <w:abstractNumId w:val="16"/>
  </w:num>
  <w:num w:numId="8">
    <w:abstractNumId w:val="7"/>
  </w:num>
  <w:num w:numId="9">
    <w:abstractNumId w:val="25"/>
  </w:num>
  <w:num w:numId="10">
    <w:abstractNumId w:val="14"/>
  </w:num>
  <w:num w:numId="11">
    <w:abstractNumId w:val="0"/>
  </w:num>
  <w:num w:numId="12">
    <w:abstractNumId w:val="23"/>
  </w:num>
  <w:num w:numId="13">
    <w:abstractNumId w:val="21"/>
  </w:num>
  <w:num w:numId="14">
    <w:abstractNumId w:val="19"/>
  </w:num>
  <w:num w:numId="15">
    <w:abstractNumId w:val="22"/>
  </w:num>
  <w:num w:numId="16">
    <w:abstractNumId w:val="11"/>
  </w:num>
  <w:num w:numId="17">
    <w:abstractNumId w:val="2"/>
  </w:num>
  <w:num w:numId="18">
    <w:abstractNumId w:val="5"/>
  </w:num>
  <w:num w:numId="19">
    <w:abstractNumId w:val="15"/>
  </w:num>
  <w:num w:numId="20">
    <w:abstractNumId w:val="10"/>
  </w:num>
  <w:num w:numId="21">
    <w:abstractNumId w:val="6"/>
  </w:num>
  <w:num w:numId="22">
    <w:abstractNumId w:val="4"/>
  </w:num>
  <w:num w:numId="23">
    <w:abstractNumId w:val="12"/>
  </w:num>
  <w:num w:numId="24">
    <w:abstractNumId w:val="18"/>
  </w:num>
  <w:num w:numId="25">
    <w:abstractNumId w:val="9"/>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313"/>
    <w:rsid w:val="00007C17"/>
    <w:rsid w:val="00010140"/>
    <w:rsid w:val="000114B6"/>
    <w:rsid w:val="00011EE6"/>
    <w:rsid w:val="000132F4"/>
    <w:rsid w:val="00014EC1"/>
    <w:rsid w:val="00015B14"/>
    <w:rsid w:val="000171DA"/>
    <w:rsid w:val="00017256"/>
    <w:rsid w:val="000202BA"/>
    <w:rsid w:val="00021694"/>
    <w:rsid w:val="00021910"/>
    <w:rsid w:val="00021B75"/>
    <w:rsid w:val="000248BF"/>
    <w:rsid w:val="00024929"/>
    <w:rsid w:val="000261D3"/>
    <w:rsid w:val="00027ABF"/>
    <w:rsid w:val="00027FFA"/>
    <w:rsid w:val="0003588E"/>
    <w:rsid w:val="00036541"/>
    <w:rsid w:val="00036E7F"/>
    <w:rsid w:val="0004043A"/>
    <w:rsid w:val="00040D65"/>
    <w:rsid w:val="0004133D"/>
    <w:rsid w:val="000413A2"/>
    <w:rsid w:val="000418B6"/>
    <w:rsid w:val="00041FA0"/>
    <w:rsid w:val="00044653"/>
    <w:rsid w:val="00050CBA"/>
    <w:rsid w:val="00053493"/>
    <w:rsid w:val="00054268"/>
    <w:rsid w:val="00054BAB"/>
    <w:rsid w:val="00055B23"/>
    <w:rsid w:val="000576BF"/>
    <w:rsid w:val="00061DBA"/>
    <w:rsid w:val="000669CB"/>
    <w:rsid w:val="0007078F"/>
    <w:rsid w:val="00071B4D"/>
    <w:rsid w:val="00075643"/>
    <w:rsid w:val="0007598C"/>
    <w:rsid w:val="00076B46"/>
    <w:rsid w:val="000804BB"/>
    <w:rsid w:val="00080985"/>
    <w:rsid w:val="00081639"/>
    <w:rsid w:val="00081E17"/>
    <w:rsid w:val="00083218"/>
    <w:rsid w:val="000841E3"/>
    <w:rsid w:val="000846E6"/>
    <w:rsid w:val="00086F21"/>
    <w:rsid w:val="000901A6"/>
    <w:rsid w:val="000901ED"/>
    <w:rsid w:val="00090284"/>
    <w:rsid w:val="00093153"/>
    <w:rsid w:val="00093478"/>
    <w:rsid w:val="00093E39"/>
    <w:rsid w:val="0009432C"/>
    <w:rsid w:val="0009497B"/>
    <w:rsid w:val="00095DF7"/>
    <w:rsid w:val="00096279"/>
    <w:rsid w:val="000970CA"/>
    <w:rsid w:val="00097858"/>
    <w:rsid w:val="000A0916"/>
    <w:rsid w:val="000A2B6D"/>
    <w:rsid w:val="000A4B45"/>
    <w:rsid w:val="000A604A"/>
    <w:rsid w:val="000A61F9"/>
    <w:rsid w:val="000A692B"/>
    <w:rsid w:val="000A6E34"/>
    <w:rsid w:val="000B0166"/>
    <w:rsid w:val="000B062F"/>
    <w:rsid w:val="000B1C39"/>
    <w:rsid w:val="000B23F8"/>
    <w:rsid w:val="000B30EE"/>
    <w:rsid w:val="000B35DC"/>
    <w:rsid w:val="000B3E07"/>
    <w:rsid w:val="000B41B0"/>
    <w:rsid w:val="000B4D6B"/>
    <w:rsid w:val="000B5120"/>
    <w:rsid w:val="000B5507"/>
    <w:rsid w:val="000B56A2"/>
    <w:rsid w:val="000B68E3"/>
    <w:rsid w:val="000B7B2B"/>
    <w:rsid w:val="000C07B2"/>
    <w:rsid w:val="000C170A"/>
    <w:rsid w:val="000C3464"/>
    <w:rsid w:val="000C56FA"/>
    <w:rsid w:val="000C5F54"/>
    <w:rsid w:val="000D060C"/>
    <w:rsid w:val="000D06A2"/>
    <w:rsid w:val="000D152A"/>
    <w:rsid w:val="000D1579"/>
    <w:rsid w:val="000D34BD"/>
    <w:rsid w:val="000D63C5"/>
    <w:rsid w:val="000D66B8"/>
    <w:rsid w:val="000D7978"/>
    <w:rsid w:val="000E0F41"/>
    <w:rsid w:val="000E1274"/>
    <w:rsid w:val="000E3067"/>
    <w:rsid w:val="000E354D"/>
    <w:rsid w:val="000E3A73"/>
    <w:rsid w:val="000E3B6D"/>
    <w:rsid w:val="000E40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4B6"/>
    <w:rsid w:val="0010656C"/>
    <w:rsid w:val="0010664C"/>
    <w:rsid w:val="0010699F"/>
    <w:rsid w:val="00106B6F"/>
    <w:rsid w:val="00110F34"/>
    <w:rsid w:val="001117EB"/>
    <w:rsid w:val="0011291B"/>
    <w:rsid w:val="001147F8"/>
    <w:rsid w:val="00114E7B"/>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8CC"/>
    <w:rsid w:val="00154B0A"/>
    <w:rsid w:val="001574A4"/>
    <w:rsid w:val="00164763"/>
    <w:rsid w:val="00165C8C"/>
    <w:rsid w:val="00166072"/>
    <w:rsid w:val="001707D1"/>
    <w:rsid w:val="00170B3A"/>
    <w:rsid w:val="001725B5"/>
    <w:rsid w:val="0017496C"/>
    <w:rsid w:val="00177164"/>
    <w:rsid w:val="001819E0"/>
    <w:rsid w:val="0018258A"/>
    <w:rsid w:val="00183CF1"/>
    <w:rsid w:val="001844F9"/>
    <w:rsid w:val="001845BD"/>
    <w:rsid w:val="001851B4"/>
    <w:rsid w:val="0018676B"/>
    <w:rsid w:val="00186C2F"/>
    <w:rsid w:val="00190113"/>
    <w:rsid w:val="00193890"/>
    <w:rsid w:val="00195274"/>
    <w:rsid w:val="00195542"/>
    <w:rsid w:val="001A180D"/>
    <w:rsid w:val="001A3C5C"/>
    <w:rsid w:val="001A6124"/>
    <w:rsid w:val="001A6FE7"/>
    <w:rsid w:val="001A7733"/>
    <w:rsid w:val="001B0AD3"/>
    <w:rsid w:val="001B0E86"/>
    <w:rsid w:val="001B196B"/>
    <w:rsid w:val="001B2993"/>
    <w:rsid w:val="001B2D65"/>
    <w:rsid w:val="001B2D80"/>
    <w:rsid w:val="001B492A"/>
    <w:rsid w:val="001B5289"/>
    <w:rsid w:val="001B572F"/>
    <w:rsid w:val="001B5F73"/>
    <w:rsid w:val="001B658D"/>
    <w:rsid w:val="001B7A48"/>
    <w:rsid w:val="001C0B36"/>
    <w:rsid w:val="001C17BC"/>
    <w:rsid w:val="001C1A62"/>
    <w:rsid w:val="001C204C"/>
    <w:rsid w:val="001C3620"/>
    <w:rsid w:val="001C4CEB"/>
    <w:rsid w:val="001C5077"/>
    <w:rsid w:val="001C5131"/>
    <w:rsid w:val="001C5A40"/>
    <w:rsid w:val="001C64BF"/>
    <w:rsid w:val="001D246C"/>
    <w:rsid w:val="001D7446"/>
    <w:rsid w:val="001E0FAD"/>
    <w:rsid w:val="001E2568"/>
    <w:rsid w:val="001E3B8F"/>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1D78"/>
    <w:rsid w:val="0020442F"/>
    <w:rsid w:val="00205BE7"/>
    <w:rsid w:val="00206FBA"/>
    <w:rsid w:val="002075EB"/>
    <w:rsid w:val="0021003A"/>
    <w:rsid w:val="00212CFA"/>
    <w:rsid w:val="00214CAF"/>
    <w:rsid w:val="00215FF1"/>
    <w:rsid w:val="0021637E"/>
    <w:rsid w:val="002179D2"/>
    <w:rsid w:val="00217DE5"/>
    <w:rsid w:val="00220DDD"/>
    <w:rsid w:val="0022170C"/>
    <w:rsid w:val="00222A6A"/>
    <w:rsid w:val="00223A67"/>
    <w:rsid w:val="00225002"/>
    <w:rsid w:val="00225022"/>
    <w:rsid w:val="002273CA"/>
    <w:rsid w:val="00227677"/>
    <w:rsid w:val="00232451"/>
    <w:rsid w:val="00232992"/>
    <w:rsid w:val="00234418"/>
    <w:rsid w:val="00235338"/>
    <w:rsid w:val="002362DF"/>
    <w:rsid w:val="00240F8C"/>
    <w:rsid w:val="002442E3"/>
    <w:rsid w:val="00244544"/>
    <w:rsid w:val="00247313"/>
    <w:rsid w:val="002504E0"/>
    <w:rsid w:val="00250AB3"/>
    <w:rsid w:val="00250B0B"/>
    <w:rsid w:val="00251D5B"/>
    <w:rsid w:val="00252CEB"/>
    <w:rsid w:val="00252DA9"/>
    <w:rsid w:val="00253988"/>
    <w:rsid w:val="00255080"/>
    <w:rsid w:val="00255301"/>
    <w:rsid w:val="002553BD"/>
    <w:rsid w:val="00256419"/>
    <w:rsid w:val="00256E33"/>
    <w:rsid w:val="00256F04"/>
    <w:rsid w:val="0025792D"/>
    <w:rsid w:val="00261788"/>
    <w:rsid w:val="00261C4F"/>
    <w:rsid w:val="00261DE4"/>
    <w:rsid w:val="00262B49"/>
    <w:rsid w:val="002631F0"/>
    <w:rsid w:val="002637FE"/>
    <w:rsid w:val="00263974"/>
    <w:rsid w:val="00263F28"/>
    <w:rsid w:val="00267CEA"/>
    <w:rsid w:val="002711A2"/>
    <w:rsid w:val="00273434"/>
    <w:rsid w:val="00276194"/>
    <w:rsid w:val="002761F4"/>
    <w:rsid w:val="00280149"/>
    <w:rsid w:val="0028073A"/>
    <w:rsid w:val="00282EDE"/>
    <w:rsid w:val="00284601"/>
    <w:rsid w:val="00286B0E"/>
    <w:rsid w:val="002875E3"/>
    <w:rsid w:val="00287A79"/>
    <w:rsid w:val="00290C36"/>
    <w:rsid w:val="00291193"/>
    <w:rsid w:val="00292F87"/>
    <w:rsid w:val="00293179"/>
    <w:rsid w:val="00294415"/>
    <w:rsid w:val="00294CFD"/>
    <w:rsid w:val="00295AC7"/>
    <w:rsid w:val="002A0A87"/>
    <w:rsid w:val="002A2EE5"/>
    <w:rsid w:val="002A42A2"/>
    <w:rsid w:val="002A43D8"/>
    <w:rsid w:val="002A4BD2"/>
    <w:rsid w:val="002A6233"/>
    <w:rsid w:val="002A6F68"/>
    <w:rsid w:val="002A797C"/>
    <w:rsid w:val="002A7B49"/>
    <w:rsid w:val="002B1002"/>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0B05"/>
    <w:rsid w:val="002E131E"/>
    <w:rsid w:val="002E1D8C"/>
    <w:rsid w:val="002E2940"/>
    <w:rsid w:val="002E3383"/>
    <w:rsid w:val="002E49F4"/>
    <w:rsid w:val="002E567B"/>
    <w:rsid w:val="002E61F5"/>
    <w:rsid w:val="002E751D"/>
    <w:rsid w:val="002E7E1F"/>
    <w:rsid w:val="002F0076"/>
    <w:rsid w:val="002F0896"/>
    <w:rsid w:val="002F124F"/>
    <w:rsid w:val="002F5410"/>
    <w:rsid w:val="002F5A86"/>
    <w:rsid w:val="002F67FF"/>
    <w:rsid w:val="00300507"/>
    <w:rsid w:val="0030105E"/>
    <w:rsid w:val="00301134"/>
    <w:rsid w:val="00302A0A"/>
    <w:rsid w:val="00303722"/>
    <w:rsid w:val="00303940"/>
    <w:rsid w:val="00303997"/>
    <w:rsid w:val="00304083"/>
    <w:rsid w:val="003052A4"/>
    <w:rsid w:val="00305C9B"/>
    <w:rsid w:val="003067EA"/>
    <w:rsid w:val="00306C9F"/>
    <w:rsid w:val="00306DEF"/>
    <w:rsid w:val="003079FC"/>
    <w:rsid w:val="0031065C"/>
    <w:rsid w:val="003110DB"/>
    <w:rsid w:val="003110EB"/>
    <w:rsid w:val="0031148F"/>
    <w:rsid w:val="00312352"/>
    <w:rsid w:val="00312E9F"/>
    <w:rsid w:val="00314363"/>
    <w:rsid w:val="00314B90"/>
    <w:rsid w:val="003161A4"/>
    <w:rsid w:val="003174DD"/>
    <w:rsid w:val="00317738"/>
    <w:rsid w:val="003207B5"/>
    <w:rsid w:val="0032241E"/>
    <w:rsid w:val="003225B5"/>
    <w:rsid w:val="00323259"/>
    <w:rsid w:val="00323D1B"/>
    <w:rsid w:val="00323EB1"/>
    <w:rsid w:val="003249C5"/>
    <w:rsid w:val="00330850"/>
    <w:rsid w:val="00333877"/>
    <w:rsid w:val="00333CA1"/>
    <w:rsid w:val="0033403F"/>
    <w:rsid w:val="0033410C"/>
    <w:rsid w:val="00335369"/>
    <w:rsid w:val="003367AC"/>
    <w:rsid w:val="00340303"/>
    <w:rsid w:val="0034038C"/>
    <w:rsid w:val="00340ABD"/>
    <w:rsid w:val="00342011"/>
    <w:rsid w:val="00342E0C"/>
    <w:rsid w:val="003434A2"/>
    <w:rsid w:val="00343B16"/>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05B"/>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6C02"/>
    <w:rsid w:val="003972F4"/>
    <w:rsid w:val="0039783F"/>
    <w:rsid w:val="003A1055"/>
    <w:rsid w:val="003A25E0"/>
    <w:rsid w:val="003A2608"/>
    <w:rsid w:val="003A2918"/>
    <w:rsid w:val="003A295B"/>
    <w:rsid w:val="003A5418"/>
    <w:rsid w:val="003A591C"/>
    <w:rsid w:val="003A5F8E"/>
    <w:rsid w:val="003A7646"/>
    <w:rsid w:val="003B0260"/>
    <w:rsid w:val="003B08D3"/>
    <w:rsid w:val="003B45B7"/>
    <w:rsid w:val="003B47EB"/>
    <w:rsid w:val="003B5CAC"/>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58B6"/>
    <w:rsid w:val="003F6DB7"/>
    <w:rsid w:val="003F6F38"/>
    <w:rsid w:val="0040263E"/>
    <w:rsid w:val="00403D4E"/>
    <w:rsid w:val="00404B1A"/>
    <w:rsid w:val="00404D9C"/>
    <w:rsid w:val="004053EC"/>
    <w:rsid w:val="00412A5B"/>
    <w:rsid w:val="004141BF"/>
    <w:rsid w:val="00414BA4"/>
    <w:rsid w:val="0041540C"/>
    <w:rsid w:val="0041771C"/>
    <w:rsid w:val="00417989"/>
    <w:rsid w:val="00417E02"/>
    <w:rsid w:val="0042130D"/>
    <w:rsid w:val="00421C75"/>
    <w:rsid w:val="00423003"/>
    <w:rsid w:val="0042330B"/>
    <w:rsid w:val="00423A58"/>
    <w:rsid w:val="00424516"/>
    <w:rsid w:val="00425435"/>
    <w:rsid w:val="00426930"/>
    <w:rsid w:val="00426F17"/>
    <w:rsid w:val="00427763"/>
    <w:rsid w:val="0043096E"/>
    <w:rsid w:val="00434406"/>
    <w:rsid w:val="0043454E"/>
    <w:rsid w:val="004348F9"/>
    <w:rsid w:val="004366CA"/>
    <w:rsid w:val="00436A2E"/>
    <w:rsid w:val="0044179F"/>
    <w:rsid w:val="00441B34"/>
    <w:rsid w:val="00442D25"/>
    <w:rsid w:val="0044423D"/>
    <w:rsid w:val="004444C2"/>
    <w:rsid w:val="00444FBB"/>
    <w:rsid w:val="00446FCF"/>
    <w:rsid w:val="0044722F"/>
    <w:rsid w:val="00451181"/>
    <w:rsid w:val="00451632"/>
    <w:rsid w:val="00452393"/>
    <w:rsid w:val="00455E4B"/>
    <w:rsid w:val="0045736E"/>
    <w:rsid w:val="00460912"/>
    <w:rsid w:val="0046123C"/>
    <w:rsid w:val="00461F8C"/>
    <w:rsid w:val="004633E1"/>
    <w:rsid w:val="004637A1"/>
    <w:rsid w:val="0046644B"/>
    <w:rsid w:val="00470205"/>
    <w:rsid w:val="00470F54"/>
    <w:rsid w:val="00471156"/>
    <w:rsid w:val="0047292D"/>
    <w:rsid w:val="00474BBC"/>
    <w:rsid w:val="0047582C"/>
    <w:rsid w:val="004816E8"/>
    <w:rsid w:val="00482A71"/>
    <w:rsid w:val="00483D66"/>
    <w:rsid w:val="00484324"/>
    <w:rsid w:val="004864D7"/>
    <w:rsid w:val="00486ED0"/>
    <w:rsid w:val="00492029"/>
    <w:rsid w:val="0049235A"/>
    <w:rsid w:val="00492DEA"/>
    <w:rsid w:val="0049472A"/>
    <w:rsid w:val="00495179"/>
    <w:rsid w:val="004954BA"/>
    <w:rsid w:val="00495755"/>
    <w:rsid w:val="0049580F"/>
    <w:rsid w:val="00495A3E"/>
    <w:rsid w:val="0049664D"/>
    <w:rsid w:val="004A06C1"/>
    <w:rsid w:val="004A14DF"/>
    <w:rsid w:val="004A1A66"/>
    <w:rsid w:val="004A1C63"/>
    <w:rsid w:val="004A2E83"/>
    <w:rsid w:val="004A366D"/>
    <w:rsid w:val="004A3C75"/>
    <w:rsid w:val="004A4ADB"/>
    <w:rsid w:val="004A53F9"/>
    <w:rsid w:val="004A6D43"/>
    <w:rsid w:val="004A7250"/>
    <w:rsid w:val="004B0CC2"/>
    <w:rsid w:val="004B0F6E"/>
    <w:rsid w:val="004B1130"/>
    <w:rsid w:val="004B1618"/>
    <w:rsid w:val="004B4BD5"/>
    <w:rsid w:val="004B5A4D"/>
    <w:rsid w:val="004C0D5D"/>
    <w:rsid w:val="004C0E90"/>
    <w:rsid w:val="004C163D"/>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42F2"/>
    <w:rsid w:val="004D4D6A"/>
    <w:rsid w:val="004D5425"/>
    <w:rsid w:val="004D5CD2"/>
    <w:rsid w:val="004D5CD8"/>
    <w:rsid w:val="004D6C27"/>
    <w:rsid w:val="004D7A09"/>
    <w:rsid w:val="004E196B"/>
    <w:rsid w:val="004E40D1"/>
    <w:rsid w:val="004F0380"/>
    <w:rsid w:val="004F0FB3"/>
    <w:rsid w:val="004F2650"/>
    <w:rsid w:val="004F2C64"/>
    <w:rsid w:val="004F349C"/>
    <w:rsid w:val="004F3713"/>
    <w:rsid w:val="004F78D0"/>
    <w:rsid w:val="004F7B98"/>
    <w:rsid w:val="004F7F36"/>
    <w:rsid w:val="0050275E"/>
    <w:rsid w:val="00504181"/>
    <w:rsid w:val="00504751"/>
    <w:rsid w:val="00504BC1"/>
    <w:rsid w:val="00505025"/>
    <w:rsid w:val="005068BE"/>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1AFC"/>
    <w:rsid w:val="005327F9"/>
    <w:rsid w:val="005347E3"/>
    <w:rsid w:val="00534C79"/>
    <w:rsid w:val="00535C93"/>
    <w:rsid w:val="005376DF"/>
    <w:rsid w:val="0054027C"/>
    <w:rsid w:val="00540BD4"/>
    <w:rsid w:val="00540C03"/>
    <w:rsid w:val="005432AA"/>
    <w:rsid w:val="00543E06"/>
    <w:rsid w:val="00543F8B"/>
    <w:rsid w:val="005445B4"/>
    <w:rsid w:val="005459E2"/>
    <w:rsid w:val="00546306"/>
    <w:rsid w:val="00547151"/>
    <w:rsid w:val="00547641"/>
    <w:rsid w:val="0054776B"/>
    <w:rsid w:val="00551765"/>
    <w:rsid w:val="005526C8"/>
    <w:rsid w:val="0055273C"/>
    <w:rsid w:val="005530D7"/>
    <w:rsid w:val="005538A7"/>
    <w:rsid w:val="00553C2F"/>
    <w:rsid w:val="00553F9F"/>
    <w:rsid w:val="0055478D"/>
    <w:rsid w:val="00554B8F"/>
    <w:rsid w:val="005566A9"/>
    <w:rsid w:val="00557AE1"/>
    <w:rsid w:val="00560730"/>
    <w:rsid w:val="00562739"/>
    <w:rsid w:val="00563D5A"/>
    <w:rsid w:val="005647C7"/>
    <w:rsid w:val="00565F20"/>
    <w:rsid w:val="00566322"/>
    <w:rsid w:val="00566B2D"/>
    <w:rsid w:val="00566DC7"/>
    <w:rsid w:val="00572F97"/>
    <w:rsid w:val="00573954"/>
    <w:rsid w:val="00574C12"/>
    <w:rsid w:val="00574E94"/>
    <w:rsid w:val="005766BA"/>
    <w:rsid w:val="00580116"/>
    <w:rsid w:val="00580A74"/>
    <w:rsid w:val="00581803"/>
    <w:rsid w:val="005844EF"/>
    <w:rsid w:val="00584BE0"/>
    <w:rsid w:val="00584F5E"/>
    <w:rsid w:val="00585881"/>
    <w:rsid w:val="00585AE1"/>
    <w:rsid w:val="00585DE8"/>
    <w:rsid w:val="005867F5"/>
    <w:rsid w:val="0058782F"/>
    <w:rsid w:val="00587D2B"/>
    <w:rsid w:val="00590E42"/>
    <w:rsid w:val="00594E29"/>
    <w:rsid w:val="00595ACE"/>
    <w:rsid w:val="005960A1"/>
    <w:rsid w:val="00597DB9"/>
    <w:rsid w:val="005A250A"/>
    <w:rsid w:val="005A2776"/>
    <w:rsid w:val="005A5955"/>
    <w:rsid w:val="005A722B"/>
    <w:rsid w:val="005B09CF"/>
    <w:rsid w:val="005B1FA8"/>
    <w:rsid w:val="005B2E26"/>
    <w:rsid w:val="005B37C6"/>
    <w:rsid w:val="005B38CB"/>
    <w:rsid w:val="005B3B31"/>
    <w:rsid w:val="005B541C"/>
    <w:rsid w:val="005B79A4"/>
    <w:rsid w:val="005C08E3"/>
    <w:rsid w:val="005C1FEF"/>
    <w:rsid w:val="005C22B8"/>
    <w:rsid w:val="005C3031"/>
    <w:rsid w:val="005C30C9"/>
    <w:rsid w:val="005C32A7"/>
    <w:rsid w:val="005C3B13"/>
    <w:rsid w:val="005C3DF5"/>
    <w:rsid w:val="005C3FC6"/>
    <w:rsid w:val="005C49AE"/>
    <w:rsid w:val="005C53F2"/>
    <w:rsid w:val="005C629F"/>
    <w:rsid w:val="005C652D"/>
    <w:rsid w:val="005C65D4"/>
    <w:rsid w:val="005C6900"/>
    <w:rsid w:val="005C7234"/>
    <w:rsid w:val="005C7759"/>
    <w:rsid w:val="005C7E36"/>
    <w:rsid w:val="005D031D"/>
    <w:rsid w:val="005D1195"/>
    <w:rsid w:val="005D1BFC"/>
    <w:rsid w:val="005D26D6"/>
    <w:rsid w:val="005D5773"/>
    <w:rsid w:val="005D5FD5"/>
    <w:rsid w:val="005D6880"/>
    <w:rsid w:val="005E0659"/>
    <w:rsid w:val="005E2AF9"/>
    <w:rsid w:val="005F13FE"/>
    <w:rsid w:val="005F20B2"/>
    <w:rsid w:val="005F2347"/>
    <w:rsid w:val="005F28E6"/>
    <w:rsid w:val="005F321E"/>
    <w:rsid w:val="005F5492"/>
    <w:rsid w:val="005F5C39"/>
    <w:rsid w:val="005F6C49"/>
    <w:rsid w:val="005F6E95"/>
    <w:rsid w:val="00604221"/>
    <w:rsid w:val="006042EF"/>
    <w:rsid w:val="006049E0"/>
    <w:rsid w:val="006052A9"/>
    <w:rsid w:val="006053E7"/>
    <w:rsid w:val="00605B9E"/>
    <w:rsid w:val="00606436"/>
    <w:rsid w:val="00607231"/>
    <w:rsid w:val="00610116"/>
    <w:rsid w:val="006112B6"/>
    <w:rsid w:val="00612559"/>
    <w:rsid w:val="006133CD"/>
    <w:rsid w:val="00614371"/>
    <w:rsid w:val="006144A2"/>
    <w:rsid w:val="00614789"/>
    <w:rsid w:val="00615327"/>
    <w:rsid w:val="00617490"/>
    <w:rsid w:val="00620E84"/>
    <w:rsid w:val="0062215F"/>
    <w:rsid w:val="00622428"/>
    <w:rsid w:val="006230CD"/>
    <w:rsid w:val="00624015"/>
    <w:rsid w:val="0062588B"/>
    <w:rsid w:val="006261F8"/>
    <w:rsid w:val="006275CA"/>
    <w:rsid w:val="00632607"/>
    <w:rsid w:val="00632D38"/>
    <w:rsid w:val="00633CDA"/>
    <w:rsid w:val="00634B77"/>
    <w:rsid w:val="00634B7E"/>
    <w:rsid w:val="00634F2D"/>
    <w:rsid w:val="00637043"/>
    <w:rsid w:val="00640031"/>
    <w:rsid w:val="00641B47"/>
    <w:rsid w:val="00641BD5"/>
    <w:rsid w:val="00642849"/>
    <w:rsid w:val="00642C44"/>
    <w:rsid w:val="00642C47"/>
    <w:rsid w:val="00645473"/>
    <w:rsid w:val="0064559A"/>
    <w:rsid w:val="00646042"/>
    <w:rsid w:val="006508D4"/>
    <w:rsid w:val="006528AE"/>
    <w:rsid w:val="00653D1D"/>
    <w:rsid w:val="00653E60"/>
    <w:rsid w:val="00654E86"/>
    <w:rsid w:val="00655527"/>
    <w:rsid w:val="0065704C"/>
    <w:rsid w:val="006575E0"/>
    <w:rsid w:val="00660D0D"/>
    <w:rsid w:val="00660D39"/>
    <w:rsid w:val="00661C54"/>
    <w:rsid w:val="00662AD4"/>
    <w:rsid w:val="00663B92"/>
    <w:rsid w:val="00665755"/>
    <w:rsid w:val="006657F3"/>
    <w:rsid w:val="006670D2"/>
    <w:rsid w:val="00667E47"/>
    <w:rsid w:val="00670DDA"/>
    <w:rsid w:val="00671B5F"/>
    <w:rsid w:val="00672CA8"/>
    <w:rsid w:val="00675064"/>
    <w:rsid w:val="00675FD6"/>
    <w:rsid w:val="0067621F"/>
    <w:rsid w:val="00676628"/>
    <w:rsid w:val="00677271"/>
    <w:rsid w:val="00677451"/>
    <w:rsid w:val="006800E1"/>
    <w:rsid w:val="006805BF"/>
    <w:rsid w:val="00680D03"/>
    <w:rsid w:val="006827ED"/>
    <w:rsid w:val="006836FC"/>
    <w:rsid w:val="00683DBB"/>
    <w:rsid w:val="00685292"/>
    <w:rsid w:val="00685333"/>
    <w:rsid w:val="00686381"/>
    <w:rsid w:val="006866B8"/>
    <w:rsid w:val="00687128"/>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580F"/>
    <w:rsid w:val="006A5877"/>
    <w:rsid w:val="006A5ACB"/>
    <w:rsid w:val="006A730D"/>
    <w:rsid w:val="006B100B"/>
    <w:rsid w:val="006B16EA"/>
    <w:rsid w:val="006B2DB4"/>
    <w:rsid w:val="006B3201"/>
    <w:rsid w:val="006B3346"/>
    <w:rsid w:val="006B3748"/>
    <w:rsid w:val="006B3B27"/>
    <w:rsid w:val="006B4899"/>
    <w:rsid w:val="006B4FD9"/>
    <w:rsid w:val="006B7778"/>
    <w:rsid w:val="006B7E30"/>
    <w:rsid w:val="006C0521"/>
    <w:rsid w:val="006C1772"/>
    <w:rsid w:val="006C3C58"/>
    <w:rsid w:val="006C69AA"/>
    <w:rsid w:val="006C6A6C"/>
    <w:rsid w:val="006C6F0F"/>
    <w:rsid w:val="006D03FD"/>
    <w:rsid w:val="006D077B"/>
    <w:rsid w:val="006D2471"/>
    <w:rsid w:val="006D293B"/>
    <w:rsid w:val="006D2F93"/>
    <w:rsid w:val="006D3583"/>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0791A"/>
    <w:rsid w:val="007100C1"/>
    <w:rsid w:val="00712E49"/>
    <w:rsid w:val="00712F8F"/>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956"/>
    <w:rsid w:val="00732D32"/>
    <w:rsid w:val="00734A1E"/>
    <w:rsid w:val="00735058"/>
    <w:rsid w:val="007360A9"/>
    <w:rsid w:val="00736C2A"/>
    <w:rsid w:val="00736E7D"/>
    <w:rsid w:val="00736FB1"/>
    <w:rsid w:val="007375FA"/>
    <w:rsid w:val="007375FC"/>
    <w:rsid w:val="00741E77"/>
    <w:rsid w:val="007427AC"/>
    <w:rsid w:val="00743898"/>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146"/>
    <w:rsid w:val="00765D17"/>
    <w:rsid w:val="00765E89"/>
    <w:rsid w:val="00765F72"/>
    <w:rsid w:val="00766B89"/>
    <w:rsid w:val="00773B6D"/>
    <w:rsid w:val="00773D1B"/>
    <w:rsid w:val="00774A5F"/>
    <w:rsid w:val="0077676E"/>
    <w:rsid w:val="00777DEA"/>
    <w:rsid w:val="00780225"/>
    <w:rsid w:val="00781144"/>
    <w:rsid w:val="007816A3"/>
    <w:rsid w:val="007848FF"/>
    <w:rsid w:val="00784BE9"/>
    <w:rsid w:val="00784DA3"/>
    <w:rsid w:val="00785CEF"/>
    <w:rsid w:val="0078638F"/>
    <w:rsid w:val="007864FA"/>
    <w:rsid w:val="00786A19"/>
    <w:rsid w:val="007905B8"/>
    <w:rsid w:val="00790D9B"/>
    <w:rsid w:val="007917AD"/>
    <w:rsid w:val="00792AB5"/>
    <w:rsid w:val="00794A39"/>
    <w:rsid w:val="00795F4F"/>
    <w:rsid w:val="007A0584"/>
    <w:rsid w:val="007A1E0C"/>
    <w:rsid w:val="007A26E8"/>
    <w:rsid w:val="007A3CEF"/>
    <w:rsid w:val="007A4819"/>
    <w:rsid w:val="007A555C"/>
    <w:rsid w:val="007A5BAE"/>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34C6"/>
    <w:rsid w:val="007D4377"/>
    <w:rsid w:val="007D5A1F"/>
    <w:rsid w:val="007D732B"/>
    <w:rsid w:val="007E05D4"/>
    <w:rsid w:val="007E20BA"/>
    <w:rsid w:val="007E25EE"/>
    <w:rsid w:val="007E33C9"/>
    <w:rsid w:val="007E4370"/>
    <w:rsid w:val="007E4CC4"/>
    <w:rsid w:val="007E4D8D"/>
    <w:rsid w:val="007F0355"/>
    <w:rsid w:val="007F18EC"/>
    <w:rsid w:val="007F3649"/>
    <w:rsid w:val="007F366F"/>
    <w:rsid w:val="007F376B"/>
    <w:rsid w:val="007F4F9E"/>
    <w:rsid w:val="007F6CFE"/>
    <w:rsid w:val="007F767C"/>
    <w:rsid w:val="007F7CC2"/>
    <w:rsid w:val="00802BE0"/>
    <w:rsid w:val="00803B69"/>
    <w:rsid w:val="0080761A"/>
    <w:rsid w:val="00807E79"/>
    <w:rsid w:val="0081116B"/>
    <w:rsid w:val="008115D6"/>
    <w:rsid w:val="00812828"/>
    <w:rsid w:val="00813DBD"/>
    <w:rsid w:val="00813F7C"/>
    <w:rsid w:val="0081483C"/>
    <w:rsid w:val="0081572E"/>
    <w:rsid w:val="00817856"/>
    <w:rsid w:val="00820A50"/>
    <w:rsid w:val="00820A88"/>
    <w:rsid w:val="00820D22"/>
    <w:rsid w:val="00821FD9"/>
    <w:rsid w:val="00821FFC"/>
    <w:rsid w:val="00822218"/>
    <w:rsid w:val="0082266C"/>
    <w:rsid w:val="00822B83"/>
    <w:rsid w:val="00823BBF"/>
    <w:rsid w:val="00824AEB"/>
    <w:rsid w:val="00824BAA"/>
    <w:rsid w:val="00824FB7"/>
    <w:rsid w:val="008259DD"/>
    <w:rsid w:val="00825FB3"/>
    <w:rsid w:val="008319A3"/>
    <w:rsid w:val="00832145"/>
    <w:rsid w:val="00832C6F"/>
    <w:rsid w:val="00833231"/>
    <w:rsid w:val="00833EA8"/>
    <w:rsid w:val="00837537"/>
    <w:rsid w:val="00837F65"/>
    <w:rsid w:val="008400D8"/>
    <w:rsid w:val="00840195"/>
    <w:rsid w:val="008405C8"/>
    <w:rsid w:val="00840645"/>
    <w:rsid w:val="00841F89"/>
    <w:rsid w:val="00843124"/>
    <w:rsid w:val="00843142"/>
    <w:rsid w:val="008441C9"/>
    <w:rsid w:val="00845BB9"/>
    <w:rsid w:val="00845E61"/>
    <w:rsid w:val="00850F5B"/>
    <w:rsid w:val="00851812"/>
    <w:rsid w:val="008534FE"/>
    <w:rsid w:val="00853724"/>
    <w:rsid w:val="00854757"/>
    <w:rsid w:val="00855009"/>
    <w:rsid w:val="00857A05"/>
    <w:rsid w:val="00860750"/>
    <w:rsid w:val="00860AFE"/>
    <w:rsid w:val="008614FB"/>
    <w:rsid w:val="00863724"/>
    <w:rsid w:val="008643F1"/>
    <w:rsid w:val="00867342"/>
    <w:rsid w:val="00867960"/>
    <w:rsid w:val="00870533"/>
    <w:rsid w:val="00871368"/>
    <w:rsid w:val="00871E3C"/>
    <w:rsid w:val="008734E9"/>
    <w:rsid w:val="00873883"/>
    <w:rsid w:val="00875206"/>
    <w:rsid w:val="00875CCB"/>
    <w:rsid w:val="00875FF8"/>
    <w:rsid w:val="00880C3D"/>
    <w:rsid w:val="00883EA9"/>
    <w:rsid w:val="0088483D"/>
    <w:rsid w:val="00884DA8"/>
    <w:rsid w:val="00885543"/>
    <w:rsid w:val="00886315"/>
    <w:rsid w:val="0088652D"/>
    <w:rsid w:val="008907A0"/>
    <w:rsid w:val="00891439"/>
    <w:rsid w:val="00894F71"/>
    <w:rsid w:val="008953D0"/>
    <w:rsid w:val="008958F5"/>
    <w:rsid w:val="008967C3"/>
    <w:rsid w:val="00896B5E"/>
    <w:rsid w:val="00897292"/>
    <w:rsid w:val="00897B15"/>
    <w:rsid w:val="008A1A2E"/>
    <w:rsid w:val="008A249C"/>
    <w:rsid w:val="008A297F"/>
    <w:rsid w:val="008A306E"/>
    <w:rsid w:val="008A4713"/>
    <w:rsid w:val="008A6F85"/>
    <w:rsid w:val="008A7695"/>
    <w:rsid w:val="008A76AD"/>
    <w:rsid w:val="008A783A"/>
    <w:rsid w:val="008B17BC"/>
    <w:rsid w:val="008B2AEE"/>
    <w:rsid w:val="008B2B8F"/>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D60D9"/>
    <w:rsid w:val="008E1329"/>
    <w:rsid w:val="008E17B1"/>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06D"/>
    <w:rsid w:val="00903165"/>
    <w:rsid w:val="00903C55"/>
    <w:rsid w:val="0090587D"/>
    <w:rsid w:val="00905E3D"/>
    <w:rsid w:val="00906711"/>
    <w:rsid w:val="00906DAB"/>
    <w:rsid w:val="00906E89"/>
    <w:rsid w:val="00910639"/>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1052"/>
    <w:rsid w:val="00943AD8"/>
    <w:rsid w:val="009453C1"/>
    <w:rsid w:val="00946351"/>
    <w:rsid w:val="00946F61"/>
    <w:rsid w:val="009477B0"/>
    <w:rsid w:val="00947F63"/>
    <w:rsid w:val="0095133D"/>
    <w:rsid w:val="00951E7B"/>
    <w:rsid w:val="00952892"/>
    <w:rsid w:val="009529F2"/>
    <w:rsid w:val="0095320D"/>
    <w:rsid w:val="00953351"/>
    <w:rsid w:val="00953E07"/>
    <w:rsid w:val="00954D62"/>
    <w:rsid w:val="00954E8D"/>
    <w:rsid w:val="0095645F"/>
    <w:rsid w:val="0095717E"/>
    <w:rsid w:val="00960076"/>
    <w:rsid w:val="0096076B"/>
    <w:rsid w:val="009609BB"/>
    <w:rsid w:val="00961268"/>
    <w:rsid w:val="00962487"/>
    <w:rsid w:val="009626BA"/>
    <w:rsid w:val="009636F8"/>
    <w:rsid w:val="00964257"/>
    <w:rsid w:val="009645DC"/>
    <w:rsid w:val="00964AB5"/>
    <w:rsid w:val="009650A1"/>
    <w:rsid w:val="00967C1C"/>
    <w:rsid w:val="00971474"/>
    <w:rsid w:val="00972AD1"/>
    <w:rsid w:val="00972E47"/>
    <w:rsid w:val="009731BF"/>
    <w:rsid w:val="0097353E"/>
    <w:rsid w:val="00973545"/>
    <w:rsid w:val="00975CFB"/>
    <w:rsid w:val="009763BD"/>
    <w:rsid w:val="009829AF"/>
    <w:rsid w:val="00984193"/>
    <w:rsid w:val="00984DA0"/>
    <w:rsid w:val="00984DCE"/>
    <w:rsid w:val="009850F8"/>
    <w:rsid w:val="00985BF4"/>
    <w:rsid w:val="00986814"/>
    <w:rsid w:val="009870CA"/>
    <w:rsid w:val="00987D5C"/>
    <w:rsid w:val="00991613"/>
    <w:rsid w:val="00991ABE"/>
    <w:rsid w:val="009924E1"/>
    <w:rsid w:val="00992594"/>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387"/>
    <w:rsid w:val="009B69D4"/>
    <w:rsid w:val="009B7556"/>
    <w:rsid w:val="009C0345"/>
    <w:rsid w:val="009C2A9A"/>
    <w:rsid w:val="009C2E22"/>
    <w:rsid w:val="009C387C"/>
    <w:rsid w:val="009C3CAD"/>
    <w:rsid w:val="009C4B58"/>
    <w:rsid w:val="009C4C5F"/>
    <w:rsid w:val="009C4EB8"/>
    <w:rsid w:val="009C53F3"/>
    <w:rsid w:val="009C5778"/>
    <w:rsid w:val="009C62A1"/>
    <w:rsid w:val="009C7C46"/>
    <w:rsid w:val="009C7EF1"/>
    <w:rsid w:val="009D0545"/>
    <w:rsid w:val="009D0807"/>
    <w:rsid w:val="009D23BF"/>
    <w:rsid w:val="009D4D52"/>
    <w:rsid w:val="009D5528"/>
    <w:rsid w:val="009D6030"/>
    <w:rsid w:val="009D7538"/>
    <w:rsid w:val="009E1020"/>
    <w:rsid w:val="009E1CB6"/>
    <w:rsid w:val="009E23BF"/>
    <w:rsid w:val="009E3D9F"/>
    <w:rsid w:val="009E507D"/>
    <w:rsid w:val="009E73F2"/>
    <w:rsid w:val="009F043E"/>
    <w:rsid w:val="009F0824"/>
    <w:rsid w:val="009F0A0C"/>
    <w:rsid w:val="009F17A8"/>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4A74"/>
    <w:rsid w:val="00A45C8D"/>
    <w:rsid w:val="00A47FDE"/>
    <w:rsid w:val="00A50E23"/>
    <w:rsid w:val="00A51406"/>
    <w:rsid w:val="00A51754"/>
    <w:rsid w:val="00A51CDE"/>
    <w:rsid w:val="00A52B66"/>
    <w:rsid w:val="00A53120"/>
    <w:rsid w:val="00A532EB"/>
    <w:rsid w:val="00A53ADA"/>
    <w:rsid w:val="00A55FCB"/>
    <w:rsid w:val="00A56937"/>
    <w:rsid w:val="00A57A03"/>
    <w:rsid w:val="00A57DE0"/>
    <w:rsid w:val="00A63716"/>
    <w:rsid w:val="00A63AC8"/>
    <w:rsid w:val="00A6476D"/>
    <w:rsid w:val="00A648AF"/>
    <w:rsid w:val="00A6512F"/>
    <w:rsid w:val="00A67105"/>
    <w:rsid w:val="00A67A49"/>
    <w:rsid w:val="00A703DD"/>
    <w:rsid w:val="00A71AE2"/>
    <w:rsid w:val="00A72028"/>
    <w:rsid w:val="00A72F9C"/>
    <w:rsid w:val="00A753C8"/>
    <w:rsid w:val="00A820CB"/>
    <w:rsid w:val="00A82A67"/>
    <w:rsid w:val="00A83CA3"/>
    <w:rsid w:val="00A83D56"/>
    <w:rsid w:val="00A84294"/>
    <w:rsid w:val="00A85AE0"/>
    <w:rsid w:val="00A8613A"/>
    <w:rsid w:val="00A86601"/>
    <w:rsid w:val="00A9044C"/>
    <w:rsid w:val="00A90932"/>
    <w:rsid w:val="00A91AA0"/>
    <w:rsid w:val="00A942F8"/>
    <w:rsid w:val="00A9458C"/>
    <w:rsid w:val="00A952E5"/>
    <w:rsid w:val="00A9584E"/>
    <w:rsid w:val="00A9714B"/>
    <w:rsid w:val="00A97975"/>
    <w:rsid w:val="00A97E95"/>
    <w:rsid w:val="00AA0F64"/>
    <w:rsid w:val="00AA25DC"/>
    <w:rsid w:val="00AA2C3F"/>
    <w:rsid w:val="00AA337E"/>
    <w:rsid w:val="00AA3972"/>
    <w:rsid w:val="00AA3979"/>
    <w:rsid w:val="00AA3998"/>
    <w:rsid w:val="00AA3C3F"/>
    <w:rsid w:val="00AA506D"/>
    <w:rsid w:val="00AA56B3"/>
    <w:rsid w:val="00AA56C3"/>
    <w:rsid w:val="00AA6982"/>
    <w:rsid w:val="00AA74E2"/>
    <w:rsid w:val="00AB16CF"/>
    <w:rsid w:val="00AB30EF"/>
    <w:rsid w:val="00AB34DE"/>
    <w:rsid w:val="00AB3DB6"/>
    <w:rsid w:val="00AB667D"/>
    <w:rsid w:val="00AB6E0C"/>
    <w:rsid w:val="00AB7BAF"/>
    <w:rsid w:val="00AC1FE3"/>
    <w:rsid w:val="00AC2F89"/>
    <w:rsid w:val="00AC3ADE"/>
    <w:rsid w:val="00AC4781"/>
    <w:rsid w:val="00AC63E5"/>
    <w:rsid w:val="00AC796C"/>
    <w:rsid w:val="00AD02E3"/>
    <w:rsid w:val="00AD096D"/>
    <w:rsid w:val="00AD1685"/>
    <w:rsid w:val="00AD2556"/>
    <w:rsid w:val="00AD2806"/>
    <w:rsid w:val="00AD50AE"/>
    <w:rsid w:val="00AE0123"/>
    <w:rsid w:val="00AE4FBB"/>
    <w:rsid w:val="00AE6B8B"/>
    <w:rsid w:val="00AE6C71"/>
    <w:rsid w:val="00AF0D25"/>
    <w:rsid w:val="00AF19CD"/>
    <w:rsid w:val="00AF1DDF"/>
    <w:rsid w:val="00AF3830"/>
    <w:rsid w:val="00AF3AB0"/>
    <w:rsid w:val="00AF4F4F"/>
    <w:rsid w:val="00AF5D29"/>
    <w:rsid w:val="00AF7AE6"/>
    <w:rsid w:val="00B0188D"/>
    <w:rsid w:val="00B04449"/>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62D"/>
    <w:rsid w:val="00B268D0"/>
    <w:rsid w:val="00B27478"/>
    <w:rsid w:val="00B3192B"/>
    <w:rsid w:val="00B31E5A"/>
    <w:rsid w:val="00B32AC4"/>
    <w:rsid w:val="00B33D6E"/>
    <w:rsid w:val="00B36295"/>
    <w:rsid w:val="00B40F70"/>
    <w:rsid w:val="00B4443D"/>
    <w:rsid w:val="00B44A4B"/>
    <w:rsid w:val="00B45F92"/>
    <w:rsid w:val="00B503BA"/>
    <w:rsid w:val="00B53E3D"/>
    <w:rsid w:val="00B54334"/>
    <w:rsid w:val="00B56796"/>
    <w:rsid w:val="00B57100"/>
    <w:rsid w:val="00B57DA4"/>
    <w:rsid w:val="00B62261"/>
    <w:rsid w:val="00B634D4"/>
    <w:rsid w:val="00B635AF"/>
    <w:rsid w:val="00B63669"/>
    <w:rsid w:val="00B702F6"/>
    <w:rsid w:val="00B70822"/>
    <w:rsid w:val="00B70ADF"/>
    <w:rsid w:val="00B70CFC"/>
    <w:rsid w:val="00B726B8"/>
    <w:rsid w:val="00B73585"/>
    <w:rsid w:val="00B73934"/>
    <w:rsid w:val="00B745BB"/>
    <w:rsid w:val="00B755BC"/>
    <w:rsid w:val="00B75623"/>
    <w:rsid w:val="00B76B4A"/>
    <w:rsid w:val="00B811BD"/>
    <w:rsid w:val="00B83547"/>
    <w:rsid w:val="00B83F9C"/>
    <w:rsid w:val="00B8571C"/>
    <w:rsid w:val="00B859B0"/>
    <w:rsid w:val="00B8745A"/>
    <w:rsid w:val="00B878FD"/>
    <w:rsid w:val="00B90134"/>
    <w:rsid w:val="00B92868"/>
    <w:rsid w:val="00B94A13"/>
    <w:rsid w:val="00B958CE"/>
    <w:rsid w:val="00B96A5E"/>
    <w:rsid w:val="00BA113D"/>
    <w:rsid w:val="00BA27B8"/>
    <w:rsid w:val="00BA35FB"/>
    <w:rsid w:val="00BA37C5"/>
    <w:rsid w:val="00BA380A"/>
    <w:rsid w:val="00BA4841"/>
    <w:rsid w:val="00BA5A99"/>
    <w:rsid w:val="00BA6580"/>
    <w:rsid w:val="00BA72AC"/>
    <w:rsid w:val="00BA72E9"/>
    <w:rsid w:val="00BB29F7"/>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1B3D"/>
    <w:rsid w:val="00BE2633"/>
    <w:rsid w:val="00BE36DC"/>
    <w:rsid w:val="00BE4D36"/>
    <w:rsid w:val="00BE5F73"/>
    <w:rsid w:val="00BE6257"/>
    <w:rsid w:val="00BE716A"/>
    <w:rsid w:val="00BE719E"/>
    <w:rsid w:val="00BE7785"/>
    <w:rsid w:val="00BF1EB7"/>
    <w:rsid w:val="00BF33F7"/>
    <w:rsid w:val="00BF4139"/>
    <w:rsid w:val="00BF4425"/>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1FA"/>
    <w:rsid w:val="00C202F1"/>
    <w:rsid w:val="00C21412"/>
    <w:rsid w:val="00C21838"/>
    <w:rsid w:val="00C21A65"/>
    <w:rsid w:val="00C21C80"/>
    <w:rsid w:val="00C21C87"/>
    <w:rsid w:val="00C2390A"/>
    <w:rsid w:val="00C23964"/>
    <w:rsid w:val="00C23C15"/>
    <w:rsid w:val="00C26264"/>
    <w:rsid w:val="00C26D12"/>
    <w:rsid w:val="00C3173D"/>
    <w:rsid w:val="00C31D0A"/>
    <w:rsid w:val="00C343E9"/>
    <w:rsid w:val="00C34993"/>
    <w:rsid w:val="00C36612"/>
    <w:rsid w:val="00C368CA"/>
    <w:rsid w:val="00C36ED5"/>
    <w:rsid w:val="00C375F4"/>
    <w:rsid w:val="00C41011"/>
    <w:rsid w:val="00C42755"/>
    <w:rsid w:val="00C42EE8"/>
    <w:rsid w:val="00C42F43"/>
    <w:rsid w:val="00C44C32"/>
    <w:rsid w:val="00C45A7D"/>
    <w:rsid w:val="00C46DE6"/>
    <w:rsid w:val="00C47907"/>
    <w:rsid w:val="00C47D29"/>
    <w:rsid w:val="00C51149"/>
    <w:rsid w:val="00C5123C"/>
    <w:rsid w:val="00C51A3E"/>
    <w:rsid w:val="00C54796"/>
    <w:rsid w:val="00C54E38"/>
    <w:rsid w:val="00C551A7"/>
    <w:rsid w:val="00C56D3F"/>
    <w:rsid w:val="00C57336"/>
    <w:rsid w:val="00C57508"/>
    <w:rsid w:val="00C60C3C"/>
    <w:rsid w:val="00C637BE"/>
    <w:rsid w:val="00C651F5"/>
    <w:rsid w:val="00C71A93"/>
    <w:rsid w:val="00C72347"/>
    <w:rsid w:val="00C72447"/>
    <w:rsid w:val="00C72460"/>
    <w:rsid w:val="00C73225"/>
    <w:rsid w:val="00C74886"/>
    <w:rsid w:val="00C74DEC"/>
    <w:rsid w:val="00C7638F"/>
    <w:rsid w:val="00C76A05"/>
    <w:rsid w:val="00C829F2"/>
    <w:rsid w:val="00C82AD6"/>
    <w:rsid w:val="00C8412A"/>
    <w:rsid w:val="00C84273"/>
    <w:rsid w:val="00C87978"/>
    <w:rsid w:val="00C87AF6"/>
    <w:rsid w:val="00C90AC2"/>
    <w:rsid w:val="00C93B17"/>
    <w:rsid w:val="00C93BF9"/>
    <w:rsid w:val="00C946FE"/>
    <w:rsid w:val="00C9594B"/>
    <w:rsid w:val="00C97762"/>
    <w:rsid w:val="00CA1758"/>
    <w:rsid w:val="00CA179A"/>
    <w:rsid w:val="00CA45EE"/>
    <w:rsid w:val="00CA7339"/>
    <w:rsid w:val="00CB2AD2"/>
    <w:rsid w:val="00CB3012"/>
    <w:rsid w:val="00CB425C"/>
    <w:rsid w:val="00CB4DFC"/>
    <w:rsid w:val="00CB5E26"/>
    <w:rsid w:val="00CC0780"/>
    <w:rsid w:val="00CC28E5"/>
    <w:rsid w:val="00CC3376"/>
    <w:rsid w:val="00CC4C5B"/>
    <w:rsid w:val="00CC615B"/>
    <w:rsid w:val="00CC6884"/>
    <w:rsid w:val="00CD07F5"/>
    <w:rsid w:val="00CD0B49"/>
    <w:rsid w:val="00CD19D1"/>
    <w:rsid w:val="00CD1C01"/>
    <w:rsid w:val="00CD2FBA"/>
    <w:rsid w:val="00CD3CC7"/>
    <w:rsid w:val="00CD3F3A"/>
    <w:rsid w:val="00CD4F2E"/>
    <w:rsid w:val="00CD5B33"/>
    <w:rsid w:val="00CD63DE"/>
    <w:rsid w:val="00CE0F1C"/>
    <w:rsid w:val="00CE14BE"/>
    <w:rsid w:val="00CE61F4"/>
    <w:rsid w:val="00CE6E7F"/>
    <w:rsid w:val="00CF0D05"/>
    <w:rsid w:val="00CF2289"/>
    <w:rsid w:val="00CF3A6C"/>
    <w:rsid w:val="00CF3C2F"/>
    <w:rsid w:val="00CF5189"/>
    <w:rsid w:val="00CF66D5"/>
    <w:rsid w:val="00CF7B00"/>
    <w:rsid w:val="00D008F5"/>
    <w:rsid w:val="00D01863"/>
    <w:rsid w:val="00D028D6"/>
    <w:rsid w:val="00D04F8F"/>
    <w:rsid w:val="00D05D54"/>
    <w:rsid w:val="00D0637E"/>
    <w:rsid w:val="00D06B17"/>
    <w:rsid w:val="00D07248"/>
    <w:rsid w:val="00D075F9"/>
    <w:rsid w:val="00D10055"/>
    <w:rsid w:val="00D128D4"/>
    <w:rsid w:val="00D13280"/>
    <w:rsid w:val="00D136FF"/>
    <w:rsid w:val="00D15BF9"/>
    <w:rsid w:val="00D173D9"/>
    <w:rsid w:val="00D176A2"/>
    <w:rsid w:val="00D17CDB"/>
    <w:rsid w:val="00D17FCB"/>
    <w:rsid w:val="00D2065E"/>
    <w:rsid w:val="00D208B7"/>
    <w:rsid w:val="00D21000"/>
    <w:rsid w:val="00D23588"/>
    <w:rsid w:val="00D2373E"/>
    <w:rsid w:val="00D25678"/>
    <w:rsid w:val="00D26FDD"/>
    <w:rsid w:val="00D31589"/>
    <w:rsid w:val="00D3214E"/>
    <w:rsid w:val="00D321E6"/>
    <w:rsid w:val="00D323E5"/>
    <w:rsid w:val="00D3321D"/>
    <w:rsid w:val="00D34F90"/>
    <w:rsid w:val="00D35916"/>
    <w:rsid w:val="00D35DD3"/>
    <w:rsid w:val="00D411CB"/>
    <w:rsid w:val="00D41495"/>
    <w:rsid w:val="00D42234"/>
    <w:rsid w:val="00D43A1B"/>
    <w:rsid w:val="00D4529D"/>
    <w:rsid w:val="00D46CFF"/>
    <w:rsid w:val="00D477FE"/>
    <w:rsid w:val="00D479D1"/>
    <w:rsid w:val="00D501B4"/>
    <w:rsid w:val="00D507EB"/>
    <w:rsid w:val="00D5289D"/>
    <w:rsid w:val="00D529FC"/>
    <w:rsid w:val="00D52BB5"/>
    <w:rsid w:val="00D5359B"/>
    <w:rsid w:val="00D53F0E"/>
    <w:rsid w:val="00D54BBE"/>
    <w:rsid w:val="00D57AB5"/>
    <w:rsid w:val="00D57AF5"/>
    <w:rsid w:val="00D57DFE"/>
    <w:rsid w:val="00D60F2C"/>
    <w:rsid w:val="00D615C6"/>
    <w:rsid w:val="00D61A5A"/>
    <w:rsid w:val="00D61F8E"/>
    <w:rsid w:val="00D635BB"/>
    <w:rsid w:val="00D63957"/>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86522"/>
    <w:rsid w:val="00D90E63"/>
    <w:rsid w:val="00D92BE0"/>
    <w:rsid w:val="00D92D7A"/>
    <w:rsid w:val="00D93C23"/>
    <w:rsid w:val="00D96884"/>
    <w:rsid w:val="00DA19BF"/>
    <w:rsid w:val="00DA2BC3"/>
    <w:rsid w:val="00DA4BA0"/>
    <w:rsid w:val="00DA5D2B"/>
    <w:rsid w:val="00DA61BB"/>
    <w:rsid w:val="00DA764B"/>
    <w:rsid w:val="00DA7E40"/>
    <w:rsid w:val="00DB153C"/>
    <w:rsid w:val="00DB21BB"/>
    <w:rsid w:val="00DB4867"/>
    <w:rsid w:val="00DB4A3F"/>
    <w:rsid w:val="00DB4D06"/>
    <w:rsid w:val="00DB4DFB"/>
    <w:rsid w:val="00DB4FF5"/>
    <w:rsid w:val="00DB6384"/>
    <w:rsid w:val="00DB6F2E"/>
    <w:rsid w:val="00DC0BA0"/>
    <w:rsid w:val="00DC1B42"/>
    <w:rsid w:val="00DC2B73"/>
    <w:rsid w:val="00DC49E2"/>
    <w:rsid w:val="00DC6944"/>
    <w:rsid w:val="00DC71D5"/>
    <w:rsid w:val="00DC7E3A"/>
    <w:rsid w:val="00DD240D"/>
    <w:rsid w:val="00DD3FAF"/>
    <w:rsid w:val="00DD5EDC"/>
    <w:rsid w:val="00DD6972"/>
    <w:rsid w:val="00DD7431"/>
    <w:rsid w:val="00DE2A1A"/>
    <w:rsid w:val="00DE34B6"/>
    <w:rsid w:val="00DE543E"/>
    <w:rsid w:val="00DE62A4"/>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93F"/>
    <w:rsid w:val="00E10DF8"/>
    <w:rsid w:val="00E11859"/>
    <w:rsid w:val="00E14AFD"/>
    <w:rsid w:val="00E15C5D"/>
    <w:rsid w:val="00E163AA"/>
    <w:rsid w:val="00E1687D"/>
    <w:rsid w:val="00E16EC7"/>
    <w:rsid w:val="00E17CFD"/>
    <w:rsid w:val="00E216F1"/>
    <w:rsid w:val="00E21B03"/>
    <w:rsid w:val="00E2381D"/>
    <w:rsid w:val="00E23B73"/>
    <w:rsid w:val="00E23EA4"/>
    <w:rsid w:val="00E241B5"/>
    <w:rsid w:val="00E24621"/>
    <w:rsid w:val="00E2463A"/>
    <w:rsid w:val="00E258CE"/>
    <w:rsid w:val="00E26090"/>
    <w:rsid w:val="00E27205"/>
    <w:rsid w:val="00E27383"/>
    <w:rsid w:val="00E27654"/>
    <w:rsid w:val="00E27B4B"/>
    <w:rsid w:val="00E3093C"/>
    <w:rsid w:val="00E32159"/>
    <w:rsid w:val="00E32D00"/>
    <w:rsid w:val="00E32EA7"/>
    <w:rsid w:val="00E33301"/>
    <w:rsid w:val="00E36C01"/>
    <w:rsid w:val="00E401CE"/>
    <w:rsid w:val="00E4059F"/>
    <w:rsid w:val="00E405F6"/>
    <w:rsid w:val="00E41B96"/>
    <w:rsid w:val="00E42076"/>
    <w:rsid w:val="00E420D5"/>
    <w:rsid w:val="00E42E20"/>
    <w:rsid w:val="00E448FD"/>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52E9"/>
    <w:rsid w:val="00E66B64"/>
    <w:rsid w:val="00E675BC"/>
    <w:rsid w:val="00E70454"/>
    <w:rsid w:val="00E71C31"/>
    <w:rsid w:val="00E71DAF"/>
    <w:rsid w:val="00E72165"/>
    <w:rsid w:val="00E73F46"/>
    <w:rsid w:val="00E74057"/>
    <w:rsid w:val="00E80796"/>
    <w:rsid w:val="00E80869"/>
    <w:rsid w:val="00E82F09"/>
    <w:rsid w:val="00E8399C"/>
    <w:rsid w:val="00E84203"/>
    <w:rsid w:val="00E852E4"/>
    <w:rsid w:val="00E85CBF"/>
    <w:rsid w:val="00E86717"/>
    <w:rsid w:val="00E867B9"/>
    <w:rsid w:val="00E9007C"/>
    <w:rsid w:val="00E92A1E"/>
    <w:rsid w:val="00E92C35"/>
    <w:rsid w:val="00E96B4B"/>
    <w:rsid w:val="00E96FC6"/>
    <w:rsid w:val="00E97401"/>
    <w:rsid w:val="00EA053A"/>
    <w:rsid w:val="00EA0FA6"/>
    <w:rsid w:val="00EA11CE"/>
    <w:rsid w:val="00EA2776"/>
    <w:rsid w:val="00EA2B31"/>
    <w:rsid w:val="00EA4B53"/>
    <w:rsid w:val="00EA4FB4"/>
    <w:rsid w:val="00EA5927"/>
    <w:rsid w:val="00EA6E32"/>
    <w:rsid w:val="00EB1C9A"/>
    <w:rsid w:val="00EB234A"/>
    <w:rsid w:val="00EB2BD8"/>
    <w:rsid w:val="00EB5BE7"/>
    <w:rsid w:val="00EB5DA7"/>
    <w:rsid w:val="00EB5E04"/>
    <w:rsid w:val="00EB6074"/>
    <w:rsid w:val="00EB61B5"/>
    <w:rsid w:val="00EB7272"/>
    <w:rsid w:val="00EB771E"/>
    <w:rsid w:val="00EB7C4B"/>
    <w:rsid w:val="00EB7F5F"/>
    <w:rsid w:val="00EC0F20"/>
    <w:rsid w:val="00EC103F"/>
    <w:rsid w:val="00EC1EAD"/>
    <w:rsid w:val="00EC2571"/>
    <w:rsid w:val="00EC5ADA"/>
    <w:rsid w:val="00EC647A"/>
    <w:rsid w:val="00EC69DD"/>
    <w:rsid w:val="00EC7DCB"/>
    <w:rsid w:val="00ED1840"/>
    <w:rsid w:val="00ED20FE"/>
    <w:rsid w:val="00ED3606"/>
    <w:rsid w:val="00ED4712"/>
    <w:rsid w:val="00ED60CA"/>
    <w:rsid w:val="00ED699D"/>
    <w:rsid w:val="00EE04F4"/>
    <w:rsid w:val="00EE108F"/>
    <w:rsid w:val="00EE1A43"/>
    <w:rsid w:val="00EE2A6F"/>
    <w:rsid w:val="00EE3E3E"/>
    <w:rsid w:val="00EE4D51"/>
    <w:rsid w:val="00EE5A1A"/>
    <w:rsid w:val="00EE5B03"/>
    <w:rsid w:val="00EE6017"/>
    <w:rsid w:val="00EE64AB"/>
    <w:rsid w:val="00EE6A46"/>
    <w:rsid w:val="00EE7171"/>
    <w:rsid w:val="00EF0C1F"/>
    <w:rsid w:val="00EF0C33"/>
    <w:rsid w:val="00EF1C83"/>
    <w:rsid w:val="00EF46E2"/>
    <w:rsid w:val="00EF4EF2"/>
    <w:rsid w:val="00F012C8"/>
    <w:rsid w:val="00F01D67"/>
    <w:rsid w:val="00F048AA"/>
    <w:rsid w:val="00F04983"/>
    <w:rsid w:val="00F04D2A"/>
    <w:rsid w:val="00F057A3"/>
    <w:rsid w:val="00F05D96"/>
    <w:rsid w:val="00F063F3"/>
    <w:rsid w:val="00F066D2"/>
    <w:rsid w:val="00F06C76"/>
    <w:rsid w:val="00F10C45"/>
    <w:rsid w:val="00F11869"/>
    <w:rsid w:val="00F152AE"/>
    <w:rsid w:val="00F15B3F"/>
    <w:rsid w:val="00F15C83"/>
    <w:rsid w:val="00F16102"/>
    <w:rsid w:val="00F1624F"/>
    <w:rsid w:val="00F1734D"/>
    <w:rsid w:val="00F214A8"/>
    <w:rsid w:val="00F222CE"/>
    <w:rsid w:val="00F227B4"/>
    <w:rsid w:val="00F227E1"/>
    <w:rsid w:val="00F2323C"/>
    <w:rsid w:val="00F2522B"/>
    <w:rsid w:val="00F252ED"/>
    <w:rsid w:val="00F253E6"/>
    <w:rsid w:val="00F30F34"/>
    <w:rsid w:val="00F31BDB"/>
    <w:rsid w:val="00F33DEC"/>
    <w:rsid w:val="00F33EBC"/>
    <w:rsid w:val="00F36176"/>
    <w:rsid w:val="00F361F8"/>
    <w:rsid w:val="00F40E8E"/>
    <w:rsid w:val="00F41167"/>
    <w:rsid w:val="00F418A7"/>
    <w:rsid w:val="00F43D85"/>
    <w:rsid w:val="00F447D9"/>
    <w:rsid w:val="00F45428"/>
    <w:rsid w:val="00F46A9F"/>
    <w:rsid w:val="00F46D12"/>
    <w:rsid w:val="00F47172"/>
    <w:rsid w:val="00F47BD7"/>
    <w:rsid w:val="00F51825"/>
    <w:rsid w:val="00F527C1"/>
    <w:rsid w:val="00F52C03"/>
    <w:rsid w:val="00F5448E"/>
    <w:rsid w:val="00F54831"/>
    <w:rsid w:val="00F55458"/>
    <w:rsid w:val="00F5656B"/>
    <w:rsid w:val="00F56663"/>
    <w:rsid w:val="00F56BFF"/>
    <w:rsid w:val="00F56DEB"/>
    <w:rsid w:val="00F5779B"/>
    <w:rsid w:val="00F601FD"/>
    <w:rsid w:val="00F60BFA"/>
    <w:rsid w:val="00F62E0A"/>
    <w:rsid w:val="00F631DF"/>
    <w:rsid w:val="00F632B7"/>
    <w:rsid w:val="00F6698D"/>
    <w:rsid w:val="00F6770E"/>
    <w:rsid w:val="00F67A8B"/>
    <w:rsid w:val="00F72BA4"/>
    <w:rsid w:val="00F72E1A"/>
    <w:rsid w:val="00F7431F"/>
    <w:rsid w:val="00F743F9"/>
    <w:rsid w:val="00F74ABF"/>
    <w:rsid w:val="00F74BDE"/>
    <w:rsid w:val="00F757A0"/>
    <w:rsid w:val="00F75835"/>
    <w:rsid w:val="00F75CC2"/>
    <w:rsid w:val="00F76834"/>
    <w:rsid w:val="00F81E44"/>
    <w:rsid w:val="00F82047"/>
    <w:rsid w:val="00F828F7"/>
    <w:rsid w:val="00F8362E"/>
    <w:rsid w:val="00F83F7A"/>
    <w:rsid w:val="00F846BE"/>
    <w:rsid w:val="00F854B2"/>
    <w:rsid w:val="00F85A39"/>
    <w:rsid w:val="00F879AC"/>
    <w:rsid w:val="00F91808"/>
    <w:rsid w:val="00F91EC6"/>
    <w:rsid w:val="00F94779"/>
    <w:rsid w:val="00F94C8A"/>
    <w:rsid w:val="00F95916"/>
    <w:rsid w:val="00F961D6"/>
    <w:rsid w:val="00F97012"/>
    <w:rsid w:val="00F97BB2"/>
    <w:rsid w:val="00F97E03"/>
    <w:rsid w:val="00FA0DF7"/>
    <w:rsid w:val="00FA172B"/>
    <w:rsid w:val="00FA25B6"/>
    <w:rsid w:val="00FA3890"/>
    <w:rsid w:val="00FA4DCA"/>
    <w:rsid w:val="00FA5B5C"/>
    <w:rsid w:val="00FA5E06"/>
    <w:rsid w:val="00FA5EDC"/>
    <w:rsid w:val="00FA6252"/>
    <w:rsid w:val="00FA7648"/>
    <w:rsid w:val="00FB1CDB"/>
    <w:rsid w:val="00FB23B8"/>
    <w:rsid w:val="00FB2443"/>
    <w:rsid w:val="00FB2468"/>
    <w:rsid w:val="00FB2715"/>
    <w:rsid w:val="00FB277E"/>
    <w:rsid w:val="00FB5352"/>
    <w:rsid w:val="00FB65E0"/>
    <w:rsid w:val="00FB660A"/>
    <w:rsid w:val="00FB6D86"/>
    <w:rsid w:val="00FB6EF2"/>
    <w:rsid w:val="00FB74E0"/>
    <w:rsid w:val="00FC1587"/>
    <w:rsid w:val="00FC2F23"/>
    <w:rsid w:val="00FC2F7F"/>
    <w:rsid w:val="00FC3004"/>
    <w:rsid w:val="00FC4DFA"/>
    <w:rsid w:val="00FD00F3"/>
    <w:rsid w:val="00FD1535"/>
    <w:rsid w:val="00FD1C9E"/>
    <w:rsid w:val="00FD4C03"/>
    <w:rsid w:val="00FD50DA"/>
    <w:rsid w:val="00FD5254"/>
    <w:rsid w:val="00FD6F59"/>
    <w:rsid w:val="00FE0067"/>
    <w:rsid w:val="00FE0C6B"/>
    <w:rsid w:val="00FE0F15"/>
    <w:rsid w:val="00FE1601"/>
    <w:rsid w:val="00FE236B"/>
    <w:rsid w:val="00FE35B9"/>
    <w:rsid w:val="00FE3863"/>
    <w:rsid w:val="00FE4193"/>
    <w:rsid w:val="00FE55AF"/>
    <w:rsid w:val="00FE63FA"/>
    <w:rsid w:val="00FE65E5"/>
    <w:rsid w:val="00FE75D9"/>
    <w:rsid w:val="00FE7EC8"/>
    <w:rsid w:val="00FF05AC"/>
    <w:rsid w:val="00FF0A5B"/>
    <w:rsid w:val="00FF15C0"/>
    <w:rsid w:val="00FF1E62"/>
    <w:rsid w:val="00FF21D7"/>
    <w:rsid w:val="00FF26FB"/>
    <w:rsid w:val="00FF2A49"/>
    <w:rsid w:val="00FF2E3C"/>
    <w:rsid w:val="00FF32D5"/>
    <w:rsid w:val="00FF34D7"/>
    <w:rsid w:val="00FF41AA"/>
    <w:rsid w:val="00FF468F"/>
    <w:rsid w:val="00FF60B2"/>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27227142">
      <w:bodyDiv w:val="1"/>
      <w:marLeft w:val="0"/>
      <w:marRight w:val="0"/>
      <w:marTop w:val="0"/>
      <w:marBottom w:val="0"/>
      <w:divBdr>
        <w:top w:val="none" w:sz="0" w:space="0" w:color="auto"/>
        <w:left w:val="none" w:sz="0" w:space="0" w:color="auto"/>
        <w:bottom w:val="none" w:sz="0" w:space="0" w:color="auto"/>
        <w:right w:val="none" w:sz="0" w:space="0" w:color="auto"/>
      </w:divBdr>
      <w:divsChild>
        <w:div w:id="1468012893">
          <w:marLeft w:val="0"/>
          <w:marRight w:val="0"/>
          <w:marTop w:val="0"/>
          <w:marBottom w:val="0"/>
          <w:divBdr>
            <w:top w:val="none" w:sz="0" w:space="0" w:color="auto"/>
            <w:left w:val="none" w:sz="0" w:space="0" w:color="auto"/>
            <w:bottom w:val="none" w:sz="0" w:space="0" w:color="auto"/>
            <w:right w:val="none" w:sz="0" w:space="0" w:color="auto"/>
          </w:divBdr>
          <w:divsChild>
            <w:div w:id="330839937">
              <w:marLeft w:val="0"/>
              <w:marRight w:val="0"/>
              <w:marTop w:val="0"/>
              <w:marBottom w:val="0"/>
              <w:divBdr>
                <w:top w:val="none" w:sz="0" w:space="0" w:color="auto"/>
                <w:left w:val="none" w:sz="0" w:space="0" w:color="auto"/>
                <w:bottom w:val="none" w:sz="0" w:space="0" w:color="auto"/>
                <w:right w:val="none" w:sz="0" w:space="0" w:color="auto"/>
              </w:divBdr>
            </w:div>
            <w:div w:id="827598469">
              <w:marLeft w:val="0"/>
              <w:marRight w:val="0"/>
              <w:marTop w:val="0"/>
              <w:marBottom w:val="0"/>
              <w:divBdr>
                <w:top w:val="none" w:sz="0" w:space="0" w:color="auto"/>
                <w:left w:val="none" w:sz="0" w:space="0" w:color="auto"/>
                <w:bottom w:val="none" w:sz="0" w:space="0" w:color="auto"/>
                <w:right w:val="none" w:sz="0" w:space="0" w:color="auto"/>
              </w:divBdr>
              <w:divsChild>
                <w:div w:id="19201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874">
          <w:marLeft w:val="0"/>
          <w:marRight w:val="0"/>
          <w:marTop w:val="0"/>
          <w:marBottom w:val="0"/>
          <w:divBdr>
            <w:top w:val="none" w:sz="0" w:space="0" w:color="auto"/>
            <w:left w:val="none" w:sz="0" w:space="0" w:color="auto"/>
            <w:bottom w:val="none" w:sz="0" w:space="0" w:color="auto"/>
            <w:right w:val="none" w:sz="0" w:space="0" w:color="auto"/>
          </w:divBdr>
          <w:divsChild>
            <w:div w:id="166016702">
              <w:marLeft w:val="0"/>
              <w:marRight w:val="0"/>
              <w:marTop w:val="0"/>
              <w:marBottom w:val="0"/>
              <w:divBdr>
                <w:top w:val="none" w:sz="0" w:space="0" w:color="auto"/>
                <w:left w:val="none" w:sz="0" w:space="0" w:color="auto"/>
                <w:bottom w:val="none" w:sz="0" w:space="0" w:color="auto"/>
                <w:right w:val="none" w:sz="0" w:space="0" w:color="auto"/>
              </w:divBdr>
            </w:div>
          </w:divsChild>
        </w:div>
        <w:div w:id="2110199386">
          <w:marLeft w:val="0"/>
          <w:marRight w:val="0"/>
          <w:marTop w:val="0"/>
          <w:marBottom w:val="0"/>
          <w:divBdr>
            <w:top w:val="none" w:sz="0" w:space="0" w:color="auto"/>
            <w:left w:val="none" w:sz="0" w:space="0" w:color="auto"/>
            <w:bottom w:val="none" w:sz="0" w:space="0" w:color="auto"/>
            <w:right w:val="none" w:sz="0" w:space="0" w:color="auto"/>
          </w:divBdr>
          <w:divsChild>
            <w:div w:id="1059326096">
              <w:marLeft w:val="0"/>
              <w:marRight w:val="0"/>
              <w:marTop w:val="0"/>
              <w:marBottom w:val="0"/>
              <w:divBdr>
                <w:top w:val="none" w:sz="0" w:space="0" w:color="auto"/>
                <w:left w:val="none" w:sz="0" w:space="0" w:color="auto"/>
                <w:bottom w:val="none" w:sz="0" w:space="0" w:color="auto"/>
                <w:right w:val="none" w:sz="0" w:space="0" w:color="auto"/>
              </w:divBdr>
            </w:div>
            <w:div w:id="1895502522">
              <w:marLeft w:val="0"/>
              <w:marRight w:val="0"/>
              <w:marTop w:val="0"/>
              <w:marBottom w:val="0"/>
              <w:divBdr>
                <w:top w:val="none" w:sz="0" w:space="0" w:color="auto"/>
                <w:left w:val="none" w:sz="0" w:space="0" w:color="auto"/>
                <w:bottom w:val="none" w:sz="0" w:space="0" w:color="auto"/>
                <w:right w:val="none" w:sz="0" w:space="0" w:color="auto"/>
              </w:divBdr>
              <w:divsChild>
                <w:div w:id="2048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268">
          <w:marLeft w:val="0"/>
          <w:marRight w:val="0"/>
          <w:marTop w:val="0"/>
          <w:marBottom w:val="0"/>
          <w:divBdr>
            <w:top w:val="none" w:sz="0" w:space="0" w:color="auto"/>
            <w:left w:val="none" w:sz="0" w:space="0" w:color="auto"/>
            <w:bottom w:val="none" w:sz="0" w:space="0" w:color="auto"/>
            <w:right w:val="none" w:sz="0" w:space="0" w:color="auto"/>
          </w:divBdr>
          <w:divsChild>
            <w:div w:id="317805580">
              <w:marLeft w:val="0"/>
              <w:marRight w:val="0"/>
              <w:marTop w:val="0"/>
              <w:marBottom w:val="0"/>
              <w:divBdr>
                <w:top w:val="none" w:sz="0" w:space="0" w:color="auto"/>
                <w:left w:val="none" w:sz="0" w:space="0" w:color="auto"/>
                <w:bottom w:val="none" w:sz="0" w:space="0" w:color="auto"/>
                <w:right w:val="none" w:sz="0" w:space="0" w:color="auto"/>
              </w:divBdr>
            </w:div>
          </w:divsChild>
        </w:div>
        <w:div w:id="3217545">
          <w:marLeft w:val="0"/>
          <w:marRight w:val="0"/>
          <w:marTop w:val="0"/>
          <w:marBottom w:val="0"/>
          <w:divBdr>
            <w:top w:val="none" w:sz="0" w:space="0" w:color="auto"/>
            <w:left w:val="none" w:sz="0" w:space="0" w:color="auto"/>
            <w:bottom w:val="none" w:sz="0" w:space="0" w:color="auto"/>
            <w:right w:val="none" w:sz="0" w:space="0" w:color="auto"/>
          </w:divBdr>
          <w:divsChild>
            <w:div w:id="1548957496">
              <w:marLeft w:val="0"/>
              <w:marRight w:val="0"/>
              <w:marTop w:val="0"/>
              <w:marBottom w:val="0"/>
              <w:divBdr>
                <w:top w:val="none" w:sz="0" w:space="0" w:color="auto"/>
                <w:left w:val="none" w:sz="0" w:space="0" w:color="auto"/>
                <w:bottom w:val="none" w:sz="0" w:space="0" w:color="auto"/>
                <w:right w:val="none" w:sz="0" w:space="0" w:color="auto"/>
              </w:divBdr>
            </w:div>
            <w:div w:id="82143466">
              <w:marLeft w:val="0"/>
              <w:marRight w:val="0"/>
              <w:marTop w:val="0"/>
              <w:marBottom w:val="0"/>
              <w:divBdr>
                <w:top w:val="none" w:sz="0" w:space="0" w:color="auto"/>
                <w:left w:val="none" w:sz="0" w:space="0" w:color="auto"/>
                <w:bottom w:val="none" w:sz="0" w:space="0" w:color="auto"/>
                <w:right w:val="none" w:sz="0" w:space="0" w:color="auto"/>
              </w:divBdr>
              <w:divsChild>
                <w:div w:id="204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203">
          <w:marLeft w:val="0"/>
          <w:marRight w:val="0"/>
          <w:marTop w:val="0"/>
          <w:marBottom w:val="0"/>
          <w:divBdr>
            <w:top w:val="none" w:sz="0" w:space="0" w:color="auto"/>
            <w:left w:val="none" w:sz="0" w:space="0" w:color="auto"/>
            <w:bottom w:val="none" w:sz="0" w:space="0" w:color="auto"/>
            <w:right w:val="none" w:sz="0" w:space="0" w:color="auto"/>
          </w:divBdr>
          <w:divsChild>
            <w:div w:id="1347362771">
              <w:marLeft w:val="0"/>
              <w:marRight w:val="0"/>
              <w:marTop w:val="0"/>
              <w:marBottom w:val="0"/>
              <w:divBdr>
                <w:top w:val="none" w:sz="0" w:space="0" w:color="auto"/>
                <w:left w:val="none" w:sz="0" w:space="0" w:color="auto"/>
                <w:bottom w:val="none" w:sz="0" w:space="0" w:color="auto"/>
                <w:right w:val="none" w:sz="0" w:space="0" w:color="auto"/>
              </w:divBdr>
            </w:div>
          </w:divsChild>
        </w:div>
        <w:div w:id="576669025">
          <w:marLeft w:val="0"/>
          <w:marRight w:val="0"/>
          <w:marTop w:val="0"/>
          <w:marBottom w:val="0"/>
          <w:divBdr>
            <w:top w:val="none" w:sz="0" w:space="0" w:color="auto"/>
            <w:left w:val="none" w:sz="0" w:space="0" w:color="auto"/>
            <w:bottom w:val="none" w:sz="0" w:space="0" w:color="auto"/>
            <w:right w:val="none" w:sz="0" w:space="0" w:color="auto"/>
          </w:divBdr>
          <w:divsChild>
            <w:div w:id="1953242271">
              <w:marLeft w:val="0"/>
              <w:marRight w:val="0"/>
              <w:marTop w:val="0"/>
              <w:marBottom w:val="0"/>
              <w:divBdr>
                <w:top w:val="none" w:sz="0" w:space="0" w:color="auto"/>
                <w:left w:val="none" w:sz="0" w:space="0" w:color="auto"/>
                <w:bottom w:val="none" w:sz="0" w:space="0" w:color="auto"/>
                <w:right w:val="none" w:sz="0" w:space="0" w:color="auto"/>
              </w:divBdr>
            </w:div>
          </w:divsChild>
        </w:div>
        <w:div w:id="1441952551">
          <w:marLeft w:val="0"/>
          <w:marRight w:val="0"/>
          <w:marTop w:val="0"/>
          <w:marBottom w:val="0"/>
          <w:divBdr>
            <w:top w:val="none" w:sz="0" w:space="0" w:color="auto"/>
            <w:left w:val="none" w:sz="0" w:space="0" w:color="auto"/>
            <w:bottom w:val="none" w:sz="0" w:space="0" w:color="auto"/>
            <w:right w:val="none" w:sz="0" w:space="0" w:color="auto"/>
          </w:divBdr>
          <w:divsChild>
            <w:div w:id="1164513286">
              <w:marLeft w:val="0"/>
              <w:marRight w:val="0"/>
              <w:marTop w:val="0"/>
              <w:marBottom w:val="0"/>
              <w:divBdr>
                <w:top w:val="none" w:sz="0" w:space="0" w:color="auto"/>
                <w:left w:val="none" w:sz="0" w:space="0" w:color="auto"/>
                <w:bottom w:val="none" w:sz="0" w:space="0" w:color="auto"/>
                <w:right w:val="none" w:sz="0" w:space="0" w:color="auto"/>
              </w:divBdr>
            </w:div>
            <w:div w:id="1176846713">
              <w:marLeft w:val="0"/>
              <w:marRight w:val="0"/>
              <w:marTop w:val="0"/>
              <w:marBottom w:val="0"/>
              <w:divBdr>
                <w:top w:val="none" w:sz="0" w:space="0" w:color="auto"/>
                <w:left w:val="none" w:sz="0" w:space="0" w:color="auto"/>
                <w:bottom w:val="none" w:sz="0" w:space="0" w:color="auto"/>
                <w:right w:val="none" w:sz="0" w:space="0" w:color="auto"/>
              </w:divBdr>
              <w:divsChild>
                <w:div w:id="1290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001">
          <w:marLeft w:val="0"/>
          <w:marRight w:val="0"/>
          <w:marTop w:val="0"/>
          <w:marBottom w:val="0"/>
          <w:divBdr>
            <w:top w:val="none" w:sz="0" w:space="0" w:color="auto"/>
            <w:left w:val="none" w:sz="0" w:space="0" w:color="auto"/>
            <w:bottom w:val="none" w:sz="0" w:space="0" w:color="auto"/>
            <w:right w:val="none" w:sz="0" w:space="0" w:color="auto"/>
          </w:divBdr>
          <w:divsChild>
            <w:div w:id="1520504230">
              <w:marLeft w:val="0"/>
              <w:marRight w:val="0"/>
              <w:marTop w:val="0"/>
              <w:marBottom w:val="0"/>
              <w:divBdr>
                <w:top w:val="none" w:sz="0" w:space="0" w:color="auto"/>
                <w:left w:val="none" w:sz="0" w:space="0" w:color="auto"/>
                <w:bottom w:val="none" w:sz="0" w:space="0" w:color="auto"/>
                <w:right w:val="none" w:sz="0" w:space="0" w:color="auto"/>
              </w:divBdr>
            </w:div>
            <w:div w:id="951546642">
              <w:marLeft w:val="0"/>
              <w:marRight w:val="0"/>
              <w:marTop w:val="0"/>
              <w:marBottom w:val="0"/>
              <w:divBdr>
                <w:top w:val="none" w:sz="0" w:space="0" w:color="auto"/>
                <w:left w:val="none" w:sz="0" w:space="0" w:color="auto"/>
                <w:bottom w:val="none" w:sz="0" w:space="0" w:color="auto"/>
                <w:right w:val="none" w:sz="0" w:space="0" w:color="auto"/>
              </w:divBdr>
              <w:divsChild>
                <w:div w:id="77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667">
          <w:marLeft w:val="0"/>
          <w:marRight w:val="0"/>
          <w:marTop w:val="0"/>
          <w:marBottom w:val="0"/>
          <w:divBdr>
            <w:top w:val="none" w:sz="0" w:space="0" w:color="auto"/>
            <w:left w:val="none" w:sz="0" w:space="0" w:color="auto"/>
            <w:bottom w:val="none" w:sz="0" w:space="0" w:color="auto"/>
            <w:right w:val="none" w:sz="0" w:space="0" w:color="auto"/>
          </w:divBdr>
          <w:divsChild>
            <w:div w:id="1523737198">
              <w:marLeft w:val="0"/>
              <w:marRight w:val="0"/>
              <w:marTop w:val="0"/>
              <w:marBottom w:val="0"/>
              <w:divBdr>
                <w:top w:val="none" w:sz="0" w:space="0" w:color="auto"/>
                <w:left w:val="none" w:sz="0" w:space="0" w:color="auto"/>
                <w:bottom w:val="none" w:sz="0" w:space="0" w:color="auto"/>
                <w:right w:val="none" w:sz="0" w:space="0" w:color="auto"/>
              </w:divBdr>
            </w:div>
            <w:div w:id="1316883356">
              <w:marLeft w:val="0"/>
              <w:marRight w:val="0"/>
              <w:marTop w:val="0"/>
              <w:marBottom w:val="0"/>
              <w:divBdr>
                <w:top w:val="none" w:sz="0" w:space="0" w:color="auto"/>
                <w:left w:val="none" w:sz="0" w:space="0" w:color="auto"/>
                <w:bottom w:val="none" w:sz="0" w:space="0" w:color="auto"/>
                <w:right w:val="none" w:sz="0" w:space="0" w:color="auto"/>
              </w:divBdr>
              <w:divsChild>
                <w:div w:id="791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25140766">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4160365">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74818661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7234852">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353456632">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3083785">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1973557252">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8773DEA4182F41A6C99398036FEC0B" ma:contentTypeVersion="0" ma:contentTypeDescription="Create a new document." ma:contentTypeScope="" ma:versionID="5a6c0ac9ce3eaa5e21414987b36aaf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2.xml><?xml version="1.0" encoding="utf-8"?>
<ds:datastoreItem xmlns:ds="http://schemas.openxmlformats.org/officeDocument/2006/customXml" ds:itemID="{6DB7673E-1B3B-4B3D-9BCD-CC3EC2C84C14}">
  <ds:schemaRefs>
    <ds:schemaRef ds:uri="http://purl.org/dc/terms/"/>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F66B354C-5956-4EC7-8F11-F642611A8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051EEDD-B548-46A3-B1A6-FA4C9D9C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9</TotalTime>
  <Pages>14</Pages>
  <Words>2847</Words>
  <Characters>19642</Characters>
  <Application>Microsoft Office Word</Application>
  <DocSecurity>0</DocSecurity>
  <Lines>163</Lines>
  <Paragraphs>44</Paragraphs>
  <ScaleCrop>false</ScaleCrop>
  <HeadingPairs>
    <vt:vector size="2" baseType="variant">
      <vt:variant>
        <vt:lpstr>Title</vt:lpstr>
      </vt:variant>
      <vt:variant>
        <vt:i4>1</vt:i4>
      </vt:variant>
    </vt:vector>
  </HeadingPairs>
  <TitlesOfParts>
    <vt:vector size="1" baseType="lpstr">
      <vt:lpstr>Technical Manual</vt:lpstr>
    </vt:vector>
  </TitlesOfParts>
  <Company>Office of Enterprise Development</Company>
  <LinksUpToDate>false</LinksUpToDate>
  <CharactersWithSpaces>22445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Process Engineering</dc:creator>
  <cp:lastModifiedBy>William K. McSteen</cp:lastModifiedBy>
  <cp:revision>3</cp:revision>
  <cp:lastPrinted>2015-05-22T16:26:00Z</cp:lastPrinted>
  <dcterms:created xsi:type="dcterms:W3CDTF">2015-10-28T18:50:00Z</dcterms:created>
  <dcterms:modified xsi:type="dcterms:W3CDTF">2015-10-28T19:01:00Z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0x010100888773DEA4182F41A6C99398036FEC0B</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