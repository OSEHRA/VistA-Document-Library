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7917AD" w:rsidP="001C0B36">
      <w:pPr>
        <w:pStyle w:val="Title2"/>
      </w:pPr>
      <w:bookmarkStart w:id="0" w:name="CoverPage1"/>
      <w:r>
        <w:t>Technical Manual</w:t>
      </w:r>
    </w:p>
    <w:p w:rsidR="003A1055" w:rsidRPr="001C0B36" w:rsidRDefault="00D635BB"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 xml:space="preserve">Enhancement </w:t>
      </w:r>
      <w:r w:rsidR="004141BF">
        <w:rPr>
          <w:szCs w:val="28"/>
        </w:rPr>
        <w:t>VPS 1*4</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14:anchorId="10FDBBA5" wp14:editId="71146B2D">
            <wp:extent cx="2133600" cy="2118360"/>
            <wp:effectExtent l="0" t="0" r="0" b="0"/>
            <wp:docPr id="4"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B73585">
        <w:t>September</w:t>
      </w:r>
      <w:r w:rsidRPr="001C0B36">
        <w:t xml:space="preserve"> </w:t>
      </w:r>
      <w:r w:rsidR="00A9458C" w:rsidRPr="001C0B36">
        <w:t>2014</w:t>
      </w:r>
    </w:p>
    <w:p w:rsidR="00986814" w:rsidRPr="001C0B36" w:rsidRDefault="00986814" w:rsidP="001C0B36">
      <w:pPr>
        <w:pStyle w:val="Title2"/>
      </w:pPr>
    </w:p>
    <w:p w:rsidR="00986814" w:rsidRPr="003972F4" w:rsidRDefault="00986814" w:rsidP="00F06D15">
      <w:pPr>
        <w:pStyle w:val="Title2"/>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A9458C" w:rsidP="00B73585">
            <w:pPr>
              <w:pStyle w:val="TableContentText"/>
            </w:pPr>
            <w:r>
              <w:t>0</w:t>
            </w:r>
            <w:r w:rsidR="00B73585">
              <w:t>9/12</w:t>
            </w:r>
            <w:r>
              <w:t>/2014</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 xml:space="preserve">Carolyn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DB7BC3" w:rsidP="00054BAB">
            <w:pPr>
              <w:pStyle w:val="TableContentText"/>
            </w:pPr>
            <w:r>
              <w:t>12/09/2014</w:t>
            </w:r>
          </w:p>
        </w:tc>
        <w:tc>
          <w:tcPr>
            <w:tcW w:w="465" w:type="pct"/>
          </w:tcPr>
          <w:p w:rsidR="00F057A3" w:rsidRPr="00100822" w:rsidRDefault="00DB7BC3" w:rsidP="00054BAB">
            <w:pPr>
              <w:pStyle w:val="TableContentText"/>
            </w:pPr>
            <w:r>
              <w:t>0.02</w:t>
            </w:r>
          </w:p>
        </w:tc>
        <w:tc>
          <w:tcPr>
            <w:tcW w:w="1812" w:type="pct"/>
          </w:tcPr>
          <w:p w:rsidR="00F057A3" w:rsidRPr="00100822" w:rsidRDefault="00DB7BC3" w:rsidP="00054BAB">
            <w:pPr>
              <w:pStyle w:val="TableContentText"/>
            </w:pPr>
            <w:r>
              <w:t>Modified for combined build</w:t>
            </w:r>
          </w:p>
        </w:tc>
        <w:tc>
          <w:tcPr>
            <w:tcW w:w="645" w:type="pct"/>
          </w:tcPr>
          <w:p w:rsidR="00F057A3" w:rsidRPr="00100822" w:rsidRDefault="00DB7BC3" w:rsidP="00054BAB">
            <w:pPr>
              <w:pStyle w:val="TableContentText"/>
            </w:pPr>
            <w:r>
              <w:t xml:space="preserve">C.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4D058B" w:rsidP="00054BAB">
            <w:pPr>
              <w:pStyle w:val="TableContentText"/>
            </w:pPr>
            <w:r>
              <w:t>1/29/2015</w:t>
            </w:r>
          </w:p>
        </w:tc>
        <w:tc>
          <w:tcPr>
            <w:tcW w:w="465" w:type="pct"/>
          </w:tcPr>
          <w:p w:rsidR="00F057A3" w:rsidRPr="00100822" w:rsidRDefault="004D058B" w:rsidP="00054BAB">
            <w:pPr>
              <w:pStyle w:val="TableContentText"/>
            </w:pPr>
            <w:r>
              <w:t>0.03</w:t>
            </w:r>
          </w:p>
        </w:tc>
        <w:tc>
          <w:tcPr>
            <w:tcW w:w="1812" w:type="pct"/>
          </w:tcPr>
          <w:p w:rsidR="00F057A3" w:rsidRPr="00100822" w:rsidRDefault="004D058B" w:rsidP="00054BAB">
            <w:pPr>
              <w:pStyle w:val="TableContentText"/>
            </w:pPr>
            <w:r>
              <w:t>Removed LR*5*2*447 build from Guide per requirements change.</w:t>
            </w:r>
          </w:p>
        </w:tc>
        <w:tc>
          <w:tcPr>
            <w:tcW w:w="645" w:type="pct"/>
          </w:tcPr>
          <w:p w:rsidR="00F057A3" w:rsidRPr="00100822" w:rsidRDefault="004D058B" w:rsidP="00054BAB">
            <w:pPr>
              <w:pStyle w:val="TableContentText"/>
            </w:pPr>
            <w:r>
              <w:t xml:space="preserve">C.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AD1389" w:rsidP="00054BAB">
            <w:pPr>
              <w:pStyle w:val="TableContentText"/>
            </w:pPr>
            <w:r>
              <w:t>3/19/2015</w:t>
            </w:r>
          </w:p>
        </w:tc>
        <w:tc>
          <w:tcPr>
            <w:tcW w:w="465" w:type="pct"/>
          </w:tcPr>
          <w:p w:rsidR="00F057A3" w:rsidRPr="00100822" w:rsidRDefault="00AD1389" w:rsidP="00054BAB">
            <w:pPr>
              <w:pStyle w:val="TableContentText"/>
            </w:pPr>
            <w:r>
              <w:t>0.04</w:t>
            </w:r>
          </w:p>
        </w:tc>
        <w:tc>
          <w:tcPr>
            <w:tcW w:w="1812" w:type="pct"/>
          </w:tcPr>
          <w:p w:rsidR="00F057A3" w:rsidRPr="00100822" w:rsidRDefault="00AD1389" w:rsidP="00054BAB">
            <w:pPr>
              <w:pStyle w:val="TableContentText"/>
            </w:pPr>
            <w:r>
              <w:t>Added label and wristband printer configuration section.</w:t>
            </w:r>
          </w:p>
        </w:tc>
        <w:tc>
          <w:tcPr>
            <w:tcW w:w="645" w:type="pct"/>
          </w:tcPr>
          <w:p w:rsidR="00F057A3" w:rsidRPr="00100822" w:rsidRDefault="00AD1389" w:rsidP="00054BAB">
            <w:pPr>
              <w:pStyle w:val="TableContentText"/>
            </w:pPr>
            <w:r>
              <w:t xml:space="preserve">C.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653450" w:rsidP="00054BAB">
            <w:pPr>
              <w:pStyle w:val="TableContentText"/>
            </w:pPr>
            <w:r>
              <w:t>3/19/2015</w:t>
            </w:r>
          </w:p>
        </w:tc>
        <w:tc>
          <w:tcPr>
            <w:tcW w:w="465" w:type="pct"/>
          </w:tcPr>
          <w:p w:rsidR="00F057A3" w:rsidRPr="00100822" w:rsidRDefault="00653450" w:rsidP="00054BAB">
            <w:pPr>
              <w:pStyle w:val="TableContentText"/>
            </w:pPr>
            <w:r>
              <w:t>0.05</w:t>
            </w:r>
          </w:p>
        </w:tc>
        <w:tc>
          <w:tcPr>
            <w:tcW w:w="1812" w:type="pct"/>
          </w:tcPr>
          <w:p w:rsidR="00F057A3" w:rsidRDefault="00653450" w:rsidP="00054BAB">
            <w:pPr>
              <w:pStyle w:val="TableContentText"/>
            </w:pPr>
            <w:r>
              <w:t>Added Device Management Option for label and wristband printer configuration sections.</w:t>
            </w:r>
          </w:p>
          <w:p w:rsidR="007C0E6A" w:rsidRPr="00100822" w:rsidRDefault="007C0E6A" w:rsidP="00054BAB">
            <w:pPr>
              <w:pStyle w:val="TableContentText"/>
            </w:pPr>
            <w:r w:rsidRPr="007C0E6A">
              <w:t>(11/09/2015: Removed Harris Logo - ManTech PMO Team)</w:t>
            </w:r>
            <w:bookmarkStart w:id="2" w:name="_GoBack"/>
            <w:bookmarkEnd w:id="2"/>
          </w:p>
        </w:tc>
        <w:tc>
          <w:tcPr>
            <w:tcW w:w="645" w:type="pct"/>
          </w:tcPr>
          <w:p w:rsidR="00F057A3" w:rsidRPr="00100822" w:rsidRDefault="00653450" w:rsidP="00054BAB">
            <w:pPr>
              <w:pStyle w:val="TableContentText"/>
            </w:pPr>
            <w:r>
              <w:t xml:space="preserve">C. </w:t>
            </w:r>
            <w:proofErr w:type="spellStart"/>
            <w:r>
              <w:t>Wheless</w:t>
            </w:r>
            <w:proofErr w:type="spellEnd"/>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3" w:name="TOC1"/>
      <w:r>
        <w:rPr>
          <w:rFonts w:ascii="Calibri" w:hAnsi="Calibri"/>
        </w:rPr>
        <w:br w:type="page"/>
      </w:r>
    </w:p>
    <w:p w:rsidR="00683DBB" w:rsidRPr="001C0B36" w:rsidRDefault="00683DBB" w:rsidP="001C0B36">
      <w:pPr>
        <w:pStyle w:val="Title2"/>
      </w:pPr>
      <w:r w:rsidRPr="001C0B36">
        <w:lastRenderedPageBreak/>
        <w:t>Table of Contents</w:t>
      </w:r>
    </w:p>
    <w:bookmarkEnd w:id="3"/>
    <w:p w:rsidR="00DA3CD0"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4562535" w:history="1">
        <w:r w:rsidR="00DA3CD0" w:rsidRPr="00630F9E">
          <w:rPr>
            <w:rStyle w:val="Hyperlink"/>
            <w:noProof/>
          </w:rPr>
          <w:t>Orientation</w:t>
        </w:r>
        <w:r w:rsidR="00DA3CD0">
          <w:rPr>
            <w:noProof/>
            <w:webHidden/>
          </w:rPr>
          <w:tab/>
        </w:r>
        <w:r w:rsidR="00DA3CD0">
          <w:rPr>
            <w:noProof/>
            <w:webHidden/>
          </w:rPr>
          <w:fldChar w:fldCharType="begin"/>
        </w:r>
        <w:r w:rsidR="00DA3CD0">
          <w:rPr>
            <w:noProof/>
            <w:webHidden/>
          </w:rPr>
          <w:instrText xml:space="preserve"> PAGEREF _Toc414562535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36" w:history="1">
        <w:r w:rsidR="00DA3CD0" w:rsidRPr="00630F9E">
          <w:rPr>
            <w:rStyle w:val="Hyperlink"/>
            <w:i/>
            <w:noProof/>
          </w:rPr>
          <w:t>How to Use this Manual</w:t>
        </w:r>
        <w:r w:rsidR="00DA3CD0">
          <w:rPr>
            <w:noProof/>
            <w:webHidden/>
          </w:rPr>
          <w:tab/>
        </w:r>
        <w:r w:rsidR="00DA3CD0">
          <w:rPr>
            <w:noProof/>
            <w:webHidden/>
          </w:rPr>
          <w:fldChar w:fldCharType="begin"/>
        </w:r>
        <w:r w:rsidR="00DA3CD0">
          <w:rPr>
            <w:noProof/>
            <w:webHidden/>
          </w:rPr>
          <w:instrText xml:space="preserve"> PAGEREF _Toc414562536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37" w:history="1">
        <w:r w:rsidR="00DA3CD0" w:rsidRPr="00630F9E">
          <w:rPr>
            <w:rStyle w:val="Hyperlink"/>
            <w:i/>
            <w:noProof/>
          </w:rPr>
          <w:t>Intended Audience</w:t>
        </w:r>
        <w:r w:rsidR="00DA3CD0">
          <w:rPr>
            <w:noProof/>
            <w:webHidden/>
          </w:rPr>
          <w:tab/>
        </w:r>
        <w:r w:rsidR="00DA3CD0">
          <w:rPr>
            <w:noProof/>
            <w:webHidden/>
          </w:rPr>
          <w:fldChar w:fldCharType="begin"/>
        </w:r>
        <w:r w:rsidR="00DA3CD0">
          <w:rPr>
            <w:noProof/>
            <w:webHidden/>
          </w:rPr>
          <w:instrText xml:space="preserve"> PAGEREF _Toc414562537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38" w:history="1">
        <w:r w:rsidR="00DA3CD0" w:rsidRPr="00630F9E">
          <w:rPr>
            <w:rStyle w:val="Hyperlink"/>
            <w:i/>
            <w:noProof/>
          </w:rPr>
          <w:t>Legal Requirements</w:t>
        </w:r>
        <w:r w:rsidR="00DA3CD0">
          <w:rPr>
            <w:noProof/>
            <w:webHidden/>
          </w:rPr>
          <w:tab/>
        </w:r>
        <w:r w:rsidR="00DA3CD0">
          <w:rPr>
            <w:noProof/>
            <w:webHidden/>
          </w:rPr>
          <w:fldChar w:fldCharType="begin"/>
        </w:r>
        <w:r w:rsidR="00DA3CD0">
          <w:rPr>
            <w:noProof/>
            <w:webHidden/>
          </w:rPr>
          <w:instrText xml:space="preserve"> PAGEREF _Toc414562538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39" w:history="1">
        <w:r w:rsidR="00DA3CD0" w:rsidRPr="00630F9E">
          <w:rPr>
            <w:rStyle w:val="Hyperlink"/>
            <w:i/>
            <w:noProof/>
          </w:rPr>
          <w:t>Disclaimers</w:t>
        </w:r>
        <w:r w:rsidR="00DA3CD0">
          <w:rPr>
            <w:noProof/>
            <w:webHidden/>
          </w:rPr>
          <w:tab/>
        </w:r>
        <w:r w:rsidR="00DA3CD0">
          <w:rPr>
            <w:noProof/>
            <w:webHidden/>
          </w:rPr>
          <w:fldChar w:fldCharType="begin"/>
        </w:r>
        <w:r w:rsidR="00DA3CD0">
          <w:rPr>
            <w:noProof/>
            <w:webHidden/>
          </w:rPr>
          <w:instrText xml:space="preserve"> PAGEREF _Toc414562539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40" w:history="1">
        <w:r w:rsidR="00DA3CD0" w:rsidRPr="00630F9E">
          <w:rPr>
            <w:rStyle w:val="Hyperlink"/>
            <w:i/>
            <w:noProof/>
          </w:rPr>
          <w:t>Documentation Conventions</w:t>
        </w:r>
        <w:r w:rsidR="00DA3CD0">
          <w:rPr>
            <w:noProof/>
            <w:webHidden/>
          </w:rPr>
          <w:tab/>
        </w:r>
        <w:r w:rsidR="00DA3CD0">
          <w:rPr>
            <w:noProof/>
            <w:webHidden/>
          </w:rPr>
          <w:fldChar w:fldCharType="begin"/>
        </w:r>
        <w:r w:rsidR="00DA3CD0">
          <w:rPr>
            <w:noProof/>
            <w:webHidden/>
          </w:rPr>
          <w:instrText xml:space="preserve"> PAGEREF _Toc414562540 \h </w:instrText>
        </w:r>
        <w:r w:rsidR="00DA3CD0">
          <w:rPr>
            <w:noProof/>
            <w:webHidden/>
          </w:rPr>
        </w:r>
        <w:r w:rsidR="00DA3CD0">
          <w:rPr>
            <w:noProof/>
            <w:webHidden/>
          </w:rPr>
          <w:fldChar w:fldCharType="separate"/>
        </w:r>
        <w:r w:rsidR="00DA3CD0">
          <w:rPr>
            <w:noProof/>
            <w:webHidden/>
          </w:rPr>
          <w:t>1</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41" w:history="1">
        <w:r w:rsidR="00DA3CD0" w:rsidRPr="00630F9E">
          <w:rPr>
            <w:rStyle w:val="Hyperlink"/>
            <w:i/>
            <w:noProof/>
          </w:rPr>
          <w:t>Commonly Used Terms</w:t>
        </w:r>
        <w:r w:rsidR="00DA3CD0">
          <w:rPr>
            <w:noProof/>
            <w:webHidden/>
          </w:rPr>
          <w:tab/>
        </w:r>
        <w:r w:rsidR="00DA3CD0">
          <w:rPr>
            <w:noProof/>
            <w:webHidden/>
          </w:rPr>
          <w:fldChar w:fldCharType="begin"/>
        </w:r>
        <w:r w:rsidR="00DA3CD0">
          <w:rPr>
            <w:noProof/>
            <w:webHidden/>
          </w:rPr>
          <w:instrText xml:space="preserve"> PAGEREF _Toc414562541 \h </w:instrText>
        </w:r>
        <w:r w:rsidR="00DA3CD0">
          <w:rPr>
            <w:noProof/>
            <w:webHidden/>
          </w:rPr>
        </w:r>
        <w:r w:rsidR="00DA3CD0">
          <w:rPr>
            <w:noProof/>
            <w:webHidden/>
          </w:rPr>
          <w:fldChar w:fldCharType="separate"/>
        </w:r>
        <w:r w:rsidR="00DA3CD0">
          <w:rPr>
            <w:noProof/>
            <w:webHidden/>
          </w:rPr>
          <w:t>2</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42" w:history="1">
        <w:r w:rsidR="00DA3CD0" w:rsidRPr="00630F9E">
          <w:rPr>
            <w:rStyle w:val="Hyperlink"/>
            <w:i/>
            <w:noProof/>
          </w:rPr>
          <w:t>Technical Information Online</w:t>
        </w:r>
        <w:r w:rsidR="00DA3CD0">
          <w:rPr>
            <w:noProof/>
            <w:webHidden/>
          </w:rPr>
          <w:tab/>
        </w:r>
        <w:r w:rsidR="00DA3CD0">
          <w:rPr>
            <w:noProof/>
            <w:webHidden/>
          </w:rPr>
          <w:fldChar w:fldCharType="begin"/>
        </w:r>
        <w:r w:rsidR="00DA3CD0">
          <w:rPr>
            <w:noProof/>
            <w:webHidden/>
          </w:rPr>
          <w:instrText xml:space="preserve"> PAGEREF _Toc414562542 \h </w:instrText>
        </w:r>
        <w:r w:rsidR="00DA3CD0">
          <w:rPr>
            <w:noProof/>
            <w:webHidden/>
          </w:rPr>
        </w:r>
        <w:r w:rsidR="00DA3CD0">
          <w:rPr>
            <w:noProof/>
            <w:webHidden/>
          </w:rPr>
          <w:fldChar w:fldCharType="separate"/>
        </w:r>
        <w:r w:rsidR="00DA3CD0">
          <w:rPr>
            <w:noProof/>
            <w:webHidden/>
          </w:rPr>
          <w:t>2</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43" w:history="1">
        <w:r w:rsidR="00DA3CD0" w:rsidRPr="00630F9E">
          <w:rPr>
            <w:rStyle w:val="Hyperlink"/>
            <w:i/>
            <w:noProof/>
          </w:rPr>
          <w:t>Help Prompts</w:t>
        </w:r>
        <w:r w:rsidR="00DA3CD0">
          <w:rPr>
            <w:noProof/>
            <w:webHidden/>
          </w:rPr>
          <w:tab/>
        </w:r>
        <w:r w:rsidR="00DA3CD0">
          <w:rPr>
            <w:noProof/>
            <w:webHidden/>
          </w:rPr>
          <w:fldChar w:fldCharType="begin"/>
        </w:r>
        <w:r w:rsidR="00DA3CD0">
          <w:rPr>
            <w:noProof/>
            <w:webHidden/>
          </w:rPr>
          <w:instrText xml:space="preserve"> PAGEREF _Toc414562543 \h </w:instrText>
        </w:r>
        <w:r w:rsidR="00DA3CD0">
          <w:rPr>
            <w:noProof/>
            <w:webHidden/>
          </w:rPr>
        </w:r>
        <w:r w:rsidR="00DA3CD0">
          <w:rPr>
            <w:noProof/>
            <w:webHidden/>
          </w:rPr>
          <w:fldChar w:fldCharType="separate"/>
        </w:r>
        <w:r w:rsidR="00DA3CD0">
          <w:rPr>
            <w:noProof/>
            <w:webHidden/>
          </w:rPr>
          <w:t>2</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44" w:history="1">
        <w:r w:rsidR="00DA3CD0" w:rsidRPr="00630F9E">
          <w:rPr>
            <w:rStyle w:val="Hyperlink"/>
            <w:i/>
            <w:noProof/>
          </w:rPr>
          <w:t>Data Dictionary</w:t>
        </w:r>
        <w:r w:rsidR="00DA3CD0">
          <w:rPr>
            <w:noProof/>
            <w:webHidden/>
          </w:rPr>
          <w:tab/>
        </w:r>
        <w:r w:rsidR="00DA3CD0">
          <w:rPr>
            <w:noProof/>
            <w:webHidden/>
          </w:rPr>
          <w:fldChar w:fldCharType="begin"/>
        </w:r>
        <w:r w:rsidR="00DA3CD0">
          <w:rPr>
            <w:noProof/>
            <w:webHidden/>
          </w:rPr>
          <w:instrText xml:space="preserve"> PAGEREF _Toc414562544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45" w:history="1">
        <w:r w:rsidR="00DA3CD0" w:rsidRPr="00630F9E">
          <w:rPr>
            <w:rStyle w:val="Hyperlink"/>
            <w:i/>
            <w:noProof/>
          </w:rPr>
          <w:t>Assumptions</w:t>
        </w:r>
        <w:r w:rsidR="00DA3CD0">
          <w:rPr>
            <w:noProof/>
            <w:webHidden/>
          </w:rPr>
          <w:tab/>
        </w:r>
        <w:r w:rsidR="00DA3CD0">
          <w:rPr>
            <w:noProof/>
            <w:webHidden/>
          </w:rPr>
          <w:fldChar w:fldCharType="begin"/>
        </w:r>
        <w:r w:rsidR="00DA3CD0">
          <w:rPr>
            <w:noProof/>
            <w:webHidden/>
          </w:rPr>
          <w:instrText xml:space="preserve"> PAGEREF _Toc414562545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46" w:history="1">
        <w:r w:rsidR="00DA3CD0" w:rsidRPr="00630F9E">
          <w:rPr>
            <w:rStyle w:val="Hyperlink"/>
            <w:i/>
            <w:noProof/>
          </w:rPr>
          <w:t>References</w:t>
        </w:r>
        <w:r w:rsidR="00DA3CD0">
          <w:rPr>
            <w:noProof/>
            <w:webHidden/>
          </w:rPr>
          <w:tab/>
        </w:r>
        <w:r w:rsidR="00DA3CD0">
          <w:rPr>
            <w:noProof/>
            <w:webHidden/>
          </w:rPr>
          <w:fldChar w:fldCharType="begin"/>
        </w:r>
        <w:r w:rsidR="00DA3CD0">
          <w:rPr>
            <w:noProof/>
            <w:webHidden/>
          </w:rPr>
          <w:instrText xml:space="preserve"> PAGEREF _Toc414562546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47" w:history="1">
        <w:r w:rsidR="00DA3CD0" w:rsidRPr="00630F9E">
          <w:rPr>
            <w:rStyle w:val="Hyperlink"/>
            <w:noProof/>
          </w:rPr>
          <w:t>1</w:t>
        </w:r>
        <w:r w:rsidR="00DA3CD0">
          <w:rPr>
            <w:rFonts w:asciiTheme="minorHAnsi" w:eastAsiaTheme="minorEastAsia" w:hAnsiTheme="minorHAnsi" w:cstheme="minorBidi"/>
            <w:b w:val="0"/>
            <w:noProof/>
            <w:sz w:val="22"/>
            <w:szCs w:val="22"/>
          </w:rPr>
          <w:tab/>
        </w:r>
        <w:r w:rsidR="00DA3CD0" w:rsidRPr="00630F9E">
          <w:rPr>
            <w:rStyle w:val="Hyperlink"/>
            <w:noProof/>
          </w:rPr>
          <w:t>Introduction</w:t>
        </w:r>
        <w:r w:rsidR="00DA3CD0">
          <w:rPr>
            <w:noProof/>
            <w:webHidden/>
          </w:rPr>
          <w:tab/>
        </w:r>
        <w:r w:rsidR="00DA3CD0">
          <w:rPr>
            <w:noProof/>
            <w:webHidden/>
          </w:rPr>
          <w:fldChar w:fldCharType="begin"/>
        </w:r>
        <w:r w:rsidR="00DA3CD0">
          <w:rPr>
            <w:noProof/>
            <w:webHidden/>
          </w:rPr>
          <w:instrText xml:space="preserve"> PAGEREF _Toc414562547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48" w:history="1">
        <w:r w:rsidR="00DA3CD0" w:rsidRPr="00630F9E">
          <w:rPr>
            <w:rStyle w:val="Hyperlink"/>
            <w:noProof/>
          </w:rPr>
          <w:t>1.1</w:t>
        </w:r>
        <w:r w:rsidR="00DA3CD0">
          <w:rPr>
            <w:rFonts w:asciiTheme="minorHAnsi" w:eastAsiaTheme="minorEastAsia" w:hAnsiTheme="minorHAnsi" w:cstheme="minorBidi"/>
            <w:noProof/>
            <w:sz w:val="22"/>
            <w:szCs w:val="22"/>
          </w:rPr>
          <w:tab/>
        </w:r>
        <w:r w:rsidR="00DA3CD0" w:rsidRPr="00630F9E">
          <w:rPr>
            <w:rStyle w:val="Hyperlink"/>
            <w:noProof/>
          </w:rPr>
          <w:t>Product Overview</w:t>
        </w:r>
        <w:r w:rsidR="00DA3CD0">
          <w:rPr>
            <w:noProof/>
            <w:webHidden/>
          </w:rPr>
          <w:tab/>
        </w:r>
        <w:r w:rsidR="00DA3CD0">
          <w:rPr>
            <w:noProof/>
            <w:webHidden/>
          </w:rPr>
          <w:fldChar w:fldCharType="begin"/>
        </w:r>
        <w:r w:rsidR="00DA3CD0">
          <w:rPr>
            <w:noProof/>
            <w:webHidden/>
          </w:rPr>
          <w:instrText xml:space="preserve"> PAGEREF _Toc414562548 \h </w:instrText>
        </w:r>
        <w:r w:rsidR="00DA3CD0">
          <w:rPr>
            <w:noProof/>
            <w:webHidden/>
          </w:rPr>
        </w:r>
        <w:r w:rsidR="00DA3CD0">
          <w:rPr>
            <w:noProof/>
            <w:webHidden/>
          </w:rPr>
          <w:fldChar w:fldCharType="separate"/>
        </w:r>
        <w:r w:rsidR="00DA3CD0">
          <w:rPr>
            <w:noProof/>
            <w:webHidden/>
          </w:rPr>
          <w:t>3</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49" w:history="1">
        <w:r w:rsidR="00DA3CD0" w:rsidRPr="00630F9E">
          <w:rPr>
            <w:rStyle w:val="Hyperlink"/>
            <w:noProof/>
          </w:rPr>
          <w:t>1.2</w:t>
        </w:r>
        <w:r w:rsidR="00DA3CD0">
          <w:rPr>
            <w:rFonts w:asciiTheme="minorHAnsi" w:eastAsiaTheme="minorEastAsia" w:hAnsiTheme="minorHAnsi" w:cstheme="minorBidi"/>
            <w:noProof/>
            <w:sz w:val="22"/>
            <w:szCs w:val="22"/>
          </w:rPr>
          <w:tab/>
        </w:r>
        <w:r w:rsidR="00DA3CD0" w:rsidRPr="00630F9E">
          <w:rPr>
            <w:rStyle w:val="Hyperlink"/>
            <w:noProof/>
          </w:rPr>
          <w:t>Namespace Conventions</w:t>
        </w:r>
        <w:r w:rsidR="00DA3CD0">
          <w:rPr>
            <w:noProof/>
            <w:webHidden/>
          </w:rPr>
          <w:tab/>
        </w:r>
        <w:r w:rsidR="00DA3CD0">
          <w:rPr>
            <w:noProof/>
            <w:webHidden/>
          </w:rPr>
          <w:fldChar w:fldCharType="begin"/>
        </w:r>
        <w:r w:rsidR="00DA3CD0">
          <w:rPr>
            <w:noProof/>
            <w:webHidden/>
          </w:rPr>
          <w:instrText xml:space="preserve"> PAGEREF _Toc414562549 \h </w:instrText>
        </w:r>
        <w:r w:rsidR="00DA3CD0">
          <w:rPr>
            <w:noProof/>
            <w:webHidden/>
          </w:rPr>
        </w:r>
        <w:r w:rsidR="00DA3CD0">
          <w:rPr>
            <w:noProof/>
            <w:webHidden/>
          </w:rPr>
          <w:fldChar w:fldCharType="separate"/>
        </w:r>
        <w:r w:rsidR="00DA3CD0">
          <w:rPr>
            <w:noProof/>
            <w:webHidden/>
          </w:rPr>
          <w:t>4</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50" w:history="1">
        <w:r w:rsidR="00DA3CD0" w:rsidRPr="00630F9E">
          <w:rPr>
            <w:rStyle w:val="Hyperlink"/>
            <w:noProof/>
          </w:rPr>
          <w:t>2</w:t>
        </w:r>
        <w:r w:rsidR="00DA3CD0">
          <w:rPr>
            <w:rFonts w:asciiTheme="minorHAnsi" w:eastAsiaTheme="minorEastAsia" w:hAnsiTheme="minorHAnsi" w:cstheme="minorBidi"/>
            <w:b w:val="0"/>
            <w:noProof/>
            <w:sz w:val="22"/>
            <w:szCs w:val="22"/>
          </w:rPr>
          <w:tab/>
        </w:r>
        <w:r w:rsidR="00DA3CD0" w:rsidRPr="00630F9E">
          <w:rPr>
            <w:rStyle w:val="Hyperlink"/>
            <w:noProof/>
          </w:rPr>
          <w:t>Implementation and Maintenance</w:t>
        </w:r>
        <w:r w:rsidR="00DA3CD0">
          <w:rPr>
            <w:noProof/>
            <w:webHidden/>
          </w:rPr>
          <w:tab/>
        </w:r>
        <w:r w:rsidR="00DA3CD0">
          <w:rPr>
            <w:noProof/>
            <w:webHidden/>
          </w:rPr>
          <w:fldChar w:fldCharType="begin"/>
        </w:r>
        <w:r w:rsidR="00DA3CD0">
          <w:rPr>
            <w:noProof/>
            <w:webHidden/>
          </w:rPr>
          <w:instrText xml:space="preserve"> PAGEREF _Toc414562550 \h </w:instrText>
        </w:r>
        <w:r w:rsidR="00DA3CD0">
          <w:rPr>
            <w:noProof/>
            <w:webHidden/>
          </w:rPr>
        </w:r>
        <w:r w:rsidR="00DA3CD0">
          <w:rPr>
            <w:noProof/>
            <w:webHidden/>
          </w:rPr>
          <w:fldChar w:fldCharType="separate"/>
        </w:r>
        <w:r w:rsidR="00DA3CD0">
          <w:rPr>
            <w:noProof/>
            <w:webHidden/>
          </w:rPr>
          <w:t>4</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51" w:history="1">
        <w:r w:rsidR="00DA3CD0" w:rsidRPr="00630F9E">
          <w:rPr>
            <w:rStyle w:val="Hyperlink"/>
            <w:noProof/>
          </w:rPr>
          <w:t>2.1</w:t>
        </w:r>
        <w:r w:rsidR="00DA3CD0">
          <w:rPr>
            <w:rFonts w:asciiTheme="minorHAnsi" w:eastAsiaTheme="minorEastAsia" w:hAnsiTheme="minorHAnsi" w:cstheme="minorBidi"/>
            <w:noProof/>
            <w:sz w:val="22"/>
            <w:szCs w:val="22"/>
          </w:rPr>
          <w:tab/>
        </w:r>
        <w:r w:rsidR="00DA3CD0" w:rsidRPr="00630F9E">
          <w:rPr>
            <w:rStyle w:val="Hyperlink"/>
            <w:noProof/>
          </w:rPr>
          <w:t>Site Parameters</w:t>
        </w:r>
        <w:r w:rsidR="00DA3CD0">
          <w:rPr>
            <w:noProof/>
            <w:webHidden/>
          </w:rPr>
          <w:tab/>
        </w:r>
        <w:r w:rsidR="00DA3CD0">
          <w:rPr>
            <w:noProof/>
            <w:webHidden/>
          </w:rPr>
          <w:fldChar w:fldCharType="begin"/>
        </w:r>
        <w:r w:rsidR="00DA3CD0">
          <w:rPr>
            <w:noProof/>
            <w:webHidden/>
          </w:rPr>
          <w:instrText xml:space="preserve"> PAGEREF _Toc414562551 \h </w:instrText>
        </w:r>
        <w:r w:rsidR="00DA3CD0">
          <w:rPr>
            <w:noProof/>
            <w:webHidden/>
          </w:rPr>
        </w:r>
        <w:r w:rsidR="00DA3CD0">
          <w:rPr>
            <w:noProof/>
            <w:webHidden/>
          </w:rPr>
          <w:fldChar w:fldCharType="separate"/>
        </w:r>
        <w:r w:rsidR="00DA3CD0">
          <w:rPr>
            <w:noProof/>
            <w:webHidden/>
          </w:rPr>
          <w:t>4</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52" w:history="1">
        <w:r w:rsidR="00DA3CD0" w:rsidRPr="00630F9E">
          <w:rPr>
            <w:rStyle w:val="Hyperlink"/>
            <w:noProof/>
          </w:rPr>
          <w:t>2.2</w:t>
        </w:r>
        <w:r w:rsidR="00DA3CD0">
          <w:rPr>
            <w:rFonts w:asciiTheme="minorHAnsi" w:eastAsiaTheme="minorEastAsia" w:hAnsiTheme="minorHAnsi" w:cstheme="minorBidi"/>
            <w:noProof/>
            <w:sz w:val="22"/>
            <w:szCs w:val="22"/>
          </w:rPr>
          <w:tab/>
        </w:r>
        <w:r w:rsidR="00DA3CD0" w:rsidRPr="00630F9E">
          <w:rPr>
            <w:rStyle w:val="Hyperlink"/>
            <w:noProof/>
          </w:rPr>
          <w:t>Site Printer Configuration</w:t>
        </w:r>
        <w:r w:rsidR="00DA3CD0">
          <w:rPr>
            <w:noProof/>
            <w:webHidden/>
          </w:rPr>
          <w:tab/>
        </w:r>
        <w:r w:rsidR="00DA3CD0">
          <w:rPr>
            <w:noProof/>
            <w:webHidden/>
          </w:rPr>
          <w:fldChar w:fldCharType="begin"/>
        </w:r>
        <w:r w:rsidR="00DA3CD0">
          <w:rPr>
            <w:noProof/>
            <w:webHidden/>
          </w:rPr>
          <w:instrText xml:space="preserve"> PAGEREF _Toc414562552 \h </w:instrText>
        </w:r>
        <w:r w:rsidR="00DA3CD0">
          <w:rPr>
            <w:noProof/>
            <w:webHidden/>
          </w:rPr>
        </w:r>
        <w:r w:rsidR="00DA3CD0">
          <w:rPr>
            <w:noProof/>
            <w:webHidden/>
          </w:rPr>
          <w:fldChar w:fldCharType="separate"/>
        </w:r>
        <w:r w:rsidR="00DA3CD0">
          <w:rPr>
            <w:noProof/>
            <w:webHidden/>
          </w:rPr>
          <w:t>4</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53" w:history="1">
        <w:r w:rsidR="00DA3CD0" w:rsidRPr="00630F9E">
          <w:rPr>
            <w:rStyle w:val="Hyperlink"/>
            <w:noProof/>
          </w:rPr>
          <w:t>2.2.1</w:t>
        </w:r>
        <w:r w:rsidR="00DA3CD0">
          <w:rPr>
            <w:rFonts w:asciiTheme="minorHAnsi" w:eastAsiaTheme="minorEastAsia" w:hAnsiTheme="minorHAnsi" w:cstheme="minorBidi"/>
            <w:noProof/>
            <w:sz w:val="22"/>
            <w:szCs w:val="22"/>
          </w:rPr>
          <w:tab/>
        </w:r>
        <w:r w:rsidR="00DA3CD0" w:rsidRPr="00630F9E">
          <w:rPr>
            <w:rStyle w:val="Hyperlink"/>
            <w:noProof/>
          </w:rPr>
          <w:t>Device File Edits using FileMan</w:t>
        </w:r>
        <w:r w:rsidR="00DA3CD0">
          <w:rPr>
            <w:noProof/>
            <w:webHidden/>
          </w:rPr>
          <w:tab/>
        </w:r>
        <w:r w:rsidR="00DA3CD0">
          <w:rPr>
            <w:noProof/>
            <w:webHidden/>
          </w:rPr>
          <w:fldChar w:fldCharType="begin"/>
        </w:r>
        <w:r w:rsidR="00DA3CD0">
          <w:rPr>
            <w:noProof/>
            <w:webHidden/>
          </w:rPr>
          <w:instrText xml:space="preserve"> PAGEREF _Toc414562553 \h </w:instrText>
        </w:r>
        <w:r w:rsidR="00DA3CD0">
          <w:rPr>
            <w:noProof/>
            <w:webHidden/>
          </w:rPr>
        </w:r>
        <w:r w:rsidR="00DA3CD0">
          <w:rPr>
            <w:noProof/>
            <w:webHidden/>
          </w:rPr>
          <w:fldChar w:fldCharType="separate"/>
        </w:r>
        <w:r w:rsidR="00DA3CD0">
          <w:rPr>
            <w:noProof/>
            <w:webHidden/>
          </w:rPr>
          <w:t>6</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54" w:history="1">
        <w:r w:rsidR="00DA3CD0" w:rsidRPr="00630F9E">
          <w:rPr>
            <w:rStyle w:val="Hyperlink"/>
            <w:noProof/>
          </w:rPr>
          <w:t>2.2.2</w:t>
        </w:r>
        <w:r w:rsidR="00DA3CD0">
          <w:rPr>
            <w:rFonts w:asciiTheme="minorHAnsi" w:eastAsiaTheme="minorEastAsia" w:hAnsiTheme="minorHAnsi" w:cstheme="minorBidi"/>
            <w:noProof/>
            <w:sz w:val="22"/>
            <w:szCs w:val="22"/>
          </w:rPr>
          <w:tab/>
        </w:r>
        <w:r w:rsidR="00DA3CD0" w:rsidRPr="00630F9E">
          <w:rPr>
            <w:rStyle w:val="Hyperlink"/>
            <w:noProof/>
          </w:rPr>
          <w:t>Device File Edits using Device Management Option</w:t>
        </w:r>
        <w:r w:rsidR="00DA3CD0">
          <w:rPr>
            <w:noProof/>
            <w:webHidden/>
          </w:rPr>
          <w:tab/>
        </w:r>
        <w:r w:rsidR="00DA3CD0">
          <w:rPr>
            <w:noProof/>
            <w:webHidden/>
          </w:rPr>
          <w:fldChar w:fldCharType="begin"/>
        </w:r>
        <w:r w:rsidR="00DA3CD0">
          <w:rPr>
            <w:noProof/>
            <w:webHidden/>
          </w:rPr>
          <w:instrText xml:space="preserve"> PAGEREF _Toc414562554 \h </w:instrText>
        </w:r>
        <w:r w:rsidR="00DA3CD0">
          <w:rPr>
            <w:noProof/>
            <w:webHidden/>
          </w:rPr>
        </w:r>
        <w:r w:rsidR="00DA3CD0">
          <w:rPr>
            <w:noProof/>
            <w:webHidden/>
          </w:rPr>
          <w:fldChar w:fldCharType="separate"/>
        </w:r>
        <w:r w:rsidR="00DA3CD0">
          <w:rPr>
            <w:noProof/>
            <w:webHidden/>
          </w:rPr>
          <w:t>7</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55" w:history="1">
        <w:r w:rsidR="00DA3CD0" w:rsidRPr="00630F9E">
          <w:rPr>
            <w:rStyle w:val="Hyperlink"/>
            <w:noProof/>
          </w:rPr>
          <w:t>3</w:t>
        </w:r>
        <w:r w:rsidR="00DA3CD0">
          <w:rPr>
            <w:rFonts w:asciiTheme="minorHAnsi" w:eastAsiaTheme="minorEastAsia" w:hAnsiTheme="minorHAnsi" w:cstheme="minorBidi"/>
            <w:b w:val="0"/>
            <w:noProof/>
            <w:sz w:val="22"/>
            <w:szCs w:val="22"/>
          </w:rPr>
          <w:tab/>
        </w:r>
        <w:r w:rsidR="00DA3CD0" w:rsidRPr="00630F9E">
          <w:rPr>
            <w:rStyle w:val="Hyperlink"/>
            <w:noProof/>
          </w:rPr>
          <w:t>Files</w:t>
        </w:r>
        <w:r w:rsidR="00DA3CD0">
          <w:rPr>
            <w:noProof/>
            <w:webHidden/>
          </w:rPr>
          <w:tab/>
        </w:r>
        <w:r w:rsidR="00DA3CD0">
          <w:rPr>
            <w:noProof/>
            <w:webHidden/>
          </w:rPr>
          <w:fldChar w:fldCharType="begin"/>
        </w:r>
        <w:r w:rsidR="00DA3CD0">
          <w:rPr>
            <w:noProof/>
            <w:webHidden/>
          </w:rPr>
          <w:instrText xml:space="preserve"> PAGEREF _Toc414562555 \h </w:instrText>
        </w:r>
        <w:r w:rsidR="00DA3CD0">
          <w:rPr>
            <w:noProof/>
            <w:webHidden/>
          </w:rPr>
        </w:r>
        <w:r w:rsidR="00DA3CD0">
          <w:rPr>
            <w:noProof/>
            <w:webHidden/>
          </w:rPr>
          <w:fldChar w:fldCharType="separate"/>
        </w:r>
        <w:r w:rsidR="00DA3CD0">
          <w:rPr>
            <w:noProof/>
            <w:webHidden/>
          </w:rPr>
          <w:t>8</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56" w:history="1">
        <w:r w:rsidR="00DA3CD0" w:rsidRPr="00630F9E">
          <w:rPr>
            <w:rStyle w:val="Hyperlink"/>
            <w:noProof/>
          </w:rPr>
          <w:t>3.1</w:t>
        </w:r>
        <w:r w:rsidR="00DA3CD0">
          <w:rPr>
            <w:rFonts w:asciiTheme="minorHAnsi" w:eastAsiaTheme="minorEastAsia" w:hAnsiTheme="minorHAnsi" w:cstheme="minorBidi"/>
            <w:noProof/>
            <w:sz w:val="22"/>
            <w:szCs w:val="22"/>
          </w:rPr>
          <w:tab/>
        </w:r>
        <w:r w:rsidR="00DA3CD0" w:rsidRPr="00630F9E">
          <w:rPr>
            <w:rStyle w:val="Hyperlink"/>
            <w:noProof/>
          </w:rPr>
          <w:t>VistA M Server Files</w:t>
        </w:r>
        <w:r w:rsidR="00DA3CD0">
          <w:rPr>
            <w:noProof/>
            <w:webHidden/>
          </w:rPr>
          <w:tab/>
        </w:r>
        <w:r w:rsidR="00DA3CD0">
          <w:rPr>
            <w:noProof/>
            <w:webHidden/>
          </w:rPr>
          <w:fldChar w:fldCharType="begin"/>
        </w:r>
        <w:r w:rsidR="00DA3CD0">
          <w:rPr>
            <w:noProof/>
            <w:webHidden/>
          </w:rPr>
          <w:instrText xml:space="preserve"> PAGEREF _Toc414562556 \h </w:instrText>
        </w:r>
        <w:r w:rsidR="00DA3CD0">
          <w:rPr>
            <w:noProof/>
            <w:webHidden/>
          </w:rPr>
        </w:r>
        <w:r w:rsidR="00DA3CD0">
          <w:rPr>
            <w:noProof/>
            <w:webHidden/>
          </w:rPr>
          <w:fldChar w:fldCharType="separate"/>
        </w:r>
        <w:r w:rsidR="00DA3CD0">
          <w:rPr>
            <w:noProof/>
            <w:webHidden/>
          </w:rPr>
          <w:t>8</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57" w:history="1">
        <w:r w:rsidR="00DA3CD0" w:rsidRPr="00630F9E">
          <w:rPr>
            <w:rStyle w:val="Hyperlink"/>
            <w:noProof/>
          </w:rPr>
          <w:t>4</w:t>
        </w:r>
        <w:r w:rsidR="00DA3CD0">
          <w:rPr>
            <w:rFonts w:asciiTheme="minorHAnsi" w:eastAsiaTheme="minorEastAsia" w:hAnsiTheme="minorHAnsi" w:cstheme="minorBidi"/>
            <w:b w:val="0"/>
            <w:noProof/>
            <w:sz w:val="22"/>
            <w:szCs w:val="22"/>
          </w:rPr>
          <w:tab/>
        </w:r>
        <w:r w:rsidR="00DA3CD0" w:rsidRPr="00630F9E">
          <w:rPr>
            <w:rStyle w:val="Hyperlink"/>
            <w:noProof/>
          </w:rPr>
          <w:t>Global Translation, Journaling and Protection</w:t>
        </w:r>
        <w:r w:rsidR="00DA3CD0">
          <w:rPr>
            <w:noProof/>
            <w:webHidden/>
          </w:rPr>
          <w:tab/>
        </w:r>
        <w:r w:rsidR="00DA3CD0">
          <w:rPr>
            <w:noProof/>
            <w:webHidden/>
          </w:rPr>
          <w:fldChar w:fldCharType="begin"/>
        </w:r>
        <w:r w:rsidR="00DA3CD0">
          <w:rPr>
            <w:noProof/>
            <w:webHidden/>
          </w:rPr>
          <w:instrText xml:space="preserve"> PAGEREF _Toc414562557 \h </w:instrText>
        </w:r>
        <w:r w:rsidR="00DA3CD0">
          <w:rPr>
            <w:noProof/>
            <w:webHidden/>
          </w:rPr>
        </w:r>
        <w:r w:rsidR="00DA3CD0">
          <w:rPr>
            <w:noProof/>
            <w:webHidden/>
          </w:rPr>
          <w:fldChar w:fldCharType="separate"/>
        </w:r>
        <w:r w:rsidR="00DA3CD0">
          <w:rPr>
            <w:noProof/>
            <w:webHidden/>
          </w:rPr>
          <w:t>9</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58" w:history="1">
        <w:r w:rsidR="00DA3CD0" w:rsidRPr="00630F9E">
          <w:rPr>
            <w:rStyle w:val="Hyperlink"/>
            <w:noProof/>
          </w:rPr>
          <w:t>5</w:t>
        </w:r>
        <w:r w:rsidR="00DA3CD0">
          <w:rPr>
            <w:rFonts w:asciiTheme="minorHAnsi" w:eastAsiaTheme="minorEastAsia" w:hAnsiTheme="minorHAnsi" w:cstheme="minorBidi"/>
            <w:b w:val="0"/>
            <w:noProof/>
            <w:sz w:val="22"/>
            <w:szCs w:val="22"/>
          </w:rPr>
          <w:tab/>
        </w:r>
        <w:r w:rsidR="00DA3CD0" w:rsidRPr="00630F9E">
          <w:rPr>
            <w:rStyle w:val="Hyperlink"/>
            <w:noProof/>
          </w:rPr>
          <w:t>Routines</w:t>
        </w:r>
        <w:r w:rsidR="00DA3CD0">
          <w:rPr>
            <w:noProof/>
            <w:webHidden/>
          </w:rPr>
          <w:tab/>
        </w:r>
        <w:r w:rsidR="00DA3CD0">
          <w:rPr>
            <w:noProof/>
            <w:webHidden/>
          </w:rPr>
          <w:fldChar w:fldCharType="begin"/>
        </w:r>
        <w:r w:rsidR="00DA3CD0">
          <w:rPr>
            <w:noProof/>
            <w:webHidden/>
          </w:rPr>
          <w:instrText xml:space="preserve"> PAGEREF _Toc414562558 \h </w:instrText>
        </w:r>
        <w:r w:rsidR="00DA3CD0">
          <w:rPr>
            <w:noProof/>
            <w:webHidden/>
          </w:rPr>
        </w:r>
        <w:r w:rsidR="00DA3CD0">
          <w:rPr>
            <w:noProof/>
            <w:webHidden/>
          </w:rPr>
          <w:fldChar w:fldCharType="separate"/>
        </w:r>
        <w:r w:rsidR="00DA3CD0">
          <w:rPr>
            <w:noProof/>
            <w:webHidden/>
          </w:rPr>
          <w:t>10</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59" w:history="1">
        <w:r w:rsidR="00DA3CD0" w:rsidRPr="00630F9E">
          <w:rPr>
            <w:rStyle w:val="Hyperlink"/>
            <w:noProof/>
          </w:rPr>
          <w:t>5.1</w:t>
        </w:r>
        <w:r w:rsidR="00DA3CD0">
          <w:rPr>
            <w:rFonts w:asciiTheme="minorHAnsi" w:eastAsiaTheme="minorEastAsia" w:hAnsiTheme="minorHAnsi" w:cstheme="minorBidi"/>
            <w:noProof/>
            <w:sz w:val="22"/>
            <w:szCs w:val="22"/>
          </w:rPr>
          <w:tab/>
        </w:r>
        <w:r w:rsidR="00DA3CD0" w:rsidRPr="00630F9E">
          <w:rPr>
            <w:rStyle w:val="Hyperlink"/>
            <w:noProof/>
          </w:rPr>
          <w:t>VPS 1*4 RPCs</w:t>
        </w:r>
        <w:r w:rsidR="00DA3CD0">
          <w:rPr>
            <w:noProof/>
            <w:webHidden/>
          </w:rPr>
          <w:tab/>
        </w:r>
        <w:r w:rsidR="00DA3CD0">
          <w:rPr>
            <w:noProof/>
            <w:webHidden/>
          </w:rPr>
          <w:fldChar w:fldCharType="begin"/>
        </w:r>
        <w:r w:rsidR="00DA3CD0">
          <w:rPr>
            <w:noProof/>
            <w:webHidden/>
          </w:rPr>
          <w:instrText xml:space="preserve"> PAGEREF _Toc414562559 \h </w:instrText>
        </w:r>
        <w:r w:rsidR="00DA3CD0">
          <w:rPr>
            <w:noProof/>
            <w:webHidden/>
          </w:rPr>
        </w:r>
        <w:r w:rsidR="00DA3CD0">
          <w:rPr>
            <w:noProof/>
            <w:webHidden/>
          </w:rPr>
          <w:fldChar w:fldCharType="separate"/>
        </w:r>
        <w:r w:rsidR="00DA3CD0">
          <w:rPr>
            <w:noProof/>
            <w:webHidden/>
          </w:rPr>
          <w:t>10</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60" w:history="1">
        <w:r w:rsidR="00DA3CD0" w:rsidRPr="00630F9E">
          <w:rPr>
            <w:rStyle w:val="Hyperlink"/>
            <w:noProof/>
          </w:rPr>
          <w:t>Detailed VPS 1*4 RPC Information</w:t>
        </w:r>
        <w:r w:rsidR="00DA3CD0">
          <w:rPr>
            <w:noProof/>
            <w:webHidden/>
          </w:rPr>
          <w:tab/>
        </w:r>
        <w:r w:rsidR="00DA3CD0">
          <w:rPr>
            <w:noProof/>
            <w:webHidden/>
          </w:rPr>
          <w:fldChar w:fldCharType="begin"/>
        </w:r>
        <w:r w:rsidR="00DA3CD0">
          <w:rPr>
            <w:noProof/>
            <w:webHidden/>
          </w:rPr>
          <w:instrText xml:space="preserve"> PAGEREF _Toc414562560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61" w:history="1">
        <w:r w:rsidR="00DA3CD0" w:rsidRPr="00630F9E">
          <w:rPr>
            <w:rStyle w:val="Hyperlink"/>
            <w:noProof/>
          </w:rPr>
          <w:t>6</w:t>
        </w:r>
        <w:r w:rsidR="00DA3CD0">
          <w:rPr>
            <w:rFonts w:asciiTheme="minorHAnsi" w:eastAsiaTheme="minorEastAsia" w:hAnsiTheme="minorHAnsi" w:cstheme="minorBidi"/>
            <w:b w:val="0"/>
            <w:noProof/>
            <w:sz w:val="22"/>
            <w:szCs w:val="22"/>
          </w:rPr>
          <w:tab/>
        </w:r>
        <w:r w:rsidR="00DA3CD0" w:rsidRPr="00630F9E">
          <w:rPr>
            <w:rStyle w:val="Hyperlink"/>
            <w:noProof/>
          </w:rPr>
          <w:t>Exported Options</w:t>
        </w:r>
        <w:r w:rsidR="00DA3CD0">
          <w:rPr>
            <w:noProof/>
            <w:webHidden/>
          </w:rPr>
          <w:tab/>
        </w:r>
        <w:r w:rsidR="00DA3CD0">
          <w:rPr>
            <w:noProof/>
            <w:webHidden/>
          </w:rPr>
          <w:fldChar w:fldCharType="begin"/>
        </w:r>
        <w:r w:rsidR="00DA3CD0">
          <w:rPr>
            <w:noProof/>
            <w:webHidden/>
          </w:rPr>
          <w:instrText xml:space="preserve"> PAGEREF _Toc414562561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62" w:history="1">
        <w:r w:rsidR="00DA3CD0" w:rsidRPr="00630F9E">
          <w:rPr>
            <w:rStyle w:val="Hyperlink"/>
            <w:noProof/>
          </w:rPr>
          <w:t>7</w:t>
        </w:r>
        <w:r w:rsidR="00DA3CD0">
          <w:rPr>
            <w:rFonts w:asciiTheme="minorHAnsi" w:eastAsiaTheme="minorEastAsia" w:hAnsiTheme="minorHAnsi" w:cstheme="minorBidi"/>
            <w:b w:val="0"/>
            <w:noProof/>
            <w:sz w:val="22"/>
            <w:szCs w:val="22"/>
          </w:rPr>
          <w:tab/>
        </w:r>
        <w:r w:rsidR="00DA3CD0" w:rsidRPr="00630F9E">
          <w:rPr>
            <w:rStyle w:val="Hyperlink"/>
            <w:noProof/>
          </w:rPr>
          <w:t>Archiving and Purging</w:t>
        </w:r>
        <w:r w:rsidR="00DA3CD0">
          <w:rPr>
            <w:noProof/>
            <w:webHidden/>
          </w:rPr>
          <w:tab/>
        </w:r>
        <w:r w:rsidR="00DA3CD0">
          <w:rPr>
            <w:noProof/>
            <w:webHidden/>
          </w:rPr>
          <w:fldChar w:fldCharType="begin"/>
        </w:r>
        <w:r w:rsidR="00DA3CD0">
          <w:rPr>
            <w:noProof/>
            <w:webHidden/>
          </w:rPr>
          <w:instrText xml:space="preserve"> PAGEREF _Toc414562562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63" w:history="1">
        <w:r w:rsidR="00DA3CD0" w:rsidRPr="00630F9E">
          <w:rPr>
            <w:rStyle w:val="Hyperlink"/>
            <w:noProof/>
          </w:rPr>
          <w:t>7.1</w:t>
        </w:r>
        <w:r w:rsidR="00DA3CD0">
          <w:rPr>
            <w:rFonts w:asciiTheme="minorHAnsi" w:eastAsiaTheme="minorEastAsia" w:hAnsiTheme="minorHAnsi" w:cstheme="minorBidi"/>
            <w:noProof/>
            <w:sz w:val="22"/>
            <w:szCs w:val="22"/>
          </w:rPr>
          <w:tab/>
        </w:r>
        <w:r w:rsidR="00DA3CD0" w:rsidRPr="00630F9E">
          <w:rPr>
            <w:rStyle w:val="Hyperlink"/>
            <w:noProof/>
          </w:rPr>
          <w:t>Archiving</w:t>
        </w:r>
        <w:r w:rsidR="00DA3CD0">
          <w:rPr>
            <w:noProof/>
            <w:webHidden/>
          </w:rPr>
          <w:tab/>
        </w:r>
        <w:r w:rsidR="00DA3CD0">
          <w:rPr>
            <w:noProof/>
            <w:webHidden/>
          </w:rPr>
          <w:fldChar w:fldCharType="begin"/>
        </w:r>
        <w:r w:rsidR="00DA3CD0">
          <w:rPr>
            <w:noProof/>
            <w:webHidden/>
          </w:rPr>
          <w:instrText xml:space="preserve"> PAGEREF _Toc414562563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64" w:history="1">
        <w:r w:rsidR="00DA3CD0" w:rsidRPr="00630F9E">
          <w:rPr>
            <w:rStyle w:val="Hyperlink"/>
            <w:noProof/>
          </w:rPr>
          <w:t>7.2</w:t>
        </w:r>
        <w:r w:rsidR="00DA3CD0">
          <w:rPr>
            <w:rFonts w:asciiTheme="minorHAnsi" w:eastAsiaTheme="minorEastAsia" w:hAnsiTheme="minorHAnsi" w:cstheme="minorBidi"/>
            <w:noProof/>
            <w:sz w:val="22"/>
            <w:szCs w:val="22"/>
          </w:rPr>
          <w:tab/>
        </w:r>
        <w:r w:rsidR="00DA3CD0" w:rsidRPr="00630F9E">
          <w:rPr>
            <w:rStyle w:val="Hyperlink"/>
            <w:noProof/>
          </w:rPr>
          <w:t>Purging</w:t>
        </w:r>
        <w:r w:rsidR="00DA3CD0">
          <w:rPr>
            <w:noProof/>
            <w:webHidden/>
          </w:rPr>
          <w:tab/>
        </w:r>
        <w:r w:rsidR="00DA3CD0">
          <w:rPr>
            <w:noProof/>
            <w:webHidden/>
          </w:rPr>
          <w:fldChar w:fldCharType="begin"/>
        </w:r>
        <w:r w:rsidR="00DA3CD0">
          <w:rPr>
            <w:noProof/>
            <w:webHidden/>
          </w:rPr>
          <w:instrText xml:space="preserve"> PAGEREF _Toc414562564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65" w:history="1">
        <w:r w:rsidR="00DA3CD0" w:rsidRPr="00630F9E">
          <w:rPr>
            <w:rStyle w:val="Hyperlink"/>
            <w:noProof/>
          </w:rPr>
          <w:t>8</w:t>
        </w:r>
        <w:r w:rsidR="00DA3CD0">
          <w:rPr>
            <w:rFonts w:asciiTheme="minorHAnsi" w:eastAsiaTheme="minorEastAsia" w:hAnsiTheme="minorHAnsi" w:cstheme="minorBidi"/>
            <w:b w:val="0"/>
            <w:noProof/>
            <w:sz w:val="22"/>
            <w:szCs w:val="22"/>
          </w:rPr>
          <w:tab/>
        </w:r>
        <w:r w:rsidR="00DA3CD0" w:rsidRPr="00630F9E">
          <w:rPr>
            <w:rStyle w:val="Hyperlink"/>
            <w:noProof/>
          </w:rPr>
          <w:t>Callable Routines</w:t>
        </w:r>
        <w:r w:rsidR="00DA3CD0">
          <w:rPr>
            <w:noProof/>
            <w:webHidden/>
          </w:rPr>
          <w:tab/>
        </w:r>
        <w:r w:rsidR="00DA3CD0">
          <w:rPr>
            <w:noProof/>
            <w:webHidden/>
          </w:rPr>
          <w:fldChar w:fldCharType="begin"/>
        </w:r>
        <w:r w:rsidR="00DA3CD0">
          <w:rPr>
            <w:noProof/>
            <w:webHidden/>
          </w:rPr>
          <w:instrText xml:space="preserve"> PAGEREF _Toc414562565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66" w:history="1">
        <w:r w:rsidR="00DA3CD0" w:rsidRPr="00630F9E">
          <w:rPr>
            <w:rStyle w:val="Hyperlink"/>
            <w:noProof/>
          </w:rPr>
          <w:t>9</w:t>
        </w:r>
        <w:r w:rsidR="00DA3CD0">
          <w:rPr>
            <w:rFonts w:asciiTheme="minorHAnsi" w:eastAsiaTheme="minorEastAsia" w:hAnsiTheme="minorHAnsi" w:cstheme="minorBidi"/>
            <w:b w:val="0"/>
            <w:noProof/>
            <w:sz w:val="22"/>
            <w:szCs w:val="22"/>
          </w:rPr>
          <w:tab/>
        </w:r>
        <w:r w:rsidR="00DA3CD0" w:rsidRPr="00630F9E">
          <w:rPr>
            <w:rStyle w:val="Hyperlink"/>
            <w:noProof/>
          </w:rPr>
          <w:t>External Interfaces</w:t>
        </w:r>
        <w:r w:rsidR="00DA3CD0">
          <w:rPr>
            <w:noProof/>
            <w:webHidden/>
          </w:rPr>
          <w:tab/>
        </w:r>
        <w:r w:rsidR="00DA3CD0">
          <w:rPr>
            <w:noProof/>
            <w:webHidden/>
          </w:rPr>
          <w:fldChar w:fldCharType="begin"/>
        </w:r>
        <w:r w:rsidR="00DA3CD0">
          <w:rPr>
            <w:noProof/>
            <w:webHidden/>
          </w:rPr>
          <w:instrText xml:space="preserve"> PAGEREF _Toc414562566 \h </w:instrText>
        </w:r>
        <w:r w:rsidR="00DA3CD0">
          <w:rPr>
            <w:noProof/>
            <w:webHidden/>
          </w:rPr>
        </w:r>
        <w:r w:rsidR="00DA3CD0">
          <w:rPr>
            <w:noProof/>
            <w:webHidden/>
          </w:rPr>
          <w:fldChar w:fldCharType="separate"/>
        </w:r>
        <w:r w:rsidR="00DA3CD0">
          <w:rPr>
            <w:noProof/>
            <w:webHidden/>
          </w:rPr>
          <w:t>11</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67" w:history="1">
        <w:r w:rsidR="00DA3CD0" w:rsidRPr="00630F9E">
          <w:rPr>
            <w:rStyle w:val="Hyperlink"/>
            <w:noProof/>
          </w:rPr>
          <w:t>10</w:t>
        </w:r>
        <w:r w:rsidR="00DA3CD0">
          <w:rPr>
            <w:rFonts w:asciiTheme="minorHAnsi" w:eastAsiaTheme="minorEastAsia" w:hAnsiTheme="minorHAnsi" w:cstheme="minorBidi"/>
            <w:b w:val="0"/>
            <w:noProof/>
            <w:sz w:val="22"/>
            <w:szCs w:val="22"/>
          </w:rPr>
          <w:tab/>
        </w:r>
        <w:r w:rsidR="00DA3CD0" w:rsidRPr="00630F9E">
          <w:rPr>
            <w:rStyle w:val="Hyperlink"/>
            <w:noProof/>
          </w:rPr>
          <w:t>External Relations</w:t>
        </w:r>
        <w:r w:rsidR="00DA3CD0">
          <w:rPr>
            <w:noProof/>
            <w:webHidden/>
          </w:rPr>
          <w:tab/>
        </w:r>
        <w:r w:rsidR="00DA3CD0">
          <w:rPr>
            <w:noProof/>
            <w:webHidden/>
          </w:rPr>
          <w:fldChar w:fldCharType="begin"/>
        </w:r>
        <w:r w:rsidR="00DA3CD0">
          <w:rPr>
            <w:noProof/>
            <w:webHidden/>
          </w:rPr>
          <w:instrText xml:space="preserve"> PAGEREF _Toc414562567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68" w:history="1">
        <w:r w:rsidR="00DA3CD0" w:rsidRPr="00630F9E">
          <w:rPr>
            <w:rStyle w:val="Hyperlink"/>
            <w:noProof/>
          </w:rPr>
          <w:t>11</w:t>
        </w:r>
        <w:r w:rsidR="00DA3CD0">
          <w:rPr>
            <w:rFonts w:asciiTheme="minorHAnsi" w:eastAsiaTheme="minorEastAsia" w:hAnsiTheme="minorHAnsi" w:cstheme="minorBidi"/>
            <w:b w:val="0"/>
            <w:noProof/>
            <w:sz w:val="22"/>
            <w:szCs w:val="22"/>
          </w:rPr>
          <w:tab/>
        </w:r>
        <w:r w:rsidR="00DA3CD0" w:rsidRPr="00630F9E">
          <w:rPr>
            <w:rStyle w:val="Hyperlink"/>
            <w:noProof/>
          </w:rPr>
          <w:t>Internal Relations</w:t>
        </w:r>
        <w:r w:rsidR="00DA3CD0">
          <w:rPr>
            <w:noProof/>
            <w:webHidden/>
          </w:rPr>
          <w:tab/>
        </w:r>
        <w:r w:rsidR="00DA3CD0">
          <w:rPr>
            <w:noProof/>
            <w:webHidden/>
          </w:rPr>
          <w:fldChar w:fldCharType="begin"/>
        </w:r>
        <w:r w:rsidR="00DA3CD0">
          <w:rPr>
            <w:noProof/>
            <w:webHidden/>
          </w:rPr>
          <w:instrText xml:space="preserve"> PAGEREF _Toc414562568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69" w:history="1">
        <w:r w:rsidR="00DA3CD0" w:rsidRPr="00630F9E">
          <w:rPr>
            <w:rStyle w:val="Hyperlink"/>
            <w:noProof/>
          </w:rPr>
          <w:t>12</w:t>
        </w:r>
        <w:r w:rsidR="00DA3CD0">
          <w:rPr>
            <w:rFonts w:asciiTheme="minorHAnsi" w:eastAsiaTheme="minorEastAsia" w:hAnsiTheme="minorHAnsi" w:cstheme="minorBidi"/>
            <w:b w:val="0"/>
            <w:noProof/>
            <w:sz w:val="22"/>
            <w:szCs w:val="22"/>
          </w:rPr>
          <w:tab/>
        </w:r>
        <w:r w:rsidR="00DA3CD0" w:rsidRPr="00630F9E">
          <w:rPr>
            <w:rStyle w:val="Hyperlink"/>
            <w:noProof/>
          </w:rPr>
          <w:t>DBIA Agreements</w:t>
        </w:r>
        <w:r w:rsidR="00DA3CD0">
          <w:rPr>
            <w:noProof/>
            <w:webHidden/>
          </w:rPr>
          <w:tab/>
        </w:r>
        <w:r w:rsidR="00DA3CD0">
          <w:rPr>
            <w:noProof/>
            <w:webHidden/>
          </w:rPr>
          <w:fldChar w:fldCharType="begin"/>
        </w:r>
        <w:r w:rsidR="00DA3CD0">
          <w:rPr>
            <w:noProof/>
            <w:webHidden/>
          </w:rPr>
          <w:instrText xml:space="preserve"> PAGEREF _Toc414562569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70" w:history="1">
        <w:r w:rsidR="00DA3CD0" w:rsidRPr="00630F9E">
          <w:rPr>
            <w:rStyle w:val="Hyperlink"/>
            <w:noProof/>
          </w:rPr>
          <w:t>12.1</w:t>
        </w:r>
        <w:r w:rsidR="00DA3CD0">
          <w:rPr>
            <w:rFonts w:asciiTheme="minorHAnsi" w:eastAsiaTheme="minorEastAsia" w:hAnsiTheme="minorHAnsi" w:cstheme="minorBidi"/>
            <w:noProof/>
            <w:sz w:val="22"/>
            <w:szCs w:val="22"/>
          </w:rPr>
          <w:tab/>
        </w:r>
        <w:r w:rsidR="00DA3CD0" w:rsidRPr="00630F9E">
          <w:rPr>
            <w:rStyle w:val="Hyperlink"/>
            <w:noProof/>
          </w:rPr>
          <w:t>DBIA Agreements – Custodial Package</w:t>
        </w:r>
        <w:r w:rsidR="00DA3CD0">
          <w:rPr>
            <w:noProof/>
            <w:webHidden/>
          </w:rPr>
          <w:tab/>
        </w:r>
        <w:r w:rsidR="00DA3CD0">
          <w:rPr>
            <w:noProof/>
            <w:webHidden/>
          </w:rPr>
          <w:fldChar w:fldCharType="begin"/>
        </w:r>
        <w:r w:rsidR="00DA3CD0">
          <w:rPr>
            <w:noProof/>
            <w:webHidden/>
          </w:rPr>
          <w:instrText xml:space="preserve"> PAGEREF _Toc414562570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71" w:history="1">
        <w:r w:rsidR="00DA3CD0" w:rsidRPr="00630F9E">
          <w:rPr>
            <w:rStyle w:val="Hyperlink"/>
            <w:noProof/>
          </w:rPr>
          <w:t>12.2</w:t>
        </w:r>
        <w:r w:rsidR="00DA3CD0">
          <w:rPr>
            <w:rFonts w:asciiTheme="minorHAnsi" w:eastAsiaTheme="minorEastAsia" w:hAnsiTheme="minorHAnsi" w:cstheme="minorBidi"/>
            <w:noProof/>
            <w:sz w:val="22"/>
            <w:szCs w:val="22"/>
          </w:rPr>
          <w:tab/>
        </w:r>
        <w:r w:rsidR="00DA3CD0" w:rsidRPr="00630F9E">
          <w:rPr>
            <w:rStyle w:val="Hyperlink"/>
            <w:noProof/>
          </w:rPr>
          <w:t>DBIA Agreements – Subscriber Package</w:t>
        </w:r>
        <w:r w:rsidR="00DA3CD0">
          <w:rPr>
            <w:noProof/>
            <w:webHidden/>
          </w:rPr>
          <w:tab/>
        </w:r>
        <w:r w:rsidR="00DA3CD0">
          <w:rPr>
            <w:noProof/>
            <w:webHidden/>
          </w:rPr>
          <w:fldChar w:fldCharType="begin"/>
        </w:r>
        <w:r w:rsidR="00DA3CD0">
          <w:rPr>
            <w:noProof/>
            <w:webHidden/>
          </w:rPr>
          <w:instrText xml:space="preserve"> PAGEREF _Toc414562571 \h </w:instrText>
        </w:r>
        <w:r w:rsidR="00DA3CD0">
          <w:rPr>
            <w:noProof/>
            <w:webHidden/>
          </w:rPr>
        </w:r>
        <w:r w:rsidR="00DA3CD0">
          <w:rPr>
            <w:noProof/>
            <w:webHidden/>
          </w:rPr>
          <w:fldChar w:fldCharType="separate"/>
        </w:r>
        <w:r w:rsidR="00DA3CD0">
          <w:rPr>
            <w:noProof/>
            <w:webHidden/>
          </w:rPr>
          <w:t>12</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72" w:history="1">
        <w:r w:rsidR="00DA3CD0" w:rsidRPr="00630F9E">
          <w:rPr>
            <w:rStyle w:val="Hyperlink"/>
            <w:noProof/>
          </w:rPr>
          <w:t>13</w:t>
        </w:r>
        <w:r w:rsidR="00DA3CD0">
          <w:rPr>
            <w:rFonts w:asciiTheme="minorHAnsi" w:eastAsiaTheme="minorEastAsia" w:hAnsiTheme="minorHAnsi" w:cstheme="minorBidi"/>
            <w:b w:val="0"/>
            <w:noProof/>
            <w:sz w:val="22"/>
            <w:szCs w:val="22"/>
          </w:rPr>
          <w:tab/>
        </w:r>
        <w:r w:rsidR="00DA3CD0" w:rsidRPr="00630F9E">
          <w:rPr>
            <w:rStyle w:val="Hyperlink"/>
            <w:noProof/>
          </w:rPr>
          <w:t>Package-wide Variables</w:t>
        </w:r>
        <w:r w:rsidR="00DA3CD0">
          <w:rPr>
            <w:noProof/>
            <w:webHidden/>
          </w:rPr>
          <w:tab/>
        </w:r>
        <w:r w:rsidR="00DA3CD0">
          <w:rPr>
            <w:noProof/>
            <w:webHidden/>
          </w:rPr>
          <w:fldChar w:fldCharType="begin"/>
        </w:r>
        <w:r w:rsidR="00DA3CD0">
          <w:rPr>
            <w:noProof/>
            <w:webHidden/>
          </w:rPr>
          <w:instrText xml:space="preserve"> PAGEREF _Toc414562572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73" w:history="1">
        <w:r w:rsidR="00DA3CD0" w:rsidRPr="00630F9E">
          <w:rPr>
            <w:rStyle w:val="Hyperlink"/>
            <w:noProof/>
          </w:rPr>
          <w:t>14</w:t>
        </w:r>
        <w:r w:rsidR="00DA3CD0">
          <w:rPr>
            <w:rFonts w:asciiTheme="minorHAnsi" w:eastAsiaTheme="minorEastAsia" w:hAnsiTheme="minorHAnsi" w:cstheme="minorBidi"/>
            <w:b w:val="0"/>
            <w:noProof/>
            <w:sz w:val="22"/>
            <w:szCs w:val="22"/>
          </w:rPr>
          <w:tab/>
        </w:r>
        <w:r w:rsidR="00DA3CD0" w:rsidRPr="00630F9E">
          <w:rPr>
            <w:rStyle w:val="Hyperlink"/>
            <w:noProof/>
          </w:rPr>
          <w:t>SAC Exemptions</w:t>
        </w:r>
        <w:r w:rsidR="00DA3CD0">
          <w:rPr>
            <w:noProof/>
            <w:webHidden/>
          </w:rPr>
          <w:tab/>
        </w:r>
        <w:r w:rsidR="00DA3CD0">
          <w:rPr>
            <w:noProof/>
            <w:webHidden/>
          </w:rPr>
          <w:fldChar w:fldCharType="begin"/>
        </w:r>
        <w:r w:rsidR="00DA3CD0">
          <w:rPr>
            <w:noProof/>
            <w:webHidden/>
          </w:rPr>
          <w:instrText xml:space="preserve"> PAGEREF _Toc414562573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74" w:history="1">
        <w:r w:rsidR="00DA3CD0" w:rsidRPr="00630F9E">
          <w:rPr>
            <w:rStyle w:val="Hyperlink"/>
            <w:noProof/>
          </w:rPr>
          <w:t>15</w:t>
        </w:r>
        <w:r w:rsidR="00DA3CD0">
          <w:rPr>
            <w:rFonts w:asciiTheme="minorHAnsi" w:eastAsiaTheme="minorEastAsia" w:hAnsiTheme="minorHAnsi" w:cstheme="minorBidi"/>
            <w:b w:val="0"/>
            <w:noProof/>
            <w:sz w:val="22"/>
            <w:szCs w:val="22"/>
          </w:rPr>
          <w:tab/>
        </w:r>
        <w:r w:rsidR="00DA3CD0" w:rsidRPr="00630F9E">
          <w:rPr>
            <w:rStyle w:val="Hyperlink"/>
            <w:noProof/>
          </w:rPr>
          <w:t>Software Product Security</w:t>
        </w:r>
        <w:r w:rsidR="00DA3CD0">
          <w:rPr>
            <w:noProof/>
            <w:webHidden/>
          </w:rPr>
          <w:tab/>
        </w:r>
        <w:r w:rsidR="00DA3CD0">
          <w:rPr>
            <w:noProof/>
            <w:webHidden/>
          </w:rPr>
          <w:fldChar w:fldCharType="begin"/>
        </w:r>
        <w:r w:rsidR="00DA3CD0">
          <w:rPr>
            <w:noProof/>
            <w:webHidden/>
          </w:rPr>
          <w:instrText xml:space="preserve"> PAGEREF _Toc414562574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75" w:history="1">
        <w:r w:rsidR="00DA3CD0" w:rsidRPr="00630F9E">
          <w:rPr>
            <w:rStyle w:val="Hyperlink"/>
            <w:noProof/>
          </w:rPr>
          <w:t>15.1</w:t>
        </w:r>
        <w:r w:rsidR="00DA3CD0">
          <w:rPr>
            <w:rFonts w:asciiTheme="minorHAnsi" w:eastAsiaTheme="minorEastAsia" w:hAnsiTheme="minorHAnsi" w:cstheme="minorBidi"/>
            <w:noProof/>
            <w:sz w:val="22"/>
            <w:szCs w:val="22"/>
          </w:rPr>
          <w:tab/>
        </w:r>
        <w:r w:rsidR="00DA3CD0" w:rsidRPr="00630F9E">
          <w:rPr>
            <w:rStyle w:val="Hyperlink"/>
            <w:noProof/>
          </w:rPr>
          <w:t>Security Management</w:t>
        </w:r>
        <w:r w:rsidR="00DA3CD0">
          <w:rPr>
            <w:noProof/>
            <w:webHidden/>
          </w:rPr>
          <w:tab/>
        </w:r>
        <w:r w:rsidR="00DA3CD0">
          <w:rPr>
            <w:noProof/>
            <w:webHidden/>
          </w:rPr>
          <w:fldChar w:fldCharType="begin"/>
        </w:r>
        <w:r w:rsidR="00DA3CD0">
          <w:rPr>
            <w:noProof/>
            <w:webHidden/>
          </w:rPr>
          <w:instrText xml:space="preserve"> PAGEREF _Toc414562575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76" w:history="1">
        <w:r w:rsidR="00DA3CD0" w:rsidRPr="00630F9E">
          <w:rPr>
            <w:rStyle w:val="Hyperlink"/>
            <w:noProof/>
          </w:rPr>
          <w:t>15.2</w:t>
        </w:r>
        <w:r w:rsidR="00DA3CD0">
          <w:rPr>
            <w:rFonts w:asciiTheme="minorHAnsi" w:eastAsiaTheme="minorEastAsia" w:hAnsiTheme="minorHAnsi" w:cstheme="minorBidi"/>
            <w:noProof/>
            <w:sz w:val="22"/>
            <w:szCs w:val="22"/>
          </w:rPr>
          <w:tab/>
        </w:r>
        <w:r w:rsidR="00DA3CD0" w:rsidRPr="00630F9E">
          <w:rPr>
            <w:rStyle w:val="Hyperlink"/>
            <w:noProof/>
          </w:rPr>
          <w:t>Mail Groups and Alerts</w:t>
        </w:r>
        <w:r w:rsidR="00DA3CD0">
          <w:rPr>
            <w:noProof/>
            <w:webHidden/>
          </w:rPr>
          <w:tab/>
        </w:r>
        <w:r w:rsidR="00DA3CD0">
          <w:rPr>
            <w:noProof/>
            <w:webHidden/>
          </w:rPr>
          <w:fldChar w:fldCharType="begin"/>
        </w:r>
        <w:r w:rsidR="00DA3CD0">
          <w:rPr>
            <w:noProof/>
            <w:webHidden/>
          </w:rPr>
          <w:instrText xml:space="preserve"> PAGEREF _Toc414562576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77" w:history="1">
        <w:r w:rsidR="00DA3CD0" w:rsidRPr="00630F9E">
          <w:rPr>
            <w:rStyle w:val="Hyperlink"/>
            <w:noProof/>
          </w:rPr>
          <w:t>15.3</w:t>
        </w:r>
        <w:r w:rsidR="00DA3CD0">
          <w:rPr>
            <w:rFonts w:asciiTheme="minorHAnsi" w:eastAsiaTheme="minorEastAsia" w:hAnsiTheme="minorHAnsi" w:cstheme="minorBidi"/>
            <w:noProof/>
            <w:sz w:val="22"/>
            <w:szCs w:val="22"/>
          </w:rPr>
          <w:tab/>
        </w:r>
        <w:r w:rsidR="00DA3CD0" w:rsidRPr="00630F9E">
          <w:rPr>
            <w:rStyle w:val="Hyperlink"/>
            <w:noProof/>
          </w:rPr>
          <w:t>Remote Systems</w:t>
        </w:r>
        <w:r w:rsidR="00DA3CD0">
          <w:rPr>
            <w:noProof/>
            <w:webHidden/>
          </w:rPr>
          <w:tab/>
        </w:r>
        <w:r w:rsidR="00DA3CD0">
          <w:rPr>
            <w:noProof/>
            <w:webHidden/>
          </w:rPr>
          <w:fldChar w:fldCharType="begin"/>
        </w:r>
        <w:r w:rsidR="00DA3CD0">
          <w:rPr>
            <w:noProof/>
            <w:webHidden/>
          </w:rPr>
          <w:instrText xml:space="preserve"> PAGEREF _Toc414562577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78" w:history="1">
        <w:r w:rsidR="00DA3CD0" w:rsidRPr="00630F9E">
          <w:rPr>
            <w:rStyle w:val="Hyperlink"/>
            <w:noProof/>
          </w:rPr>
          <w:t>15.3.1</w:t>
        </w:r>
        <w:r w:rsidR="00DA3CD0">
          <w:rPr>
            <w:rFonts w:asciiTheme="minorHAnsi" w:eastAsiaTheme="minorEastAsia" w:hAnsiTheme="minorHAnsi" w:cstheme="minorBidi"/>
            <w:noProof/>
            <w:sz w:val="22"/>
            <w:szCs w:val="22"/>
          </w:rPr>
          <w:tab/>
        </w:r>
        <w:r w:rsidR="00DA3CD0" w:rsidRPr="00630F9E">
          <w:rPr>
            <w:rStyle w:val="Hyperlink"/>
            <w:noProof/>
          </w:rPr>
          <w:t>Connections</w:t>
        </w:r>
        <w:r w:rsidR="00DA3CD0">
          <w:rPr>
            <w:noProof/>
            <w:webHidden/>
          </w:rPr>
          <w:tab/>
        </w:r>
        <w:r w:rsidR="00DA3CD0">
          <w:rPr>
            <w:noProof/>
            <w:webHidden/>
          </w:rPr>
          <w:fldChar w:fldCharType="begin"/>
        </w:r>
        <w:r w:rsidR="00DA3CD0">
          <w:rPr>
            <w:noProof/>
            <w:webHidden/>
          </w:rPr>
          <w:instrText xml:space="preserve"> PAGEREF _Toc414562578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79" w:history="1">
        <w:r w:rsidR="00DA3CD0" w:rsidRPr="00630F9E">
          <w:rPr>
            <w:rStyle w:val="Hyperlink"/>
            <w:noProof/>
          </w:rPr>
          <w:t>15.3.2</w:t>
        </w:r>
        <w:r w:rsidR="00DA3CD0">
          <w:rPr>
            <w:rFonts w:asciiTheme="minorHAnsi" w:eastAsiaTheme="minorEastAsia" w:hAnsiTheme="minorHAnsi" w:cstheme="minorBidi"/>
            <w:noProof/>
            <w:sz w:val="22"/>
            <w:szCs w:val="22"/>
          </w:rPr>
          <w:tab/>
        </w:r>
        <w:r w:rsidR="00DA3CD0" w:rsidRPr="00630F9E">
          <w:rPr>
            <w:rStyle w:val="Hyperlink"/>
            <w:noProof/>
          </w:rPr>
          <w:t>Remote Data Views</w:t>
        </w:r>
        <w:r w:rsidR="00DA3CD0">
          <w:rPr>
            <w:noProof/>
            <w:webHidden/>
          </w:rPr>
          <w:tab/>
        </w:r>
        <w:r w:rsidR="00DA3CD0">
          <w:rPr>
            <w:noProof/>
            <w:webHidden/>
          </w:rPr>
          <w:fldChar w:fldCharType="begin"/>
        </w:r>
        <w:r w:rsidR="00DA3CD0">
          <w:rPr>
            <w:noProof/>
            <w:webHidden/>
          </w:rPr>
          <w:instrText xml:space="preserve"> PAGEREF _Toc414562579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80" w:history="1">
        <w:r w:rsidR="00DA3CD0" w:rsidRPr="00630F9E">
          <w:rPr>
            <w:rStyle w:val="Hyperlink"/>
            <w:noProof/>
          </w:rPr>
          <w:t>15.4</w:t>
        </w:r>
        <w:r w:rsidR="00DA3CD0">
          <w:rPr>
            <w:rFonts w:asciiTheme="minorHAnsi" w:eastAsiaTheme="minorEastAsia" w:hAnsiTheme="minorHAnsi" w:cstheme="minorBidi"/>
            <w:noProof/>
            <w:sz w:val="22"/>
            <w:szCs w:val="22"/>
          </w:rPr>
          <w:tab/>
        </w:r>
        <w:r w:rsidR="00DA3CD0" w:rsidRPr="00630F9E">
          <w:rPr>
            <w:rStyle w:val="Hyperlink"/>
            <w:noProof/>
          </w:rPr>
          <w:t>Interfaces</w:t>
        </w:r>
        <w:r w:rsidR="00DA3CD0">
          <w:rPr>
            <w:noProof/>
            <w:webHidden/>
          </w:rPr>
          <w:tab/>
        </w:r>
        <w:r w:rsidR="00DA3CD0">
          <w:rPr>
            <w:noProof/>
            <w:webHidden/>
          </w:rPr>
          <w:fldChar w:fldCharType="begin"/>
        </w:r>
        <w:r w:rsidR="00DA3CD0">
          <w:rPr>
            <w:noProof/>
            <w:webHidden/>
          </w:rPr>
          <w:instrText xml:space="preserve"> PAGEREF _Toc414562580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81" w:history="1">
        <w:r w:rsidR="00DA3CD0" w:rsidRPr="00630F9E">
          <w:rPr>
            <w:rStyle w:val="Hyperlink"/>
            <w:noProof/>
          </w:rPr>
          <w:t>15.5</w:t>
        </w:r>
        <w:r w:rsidR="00DA3CD0">
          <w:rPr>
            <w:rFonts w:asciiTheme="minorHAnsi" w:eastAsiaTheme="minorEastAsia" w:hAnsiTheme="minorHAnsi" w:cstheme="minorBidi"/>
            <w:noProof/>
            <w:sz w:val="22"/>
            <w:szCs w:val="22"/>
          </w:rPr>
          <w:tab/>
        </w:r>
        <w:r w:rsidR="00DA3CD0" w:rsidRPr="00630F9E">
          <w:rPr>
            <w:rStyle w:val="Hyperlink"/>
            <w:noProof/>
          </w:rPr>
          <w:t>Electronic Signatures</w:t>
        </w:r>
        <w:r w:rsidR="00DA3CD0">
          <w:rPr>
            <w:noProof/>
            <w:webHidden/>
          </w:rPr>
          <w:tab/>
        </w:r>
        <w:r w:rsidR="00DA3CD0">
          <w:rPr>
            <w:noProof/>
            <w:webHidden/>
          </w:rPr>
          <w:fldChar w:fldCharType="begin"/>
        </w:r>
        <w:r w:rsidR="00DA3CD0">
          <w:rPr>
            <w:noProof/>
            <w:webHidden/>
          </w:rPr>
          <w:instrText xml:space="preserve"> PAGEREF _Toc414562581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82" w:history="1">
        <w:r w:rsidR="00DA3CD0" w:rsidRPr="00630F9E">
          <w:rPr>
            <w:rStyle w:val="Hyperlink"/>
            <w:noProof/>
          </w:rPr>
          <w:t>15.6</w:t>
        </w:r>
        <w:r w:rsidR="00DA3CD0">
          <w:rPr>
            <w:rFonts w:asciiTheme="minorHAnsi" w:eastAsiaTheme="minorEastAsia" w:hAnsiTheme="minorHAnsi" w:cstheme="minorBidi"/>
            <w:noProof/>
            <w:sz w:val="22"/>
            <w:szCs w:val="22"/>
          </w:rPr>
          <w:tab/>
        </w:r>
        <w:r w:rsidR="00DA3CD0" w:rsidRPr="00630F9E">
          <w:rPr>
            <w:rStyle w:val="Hyperlink"/>
            <w:noProof/>
          </w:rPr>
          <w:t>Security Keys</w:t>
        </w:r>
        <w:r w:rsidR="00DA3CD0">
          <w:rPr>
            <w:noProof/>
            <w:webHidden/>
          </w:rPr>
          <w:tab/>
        </w:r>
        <w:r w:rsidR="00DA3CD0">
          <w:rPr>
            <w:noProof/>
            <w:webHidden/>
          </w:rPr>
          <w:fldChar w:fldCharType="begin"/>
        </w:r>
        <w:r w:rsidR="00DA3CD0">
          <w:rPr>
            <w:noProof/>
            <w:webHidden/>
          </w:rPr>
          <w:instrText xml:space="preserve"> PAGEREF _Toc414562582 \h </w:instrText>
        </w:r>
        <w:r w:rsidR="00DA3CD0">
          <w:rPr>
            <w:noProof/>
            <w:webHidden/>
          </w:rPr>
        </w:r>
        <w:r w:rsidR="00DA3CD0">
          <w:rPr>
            <w:noProof/>
            <w:webHidden/>
          </w:rPr>
          <w:fldChar w:fldCharType="separate"/>
        </w:r>
        <w:r w:rsidR="00DA3CD0">
          <w:rPr>
            <w:noProof/>
            <w:webHidden/>
          </w:rPr>
          <w:t>13</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83" w:history="1">
        <w:r w:rsidR="00DA3CD0" w:rsidRPr="00630F9E">
          <w:rPr>
            <w:rStyle w:val="Hyperlink"/>
            <w:noProof/>
          </w:rPr>
          <w:t>15.7</w:t>
        </w:r>
        <w:r w:rsidR="00DA3CD0">
          <w:rPr>
            <w:rFonts w:asciiTheme="minorHAnsi" w:eastAsiaTheme="minorEastAsia" w:hAnsiTheme="minorHAnsi" w:cstheme="minorBidi"/>
            <w:noProof/>
            <w:sz w:val="22"/>
            <w:szCs w:val="22"/>
          </w:rPr>
          <w:tab/>
        </w:r>
        <w:r w:rsidR="00DA3CD0" w:rsidRPr="00630F9E">
          <w:rPr>
            <w:rStyle w:val="Hyperlink"/>
            <w:noProof/>
          </w:rPr>
          <w:t>File Security</w:t>
        </w:r>
        <w:r w:rsidR="00DA3CD0">
          <w:rPr>
            <w:noProof/>
            <w:webHidden/>
          </w:rPr>
          <w:tab/>
        </w:r>
        <w:r w:rsidR="00DA3CD0">
          <w:rPr>
            <w:noProof/>
            <w:webHidden/>
          </w:rPr>
          <w:fldChar w:fldCharType="begin"/>
        </w:r>
        <w:r w:rsidR="00DA3CD0">
          <w:rPr>
            <w:noProof/>
            <w:webHidden/>
          </w:rPr>
          <w:instrText xml:space="preserve"> PAGEREF _Toc414562583 \h </w:instrText>
        </w:r>
        <w:r w:rsidR="00DA3CD0">
          <w:rPr>
            <w:noProof/>
            <w:webHidden/>
          </w:rPr>
        </w:r>
        <w:r w:rsidR="00DA3CD0">
          <w:rPr>
            <w:noProof/>
            <w:webHidden/>
          </w:rPr>
          <w:fldChar w:fldCharType="separate"/>
        </w:r>
        <w:r w:rsidR="00DA3CD0">
          <w:rPr>
            <w:noProof/>
            <w:webHidden/>
          </w:rPr>
          <w:t>14</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84" w:history="1">
        <w:r w:rsidR="00DA3CD0" w:rsidRPr="00630F9E">
          <w:rPr>
            <w:rStyle w:val="Hyperlink"/>
            <w:noProof/>
          </w:rPr>
          <w:t>15.8</w:t>
        </w:r>
        <w:r w:rsidR="00DA3CD0">
          <w:rPr>
            <w:rFonts w:asciiTheme="minorHAnsi" w:eastAsiaTheme="minorEastAsia" w:hAnsiTheme="minorHAnsi" w:cstheme="minorBidi"/>
            <w:noProof/>
            <w:sz w:val="22"/>
            <w:szCs w:val="22"/>
          </w:rPr>
          <w:tab/>
        </w:r>
        <w:r w:rsidR="00DA3CD0" w:rsidRPr="00630F9E">
          <w:rPr>
            <w:rStyle w:val="Hyperlink"/>
            <w:noProof/>
          </w:rPr>
          <w:t>Official Policies</w:t>
        </w:r>
        <w:r w:rsidR="00DA3CD0">
          <w:rPr>
            <w:noProof/>
            <w:webHidden/>
          </w:rPr>
          <w:tab/>
        </w:r>
        <w:r w:rsidR="00DA3CD0">
          <w:rPr>
            <w:noProof/>
            <w:webHidden/>
          </w:rPr>
          <w:fldChar w:fldCharType="begin"/>
        </w:r>
        <w:r w:rsidR="00DA3CD0">
          <w:rPr>
            <w:noProof/>
            <w:webHidden/>
          </w:rPr>
          <w:instrText xml:space="preserve"> PAGEREF _Toc414562584 \h </w:instrText>
        </w:r>
        <w:r w:rsidR="00DA3CD0">
          <w:rPr>
            <w:noProof/>
            <w:webHidden/>
          </w:rPr>
        </w:r>
        <w:r w:rsidR="00DA3CD0">
          <w:rPr>
            <w:noProof/>
            <w:webHidden/>
          </w:rPr>
          <w:fldChar w:fldCharType="separate"/>
        </w:r>
        <w:r w:rsidR="00DA3CD0">
          <w:rPr>
            <w:noProof/>
            <w:webHidden/>
          </w:rPr>
          <w:t>14</w:t>
        </w:r>
        <w:r w:rsidR="00DA3CD0">
          <w:rPr>
            <w:noProof/>
            <w:webHidden/>
          </w:rPr>
          <w:fldChar w:fldCharType="end"/>
        </w:r>
      </w:hyperlink>
    </w:p>
    <w:p w:rsidR="00DA3CD0" w:rsidRDefault="00DA6FB4">
      <w:pPr>
        <w:pStyle w:val="TOC1"/>
        <w:rPr>
          <w:rFonts w:asciiTheme="minorHAnsi" w:eastAsiaTheme="minorEastAsia" w:hAnsiTheme="minorHAnsi" w:cstheme="minorBidi"/>
          <w:b w:val="0"/>
          <w:noProof/>
          <w:sz w:val="22"/>
          <w:szCs w:val="22"/>
        </w:rPr>
      </w:pPr>
      <w:hyperlink w:anchor="_Toc414562585" w:history="1">
        <w:r w:rsidR="00DA3CD0" w:rsidRPr="00630F9E">
          <w:rPr>
            <w:rStyle w:val="Hyperlink"/>
            <w:noProof/>
          </w:rPr>
          <w:t>16</w:t>
        </w:r>
        <w:r w:rsidR="00DA3CD0">
          <w:rPr>
            <w:rFonts w:asciiTheme="minorHAnsi" w:eastAsiaTheme="minorEastAsia" w:hAnsiTheme="minorHAnsi" w:cstheme="minorBidi"/>
            <w:b w:val="0"/>
            <w:noProof/>
            <w:sz w:val="22"/>
            <w:szCs w:val="22"/>
          </w:rPr>
          <w:tab/>
        </w:r>
        <w:r w:rsidR="00DA3CD0" w:rsidRPr="00630F9E">
          <w:rPr>
            <w:rStyle w:val="Hyperlink"/>
            <w:noProof/>
          </w:rPr>
          <w:t>Acronyms and Glossary</w:t>
        </w:r>
        <w:r w:rsidR="00DA3CD0">
          <w:rPr>
            <w:noProof/>
            <w:webHidden/>
          </w:rPr>
          <w:tab/>
        </w:r>
        <w:r w:rsidR="00DA3CD0">
          <w:rPr>
            <w:noProof/>
            <w:webHidden/>
          </w:rPr>
          <w:fldChar w:fldCharType="begin"/>
        </w:r>
        <w:r w:rsidR="00DA3CD0">
          <w:rPr>
            <w:noProof/>
            <w:webHidden/>
          </w:rPr>
          <w:instrText xml:space="preserve"> PAGEREF _Toc414562585 \h </w:instrText>
        </w:r>
        <w:r w:rsidR="00DA3CD0">
          <w:rPr>
            <w:noProof/>
            <w:webHidden/>
          </w:rPr>
        </w:r>
        <w:r w:rsidR="00DA3CD0">
          <w:rPr>
            <w:noProof/>
            <w:webHidden/>
          </w:rPr>
          <w:fldChar w:fldCharType="separate"/>
        </w:r>
        <w:r w:rsidR="00DA3CD0">
          <w:rPr>
            <w:noProof/>
            <w:webHidden/>
          </w:rPr>
          <w:t>14</w:t>
        </w:r>
        <w:r w:rsidR="00DA3CD0">
          <w:rPr>
            <w:noProof/>
            <w:webHidden/>
          </w:rPr>
          <w:fldChar w:fldCharType="end"/>
        </w:r>
      </w:hyperlink>
    </w:p>
    <w:p w:rsidR="00DA3CD0" w:rsidRDefault="00DA6FB4">
      <w:pPr>
        <w:pStyle w:val="TOC2"/>
        <w:rPr>
          <w:rFonts w:asciiTheme="minorHAnsi" w:eastAsiaTheme="minorEastAsia" w:hAnsiTheme="minorHAnsi" w:cstheme="minorBidi"/>
          <w:noProof/>
          <w:sz w:val="22"/>
          <w:szCs w:val="22"/>
        </w:rPr>
      </w:pPr>
      <w:hyperlink w:anchor="_Toc414562586" w:history="1">
        <w:r w:rsidR="00DA3CD0" w:rsidRPr="00630F9E">
          <w:rPr>
            <w:rStyle w:val="Hyperlink"/>
            <w:noProof/>
          </w:rPr>
          <w:t>16.1</w:t>
        </w:r>
        <w:r w:rsidR="00DA3CD0">
          <w:rPr>
            <w:rFonts w:asciiTheme="minorHAnsi" w:eastAsiaTheme="minorEastAsia" w:hAnsiTheme="minorHAnsi" w:cstheme="minorBidi"/>
            <w:noProof/>
            <w:sz w:val="22"/>
            <w:szCs w:val="22"/>
          </w:rPr>
          <w:tab/>
        </w:r>
        <w:r w:rsidR="00DA3CD0" w:rsidRPr="00630F9E">
          <w:rPr>
            <w:rStyle w:val="Hyperlink"/>
            <w:noProof/>
          </w:rPr>
          <w:t>Acronyms</w:t>
        </w:r>
        <w:r w:rsidR="00DA3CD0">
          <w:rPr>
            <w:noProof/>
            <w:webHidden/>
          </w:rPr>
          <w:tab/>
        </w:r>
        <w:r w:rsidR="00DA3CD0">
          <w:rPr>
            <w:noProof/>
            <w:webHidden/>
          </w:rPr>
          <w:fldChar w:fldCharType="begin"/>
        </w:r>
        <w:r w:rsidR="00DA3CD0">
          <w:rPr>
            <w:noProof/>
            <w:webHidden/>
          </w:rPr>
          <w:instrText xml:space="preserve"> PAGEREF _Toc414562586 \h </w:instrText>
        </w:r>
        <w:r w:rsidR="00DA3CD0">
          <w:rPr>
            <w:noProof/>
            <w:webHidden/>
          </w:rPr>
        </w:r>
        <w:r w:rsidR="00DA3CD0">
          <w:rPr>
            <w:noProof/>
            <w:webHidden/>
          </w:rPr>
          <w:fldChar w:fldCharType="separate"/>
        </w:r>
        <w:r w:rsidR="00DA3CD0">
          <w:rPr>
            <w:noProof/>
            <w:webHidden/>
          </w:rPr>
          <w:t>14</w:t>
        </w:r>
        <w:r w:rsidR="00DA3CD0">
          <w:rPr>
            <w:noProof/>
            <w:webHidden/>
          </w:rPr>
          <w:fldChar w:fldCharType="end"/>
        </w:r>
      </w:hyperlink>
    </w:p>
    <w:p w:rsidR="00DA3CD0" w:rsidRDefault="00DA6FB4">
      <w:pPr>
        <w:pStyle w:val="TOC3"/>
        <w:rPr>
          <w:rFonts w:asciiTheme="minorHAnsi" w:eastAsiaTheme="minorEastAsia" w:hAnsiTheme="minorHAnsi" w:cstheme="minorBidi"/>
          <w:noProof/>
          <w:sz w:val="22"/>
          <w:szCs w:val="22"/>
        </w:rPr>
      </w:pPr>
      <w:hyperlink w:anchor="_Toc414562587" w:history="1">
        <w:r w:rsidR="00DA3CD0" w:rsidRPr="00630F9E">
          <w:rPr>
            <w:rStyle w:val="Hyperlink"/>
            <w:noProof/>
          </w:rPr>
          <w:t>16.1.1</w:t>
        </w:r>
        <w:r w:rsidR="00DA3CD0">
          <w:rPr>
            <w:rFonts w:asciiTheme="minorHAnsi" w:eastAsiaTheme="minorEastAsia" w:hAnsiTheme="minorHAnsi" w:cstheme="minorBidi"/>
            <w:noProof/>
            <w:sz w:val="22"/>
            <w:szCs w:val="22"/>
          </w:rPr>
          <w:tab/>
        </w:r>
        <w:r w:rsidR="00DA3CD0" w:rsidRPr="00630F9E">
          <w:rPr>
            <w:rStyle w:val="Hyperlink"/>
            <w:noProof/>
          </w:rPr>
          <w:t>Glossary</w:t>
        </w:r>
        <w:r w:rsidR="00DA3CD0">
          <w:rPr>
            <w:noProof/>
            <w:webHidden/>
          </w:rPr>
          <w:tab/>
        </w:r>
        <w:r w:rsidR="00DA3CD0">
          <w:rPr>
            <w:noProof/>
            <w:webHidden/>
          </w:rPr>
          <w:fldChar w:fldCharType="begin"/>
        </w:r>
        <w:r w:rsidR="00DA3CD0">
          <w:rPr>
            <w:noProof/>
            <w:webHidden/>
          </w:rPr>
          <w:instrText xml:space="preserve"> PAGEREF _Toc414562587 \h </w:instrText>
        </w:r>
        <w:r w:rsidR="00DA3CD0">
          <w:rPr>
            <w:noProof/>
            <w:webHidden/>
          </w:rPr>
        </w:r>
        <w:r w:rsidR="00DA3CD0">
          <w:rPr>
            <w:noProof/>
            <w:webHidden/>
          </w:rPr>
          <w:fldChar w:fldCharType="separate"/>
        </w:r>
        <w:r w:rsidR="00DA3CD0">
          <w:rPr>
            <w:noProof/>
            <w:webHidden/>
          </w:rPr>
          <w:t>15</w:t>
        </w:r>
        <w:r w:rsidR="00DA3CD0">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4" w:name="_Toc320274579"/>
      <w:bookmarkStart w:id="5" w:name="_Toc320279452"/>
      <w:bookmarkStart w:id="6" w:name="_Toc323533342"/>
      <w:bookmarkStart w:id="7" w:name="_Toc79889711"/>
      <w:r w:rsidRPr="001C0B36">
        <w:t>Figures</w:t>
      </w:r>
    </w:p>
    <w:p w:rsidR="001C0B36" w:rsidRDefault="00125331" w:rsidP="00250B0B">
      <w:pPr>
        <w:pStyle w:val="Title2"/>
      </w:pPr>
      <w:r>
        <w:rPr>
          <w:rFonts w:cs="Times New Roman"/>
          <w:b w:val="0"/>
          <w:bCs w:val="0"/>
          <w:noProof/>
          <w:sz w:val="20"/>
          <w:szCs w:val="24"/>
        </w:rPr>
        <w:fldChar w:fldCharType="begin"/>
      </w:r>
      <w:r w:rsidR="00250B0B">
        <w:instrText xml:space="preserve"> TOC \h \z \c "Figure" </w:instrText>
      </w:r>
      <w:r>
        <w:rPr>
          <w:rFonts w:cs="Times New Roman"/>
          <w:b w:val="0"/>
          <w:bCs w:val="0"/>
          <w:noProof/>
          <w:sz w:val="20"/>
          <w:szCs w:val="24"/>
        </w:rPr>
        <w:fldChar w:fldCharType="separate"/>
      </w:r>
      <w:r w:rsidR="00294D84">
        <w:rPr>
          <w:rFonts w:cs="Times New Roman"/>
          <w:noProof/>
          <w:sz w:val="20"/>
          <w:szCs w:val="24"/>
        </w:rPr>
        <w:t>No table of figures entries found.</w:t>
      </w:r>
      <w:r>
        <w:fldChar w:fldCharType="end"/>
      </w:r>
    </w:p>
    <w:p w:rsidR="001C0B36" w:rsidRPr="001C0B36" w:rsidRDefault="001C0B36" w:rsidP="001C0B36">
      <w:pPr>
        <w:pStyle w:val="BodyText"/>
      </w:pPr>
    </w:p>
    <w:p w:rsidR="00250B0B" w:rsidRPr="001C0B36" w:rsidRDefault="00250B0B" w:rsidP="001C0B36">
      <w:pPr>
        <w:pStyle w:val="Title2"/>
      </w:pPr>
      <w:r w:rsidRPr="001C0B36">
        <w:t>Tables</w:t>
      </w:r>
    </w:p>
    <w:p w:rsidR="004D058B"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0334432" w:history="1">
        <w:r w:rsidR="004D058B" w:rsidRPr="001B0717">
          <w:rPr>
            <w:rStyle w:val="Hyperlink"/>
            <w:noProof/>
          </w:rPr>
          <w:t>Table 1: Commonly Used VPS 1*4 Terms</w:t>
        </w:r>
        <w:r w:rsidR="004D058B">
          <w:rPr>
            <w:noProof/>
            <w:webHidden/>
          </w:rPr>
          <w:tab/>
        </w:r>
        <w:r w:rsidR="004D058B">
          <w:rPr>
            <w:noProof/>
            <w:webHidden/>
          </w:rPr>
          <w:fldChar w:fldCharType="begin"/>
        </w:r>
        <w:r w:rsidR="004D058B">
          <w:rPr>
            <w:noProof/>
            <w:webHidden/>
          </w:rPr>
          <w:instrText xml:space="preserve"> PAGEREF _Toc410334432 \h </w:instrText>
        </w:r>
        <w:r w:rsidR="004D058B">
          <w:rPr>
            <w:noProof/>
            <w:webHidden/>
          </w:rPr>
        </w:r>
        <w:r w:rsidR="004D058B">
          <w:rPr>
            <w:noProof/>
            <w:webHidden/>
          </w:rPr>
          <w:fldChar w:fldCharType="separate"/>
        </w:r>
        <w:r w:rsidR="004D058B">
          <w:rPr>
            <w:noProof/>
            <w:webHidden/>
          </w:rPr>
          <w:t>2</w:t>
        </w:r>
        <w:r w:rsidR="004D058B">
          <w:rPr>
            <w:noProof/>
            <w:webHidden/>
          </w:rPr>
          <w:fldChar w:fldCharType="end"/>
        </w:r>
      </w:hyperlink>
    </w:p>
    <w:p w:rsidR="004D058B" w:rsidRDefault="00DA6FB4">
      <w:pPr>
        <w:pStyle w:val="TableofFigures"/>
        <w:tabs>
          <w:tab w:val="right" w:leader="dot" w:pos="9350"/>
        </w:tabs>
        <w:rPr>
          <w:rFonts w:asciiTheme="minorHAnsi" w:eastAsiaTheme="minorEastAsia" w:hAnsiTheme="minorHAnsi" w:cstheme="minorBidi"/>
          <w:i w:val="0"/>
          <w:noProof/>
          <w:szCs w:val="22"/>
        </w:rPr>
      </w:pPr>
      <w:hyperlink w:anchor="_Toc410334433" w:history="1">
        <w:r w:rsidR="004D058B" w:rsidRPr="001B0717">
          <w:rPr>
            <w:rStyle w:val="Hyperlink"/>
            <w:noProof/>
          </w:rPr>
          <w:t>Table 2 VistA M Server Files Accessed by VPS 1*4</w:t>
        </w:r>
        <w:r w:rsidR="004D058B">
          <w:rPr>
            <w:noProof/>
            <w:webHidden/>
          </w:rPr>
          <w:tab/>
        </w:r>
        <w:r w:rsidR="004D058B">
          <w:rPr>
            <w:noProof/>
            <w:webHidden/>
          </w:rPr>
          <w:fldChar w:fldCharType="begin"/>
        </w:r>
        <w:r w:rsidR="004D058B">
          <w:rPr>
            <w:noProof/>
            <w:webHidden/>
          </w:rPr>
          <w:instrText xml:space="preserve"> PAGEREF _Toc410334433 \h </w:instrText>
        </w:r>
        <w:r w:rsidR="004D058B">
          <w:rPr>
            <w:noProof/>
            <w:webHidden/>
          </w:rPr>
        </w:r>
        <w:r w:rsidR="004D058B">
          <w:rPr>
            <w:noProof/>
            <w:webHidden/>
          </w:rPr>
          <w:fldChar w:fldCharType="separate"/>
        </w:r>
        <w:r w:rsidR="004D058B">
          <w:rPr>
            <w:noProof/>
            <w:webHidden/>
          </w:rPr>
          <w:t>4</w:t>
        </w:r>
        <w:r w:rsidR="004D058B">
          <w:rPr>
            <w:noProof/>
            <w:webHidden/>
          </w:rPr>
          <w:fldChar w:fldCharType="end"/>
        </w:r>
      </w:hyperlink>
    </w:p>
    <w:p w:rsidR="004D058B" w:rsidRDefault="00DA6FB4">
      <w:pPr>
        <w:pStyle w:val="TableofFigures"/>
        <w:tabs>
          <w:tab w:val="right" w:leader="dot" w:pos="9350"/>
        </w:tabs>
        <w:rPr>
          <w:rFonts w:asciiTheme="minorHAnsi" w:eastAsiaTheme="minorEastAsia" w:hAnsiTheme="minorHAnsi" w:cstheme="minorBidi"/>
          <w:i w:val="0"/>
          <w:noProof/>
          <w:szCs w:val="22"/>
        </w:rPr>
      </w:pPr>
      <w:hyperlink w:anchor="_Toc410334434" w:history="1">
        <w:r w:rsidR="004D058B" w:rsidRPr="001B0717">
          <w:rPr>
            <w:rStyle w:val="Hyperlink"/>
            <w:noProof/>
          </w:rPr>
          <w:t>Table 3 VPS1*4 VistA Routines</w:t>
        </w:r>
        <w:r w:rsidR="004D058B">
          <w:rPr>
            <w:noProof/>
            <w:webHidden/>
          </w:rPr>
          <w:tab/>
        </w:r>
        <w:r w:rsidR="004D058B">
          <w:rPr>
            <w:noProof/>
            <w:webHidden/>
          </w:rPr>
          <w:fldChar w:fldCharType="begin"/>
        </w:r>
        <w:r w:rsidR="004D058B">
          <w:rPr>
            <w:noProof/>
            <w:webHidden/>
          </w:rPr>
          <w:instrText xml:space="preserve"> PAGEREF _Toc410334434 \h </w:instrText>
        </w:r>
        <w:r w:rsidR="004D058B">
          <w:rPr>
            <w:noProof/>
            <w:webHidden/>
          </w:rPr>
        </w:r>
        <w:r w:rsidR="004D058B">
          <w:rPr>
            <w:noProof/>
            <w:webHidden/>
          </w:rPr>
          <w:fldChar w:fldCharType="separate"/>
        </w:r>
        <w:r w:rsidR="004D058B">
          <w:rPr>
            <w:noProof/>
            <w:webHidden/>
          </w:rPr>
          <w:t>5</w:t>
        </w:r>
        <w:r w:rsidR="004D058B">
          <w:rPr>
            <w:noProof/>
            <w:webHidden/>
          </w:rPr>
          <w:fldChar w:fldCharType="end"/>
        </w:r>
      </w:hyperlink>
    </w:p>
    <w:p w:rsidR="004D058B" w:rsidRDefault="00DA6FB4">
      <w:pPr>
        <w:pStyle w:val="TableofFigures"/>
        <w:tabs>
          <w:tab w:val="right" w:leader="dot" w:pos="9350"/>
        </w:tabs>
        <w:rPr>
          <w:rFonts w:asciiTheme="minorHAnsi" w:eastAsiaTheme="minorEastAsia" w:hAnsiTheme="minorHAnsi" w:cstheme="minorBidi"/>
          <w:i w:val="0"/>
          <w:noProof/>
          <w:szCs w:val="22"/>
        </w:rPr>
      </w:pPr>
      <w:hyperlink w:anchor="_Toc410334435" w:history="1">
        <w:r w:rsidR="004D058B" w:rsidRPr="001B0717">
          <w:rPr>
            <w:rStyle w:val="Hyperlink"/>
            <w:noProof/>
          </w:rPr>
          <w:t>Table 5 VPS 1*4 RPCs - Tags and Routines</w:t>
        </w:r>
        <w:r w:rsidR="004D058B">
          <w:rPr>
            <w:noProof/>
            <w:webHidden/>
          </w:rPr>
          <w:tab/>
        </w:r>
        <w:r w:rsidR="004D058B">
          <w:rPr>
            <w:noProof/>
            <w:webHidden/>
          </w:rPr>
          <w:fldChar w:fldCharType="begin"/>
        </w:r>
        <w:r w:rsidR="004D058B">
          <w:rPr>
            <w:noProof/>
            <w:webHidden/>
          </w:rPr>
          <w:instrText xml:space="preserve"> PAGEREF _Toc410334435 \h </w:instrText>
        </w:r>
        <w:r w:rsidR="004D058B">
          <w:rPr>
            <w:noProof/>
            <w:webHidden/>
          </w:rPr>
        </w:r>
        <w:r w:rsidR="004D058B">
          <w:rPr>
            <w:noProof/>
            <w:webHidden/>
          </w:rPr>
          <w:fldChar w:fldCharType="separate"/>
        </w:r>
        <w:r w:rsidR="004D058B">
          <w:rPr>
            <w:noProof/>
            <w:webHidden/>
          </w:rPr>
          <w:t>6</w:t>
        </w:r>
        <w:r w:rsidR="004D058B">
          <w:rPr>
            <w:noProof/>
            <w:webHidden/>
          </w:rPr>
          <w:fldChar w:fldCharType="end"/>
        </w:r>
      </w:hyperlink>
    </w:p>
    <w:p w:rsidR="004D058B" w:rsidRDefault="00DA6FB4">
      <w:pPr>
        <w:pStyle w:val="TableofFigures"/>
        <w:tabs>
          <w:tab w:val="right" w:leader="dot" w:pos="9350"/>
        </w:tabs>
        <w:rPr>
          <w:rFonts w:asciiTheme="minorHAnsi" w:eastAsiaTheme="minorEastAsia" w:hAnsiTheme="minorHAnsi" w:cstheme="minorBidi"/>
          <w:i w:val="0"/>
          <w:noProof/>
          <w:szCs w:val="22"/>
        </w:rPr>
      </w:pPr>
      <w:hyperlink w:anchor="_Toc410334436" w:history="1">
        <w:r w:rsidR="004D058B" w:rsidRPr="001B0717">
          <w:rPr>
            <w:rStyle w:val="Hyperlink"/>
            <w:noProof/>
          </w:rPr>
          <w:t>Table 7: List of Acronyms</w:t>
        </w:r>
        <w:r w:rsidR="004D058B">
          <w:rPr>
            <w:noProof/>
            <w:webHidden/>
          </w:rPr>
          <w:tab/>
        </w:r>
        <w:r w:rsidR="004D058B">
          <w:rPr>
            <w:noProof/>
            <w:webHidden/>
          </w:rPr>
          <w:fldChar w:fldCharType="begin"/>
        </w:r>
        <w:r w:rsidR="004D058B">
          <w:rPr>
            <w:noProof/>
            <w:webHidden/>
          </w:rPr>
          <w:instrText xml:space="preserve"> PAGEREF _Toc410334436 \h </w:instrText>
        </w:r>
        <w:r w:rsidR="004D058B">
          <w:rPr>
            <w:noProof/>
            <w:webHidden/>
          </w:rPr>
        </w:r>
        <w:r w:rsidR="004D058B">
          <w:rPr>
            <w:noProof/>
            <w:webHidden/>
          </w:rPr>
          <w:fldChar w:fldCharType="separate"/>
        </w:r>
        <w:r w:rsidR="004D058B">
          <w:rPr>
            <w:noProof/>
            <w:webHidden/>
          </w:rPr>
          <w:t>10</w:t>
        </w:r>
        <w:r w:rsidR="004D058B">
          <w:rPr>
            <w:noProof/>
            <w:webHidden/>
          </w:rPr>
          <w:fldChar w:fldCharType="end"/>
        </w:r>
      </w:hyperlink>
    </w:p>
    <w:p w:rsidR="004D058B" w:rsidRDefault="00DA6FB4">
      <w:pPr>
        <w:pStyle w:val="TableofFigures"/>
        <w:tabs>
          <w:tab w:val="right" w:leader="dot" w:pos="9350"/>
        </w:tabs>
        <w:rPr>
          <w:rFonts w:asciiTheme="minorHAnsi" w:eastAsiaTheme="minorEastAsia" w:hAnsiTheme="minorHAnsi" w:cstheme="minorBidi"/>
          <w:i w:val="0"/>
          <w:noProof/>
          <w:szCs w:val="22"/>
        </w:rPr>
      </w:pPr>
      <w:hyperlink w:anchor="_Toc410334437" w:history="1">
        <w:r w:rsidR="004D058B" w:rsidRPr="001B0717">
          <w:rPr>
            <w:rStyle w:val="Hyperlink"/>
            <w:noProof/>
          </w:rPr>
          <w:t>Table 8: Glossary</w:t>
        </w:r>
        <w:r w:rsidR="004D058B">
          <w:rPr>
            <w:noProof/>
            <w:webHidden/>
          </w:rPr>
          <w:tab/>
        </w:r>
        <w:r w:rsidR="004D058B">
          <w:rPr>
            <w:noProof/>
            <w:webHidden/>
          </w:rPr>
          <w:fldChar w:fldCharType="begin"/>
        </w:r>
        <w:r w:rsidR="004D058B">
          <w:rPr>
            <w:noProof/>
            <w:webHidden/>
          </w:rPr>
          <w:instrText xml:space="preserve"> PAGEREF _Toc410334437 \h </w:instrText>
        </w:r>
        <w:r w:rsidR="004D058B">
          <w:rPr>
            <w:noProof/>
            <w:webHidden/>
          </w:rPr>
        </w:r>
        <w:r w:rsidR="004D058B">
          <w:rPr>
            <w:noProof/>
            <w:webHidden/>
          </w:rPr>
          <w:fldChar w:fldCharType="separate"/>
        </w:r>
        <w:r w:rsidR="004D058B">
          <w:rPr>
            <w:noProof/>
            <w:webHidden/>
          </w:rPr>
          <w:t>11</w:t>
        </w:r>
        <w:r w:rsidR="004D058B">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footerReference w:type="default" r:id="rId14"/>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6B3B27">
      <w:pPr>
        <w:pStyle w:val="Heading2"/>
        <w:numPr>
          <w:ilvl w:val="0"/>
          <w:numId w:val="0"/>
        </w:numPr>
      </w:pPr>
      <w:bookmarkStart w:id="10" w:name="_Toc414562535"/>
      <w:r w:rsidRPr="00F55458">
        <w:rPr>
          <w:sz w:val="34"/>
        </w:rPr>
        <w:lastRenderedPageBreak/>
        <w:t>Orientation</w:t>
      </w:r>
      <w:bookmarkEnd w:id="10"/>
    </w:p>
    <w:p w:rsidR="006B3B27" w:rsidRDefault="006B3B27" w:rsidP="006B3B27">
      <w:pPr>
        <w:pStyle w:val="Heading3"/>
        <w:numPr>
          <w:ilvl w:val="0"/>
          <w:numId w:val="0"/>
        </w:numPr>
      </w:pPr>
      <w:bookmarkStart w:id="11" w:name="_Toc414562536"/>
      <w:r>
        <w:rPr>
          <w:i/>
        </w:rPr>
        <w:t>How to Use this Manual</w:t>
      </w:r>
      <w:bookmarkEnd w:id="11"/>
    </w:p>
    <w:p w:rsidR="006B3B27" w:rsidRDefault="006B3B27" w:rsidP="006B3B27">
      <w:pPr>
        <w:pStyle w:val="BodyText"/>
      </w:pPr>
      <w:r>
        <w:t xml:space="preserve">This manual provides instructions on the use of </w:t>
      </w:r>
      <w:r w:rsidR="004141BF">
        <w:t>VPS 1*4</w:t>
      </w:r>
      <w:r>
        <w:t xml:space="preserve"> remote procedure calls (RPC) </w:t>
      </w:r>
      <w:r w:rsidR="00FE63FA">
        <w:t>to access Veterans Health Information Systems and Technology Architecture (VistA) as a data source for VHA Point of Service (Kiosks).</w:t>
      </w:r>
    </w:p>
    <w:p w:rsidR="00FE63FA" w:rsidRPr="00F55458" w:rsidRDefault="00FE63FA" w:rsidP="00FE63FA">
      <w:pPr>
        <w:pStyle w:val="Heading3"/>
        <w:numPr>
          <w:ilvl w:val="0"/>
          <w:numId w:val="0"/>
        </w:numPr>
        <w:rPr>
          <w:i/>
        </w:rPr>
      </w:pPr>
      <w:bookmarkStart w:id="12" w:name="_Toc414562537"/>
      <w:r w:rsidRPr="00FE63FA">
        <w:rPr>
          <w:i/>
        </w:rPr>
        <w:t>Intended</w:t>
      </w:r>
      <w:r w:rsidRPr="00F55458">
        <w:rPr>
          <w:i/>
        </w:rPr>
        <w:t xml:space="preserve"> Audience</w:t>
      </w:r>
      <w:bookmarkEnd w:id="12"/>
    </w:p>
    <w:p w:rsidR="00FE63FA" w:rsidRDefault="00FE63FA" w:rsidP="00FE63FA">
      <w:pPr>
        <w:pStyle w:val="BodyText"/>
      </w:pPr>
      <w:r>
        <w:t>The intended audience of this manual is the following stakeholders:</w:t>
      </w:r>
    </w:p>
    <w:p w:rsidR="00FE63FA" w:rsidRDefault="00FE63FA" w:rsidP="006C0521">
      <w:pPr>
        <w:pStyle w:val="BodyText"/>
        <w:numPr>
          <w:ilvl w:val="0"/>
          <w:numId w:val="20"/>
        </w:numPr>
      </w:pPr>
      <w:r>
        <w:t>Product Development (PD) VistA legacy development teams.</w:t>
      </w:r>
    </w:p>
    <w:p w:rsidR="00FE63FA" w:rsidRDefault="00FE63FA" w:rsidP="006C0521">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6C0521">
      <w:pPr>
        <w:pStyle w:val="BodyText"/>
        <w:numPr>
          <w:ilvl w:val="0"/>
          <w:numId w:val="20"/>
        </w:numPr>
      </w:pPr>
      <w:r>
        <w:t>Information Security Officers (ISOs) at VA sites responsible for system security.</w:t>
      </w:r>
    </w:p>
    <w:p w:rsidR="00FE63FA" w:rsidRDefault="00FE63FA" w:rsidP="006C0521">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3" w:name="_Toc414562538"/>
      <w:r w:rsidRPr="00724ABC">
        <w:rPr>
          <w:i/>
        </w:rPr>
        <w:t>Legal Requirements</w:t>
      </w:r>
      <w:bookmarkEnd w:id="13"/>
    </w:p>
    <w:p w:rsidR="00724ABC" w:rsidRDefault="00724ABC" w:rsidP="00724ABC">
      <w:pPr>
        <w:pStyle w:val="BodyText"/>
      </w:pPr>
      <w:r>
        <w:t xml:space="preserve">There are no special legal requirements involved in the use of </w:t>
      </w:r>
      <w:r w:rsidR="004141BF">
        <w:t>VPS 1*4</w:t>
      </w:r>
      <w:r>
        <w:t xml:space="preserve"> RPCs</w:t>
      </w:r>
      <w:r w:rsidR="00F55458">
        <w:t>.</w:t>
      </w:r>
    </w:p>
    <w:p w:rsidR="00F55458" w:rsidRDefault="00F55458" w:rsidP="00F55458">
      <w:pPr>
        <w:pStyle w:val="Heading3"/>
        <w:numPr>
          <w:ilvl w:val="0"/>
          <w:numId w:val="0"/>
        </w:numPr>
        <w:rPr>
          <w:i/>
        </w:rPr>
      </w:pPr>
      <w:bookmarkStart w:id="14" w:name="_Toc414562539"/>
      <w:r w:rsidRPr="00F55458">
        <w:rPr>
          <w:i/>
        </w:rPr>
        <w:t>Disclaimers</w:t>
      </w:r>
      <w:bookmarkEnd w:id="14"/>
    </w:p>
    <w:p w:rsidR="00110F34" w:rsidRDefault="00110F34" w:rsidP="00110F34">
      <w:pPr>
        <w:pStyle w:val="BodyText"/>
      </w:pPr>
      <w:r w:rsidRPr="00216266">
        <w:t xml:space="preserve">This manual provides an overall explanation of </w:t>
      </w:r>
      <w:r w:rsidR="004141BF">
        <w:t>VPS 1*4</w:t>
      </w:r>
      <w:r>
        <w:t xml:space="preserve"> functionality.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6D3B902D" wp14:editId="2117108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5" w:name="_Toc414562540"/>
      <w:r w:rsidRPr="00C1416F">
        <w:rPr>
          <w:i/>
        </w:rPr>
        <w:t>Documentation Conventions</w:t>
      </w:r>
      <w:bookmarkEnd w:id="15"/>
    </w:p>
    <w:p w:rsidR="00AB16CF" w:rsidRDefault="00AB16CF" w:rsidP="00110F34">
      <w:pPr>
        <w:pStyle w:val="BodyText"/>
      </w:pPr>
      <w:r>
        <w:t>The following symbols are used throughout this document to alert the reader to special information</w:t>
      </w:r>
      <w:r w:rsidR="00D635BB">
        <w:t>.</w:t>
      </w:r>
    </w:p>
    <w:p w:rsidR="00AB16CF" w:rsidRDefault="005175B7" w:rsidP="005175B7">
      <w:pPr>
        <w:pStyle w:val="BodyText"/>
        <w:ind w:left="432"/>
        <w:rPr>
          <w:kern w:val="2"/>
        </w:rPr>
      </w:pPr>
      <w:r>
        <w:rPr>
          <w:noProof/>
        </w:rPr>
        <w:drawing>
          <wp:inline distT="0" distB="0" distL="0" distR="0" wp14:anchorId="0CE0C59C" wp14:editId="2609B39C">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5D3C3B84" wp14:editId="6AC41A9B">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 xml:space="preserve">&gt; key on the keyboard.  Other special keys are represented within </w:t>
      </w:r>
      <w:r w:rsidRPr="00F95916">
        <w:rPr>
          <w:b/>
          <w:kern w:val="2"/>
        </w:rPr>
        <w:t>&lt; &gt;</w:t>
      </w:r>
      <w:r>
        <w:rPr>
          <w:kern w:val="2"/>
        </w:rPr>
        <w:t xml:space="preserve"> angle brackets and indicate the user should press the indicated key on the keyboard.  For example, </w:t>
      </w:r>
      <w:r w:rsidRPr="00F95916">
        <w:rPr>
          <w:b/>
          <w:kern w:val="2"/>
        </w:rPr>
        <w:t>&lt;PF1&gt;</w:t>
      </w:r>
      <w:r>
        <w:rPr>
          <w:kern w:val="2"/>
        </w:rPr>
        <w:t xml:space="preserve"> directs the user to press the </w:t>
      </w:r>
      <w:r w:rsidRPr="00F95916">
        <w:rPr>
          <w:b/>
          <w:kern w:val="2"/>
        </w:rPr>
        <w:t>PF1</w:t>
      </w:r>
      <w:r>
        <w:rPr>
          <w:kern w:val="2"/>
        </w:rPr>
        <w:t xml:space="preserve">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6C0521">
      <w:pPr>
        <w:pStyle w:val="BodyText"/>
        <w:numPr>
          <w:ilvl w:val="0"/>
          <w:numId w:val="21"/>
        </w:numPr>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6C0521">
      <w:pPr>
        <w:pStyle w:val="BodyText"/>
        <w:numPr>
          <w:ilvl w:val="0"/>
          <w:numId w:val="21"/>
        </w:numPr>
      </w:pPr>
      <w:r>
        <w:rPr>
          <w:kern w:val="2"/>
        </w:rPr>
        <w:t>Patient names are formatted as [Application Name</w:t>
      </w:r>
      <w:proofErr w:type="gramStart"/>
      <w:r>
        <w:rPr>
          <w:kern w:val="2"/>
        </w:rPr>
        <w:t>]PATIENT</w:t>
      </w:r>
      <w:proofErr w:type="gramEnd"/>
      <w:r>
        <w:rPr>
          <w:kern w:val="2"/>
        </w:rPr>
        <w:t>,[N] e.g. VPSPATIENT, ONE.</w:t>
      </w:r>
    </w:p>
    <w:p w:rsidR="00D643FD" w:rsidRPr="00D643FD" w:rsidRDefault="00D643FD" w:rsidP="006C0521">
      <w:pPr>
        <w:pStyle w:val="BodyText"/>
        <w:numPr>
          <w:ilvl w:val="0"/>
          <w:numId w:val="21"/>
        </w:numPr>
      </w:pPr>
      <w:r>
        <w:rPr>
          <w:kern w:val="2"/>
        </w:rPr>
        <w:t>User names are formatted as [Application Name</w:t>
      </w:r>
      <w:proofErr w:type="gramStart"/>
      <w:r>
        <w:rPr>
          <w:kern w:val="2"/>
        </w:rPr>
        <w:t>]USER</w:t>
      </w:r>
      <w:proofErr w:type="gramEnd"/>
      <w:r>
        <w:rPr>
          <w:kern w:val="2"/>
        </w:rPr>
        <w:t>[N] e.g. VPSUSER, ONE.</w:t>
      </w:r>
    </w:p>
    <w:p w:rsidR="00D643FD" w:rsidRDefault="00D643FD" w:rsidP="00D643FD">
      <w:pPr>
        <w:pStyle w:val="BodyText"/>
        <w:ind w:left="432"/>
      </w:pPr>
      <w:r>
        <w:rPr>
          <w:noProof/>
        </w:rPr>
        <w:drawing>
          <wp:inline distT="0" distB="0" distL="0" distR="0" wp14:anchorId="003D9C7B" wp14:editId="56A8CB03">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6" w:name="_Toc414562541"/>
      <w:r w:rsidRPr="00C1416F">
        <w:rPr>
          <w:i/>
        </w:rPr>
        <w:t>Commonly Used Terms</w:t>
      </w:r>
      <w:bookmarkEnd w:id="16"/>
    </w:p>
    <w:p w:rsidR="009A5458" w:rsidRDefault="009A5458" w:rsidP="009A5458">
      <w:pPr>
        <w:pStyle w:val="Caption"/>
        <w:keepNext/>
      </w:pPr>
      <w:bookmarkStart w:id="17" w:name="_Toc410334432"/>
      <w:r>
        <w:t xml:space="preserve">Table </w:t>
      </w:r>
      <w:fldSimple w:instr=" SEQ Table \* ARABIC ">
        <w:r w:rsidR="00462913">
          <w:rPr>
            <w:noProof/>
          </w:rPr>
          <w:t>1</w:t>
        </w:r>
      </w:fldSimple>
      <w:r w:rsidR="001A7733">
        <w:t>: Commonly U</w:t>
      </w:r>
      <w:r>
        <w:t xml:space="preserve">sed </w:t>
      </w:r>
      <w:r w:rsidR="004141BF">
        <w:t>VPS 1*4</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8" w:name="_Toc414562542"/>
      <w:r w:rsidRPr="00D57DFE">
        <w:rPr>
          <w:i/>
        </w:rPr>
        <w:t>Technical Information Online</w:t>
      </w:r>
      <w:bookmarkEnd w:id="18"/>
    </w:p>
    <w:p w:rsidR="00D57DFE" w:rsidRDefault="00A83CA3" w:rsidP="009A5458">
      <w:pPr>
        <w:pStyle w:val="BodyText"/>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9" w:name="_Toc414562543"/>
      <w:r w:rsidRPr="005530D7">
        <w:rPr>
          <w:i/>
        </w:rPr>
        <w:t>Help Prompts</w:t>
      </w:r>
      <w:bookmarkEnd w:id="19"/>
    </w:p>
    <w:p w:rsidR="005530D7" w:rsidRDefault="00F76834" w:rsidP="005530D7">
      <w:pPr>
        <w:pStyle w:val="BodyText"/>
      </w:pPr>
      <w:r>
        <w:t>There are no onlin</w:t>
      </w:r>
      <w:r w:rsidR="00F95916">
        <w:t xml:space="preserve">e help prompts provided for </w:t>
      </w:r>
      <w:r w:rsidR="004141BF">
        <w:t>VPS 1*4</w:t>
      </w:r>
      <w:r>
        <w:t>.</w:t>
      </w:r>
    </w:p>
    <w:p w:rsidR="005530D7" w:rsidRDefault="005530D7" w:rsidP="005530D7">
      <w:pPr>
        <w:pStyle w:val="Heading3"/>
        <w:numPr>
          <w:ilvl w:val="0"/>
          <w:numId w:val="0"/>
        </w:numPr>
        <w:rPr>
          <w:i/>
        </w:rPr>
      </w:pPr>
      <w:bookmarkStart w:id="20" w:name="_Toc414562544"/>
      <w:r w:rsidRPr="005530D7">
        <w:rPr>
          <w:i/>
        </w:rPr>
        <w:lastRenderedPageBreak/>
        <w:t>Data Dictionary</w:t>
      </w:r>
      <w:bookmarkEnd w:id="20"/>
    </w:p>
    <w:p w:rsidR="005530D7" w:rsidRPr="005530D7" w:rsidRDefault="00DB6F2E" w:rsidP="005530D7">
      <w:pPr>
        <w:pStyle w:val="BodyText"/>
      </w:pPr>
      <w:r>
        <w:t xml:space="preserve">Technical information on VistA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1" w:name="_Toc414562545"/>
      <w:r w:rsidRPr="005530D7">
        <w:rPr>
          <w:i/>
        </w:rPr>
        <w:t>Assumptions</w:t>
      </w:r>
      <w:bookmarkEnd w:id="21"/>
    </w:p>
    <w:p w:rsidR="005530D7" w:rsidRDefault="005530D7" w:rsidP="005530D7">
      <w:pPr>
        <w:pStyle w:val="BodyText"/>
      </w:pPr>
      <w:r>
        <w:t>This guide is written with the assumption that the reader is familiar with:</w:t>
      </w:r>
    </w:p>
    <w:p w:rsidR="005530D7" w:rsidRDefault="005530D7" w:rsidP="006C0521">
      <w:pPr>
        <w:pStyle w:val="BodyText"/>
        <w:numPr>
          <w:ilvl w:val="0"/>
          <w:numId w:val="22"/>
        </w:numPr>
      </w:pPr>
      <w:r>
        <w:t>Kernel – VistA M Server software</w:t>
      </w:r>
    </w:p>
    <w:p w:rsidR="005530D7" w:rsidRDefault="005530D7" w:rsidP="006C0521">
      <w:pPr>
        <w:pStyle w:val="BodyText"/>
        <w:numPr>
          <w:ilvl w:val="0"/>
          <w:numId w:val="22"/>
        </w:numPr>
      </w:pPr>
      <w:r>
        <w:t>Remote Procedure Call (RPC) Broker – VistA Client/Server software</w:t>
      </w:r>
    </w:p>
    <w:p w:rsidR="005530D7" w:rsidRDefault="005530D7" w:rsidP="006C0521">
      <w:pPr>
        <w:pStyle w:val="BodyText"/>
        <w:numPr>
          <w:ilvl w:val="0"/>
          <w:numId w:val="22"/>
        </w:numPr>
      </w:pPr>
      <w:r>
        <w:t xml:space="preserve">VA </w:t>
      </w:r>
      <w:proofErr w:type="spellStart"/>
      <w:r>
        <w:t>FileMan</w:t>
      </w:r>
      <w:proofErr w:type="spellEnd"/>
      <w:r>
        <w:t xml:space="preserve"> data structures and terminology – VistA M Server software</w:t>
      </w:r>
    </w:p>
    <w:p w:rsidR="005530D7" w:rsidRDefault="005530D7" w:rsidP="006C0521">
      <w:pPr>
        <w:pStyle w:val="BodyText"/>
        <w:numPr>
          <w:ilvl w:val="0"/>
          <w:numId w:val="22"/>
        </w:numPr>
      </w:pPr>
      <w:r>
        <w:t>Microsoft Windows</w:t>
      </w:r>
    </w:p>
    <w:p w:rsidR="005530D7" w:rsidRDefault="005530D7" w:rsidP="006C0521">
      <w:pPr>
        <w:pStyle w:val="BodyText"/>
        <w:numPr>
          <w:ilvl w:val="0"/>
          <w:numId w:val="22"/>
        </w:numPr>
      </w:pPr>
      <w:r>
        <w:t>M programming language</w:t>
      </w:r>
    </w:p>
    <w:p w:rsidR="005B1FA8" w:rsidRPr="005B1FA8" w:rsidRDefault="005B1FA8" w:rsidP="005B1FA8">
      <w:pPr>
        <w:pStyle w:val="Heading3"/>
        <w:numPr>
          <w:ilvl w:val="0"/>
          <w:numId w:val="0"/>
        </w:numPr>
        <w:rPr>
          <w:i/>
        </w:rPr>
      </w:pPr>
      <w:bookmarkStart w:id="22" w:name="_Toc414562546"/>
      <w:r w:rsidRPr="005B1FA8">
        <w:rPr>
          <w:i/>
        </w:rPr>
        <w:t>References</w:t>
      </w:r>
      <w:bookmarkEnd w:id="22"/>
    </w:p>
    <w:p w:rsidR="005B1FA8" w:rsidRDefault="00303997" w:rsidP="005B1FA8">
      <w:pPr>
        <w:pStyle w:val="BodyText"/>
      </w:pPr>
      <w:r>
        <w:t xml:space="preserve">The following references support the reader’s understanding of the operation and functioning of </w:t>
      </w:r>
      <w:r w:rsidR="004141BF">
        <w:t>VPS 1*4</w:t>
      </w:r>
      <w:r>
        <w:t>:</w:t>
      </w:r>
    </w:p>
    <w:p w:rsidR="00303997" w:rsidRDefault="003052A4" w:rsidP="006C0521">
      <w:pPr>
        <w:pStyle w:val="ListBullet"/>
        <w:numPr>
          <w:ilvl w:val="0"/>
          <w:numId w:val="24"/>
        </w:numPr>
        <w:rPr>
          <w:i/>
        </w:rPr>
      </w:pPr>
      <w:r>
        <w:rPr>
          <w:i/>
        </w:rPr>
        <w:t>VPS 104 Technical Manual</w:t>
      </w:r>
      <w:r w:rsidR="00303997">
        <w:rPr>
          <w:i/>
        </w:rPr>
        <w:t xml:space="preserve"> (this guide)</w:t>
      </w:r>
    </w:p>
    <w:p w:rsidR="00303997" w:rsidRPr="00216266" w:rsidRDefault="00303997" w:rsidP="006C0521">
      <w:pPr>
        <w:pStyle w:val="ListBullet"/>
        <w:numPr>
          <w:ilvl w:val="0"/>
          <w:numId w:val="24"/>
        </w:numPr>
        <w:rPr>
          <w:i/>
        </w:rPr>
      </w:pPr>
      <w:r w:rsidRPr="00216266">
        <w:rPr>
          <w:i/>
        </w:rPr>
        <w:t>RPC Broker Release Notes</w:t>
      </w:r>
    </w:p>
    <w:p w:rsidR="00303997" w:rsidRPr="00216266" w:rsidRDefault="00303997" w:rsidP="006C0521">
      <w:pPr>
        <w:pStyle w:val="ListBullet"/>
        <w:numPr>
          <w:ilvl w:val="0"/>
          <w:numId w:val="24"/>
        </w:numPr>
        <w:rPr>
          <w:i/>
        </w:rPr>
      </w:pPr>
      <w:r w:rsidRPr="00216266">
        <w:rPr>
          <w:i/>
        </w:rPr>
        <w:t xml:space="preserve">RPC Broker </w:t>
      </w:r>
      <w:r>
        <w:rPr>
          <w:i/>
        </w:rPr>
        <w:t>Developer’s</w:t>
      </w:r>
      <w:r w:rsidRPr="00216266">
        <w:rPr>
          <w:i/>
        </w:rPr>
        <w:t xml:space="preserve"> Guide</w:t>
      </w:r>
    </w:p>
    <w:p w:rsidR="00303997" w:rsidRDefault="00303997" w:rsidP="006C0521">
      <w:pPr>
        <w:pStyle w:val="ListBullet"/>
        <w:numPr>
          <w:ilvl w:val="0"/>
          <w:numId w:val="24"/>
        </w:numPr>
        <w:rPr>
          <w:i/>
        </w:rPr>
      </w:pPr>
      <w:r w:rsidRPr="00216266">
        <w:rPr>
          <w:i/>
        </w:rPr>
        <w:t>RPC Broker Systems Management Guide</w:t>
      </w:r>
    </w:p>
    <w:p w:rsidR="00303997" w:rsidRPr="00216266" w:rsidRDefault="00303997" w:rsidP="006C0521">
      <w:pPr>
        <w:pStyle w:val="ListBullet"/>
        <w:numPr>
          <w:ilvl w:val="0"/>
          <w:numId w:val="24"/>
        </w:numPr>
        <w:rPr>
          <w:i/>
        </w:rPr>
      </w:pPr>
      <w:r>
        <w:rPr>
          <w:i/>
        </w:rPr>
        <w:t>RPC Broker TCP/IP Supplement, Patch XWB*1.1*35 and XWB*1.1*44</w:t>
      </w:r>
    </w:p>
    <w:p w:rsidR="00303997" w:rsidRDefault="00303997" w:rsidP="006C0521">
      <w:pPr>
        <w:pStyle w:val="BodyText"/>
        <w:numPr>
          <w:ilvl w:val="0"/>
          <w:numId w:val="24"/>
        </w:numPr>
        <w:spacing w:after="0"/>
        <w:rPr>
          <w:i/>
        </w:rPr>
      </w:pPr>
      <w:r w:rsidRPr="00216266">
        <w:rPr>
          <w:i/>
        </w:rPr>
        <w:t>RPC Broker Technical Manual</w:t>
      </w:r>
    </w:p>
    <w:p w:rsidR="00303997" w:rsidRDefault="00303997" w:rsidP="006C0521">
      <w:pPr>
        <w:pStyle w:val="ListBullet"/>
        <w:numPr>
          <w:ilvl w:val="0"/>
          <w:numId w:val="24"/>
        </w:numPr>
        <w:rPr>
          <w:i/>
        </w:rPr>
      </w:pPr>
      <w:r w:rsidRPr="00216266">
        <w:rPr>
          <w:i/>
        </w:rPr>
        <w:t>RPC Broker User Guide</w:t>
      </w:r>
    </w:p>
    <w:p w:rsidR="00B13BAA" w:rsidRPr="00B13BAA" w:rsidRDefault="00B13BAA" w:rsidP="006C0521">
      <w:pPr>
        <w:pStyle w:val="ListBullet"/>
        <w:numPr>
          <w:ilvl w:val="0"/>
          <w:numId w:val="24"/>
        </w:numPr>
        <w:rPr>
          <w:i/>
        </w:rPr>
      </w:pPr>
      <w:r w:rsidRPr="00B13BAA">
        <w:rPr>
          <w:i/>
        </w:rPr>
        <w:t>Veteran’s Point of Service (VPS) FY14 OIT PD BRD, Version 2.0 (May 2014)</w:t>
      </w:r>
    </w:p>
    <w:p w:rsidR="00B13BAA" w:rsidRPr="00B13BAA" w:rsidRDefault="00B13BAA" w:rsidP="006C0521">
      <w:pPr>
        <w:pStyle w:val="ListBullet"/>
        <w:numPr>
          <w:ilvl w:val="0"/>
          <w:numId w:val="24"/>
        </w:numPr>
        <w:rPr>
          <w:i/>
        </w:rPr>
      </w:pPr>
      <w:r w:rsidRPr="00B13BAA">
        <w:rPr>
          <w:i/>
        </w:rPr>
        <w:t>20090210 VHA Point-of-Service Initiative BRD</w:t>
      </w:r>
    </w:p>
    <w:p w:rsidR="00B13BAA" w:rsidRPr="00B13BAA" w:rsidRDefault="00B13BAA" w:rsidP="006C0521">
      <w:pPr>
        <w:pStyle w:val="ListBullet"/>
        <w:numPr>
          <w:ilvl w:val="0"/>
          <w:numId w:val="24"/>
        </w:numPr>
        <w:rPr>
          <w:i/>
        </w:rPr>
      </w:pPr>
      <w:r w:rsidRPr="00B13BAA">
        <w:rPr>
          <w:i/>
        </w:rPr>
        <w:t>Clinical Reminders Version 2.0 PXRM*2.0*4 Technical Manual, (October 2006)</w:t>
      </w:r>
    </w:p>
    <w:p w:rsidR="00B13BAA" w:rsidRPr="00B13BAA" w:rsidRDefault="00B13BAA" w:rsidP="00743898">
      <w:pPr>
        <w:pStyle w:val="ListBullet"/>
        <w:numPr>
          <w:ilvl w:val="0"/>
          <w:numId w:val="24"/>
        </w:numPr>
        <w:spacing w:after="240"/>
        <w:rPr>
          <w:i/>
        </w:rPr>
      </w:pPr>
      <w:r w:rsidRPr="00B13BAA">
        <w:rPr>
          <w:i/>
        </w:rPr>
        <w:t>Patient Information Management Systems (PIMS) Patient Registration, Admission, Discharge, Transfer, And Appointment Scheduling Technical Manual, (November 2013)</w:t>
      </w:r>
    </w:p>
    <w:p w:rsidR="00426F17" w:rsidRPr="005530D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3DBB" w:rsidRPr="000D63C5" w:rsidRDefault="00683DBB" w:rsidP="00823BBF">
      <w:pPr>
        <w:pStyle w:val="Heading1"/>
      </w:pPr>
      <w:bookmarkStart w:id="23" w:name="_Toc414562547"/>
      <w:r w:rsidRPr="000D63C5">
        <w:t>Introduction</w:t>
      </w:r>
      <w:bookmarkEnd w:id="4"/>
      <w:bookmarkEnd w:id="5"/>
      <w:bookmarkEnd w:id="6"/>
      <w:bookmarkEnd w:id="7"/>
      <w:bookmarkEnd w:id="8"/>
      <w:bookmarkEnd w:id="23"/>
    </w:p>
    <w:p w:rsidR="00683DBB" w:rsidRDefault="009C5778" w:rsidP="009C5778">
      <w:pPr>
        <w:pStyle w:val="BodyText"/>
      </w:pPr>
      <w:bookmarkStart w:id="24" w:name="_Toc52079759"/>
      <w:bookmarkStart w:id="25" w:name="_Toc52164436"/>
      <w:bookmarkStart w:id="26" w:name="_Toc52174895"/>
      <w:bookmarkStart w:id="27" w:name="_Toc52174931"/>
      <w:bookmarkStart w:id="28" w:name="_Toc52178330"/>
      <w:bookmarkStart w:id="29" w:name="_Toc56931517"/>
      <w:bookmarkStart w:id="30" w:name="_Toc318088992"/>
      <w:bookmarkStart w:id="31" w:name="_Toc320274580"/>
      <w:bookmarkStart w:id="32" w:name="_Toc320279453"/>
      <w:bookmarkStart w:id="33" w:name="_Toc323533343"/>
      <w:bookmarkStart w:id="34" w:name="_Toc79889712"/>
      <w:bookmarkStart w:id="35" w:name="_Ref207529449"/>
      <w:bookmarkStart w:id="36" w:name="_Toc234302622"/>
      <w:bookmarkStart w:id="37" w:name="Purpose1"/>
      <w:bookmarkEnd w:id="9"/>
      <w:bookmarkEnd w:id="24"/>
      <w:bookmarkEnd w:id="25"/>
      <w:bookmarkEnd w:id="26"/>
      <w:bookmarkEnd w:id="27"/>
      <w:bookmarkEnd w:id="28"/>
      <w:bookmarkEnd w:id="29"/>
      <w:r w:rsidRPr="009C5778">
        <w:t xml:space="preserve">The </w:t>
      </w:r>
      <w:r w:rsidR="004141BF">
        <w:rPr>
          <w:i/>
        </w:rPr>
        <w:t>VPS 1*4</w:t>
      </w:r>
      <w:r w:rsidR="003052A4">
        <w:rPr>
          <w:i/>
        </w:rPr>
        <w:t xml:space="preserve"> Technical Manual</w:t>
      </w:r>
      <w:r>
        <w:t xml:space="preserve"> </w:t>
      </w:r>
      <w:r w:rsidRPr="009C5778">
        <w:t>provides descript</w:t>
      </w:r>
      <w:r w:rsidR="009F0824">
        <w:t>ive information and instruction</w:t>
      </w:r>
      <w:r w:rsidRPr="009C5778">
        <w:t xml:space="preserve"> on the use of </w:t>
      </w:r>
      <w:r w:rsidR="004141BF">
        <w:t>VPS 1*4</w:t>
      </w:r>
      <w:r>
        <w:t xml:space="preserve"> </w:t>
      </w:r>
      <w:r w:rsidRPr="00216266">
        <w:t>Remote Procedure</w:t>
      </w:r>
      <w:r>
        <w:t xml:space="preserve"> Calls (RPCs)</w:t>
      </w:r>
      <w:r w:rsidR="00D5359B">
        <w:t xml:space="preserve"> within </w:t>
      </w:r>
      <w:r w:rsidRPr="009C5778">
        <w:t xml:space="preserve">VA's </w:t>
      </w:r>
      <w:r w:rsidRPr="00216266">
        <w:t>Veterans Health Information Systems and Technology Architecture (VistA)</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30"/>
      <w:bookmarkEnd w:id="31"/>
      <w:bookmarkEnd w:id="32"/>
      <w:bookmarkEnd w:id="33"/>
      <w:bookmarkEnd w:id="34"/>
      <w:bookmarkEnd w:id="35"/>
      <w:bookmarkEnd w:id="36"/>
    </w:p>
    <w:p w:rsidR="00683DBB" w:rsidRPr="000D63C5" w:rsidRDefault="009C5778" w:rsidP="00FB74E0">
      <w:pPr>
        <w:pStyle w:val="Heading2"/>
      </w:pPr>
      <w:bookmarkStart w:id="38" w:name="_Toc318088993"/>
      <w:bookmarkStart w:id="39" w:name="_Toc320274581"/>
      <w:bookmarkStart w:id="40" w:name="_Toc320279454"/>
      <w:bookmarkStart w:id="41" w:name="_Toc323533344"/>
      <w:bookmarkStart w:id="42" w:name="_Toc79889713"/>
      <w:bookmarkStart w:id="43" w:name="_Ref207529529"/>
      <w:bookmarkStart w:id="44" w:name="_Toc234302623"/>
      <w:bookmarkStart w:id="45" w:name="_Toc414562548"/>
      <w:bookmarkStart w:id="46" w:name="Scope1"/>
      <w:bookmarkEnd w:id="37"/>
      <w:r>
        <w:t>Product Overview</w:t>
      </w:r>
      <w:bookmarkEnd w:id="38"/>
      <w:bookmarkEnd w:id="39"/>
      <w:bookmarkEnd w:id="40"/>
      <w:bookmarkEnd w:id="41"/>
      <w:bookmarkEnd w:id="42"/>
      <w:bookmarkEnd w:id="43"/>
      <w:bookmarkEnd w:id="44"/>
      <w:bookmarkEnd w:id="45"/>
    </w:p>
    <w:p w:rsidR="005C3FC6" w:rsidRPr="001C0B36" w:rsidRDefault="004141BF" w:rsidP="001C0B36">
      <w:pPr>
        <w:pStyle w:val="BodyText"/>
      </w:pPr>
      <w:r>
        <w:t>VPS 1*4</w:t>
      </w:r>
      <w:r w:rsidR="005C3FC6" w:rsidRPr="001C0B36">
        <w:t xml:space="preserve"> provides RPC</w:t>
      </w:r>
      <w:r w:rsidR="00934727" w:rsidRPr="001C0B36">
        <w:t>s</w:t>
      </w:r>
      <w:r w:rsidR="005C3FC6" w:rsidRPr="001C0B36">
        <w:t xml:space="preserve"> that </w:t>
      </w:r>
      <w:r w:rsidR="006B2DB4" w:rsidRPr="001C0B36">
        <w:t>extends</w:t>
      </w:r>
      <w:r w:rsidR="005C3FC6" w:rsidRPr="001C0B36">
        <w:t xml:space="preserve"> </w:t>
      </w:r>
      <w:proofErr w:type="spellStart"/>
      <w:r w:rsidR="00E8399C" w:rsidRPr="001C0B36">
        <w:t>VetLink</w:t>
      </w:r>
      <w:proofErr w:type="spellEnd"/>
      <w:r w:rsidR="005C3FC6" w:rsidRPr="001C0B36">
        <w:t xml:space="preserve"> integration with </w:t>
      </w:r>
      <w:r w:rsidR="006B2DB4" w:rsidRPr="001C0B36">
        <w:t>multiple</w:t>
      </w:r>
      <w:r w:rsidR="005C3FC6" w:rsidRPr="001C0B36">
        <w:t xml:space="preserve"> VistA packages, and increases the data extracted from the facilities’</w:t>
      </w:r>
      <w:r w:rsidR="006B2DB4" w:rsidRPr="001C0B36">
        <w:t xml:space="preserve"> patient-related files</w:t>
      </w:r>
      <w:r w:rsidR="005C3FC6" w:rsidRPr="001C0B36">
        <w:t xml:space="preserve">.  The RPCs either extract data from associated </w:t>
      </w:r>
      <w:r w:rsidR="005C3FC6" w:rsidRPr="001C0B36">
        <w:lastRenderedPageBreak/>
        <w:t xml:space="preserve">VistA files or enhance the output and initiate print jobs through established </w:t>
      </w:r>
      <w:proofErr w:type="spellStart"/>
      <w:r w:rsidR="005C3FC6" w:rsidRPr="001C0B36">
        <w:t>VistA</w:t>
      </w:r>
      <w:proofErr w:type="spellEnd"/>
      <w:r w:rsidR="005C3FC6" w:rsidRPr="001C0B36">
        <w:t xml:space="preserve"> and/or </w:t>
      </w:r>
      <w:proofErr w:type="spellStart"/>
      <w:r w:rsidR="00E8399C" w:rsidRPr="001C0B36">
        <w:t>VetLink</w:t>
      </w:r>
      <w:proofErr w:type="spellEnd"/>
      <w:r w:rsidR="005C3FC6" w:rsidRPr="001C0B36">
        <w:t xml:space="preserve"> mechanisms.</w:t>
      </w:r>
      <w:r w:rsidR="00424516" w:rsidRPr="00424516">
        <w:t xml:space="preserve"> </w:t>
      </w:r>
      <w:r w:rsidR="00424516" w:rsidRPr="001C0B36">
        <w:t xml:space="preserve">VistA patch </w:t>
      </w:r>
      <w:r>
        <w:t>VPS 1*4</w:t>
      </w:r>
      <w:r w:rsidR="00424516" w:rsidRPr="001C0B36">
        <w:t xml:space="preserve"> focuses on </w:t>
      </w:r>
      <w:r w:rsidR="00424516">
        <w:t xml:space="preserve">the following </w:t>
      </w:r>
      <w:r w:rsidR="00424516" w:rsidRPr="001C0B36">
        <w:t>four (4) functional areas:</w:t>
      </w:r>
    </w:p>
    <w:p w:rsidR="005C3FC6" w:rsidRPr="005C3FC6" w:rsidRDefault="005C3FC6" w:rsidP="001C0B36">
      <w:pPr>
        <w:pStyle w:val="BodyTextNumbered1"/>
      </w:pPr>
      <w:r w:rsidRPr="00A71AE2">
        <w:rPr>
          <w:b/>
        </w:rPr>
        <w:t>Clinical Reminders Integrating Kiosks (CRIK) (Phase 1):</w:t>
      </w:r>
      <w:r w:rsidRPr="005C3FC6">
        <w:t xml:space="preserve">  </w:t>
      </w:r>
      <w:r w:rsidR="004141BF">
        <w:t>VPS 1*4</w:t>
      </w:r>
      <w:r w:rsidRPr="005C3FC6">
        <w:t xml:space="preserve"> </w:t>
      </w:r>
      <w:r w:rsidR="00424516">
        <w:t>integrates</w:t>
      </w:r>
      <w:r w:rsidRPr="005C3FC6">
        <w:t xml:space="preserve"> clinical reminders </w:t>
      </w:r>
      <w:r w:rsidR="00424516">
        <w:t>into Kiosk/</w:t>
      </w:r>
      <w:proofErr w:type="spellStart"/>
      <w:r w:rsidR="00424516">
        <w:t>VetLink</w:t>
      </w:r>
      <w:proofErr w:type="spellEnd"/>
      <w:r w:rsidR="00424516">
        <w:t xml:space="preserve">.  </w:t>
      </w:r>
      <w:r w:rsidR="004141BF">
        <w:t>VPS 1*4</w:t>
      </w:r>
      <w:r w:rsidR="00424516">
        <w:t xml:space="preserve"> retrieves system level </w:t>
      </w:r>
      <w:r w:rsidR="009E776F">
        <w:t xml:space="preserve">National </w:t>
      </w:r>
      <w:r w:rsidR="00424516">
        <w:t xml:space="preserve">Clinical Reminders </w:t>
      </w:r>
      <w:r w:rsidRPr="005C3FC6">
        <w:t>from associated VistA files for presentation to clinic staff</w:t>
      </w:r>
      <w:r w:rsidR="00424516">
        <w:t xml:space="preserve"> through the staff-facing Kiosk client</w:t>
      </w:r>
      <w:r w:rsidRPr="005C3FC6">
        <w:t>.</w:t>
      </w:r>
    </w:p>
    <w:p w:rsidR="005C3FC6" w:rsidRPr="005C3FC6" w:rsidRDefault="005C3FC6" w:rsidP="001C0B36">
      <w:pPr>
        <w:pStyle w:val="BodyTextNumbered1"/>
      </w:pPr>
      <w:r w:rsidRPr="00A71AE2">
        <w:rPr>
          <w:b/>
        </w:rPr>
        <w:t xml:space="preserve">VPS </w:t>
      </w:r>
      <w:r w:rsidR="00A71AE2" w:rsidRPr="00A71AE2">
        <w:rPr>
          <w:b/>
        </w:rPr>
        <w:t xml:space="preserve">Enhanced </w:t>
      </w:r>
      <w:r w:rsidRPr="00A71AE2">
        <w:rPr>
          <w:b/>
        </w:rPr>
        <w:t>Get Patient Demographic:</w:t>
      </w:r>
      <w:r w:rsidRPr="005C3FC6">
        <w:t xml:space="preserve">  </w:t>
      </w:r>
      <w:r w:rsidR="004141BF">
        <w:t>VPS 1*4</w:t>
      </w:r>
      <w:r w:rsidRPr="005C3FC6">
        <w:t xml:space="preserve"> </w:t>
      </w:r>
      <w:r w:rsidR="00424516">
        <w:t xml:space="preserve">expands </w:t>
      </w:r>
      <w:r w:rsidRPr="005C3FC6">
        <w:t xml:space="preserve">the </w:t>
      </w:r>
      <w:r w:rsidR="00215FF1">
        <w:t>patient</w:t>
      </w:r>
      <w:r w:rsidRPr="005C3FC6">
        <w:t xml:space="preserve"> data provided to </w:t>
      </w:r>
      <w:proofErr w:type="spellStart"/>
      <w:r w:rsidRPr="005C3FC6">
        <w:t>VetLink</w:t>
      </w:r>
      <w:proofErr w:type="spellEnd"/>
      <w:r w:rsidR="00215FF1">
        <w:t xml:space="preserve"> to include patient safety and </w:t>
      </w:r>
      <w:r w:rsidR="00D5359B">
        <w:t>behavioral</w:t>
      </w:r>
      <w:r w:rsidR="00215FF1">
        <w:t xml:space="preserve"> flags, laboratory orders, consult requests, eligibility history and expanded demographic data</w:t>
      </w:r>
      <w:r w:rsidRPr="005C3FC6">
        <w:t>.</w:t>
      </w:r>
    </w:p>
    <w:p w:rsidR="00F75835" w:rsidRDefault="005C3FC6" w:rsidP="00F75835">
      <w:pPr>
        <w:pStyle w:val="BodyTextNumbered1"/>
      </w:pPr>
      <w:r w:rsidRPr="00A71AE2">
        <w:rPr>
          <w:b/>
        </w:rPr>
        <w:t>Specimen/Wristband Label</w:t>
      </w:r>
      <w:r w:rsidR="00E8399C" w:rsidRPr="00A71AE2">
        <w:rPr>
          <w:b/>
        </w:rPr>
        <w:t xml:space="preserve"> </w:t>
      </w:r>
      <w:r w:rsidRPr="00A71AE2">
        <w:rPr>
          <w:b/>
        </w:rPr>
        <w:t>(VistA Printing Phase 2):</w:t>
      </w:r>
      <w:r w:rsidRPr="005C3FC6">
        <w:t xml:space="preserve">  </w:t>
      </w:r>
      <w:r w:rsidR="004141BF">
        <w:t>VPS 1*4</w:t>
      </w:r>
      <w:r w:rsidRPr="005C3FC6">
        <w:t xml:space="preserve"> </w:t>
      </w:r>
      <w:r w:rsidR="00BC2A51">
        <w:t xml:space="preserve">integrates VistA printing capabilities into </w:t>
      </w:r>
      <w:proofErr w:type="spellStart"/>
      <w:r w:rsidR="00BC2A51">
        <w:t>VetLink</w:t>
      </w:r>
      <w:proofErr w:type="spellEnd"/>
      <w:r w:rsidR="00BC2A51">
        <w:t xml:space="preserve">.  </w:t>
      </w:r>
      <w:r w:rsidR="004141BF">
        <w:t>VPS 1*4</w:t>
      </w:r>
      <w:r w:rsidR="00BC2A51">
        <w:t xml:space="preserve"> </w:t>
      </w:r>
      <w:r w:rsidRPr="005C3FC6">
        <w:t>RPCs accept wristband patient infor</w:t>
      </w:r>
      <w:r w:rsidR="00E8399C">
        <w:t>mation and patient specimen lab</w:t>
      </w:r>
      <w:r w:rsidRPr="005C3FC6">
        <w:t xml:space="preserve">el information from </w:t>
      </w:r>
      <w:proofErr w:type="spellStart"/>
      <w:r w:rsidRPr="005C3FC6">
        <w:t>VetLink</w:t>
      </w:r>
      <w:proofErr w:type="spellEnd"/>
      <w:r w:rsidRPr="005C3FC6">
        <w:t xml:space="preserve"> and create </w:t>
      </w:r>
      <w:proofErr w:type="spellStart"/>
      <w:r w:rsidRPr="005C3FC6">
        <w:t>VistA</w:t>
      </w:r>
      <w:proofErr w:type="spellEnd"/>
      <w:r w:rsidRPr="005C3FC6">
        <w:t xml:space="preserve"> print jobs </w:t>
      </w:r>
      <w:r w:rsidR="00BC2A51">
        <w:t xml:space="preserve">directed to </w:t>
      </w:r>
      <w:r w:rsidRPr="005C3FC6">
        <w:t xml:space="preserve">clinic </w:t>
      </w:r>
      <w:r w:rsidR="00BC2A51">
        <w:t xml:space="preserve">network </w:t>
      </w:r>
      <w:r w:rsidRPr="005C3FC6">
        <w:t>printers.</w:t>
      </w:r>
    </w:p>
    <w:p w:rsidR="00C137FB" w:rsidRDefault="00C137FB" w:rsidP="00C137FB">
      <w:pPr>
        <w:pStyle w:val="Heading2"/>
      </w:pPr>
      <w:bookmarkStart w:id="47" w:name="_Toc414562549"/>
      <w:r>
        <w:t>Namespace Conventions</w:t>
      </w:r>
      <w:bookmarkEnd w:id="47"/>
    </w:p>
    <w:p w:rsidR="00C137FB" w:rsidRPr="00C137FB" w:rsidRDefault="00C137FB" w:rsidP="00C137FB">
      <w:pPr>
        <w:pStyle w:val="BodyText"/>
      </w:pPr>
      <w:r>
        <w:t xml:space="preserve">VPS is the namespace assigned to </w:t>
      </w:r>
      <w:r w:rsidR="004141BF">
        <w:t>VPS 1*4</w:t>
      </w:r>
      <w:r w:rsidR="004D058B">
        <w:t>.</w:t>
      </w:r>
    </w:p>
    <w:p w:rsidR="00E27205" w:rsidRDefault="00E573E8" w:rsidP="00086F21">
      <w:pPr>
        <w:pStyle w:val="Heading1"/>
      </w:pPr>
      <w:bookmarkStart w:id="48" w:name="AssumptionsDependencies1"/>
      <w:bookmarkStart w:id="49" w:name="_Assumptions_and_Dependencies"/>
      <w:bookmarkStart w:id="50" w:name="_Toc414562550"/>
      <w:bookmarkStart w:id="51" w:name="_Toc318088994"/>
      <w:bookmarkStart w:id="52" w:name="_Toc320274582"/>
      <w:bookmarkStart w:id="53" w:name="_Toc320279455"/>
      <w:bookmarkStart w:id="54" w:name="_Toc323533345"/>
      <w:bookmarkStart w:id="55" w:name="_Toc79889714"/>
      <w:bookmarkStart w:id="56" w:name="_Ref207529601"/>
      <w:bookmarkStart w:id="57" w:name="_Ref207529642"/>
      <w:bookmarkStart w:id="58" w:name="_Toc234302624"/>
      <w:bookmarkStart w:id="59" w:name="AcronymsAndDefinitions1"/>
      <w:bookmarkEnd w:id="46"/>
      <w:bookmarkEnd w:id="48"/>
      <w:bookmarkEnd w:id="49"/>
      <w:r>
        <w:t>Implementation and Maintenance</w:t>
      </w:r>
      <w:bookmarkEnd w:id="50"/>
    </w:p>
    <w:p w:rsidR="00B13BAA" w:rsidRDefault="00E573E8" w:rsidP="00B13BAA">
      <w:pPr>
        <w:pStyle w:val="BodyText"/>
      </w:pPr>
      <w:r>
        <w:t xml:space="preserve">The </w:t>
      </w:r>
      <w:r w:rsidR="00C137FB">
        <w:rPr>
          <w:i/>
        </w:rPr>
        <w:t xml:space="preserve">VPS </w:t>
      </w:r>
      <w:r w:rsidRPr="00C137FB">
        <w:rPr>
          <w:i/>
        </w:rPr>
        <w:t>1*4 Inst</w:t>
      </w:r>
      <w:r w:rsidR="003052A4">
        <w:rPr>
          <w:i/>
        </w:rPr>
        <w:t>allation Manual</w:t>
      </w:r>
      <w:r>
        <w:t xml:space="preserve"> provides detailed information regarding the installation </w:t>
      </w:r>
      <w:r w:rsidR="004D058B">
        <w:t>of</w:t>
      </w:r>
      <w:r w:rsidR="008649EC">
        <w:t xml:space="preserve"> VPS*1.0*4</w:t>
      </w:r>
      <w:r>
        <w:t>.</w:t>
      </w:r>
    </w:p>
    <w:p w:rsidR="00086F21" w:rsidRDefault="00086F21" w:rsidP="00086F21">
      <w:pPr>
        <w:pStyle w:val="Heading2"/>
      </w:pPr>
      <w:bookmarkStart w:id="60" w:name="_Toc414562551"/>
      <w:r>
        <w:t>Site Parameters</w:t>
      </w:r>
      <w:bookmarkEnd w:id="60"/>
    </w:p>
    <w:p w:rsidR="00BB6C3B" w:rsidRPr="00BB6C3B" w:rsidRDefault="00BB6C3B" w:rsidP="00086F21">
      <w:pPr>
        <w:pStyle w:val="BodyText"/>
      </w:pPr>
      <w:r>
        <w:t>No site specif</w:t>
      </w:r>
      <w:r w:rsidR="00D5359B">
        <w:t xml:space="preserve">ic parameters are provided </w:t>
      </w:r>
      <w:r w:rsidR="009F0824">
        <w:t xml:space="preserve">or required </w:t>
      </w:r>
      <w:r w:rsidR="00D5359B">
        <w:t>for V</w:t>
      </w:r>
      <w:r>
        <w:t>PS 1*4.</w:t>
      </w:r>
    </w:p>
    <w:p w:rsidR="00CA2439" w:rsidRDefault="00CA2439" w:rsidP="0062690C">
      <w:pPr>
        <w:pStyle w:val="Heading2"/>
      </w:pPr>
      <w:bookmarkStart w:id="61" w:name="_Toc414562552"/>
      <w:r>
        <w:t>Site Printer Configuration</w:t>
      </w:r>
      <w:bookmarkEnd w:id="61"/>
    </w:p>
    <w:p w:rsidR="00AF6452" w:rsidRDefault="00CA2439" w:rsidP="00CA2439">
      <w:pPr>
        <w:pStyle w:val="BodyText"/>
      </w:pPr>
      <w:r>
        <w:t>Printers used to print patient labels and wristbands are required to be configured as network printers.  Sites should perform the following steps to verify and/or modify the label and wristban</w:t>
      </w:r>
      <w:r w:rsidR="00AF6452">
        <w:t xml:space="preserve">d printer configurations </w:t>
      </w:r>
      <w:r>
        <w:t xml:space="preserve">for label and wristband printers to be used by VPS.  </w:t>
      </w:r>
    </w:p>
    <w:p w:rsidR="00AF6452" w:rsidRDefault="00A855A2" w:rsidP="00CA2439">
      <w:pPr>
        <w:pStyle w:val="BodyText"/>
      </w:pPr>
      <w:r>
        <w:t>To configure the label and/or wristband printer</w:t>
      </w:r>
      <w:r w:rsidR="00A92802">
        <w:t>s</w:t>
      </w:r>
      <w:r>
        <w:t xml:space="preserve"> </w:t>
      </w:r>
      <w:r w:rsidR="00A92802">
        <w:t xml:space="preserve">for VPS use WRITE access to </w:t>
      </w:r>
      <w:r>
        <w:t xml:space="preserve">DEVICE file #3.5 is required.  </w:t>
      </w:r>
      <w:r w:rsidR="00A92802">
        <w:t>If you do not have WRITE access to this file, p</w:t>
      </w:r>
      <w:r>
        <w:t xml:space="preserve">lease contact your local IRM </w:t>
      </w:r>
      <w:r w:rsidR="00A92802">
        <w:t>to request the needed DEVICE file edits.</w:t>
      </w:r>
    </w:p>
    <w:p w:rsidR="00A92802" w:rsidRDefault="00A92802" w:rsidP="00CA2439">
      <w:pPr>
        <w:pStyle w:val="BodyText"/>
      </w:pPr>
    </w:p>
    <w:tbl>
      <w:tblPr>
        <w:tblStyle w:val="TableGrid"/>
        <w:tblW w:w="10188" w:type="dxa"/>
        <w:tblLook w:val="04A0" w:firstRow="1" w:lastRow="0" w:firstColumn="1" w:lastColumn="0" w:noHBand="0" w:noVBand="1"/>
        <w:tblCaption w:val="Fileman"/>
        <w:tblDescription w:val="Fileman"/>
      </w:tblPr>
      <w:tblGrid>
        <w:gridCol w:w="10188"/>
      </w:tblGrid>
      <w:tr w:rsidR="00CA2439" w:rsidTr="003257EB">
        <w:trPr>
          <w:tblHeader/>
        </w:trPr>
        <w:tc>
          <w:tcPr>
            <w:tcW w:w="10188" w:type="dxa"/>
          </w:tcPr>
          <w:p w:rsidR="00CA2439" w:rsidRDefault="00AF6452" w:rsidP="00CA2439">
            <w:pPr>
              <w:pStyle w:val="BodyText"/>
              <w:numPr>
                <w:ilvl w:val="0"/>
                <w:numId w:val="28"/>
              </w:numPr>
            </w:pPr>
            <w:r>
              <w:lastRenderedPageBreak/>
              <w:t xml:space="preserve">At the EVE menu, and select FM   VA </w:t>
            </w:r>
            <w:proofErr w:type="spellStart"/>
            <w:r>
              <w:t>FileMan</w:t>
            </w:r>
            <w:proofErr w:type="spellEnd"/>
            <w:r>
              <w:t xml:space="preserve"> option</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Core Applications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Device Management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FM     VA </w:t>
            </w:r>
            <w:proofErr w:type="spellStart"/>
            <w:r>
              <w:rPr>
                <w:rFonts w:ascii="r_ansi" w:hAnsi="r_ansi" w:cs="r_ansi"/>
                <w:sz w:val="20"/>
                <w:szCs w:val="20"/>
              </w:rPr>
              <w:t>FileMan</w:t>
            </w:r>
            <w:proofErr w:type="spellEnd"/>
            <w:r>
              <w:rPr>
                <w:rFonts w:ascii="r_ansi" w:hAnsi="r_ansi" w:cs="r_ansi"/>
                <w:sz w:val="20"/>
                <w:szCs w:val="20"/>
              </w:rPr>
              <w:t xml:space="preserve">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Manage Mailman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Capacity Planning ...</w:t>
            </w:r>
          </w:p>
          <w:p w:rsidR="00AF6452" w:rsidRDefault="00AF6452" w:rsidP="00AF6452">
            <w:pPr>
              <w:autoSpaceDE w:val="0"/>
              <w:autoSpaceDN w:val="0"/>
              <w:adjustRightInd w:val="0"/>
              <w:rPr>
                <w:rFonts w:ascii="r_ansi" w:hAnsi="r_ansi" w:cs="r_ansi"/>
                <w:sz w:val="20"/>
                <w:szCs w:val="20"/>
              </w:rPr>
            </w:pPr>
          </w:p>
          <w:p w:rsidR="00AF6452" w:rsidRDefault="00AF6452" w:rsidP="00AF6452">
            <w:pPr>
              <w:autoSpaceDE w:val="0"/>
              <w:autoSpaceDN w:val="0"/>
              <w:adjustRightInd w:val="0"/>
              <w:rPr>
                <w:rFonts w:ascii="r_ansi" w:hAnsi="r_ansi" w:cs="r_ansi"/>
                <w:sz w:val="20"/>
                <w:szCs w:val="20"/>
              </w:rPr>
            </w:pPr>
          </w:p>
          <w:p w:rsidR="00AF6452" w:rsidRDefault="00AF6452" w:rsidP="00AF6452">
            <w:pPr>
              <w:autoSpaceDE w:val="0"/>
              <w:autoSpaceDN w:val="0"/>
              <w:adjustRightInd w:val="0"/>
              <w:ind w:left="720"/>
              <w:rPr>
                <w:rFonts w:ascii="r_ansi" w:hAnsi="r_ansi" w:cs="r_ansi"/>
                <w:sz w:val="20"/>
                <w:szCs w:val="20"/>
              </w:rPr>
            </w:pPr>
            <w:r>
              <w:rPr>
                <w:rFonts w:ascii="r_ansi" w:hAnsi="r_ansi" w:cs="r_ansi"/>
                <w:sz w:val="20"/>
                <w:szCs w:val="20"/>
              </w:rPr>
              <w:t xml:space="preserve">Select Systems Manager Menu &lt;TEST ACCOUNT&gt; </w:t>
            </w:r>
            <w:proofErr w:type="spellStart"/>
            <w:r>
              <w:rPr>
                <w:rFonts w:ascii="r_ansi" w:hAnsi="r_ansi" w:cs="r_ansi"/>
                <w:sz w:val="20"/>
                <w:szCs w:val="20"/>
              </w:rPr>
              <w:t>Option:</w:t>
            </w:r>
            <w:r w:rsidRPr="00AF6452">
              <w:rPr>
                <w:rFonts w:ascii="r_ansi" w:hAnsi="r_ansi" w:cs="r_ansi"/>
                <w:b/>
                <w:sz w:val="20"/>
              </w:rPr>
              <w:t>FM</w:t>
            </w:r>
            <w:proofErr w:type="spellEnd"/>
            <w:r>
              <w:rPr>
                <w:rFonts w:ascii="r_ansi" w:hAnsi="r_ansi" w:cs="r_ansi"/>
                <w:b/>
                <w:sz w:val="20"/>
              </w:rPr>
              <w:br/>
            </w:r>
            <w:r>
              <w:rPr>
                <w:rFonts w:ascii="r_ansi" w:hAnsi="r_ansi" w:cs="r_ansi"/>
                <w:b/>
                <w:sz w:val="20"/>
              </w:rPr>
              <w:br/>
            </w:r>
            <w:r>
              <w:rPr>
                <w:rFonts w:ascii="r_ansi" w:hAnsi="r_ansi" w:cs="r_ansi"/>
                <w:sz w:val="20"/>
                <w:szCs w:val="20"/>
              </w:rPr>
              <w:t xml:space="preserve">          VA </w:t>
            </w:r>
            <w:proofErr w:type="spellStart"/>
            <w:r>
              <w:rPr>
                <w:rFonts w:ascii="r_ansi" w:hAnsi="r_ansi" w:cs="r_ansi"/>
                <w:sz w:val="20"/>
                <w:szCs w:val="20"/>
              </w:rPr>
              <w:t>FileMan</w:t>
            </w:r>
            <w:proofErr w:type="spellEnd"/>
            <w:r>
              <w:rPr>
                <w:rFonts w:ascii="r_ansi" w:hAnsi="r_ansi" w:cs="r_ansi"/>
                <w:sz w:val="20"/>
                <w:szCs w:val="20"/>
              </w:rPr>
              <w:t xml:space="preserve"> Version 22.0</w:t>
            </w:r>
          </w:p>
          <w:p w:rsidR="00AF6452" w:rsidRDefault="00AF6452" w:rsidP="00AF6452">
            <w:pPr>
              <w:autoSpaceDE w:val="0"/>
              <w:autoSpaceDN w:val="0"/>
              <w:adjustRightInd w:val="0"/>
              <w:rPr>
                <w:rFonts w:ascii="r_ansi" w:hAnsi="r_ansi" w:cs="r_ansi"/>
                <w:sz w:val="20"/>
                <w:szCs w:val="20"/>
              </w:rPr>
            </w:pPr>
          </w:p>
          <w:p w:rsidR="00AF6452" w:rsidRDefault="00AF6452" w:rsidP="00AF6452">
            <w:pPr>
              <w:autoSpaceDE w:val="0"/>
              <w:autoSpaceDN w:val="0"/>
              <w:adjustRightInd w:val="0"/>
              <w:rPr>
                <w:rFonts w:ascii="r_ansi" w:hAnsi="r_ansi" w:cs="r_ansi"/>
                <w:sz w:val="20"/>
                <w:szCs w:val="20"/>
              </w:rPr>
            </w:pP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Enter or Edit File Entries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Print File Entries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Search File Entries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Modify File Attributes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Inquire to File Entries</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Utility Functions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Data Dictionary Utilities ...</w:t>
            </w:r>
          </w:p>
          <w:p w:rsidR="00AF6452" w:rsidRDefault="00AF6452" w:rsidP="00AF6452">
            <w:pPr>
              <w:autoSpaceDE w:val="0"/>
              <w:autoSpaceDN w:val="0"/>
              <w:adjustRightInd w:val="0"/>
              <w:rPr>
                <w:rFonts w:ascii="r_ansi" w:hAnsi="r_ansi" w:cs="r_ansi"/>
                <w:sz w:val="20"/>
                <w:szCs w:val="20"/>
              </w:rPr>
            </w:pPr>
            <w:r>
              <w:rPr>
                <w:rFonts w:ascii="r_ansi" w:hAnsi="r_ansi" w:cs="r_ansi"/>
                <w:sz w:val="20"/>
                <w:szCs w:val="20"/>
              </w:rPr>
              <w:t xml:space="preserve">          Transfer Entries</w:t>
            </w:r>
          </w:p>
          <w:p w:rsidR="00AF6452" w:rsidRDefault="00AF6452" w:rsidP="00AF6452">
            <w:pPr>
              <w:pStyle w:val="BodyText"/>
              <w:ind w:left="720"/>
              <w:rPr>
                <w:rFonts w:ascii="r_ansi" w:hAnsi="r_ansi" w:cs="r_ansi"/>
                <w:sz w:val="20"/>
              </w:rPr>
            </w:pPr>
            <w:r>
              <w:rPr>
                <w:rFonts w:ascii="r_ansi" w:hAnsi="r_ansi" w:cs="r_ansi"/>
                <w:sz w:val="20"/>
              </w:rPr>
              <w:t xml:space="preserve">          Other Options ...</w:t>
            </w:r>
          </w:p>
          <w:p w:rsidR="00AF6452" w:rsidRDefault="00AF6452" w:rsidP="00AF6452">
            <w:pPr>
              <w:pStyle w:val="BodyText"/>
              <w:ind w:left="720"/>
              <w:rPr>
                <w:rFonts w:ascii="r_ansi" w:hAnsi="r_ansi" w:cs="r_ansi"/>
                <w:sz w:val="20"/>
              </w:rPr>
            </w:pPr>
            <w:r>
              <w:rPr>
                <w:rFonts w:ascii="r_ansi" w:hAnsi="r_ansi" w:cs="r_ansi"/>
                <w:sz w:val="20"/>
              </w:rPr>
              <w:t xml:space="preserve">Select VA </w:t>
            </w:r>
            <w:proofErr w:type="spellStart"/>
            <w:r>
              <w:rPr>
                <w:rFonts w:ascii="r_ansi" w:hAnsi="r_ansi" w:cs="r_ansi"/>
                <w:sz w:val="20"/>
              </w:rPr>
              <w:t>FileMan</w:t>
            </w:r>
            <w:proofErr w:type="spellEnd"/>
            <w:r>
              <w:rPr>
                <w:rFonts w:ascii="r_ansi" w:hAnsi="r_ansi" w:cs="r_ansi"/>
                <w:sz w:val="20"/>
              </w:rPr>
              <w:t xml:space="preserve"> &lt;TEST ACCOUNT&gt; Option:</w:t>
            </w:r>
            <w:r>
              <w:rPr>
                <w:rFonts w:ascii="r_ansi" w:hAnsi="r_ansi" w:cs="r_ansi"/>
                <w:sz w:val="20"/>
              </w:rPr>
              <w:br/>
            </w:r>
          </w:p>
          <w:p w:rsidR="00AF6452" w:rsidRPr="00AF6452" w:rsidRDefault="00AF6452" w:rsidP="00AF6452">
            <w:pPr>
              <w:pStyle w:val="BodyText"/>
              <w:numPr>
                <w:ilvl w:val="0"/>
                <w:numId w:val="28"/>
              </w:numPr>
            </w:pPr>
            <w:r>
              <w:t xml:space="preserve">Select Inquire to File Entries option: </w:t>
            </w:r>
            <w:r>
              <w:br/>
            </w:r>
            <w:r>
              <w:br/>
            </w:r>
            <w:r>
              <w:rPr>
                <w:rFonts w:ascii="r_ansi" w:hAnsi="r_ansi" w:cs="r_ansi"/>
                <w:sz w:val="20"/>
              </w:rPr>
              <w:t xml:space="preserve">Select VA </w:t>
            </w:r>
            <w:proofErr w:type="spellStart"/>
            <w:r>
              <w:rPr>
                <w:rFonts w:ascii="r_ansi" w:hAnsi="r_ansi" w:cs="r_ansi"/>
                <w:sz w:val="20"/>
              </w:rPr>
              <w:t>FileMan</w:t>
            </w:r>
            <w:proofErr w:type="spellEnd"/>
            <w:r>
              <w:rPr>
                <w:rFonts w:ascii="r_ansi" w:hAnsi="r_ansi" w:cs="r_ansi"/>
                <w:sz w:val="20"/>
              </w:rPr>
              <w:t xml:space="preserve"> &lt;TEST ACCOUNT&gt; Option: </w:t>
            </w:r>
            <w:r w:rsidRPr="00AF6452">
              <w:rPr>
                <w:rFonts w:ascii="r_ansi" w:hAnsi="r_ansi" w:cs="r_ansi"/>
                <w:b/>
                <w:sz w:val="20"/>
              </w:rPr>
              <w:t>Inquire to File Entries</w:t>
            </w:r>
            <w:r>
              <w:rPr>
                <w:rFonts w:ascii="r_ansi" w:hAnsi="r_ansi" w:cs="r_ansi"/>
                <w:b/>
                <w:sz w:val="20"/>
              </w:rPr>
              <w:br/>
            </w:r>
          </w:p>
          <w:p w:rsidR="0031693B" w:rsidRPr="0031693B" w:rsidRDefault="00AF6452" w:rsidP="0031693B">
            <w:pPr>
              <w:pStyle w:val="ListParagraph"/>
              <w:numPr>
                <w:ilvl w:val="0"/>
                <w:numId w:val="28"/>
              </w:numPr>
              <w:autoSpaceDE w:val="0"/>
              <w:autoSpaceDN w:val="0"/>
              <w:adjustRightInd w:val="0"/>
              <w:rPr>
                <w:rFonts w:ascii="r_ansi" w:hAnsi="r_ansi" w:cs="r_ansi"/>
                <w:sz w:val="20"/>
                <w:szCs w:val="20"/>
              </w:rPr>
            </w:pPr>
            <w:r w:rsidRPr="0031693B">
              <w:rPr>
                <w:rFonts w:ascii="r_ansi" w:hAnsi="r_ansi" w:cs="r_ansi"/>
                <w:sz w:val="20"/>
              </w:rPr>
              <w:t>Enter DEVICE FILE at the OUTPUT FROM WHAT FILE: prompt</w:t>
            </w:r>
            <w:r w:rsidRPr="0031693B">
              <w:rPr>
                <w:rFonts w:ascii="r_ansi" w:hAnsi="r_ansi" w:cs="r_ansi"/>
                <w:sz w:val="20"/>
              </w:rPr>
              <w:br/>
            </w:r>
            <w:r w:rsidRPr="0031693B">
              <w:rPr>
                <w:rFonts w:ascii="r_ansi" w:hAnsi="r_ansi" w:cs="r_ansi"/>
                <w:sz w:val="20"/>
              </w:rPr>
              <w:br/>
            </w:r>
            <w:r w:rsidRPr="0031693B">
              <w:rPr>
                <w:rFonts w:ascii="r_ansi" w:hAnsi="r_ansi" w:cs="r_ansi"/>
                <w:b/>
                <w:sz w:val="20"/>
              </w:rPr>
              <w:br/>
            </w:r>
            <w:r w:rsidRPr="0031693B">
              <w:rPr>
                <w:rFonts w:ascii="r_ansi" w:hAnsi="r_ansi" w:cs="r_ansi"/>
                <w:sz w:val="20"/>
                <w:szCs w:val="20"/>
              </w:rPr>
              <w:t xml:space="preserve">OUTPUT FROM WHAT FILE: REMOTE PROCEDURE// </w:t>
            </w:r>
            <w:r w:rsidR="0031693B" w:rsidRPr="0031693B">
              <w:rPr>
                <w:rFonts w:ascii="r_ansi" w:hAnsi="r_ansi" w:cs="r_ansi"/>
                <w:b/>
                <w:sz w:val="20"/>
              </w:rPr>
              <w:t>DEVICE</w:t>
            </w:r>
            <w:r w:rsidR="0031693B" w:rsidRPr="0031693B">
              <w:rPr>
                <w:rFonts w:ascii="r_ansi" w:hAnsi="r_ansi" w:cs="r_ansi"/>
                <w:b/>
                <w:sz w:val="20"/>
              </w:rPr>
              <w:br/>
            </w:r>
            <w:r w:rsidR="0031693B" w:rsidRPr="0031693B">
              <w:rPr>
                <w:rFonts w:ascii="r_ansi" w:hAnsi="r_ansi" w:cs="r_ansi"/>
                <w:b/>
                <w:sz w:val="20"/>
              </w:rPr>
              <w:br/>
            </w:r>
            <w:r w:rsidR="0031693B" w:rsidRPr="0031693B">
              <w:rPr>
                <w:rFonts w:ascii="r_ansi" w:hAnsi="r_ansi" w:cs="r_ansi"/>
                <w:sz w:val="20"/>
                <w:szCs w:val="20"/>
              </w:rPr>
              <w:t>OUTPUT FROM WHAT FILE: REMOTE PROCEDURE// 3.5  DEVICE  (420 entries)</w:t>
            </w:r>
          </w:p>
          <w:p w:rsidR="0031693B" w:rsidRDefault="0031693B" w:rsidP="0031693B">
            <w:pPr>
              <w:pStyle w:val="BodyText"/>
              <w:ind w:left="360"/>
              <w:rPr>
                <w:rFonts w:ascii="r_ansi" w:hAnsi="r_ansi" w:cs="r_ansi"/>
                <w:sz w:val="20"/>
              </w:rPr>
            </w:pPr>
            <w:r>
              <w:rPr>
                <w:rFonts w:ascii="r_ansi" w:hAnsi="r_ansi" w:cs="r_ansi"/>
                <w:sz w:val="20"/>
              </w:rPr>
              <w:t>Select DEVICE NAME:</w:t>
            </w:r>
            <w:r>
              <w:rPr>
                <w:rFonts w:ascii="r_ansi" w:hAnsi="r_ansi" w:cs="r_ansi"/>
                <w:sz w:val="20"/>
              </w:rPr>
              <w:br/>
            </w:r>
          </w:p>
          <w:p w:rsidR="0031693B" w:rsidRPr="0031693B" w:rsidRDefault="0031693B" w:rsidP="0031693B">
            <w:pPr>
              <w:pStyle w:val="ListParagraph"/>
              <w:numPr>
                <w:ilvl w:val="0"/>
                <w:numId w:val="28"/>
              </w:numPr>
              <w:autoSpaceDE w:val="0"/>
              <w:autoSpaceDN w:val="0"/>
              <w:adjustRightInd w:val="0"/>
              <w:rPr>
                <w:rFonts w:ascii="r_ansi" w:hAnsi="r_ansi" w:cs="r_ansi"/>
                <w:sz w:val="20"/>
                <w:szCs w:val="20"/>
              </w:rPr>
            </w:pPr>
            <w:r w:rsidRPr="0031693B">
              <w:rPr>
                <w:rFonts w:ascii="r_ansi" w:hAnsi="r_ansi" w:cs="r_ansi"/>
                <w:sz w:val="20"/>
              </w:rPr>
              <w:t xml:space="preserve">Enter the name of the label printer or wristband printer you </w:t>
            </w:r>
            <w:r w:rsidR="00503CF2">
              <w:rPr>
                <w:rFonts w:ascii="r_ansi" w:hAnsi="r_ansi" w:cs="r_ansi"/>
                <w:sz w:val="20"/>
              </w:rPr>
              <w:t>that may need to be configured</w:t>
            </w:r>
            <w:r w:rsidR="005101B9">
              <w:rPr>
                <w:rFonts w:ascii="r_ansi" w:hAnsi="r_ansi" w:cs="r_ansi"/>
                <w:sz w:val="20"/>
              </w:rPr>
              <w:t xml:space="preserve"> at the Select DEVICE NAME prompt</w:t>
            </w:r>
            <w:r w:rsidRPr="0031693B">
              <w:rPr>
                <w:rFonts w:ascii="r_ansi" w:hAnsi="r_ansi" w:cs="r_ansi"/>
                <w:sz w:val="20"/>
              </w:rPr>
              <w:t>.</w:t>
            </w:r>
            <w:r>
              <w:rPr>
                <w:rFonts w:ascii="r_ansi" w:hAnsi="r_ansi" w:cs="r_ansi"/>
                <w:sz w:val="20"/>
              </w:rPr>
              <w:t xml:space="preserve">  This should be the name of a printer that has been setup and is in use at your facility.  These i</w:t>
            </w:r>
            <w:r w:rsidR="00503CF2">
              <w:rPr>
                <w:rFonts w:ascii="r_ansi" w:hAnsi="r_ansi" w:cs="r_ansi"/>
                <w:sz w:val="20"/>
              </w:rPr>
              <w:t xml:space="preserve">nstructions are not intended for </w:t>
            </w:r>
            <w:r>
              <w:rPr>
                <w:rFonts w:ascii="r_ansi" w:hAnsi="r_ansi" w:cs="r_ansi"/>
                <w:sz w:val="20"/>
              </w:rPr>
              <w:t>configur</w:t>
            </w:r>
            <w:r w:rsidR="00503CF2">
              <w:rPr>
                <w:rFonts w:ascii="r_ansi" w:hAnsi="r_ansi" w:cs="r_ansi"/>
                <w:sz w:val="20"/>
              </w:rPr>
              <w:t>ing</w:t>
            </w:r>
            <w:r>
              <w:rPr>
                <w:rFonts w:ascii="r_ansi" w:hAnsi="r_ansi" w:cs="r_ansi"/>
                <w:sz w:val="20"/>
              </w:rPr>
              <w:t xml:space="preserve"> a “new” printer not currently in service.</w:t>
            </w:r>
            <w:r w:rsidRPr="0031693B">
              <w:rPr>
                <w:rFonts w:ascii="r_ansi" w:hAnsi="r_ansi" w:cs="r_ansi"/>
                <w:sz w:val="20"/>
              </w:rPr>
              <w:br/>
            </w:r>
            <w:r w:rsidRPr="0031693B">
              <w:rPr>
                <w:rFonts w:ascii="r_ansi" w:hAnsi="r_ansi" w:cs="r_ansi"/>
                <w:sz w:val="20"/>
              </w:rPr>
              <w:br/>
            </w:r>
            <w:r w:rsidRPr="0031693B">
              <w:rPr>
                <w:rFonts w:ascii="r_ansi" w:hAnsi="r_ansi" w:cs="r_ansi"/>
                <w:sz w:val="20"/>
                <w:szCs w:val="20"/>
              </w:rPr>
              <w:t>S</w:t>
            </w:r>
            <w:r>
              <w:rPr>
                <w:rFonts w:ascii="r_ansi" w:hAnsi="r_ansi" w:cs="r_ansi"/>
                <w:sz w:val="20"/>
                <w:szCs w:val="20"/>
              </w:rPr>
              <w:t xml:space="preserve">elect DEVICE NAME: </w:t>
            </w:r>
            <w:r w:rsidR="008944F3">
              <w:rPr>
                <w:rFonts w:ascii="r_ansi" w:hAnsi="r_ansi" w:cs="r_ansi"/>
                <w:sz w:val="20"/>
                <w:szCs w:val="20"/>
              </w:rPr>
              <w:t xml:space="preserve">ZZ$CWPRT </w:t>
            </w:r>
            <w:r w:rsidR="008944F3">
              <w:rPr>
                <w:rFonts w:ascii="r_ansi" w:hAnsi="r_ansi" w:cs="r_ansi"/>
                <w:b/>
                <w:sz w:val="20"/>
                <w:szCs w:val="20"/>
              </w:rPr>
              <w:t xml:space="preserve"> replace with your </w:t>
            </w:r>
            <w:r w:rsidR="008944F3">
              <w:rPr>
                <w:rFonts w:ascii="r_ansi" w:hAnsi="r_ansi" w:cs="r_ansi"/>
                <w:b/>
                <w:i/>
                <w:sz w:val="20"/>
                <w:szCs w:val="20"/>
              </w:rPr>
              <w:t>label printer name or</w:t>
            </w:r>
            <w:r w:rsidR="002F01D8">
              <w:rPr>
                <w:rFonts w:ascii="r_ansi" w:hAnsi="r_ansi" w:cs="r_ansi"/>
                <w:b/>
                <w:i/>
                <w:sz w:val="20"/>
                <w:szCs w:val="20"/>
              </w:rPr>
              <w:br/>
            </w:r>
            <w:r w:rsidR="002F01D8">
              <w:rPr>
                <w:rFonts w:ascii="r_ansi" w:hAnsi="r_ansi" w:cs="r_ansi"/>
                <w:b/>
                <w:i/>
                <w:sz w:val="20"/>
                <w:szCs w:val="20"/>
              </w:rPr>
              <w:tab/>
            </w:r>
            <w:r w:rsidR="002F01D8">
              <w:rPr>
                <w:rFonts w:ascii="r_ansi" w:hAnsi="r_ansi" w:cs="r_ansi"/>
                <w:b/>
                <w:i/>
                <w:sz w:val="20"/>
                <w:szCs w:val="20"/>
              </w:rPr>
              <w:tab/>
            </w:r>
            <w:r w:rsidR="002F01D8">
              <w:rPr>
                <w:rFonts w:ascii="r_ansi" w:hAnsi="r_ansi" w:cs="r_ansi"/>
                <w:b/>
                <w:i/>
                <w:sz w:val="20"/>
                <w:szCs w:val="20"/>
              </w:rPr>
              <w:tab/>
            </w:r>
            <w:r w:rsidR="002F01D8">
              <w:rPr>
                <w:rFonts w:ascii="r_ansi" w:hAnsi="r_ansi" w:cs="r_ansi"/>
                <w:b/>
                <w:i/>
                <w:sz w:val="20"/>
                <w:szCs w:val="20"/>
              </w:rPr>
              <w:tab/>
            </w:r>
            <w:r w:rsidR="002F01D8">
              <w:rPr>
                <w:rFonts w:ascii="r_ansi" w:hAnsi="r_ansi" w:cs="r_ansi"/>
                <w:b/>
                <w:i/>
                <w:sz w:val="20"/>
                <w:szCs w:val="20"/>
              </w:rPr>
              <w:tab/>
            </w:r>
            <w:r w:rsidR="002F01D8">
              <w:rPr>
                <w:rFonts w:ascii="r_ansi" w:hAnsi="r_ansi" w:cs="r_ansi"/>
                <w:b/>
                <w:i/>
                <w:sz w:val="20"/>
                <w:szCs w:val="20"/>
              </w:rPr>
              <w:tab/>
            </w:r>
            <w:r w:rsidR="008944F3">
              <w:rPr>
                <w:rFonts w:ascii="r_ansi" w:hAnsi="r_ansi" w:cs="r_ansi"/>
                <w:b/>
                <w:i/>
                <w:sz w:val="20"/>
                <w:szCs w:val="20"/>
              </w:rPr>
              <w:t>wristband printer name</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 xml:space="preserve">ANOTHER ONE: </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STANDARD CAPTIONED OUTPUT? Yes//</w:t>
            </w:r>
            <w:r w:rsidR="004D5E92">
              <w:rPr>
                <w:rFonts w:ascii="r_ansi" w:hAnsi="r_ansi" w:cs="r_ansi"/>
                <w:sz w:val="20"/>
                <w:szCs w:val="20"/>
              </w:rPr>
              <w:t xml:space="preserve"> </w:t>
            </w:r>
            <w:r w:rsidR="004D5E92" w:rsidRPr="004D5E92">
              <w:rPr>
                <w:rFonts w:ascii="r_ansi" w:hAnsi="r_ansi" w:cs="r_ansi"/>
                <w:b/>
                <w:sz w:val="20"/>
                <w:szCs w:val="20"/>
              </w:rPr>
              <w:t>&lt;ENTER&gt;</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 xml:space="preserve">Include COMPUTED fields:  (N/Y/R/B): NO// </w:t>
            </w:r>
            <w:r w:rsidR="008944F3">
              <w:rPr>
                <w:rFonts w:ascii="r_ansi" w:hAnsi="r_ansi" w:cs="r_ansi"/>
                <w:b/>
                <w:sz w:val="20"/>
                <w:szCs w:val="20"/>
              </w:rPr>
              <w:t>B</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DISPLAY AUDIT TRAIL? No//   NO</w:t>
            </w:r>
            <w:r w:rsidR="008944F3">
              <w:rPr>
                <w:rFonts w:ascii="r_ansi" w:hAnsi="r_ansi" w:cs="r_ansi"/>
                <w:sz w:val="20"/>
                <w:szCs w:val="20"/>
              </w:rPr>
              <w:t xml:space="preserve">   </w:t>
            </w:r>
            <w:r w:rsidR="008944F3" w:rsidRPr="008944F3">
              <w:rPr>
                <w:rFonts w:ascii="r_ansi" w:hAnsi="r_ansi" w:cs="r_ansi"/>
                <w:b/>
                <w:sz w:val="20"/>
                <w:szCs w:val="20"/>
              </w:rPr>
              <w:t>&lt;ENTER&gt;</w:t>
            </w:r>
          </w:p>
          <w:p w:rsidR="0031693B" w:rsidRDefault="0031693B" w:rsidP="004D5E92">
            <w:pPr>
              <w:autoSpaceDE w:val="0"/>
              <w:autoSpaceDN w:val="0"/>
              <w:adjustRightInd w:val="0"/>
              <w:ind w:left="360"/>
              <w:rPr>
                <w:rFonts w:ascii="r_ansi" w:hAnsi="r_ansi" w:cs="r_ansi"/>
                <w:sz w:val="20"/>
                <w:szCs w:val="20"/>
              </w:rPr>
            </w:pP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NUMBER: 1160                            NAME: ZZ$CWPRT</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 xml:space="preserve">  </w:t>
            </w:r>
            <w:r w:rsidRPr="008944F3">
              <w:rPr>
                <w:rFonts w:ascii="r_ansi" w:hAnsi="r_ansi" w:cs="r_ansi"/>
                <w:b/>
                <w:sz w:val="20"/>
                <w:szCs w:val="20"/>
              </w:rPr>
              <w:t xml:space="preserve">$I: </w:t>
            </w:r>
            <w:r w:rsidR="008944F3" w:rsidRPr="008944F3">
              <w:rPr>
                <w:rFonts w:ascii="r_ansi" w:hAnsi="r_ansi" w:cs="r_ansi"/>
                <w:b/>
                <w:sz w:val="20"/>
                <w:szCs w:val="20"/>
              </w:rPr>
              <w:t>|TCP|9100</w:t>
            </w:r>
            <w:r w:rsidR="008944F3">
              <w:rPr>
                <w:rFonts w:ascii="r_ansi" w:hAnsi="r_ansi" w:cs="r_ansi"/>
                <w:sz w:val="20"/>
                <w:szCs w:val="20"/>
              </w:rPr>
              <w:t xml:space="preserve">      </w:t>
            </w:r>
            <w:r>
              <w:rPr>
                <w:rFonts w:ascii="r_ansi" w:hAnsi="r_ansi" w:cs="r_ansi"/>
                <w:sz w:val="20"/>
                <w:szCs w:val="20"/>
              </w:rPr>
              <w:t xml:space="preserve">                   ASK DEVICE: NO</w:t>
            </w:r>
          </w:p>
          <w:p w:rsidR="0031693B" w:rsidRDefault="0031693B" w:rsidP="004D5E92">
            <w:pPr>
              <w:autoSpaceDE w:val="0"/>
              <w:autoSpaceDN w:val="0"/>
              <w:adjustRightInd w:val="0"/>
              <w:ind w:left="360"/>
              <w:rPr>
                <w:rFonts w:ascii="r_ansi" w:hAnsi="r_ansi" w:cs="r_ansi"/>
                <w:sz w:val="20"/>
                <w:szCs w:val="20"/>
              </w:rPr>
            </w:pPr>
            <w:r>
              <w:rPr>
                <w:rFonts w:ascii="r_ansi" w:hAnsi="r_ansi" w:cs="r_ansi"/>
                <w:sz w:val="20"/>
                <w:szCs w:val="20"/>
              </w:rPr>
              <w:t xml:space="preserve">  ASK PARAMETERS: NO                    SIGN-ON/SYSTEM DEVICE: NO</w:t>
            </w:r>
          </w:p>
          <w:p w:rsidR="00F82D5E" w:rsidRPr="00A92802" w:rsidRDefault="0031693B" w:rsidP="00A92802">
            <w:pPr>
              <w:autoSpaceDE w:val="0"/>
              <w:autoSpaceDN w:val="0"/>
              <w:adjustRightInd w:val="0"/>
              <w:ind w:left="360"/>
              <w:rPr>
                <w:rFonts w:ascii="r_ansi" w:hAnsi="r_ansi" w:cs="r_ansi"/>
                <w:sz w:val="20"/>
                <w:szCs w:val="20"/>
              </w:rPr>
            </w:pPr>
            <w:r>
              <w:rPr>
                <w:rFonts w:ascii="r_ansi" w:hAnsi="r_ansi" w:cs="r_ansi"/>
                <w:sz w:val="20"/>
                <w:szCs w:val="20"/>
              </w:rPr>
              <w:t xml:space="preserve">  LOCATION OF TERMINAL: /</w:t>
            </w:r>
            <w:proofErr w:type="spellStart"/>
            <w:r>
              <w:rPr>
                <w:rFonts w:ascii="r_ansi" w:hAnsi="r_ansi" w:cs="r_ansi"/>
                <w:sz w:val="20"/>
                <w:szCs w:val="20"/>
              </w:rPr>
              <w:t>tmp</w:t>
            </w:r>
            <w:proofErr w:type="spellEnd"/>
            <w:r>
              <w:rPr>
                <w:rFonts w:ascii="r_ansi" w:hAnsi="r_ansi" w:cs="r_ansi"/>
                <w:sz w:val="20"/>
                <w:szCs w:val="20"/>
              </w:rPr>
              <w:t xml:space="preserve">            ASK HOST FILE: NO</w:t>
            </w:r>
            <w:r w:rsidR="008944F3">
              <w:rPr>
                <w:rFonts w:ascii="r_ansi" w:hAnsi="r_ansi" w:cs="r_ansi"/>
                <w:sz w:val="20"/>
                <w:szCs w:val="20"/>
              </w:rPr>
              <w:br/>
            </w:r>
            <w:r w:rsidR="00DD55DA" w:rsidRPr="00A92802">
              <w:rPr>
                <w:rFonts w:ascii="r_ansi" w:hAnsi="r_ansi" w:cs="r_ansi"/>
                <w:sz w:val="20"/>
              </w:rPr>
              <w:br/>
            </w:r>
          </w:p>
        </w:tc>
      </w:tr>
    </w:tbl>
    <w:p w:rsidR="00A92802" w:rsidRPr="00A92802" w:rsidRDefault="00A92802" w:rsidP="00A92802">
      <w:pPr>
        <w:autoSpaceDE w:val="0"/>
        <w:autoSpaceDN w:val="0"/>
        <w:adjustRightInd w:val="0"/>
        <w:rPr>
          <w:rFonts w:ascii="r_ansi" w:hAnsi="r_ansi" w:cs="r_ansi"/>
          <w:sz w:val="20"/>
        </w:rPr>
      </w:pPr>
    </w:p>
    <w:p w:rsidR="00A92802" w:rsidRPr="00A92802" w:rsidRDefault="00A92802" w:rsidP="00A92802">
      <w:pPr>
        <w:pStyle w:val="BodyText"/>
      </w:pPr>
      <w:r w:rsidRPr="00A92802">
        <w:t>If the $I parameter</w:t>
      </w:r>
      <w:r>
        <w:t xml:space="preserve"> </w:t>
      </w:r>
      <w:r w:rsidRPr="00A92802">
        <w:t xml:space="preserve">contains |TCP|9100 as shown in step 4 </w:t>
      </w:r>
      <w:r>
        <w:t xml:space="preserve">in the example </w:t>
      </w:r>
      <w:r w:rsidRPr="00A92802">
        <w:t xml:space="preserve">above, no further configuration is required and you may exit </w:t>
      </w:r>
      <w:proofErr w:type="spellStart"/>
      <w:r w:rsidRPr="00A92802">
        <w:t>FileMan</w:t>
      </w:r>
      <w:proofErr w:type="spellEnd"/>
      <w:r w:rsidRPr="00A92802">
        <w:t xml:space="preserve">. </w:t>
      </w:r>
    </w:p>
    <w:p w:rsidR="00A92802" w:rsidRPr="00A92802" w:rsidRDefault="00A92802" w:rsidP="00A92802">
      <w:pPr>
        <w:pStyle w:val="BodyText"/>
      </w:pPr>
    </w:p>
    <w:p w:rsidR="00A92802" w:rsidRPr="0074730F" w:rsidRDefault="00A92802" w:rsidP="00A92802">
      <w:pPr>
        <w:pStyle w:val="BodyText"/>
      </w:pPr>
      <w:r w:rsidRPr="00A92802">
        <w:t xml:space="preserve">If the $I parameter does not contain |TCP|9100, then </w:t>
      </w:r>
      <w:r>
        <w:t xml:space="preserve">modify </w:t>
      </w:r>
      <w:r w:rsidRPr="00A92802">
        <w:t xml:space="preserve">the </w:t>
      </w:r>
      <w:r w:rsidRPr="0074730F">
        <w:t xml:space="preserve">$I, TYPE, OPEN PARAMETERS, and QUEUING fields for the device (label or wristband printer using the </w:t>
      </w:r>
      <w:proofErr w:type="spellStart"/>
      <w:r w:rsidRPr="0074730F">
        <w:t>FileMan</w:t>
      </w:r>
      <w:proofErr w:type="spellEnd"/>
      <w:r w:rsidRPr="0074730F">
        <w:t xml:space="preserve"> Edit Option (example shown in section 2.2.1) or the EVE Device Management Option (example shown in section 2.2.2).</w:t>
      </w:r>
    </w:p>
    <w:p w:rsidR="00CA2439" w:rsidRDefault="00A92802" w:rsidP="00A92802">
      <w:pPr>
        <w:pStyle w:val="Heading3"/>
      </w:pPr>
      <w:bookmarkStart w:id="62" w:name="_Toc414562553"/>
      <w:r>
        <w:lastRenderedPageBreak/>
        <w:t xml:space="preserve">Device File Edits using </w:t>
      </w:r>
      <w:proofErr w:type="spellStart"/>
      <w:r>
        <w:t>FileMan</w:t>
      </w:r>
      <w:bookmarkEnd w:id="62"/>
      <w:proofErr w:type="spellEnd"/>
    </w:p>
    <w:tbl>
      <w:tblPr>
        <w:tblStyle w:val="TableGrid"/>
        <w:tblW w:w="10278" w:type="dxa"/>
        <w:tblLook w:val="04A0" w:firstRow="1" w:lastRow="0" w:firstColumn="1" w:lastColumn="0" w:noHBand="0" w:noVBand="1"/>
        <w:tblCaption w:val="Fileman"/>
        <w:tblDescription w:val="Fileman"/>
      </w:tblPr>
      <w:tblGrid>
        <w:gridCol w:w="10278"/>
      </w:tblGrid>
      <w:tr w:rsidR="00A92802" w:rsidTr="003257EB">
        <w:trPr>
          <w:tblHeader/>
        </w:trPr>
        <w:tc>
          <w:tcPr>
            <w:tcW w:w="10278" w:type="dxa"/>
          </w:tcPr>
          <w:p w:rsidR="008530EE" w:rsidRDefault="008530EE" w:rsidP="008530EE">
            <w:pPr>
              <w:pStyle w:val="BodyText"/>
              <w:rPr>
                <w:rFonts w:ascii="r_ansi" w:hAnsi="r_ansi" w:cs="r_ansi"/>
                <w:sz w:val="20"/>
              </w:rPr>
            </w:pPr>
          </w:p>
          <w:p w:rsidR="008530EE" w:rsidRDefault="008530EE" w:rsidP="008530EE">
            <w:pPr>
              <w:pStyle w:val="BodyText"/>
            </w:pPr>
            <w:r>
              <w:t xml:space="preserve">At the EVE menu, and select FM   VA </w:t>
            </w:r>
            <w:proofErr w:type="spellStart"/>
            <w:r>
              <w:t>FileMan</w:t>
            </w:r>
            <w:proofErr w:type="spellEnd"/>
            <w:r>
              <w:t xml:space="preserve"> option</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Core Applications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Device Management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FM     VA </w:t>
            </w:r>
            <w:proofErr w:type="spellStart"/>
            <w:r>
              <w:rPr>
                <w:rFonts w:ascii="r_ansi" w:hAnsi="r_ansi" w:cs="r_ansi"/>
                <w:sz w:val="20"/>
                <w:szCs w:val="20"/>
              </w:rPr>
              <w:t>FileMan</w:t>
            </w:r>
            <w:proofErr w:type="spellEnd"/>
            <w:r>
              <w:rPr>
                <w:rFonts w:ascii="r_ansi" w:hAnsi="r_ansi" w:cs="r_ansi"/>
                <w:sz w:val="20"/>
                <w:szCs w:val="20"/>
              </w:rPr>
              <w:t xml:space="preserve">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Manage Mailman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Capacity Planning ...</w:t>
            </w:r>
          </w:p>
          <w:p w:rsidR="008530EE" w:rsidRDefault="008530EE" w:rsidP="008530EE">
            <w:pPr>
              <w:autoSpaceDE w:val="0"/>
              <w:autoSpaceDN w:val="0"/>
              <w:adjustRightInd w:val="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Select Systems Manager Menu &lt;TEST ACCOUNT&gt; </w:t>
            </w:r>
            <w:proofErr w:type="spellStart"/>
            <w:r>
              <w:rPr>
                <w:rFonts w:ascii="r_ansi" w:hAnsi="r_ansi" w:cs="r_ansi"/>
                <w:sz w:val="20"/>
                <w:szCs w:val="20"/>
              </w:rPr>
              <w:t>Option:</w:t>
            </w:r>
            <w:r w:rsidRPr="00AF6452">
              <w:rPr>
                <w:rFonts w:ascii="r_ansi" w:hAnsi="r_ansi" w:cs="r_ansi"/>
                <w:b/>
                <w:sz w:val="20"/>
              </w:rPr>
              <w:t>FM</w:t>
            </w:r>
            <w:proofErr w:type="spellEnd"/>
            <w:r>
              <w:rPr>
                <w:rFonts w:ascii="r_ansi" w:hAnsi="r_ansi" w:cs="r_ansi"/>
                <w:b/>
                <w:sz w:val="20"/>
              </w:rPr>
              <w:br/>
            </w:r>
            <w:r>
              <w:rPr>
                <w:rFonts w:ascii="r_ansi" w:hAnsi="r_ansi" w:cs="r_ansi"/>
                <w:b/>
                <w:sz w:val="20"/>
              </w:rPr>
              <w:br/>
            </w:r>
            <w:r>
              <w:rPr>
                <w:rFonts w:ascii="r_ansi" w:hAnsi="r_ansi" w:cs="r_ansi"/>
                <w:sz w:val="20"/>
                <w:szCs w:val="20"/>
              </w:rPr>
              <w:t xml:space="preserve">          VA </w:t>
            </w:r>
            <w:proofErr w:type="spellStart"/>
            <w:r>
              <w:rPr>
                <w:rFonts w:ascii="r_ansi" w:hAnsi="r_ansi" w:cs="r_ansi"/>
                <w:sz w:val="20"/>
                <w:szCs w:val="20"/>
              </w:rPr>
              <w:t>FileMan</w:t>
            </w:r>
            <w:proofErr w:type="spellEnd"/>
            <w:r>
              <w:rPr>
                <w:rFonts w:ascii="r_ansi" w:hAnsi="r_ansi" w:cs="r_ansi"/>
                <w:sz w:val="20"/>
                <w:szCs w:val="20"/>
              </w:rPr>
              <w:t xml:space="preserve"> Version 22.0</w:t>
            </w:r>
          </w:p>
          <w:p w:rsidR="008530EE" w:rsidRDefault="008530EE" w:rsidP="008530EE">
            <w:pPr>
              <w:autoSpaceDE w:val="0"/>
              <w:autoSpaceDN w:val="0"/>
              <w:adjustRightInd w:val="0"/>
              <w:rPr>
                <w:rFonts w:ascii="r_ansi" w:hAnsi="r_ansi" w:cs="r_ansi"/>
                <w:sz w:val="20"/>
                <w:szCs w:val="20"/>
              </w:rPr>
            </w:pP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Enter or Edit File Entries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Print File Entries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Search File Entries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Modify File Attributes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Inquire to File Entries</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Utility Functions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Data Dictionary Utilities ...</w:t>
            </w:r>
          </w:p>
          <w:p w:rsidR="008530EE" w:rsidRDefault="008530EE" w:rsidP="008530EE">
            <w:pPr>
              <w:autoSpaceDE w:val="0"/>
              <w:autoSpaceDN w:val="0"/>
              <w:adjustRightInd w:val="0"/>
              <w:rPr>
                <w:rFonts w:ascii="r_ansi" w:hAnsi="r_ansi" w:cs="r_ansi"/>
                <w:sz w:val="20"/>
                <w:szCs w:val="20"/>
              </w:rPr>
            </w:pPr>
            <w:r>
              <w:rPr>
                <w:rFonts w:ascii="r_ansi" w:hAnsi="r_ansi" w:cs="r_ansi"/>
                <w:sz w:val="20"/>
                <w:szCs w:val="20"/>
              </w:rPr>
              <w:t xml:space="preserve">          Transfer Entries</w:t>
            </w:r>
          </w:p>
          <w:p w:rsidR="008530EE" w:rsidRDefault="008530EE" w:rsidP="008530EE">
            <w:pPr>
              <w:pStyle w:val="BodyText"/>
              <w:ind w:left="720"/>
              <w:rPr>
                <w:rFonts w:ascii="r_ansi" w:hAnsi="r_ansi" w:cs="r_ansi"/>
                <w:sz w:val="20"/>
              </w:rPr>
            </w:pPr>
            <w:r>
              <w:rPr>
                <w:rFonts w:ascii="r_ansi" w:hAnsi="r_ansi" w:cs="r_ansi"/>
                <w:sz w:val="20"/>
              </w:rPr>
              <w:t xml:space="preserve">          Other Options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Select VA </w:t>
            </w:r>
            <w:proofErr w:type="spellStart"/>
            <w:r>
              <w:rPr>
                <w:rFonts w:ascii="r_ansi" w:hAnsi="r_ansi" w:cs="r_ansi"/>
                <w:sz w:val="20"/>
                <w:szCs w:val="20"/>
              </w:rPr>
              <w:t>FileMan</w:t>
            </w:r>
            <w:proofErr w:type="spellEnd"/>
            <w:r>
              <w:rPr>
                <w:rFonts w:ascii="r_ansi" w:hAnsi="r_ansi" w:cs="r_ansi"/>
                <w:sz w:val="20"/>
                <w:szCs w:val="20"/>
              </w:rPr>
              <w:t xml:space="preserve"> &lt;TEST ACCOUNT&gt; Option: </w:t>
            </w:r>
            <w:r w:rsidRPr="00DD55DA">
              <w:rPr>
                <w:rFonts w:ascii="r_ansi" w:hAnsi="r_ansi" w:cs="r_ansi"/>
                <w:b/>
                <w:sz w:val="20"/>
                <w:szCs w:val="20"/>
              </w:rPr>
              <w:t>Enter or Edit File Entries</w:t>
            </w:r>
          </w:p>
          <w:p w:rsidR="008530EE" w:rsidRDefault="008530EE" w:rsidP="008530EE">
            <w:pPr>
              <w:autoSpaceDE w:val="0"/>
              <w:autoSpaceDN w:val="0"/>
              <w:adjustRightInd w:val="0"/>
              <w:ind w:left="72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r w:rsidRPr="00F82D5E">
              <w:rPr>
                <w:rFonts w:ascii="r_ansi" w:hAnsi="r_ansi" w:cs="r_ansi"/>
                <w:noProof/>
                <w:sz w:val="20"/>
                <w:szCs w:val="20"/>
              </w:rPr>
              <mc:AlternateContent>
                <mc:Choice Requires="wps">
                  <w:drawing>
                    <wp:anchor distT="0" distB="0" distL="114300" distR="114300" simplePos="0" relativeHeight="251659264" behindDoc="0" locked="0" layoutInCell="1" allowOverlap="1" wp14:anchorId="05D77121" wp14:editId="351BC0DA">
                      <wp:simplePos x="0" y="0"/>
                      <wp:positionH relativeFrom="column">
                        <wp:posOffset>3488690</wp:posOffset>
                      </wp:positionH>
                      <wp:positionV relativeFrom="paragraph">
                        <wp:posOffset>71120</wp:posOffset>
                      </wp:positionV>
                      <wp:extent cx="2374265" cy="1403985"/>
                      <wp:effectExtent l="0" t="0" r="2286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530EE" w:rsidRDefault="008530EE" w:rsidP="008530EE">
                                  <w:r>
                                    <w:t xml:space="preserve">You will edit the values of the </w:t>
                                  </w:r>
                                  <w:r>
                                    <w:rPr>
                                      <w:b/>
                                    </w:rPr>
                                    <w:t xml:space="preserve">$I, TYPE, QUEUING, OPEN PARAMETERS B </w:t>
                                  </w:r>
                                  <w:r>
                                    <w:t>fields in the DEVICE file for the printer that VPS will use to print patient labels or wristbands.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4.7pt;margin-top:5.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">
                      <v:textbox style="mso-fit-shape-to-text:t">
                        <w:txbxContent>
                          <w:p w:rsidR="008530EE" w:rsidRDefault="008530EE" w:rsidP="008530EE">
                            <w:r>
                              <w:t xml:space="preserve">You will edit the values of the </w:t>
                            </w:r>
                            <w:r>
                              <w:rPr>
                                <w:b/>
                              </w:rPr>
                              <w:t xml:space="preserve">$I, TYPE, QUEUING, OPEN PARAMETERS B </w:t>
                            </w:r>
                            <w:r>
                              <w:t>fields in the DEVICE file for the printer that VPS will use to print patient labels or wristbands.</w:t>
                            </w:r>
                          </w:p>
                        </w:txbxContent>
                      </v:textbox>
                    </v:shape>
                  </w:pict>
                </mc:Fallback>
              </mc:AlternateContent>
            </w:r>
            <w:r>
              <w:rPr>
                <w:rFonts w:ascii="r_ansi" w:hAnsi="r_ansi" w:cs="r_ansi"/>
                <w:sz w:val="20"/>
                <w:szCs w:val="20"/>
              </w:rPr>
              <w:t>INPUT TO WHAT FILE: DEVICE//</w:t>
            </w:r>
            <w:r w:rsidRPr="0042286A">
              <w:rPr>
                <w:rFonts w:ascii="r_ansi" w:hAnsi="r_ansi" w:cs="r_ansi"/>
                <w:b/>
                <w:sz w:val="20"/>
              </w:rPr>
              <w:t>&lt;ENTER&gt;</w:t>
            </w:r>
            <w:r>
              <w:rPr>
                <w:rFonts w:ascii="r_ansi" w:hAnsi="r_ansi" w:cs="r_ansi"/>
                <w:b/>
                <w:sz w:val="20"/>
              </w:rPr>
              <w:br/>
            </w:r>
            <w:r>
              <w:rPr>
                <w:rFonts w:ascii="r_ansi" w:hAnsi="r_ansi" w:cs="r_ansi"/>
                <w:sz w:val="20"/>
                <w:szCs w:val="20"/>
              </w:rPr>
              <w:t xml:space="preserve">EDIT WHICH FIELD: ALL// </w:t>
            </w:r>
            <w:r w:rsidRPr="0040599D">
              <w:rPr>
                <w:rFonts w:ascii="r_ansi" w:hAnsi="r_ansi" w:cs="r_ansi"/>
                <w:b/>
                <w:sz w:val="20"/>
                <w:szCs w:val="20"/>
              </w:rPr>
              <w:t>$I</w:t>
            </w:r>
            <w:r>
              <w:rPr>
                <w:rFonts w:ascii="r_ansi" w:hAnsi="r_ansi" w:cs="r_ansi"/>
                <w:sz w:val="20"/>
                <w:szCs w:val="20"/>
              </w:rPr>
              <w:t xml:space="preserve">  </w:t>
            </w:r>
          </w:p>
          <w:p w:rsidR="008530EE" w:rsidRDefault="008530EE" w:rsidP="008530EE">
            <w:pPr>
              <w:autoSpaceDE w:val="0"/>
              <w:autoSpaceDN w:val="0"/>
              <w:adjustRightInd w:val="0"/>
              <w:ind w:left="720"/>
              <w:rPr>
                <w:rFonts w:ascii="r_ansi" w:hAnsi="r_ansi" w:cs="r_ansi"/>
                <w:b/>
                <w:sz w:val="20"/>
              </w:rPr>
            </w:pPr>
            <w:r>
              <w:rPr>
                <w:rFonts w:ascii="r_ansi" w:hAnsi="r_ansi" w:cs="r_ansi"/>
                <w:sz w:val="20"/>
                <w:szCs w:val="20"/>
              </w:rPr>
              <w:t>THEN EDIT FIELD:</w:t>
            </w:r>
            <w:r w:rsidRPr="0040599D">
              <w:rPr>
                <w:rFonts w:ascii="r_ansi" w:hAnsi="r_ansi" w:cs="r_ansi"/>
                <w:b/>
                <w:sz w:val="20"/>
              </w:rPr>
              <w:t>TYPE</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     1   TYPE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     2   TYPE-AHEAD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CHOOSE 1-2: </w:t>
            </w:r>
            <w:r w:rsidRPr="0040599D">
              <w:rPr>
                <w:rFonts w:ascii="r_ansi" w:hAnsi="r_ansi" w:cs="r_ansi"/>
                <w:b/>
                <w:sz w:val="20"/>
                <w:szCs w:val="20"/>
              </w:rPr>
              <w:t>1</w:t>
            </w:r>
            <w:r>
              <w:rPr>
                <w:rFonts w:ascii="r_ansi" w:hAnsi="r_ansi" w:cs="r_ansi"/>
                <w:b/>
                <w:sz w:val="20"/>
              </w:rPr>
              <w:br/>
            </w:r>
            <w:r>
              <w:rPr>
                <w:rFonts w:ascii="r_ansi" w:hAnsi="r_ansi" w:cs="r_ansi"/>
                <w:sz w:val="20"/>
                <w:szCs w:val="20"/>
              </w:rPr>
              <w:t xml:space="preserve">THEN EDIT FIELD: </w:t>
            </w:r>
            <w:r w:rsidRPr="0040599D">
              <w:rPr>
                <w:rFonts w:ascii="r_ansi" w:hAnsi="r_ansi" w:cs="r_ansi"/>
                <w:b/>
                <w:sz w:val="20"/>
                <w:szCs w:val="20"/>
              </w:rPr>
              <w:t>QUEUING</w:t>
            </w:r>
            <w:r>
              <w:rPr>
                <w:rFonts w:ascii="r_ansi" w:hAnsi="r_ansi" w:cs="r_ansi"/>
                <w:sz w:val="20"/>
                <w:szCs w:val="20"/>
              </w:rPr>
              <w:t xml:space="preserve">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THEN EDIT FIELD: </w:t>
            </w:r>
            <w:r w:rsidRPr="0040599D">
              <w:rPr>
                <w:rFonts w:ascii="r_ansi" w:hAnsi="r_ansi" w:cs="r_ansi"/>
                <w:b/>
                <w:sz w:val="20"/>
                <w:szCs w:val="20"/>
              </w:rPr>
              <w:t>OPEN PARAMETERS</w:t>
            </w:r>
            <w:r>
              <w:rPr>
                <w:rFonts w:ascii="r_ansi" w:hAnsi="r_ansi" w:cs="r_ansi"/>
                <w:sz w:val="20"/>
                <w:szCs w:val="20"/>
              </w:rPr>
              <w:t xml:space="preserve">  </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THEN EDIT FIELD: </w:t>
            </w:r>
            <w:r w:rsidRPr="0042286A">
              <w:rPr>
                <w:rFonts w:ascii="r_ansi" w:hAnsi="r_ansi" w:cs="r_ansi"/>
                <w:b/>
                <w:sz w:val="20"/>
              </w:rPr>
              <w:t>&lt;ENTER&gt;</w:t>
            </w:r>
          </w:p>
          <w:p w:rsidR="008530EE" w:rsidRDefault="008530EE" w:rsidP="008530EE">
            <w:pPr>
              <w:autoSpaceDE w:val="0"/>
              <w:autoSpaceDN w:val="0"/>
              <w:adjustRightInd w:val="0"/>
              <w:ind w:left="72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Select DEVICE NAME: ZZ$CWPRT      /</w:t>
            </w:r>
            <w:proofErr w:type="spellStart"/>
            <w:r>
              <w:rPr>
                <w:rFonts w:ascii="r_ansi" w:hAnsi="r_ansi" w:cs="r_ansi"/>
                <w:sz w:val="20"/>
                <w:szCs w:val="20"/>
              </w:rPr>
              <w:t>tmp</w:t>
            </w:r>
            <w:proofErr w:type="spellEnd"/>
            <w:r>
              <w:rPr>
                <w:rFonts w:ascii="r_ansi" w:hAnsi="r_ansi" w:cs="r_ansi"/>
                <w:sz w:val="20"/>
                <w:szCs w:val="20"/>
              </w:rPr>
              <w:t xml:space="preserve">     /</w:t>
            </w:r>
            <w:proofErr w:type="spellStart"/>
            <w:r>
              <w:rPr>
                <w:rFonts w:ascii="r_ansi" w:hAnsi="r_ansi" w:cs="r_ansi"/>
                <w:sz w:val="20"/>
                <w:szCs w:val="20"/>
              </w:rPr>
              <w:t>tmp</w:t>
            </w:r>
            <w:proofErr w:type="spellEnd"/>
            <w:r>
              <w:rPr>
                <w:rFonts w:ascii="r_ansi" w:hAnsi="r_ansi" w:cs="r_ansi"/>
                <w:sz w:val="20"/>
                <w:szCs w:val="20"/>
              </w:rPr>
              <w:t xml:space="preserve">/output.txt     </w:t>
            </w:r>
          </w:p>
          <w:p w:rsidR="008530EE" w:rsidRDefault="008530EE" w:rsidP="008530EE">
            <w:pPr>
              <w:pStyle w:val="BodyText"/>
              <w:ind w:left="2160"/>
              <w:rPr>
                <w:rFonts w:ascii="r_ansi" w:hAnsi="r_ansi" w:cs="r_ansi"/>
                <w:b/>
                <w:sz w:val="20"/>
              </w:rPr>
            </w:pPr>
            <w:r>
              <w:rPr>
                <w:rFonts w:ascii="r_ansi" w:hAnsi="r_ansi" w:cs="r_ansi"/>
                <w:sz w:val="20"/>
              </w:rPr>
              <w:t>$I: /</w:t>
            </w:r>
            <w:proofErr w:type="spellStart"/>
            <w:r>
              <w:rPr>
                <w:rFonts w:ascii="r_ansi" w:hAnsi="r_ansi" w:cs="r_ansi"/>
                <w:sz w:val="20"/>
              </w:rPr>
              <w:t>tmp</w:t>
            </w:r>
            <w:proofErr w:type="spellEnd"/>
            <w:r>
              <w:rPr>
                <w:rFonts w:ascii="r_ansi" w:hAnsi="r_ansi" w:cs="r_ansi"/>
                <w:sz w:val="20"/>
              </w:rPr>
              <w:t>/output.txt//</w:t>
            </w:r>
            <w:r w:rsidRPr="007472EF">
              <w:rPr>
                <w:rFonts w:ascii="r_ansi" w:hAnsi="r_ansi" w:cs="r_ansi"/>
                <w:b/>
                <w:sz w:val="20"/>
              </w:rPr>
              <w:t>|TCP|9100</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TYPE: HOST FILE SERVER// </w:t>
            </w:r>
            <w:r w:rsidRPr="00F82D5E">
              <w:rPr>
                <w:rFonts w:ascii="r_ansi" w:hAnsi="r_ansi" w:cs="r_ansi"/>
                <w:b/>
                <w:sz w:val="20"/>
                <w:szCs w:val="20"/>
              </w:rPr>
              <w:t>NETWORK CHANNEL</w:t>
            </w:r>
          </w:p>
          <w:p w:rsidR="008530EE" w:rsidRDefault="008530EE" w:rsidP="008530EE">
            <w:pPr>
              <w:autoSpaceDE w:val="0"/>
              <w:autoSpaceDN w:val="0"/>
              <w:adjustRightInd w:val="0"/>
              <w:ind w:left="720"/>
              <w:rPr>
                <w:rFonts w:ascii="r_ansi" w:hAnsi="r_ansi" w:cs="r_ansi"/>
                <w:sz w:val="20"/>
                <w:szCs w:val="20"/>
              </w:rPr>
            </w:pPr>
            <w:r>
              <w:rPr>
                <w:rFonts w:ascii="r_ansi" w:hAnsi="r_ansi" w:cs="r_ansi"/>
                <w:sz w:val="20"/>
                <w:szCs w:val="20"/>
              </w:rPr>
              <w:t xml:space="preserve">QUEUING: </w:t>
            </w:r>
            <w:r w:rsidRPr="00A60735">
              <w:rPr>
                <w:rFonts w:ascii="r_ansi" w:hAnsi="r_ansi" w:cs="r_ansi"/>
                <w:b/>
                <w:sz w:val="20"/>
                <w:szCs w:val="20"/>
              </w:rPr>
              <w:t>0</w:t>
            </w:r>
            <w:r>
              <w:rPr>
                <w:rFonts w:ascii="r_ansi" w:hAnsi="r_ansi" w:cs="r_ansi"/>
                <w:sz w:val="20"/>
                <w:szCs w:val="20"/>
              </w:rPr>
              <w:t xml:space="preserve">  ALLOWED</w:t>
            </w:r>
          </w:p>
          <w:p w:rsidR="008530EE" w:rsidRDefault="00CB66DD" w:rsidP="008530EE">
            <w:pPr>
              <w:pStyle w:val="BodyText"/>
              <w:ind w:left="1440"/>
              <w:rPr>
                <w:rFonts w:ascii="r_ansi" w:hAnsi="r_ansi" w:cs="r_ansi"/>
                <w:b/>
                <w:sz w:val="20"/>
              </w:rPr>
            </w:pPr>
            <w:r>
              <w:rPr>
                <w:rFonts w:ascii="r_ansi" w:hAnsi="r_ansi" w:cs="r_ansi"/>
                <w:sz w:val="20"/>
              </w:rPr>
              <w:t>OPEN PARAMETERS: "WNS"//</w:t>
            </w:r>
            <w:r w:rsidR="008530EE" w:rsidRPr="00F82D5E">
              <w:rPr>
                <w:rFonts w:ascii="r_ansi" w:hAnsi="r_ansi" w:cs="r_ansi"/>
                <w:b/>
                <w:sz w:val="20"/>
              </w:rPr>
              <w:t xml:space="preserve">(“&lt;printer </w:t>
            </w:r>
            <w:proofErr w:type="spellStart"/>
            <w:r w:rsidR="008530EE" w:rsidRPr="00F82D5E">
              <w:rPr>
                <w:rFonts w:ascii="r_ansi" w:hAnsi="r_ansi" w:cs="r_ansi"/>
                <w:b/>
                <w:sz w:val="20"/>
              </w:rPr>
              <w:t>ip</w:t>
            </w:r>
            <w:proofErr w:type="spellEnd"/>
            <w:r w:rsidR="008530EE" w:rsidRPr="00F82D5E">
              <w:rPr>
                <w:rFonts w:ascii="r_ansi" w:hAnsi="r_ansi" w:cs="r_ansi"/>
                <w:b/>
                <w:sz w:val="20"/>
              </w:rPr>
              <w:t xml:space="preserve"> address&gt;”:9100:”ACS”::512:512)</w:t>
            </w:r>
          </w:p>
          <w:p w:rsidR="00A92802" w:rsidRDefault="00A92802" w:rsidP="00A92802">
            <w:pPr>
              <w:pStyle w:val="BodyText"/>
            </w:pPr>
          </w:p>
        </w:tc>
      </w:tr>
    </w:tbl>
    <w:p w:rsidR="00A92802" w:rsidRPr="00A92802" w:rsidRDefault="00A92802" w:rsidP="00A92802">
      <w:pPr>
        <w:pStyle w:val="BodyText"/>
      </w:pPr>
    </w:p>
    <w:p w:rsidR="003257EB" w:rsidRDefault="003257EB">
      <w:pPr>
        <w:rPr>
          <w:rFonts w:ascii="Arial" w:hAnsi="Arial" w:cs="Arial"/>
          <w:b/>
          <w:bCs/>
          <w:iCs/>
          <w:kern w:val="32"/>
          <w:sz w:val="28"/>
          <w:szCs w:val="26"/>
        </w:rPr>
      </w:pPr>
      <w:bookmarkStart w:id="63" w:name="_Toc414562554"/>
      <w:r>
        <w:br w:type="page"/>
      </w:r>
    </w:p>
    <w:p w:rsidR="00A92802" w:rsidRDefault="00A92802" w:rsidP="00A92802">
      <w:pPr>
        <w:pStyle w:val="Heading3"/>
      </w:pPr>
      <w:r>
        <w:lastRenderedPageBreak/>
        <w:t>Device File Edits using Device Management Option</w:t>
      </w:r>
      <w:bookmarkEnd w:id="63"/>
    </w:p>
    <w:tbl>
      <w:tblPr>
        <w:tblStyle w:val="TableGrid"/>
        <w:tblW w:w="0" w:type="auto"/>
        <w:tblLook w:val="04A0" w:firstRow="1" w:lastRow="0" w:firstColumn="1" w:lastColumn="0" w:noHBand="0" w:noVBand="1"/>
        <w:tblCaption w:val="Fileman"/>
        <w:tblDescription w:val="Fileman"/>
      </w:tblPr>
      <w:tblGrid>
        <w:gridCol w:w="9576"/>
      </w:tblGrid>
      <w:tr w:rsidR="003257EB" w:rsidTr="003257EB">
        <w:trPr>
          <w:tblHeader/>
        </w:trPr>
        <w:tc>
          <w:tcPr>
            <w:tcW w:w="9576" w:type="dxa"/>
          </w:tcPr>
          <w:p w:rsidR="003257EB" w:rsidRDefault="003257EB" w:rsidP="008530EE">
            <w:pPr>
              <w:autoSpaceDE w:val="0"/>
              <w:autoSpaceDN w:val="0"/>
              <w:adjustRightInd w:val="0"/>
              <w:rPr>
                <w:rFonts w:ascii="Bookman Old Style" w:hAnsi="Bookman Old Style"/>
                <w:szCs w:val="22"/>
              </w:rPr>
            </w:pPr>
            <w:r>
              <w:rPr>
                <w:rFonts w:ascii="Bookman Old Style" w:hAnsi="Bookman Old Style"/>
                <w:szCs w:val="22"/>
              </w:rPr>
              <w:t>Device File Edits using device management option</w:t>
            </w:r>
          </w:p>
        </w:tc>
      </w:tr>
      <w:tr w:rsidR="00A92802" w:rsidTr="003257EB">
        <w:tc>
          <w:tcPr>
            <w:tcW w:w="9576" w:type="dxa"/>
          </w:tcPr>
          <w:p w:rsidR="008530EE" w:rsidRDefault="008530EE" w:rsidP="008530EE">
            <w:pPr>
              <w:autoSpaceDE w:val="0"/>
              <w:autoSpaceDN w:val="0"/>
              <w:adjustRightInd w:val="0"/>
              <w:rPr>
                <w:rFonts w:ascii="Bookman Old Style" w:hAnsi="Bookman Old Style"/>
                <w:szCs w:val="22"/>
              </w:rPr>
            </w:pPr>
          </w:p>
          <w:p w:rsidR="008530EE" w:rsidRDefault="008530EE" w:rsidP="008530EE">
            <w:pPr>
              <w:autoSpaceDE w:val="0"/>
              <w:autoSpaceDN w:val="0"/>
              <w:adjustRightInd w:val="0"/>
              <w:rPr>
                <w:rFonts w:ascii="Bookman Old Style" w:hAnsi="Bookman Old Style"/>
                <w:szCs w:val="22"/>
              </w:rPr>
            </w:pPr>
            <w:r>
              <w:rPr>
                <w:rFonts w:ascii="Bookman Old Style" w:hAnsi="Bookman Old Style"/>
                <w:szCs w:val="22"/>
              </w:rPr>
              <w:t>From the EVE menu select the Device Management Option</w:t>
            </w:r>
          </w:p>
          <w:p w:rsidR="008530EE" w:rsidRDefault="00A92802" w:rsidP="008530EE">
            <w:pPr>
              <w:autoSpaceDE w:val="0"/>
              <w:autoSpaceDN w:val="0"/>
              <w:adjustRightInd w:val="0"/>
              <w:rPr>
                <w:rFonts w:ascii="Bookman Old Style" w:hAnsi="Bookman Old Style"/>
                <w:szCs w:val="22"/>
              </w:rPr>
            </w:pPr>
            <w:r w:rsidRPr="008530EE">
              <w:rPr>
                <w:rFonts w:ascii="Bookman Old Style" w:hAnsi="Bookman Old Style"/>
                <w:szCs w:val="22"/>
              </w:rPr>
              <w:t xml:space="preserve">   </w:t>
            </w:r>
          </w:p>
          <w:p w:rsidR="00A92802" w:rsidRPr="008530EE" w:rsidRDefault="00A92802" w:rsidP="008530EE">
            <w:pPr>
              <w:autoSpaceDE w:val="0"/>
              <w:autoSpaceDN w:val="0"/>
              <w:adjustRightInd w:val="0"/>
              <w:rPr>
                <w:rFonts w:ascii="r_ansi" w:hAnsi="r_ansi" w:cs="r_ansi"/>
                <w:sz w:val="20"/>
              </w:rPr>
            </w:pPr>
            <w:r w:rsidRPr="008530EE">
              <w:rPr>
                <w:rFonts w:ascii="Bookman Old Style" w:hAnsi="Bookman Old Style"/>
                <w:szCs w:val="22"/>
              </w:rPr>
              <w:t xml:space="preserve">      </w:t>
            </w:r>
            <w:r w:rsidRPr="008530EE">
              <w:rPr>
                <w:rFonts w:ascii="r_ansi" w:hAnsi="r_ansi" w:cs="r_ansi"/>
                <w:sz w:val="20"/>
              </w:rPr>
              <w:t>Core Applications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Device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FM     VA </w:t>
            </w:r>
            <w:proofErr w:type="spellStart"/>
            <w:r w:rsidRPr="00503CF2">
              <w:rPr>
                <w:rFonts w:ascii="r_ansi" w:hAnsi="r_ansi" w:cs="r_ansi"/>
                <w:sz w:val="20"/>
              </w:rPr>
              <w:t>FileMan</w:t>
            </w:r>
            <w:proofErr w:type="spellEnd"/>
            <w:r w:rsidRPr="00503CF2">
              <w:rPr>
                <w:rFonts w:ascii="r_ansi" w:hAnsi="r_ansi" w:cs="r_ansi"/>
                <w:sz w:val="20"/>
              </w:rPr>
              <w:t xml:space="preserve">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Manage Mailman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Menu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Programmer Options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Operations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Spool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Information Security Officer Menu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w:t>
            </w:r>
            <w:proofErr w:type="spellStart"/>
            <w:r w:rsidRPr="00503CF2">
              <w:rPr>
                <w:rFonts w:ascii="r_ansi" w:hAnsi="r_ansi" w:cs="r_ansi"/>
                <w:sz w:val="20"/>
              </w:rPr>
              <w:t>Taskman</w:t>
            </w:r>
            <w:proofErr w:type="spellEnd"/>
            <w:r w:rsidRPr="00503CF2">
              <w:rPr>
                <w:rFonts w:ascii="r_ansi" w:hAnsi="r_ansi" w:cs="r_ansi"/>
                <w:sz w:val="20"/>
              </w:rPr>
              <w:t xml:space="preserve">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User Management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HL7    </w:t>
            </w:r>
            <w:proofErr w:type="spellStart"/>
            <w:r w:rsidRPr="00503CF2">
              <w:rPr>
                <w:rFonts w:ascii="r_ansi" w:hAnsi="r_ansi" w:cs="r_ansi"/>
                <w:sz w:val="20"/>
              </w:rPr>
              <w:t>HL7</w:t>
            </w:r>
            <w:proofErr w:type="spellEnd"/>
            <w:r w:rsidRPr="00503CF2">
              <w:rPr>
                <w:rFonts w:ascii="r_ansi" w:hAnsi="r_ansi" w:cs="r_ansi"/>
                <w:sz w:val="20"/>
              </w:rPr>
              <w:t xml:space="preserve"> Main Menu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VDEF   </w:t>
            </w:r>
            <w:proofErr w:type="spellStart"/>
            <w:r w:rsidRPr="00503CF2">
              <w:rPr>
                <w:rFonts w:ascii="r_ansi" w:hAnsi="r_ansi" w:cs="r_ansi"/>
                <w:sz w:val="20"/>
              </w:rPr>
              <w:t>VDEF</w:t>
            </w:r>
            <w:proofErr w:type="spellEnd"/>
            <w:r w:rsidRPr="00503CF2">
              <w:rPr>
                <w:rFonts w:ascii="r_ansi" w:hAnsi="r_ansi" w:cs="r_ansi"/>
                <w:sz w:val="20"/>
              </w:rPr>
              <w:t xml:space="preserve"> Configuration and Status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Application Utilities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Capacity Planning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w:t>
            </w:r>
            <w:proofErr w:type="spellStart"/>
            <w:r w:rsidRPr="00503CF2">
              <w:rPr>
                <w:rFonts w:ascii="r_ansi" w:hAnsi="r_ansi" w:cs="r_ansi"/>
                <w:sz w:val="20"/>
              </w:rPr>
              <w:t>Fileman</w:t>
            </w:r>
            <w:proofErr w:type="spellEnd"/>
            <w:r w:rsidRPr="00503CF2">
              <w:rPr>
                <w:rFonts w:ascii="r_ansi" w:hAnsi="r_ansi" w:cs="r_ansi"/>
                <w:sz w:val="20"/>
              </w:rPr>
              <w:t xml:space="preserve"> Access for the OIG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Select Systems Manager Menu &lt;TEST ACCOUNT&gt; Option: </w:t>
            </w:r>
            <w:r w:rsidRPr="00A71432">
              <w:rPr>
                <w:rFonts w:ascii="r_ansi" w:hAnsi="r_ansi" w:cs="r_ansi"/>
                <w:b/>
                <w:sz w:val="20"/>
              </w:rPr>
              <w:t>DEVICE MANAGEMENT</w:t>
            </w:r>
          </w:p>
          <w:p w:rsidR="00A92802" w:rsidRPr="00503CF2" w:rsidRDefault="00A92802" w:rsidP="00A92802">
            <w:pPr>
              <w:autoSpaceDE w:val="0"/>
              <w:autoSpaceDN w:val="0"/>
              <w:adjustRightInd w:val="0"/>
              <w:ind w:left="360"/>
              <w:rPr>
                <w:rFonts w:ascii="r_ansi" w:hAnsi="r_ansi" w:cs="r_ansi"/>
                <w:sz w:val="20"/>
              </w:rPr>
            </w:pPr>
            <w:r>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Change Device's Terminal Type</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Terminal Type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Display Device Data</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List Terminal Types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Clear Terminal</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Loopback Test of Device Port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Send Test Pattern to Terminal</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Out of Service Set/Clear</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Clear all resources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Clear one Resource</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Current Line/Port Address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DA Return Code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Device Edit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Edit Line/Port Addresses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Line/Port Address report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Management &lt;TEST ACCOUNT&gt; Option: </w:t>
            </w:r>
            <w:r w:rsidRPr="00A71432">
              <w:rPr>
                <w:rFonts w:ascii="r_ansi" w:hAnsi="r_ansi" w:cs="r_ansi"/>
                <w:b/>
                <w:sz w:val="20"/>
              </w:rPr>
              <w:t>DEVICE EDIT</w:t>
            </w:r>
          </w:p>
          <w:p w:rsidR="00F15F5C" w:rsidRDefault="00F15F5C" w:rsidP="00A92802">
            <w:pPr>
              <w:autoSpaceDE w:val="0"/>
              <w:autoSpaceDN w:val="0"/>
              <w:adjustRightInd w:val="0"/>
              <w:ind w:left="360"/>
              <w:rPr>
                <w:rFonts w:ascii="r_ansi" w:hAnsi="r_ansi" w:cs="r_ansi"/>
                <w:sz w:val="20"/>
              </w:rPr>
            </w:pP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PQ     Print Queue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ALL    Edit All Device Fields</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HFS    Host File Server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RES    Resource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SPL    Spool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   TRM    </w:t>
            </w:r>
            <w:proofErr w:type="spellStart"/>
            <w:r w:rsidRPr="00503CF2">
              <w:rPr>
                <w:rFonts w:ascii="r_ansi" w:hAnsi="r_ansi" w:cs="r_ansi"/>
                <w:sz w:val="20"/>
              </w:rPr>
              <w:t>TRM</w:t>
            </w:r>
            <w:proofErr w:type="spellEnd"/>
            <w:r w:rsidRPr="00503CF2">
              <w:rPr>
                <w:rFonts w:ascii="r_ansi" w:hAnsi="r_ansi" w:cs="r_ansi"/>
                <w:sz w:val="20"/>
              </w:rPr>
              <w:t xml:space="preserve"> or VTRM Device Edit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w:t>
            </w:r>
          </w:p>
          <w:p w:rsidR="00A92802" w:rsidRDefault="00A92802" w:rsidP="00A92802">
            <w:pPr>
              <w:autoSpaceDE w:val="0"/>
              <w:autoSpaceDN w:val="0"/>
              <w:adjustRightInd w:val="0"/>
              <w:ind w:left="360"/>
              <w:rPr>
                <w:rFonts w:ascii="r_ansi" w:hAnsi="r_ansi" w:cs="r_ansi"/>
                <w:sz w:val="20"/>
              </w:rPr>
            </w:pPr>
            <w:r w:rsidRPr="00503CF2">
              <w:rPr>
                <w:rFonts w:ascii="r_ansi" w:hAnsi="r_ansi" w:cs="r_ansi"/>
                <w:sz w:val="20"/>
              </w:rPr>
              <w:lastRenderedPageBreak/>
              <w:t xml:space="preserve">Select Device Edit &lt;TEST ACCOUNT&gt; Option: </w:t>
            </w:r>
            <w:r w:rsidRPr="00A71432">
              <w:rPr>
                <w:rFonts w:ascii="r_ansi" w:hAnsi="r_ansi" w:cs="r_ansi"/>
                <w:b/>
              </w:rPr>
              <w:t>ALL</w:t>
            </w:r>
            <w:r w:rsidRPr="00A71432">
              <w:rPr>
                <w:rFonts w:ascii="r_ansi" w:hAnsi="r_ansi" w:cs="r_ansi"/>
                <w:sz w:val="20"/>
              </w:rPr>
              <w:t xml:space="preserve">  Edit All Device Fields</w:t>
            </w:r>
          </w:p>
          <w:p w:rsidR="00A92802" w:rsidRPr="00503CF2" w:rsidRDefault="00A92802" w:rsidP="00A92802">
            <w:pPr>
              <w:autoSpaceDE w:val="0"/>
              <w:autoSpaceDN w:val="0"/>
              <w:adjustRightInd w:val="0"/>
              <w:ind w:left="360"/>
              <w:rPr>
                <w:rFonts w:ascii="r_ansi" w:hAnsi="r_ansi" w:cs="r_ansi"/>
                <w:sz w:val="20"/>
              </w:rPr>
            </w:pP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Select DEVICE NAME: WRISTBANDER      EMERGENCY ROOM WRISTBAND PRT     NLA0:     </w:t>
            </w:r>
          </w:p>
          <w:p w:rsidR="00A92802" w:rsidRPr="00A71432" w:rsidRDefault="00A92802" w:rsidP="00A92802">
            <w:pPr>
              <w:autoSpaceDE w:val="0"/>
              <w:autoSpaceDN w:val="0"/>
              <w:adjustRightInd w:val="0"/>
              <w:ind w:left="360"/>
              <w:rPr>
                <w:rFonts w:ascii="r_ansi" w:hAnsi="r_ansi" w:cs="r_ansi"/>
                <w:b/>
              </w:rPr>
            </w:pPr>
            <w:r w:rsidRPr="00503CF2">
              <w:rPr>
                <w:rFonts w:ascii="r_ansi" w:hAnsi="r_ansi" w:cs="r_ansi"/>
                <w:sz w:val="20"/>
              </w:rPr>
              <w:t xml:space="preserve">NAME: WRISTBANDER// </w:t>
            </w:r>
            <w:r w:rsidRPr="00A71432">
              <w:rPr>
                <w:rFonts w:ascii="r_ansi" w:hAnsi="r_ansi" w:cs="r_ansi"/>
                <w:b/>
              </w:rPr>
              <w:t>&lt;ENTER&gt;</w:t>
            </w:r>
          </w:p>
          <w:p w:rsidR="00A92802" w:rsidRPr="00503CF2" w:rsidRDefault="00001016" w:rsidP="00A92802">
            <w:pPr>
              <w:autoSpaceDE w:val="0"/>
              <w:autoSpaceDN w:val="0"/>
              <w:adjustRightInd w:val="0"/>
              <w:ind w:left="360"/>
              <w:rPr>
                <w:rFonts w:ascii="r_ansi" w:hAnsi="r_ansi" w:cs="r_ansi"/>
                <w:sz w:val="20"/>
              </w:rPr>
            </w:pPr>
            <w:r w:rsidRPr="00F82D5E">
              <w:rPr>
                <w:rFonts w:ascii="r_ansi" w:hAnsi="r_ansi" w:cs="r_ansi"/>
                <w:noProof/>
                <w:sz w:val="20"/>
                <w:szCs w:val="20"/>
              </w:rPr>
              <mc:AlternateContent>
                <mc:Choice Requires="wps">
                  <w:drawing>
                    <wp:anchor distT="0" distB="0" distL="114300" distR="114300" simplePos="0" relativeHeight="251661312" behindDoc="0" locked="0" layoutInCell="1" allowOverlap="1" wp14:anchorId="58C318A4" wp14:editId="4F9536F3">
                      <wp:simplePos x="0" y="0"/>
                      <wp:positionH relativeFrom="column">
                        <wp:posOffset>3793490</wp:posOffset>
                      </wp:positionH>
                      <wp:positionV relativeFrom="paragraph">
                        <wp:posOffset>128270</wp:posOffset>
                      </wp:positionV>
                      <wp:extent cx="2374265" cy="1403985"/>
                      <wp:effectExtent l="0" t="0" r="22860"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01016" w:rsidRDefault="00001016" w:rsidP="00001016">
                                  <w:r>
                                    <w:t xml:space="preserve">You will edit the values of the </w:t>
                                  </w:r>
                                  <w:r>
                                    <w:rPr>
                                      <w:b/>
                                    </w:rPr>
                                    <w:t xml:space="preserve">$I, TYPE, QUEUING, OPEN PARAMETERS B </w:t>
                                  </w:r>
                                  <w:r>
                                    <w:t>fields in the DEVICE file for the printer that VPS will use to print patient labels or wristbands.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98.7pt;margin-top:10.1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">
                      <v:textbox style="mso-fit-shape-to-text:t">
                        <w:txbxContent>
                          <w:p w:rsidR="00001016" w:rsidRDefault="00001016" w:rsidP="00001016">
                            <w:r>
                              <w:t xml:space="preserve">You will edit the values of the </w:t>
                            </w:r>
                            <w:r>
                              <w:rPr>
                                <w:b/>
                              </w:rPr>
                              <w:t xml:space="preserve">$I, TYPE, QUEUING, OPEN PARAMETERS B </w:t>
                            </w:r>
                            <w:r>
                              <w:t>fields in the DEVICE file for the printer that VPS will use to print patient labels or wristbands.</w:t>
                            </w:r>
                          </w:p>
                        </w:txbxContent>
                      </v:textbox>
                    </v:shape>
                  </w:pict>
                </mc:Fallback>
              </mc:AlternateContent>
            </w:r>
            <w:r w:rsidR="00A92802" w:rsidRPr="00503CF2">
              <w:rPr>
                <w:rFonts w:ascii="r_ansi" w:hAnsi="r_ansi" w:cs="r_ansi"/>
                <w:sz w:val="20"/>
              </w:rPr>
              <w:t>LOCATION OF TERMINAL: EMER RM WRISTBAND PRT</w:t>
            </w:r>
          </w:p>
          <w:p w:rsidR="00A92802" w:rsidRPr="00503CF2" w:rsidRDefault="00A92802" w:rsidP="00A92802">
            <w:pPr>
              <w:autoSpaceDE w:val="0"/>
              <w:autoSpaceDN w:val="0"/>
              <w:adjustRightInd w:val="0"/>
              <w:ind w:left="360"/>
              <w:rPr>
                <w:rFonts w:ascii="r_ansi" w:hAnsi="r_ansi" w:cs="r_ansi"/>
                <w:sz w:val="20"/>
              </w:rPr>
            </w:pPr>
            <w:r>
              <w:rPr>
                <w:rFonts w:ascii="r_ansi" w:hAnsi="r_ansi" w:cs="r_ansi"/>
                <w:sz w:val="20"/>
              </w:rPr>
              <w:t xml:space="preserve">           Replace </w:t>
            </w:r>
            <w:r w:rsidRPr="00A71432">
              <w:rPr>
                <w:rFonts w:ascii="r_ansi" w:hAnsi="r_ansi" w:cs="r_ansi"/>
                <w:b/>
                <w:sz w:val="20"/>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Select MNEMONIC: </w:t>
            </w:r>
            <w:r w:rsidRPr="00A71432">
              <w:rPr>
                <w:rFonts w:ascii="r_ansi" w:hAnsi="r_ansi" w:cs="r_ansi"/>
                <w:b/>
                <w:sz w:val="20"/>
              </w:rPr>
              <w:t>&lt;ENTER&gt;</w:t>
            </w:r>
          </w:p>
          <w:p w:rsidR="00A92802" w:rsidRPr="00A92802" w:rsidRDefault="00A92802" w:rsidP="00A92802">
            <w:pPr>
              <w:autoSpaceDE w:val="0"/>
              <w:autoSpaceDN w:val="0"/>
              <w:adjustRightInd w:val="0"/>
              <w:ind w:left="360"/>
              <w:rPr>
                <w:rFonts w:ascii="r_ansi" w:hAnsi="r_ansi" w:cs="r_ansi"/>
                <w:sz w:val="20"/>
              </w:rPr>
            </w:pPr>
            <w:r w:rsidRPr="00A92802">
              <w:rPr>
                <w:rFonts w:ascii="r_ansi" w:hAnsi="r_ansi" w:cs="r_ansi"/>
                <w:sz w:val="20"/>
              </w:rPr>
              <w:t xml:space="preserve">LOCAL SYNONYM: </w:t>
            </w:r>
            <w:r w:rsidRPr="00A92802">
              <w:rPr>
                <w:rFonts w:ascii="r_ansi" w:hAnsi="r_ansi" w:cs="r_ansi"/>
                <w:b/>
                <w:sz w:val="20"/>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PURGE OLD PRINT QUEUE FILES: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$I: NLA0:// </w:t>
            </w:r>
            <w:r w:rsidRPr="00A71432">
              <w:rPr>
                <w:rFonts w:ascii="r_ansi" w:hAnsi="r_ansi" w:cs="r_ansi"/>
                <w:b/>
              </w:rPr>
              <w:t>|TCP|9100</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VOLUME SET(CPU):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SIGN-ON/SYSTEM DEVICE: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TYPE: HOST FILE SERVER// </w:t>
            </w:r>
            <w:r w:rsidRPr="00A71432">
              <w:rPr>
                <w:rFonts w:ascii="r_ansi" w:hAnsi="r_ansi" w:cs="r_ansi"/>
                <w:b/>
              </w:rPr>
              <w:t>NETWORK CHANNEL</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SUBTYPE: P-ZEBRA//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ASK DEVICE: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ASK PARAMETERS: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ASK HOST FILE: NO// </w:t>
            </w:r>
            <w:r w:rsidRPr="00A71432">
              <w:rPr>
                <w:rFonts w:ascii="r_ansi" w:hAnsi="r_ansi" w:cs="r_ansi"/>
                <w:b/>
                <w:sz w:val="18"/>
              </w:rPr>
              <w:t>&lt;ENTER&gt;</w:t>
            </w:r>
          </w:p>
          <w:p w:rsidR="00A92802" w:rsidRPr="00A71432" w:rsidRDefault="00A92802" w:rsidP="00A92802">
            <w:pPr>
              <w:autoSpaceDE w:val="0"/>
              <w:autoSpaceDN w:val="0"/>
              <w:adjustRightInd w:val="0"/>
              <w:ind w:left="360"/>
              <w:rPr>
                <w:rFonts w:ascii="r_ansi" w:hAnsi="r_ansi" w:cs="r_ansi"/>
                <w:sz w:val="18"/>
              </w:rPr>
            </w:pPr>
            <w:r w:rsidRPr="00503CF2">
              <w:rPr>
                <w:rFonts w:ascii="r_ansi" w:hAnsi="r_ansi" w:cs="r_ansi"/>
                <w:sz w:val="20"/>
              </w:rPr>
              <w:t xml:space="preserve">ASK HFS I/O OPERATION: NO//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QUEUING: NOT ALLOWED// </w:t>
            </w:r>
            <w:r w:rsidRPr="00A71432">
              <w:rPr>
                <w:rFonts w:ascii="r_ansi" w:hAnsi="r_ansi" w:cs="r_ansi"/>
                <w:b/>
                <w:sz w:val="24"/>
              </w:rPr>
              <w:t>0</w:t>
            </w:r>
            <w:r w:rsidRPr="00503CF2">
              <w:rPr>
                <w:rFonts w:ascii="r_ansi" w:hAnsi="r_ansi" w:cs="r_ansi"/>
                <w:sz w:val="20"/>
              </w:rPr>
              <w:t xml:space="preserve">  ALLOWED</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OUT-OF-SERVICE DATE: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NEAREST PHONE: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KEY OPERATOR: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MARGIN WIDTH: 80//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Pr>
                <w:rFonts w:ascii="r_ansi" w:hAnsi="r_ansi" w:cs="r_ansi"/>
                <w:sz w:val="20"/>
              </w:rPr>
              <w:t>PAGE LENGTH: 6550</w:t>
            </w:r>
            <w:r w:rsidRPr="00503CF2">
              <w:rPr>
                <w:rFonts w:ascii="r_ansi" w:hAnsi="r_ansi" w:cs="r_ansi"/>
                <w:sz w:val="20"/>
              </w:rPr>
              <w:t xml:space="preserve">//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SUPPRESS FORM FEED AT CLOSE: YES//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SECURITY: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CLOSEST PRINTER: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FORM CURRENTLY MOUNTED: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OPEN PARAMETERS: </w:t>
            </w:r>
            <w:r w:rsidRPr="00A71432">
              <w:rPr>
                <w:rFonts w:ascii="r_ansi" w:hAnsi="r_ansi" w:cs="r_ansi"/>
                <w:b/>
                <w:i/>
              </w:rPr>
              <w:t xml:space="preserve">(“&lt;printer </w:t>
            </w:r>
            <w:proofErr w:type="spellStart"/>
            <w:r w:rsidRPr="00A71432">
              <w:rPr>
                <w:rFonts w:ascii="r_ansi" w:hAnsi="r_ansi" w:cs="r_ansi"/>
                <w:b/>
                <w:i/>
              </w:rPr>
              <w:t>ip</w:t>
            </w:r>
            <w:proofErr w:type="spellEnd"/>
            <w:r w:rsidRPr="00A71432">
              <w:rPr>
                <w:rFonts w:ascii="r_ansi" w:hAnsi="r_ansi" w:cs="r_ansi"/>
                <w:b/>
                <w:i/>
              </w:rPr>
              <w:t xml:space="preserve"> address&gt;</w:t>
            </w:r>
            <w:r w:rsidRPr="00A71432">
              <w:rPr>
                <w:rFonts w:ascii="r_ansi" w:hAnsi="r_ansi" w:cs="r_ansi"/>
                <w:b/>
              </w:rPr>
              <w:t>”:9100:”ACS”::512:512)</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CLOSE PARAMETERS: </w:t>
            </w:r>
            <w:r w:rsidRPr="00A71432">
              <w:rPr>
                <w:rFonts w:ascii="r_ansi" w:hAnsi="r_ansi" w:cs="r_ansi"/>
                <w:b/>
                <w:sz w:val="18"/>
              </w:rPr>
              <w:t>&lt;ENTER&gt;</w:t>
            </w:r>
          </w:p>
          <w:p w:rsidR="00A92802" w:rsidRPr="00503CF2" w:rsidRDefault="00A92802" w:rsidP="00A92802">
            <w:pPr>
              <w:autoSpaceDE w:val="0"/>
              <w:autoSpaceDN w:val="0"/>
              <w:adjustRightInd w:val="0"/>
              <w:ind w:left="360"/>
              <w:rPr>
                <w:rFonts w:ascii="r_ansi" w:hAnsi="r_ansi" w:cs="r_ansi"/>
                <w:sz w:val="20"/>
              </w:rPr>
            </w:pPr>
            <w:r w:rsidRPr="00503CF2">
              <w:rPr>
                <w:rFonts w:ascii="r_ansi" w:hAnsi="r_ansi" w:cs="r_ansi"/>
                <w:sz w:val="20"/>
              </w:rPr>
              <w:t xml:space="preserve">USE PARAMETERS: </w:t>
            </w:r>
            <w:r w:rsidRPr="00A71432">
              <w:rPr>
                <w:rFonts w:ascii="r_ansi" w:hAnsi="r_ansi" w:cs="r_ansi"/>
                <w:b/>
                <w:i/>
                <w:sz w:val="20"/>
              </w:rPr>
              <w:t>up arrow ^ to exit the option</w:t>
            </w:r>
          </w:p>
          <w:p w:rsidR="00A92802" w:rsidRDefault="00A92802" w:rsidP="00A92802">
            <w:pPr>
              <w:pStyle w:val="BodyText"/>
            </w:pPr>
          </w:p>
        </w:tc>
      </w:tr>
    </w:tbl>
    <w:p w:rsidR="00086F21" w:rsidRPr="00B13BAA" w:rsidRDefault="00086F21" w:rsidP="00086F21">
      <w:pPr>
        <w:pStyle w:val="Heading1"/>
      </w:pPr>
      <w:bookmarkStart w:id="64" w:name="_Toc414562555"/>
      <w:r>
        <w:lastRenderedPageBreak/>
        <w:t>Files</w:t>
      </w:r>
      <w:bookmarkEnd w:id="64"/>
    </w:p>
    <w:p w:rsidR="00B96A5E" w:rsidRDefault="00B96A5E" w:rsidP="00FB74E0">
      <w:pPr>
        <w:pStyle w:val="Heading2"/>
      </w:pPr>
      <w:bookmarkStart w:id="65" w:name="_Toc414562556"/>
      <w:r>
        <w:t>VistA M Server Files</w:t>
      </w:r>
      <w:bookmarkEnd w:id="65"/>
    </w:p>
    <w:p w:rsidR="00B96A5E" w:rsidRDefault="004141BF" w:rsidP="00B96A5E">
      <w:pPr>
        <w:pStyle w:val="BodyText"/>
      </w:pPr>
      <w:r>
        <w:t>VPS 1*4</w:t>
      </w:r>
      <w:r w:rsidR="00B96A5E">
        <w:t xml:space="preserve"> retrieves data from </w:t>
      </w:r>
      <w:r w:rsidR="00F51825">
        <w:t>VistA M Server f</w:t>
      </w:r>
      <w:r w:rsidR="00B96A5E">
        <w:t xml:space="preserve">iles owned and maintained by </w:t>
      </w:r>
      <w:r w:rsidR="00F51825">
        <w:t xml:space="preserve">packages external to VPS.  The following table lists the VistA M Server files and global references used by </w:t>
      </w:r>
      <w:r>
        <w:t>VPS 1*4</w:t>
      </w:r>
      <w:r w:rsidR="00F51825">
        <w:t xml:space="preserve"> RPCs.</w:t>
      </w:r>
    </w:p>
    <w:p w:rsidR="001E57D5" w:rsidRDefault="001E57D5" w:rsidP="00B96A5E">
      <w:pPr>
        <w:pStyle w:val="BodyText"/>
      </w:pPr>
    </w:p>
    <w:p w:rsidR="009C387C" w:rsidRDefault="009C387C" w:rsidP="009C387C">
      <w:pPr>
        <w:pStyle w:val="Caption"/>
        <w:keepNext/>
      </w:pPr>
      <w:bookmarkStart w:id="66" w:name="_Toc410334433"/>
      <w:r>
        <w:t xml:space="preserve">Table </w:t>
      </w:r>
      <w:fldSimple w:instr=" SEQ Table \* ARABIC ">
        <w:r w:rsidR="00462913">
          <w:rPr>
            <w:noProof/>
          </w:rPr>
          <w:t>2</w:t>
        </w:r>
      </w:fldSimple>
      <w:r>
        <w:t xml:space="preserve"> VistA M Server Files Accessed by </w:t>
      </w:r>
      <w:r w:rsidR="004141BF">
        <w:t>VPS 1*4</w:t>
      </w:r>
      <w:bookmarkEnd w:id="66"/>
    </w:p>
    <w:tbl>
      <w:tblPr>
        <w:tblStyle w:val="TableGrid"/>
        <w:tblW w:w="0" w:type="auto"/>
        <w:jc w:val="center"/>
        <w:tblLook w:val="04A0" w:firstRow="1" w:lastRow="0" w:firstColumn="1" w:lastColumn="0" w:noHBand="0" w:noVBand="1"/>
        <w:tblCaption w:val="VistA M Server files referenced by VPS*1*4"/>
      </w:tblPr>
      <w:tblGrid>
        <w:gridCol w:w="3618"/>
        <w:gridCol w:w="2766"/>
      </w:tblGrid>
      <w:tr w:rsidR="00BD43A4" w:rsidRPr="000F327D" w:rsidTr="00BD43A4">
        <w:trPr>
          <w:tblHeader/>
          <w:jc w:val="center"/>
        </w:trPr>
        <w:tc>
          <w:tcPr>
            <w:tcW w:w="3618"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ANNUAL MEANS TEST #408.31</w:t>
            </w:r>
          </w:p>
        </w:tc>
        <w:tc>
          <w:tcPr>
            <w:tcW w:w="2766" w:type="dxa"/>
          </w:tcPr>
          <w:p w:rsidR="00BD43A4" w:rsidRPr="000F327D" w:rsidRDefault="00BD43A4" w:rsidP="00824FB7">
            <w:pPr>
              <w:pStyle w:val="BodyText"/>
              <w:rPr>
                <w:sz w:val="20"/>
              </w:rPr>
            </w:pPr>
            <w:r w:rsidRPr="000F327D">
              <w:rPr>
                <w:sz w:val="20"/>
              </w:rPr>
              <w:t>^DGMT(408.31</w:t>
            </w:r>
          </w:p>
        </w:tc>
      </w:tr>
      <w:tr w:rsidR="00BD43A4" w:rsidTr="00BD43A4">
        <w:trPr>
          <w:jc w:val="center"/>
        </w:trPr>
        <w:tc>
          <w:tcPr>
            <w:tcW w:w="3618" w:type="dxa"/>
          </w:tcPr>
          <w:p w:rsidR="00BD43A4" w:rsidRPr="000F327D" w:rsidRDefault="00BD43A4" w:rsidP="00824FB7">
            <w:pPr>
              <w:pStyle w:val="BodyText"/>
              <w:rPr>
                <w:sz w:val="20"/>
              </w:rPr>
            </w:pPr>
            <w:r>
              <w:rPr>
                <w:sz w:val="20"/>
              </w:rPr>
              <w:t>BILLING PATIENT #354</w:t>
            </w:r>
          </w:p>
        </w:tc>
        <w:tc>
          <w:tcPr>
            <w:tcW w:w="2766" w:type="dxa"/>
          </w:tcPr>
          <w:p w:rsidR="00BD43A4" w:rsidRPr="000F327D" w:rsidRDefault="00BD43A4" w:rsidP="00824FB7">
            <w:pPr>
              <w:pStyle w:val="BodyText"/>
              <w:rPr>
                <w:sz w:val="20"/>
              </w:rPr>
            </w:pPr>
            <w:r w:rsidRPr="000F327D">
              <w:rPr>
                <w:sz w:val="20"/>
              </w:rPr>
              <w:t>^IBA(354</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lastRenderedPageBreak/>
              <w:t>BRANCH OF SERVICE #23</w:t>
            </w:r>
          </w:p>
        </w:tc>
        <w:tc>
          <w:tcPr>
            <w:tcW w:w="2766" w:type="dxa"/>
          </w:tcPr>
          <w:p w:rsidR="00BD43A4" w:rsidRPr="000F327D" w:rsidRDefault="00BD43A4" w:rsidP="00824FB7">
            <w:pPr>
              <w:pStyle w:val="BodyText"/>
              <w:rPr>
                <w:sz w:val="20"/>
              </w:rPr>
            </w:pPr>
            <w:r w:rsidRPr="000F327D">
              <w:rPr>
                <w:sz w:val="20"/>
              </w:rPr>
              <w:t>^DIC(23</w:t>
            </w:r>
          </w:p>
        </w:tc>
      </w:tr>
      <w:tr w:rsidR="00BD43A4" w:rsidTr="00BD43A4">
        <w:trPr>
          <w:jc w:val="center"/>
        </w:trPr>
        <w:tc>
          <w:tcPr>
            <w:tcW w:w="3618" w:type="dxa"/>
          </w:tcPr>
          <w:p w:rsidR="00BD43A4" w:rsidRPr="000F327D" w:rsidRDefault="00BD43A4" w:rsidP="00824FB7">
            <w:pPr>
              <w:pStyle w:val="BodyText"/>
              <w:rPr>
                <w:sz w:val="20"/>
              </w:rPr>
            </w:pPr>
            <w:r>
              <w:rPr>
                <w:sz w:val="20"/>
              </w:rPr>
              <w:t>CANCELLATION REASON #409.2</w:t>
            </w:r>
          </w:p>
        </w:tc>
        <w:tc>
          <w:tcPr>
            <w:tcW w:w="2766" w:type="dxa"/>
          </w:tcPr>
          <w:p w:rsidR="00BD43A4" w:rsidRPr="000F327D" w:rsidRDefault="00BD43A4" w:rsidP="00824FB7">
            <w:pPr>
              <w:pStyle w:val="BodyText"/>
              <w:rPr>
                <w:sz w:val="20"/>
              </w:rPr>
            </w:pPr>
            <w:r w:rsidRPr="000F327D">
              <w:rPr>
                <w:sz w:val="20"/>
              </w:rPr>
              <w:t>^SD(409.2</w:t>
            </w:r>
          </w:p>
        </w:tc>
      </w:tr>
      <w:tr w:rsidR="00BD43A4" w:rsidTr="00BD43A4">
        <w:trPr>
          <w:jc w:val="center"/>
        </w:trPr>
        <w:tc>
          <w:tcPr>
            <w:tcW w:w="3618" w:type="dxa"/>
          </w:tcPr>
          <w:p w:rsidR="00BD43A4" w:rsidRPr="000F327D" w:rsidRDefault="00BD43A4" w:rsidP="00B96A5E">
            <w:pPr>
              <w:pStyle w:val="BodyText"/>
              <w:rPr>
                <w:sz w:val="20"/>
              </w:rPr>
            </w:pPr>
            <w:r>
              <w:rPr>
                <w:sz w:val="20"/>
              </w:rPr>
              <w:t>COLLECTION SAMPLE #62</w:t>
            </w:r>
          </w:p>
        </w:tc>
        <w:tc>
          <w:tcPr>
            <w:tcW w:w="2766" w:type="dxa"/>
          </w:tcPr>
          <w:p w:rsidR="00BD43A4" w:rsidRPr="000F327D" w:rsidRDefault="00BD43A4" w:rsidP="00B96A5E">
            <w:pPr>
              <w:pStyle w:val="BodyText"/>
              <w:rPr>
                <w:sz w:val="20"/>
              </w:rPr>
            </w:pPr>
            <w:r w:rsidRPr="000F327D">
              <w:rPr>
                <w:sz w:val="20"/>
              </w:rPr>
              <w:t>^LAB(62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DISABILITY CONDITION #31</w:t>
            </w:r>
          </w:p>
        </w:tc>
        <w:tc>
          <w:tcPr>
            <w:tcW w:w="2766" w:type="dxa"/>
          </w:tcPr>
          <w:p w:rsidR="00BD43A4" w:rsidRPr="000F327D" w:rsidRDefault="00BD43A4" w:rsidP="00824FB7">
            <w:pPr>
              <w:pStyle w:val="BodyText"/>
              <w:rPr>
                <w:sz w:val="20"/>
              </w:rPr>
            </w:pPr>
            <w:r w:rsidRPr="000F327D">
              <w:rPr>
                <w:sz w:val="20"/>
              </w:rPr>
              <w:t>^DIC(31</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ELIGIBILITY CODE #8</w:t>
            </w:r>
          </w:p>
        </w:tc>
        <w:tc>
          <w:tcPr>
            <w:tcW w:w="2766" w:type="dxa"/>
          </w:tcPr>
          <w:p w:rsidR="00BD43A4" w:rsidRPr="000F327D" w:rsidRDefault="00BD43A4" w:rsidP="00824FB7">
            <w:pPr>
              <w:pStyle w:val="BodyText"/>
              <w:rPr>
                <w:sz w:val="20"/>
              </w:rPr>
            </w:pPr>
            <w:r w:rsidRPr="000F327D">
              <w:rPr>
                <w:sz w:val="20"/>
              </w:rPr>
              <w:t>^DIC(8</w:t>
            </w:r>
          </w:p>
        </w:tc>
      </w:tr>
      <w:tr w:rsidR="00BD43A4" w:rsidTr="00BD43A4">
        <w:trPr>
          <w:jc w:val="center"/>
        </w:trPr>
        <w:tc>
          <w:tcPr>
            <w:tcW w:w="3618" w:type="dxa"/>
          </w:tcPr>
          <w:p w:rsidR="00BD43A4" w:rsidRPr="000F327D" w:rsidRDefault="00BD43A4" w:rsidP="00824FB7">
            <w:pPr>
              <w:pStyle w:val="BodyText"/>
              <w:rPr>
                <w:sz w:val="20"/>
              </w:rPr>
            </w:pPr>
            <w:r>
              <w:rPr>
                <w:sz w:val="20"/>
              </w:rPr>
              <w:t>EXPRESSIONS #757.01</w:t>
            </w:r>
          </w:p>
        </w:tc>
        <w:tc>
          <w:tcPr>
            <w:tcW w:w="2766" w:type="dxa"/>
          </w:tcPr>
          <w:p w:rsidR="00BD43A4" w:rsidRPr="000F327D" w:rsidRDefault="00BD43A4" w:rsidP="00824FB7">
            <w:pPr>
              <w:pStyle w:val="BodyText"/>
              <w:rPr>
                <w:sz w:val="20"/>
              </w:rPr>
            </w:pPr>
            <w:r w:rsidRPr="000F327D">
              <w:rPr>
                <w:sz w:val="20"/>
              </w:rPr>
              <w:t>^LEX(757.01</w:t>
            </w:r>
          </w:p>
        </w:tc>
      </w:tr>
      <w:tr w:rsidR="00BD43A4" w:rsidTr="00BD43A4">
        <w:trPr>
          <w:jc w:val="center"/>
        </w:trPr>
        <w:tc>
          <w:tcPr>
            <w:tcW w:w="3618" w:type="dxa"/>
          </w:tcPr>
          <w:p w:rsidR="00BD43A4" w:rsidRPr="000F327D" w:rsidRDefault="00BD43A4" w:rsidP="00B96A5E">
            <w:pPr>
              <w:pStyle w:val="BodyText"/>
              <w:rPr>
                <w:sz w:val="20"/>
              </w:rPr>
            </w:pPr>
            <w:r w:rsidRPr="000F327D">
              <w:rPr>
                <w:sz w:val="20"/>
              </w:rPr>
              <w:t>FILE #1</w:t>
            </w:r>
          </w:p>
        </w:tc>
        <w:tc>
          <w:tcPr>
            <w:tcW w:w="2766" w:type="dxa"/>
          </w:tcPr>
          <w:p w:rsidR="00BD43A4" w:rsidRPr="000F327D" w:rsidRDefault="00BD43A4" w:rsidP="00B96A5E">
            <w:pPr>
              <w:pStyle w:val="BodyText"/>
              <w:rPr>
                <w:sz w:val="20"/>
              </w:rPr>
            </w:pPr>
            <w:r w:rsidRPr="000F327D">
              <w:rPr>
                <w:sz w:val="20"/>
              </w:rPr>
              <w:t>^%ZIS(1</w:t>
            </w:r>
          </w:p>
        </w:tc>
      </w:tr>
      <w:tr w:rsidR="00BD43A4" w:rsidTr="00BD43A4">
        <w:trPr>
          <w:jc w:val="center"/>
        </w:trPr>
        <w:tc>
          <w:tcPr>
            <w:tcW w:w="3618" w:type="dxa"/>
          </w:tcPr>
          <w:p w:rsidR="00BD43A4" w:rsidRPr="000F327D" w:rsidRDefault="00BD43A4" w:rsidP="00824FB7">
            <w:pPr>
              <w:pStyle w:val="BodyText"/>
              <w:rPr>
                <w:sz w:val="20"/>
              </w:rPr>
            </w:pPr>
            <w:r>
              <w:rPr>
                <w:sz w:val="20"/>
              </w:rPr>
              <w:t>HOSPITAL LOCATION #44</w:t>
            </w:r>
          </w:p>
        </w:tc>
        <w:tc>
          <w:tcPr>
            <w:tcW w:w="2766" w:type="dxa"/>
          </w:tcPr>
          <w:p w:rsidR="00BD43A4" w:rsidRPr="000F327D" w:rsidRDefault="00BD43A4" w:rsidP="00824FB7">
            <w:pPr>
              <w:pStyle w:val="BodyText"/>
              <w:rPr>
                <w:sz w:val="20"/>
              </w:rPr>
            </w:pPr>
            <w:r w:rsidRPr="000F327D">
              <w:rPr>
                <w:sz w:val="20"/>
              </w:rPr>
              <w:t>^SC</w:t>
            </w:r>
            <w:r>
              <w:rPr>
                <w:sz w:val="20"/>
              </w:rPr>
              <w:t>(</w:t>
            </w:r>
          </w:p>
        </w:tc>
      </w:tr>
      <w:tr w:rsidR="00BD43A4" w:rsidTr="00BD43A4">
        <w:trPr>
          <w:jc w:val="center"/>
        </w:trPr>
        <w:tc>
          <w:tcPr>
            <w:tcW w:w="3618" w:type="dxa"/>
          </w:tcPr>
          <w:p w:rsidR="00BD43A4" w:rsidRPr="000F327D" w:rsidRDefault="00BD43A4" w:rsidP="00824FB7">
            <w:pPr>
              <w:pStyle w:val="BodyText"/>
              <w:rPr>
                <w:sz w:val="20"/>
              </w:rPr>
            </w:pPr>
            <w:r>
              <w:rPr>
                <w:sz w:val="20"/>
              </w:rPr>
              <w:t>ICD DIAGNOSIS #80</w:t>
            </w:r>
          </w:p>
        </w:tc>
        <w:tc>
          <w:tcPr>
            <w:tcW w:w="2766" w:type="dxa"/>
          </w:tcPr>
          <w:p w:rsidR="00BD43A4" w:rsidRPr="000F327D" w:rsidRDefault="00BD43A4" w:rsidP="00824FB7">
            <w:pPr>
              <w:pStyle w:val="BodyText"/>
              <w:rPr>
                <w:sz w:val="20"/>
              </w:rPr>
            </w:pPr>
            <w:r w:rsidRPr="000F327D">
              <w:rPr>
                <w:sz w:val="20"/>
              </w:rPr>
              <w:t>^ICD9</w:t>
            </w:r>
            <w:r>
              <w:rPr>
                <w:sz w:val="20"/>
              </w:rPr>
              <w:t>(</w:t>
            </w:r>
          </w:p>
        </w:tc>
      </w:tr>
      <w:tr w:rsidR="00BD43A4" w:rsidTr="00BD43A4">
        <w:trPr>
          <w:jc w:val="center"/>
        </w:trPr>
        <w:tc>
          <w:tcPr>
            <w:tcW w:w="3618" w:type="dxa"/>
          </w:tcPr>
          <w:p w:rsidR="00BD43A4" w:rsidRPr="000F327D" w:rsidRDefault="00BD43A4" w:rsidP="00824FB7">
            <w:pPr>
              <w:pStyle w:val="BodyText"/>
              <w:rPr>
                <w:sz w:val="20"/>
              </w:rPr>
            </w:pPr>
            <w:r>
              <w:rPr>
                <w:sz w:val="20"/>
              </w:rPr>
              <w:t>LAB DESCRIPTIONS #62.5</w:t>
            </w:r>
          </w:p>
        </w:tc>
        <w:tc>
          <w:tcPr>
            <w:tcW w:w="2766" w:type="dxa"/>
          </w:tcPr>
          <w:p w:rsidR="00BD43A4" w:rsidRPr="000F327D" w:rsidRDefault="00BD43A4" w:rsidP="00824FB7">
            <w:pPr>
              <w:pStyle w:val="BodyText"/>
              <w:rPr>
                <w:sz w:val="20"/>
              </w:rPr>
            </w:pPr>
            <w:r w:rsidRPr="000F327D">
              <w:rPr>
                <w:sz w:val="20"/>
              </w:rPr>
              <w:t>^LAB(62.5</w:t>
            </w:r>
          </w:p>
        </w:tc>
      </w:tr>
      <w:tr w:rsidR="00BD43A4" w:rsidTr="00BD43A4">
        <w:trPr>
          <w:jc w:val="center"/>
        </w:trPr>
        <w:tc>
          <w:tcPr>
            <w:tcW w:w="3618" w:type="dxa"/>
          </w:tcPr>
          <w:p w:rsidR="00BD43A4" w:rsidRPr="000F327D" w:rsidRDefault="00BD43A4" w:rsidP="00B96A5E">
            <w:pPr>
              <w:pStyle w:val="BodyText"/>
              <w:rPr>
                <w:sz w:val="20"/>
              </w:rPr>
            </w:pPr>
            <w:r>
              <w:rPr>
                <w:sz w:val="20"/>
              </w:rPr>
              <w:t>LAB ORDER ENTRY #69</w:t>
            </w:r>
          </w:p>
        </w:tc>
        <w:tc>
          <w:tcPr>
            <w:tcW w:w="2766" w:type="dxa"/>
          </w:tcPr>
          <w:p w:rsidR="00BD43A4" w:rsidRPr="000F327D" w:rsidRDefault="00BD43A4" w:rsidP="00B96A5E">
            <w:pPr>
              <w:pStyle w:val="BodyText"/>
              <w:rPr>
                <w:sz w:val="20"/>
              </w:rPr>
            </w:pPr>
            <w:r w:rsidRPr="000F327D">
              <w:rPr>
                <w:sz w:val="20"/>
              </w:rPr>
              <w:t>^LRO(69</w:t>
            </w:r>
          </w:p>
        </w:tc>
      </w:tr>
      <w:tr w:rsidR="00BD43A4" w:rsidTr="00BD43A4">
        <w:trPr>
          <w:jc w:val="center"/>
        </w:trPr>
        <w:tc>
          <w:tcPr>
            <w:tcW w:w="3618" w:type="dxa"/>
          </w:tcPr>
          <w:p w:rsidR="00BD43A4" w:rsidRPr="000F327D" w:rsidRDefault="00BD43A4" w:rsidP="00B96A5E">
            <w:pPr>
              <w:pStyle w:val="BodyText"/>
              <w:rPr>
                <w:sz w:val="20"/>
              </w:rPr>
            </w:pPr>
            <w:r>
              <w:rPr>
                <w:sz w:val="20"/>
              </w:rPr>
              <w:t>LABORATORY TEST #60</w:t>
            </w:r>
          </w:p>
        </w:tc>
        <w:tc>
          <w:tcPr>
            <w:tcW w:w="2766" w:type="dxa"/>
          </w:tcPr>
          <w:p w:rsidR="00BD43A4" w:rsidRPr="000F327D" w:rsidRDefault="00BD43A4" w:rsidP="00B96A5E">
            <w:pPr>
              <w:pStyle w:val="BodyText"/>
              <w:rPr>
                <w:sz w:val="20"/>
              </w:rPr>
            </w:pPr>
            <w:r w:rsidRPr="000F327D">
              <w:rPr>
                <w:sz w:val="20"/>
              </w:rPr>
              <w:t>^LAB(60</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MEANS TEST STATUS #408.32</w:t>
            </w:r>
          </w:p>
        </w:tc>
        <w:tc>
          <w:tcPr>
            <w:tcW w:w="2766" w:type="dxa"/>
          </w:tcPr>
          <w:p w:rsidR="00BD43A4" w:rsidRPr="000F327D" w:rsidRDefault="00BD43A4" w:rsidP="00824FB7">
            <w:pPr>
              <w:pStyle w:val="BodyText"/>
              <w:rPr>
                <w:sz w:val="20"/>
              </w:rPr>
            </w:pPr>
            <w:r w:rsidRPr="000F327D">
              <w:rPr>
                <w:sz w:val="20"/>
              </w:rPr>
              <w:t>^DG(408.32</w:t>
            </w:r>
          </w:p>
        </w:tc>
      </w:tr>
      <w:tr w:rsidR="00BD43A4" w:rsidTr="00BD43A4">
        <w:trPr>
          <w:jc w:val="center"/>
        </w:trPr>
        <w:tc>
          <w:tcPr>
            <w:tcW w:w="3618" w:type="dxa"/>
          </w:tcPr>
          <w:p w:rsidR="00BD43A4" w:rsidRPr="000F327D" w:rsidRDefault="00BD43A4" w:rsidP="00824FB7">
            <w:pPr>
              <w:pStyle w:val="BodyText"/>
              <w:rPr>
                <w:sz w:val="20"/>
              </w:rPr>
            </w:pPr>
            <w:r>
              <w:rPr>
                <w:sz w:val="20"/>
              </w:rPr>
              <w:t>NEW PERSON #200</w:t>
            </w:r>
          </w:p>
        </w:tc>
        <w:tc>
          <w:tcPr>
            <w:tcW w:w="2766" w:type="dxa"/>
          </w:tcPr>
          <w:p w:rsidR="00BD43A4" w:rsidRPr="000F327D" w:rsidRDefault="00BD43A4" w:rsidP="00824FB7">
            <w:pPr>
              <w:pStyle w:val="BodyText"/>
              <w:rPr>
                <w:sz w:val="20"/>
              </w:rPr>
            </w:pPr>
            <w:r w:rsidRPr="000F327D">
              <w:rPr>
                <w:sz w:val="20"/>
              </w:rPr>
              <w:t>^VA(200</w:t>
            </w:r>
          </w:p>
        </w:tc>
      </w:tr>
      <w:tr w:rsidR="00BD43A4" w:rsidTr="00BD43A4">
        <w:trPr>
          <w:jc w:val="center"/>
        </w:trPr>
        <w:tc>
          <w:tcPr>
            <w:tcW w:w="3618" w:type="dxa"/>
          </w:tcPr>
          <w:p w:rsidR="00BD43A4" w:rsidRPr="000F327D" w:rsidRDefault="00BD43A4" w:rsidP="00824FB7">
            <w:pPr>
              <w:pStyle w:val="BodyText"/>
              <w:rPr>
                <w:sz w:val="20"/>
              </w:rPr>
            </w:pPr>
            <w:r>
              <w:rPr>
                <w:sz w:val="20"/>
              </w:rPr>
              <w:t>ORDER #100</w:t>
            </w:r>
          </w:p>
        </w:tc>
        <w:tc>
          <w:tcPr>
            <w:tcW w:w="2766" w:type="dxa"/>
          </w:tcPr>
          <w:p w:rsidR="00BD43A4" w:rsidRPr="000F327D" w:rsidRDefault="00BD43A4" w:rsidP="000F327D">
            <w:pPr>
              <w:pStyle w:val="BodyText"/>
              <w:rPr>
                <w:sz w:val="20"/>
              </w:rPr>
            </w:pPr>
            <w:r w:rsidRPr="000F327D">
              <w:rPr>
                <w:sz w:val="20"/>
              </w:rPr>
              <w:t>^ORD(100</w:t>
            </w:r>
          </w:p>
        </w:tc>
      </w:tr>
      <w:tr w:rsidR="00BD43A4" w:rsidTr="00BD43A4">
        <w:trPr>
          <w:jc w:val="center"/>
        </w:trPr>
        <w:tc>
          <w:tcPr>
            <w:tcW w:w="3618" w:type="dxa"/>
          </w:tcPr>
          <w:p w:rsidR="00BD43A4" w:rsidRPr="000F327D" w:rsidRDefault="00BD43A4" w:rsidP="00824FB7">
            <w:pPr>
              <w:pStyle w:val="BodyText"/>
              <w:rPr>
                <w:sz w:val="20"/>
              </w:rPr>
            </w:pPr>
            <w:r>
              <w:rPr>
                <w:sz w:val="20"/>
              </w:rPr>
              <w:t>PACKAGE #9.4</w:t>
            </w:r>
          </w:p>
        </w:tc>
        <w:tc>
          <w:tcPr>
            <w:tcW w:w="2766" w:type="dxa"/>
          </w:tcPr>
          <w:p w:rsidR="00BD43A4" w:rsidRPr="000F327D" w:rsidRDefault="00BD43A4" w:rsidP="00824FB7">
            <w:pPr>
              <w:pStyle w:val="BodyText"/>
              <w:rPr>
                <w:sz w:val="20"/>
              </w:rPr>
            </w:pPr>
            <w:r w:rsidRPr="000F327D">
              <w:rPr>
                <w:sz w:val="20"/>
              </w:rPr>
              <w:t>^DIC(9.4</w:t>
            </w:r>
          </w:p>
        </w:tc>
      </w:tr>
      <w:tr w:rsidR="00BD43A4" w:rsidTr="00BD43A4">
        <w:trPr>
          <w:jc w:val="center"/>
        </w:trPr>
        <w:tc>
          <w:tcPr>
            <w:tcW w:w="3618" w:type="dxa"/>
          </w:tcPr>
          <w:p w:rsidR="00BD43A4" w:rsidRPr="000F327D" w:rsidRDefault="00BD43A4" w:rsidP="00B96A5E">
            <w:pPr>
              <w:pStyle w:val="BodyText"/>
              <w:rPr>
                <w:sz w:val="20"/>
              </w:rPr>
            </w:pPr>
            <w:r>
              <w:rPr>
                <w:sz w:val="20"/>
              </w:rPr>
              <w:t>PATIENT #2</w:t>
            </w:r>
          </w:p>
        </w:tc>
        <w:tc>
          <w:tcPr>
            <w:tcW w:w="2766" w:type="dxa"/>
          </w:tcPr>
          <w:p w:rsidR="00BD43A4" w:rsidRDefault="00BD43A4" w:rsidP="00B96A5E">
            <w:pPr>
              <w:pStyle w:val="BodyText"/>
              <w:rPr>
                <w:sz w:val="20"/>
              </w:rPr>
            </w:pPr>
            <w:r w:rsidRPr="000F327D">
              <w:rPr>
                <w:sz w:val="20"/>
              </w:rPr>
              <w:t>^DPT</w:t>
            </w:r>
          </w:p>
          <w:p w:rsidR="00CE3E03" w:rsidRPr="000F327D" w:rsidRDefault="00CE3E03" w:rsidP="00B96A5E">
            <w:pPr>
              <w:pStyle w:val="BodyText"/>
              <w:rPr>
                <w:sz w:val="20"/>
              </w:rPr>
            </w:pPr>
            <w:r>
              <w:rPr>
                <w:sz w:val="20"/>
              </w:rPr>
              <w:t>^DPT(D0,”S”</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PATIENT ENROLLMENT #27.11</w:t>
            </w:r>
          </w:p>
        </w:tc>
        <w:tc>
          <w:tcPr>
            <w:tcW w:w="2766" w:type="dxa"/>
          </w:tcPr>
          <w:p w:rsidR="00BD43A4" w:rsidRPr="000F327D" w:rsidRDefault="00BD43A4" w:rsidP="00824FB7">
            <w:pPr>
              <w:pStyle w:val="BodyText"/>
              <w:rPr>
                <w:sz w:val="20"/>
              </w:rPr>
            </w:pPr>
            <w:r w:rsidRPr="000F327D">
              <w:rPr>
                <w:sz w:val="20"/>
              </w:rPr>
              <w:t>^DGEN(27.11</w:t>
            </w:r>
          </w:p>
        </w:tc>
      </w:tr>
      <w:tr w:rsidR="00CE3E03" w:rsidTr="00BD43A4">
        <w:trPr>
          <w:jc w:val="center"/>
        </w:trPr>
        <w:tc>
          <w:tcPr>
            <w:tcW w:w="3618" w:type="dxa"/>
          </w:tcPr>
          <w:p w:rsidR="00CE3E03" w:rsidRPr="000F327D" w:rsidRDefault="00CE3E03" w:rsidP="00824FB7">
            <w:pPr>
              <w:pStyle w:val="BodyText"/>
              <w:rPr>
                <w:sz w:val="20"/>
              </w:rPr>
            </w:pPr>
            <w:r>
              <w:rPr>
                <w:sz w:val="20"/>
              </w:rPr>
              <w:t>PATIENT MOVEMENT #405</w:t>
            </w:r>
          </w:p>
        </w:tc>
        <w:tc>
          <w:tcPr>
            <w:tcW w:w="2766" w:type="dxa"/>
          </w:tcPr>
          <w:p w:rsidR="00CE3E03" w:rsidRPr="000F327D" w:rsidRDefault="00CE3E03" w:rsidP="00824FB7">
            <w:pPr>
              <w:pStyle w:val="BodyText"/>
              <w:rPr>
                <w:sz w:val="20"/>
              </w:rPr>
            </w:pPr>
            <w:r>
              <w:rPr>
                <w:sz w:val="20"/>
              </w:rPr>
              <w:t>^DGPM(</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PERIOD OF SERVICE #21</w:t>
            </w:r>
          </w:p>
        </w:tc>
        <w:tc>
          <w:tcPr>
            <w:tcW w:w="2766" w:type="dxa"/>
          </w:tcPr>
          <w:p w:rsidR="00BD43A4" w:rsidRPr="000F327D" w:rsidRDefault="00BD43A4" w:rsidP="00824FB7">
            <w:pPr>
              <w:pStyle w:val="BodyText"/>
              <w:rPr>
                <w:sz w:val="20"/>
              </w:rPr>
            </w:pPr>
            <w:r w:rsidRPr="000F327D">
              <w:rPr>
                <w:sz w:val="20"/>
              </w:rPr>
              <w:t>^DIC(21</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POW PERIOD #22</w:t>
            </w:r>
          </w:p>
        </w:tc>
        <w:tc>
          <w:tcPr>
            <w:tcW w:w="2766" w:type="dxa"/>
          </w:tcPr>
          <w:p w:rsidR="00BD43A4" w:rsidRPr="000F327D" w:rsidRDefault="00BD43A4" w:rsidP="00824FB7">
            <w:pPr>
              <w:pStyle w:val="BodyText"/>
              <w:rPr>
                <w:sz w:val="20"/>
              </w:rPr>
            </w:pPr>
            <w:r w:rsidRPr="000F327D">
              <w:rPr>
                <w:sz w:val="20"/>
              </w:rPr>
              <w:t>^DIC(22</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PROBLEM #9000011</w:t>
            </w:r>
          </w:p>
        </w:tc>
        <w:tc>
          <w:tcPr>
            <w:tcW w:w="2766" w:type="dxa"/>
          </w:tcPr>
          <w:p w:rsidR="00BD43A4" w:rsidRPr="000F327D" w:rsidRDefault="00BD43A4" w:rsidP="00824FB7">
            <w:pPr>
              <w:pStyle w:val="BodyText"/>
              <w:rPr>
                <w:sz w:val="20"/>
              </w:rPr>
            </w:pPr>
            <w:r w:rsidRPr="000F327D">
              <w:rPr>
                <w:sz w:val="20"/>
              </w:rPr>
              <w:t>^AUPNPROB(“AC”,</w:t>
            </w:r>
          </w:p>
        </w:tc>
      </w:tr>
      <w:tr w:rsidR="00BD43A4" w:rsidTr="00BD43A4">
        <w:trPr>
          <w:jc w:val="center"/>
        </w:trPr>
        <w:tc>
          <w:tcPr>
            <w:tcW w:w="3618" w:type="dxa"/>
          </w:tcPr>
          <w:p w:rsidR="00BD43A4" w:rsidRPr="000F327D" w:rsidRDefault="00BD43A4" w:rsidP="00824FB7">
            <w:pPr>
              <w:pStyle w:val="BodyText"/>
              <w:rPr>
                <w:sz w:val="20"/>
              </w:rPr>
            </w:pPr>
            <w:r>
              <w:rPr>
                <w:sz w:val="20"/>
              </w:rPr>
              <w:t>PROVIDER NARATIVE #9999999</w:t>
            </w:r>
          </w:p>
        </w:tc>
        <w:tc>
          <w:tcPr>
            <w:tcW w:w="2766" w:type="dxa"/>
          </w:tcPr>
          <w:p w:rsidR="00BD43A4" w:rsidRPr="000F327D" w:rsidRDefault="00BD43A4" w:rsidP="000E67A4">
            <w:pPr>
              <w:pStyle w:val="BodyText"/>
              <w:rPr>
                <w:sz w:val="20"/>
              </w:rPr>
            </w:pPr>
            <w:r w:rsidRPr="000F327D">
              <w:rPr>
                <w:sz w:val="20"/>
              </w:rPr>
              <w:t>^AUTNPOV</w:t>
            </w:r>
          </w:p>
        </w:tc>
      </w:tr>
      <w:tr w:rsidR="00BD43A4" w:rsidTr="00BD43A4">
        <w:trPr>
          <w:jc w:val="center"/>
        </w:trPr>
        <w:tc>
          <w:tcPr>
            <w:tcW w:w="3618" w:type="dxa"/>
          </w:tcPr>
          <w:p w:rsidR="00BD43A4" w:rsidRPr="000F327D" w:rsidRDefault="00BD43A4" w:rsidP="00824FB7">
            <w:pPr>
              <w:pStyle w:val="BodyText"/>
              <w:rPr>
                <w:sz w:val="20"/>
              </w:rPr>
            </w:pPr>
            <w:r>
              <w:rPr>
                <w:sz w:val="20"/>
              </w:rPr>
              <w:t>RAD/NUC MED ORDERS #75.1</w:t>
            </w:r>
          </w:p>
        </w:tc>
        <w:tc>
          <w:tcPr>
            <w:tcW w:w="2766" w:type="dxa"/>
          </w:tcPr>
          <w:p w:rsidR="00BD43A4" w:rsidRPr="000F327D" w:rsidRDefault="00BD43A4" w:rsidP="00824FB7">
            <w:pPr>
              <w:pStyle w:val="BodyText"/>
              <w:rPr>
                <w:sz w:val="20"/>
              </w:rPr>
            </w:pPr>
            <w:r w:rsidRPr="000F327D">
              <w:rPr>
                <w:sz w:val="20"/>
              </w:rPr>
              <w:t>^RAO(75.1</w:t>
            </w:r>
          </w:p>
        </w:tc>
      </w:tr>
      <w:tr w:rsidR="00BD43A4" w:rsidTr="00BD43A4">
        <w:trPr>
          <w:jc w:val="center"/>
        </w:trPr>
        <w:tc>
          <w:tcPr>
            <w:tcW w:w="3618" w:type="dxa"/>
          </w:tcPr>
          <w:p w:rsidR="00BD43A4" w:rsidRPr="000F327D" w:rsidRDefault="00BD43A4" w:rsidP="00824FB7">
            <w:pPr>
              <w:pStyle w:val="BodyText"/>
              <w:rPr>
                <w:sz w:val="20"/>
              </w:rPr>
            </w:pPr>
            <w:r>
              <w:rPr>
                <w:sz w:val="20"/>
              </w:rPr>
              <w:t>REMINDER DEFINITION #811.9</w:t>
            </w:r>
          </w:p>
        </w:tc>
        <w:tc>
          <w:tcPr>
            <w:tcW w:w="2766" w:type="dxa"/>
          </w:tcPr>
          <w:p w:rsidR="00BD43A4" w:rsidRPr="000F327D" w:rsidRDefault="00BD43A4" w:rsidP="000F327D">
            <w:pPr>
              <w:pStyle w:val="BodyText"/>
              <w:rPr>
                <w:sz w:val="20"/>
              </w:rPr>
            </w:pPr>
            <w:r w:rsidRPr="000F327D">
              <w:rPr>
                <w:sz w:val="20"/>
              </w:rPr>
              <w:t>^PXD(811.9</w:t>
            </w:r>
          </w:p>
        </w:tc>
      </w:tr>
      <w:tr w:rsidR="00BD43A4" w:rsidTr="00BD43A4">
        <w:trPr>
          <w:jc w:val="center"/>
        </w:trPr>
        <w:tc>
          <w:tcPr>
            <w:tcW w:w="3618" w:type="dxa"/>
          </w:tcPr>
          <w:p w:rsidR="00BD43A4" w:rsidRPr="000F327D" w:rsidRDefault="00BD43A4" w:rsidP="00824FB7">
            <w:pPr>
              <w:pStyle w:val="BodyText"/>
              <w:rPr>
                <w:sz w:val="20"/>
              </w:rPr>
            </w:pPr>
            <w:r>
              <w:rPr>
                <w:sz w:val="20"/>
              </w:rPr>
              <w:t>STATE #5</w:t>
            </w:r>
          </w:p>
        </w:tc>
        <w:tc>
          <w:tcPr>
            <w:tcW w:w="2766" w:type="dxa"/>
          </w:tcPr>
          <w:p w:rsidR="00BD43A4" w:rsidRPr="000F327D" w:rsidRDefault="00BD43A4" w:rsidP="00824FB7">
            <w:pPr>
              <w:pStyle w:val="BodyText"/>
              <w:rPr>
                <w:sz w:val="20"/>
              </w:rPr>
            </w:pPr>
            <w:r w:rsidRPr="000F327D">
              <w:rPr>
                <w:sz w:val="20"/>
              </w:rPr>
              <w:t>^DIC(5</w:t>
            </w:r>
          </w:p>
        </w:tc>
      </w:tr>
      <w:tr w:rsidR="00BD43A4" w:rsidTr="00BD43A4">
        <w:trPr>
          <w:jc w:val="center"/>
        </w:trPr>
        <w:tc>
          <w:tcPr>
            <w:tcW w:w="3618" w:type="dxa"/>
          </w:tcPr>
          <w:p w:rsidR="00BD43A4" w:rsidRPr="000F327D" w:rsidRDefault="00BD43A4" w:rsidP="00824FB7">
            <w:pPr>
              <w:pStyle w:val="BodyText"/>
              <w:rPr>
                <w:sz w:val="20"/>
              </w:rPr>
            </w:pPr>
            <w:r w:rsidRPr="000F327D">
              <w:rPr>
                <w:sz w:val="20"/>
              </w:rPr>
              <w:t>TYPE OF PATIENT #391</w:t>
            </w:r>
          </w:p>
        </w:tc>
        <w:tc>
          <w:tcPr>
            <w:tcW w:w="2766" w:type="dxa"/>
          </w:tcPr>
          <w:p w:rsidR="00BD43A4" w:rsidRPr="000F327D" w:rsidRDefault="00BD43A4" w:rsidP="00824FB7">
            <w:pPr>
              <w:pStyle w:val="BodyText"/>
              <w:rPr>
                <w:sz w:val="20"/>
              </w:rPr>
            </w:pPr>
            <w:r w:rsidRPr="000F327D">
              <w:rPr>
                <w:sz w:val="20"/>
              </w:rPr>
              <w:t>^DG(391</w:t>
            </w:r>
          </w:p>
        </w:tc>
      </w:tr>
      <w:tr w:rsidR="00CE3E03" w:rsidTr="00BD43A4">
        <w:trPr>
          <w:jc w:val="center"/>
        </w:trPr>
        <w:tc>
          <w:tcPr>
            <w:tcW w:w="3618" w:type="dxa"/>
          </w:tcPr>
          <w:p w:rsidR="00CE3E03" w:rsidRPr="000F327D" w:rsidRDefault="00CE3E03" w:rsidP="00824FB7">
            <w:pPr>
              <w:pStyle w:val="BodyText"/>
              <w:rPr>
                <w:sz w:val="20"/>
              </w:rPr>
            </w:pPr>
            <w:r>
              <w:rPr>
                <w:sz w:val="20"/>
              </w:rPr>
              <w:t>V CPT # 9000010.18</w:t>
            </w:r>
          </w:p>
        </w:tc>
        <w:tc>
          <w:tcPr>
            <w:tcW w:w="2766" w:type="dxa"/>
          </w:tcPr>
          <w:p w:rsidR="00CE3E03" w:rsidRPr="000F327D" w:rsidRDefault="00CE3E03" w:rsidP="00824FB7">
            <w:pPr>
              <w:pStyle w:val="BodyText"/>
              <w:rPr>
                <w:sz w:val="20"/>
              </w:rPr>
            </w:pPr>
            <w:r>
              <w:rPr>
                <w:sz w:val="20"/>
              </w:rPr>
              <w:t>^AUPNVCPT(“APPT1”</w:t>
            </w:r>
          </w:p>
        </w:tc>
      </w:tr>
    </w:tbl>
    <w:p w:rsidR="00F51825" w:rsidRPr="00B96A5E" w:rsidRDefault="00F51825" w:rsidP="00B96A5E">
      <w:pPr>
        <w:pStyle w:val="BodyText"/>
      </w:pPr>
    </w:p>
    <w:p w:rsidR="00683DBB" w:rsidRDefault="002761F4" w:rsidP="00086F21">
      <w:pPr>
        <w:pStyle w:val="Heading1"/>
      </w:pPr>
      <w:bookmarkStart w:id="67" w:name="_Toc414562557"/>
      <w:r>
        <w:t>Global Translation, Journaling and Protection</w:t>
      </w:r>
      <w:bookmarkEnd w:id="51"/>
      <w:bookmarkEnd w:id="52"/>
      <w:bookmarkEnd w:id="53"/>
      <w:bookmarkEnd w:id="54"/>
      <w:bookmarkEnd w:id="55"/>
      <w:bookmarkEnd w:id="56"/>
      <w:bookmarkEnd w:id="57"/>
      <w:bookmarkEnd w:id="58"/>
      <w:bookmarkEnd w:id="59"/>
      <w:bookmarkEnd w:id="67"/>
    </w:p>
    <w:p w:rsidR="002761F4" w:rsidRPr="002761F4" w:rsidRDefault="002761F4" w:rsidP="002761F4">
      <w:pPr>
        <w:pStyle w:val="BodyText"/>
      </w:pPr>
      <w:r>
        <w:t xml:space="preserve">There are no </w:t>
      </w:r>
      <w:r w:rsidR="004141BF">
        <w:t>VPS 1*4</w:t>
      </w:r>
      <w:r>
        <w:t xml:space="preserve"> VistA M Server files for which VPS is the custodial owner.  Consequently, global translation, journaling and protection </w:t>
      </w:r>
      <w:proofErr w:type="gramStart"/>
      <w:r>
        <w:t>is</w:t>
      </w:r>
      <w:proofErr w:type="gramEnd"/>
      <w:r>
        <w:t xml:space="preserve"> not required.</w:t>
      </w:r>
    </w:p>
    <w:p w:rsidR="00683DBB" w:rsidRDefault="00086F21" w:rsidP="005538A7">
      <w:pPr>
        <w:pStyle w:val="Heading1"/>
      </w:pPr>
      <w:bookmarkStart w:id="68" w:name="UserDocumentation1"/>
      <w:bookmarkStart w:id="69" w:name="OverallDescription1"/>
      <w:bookmarkStart w:id="70" w:name="_Ref207529989"/>
      <w:bookmarkStart w:id="71" w:name="_Toc234302628"/>
      <w:bookmarkStart w:id="72" w:name="_Toc414562558"/>
      <w:bookmarkEnd w:id="68"/>
      <w:bookmarkEnd w:id="69"/>
      <w:r>
        <w:lastRenderedPageBreak/>
        <w:t>Routines</w:t>
      </w:r>
      <w:bookmarkEnd w:id="70"/>
      <w:bookmarkEnd w:id="71"/>
      <w:bookmarkEnd w:id="72"/>
    </w:p>
    <w:p w:rsidR="00495755" w:rsidRDefault="00495755" w:rsidP="00495755">
      <w:pPr>
        <w:pStyle w:val="Caption"/>
        <w:keepNext/>
      </w:pPr>
      <w:bookmarkStart w:id="73" w:name="_Toc410334434"/>
      <w:r>
        <w:t xml:space="preserve">Table </w:t>
      </w:r>
      <w:fldSimple w:instr=" SEQ Table \* ARABIC ">
        <w:r w:rsidR="00462913">
          <w:rPr>
            <w:noProof/>
          </w:rPr>
          <w:t>3</w:t>
        </w:r>
      </w:fldSimple>
      <w:r>
        <w:t xml:space="preserve"> VPS</w:t>
      </w:r>
      <w:r w:rsidR="00560485">
        <w:t>1*4</w:t>
      </w:r>
      <w:r>
        <w:t xml:space="preserve"> VistA Routines</w:t>
      </w:r>
      <w:bookmarkEnd w:id="73"/>
    </w:p>
    <w:tbl>
      <w:tblPr>
        <w:tblStyle w:val="TableGrid"/>
        <w:tblW w:w="0" w:type="auto"/>
        <w:tblLook w:val="04A0" w:firstRow="1" w:lastRow="0" w:firstColumn="1" w:lastColumn="0" w:noHBand="0" w:noVBand="1"/>
        <w:tblCaption w:val="VPS VistA Routines"/>
      </w:tblPr>
      <w:tblGrid>
        <w:gridCol w:w="3258"/>
        <w:gridCol w:w="6318"/>
      </w:tblGrid>
      <w:tr w:rsidR="00BC59F3" w:rsidRPr="00495755" w:rsidTr="001102DA">
        <w:trPr>
          <w:tblHead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31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C84273" w:rsidTr="00CA45EE">
        <w:tc>
          <w:tcPr>
            <w:tcW w:w="3258" w:type="dxa"/>
          </w:tcPr>
          <w:p w:rsidR="00C84273" w:rsidRDefault="00C84273" w:rsidP="00D92BE0">
            <w:pPr>
              <w:pStyle w:val="BodyText"/>
            </w:pPr>
            <w:r>
              <w:t>VPSRPC1</w:t>
            </w:r>
          </w:p>
        </w:tc>
        <w:tc>
          <w:tcPr>
            <w:tcW w:w="6318" w:type="dxa"/>
          </w:tcPr>
          <w:p w:rsidR="00C84273" w:rsidRDefault="00F447D9" w:rsidP="00F447D9">
            <w:pPr>
              <w:pStyle w:val="BodyText"/>
            </w:pPr>
            <w:r>
              <w:t>P</w:t>
            </w:r>
            <w:r w:rsidR="00D05D54">
              <w:t>rocedures and function calls to return VA patient EDIPI and DFN identifiers.</w:t>
            </w:r>
          </w:p>
        </w:tc>
      </w:tr>
      <w:tr w:rsidR="00C84273" w:rsidTr="00CA45EE">
        <w:tc>
          <w:tcPr>
            <w:tcW w:w="3258" w:type="dxa"/>
          </w:tcPr>
          <w:p w:rsidR="00C84273" w:rsidRDefault="00C84273" w:rsidP="00D92BE0">
            <w:pPr>
              <w:pStyle w:val="BodyText"/>
            </w:pPr>
            <w:r>
              <w:t>VPSRPC2</w:t>
            </w:r>
          </w:p>
        </w:tc>
        <w:tc>
          <w:tcPr>
            <w:tcW w:w="6318" w:type="dxa"/>
          </w:tcPr>
          <w:p w:rsidR="00C84273" w:rsidRDefault="00CA45EE" w:rsidP="00D92BE0">
            <w:pPr>
              <w:pStyle w:val="BodyText"/>
            </w:pPr>
            <w:r>
              <w:t>Procedures and function to validate and update patient Demographic data.</w:t>
            </w:r>
          </w:p>
        </w:tc>
      </w:tr>
      <w:tr w:rsidR="00C84273" w:rsidTr="00CA45EE">
        <w:tc>
          <w:tcPr>
            <w:tcW w:w="3258" w:type="dxa"/>
          </w:tcPr>
          <w:p w:rsidR="00C84273" w:rsidRDefault="00C84273" w:rsidP="00D92BE0">
            <w:pPr>
              <w:pStyle w:val="BodyText"/>
            </w:pPr>
            <w:r>
              <w:t>VPSRPC3</w:t>
            </w:r>
          </w:p>
        </w:tc>
        <w:tc>
          <w:tcPr>
            <w:tcW w:w="6318" w:type="dxa"/>
          </w:tcPr>
          <w:p w:rsidR="00C84273" w:rsidRDefault="00CA45EE" w:rsidP="00D92BE0">
            <w:pPr>
              <w:pStyle w:val="BodyText"/>
            </w:pPr>
            <w:r>
              <w:t>Procedures and functions to update VistA pre-registration call data.</w:t>
            </w:r>
          </w:p>
        </w:tc>
      </w:tr>
      <w:tr w:rsidR="00C84273" w:rsidTr="00CA45EE">
        <w:tc>
          <w:tcPr>
            <w:tcW w:w="3258" w:type="dxa"/>
          </w:tcPr>
          <w:p w:rsidR="00C84273" w:rsidRDefault="00C84273" w:rsidP="00D92BE0">
            <w:pPr>
              <w:pStyle w:val="BodyText"/>
            </w:pPr>
            <w:r>
              <w:t>VPSRPC4</w:t>
            </w:r>
          </w:p>
        </w:tc>
        <w:tc>
          <w:tcPr>
            <w:tcW w:w="6318" w:type="dxa"/>
          </w:tcPr>
          <w:p w:rsidR="00C84273" w:rsidRDefault="00CA45EE" w:rsidP="00D92BE0">
            <w:pPr>
              <w:pStyle w:val="BodyText"/>
            </w:pPr>
            <w:r>
              <w:t>Procedure</w:t>
            </w:r>
            <w:r w:rsidR="00AA506D">
              <w:t>s</w:t>
            </w:r>
            <w:r>
              <w:t xml:space="preserve"> and functions to check-in a patient to one or more appointments.</w:t>
            </w:r>
          </w:p>
        </w:tc>
      </w:tr>
      <w:tr w:rsidR="00C84273" w:rsidTr="00CA45EE">
        <w:tc>
          <w:tcPr>
            <w:tcW w:w="3258" w:type="dxa"/>
          </w:tcPr>
          <w:p w:rsidR="00C84273" w:rsidRDefault="00C84273" w:rsidP="00D92BE0">
            <w:pPr>
              <w:pStyle w:val="BodyText"/>
            </w:pPr>
            <w:r>
              <w:t>VPSRPC5</w:t>
            </w:r>
          </w:p>
        </w:tc>
        <w:tc>
          <w:tcPr>
            <w:tcW w:w="6318" w:type="dxa"/>
          </w:tcPr>
          <w:p w:rsidR="00C84273" w:rsidRDefault="00AA506D" w:rsidP="00C1441E">
            <w:pPr>
              <w:pStyle w:val="BodyText"/>
            </w:pPr>
            <w:r>
              <w:t>Procedures and functions to retrieve a patient’s list of treating facilities</w:t>
            </w:r>
            <w:r w:rsidR="00C1441E">
              <w:t>.  Additionally the routine provides subroutines to retrieve l</w:t>
            </w:r>
            <w:r w:rsidR="00EE5A1A">
              <w:t>ists of patients using identifier</w:t>
            </w:r>
            <w:r w:rsidR="00C1441E">
              <w:t>-based</w:t>
            </w:r>
            <w:r w:rsidR="00EE5A1A">
              <w:t xml:space="preserve"> pattern matching.</w:t>
            </w:r>
          </w:p>
        </w:tc>
      </w:tr>
      <w:tr w:rsidR="00C84273" w:rsidTr="00CA45EE">
        <w:tc>
          <w:tcPr>
            <w:tcW w:w="3258" w:type="dxa"/>
          </w:tcPr>
          <w:p w:rsidR="00C84273" w:rsidRDefault="00C84273" w:rsidP="00D92BE0">
            <w:pPr>
              <w:pStyle w:val="BodyText"/>
            </w:pPr>
            <w:r>
              <w:t>VPSRPC11</w:t>
            </w:r>
          </w:p>
        </w:tc>
        <w:tc>
          <w:tcPr>
            <w:tcW w:w="6318" w:type="dxa"/>
          </w:tcPr>
          <w:p w:rsidR="00C84273" w:rsidRDefault="00F447D9" w:rsidP="00F447D9">
            <w:pPr>
              <w:pStyle w:val="BodyText"/>
            </w:pPr>
            <w:r>
              <w:t xml:space="preserve">Procedures and functions to retrieve a patient’s clinic appointments and make new clinic appointments for a patient through </w:t>
            </w:r>
            <w:proofErr w:type="spellStart"/>
            <w:r>
              <w:t>VetLink</w:t>
            </w:r>
            <w:proofErr w:type="spellEnd"/>
            <w:r>
              <w:t>.</w:t>
            </w:r>
          </w:p>
        </w:tc>
      </w:tr>
      <w:tr w:rsidR="00C84273" w:rsidTr="00CA45EE">
        <w:tc>
          <w:tcPr>
            <w:tcW w:w="3258" w:type="dxa"/>
          </w:tcPr>
          <w:p w:rsidR="00C84273" w:rsidRDefault="00C84273" w:rsidP="00086F21">
            <w:pPr>
              <w:pStyle w:val="BodyText"/>
            </w:pPr>
            <w:r>
              <w:t>VPSRPC12</w:t>
            </w:r>
          </w:p>
        </w:tc>
        <w:tc>
          <w:tcPr>
            <w:tcW w:w="6318" w:type="dxa"/>
          </w:tcPr>
          <w:p w:rsidR="00C84273" w:rsidRDefault="00F447D9" w:rsidP="00086F21">
            <w:pPr>
              <w:pStyle w:val="BodyText"/>
            </w:pPr>
            <w:r>
              <w:t>Procedures and functions to retrieve a patient’s list of laboratory order</w:t>
            </w:r>
            <w:r w:rsidR="006D2471">
              <w:t>s</w:t>
            </w:r>
            <w:r>
              <w:t xml:space="preserve"> and </w:t>
            </w:r>
            <w:r w:rsidR="006D2471">
              <w:t xml:space="preserve">to </w:t>
            </w:r>
            <w:r>
              <w:t xml:space="preserve">enter laboratory orders through </w:t>
            </w:r>
            <w:proofErr w:type="spellStart"/>
            <w:r>
              <w:t>VetLink</w:t>
            </w:r>
            <w:proofErr w:type="spellEnd"/>
            <w:r>
              <w:t>.</w:t>
            </w:r>
          </w:p>
        </w:tc>
      </w:tr>
      <w:tr w:rsidR="00C84273" w:rsidTr="00CA45EE">
        <w:tc>
          <w:tcPr>
            <w:tcW w:w="3258" w:type="dxa"/>
          </w:tcPr>
          <w:p w:rsidR="00C84273" w:rsidRDefault="00C84273" w:rsidP="00086F21">
            <w:pPr>
              <w:pStyle w:val="BodyText"/>
            </w:pPr>
            <w:r>
              <w:t>VPSRPC13</w:t>
            </w:r>
          </w:p>
        </w:tc>
        <w:tc>
          <w:tcPr>
            <w:tcW w:w="6318" w:type="dxa"/>
          </w:tcPr>
          <w:p w:rsidR="00C84273" w:rsidRDefault="001F0144" w:rsidP="00086F21">
            <w:pPr>
              <w:pStyle w:val="BodyText"/>
            </w:pPr>
            <w:r>
              <w:t>Procedure to retrieve a patient’s list of consults and procedures.</w:t>
            </w:r>
          </w:p>
        </w:tc>
      </w:tr>
      <w:tr w:rsidR="00C84273" w:rsidTr="00CA45EE">
        <w:tc>
          <w:tcPr>
            <w:tcW w:w="3258" w:type="dxa"/>
          </w:tcPr>
          <w:p w:rsidR="00C84273" w:rsidRDefault="00C84273" w:rsidP="00086F21">
            <w:pPr>
              <w:pStyle w:val="BodyText"/>
            </w:pPr>
            <w:r>
              <w:t>VPSRPC14</w:t>
            </w:r>
          </w:p>
        </w:tc>
        <w:tc>
          <w:tcPr>
            <w:tcW w:w="6318" w:type="dxa"/>
          </w:tcPr>
          <w:p w:rsidR="00C84273" w:rsidRDefault="002D59E4" w:rsidP="00086F21">
            <w:pPr>
              <w:pStyle w:val="BodyText"/>
            </w:pPr>
            <w:r>
              <w:t>Procedure to retrieve a patient’s list of radiology/imaging exams.</w:t>
            </w:r>
          </w:p>
        </w:tc>
      </w:tr>
      <w:tr w:rsidR="00C84273" w:rsidTr="00CA45EE">
        <w:tc>
          <w:tcPr>
            <w:tcW w:w="3258" w:type="dxa"/>
          </w:tcPr>
          <w:p w:rsidR="00C84273" w:rsidRDefault="00C84273" w:rsidP="00086F21">
            <w:pPr>
              <w:pStyle w:val="BodyText"/>
            </w:pPr>
            <w:r>
              <w:t>VPSRPC15</w:t>
            </w:r>
          </w:p>
        </w:tc>
        <w:tc>
          <w:tcPr>
            <w:tcW w:w="6318" w:type="dxa"/>
          </w:tcPr>
          <w:p w:rsidR="00C84273" w:rsidRDefault="00661C54" w:rsidP="00086F21">
            <w:pPr>
              <w:pStyle w:val="BodyText"/>
            </w:pPr>
            <w:r>
              <w:t>Procedure to retrieve a patient’s problem list.</w:t>
            </w:r>
          </w:p>
        </w:tc>
      </w:tr>
      <w:tr w:rsidR="00C84273" w:rsidTr="00CA45EE">
        <w:tc>
          <w:tcPr>
            <w:tcW w:w="3258" w:type="dxa"/>
          </w:tcPr>
          <w:p w:rsidR="00C84273" w:rsidRDefault="00C84273" w:rsidP="00086F21">
            <w:pPr>
              <w:pStyle w:val="BodyText"/>
            </w:pPr>
            <w:r>
              <w:t>VPSRPC16</w:t>
            </w:r>
          </w:p>
        </w:tc>
        <w:tc>
          <w:tcPr>
            <w:tcW w:w="6318" w:type="dxa"/>
          </w:tcPr>
          <w:p w:rsidR="00C84273" w:rsidRDefault="00D25678" w:rsidP="00C1441E">
            <w:pPr>
              <w:pStyle w:val="BodyText"/>
            </w:pPr>
            <w:r>
              <w:t>Procedures and functions to retrieve various demographic, eligibility and enrollment information for a patient</w:t>
            </w:r>
            <w:r w:rsidR="00CC3376">
              <w:t>, as well as procedures and functions to update patient address information.</w:t>
            </w:r>
          </w:p>
        </w:tc>
      </w:tr>
      <w:tr w:rsidR="00C84273" w:rsidTr="00CA45EE">
        <w:tc>
          <w:tcPr>
            <w:tcW w:w="3258" w:type="dxa"/>
          </w:tcPr>
          <w:p w:rsidR="00C84273" w:rsidRDefault="00C84273" w:rsidP="00086F21">
            <w:pPr>
              <w:pStyle w:val="BodyText"/>
            </w:pPr>
            <w:r>
              <w:t>VPSRPC21</w:t>
            </w:r>
          </w:p>
        </w:tc>
        <w:tc>
          <w:tcPr>
            <w:tcW w:w="6318" w:type="dxa"/>
          </w:tcPr>
          <w:p w:rsidR="00C84273" w:rsidRDefault="00936D27" w:rsidP="00936D27">
            <w:pPr>
              <w:pStyle w:val="BodyText"/>
            </w:pPr>
            <w:r>
              <w:t xml:space="preserve">Additional procedures and functions to validate and update address information. </w:t>
            </w:r>
          </w:p>
        </w:tc>
      </w:tr>
      <w:tr w:rsidR="00B261D6" w:rsidTr="00CA45EE">
        <w:tc>
          <w:tcPr>
            <w:tcW w:w="3258" w:type="dxa"/>
          </w:tcPr>
          <w:p w:rsidR="00B261D6" w:rsidRDefault="00B261D6" w:rsidP="00D92BE0">
            <w:pPr>
              <w:pStyle w:val="BodyText"/>
            </w:pPr>
            <w:r>
              <w:t>VPSRPC27</w:t>
            </w:r>
          </w:p>
        </w:tc>
        <w:tc>
          <w:tcPr>
            <w:tcW w:w="6318" w:type="dxa"/>
          </w:tcPr>
          <w:p w:rsidR="00B261D6" w:rsidRDefault="00B261D6" w:rsidP="003C6536">
            <w:pPr>
              <w:pStyle w:val="BodyText"/>
            </w:pPr>
            <w:r>
              <w:t>Procedure to compute the patient’s vested status.</w:t>
            </w:r>
          </w:p>
        </w:tc>
      </w:tr>
      <w:tr w:rsidR="00452393" w:rsidTr="00CA45EE">
        <w:tc>
          <w:tcPr>
            <w:tcW w:w="3258" w:type="dxa"/>
          </w:tcPr>
          <w:p w:rsidR="00452393" w:rsidRDefault="00452393" w:rsidP="00D92BE0">
            <w:pPr>
              <w:pStyle w:val="BodyText"/>
            </w:pPr>
            <w:r>
              <w:t>VPSRLBLS</w:t>
            </w:r>
          </w:p>
        </w:tc>
        <w:tc>
          <w:tcPr>
            <w:tcW w:w="6318" w:type="dxa"/>
          </w:tcPr>
          <w:p w:rsidR="00452393" w:rsidRDefault="00452393" w:rsidP="003C6536">
            <w:pPr>
              <w:pStyle w:val="BodyText"/>
            </w:pPr>
            <w:r>
              <w:t xml:space="preserve">Procedures and functions to print patient specimen </w:t>
            </w:r>
            <w:r w:rsidR="003C6536">
              <w:t>labels</w:t>
            </w:r>
            <w:r>
              <w:t>.</w:t>
            </w:r>
          </w:p>
        </w:tc>
      </w:tr>
      <w:tr w:rsidR="00C84273" w:rsidTr="00CA45EE">
        <w:tc>
          <w:tcPr>
            <w:tcW w:w="3258" w:type="dxa"/>
          </w:tcPr>
          <w:p w:rsidR="00C84273" w:rsidRDefault="00C84273" w:rsidP="00D92BE0">
            <w:pPr>
              <w:pStyle w:val="BodyText"/>
            </w:pPr>
            <w:r>
              <w:t>VPSPRINT</w:t>
            </w:r>
          </w:p>
        </w:tc>
        <w:tc>
          <w:tcPr>
            <w:tcW w:w="6318" w:type="dxa"/>
          </w:tcPr>
          <w:p w:rsidR="00C84273" w:rsidRDefault="008643F1" w:rsidP="00D92BE0">
            <w:pPr>
              <w:pStyle w:val="BodyText"/>
            </w:pPr>
            <w:r>
              <w:t>A set of common application program interfaces (APIs) to support VPS printing functionality.</w:t>
            </w:r>
          </w:p>
        </w:tc>
      </w:tr>
      <w:tr w:rsidR="00C84273" w:rsidTr="00CA45EE">
        <w:tc>
          <w:tcPr>
            <w:tcW w:w="3258" w:type="dxa"/>
          </w:tcPr>
          <w:p w:rsidR="00C84273" w:rsidRDefault="00C84273" w:rsidP="00D92BE0">
            <w:pPr>
              <w:pStyle w:val="BodyText"/>
            </w:pPr>
            <w:r>
              <w:t>VPSPTCR</w:t>
            </w:r>
          </w:p>
        </w:tc>
        <w:tc>
          <w:tcPr>
            <w:tcW w:w="6318" w:type="dxa"/>
          </w:tcPr>
          <w:p w:rsidR="00C84273" w:rsidRDefault="008643F1" w:rsidP="00D92BE0">
            <w:pPr>
              <w:pStyle w:val="BodyText"/>
            </w:pPr>
            <w:r>
              <w:t xml:space="preserve">Procedures and functions to retrieve clinical reminders </w:t>
            </w:r>
            <w:proofErr w:type="gramStart"/>
            <w:r>
              <w:t>that are</w:t>
            </w:r>
            <w:proofErr w:type="gramEnd"/>
            <w:r>
              <w:t xml:space="preserve"> applicable to a patient and “Due Now”.</w:t>
            </w:r>
          </w:p>
        </w:tc>
      </w:tr>
      <w:tr w:rsidR="00C84273" w:rsidTr="00CA45EE">
        <w:tc>
          <w:tcPr>
            <w:tcW w:w="3258" w:type="dxa"/>
          </w:tcPr>
          <w:p w:rsidR="00C84273" w:rsidRDefault="00C84273" w:rsidP="00086F21">
            <w:pPr>
              <w:pStyle w:val="BodyText"/>
            </w:pPr>
            <w:r>
              <w:t>VPSRWRIST</w:t>
            </w:r>
          </w:p>
        </w:tc>
        <w:tc>
          <w:tcPr>
            <w:tcW w:w="6318" w:type="dxa"/>
          </w:tcPr>
          <w:p w:rsidR="00C84273" w:rsidRDefault="003705EB" w:rsidP="00086F21">
            <w:pPr>
              <w:pStyle w:val="BodyText"/>
            </w:pPr>
            <w:r>
              <w:t>Procedures and functions to print a patient wristband with barcode.</w:t>
            </w:r>
          </w:p>
        </w:tc>
      </w:tr>
    </w:tbl>
    <w:p w:rsidR="00BA6436" w:rsidRDefault="00BA6436"/>
    <w:p w:rsidR="008115D6" w:rsidRDefault="008115D6" w:rsidP="008115D6">
      <w:pPr>
        <w:pStyle w:val="Heading2"/>
      </w:pPr>
      <w:bookmarkStart w:id="74" w:name="_Toc414562559"/>
      <w:r>
        <w:t>VPS 1*4 RPCs</w:t>
      </w:r>
      <w:bookmarkEnd w:id="74"/>
    </w:p>
    <w:p w:rsidR="003754CF" w:rsidRDefault="008115D6" w:rsidP="008115D6">
      <w:pPr>
        <w:pStyle w:val="BodyText"/>
      </w:pPr>
      <w:r>
        <w:t xml:space="preserve">The VPS 1*4 routines are executed by remote procedure calls through VistA RPC Broker.  </w:t>
      </w:r>
      <w:r w:rsidR="007C48FF">
        <w:t>The f</w:t>
      </w:r>
      <w:r>
        <w:t xml:space="preserve">ollowing </w:t>
      </w:r>
      <w:r w:rsidR="007C48FF">
        <w:t xml:space="preserve">table </w:t>
      </w:r>
      <w:r>
        <w:t>list</w:t>
      </w:r>
      <w:r w:rsidR="007C48FF">
        <w:t>s</w:t>
      </w:r>
      <w:r>
        <w:t xml:space="preserve"> the VPS 1*4 RPCs</w:t>
      </w:r>
      <w:r w:rsidR="003754CF">
        <w:t xml:space="preserve"> giving the RPC tag and routine name used for invocation</w:t>
      </w:r>
    </w:p>
    <w:p w:rsidR="008115D6" w:rsidRDefault="008115D6" w:rsidP="008115D6">
      <w:pPr>
        <w:pStyle w:val="BodyText"/>
      </w:pPr>
    </w:p>
    <w:p w:rsidR="00D26FDD" w:rsidRDefault="00D26FDD" w:rsidP="00D26FDD">
      <w:pPr>
        <w:pStyle w:val="Caption"/>
        <w:keepNext/>
      </w:pPr>
      <w:bookmarkStart w:id="75" w:name="_Toc410334435"/>
      <w:r>
        <w:lastRenderedPageBreak/>
        <w:t xml:space="preserve">Table </w:t>
      </w:r>
      <w:fldSimple w:instr=" SEQ Table \* ARABIC ">
        <w:r w:rsidR="00462913">
          <w:rPr>
            <w:noProof/>
          </w:rPr>
          <w:t>5</w:t>
        </w:r>
      </w:fldSimple>
      <w:r>
        <w:t xml:space="preserve"> VPS</w:t>
      </w:r>
      <w:r w:rsidR="000A2B10">
        <w:t xml:space="preserve"> </w:t>
      </w:r>
      <w:r>
        <w:t>1*4 RPCs - Tags and Routines</w:t>
      </w:r>
      <w:bookmarkEnd w:id="75"/>
    </w:p>
    <w:tbl>
      <w:tblPr>
        <w:tblStyle w:val="TableGrid"/>
        <w:tblW w:w="0" w:type="auto"/>
        <w:tblLook w:val="04A0" w:firstRow="1" w:lastRow="0" w:firstColumn="1" w:lastColumn="0" w:noHBand="0" w:noVBand="1"/>
        <w:tblCaption w:val="VPS 1*4 RPCs - Tags and Routines"/>
      </w:tblPr>
      <w:tblGrid>
        <w:gridCol w:w="5058"/>
        <w:gridCol w:w="2790"/>
        <w:gridCol w:w="1728"/>
      </w:tblGrid>
      <w:tr w:rsidR="00D26FDD" w:rsidRPr="00D26FDD" w:rsidTr="00D26FDD">
        <w:trPr>
          <w:tblHeader/>
        </w:trPr>
        <w:tc>
          <w:tcPr>
            <w:tcW w:w="5058"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D26FDD">
        <w:trPr>
          <w:tblHeader/>
        </w:trPr>
        <w:tc>
          <w:tcPr>
            <w:tcW w:w="5058" w:type="dxa"/>
          </w:tcPr>
          <w:p w:rsidR="00D83E9F" w:rsidRPr="00D83E9F" w:rsidRDefault="00D83E9F" w:rsidP="00D83E9F">
            <w:pPr>
              <w:pStyle w:val="BodyText"/>
            </w:pPr>
            <w:r w:rsidRPr="00D83E9F">
              <w:t>VPS GET PATIENT DEMOGRAPHIC</w:t>
            </w:r>
          </w:p>
        </w:tc>
        <w:tc>
          <w:tcPr>
            <w:tcW w:w="2790" w:type="dxa"/>
          </w:tcPr>
          <w:p w:rsidR="00D83E9F" w:rsidRPr="00D83E9F" w:rsidRDefault="00D83E9F" w:rsidP="00D83E9F">
            <w:pPr>
              <w:pStyle w:val="BodyText"/>
            </w:pPr>
            <w:r>
              <w:t>GETDATA</w:t>
            </w:r>
          </w:p>
        </w:tc>
        <w:tc>
          <w:tcPr>
            <w:tcW w:w="1728" w:type="dxa"/>
          </w:tcPr>
          <w:p w:rsidR="00D83E9F" w:rsidRPr="00D83E9F" w:rsidRDefault="00D83E9F" w:rsidP="00D83E9F">
            <w:pPr>
              <w:pStyle w:val="BodyText"/>
            </w:pPr>
            <w:r>
              <w:t>VPSRPC1</w:t>
            </w:r>
          </w:p>
        </w:tc>
      </w:tr>
      <w:tr w:rsidR="00D83E9F" w:rsidRPr="00D83E9F" w:rsidTr="00D26FDD">
        <w:trPr>
          <w:tblHeader/>
        </w:trPr>
        <w:tc>
          <w:tcPr>
            <w:tcW w:w="5058" w:type="dxa"/>
          </w:tcPr>
          <w:p w:rsidR="00D83E9F" w:rsidRPr="00D83E9F" w:rsidRDefault="00D83E9F" w:rsidP="00D83E9F">
            <w:pPr>
              <w:pStyle w:val="BodyText"/>
            </w:pPr>
            <w:r w:rsidRPr="00D83E9F">
              <w:t>VPS GET2 PATIENT DEMOGRAPHIC</w:t>
            </w:r>
          </w:p>
        </w:tc>
        <w:tc>
          <w:tcPr>
            <w:tcW w:w="2790" w:type="dxa"/>
          </w:tcPr>
          <w:p w:rsidR="00D83E9F" w:rsidRPr="00D83E9F" w:rsidRDefault="00D83E9F" w:rsidP="00D83E9F">
            <w:pPr>
              <w:pStyle w:val="BodyText"/>
            </w:pPr>
            <w:r>
              <w:t>GETDATA2</w:t>
            </w:r>
          </w:p>
        </w:tc>
        <w:tc>
          <w:tcPr>
            <w:tcW w:w="1728" w:type="dxa"/>
          </w:tcPr>
          <w:p w:rsidR="00D83E9F" w:rsidRPr="00D83E9F" w:rsidRDefault="00D83E9F" w:rsidP="00D83E9F">
            <w:pPr>
              <w:pStyle w:val="BodyText"/>
            </w:pPr>
            <w:r>
              <w:t>VPSRPC1</w:t>
            </w:r>
          </w:p>
        </w:tc>
      </w:tr>
      <w:tr w:rsidR="00D83E9F" w:rsidRPr="00D83E9F" w:rsidTr="00D26FDD">
        <w:trPr>
          <w:tblHeader/>
        </w:trPr>
        <w:tc>
          <w:tcPr>
            <w:tcW w:w="5058" w:type="dxa"/>
          </w:tcPr>
          <w:p w:rsidR="00D83E9F" w:rsidRPr="00D83E9F" w:rsidRDefault="00D83E9F" w:rsidP="00D83E9F">
            <w:pPr>
              <w:pStyle w:val="BodyText"/>
            </w:pPr>
            <w:r w:rsidRPr="00D83E9F">
              <w:t>VPS E</w:t>
            </w:r>
            <w:r>
              <w:t>NHANCED GET PATIENT DEMO</w:t>
            </w:r>
          </w:p>
        </w:tc>
        <w:tc>
          <w:tcPr>
            <w:tcW w:w="2790" w:type="dxa"/>
          </w:tcPr>
          <w:p w:rsidR="00D83E9F" w:rsidRPr="00D83E9F" w:rsidRDefault="00D83E9F" w:rsidP="00D83E9F">
            <w:pPr>
              <w:pStyle w:val="BodyText"/>
            </w:pPr>
            <w:r>
              <w:t>GETDATA3</w:t>
            </w:r>
          </w:p>
        </w:tc>
        <w:tc>
          <w:tcPr>
            <w:tcW w:w="1728" w:type="dxa"/>
          </w:tcPr>
          <w:p w:rsidR="00D83E9F" w:rsidRPr="00D83E9F" w:rsidRDefault="00D83E9F" w:rsidP="00D83E9F">
            <w:pPr>
              <w:pStyle w:val="BodyText"/>
            </w:pPr>
            <w:r>
              <w:t>VPSRPC1</w:t>
            </w:r>
          </w:p>
        </w:tc>
      </w:tr>
      <w:tr w:rsidR="00D83E9F" w:rsidRPr="00D83E9F" w:rsidTr="00D26FDD">
        <w:trPr>
          <w:tblHeader/>
        </w:trPr>
        <w:tc>
          <w:tcPr>
            <w:tcW w:w="5058" w:type="dxa"/>
          </w:tcPr>
          <w:p w:rsidR="00D83E9F" w:rsidRPr="00D83E9F" w:rsidRDefault="00D83E9F" w:rsidP="00D83E9F">
            <w:pPr>
              <w:pStyle w:val="BodyText"/>
            </w:pPr>
            <w:r w:rsidRPr="00D83E9F">
              <w:t>VPS PRINT PATIENT LABEL</w:t>
            </w:r>
          </w:p>
        </w:tc>
        <w:tc>
          <w:tcPr>
            <w:tcW w:w="2790" w:type="dxa"/>
          </w:tcPr>
          <w:p w:rsidR="00D83E9F" w:rsidRPr="00D83E9F" w:rsidRDefault="00D83E9F" w:rsidP="00D83E9F">
            <w:pPr>
              <w:pStyle w:val="BodyText"/>
            </w:pPr>
            <w:r>
              <w:t>PRINT</w:t>
            </w:r>
          </w:p>
        </w:tc>
        <w:tc>
          <w:tcPr>
            <w:tcW w:w="1728" w:type="dxa"/>
          </w:tcPr>
          <w:p w:rsidR="00D83E9F" w:rsidRPr="00D83E9F" w:rsidRDefault="00D83E9F" w:rsidP="00D83E9F">
            <w:pPr>
              <w:pStyle w:val="BodyText"/>
            </w:pPr>
            <w:r>
              <w:t>VPSRLBLS</w:t>
            </w:r>
          </w:p>
        </w:tc>
      </w:tr>
      <w:tr w:rsidR="00D83E9F" w:rsidRPr="00D83E9F" w:rsidTr="00D26FDD">
        <w:trPr>
          <w:tblHeader/>
        </w:trPr>
        <w:tc>
          <w:tcPr>
            <w:tcW w:w="5058" w:type="dxa"/>
          </w:tcPr>
          <w:p w:rsidR="00D83E9F" w:rsidRPr="00D83E9F" w:rsidRDefault="00D83E9F" w:rsidP="00D83E9F">
            <w:pPr>
              <w:pStyle w:val="BodyText"/>
            </w:pPr>
            <w:r w:rsidRPr="00D83E9F">
              <w:t>VPS PATIENT WRISTBAND PRINT</w:t>
            </w:r>
          </w:p>
        </w:tc>
        <w:tc>
          <w:tcPr>
            <w:tcW w:w="2790" w:type="dxa"/>
          </w:tcPr>
          <w:p w:rsidR="00D83E9F" w:rsidRPr="00D83E9F" w:rsidRDefault="00D83E9F" w:rsidP="00D83E9F">
            <w:pPr>
              <w:pStyle w:val="BodyText"/>
            </w:pPr>
            <w:r>
              <w:t>PRINT</w:t>
            </w:r>
          </w:p>
        </w:tc>
        <w:tc>
          <w:tcPr>
            <w:tcW w:w="1728" w:type="dxa"/>
          </w:tcPr>
          <w:p w:rsidR="00D83E9F" w:rsidRPr="00D83E9F" w:rsidRDefault="00D83E9F" w:rsidP="00D83E9F">
            <w:pPr>
              <w:pStyle w:val="BodyText"/>
            </w:pPr>
            <w:r>
              <w:t>VPSWRIST</w:t>
            </w:r>
          </w:p>
        </w:tc>
      </w:tr>
      <w:tr w:rsidR="00D83E9F" w:rsidRPr="00D83E9F" w:rsidTr="00D26FDD">
        <w:trPr>
          <w:tblHeader/>
        </w:trPr>
        <w:tc>
          <w:tcPr>
            <w:tcW w:w="5058" w:type="dxa"/>
          </w:tcPr>
          <w:p w:rsidR="00D83E9F" w:rsidRPr="00D83E9F" w:rsidRDefault="00BC0FFB" w:rsidP="00D83E9F">
            <w:pPr>
              <w:pStyle w:val="BodyText"/>
            </w:pPr>
            <w:r>
              <w:t>VPS GET PRINTERS</w:t>
            </w:r>
          </w:p>
        </w:tc>
        <w:tc>
          <w:tcPr>
            <w:tcW w:w="2790" w:type="dxa"/>
          </w:tcPr>
          <w:p w:rsidR="00D83E9F" w:rsidRPr="00D83E9F" w:rsidRDefault="00BC0FFB" w:rsidP="00D83E9F">
            <w:pPr>
              <w:pStyle w:val="BodyText"/>
            </w:pPr>
            <w:r>
              <w:t>DEVICE</w:t>
            </w:r>
          </w:p>
        </w:tc>
        <w:tc>
          <w:tcPr>
            <w:tcW w:w="1728" w:type="dxa"/>
          </w:tcPr>
          <w:p w:rsidR="00D83E9F" w:rsidRPr="00D83E9F" w:rsidRDefault="00BC0FFB" w:rsidP="00D83E9F">
            <w:pPr>
              <w:pStyle w:val="BodyText"/>
            </w:pPr>
            <w:r>
              <w:t>VPSPRINT</w:t>
            </w:r>
          </w:p>
        </w:tc>
      </w:tr>
      <w:tr w:rsidR="00D83E9F" w:rsidRPr="00D83E9F" w:rsidTr="00D26FDD">
        <w:trPr>
          <w:tblHeader/>
        </w:trPr>
        <w:tc>
          <w:tcPr>
            <w:tcW w:w="5058" w:type="dxa"/>
          </w:tcPr>
          <w:p w:rsidR="00D83E9F" w:rsidRPr="00D83E9F" w:rsidRDefault="00D83E9F" w:rsidP="00D83E9F">
            <w:pPr>
              <w:pStyle w:val="BodyText"/>
            </w:pPr>
            <w:r w:rsidRPr="00D83E9F">
              <w:t>VPS GET CLINICAL REMINDERS</w:t>
            </w:r>
          </w:p>
        </w:tc>
        <w:tc>
          <w:tcPr>
            <w:tcW w:w="2790" w:type="dxa"/>
          </w:tcPr>
          <w:p w:rsidR="00D83E9F" w:rsidRPr="00D83E9F" w:rsidRDefault="00D83E9F" w:rsidP="00D83E9F">
            <w:pPr>
              <w:pStyle w:val="BodyText"/>
            </w:pPr>
            <w:r>
              <w:t>REMIND</w:t>
            </w:r>
          </w:p>
        </w:tc>
        <w:tc>
          <w:tcPr>
            <w:tcW w:w="1728" w:type="dxa"/>
          </w:tcPr>
          <w:p w:rsidR="00D83E9F" w:rsidRPr="00D83E9F" w:rsidRDefault="00D83E9F" w:rsidP="00D83E9F">
            <w:pPr>
              <w:pStyle w:val="BodyText"/>
            </w:pPr>
            <w:r>
              <w:t>VPSPTCR</w:t>
            </w:r>
          </w:p>
        </w:tc>
      </w:tr>
    </w:tbl>
    <w:p w:rsidR="00BA6436" w:rsidRDefault="00BA6436"/>
    <w:p w:rsidR="000D152A" w:rsidRDefault="000D152A" w:rsidP="00BA6436">
      <w:pPr>
        <w:pStyle w:val="Heading2"/>
        <w:numPr>
          <w:ilvl w:val="0"/>
          <w:numId w:val="0"/>
        </w:numPr>
      </w:pPr>
      <w:bookmarkStart w:id="76" w:name="_Toc414562560"/>
      <w:r>
        <w:t>Detailed VPS 1*4 RPC Information</w:t>
      </w:r>
      <w:bookmarkEnd w:id="76"/>
    </w:p>
    <w:p w:rsidR="000D152A" w:rsidRPr="000D152A" w:rsidRDefault="000D152A" w:rsidP="000D152A">
      <w:pPr>
        <w:pStyle w:val="BodyText"/>
      </w:pPr>
      <w:r>
        <w:t xml:space="preserve">Details on the input parameters and the output produced by each of the VPS 1*4 </w:t>
      </w:r>
      <w:r w:rsidR="004D058B">
        <w:t>RP</w:t>
      </w:r>
      <w:r>
        <w:t xml:space="preserve">Cs may be obtained from a </w:t>
      </w:r>
      <w:proofErr w:type="spellStart"/>
      <w:r>
        <w:t>FileMan</w:t>
      </w:r>
      <w:proofErr w:type="spellEnd"/>
      <w:r>
        <w:t xml:space="preserve"> inquiry to the REMOTE PROCEDURE file # 8994.</w:t>
      </w:r>
    </w:p>
    <w:p w:rsidR="00BC59F3" w:rsidRDefault="00BC59F3" w:rsidP="00BC59F3">
      <w:pPr>
        <w:pStyle w:val="Heading1"/>
      </w:pPr>
      <w:bookmarkStart w:id="77" w:name="_Toc414562561"/>
      <w:r>
        <w:t>Exported Options</w:t>
      </w:r>
      <w:bookmarkEnd w:id="77"/>
    </w:p>
    <w:p w:rsidR="00403D4E" w:rsidRPr="00403D4E" w:rsidRDefault="00403D4E" w:rsidP="00403D4E">
      <w:pPr>
        <w:pStyle w:val="BodyText"/>
      </w:pPr>
      <w:r>
        <w:t>There are no VistA M Server options exported with VPS 1*4.</w:t>
      </w:r>
      <w:r w:rsidR="00E74EDB">
        <w:t xml:space="preserve">  However, VPS 1*4</w:t>
      </w:r>
      <w:r w:rsidR="001E57D5">
        <w:t xml:space="preserve"> require</w:t>
      </w:r>
      <w:r w:rsidR="004D058B">
        <w:t>s</w:t>
      </w:r>
      <w:r w:rsidR="00E74EDB">
        <w:t xml:space="preserve"> the VPS KIOSK INTERFACE context (option menu).</w:t>
      </w:r>
      <w:r w:rsidR="001E57D5">
        <w:t xml:space="preserve">  </w:t>
      </w:r>
    </w:p>
    <w:p w:rsidR="00BC59F3" w:rsidRDefault="00521C81" w:rsidP="00BC59F3">
      <w:pPr>
        <w:pStyle w:val="Heading1"/>
      </w:pPr>
      <w:bookmarkStart w:id="78" w:name="_Toc414562562"/>
      <w:r>
        <w:t>Archiving and Purging</w:t>
      </w:r>
      <w:bookmarkEnd w:id="78"/>
    </w:p>
    <w:p w:rsidR="00BC59F3" w:rsidRDefault="00BC59F3" w:rsidP="00BC59F3">
      <w:pPr>
        <w:pStyle w:val="Heading2"/>
      </w:pPr>
      <w:bookmarkStart w:id="79" w:name="_Toc414562563"/>
      <w:r>
        <w:t>Archiving</w:t>
      </w:r>
      <w:bookmarkEnd w:id="79"/>
    </w:p>
    <w:p w:rsidR="00BC59F3" w:rsidRDefault="00BC59F3" w:rsidP="00BC59F3">
      <w:pPr>
        <w:pStyle w:val="BodyText"/>
      </w:pPr>
      <w:r>
        <w:t xml:space="preserve">There are no archiving procedures needed for </w:t>
      </w:r>
      <w:r w:rsidR="004141BF">
        <w:t>VPS 1*4</w:t>
      </w:r>
      <w:r>
        <w:t xml:space="preserve"> RPC components.</w:t>
      </w:r>
    </w:p>
    <w:p w:rsidR="00BC59F3" w:rsidRPr="00BC59F3" w:rsidRDefault="00BC59F3" w:rsidP="00BC59F3">
      <w:pPr>
        <w:pStyle w:val="Heading2"/>
      </w:pPr>
      <w:bookmarkStart w:id="80" w:name="_Toc414562564"/>
      <w:r>
        <w:t>Purging</w:t>
      </w:r>
      <w:bookmarkEnd w:id="80"/>
    </w:p>
    <w:p w:rsidR="00BC59F3" w:rsidRDefault="00BC59F3" w:rsidP="00BC59F3">
      <w:pPr>
        <w:pStyle w:val="BodyText"/>
      </w:pPr>
      <w:r>
        <w:t xml:space="preserve">There are no purging procedures needed for </w:t>
      </w:r>
      <w:r w:rsidR="004141BF">
        <w:t>VPS 1*4</w:t>
      </w:r>
      <w:r>
        <w:t xml:space="preserve"> RPC components.</w:t>
      </w:r>
    </w:p>
    <w:p w:rsidR="00683DBB" w:rsidRPr="000D63C5" w:rsidRDefault="00014EC1" w:rsidP="00014EC1">
      <w:pPr>
        <w:pStyle w:val="Heading1"/>
      </w:pPr>
      <w:bookmarkStart w:id="81" w:name="_Toc390883230"/>
      <w:bookmarkStart w:id="82" w:name="_Ref207530436"/>
      <w:bookmarkStart w:id="83" w:name="_Toc234302632"/>
      <w:bookmarkStart w:id="84" w:name="_Toc414562565"/>
      <w:bookmarkStart w:id="85" w:name="SecuritySpecifications1"/>
      <w:bookmarkStart w:id="86" w:name="_Toc318088809"/>
      <w:bookmarkStart w:id="87" w:name="_Toc318089554"/>
      <w:bookmarkStart w:id="88" w:name="_Toc79889728"/>
      <w:bookmarkEnd w:id="81"/>
      <w:r>
        <w:t>Callable Routines</w:t>
      </w:r>
      <w:bookmarkEnd w:id="82"/>
      <w:bookmarkEnd w:id="83"/>
      <w:bookmarkEnd w:id="84"/>
    </w:p>
    <w:bookmarkEnd w:id="85"/>
    <w:p w:rsidR="00F75835" w:rsidRDefault="004141BF" w:rsidP="00F75835">
      <w:pPr>
        <w:pStyle w:val="BodyText"/>
      </w:pPr>
      <w:r>
        <w:t>VPS 1*4</w:t>
      </w:r>
      <w:r w:rsidR="009F31A8">
        <w:t xml:space="preserve"> does not provide callable VistA M Server callable routines.</w:t>
      </w:r>
    </w:p>
    <w:p w:rsidR="002F67FF" w:rsidRPr="000D63C5" w:rsidRDefault="00014EC1" w:rsidP="00014EC1">
      <w:pPr>
        <w:pStyle w:val="Heading1"/>
      </w:pPr>
      <w:bookmarkStart w:id="89" w:name="_Toc390883232"/>
      <w:bookmarkStart w:id="90" w:name="SystemFeatures1"/>
      <w:bookmarkStart w:id="91" w:name="_Ref207532841"/>
      <w:bookmarkStart w:id="92" w:name="_Toc234302638"/>
      <w:bookmarkStart w:id="93" w:name="_Toc414562566"/>
      <w:bookmarkStart w:id="94" w:name="_Toc206227112"/>
      <w:bookmarkStart w:id="95" w:name="_Ref207531603"/>
      <w:bookmarkStart w:id="96" w:name="_Toc234302633"/>
      <w:bookmarkEnd w:id="89"/>
      <w:r>
        <w:t>External Interfaces</w:t>
      </w:r>
      <w:bookmarkEnd w:id="90"/>
      <w:bookmarkEnd w:id="91"/>
      <w:bookmarkEnd w:id="92"/>
      <w:bookmarkEnd w:id="93"/>
    </w:p>
    <w:p w:rsidR="00765D17" w:rsidRPr="006B3201" w:rsidRDefault="00EF4EF2" w:rsidP="006B3201">
      <w:pPr>
        <w:pStyle w:val="BodyText"/>
      </w:pPr>
      <w:r>
        <w:t>There are no</w:t>
      </w:r>
      <w:r w:rsidR="00C1441E">
        <w:t xml:space="preserve"> interfaces to </w:t>
      </w:r>
      <w:r w:rsidR="004141BF">
        <w:t>VPS 1*4</w:t>
      </w:r>
      <w:r w:rsidR="009B5010">
        <w:t xml:space="preserve"> RPCs other than t</w:t>
      </w:r>
      <w:r>
        <w:t>hose provided by the VistA M Server and VistA RPC Broker.</w:t>
      </w:r>
    </w:p>
    <w:p w:rsidR="00683DBB" w:rsidRPr="000D63C5" w:rsidRDefault="00014EC1" w:rsidP="00014EC1">
      <w:pPr>
        <w:pStyle w:val="Heading1"/>
      </w:pPr>
      <w:bookmarkStart w:id="97" w:name="_Toc414562567"/>
      <w:bookmarkStart w:id="98" w:name="UsablitySpecifications1"/>
      <w:r>
        <w:lastRenderedPageBreak/>
        <w:t xml:space="preserve">External </w:t>
      </w:r>
      <w:bookmarkEnd w:id="94"/>
      <w:bookmarkEnd w:id="95"/>
      <w:bookmarkEnd w:id="96"/>
      <w:r>
        <w:t>Relations</w:t>
      </w:r>
      <w:bookmarkEnd w:id="97"/>
    </w:p>
    <w:bookmarkEnd w:id="98"/>
    <w:p w:rsidR="00D93C23" w:rsidRDefault="00D93C23" w:rsidP="00C1441E">
      <w:pPr>
        <w:pStyle w:val="BodyText"/>
        <w:rPr>
          <w:sz w:val="24"/>
        </w:rPr>
      </w:pPr>
      <w:r w:rsidRPr="002138FA">
        <w:rPr>
          <w:sz w:val="24"/>
        </w:rPr>
        <w:t>The following minimum packa</w:t>
      </w:r>
      <w:r>
        <w:rPr>
          <w:sz w:val="24"/>
        </w:rPr>
        <w:t>ge versions are required:</w:t>
      </w:r>
    </w:p>
    <w:p w:rsidR="00D93C23" w:rsidRDefault="00780225" w:rsidP="006C0521">
      <w:pPr>
        <w:pStyle w:val="BodyText"/>
        <w:numPr>
          <w:ilvl w:val="0"/>
          <w:numId w:val="23"/>
        </w:numPr>
        <w:spacing w:after="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6C0521">
      <w:pPr>
        <w:pStyle w:val="BodyText"/>
        <w:numPr>
          <w:ilvl w:val="0"/>
          <w:numId w:val="23"/>
        </w:numPr>
        <w:spacing w:after="0"/>
        <w:rPr>
          <w:sz w:val="24"/>
        </w:rPr>
      </w:pPr>
      <w:r>
        <w:rPr>
          <w:sz w:val="24"/>
        </w:rPr>
        <w:t>Kernel V. 8.0,</w:t>
      </w:r>
    </w:p>
    <w:p w:rsidR="00D93C23" w:rsidRDefault="00D93C23" w:rsidP="006C0521">
      <w:pPr>
        <w:pStyle w:val="BodyText"/>
        <w:numPr>
          <w:ilvl w:val="0"/>
          <w:numId w:val="23"/>
        </w:numPr>
        <w:spacing w:after="0"/>
        <w:rPr>
          <w:sz w:val="24"/>
        </w:rPr>
      </w:pPr>
      <w:r>
        <w:rPr>
          <w:sz w:val="24"/>
        </w:rPr>
        <w:t>Kernel Toolkit V. 7.3,</w:t>
      </w:r>
    </w:p>
    <w:p w:rsidR="00D93C23" w:rsidRDefault="00D93C23" w:rsidP="006C0521">
      <w:pPr>
        <w:pStyle w:val="BodyText"/>
        <w:numPr>
          <w:ilvl w:val="0"/>
          <w:numId w:val="23"/>
        </w:numPr>
        <w:spacing w:after="0"/>
        <w:rPr>
          <w:sz w:val="24"/>
        </w:rPr>
      </w:pPr>
      <w:r>
        <w:rPr>
          <w:sz w:val="24"/>
        </w:rPr>
        <w:t>CPRS V. 29,</w:t>
      </w:r>
    </w:p>
    <w:p w:rsidR="00D93C23" w:rsidRDefault="00D93C23" w:rsidP="006C0521">
      <w:pPr>
        <w:pStyle w:val="BodyText"/>
        <w:numPr>
          <w:ilvl w:val="0"/>
          <w:numId w:val="23"/>
        </w:numPr>
        <w:spacing w:after="0"/>
        <w:rPr>
          <w:sz w:val="24"/>
        </w:rPr>
      </w:pPr>
      <w:r>
        <w:rPr>
          <w:sz w:val="24"/>
        </w:rPr>
        <w:t>PXRM V. 2.0.18,</w:t>
      </w:r>
    </w:p>
    <w:p w:rsidR="00F76834" w:rsidRDefault="0031065C" w:rsidP="001E666C">
      <w:pPr>
        <w:pStyle w:val="BodyText"/>
        <w:numPr>
          <w:ilvl w:val="0"/>
          <w:numId w:val="23"/>
        </w:numPr>
        <w:spacing w:after="0"/>
        <w:rPr>
          <w:sz w:val="24"/>
        </w:rPr>
      </w:pPr>
      <w:r w:rsidRPr="0031065C">
        <w:rPr>
          <w:sz w:val="24"/>
        </w:rPr>
        <w:t>RPC Broker V. 1.1</w:t>
      </w:r>
    </w:p>
    <w:p w:rsidR="001E666C" w:rsidRPr="0031065C" w:rsidRDefault="001E666C" w:rsidP="006C0521">
      <w:pPr>
        <w:pStyle w:val="BodyText"/>
        <w:numPr>
          <w:ilvl w:val="0"/>
          <w:numId w:val="23"/>
        </w:numPr>
        <w:rPr>
          <w:sz w:val="24"/>
        </w:rPr>
      </w:pPr>
      <w:r>
        <w:rPr>
          <w:sz w:val="24"/>
        </w:rPr>
        <w:t>VPS*1.0*2</w:t>
      </w:r>
    </w:p>
    <w:p w:rsidR="00D93C23" w:rsidRDefault="00D93C23" w:rsidP="00D93C23">
      <w:pPr>
        <w:pStyle w:val="BodyText"/>
        <w:spacing w:after="0"/>
        <w:rPr>
          <w:sz w:val="24"/>
        </w:rPr>
      </w:pPr>
      <w:r w:rsidRPr="002138FA">
        <w:rPr>
          <w:sz w:val="24"/>
        </w:rPr>
        <w:t>Sites should verify that all patches to these packages have been installed.</w:t>
      </w:r>
    </w:p>
    <w:p w:rsidR="00014EC1" w:rsidRDefault="00014EC1" w:rsidP="00014EC1">
      <w:pPr>
        <w:pStyle w:val="Heading1"/>
      </w:pPr>
      <w:bookmarkStart w:id="99" w:name="_Toc414562568"/>
      <w:r>
        <w:t>Internal Relations</w:t>
      </w:r>
      <w:bookmarkEnd w:id="99"/>
    </w:p>
    <w:p w:rsidR="00036E7F" w:rsidRDefault="00036E7F" w:rsidP="00036E7F">
      <w:pPr>
        <w:pStyle w:val="BodyText"/>
      </w:pPr>
      <w:r>
        <w:t>There ar</w:t>
      </w:r>
      <w:r w:rsidR="00C1441E">
        <w:t xml:space="preserve">e no internal relations for </w:t>
      </w:r>
      <w:r w:rsidR="004141BF">
        <w:t>VPS 1*4</w:t>
      </w:r>
      <w:r>
        <w:t>.</w:t>
      </w:r>
    </w:p>
    <w:p w:rsidR="004864D7" w:rsidRDefault="004864D7" w:rsidP="004864D7">
      <w:pPr>
        <w:pStyle w:val="Heading1"/>
      </w:pPr>
      <w:bookmarkStart w:id="100" w:name="_Toc414562569"/>
      <w:r>
        <w:t>DBIA Agreements</w:t>
      </w:r>
      <w:bookmarkEnd w:id="100"/>
    </w:p>
    <w:p w:rsidR="004864D7" w:rsidRDefault="004864D7" w:rsidP="004864D7">
      <w:pPr>
        <w:pStyle w:val="BodyText"/>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4864D7">
      <w:pPr>
        <w:pStyle w:val="Heading2"/>
      </w:pPr>
      <w:bookmarkStart w:id="101" w:name="_Toc414562570"/>
      <w:r>
        <w:t>DBIA Agreements – Custodial Package</w:t>
      </w:r>
      <w:bookmarkEnd w:id="101"/>
    </w:p>
    <w:p w:rsidR="00736FB1" w:rsidRPr="00A17CAE" w:rsidRDefault="00D92BE0" w:rsidP="006C0521">
      <w:pPr>
        <w:pStyle w:val="BodyText"/>
        <w:numPr>
          <w:ilvl w:val="0"/>
          <w:numId w:val="25"/>
        </w:numPr>
      </w:pPr>
      <w:r>
        <w:t xml:space="preserve">Sign on to </w:t>
      </w:r>
      <w:r w:rsidR="00736FB1" w:rsidRPr="004348F9">
        <w:rPr>
          <w:b/>
        </w:rPr>
        <w:t>FORUM</w:t>
      </w:r>
      <w:r w:rsidRPr="00D92BE0">
        <w:t xml:space="preserve"> system</w:t>
      </w:r>
    </w:p>
    <w:p w:rsidR="00736FB1" w:rsidRPr="00A17CAE" w:rsidRDefault="00D92BE0" w:rsidP="006C0521">
      <w:pPr>
        <w:pStyle w:val="BodyText"/>
        <w:numPr>
          <w:ilvl w:val="0"/>
          <w:numId w:val="25"/>
        </w:numPr>
      </w:pPr>
      <w:r>
        <w:t xml:space="preserve">Go to the </w:t>
      </w:r>
      <w:r w:rsidR="00736FB1" w:rsidRPr="004348F9">
        <w:rPr>
          <w:b/>
        </w:rPr>
        <w:t>DBA</w:t>
      </w:r>
      <w:r w:rsidR="00736FB1" w:rsidRPr="00A17CAE">
        <w:t xml:space="preserve"> Menu</w:t>
      </w:r>
    </w:p>
    <w:p w:rsidR="00736FB1" w:rsidRPr="00D92BE0" w:rsidRDefault="00D92BE0" w:rsidP="006C0521">
      <w:pPr>
        <w:pStyle w:val="BodyText"/>
        <w:numPr>
          <w:ilvl w:val="0"/>
          <w:numId w:val="25"/>
        </w:numPr>
      </w:pPr>
      <w:r>
        <w:t xml:space="preserve">Select the </w:t>
      </w:r>
      <w:r w:rsidR="00736FB1" w:rsidRPr="004348F9">
        <w:rPr>
          <w:b/>
        </w:rPr>
        <w:t>Integration Agreements Menu</w:t>
      </w:r>
      <w:r w:rsidRPr="004348F9">
        <w:rPr>
          <w:b/>
        </w:rPr>
        <w:t xml:space="preserve"> </w:t>
      </w:r>
      <w:r>
        <w:t>option</w:t>
      </w:r>
    </w:p>
    <w:p w:rsidR="00736FB1" w:rsidRPr="00A17CAE" w:rsidRDefault="00D92BE0" w:rsidP="006C0521">
      <w:pPr>
        <w:pStyle w:val="BodyText"/>
        <w:numPr>
          <w:ilvl w:val="0"/>
          <w:numId w:val="25"/>
        </w:numPr>
      </w:pPr>
      <w:r>
        <w:t xml:space="preserve">Select the </w:t>
      </w:r>
      <w:r w:rsidR="00736FB1" w:rsidRPr="004348F9">
        <w:rPr>
          <w:b/>
        </w:rPr>
        <w:t>Custodial Package Menu</w:t>
      </w:r>
      <w:r w:rsidRPr="00D92BE0">
        <w:t xml:space="preserve"> option</w:t>
      </w:r>
    </w:p>
    <w:p w:rsidR="00736FB1" w:rsidRPr="00A17CAE" w:rsidRDefault="00D92BE0" w:rsidP="006C0521">
      <w:pPr>
        <w:pStyle w:val="BodyText"/>
        <w:numPr>
          <w:ilvl w:val="0"/>
          <w:numId w:val="25"/>
        </w:numPr>
      </w:pPr>
      <w:r>
        <w:t xml:space="preserve">Choose the </w:t>
      </w:r>
      <w:r w:rsidR="00736FB1" w:rsidRPr="004348F9">
        <w:rPr>
          <w:b/>
        </w:rPr>
        <w:t>Active by Custodial Package</w:t>
      </w:r>
      <w:r w:rsidR="00736FB1" w:rsidRPr="00A17CAE">
        <w:t xml:space="preserve"> Option</w:t>
      </w:r>
    </w:p>
    <w:p w:rsidR="00D92BE0" w:rsidRDefault="00D92BE0" w:rsidP="006C0521">
      <w:pPr>
        <w:pStyle w:val="BodyText"/>
        <w:numPr>
          <w:ilvl w:val="0"/>
          <w:numId w:val="25"/>
        </w:numPr>
        <w:rPr>
          <w:b/>
          <w:i/>
        </w:rPr>
      </w:pPr>
      <w:r>
        <w:t xml:space="preserve">When prompted for a package, enter </w:t>
      </w:r>
      <w:r w:rsidR="00736FB1" w:rsidRPr="00736FB1">
        <w:rPr>
          <w:b/>
          <w:i/>
        </w:rPr>
        <w:t xml:space="preserve"> </w:t>
      </w:r>
      <w:r>
        <w:rPr>
          <w:b/>
          <w:i/>
        </w:rPr>
        <w:t>VA Point of Service (Kiosks</w:t>
      </w:r>
      <w:r w:rsidR="004348F9">
        <w:rPr>
          <w:b/>
          <w:i/>
        </w:rPr>
        <w:t>)</w:t>
      </w:r>
    </w:p>
    <w:p w:rsidR="00D92BE0" w:rsidRPr="00D92BE0" w:rsidRDefault="00E74EDB" w:rsidP="006C0521">
      <w:pPr>
        <w:pStyle w:val="BodyText"/>
        <w:numPr>
          <w:ilvl w:val="0"/>
          <w:numId w:val="25"/>
        </w:numPr>
      </w:pPr>
      <w:r>
        <w:t xml:space="preserve">All current IAs to which </w:t>
      </w:r>
      <w:r w:rsidR="004348F9">
        <w:t>VA Point of Service (Kiosks) is custodian are listed.</w:t>
      </w:r>
    </w:p>
    <w:p w:rsidR="00D92BE0" w:rsidRPr="00A17CAE" w:rsidRDefault="00D92BE0" w:rsidP="00736FB1">
      <w:pPr>
        <w:pStyle w:val="BodyText"/>
        <w:ind w:left="576"/>
      </w:pPr>
    </w:p>
    <w:p w:rsidR="004864D7" w:rsidRDefault="004864D7" w:rsidP="004864D7">
      <w:pPr>
        <w:pStyle w:val="Heading2"/>
      </w:pPr>
      <w:bookmarkStart w:id="102" w:name="_Toc414562571"/>
      <w:r>
        <w:t>DBIA Agreements – Subscriber Package</w:t>
      </w:r>
      <w:bookmarkEnd w:id="102"/>
    </w:p>
    <w:p w:rsidR="00D92BE0" w:rsidRPr="00396904" w:rsidRDefault="0053158D" w:rsidP="006C0521">
      <w:pPr>
        <w:pStyle w:val="BodyText"/>
        <w:numPr>
          <w:ilvl w:val="0"/>
          <w:numId w:val="26"/>
        </w:numPr>
      </w:pPr>
      <w:r>
        <w:t xml:space="preserve">Sign on to the </w:t>
      </w:r>
      <w:r w:rsidR="00D92BE0" w:rsidRPr="0053158D">
        <w:rPr>
          <w:b/>
        </w:rPr>
        <w:t>FORUM</w:t>
      </w:r>
      <w:r>
        <w:t xml:space="preserve"> system</w:t>
      </w:r>
    </w:p>
    <w:p w:rsidR="00D92BE0" w:rsidRPr="00396904" w:rsidRDefault="0053158D" w:rsidP="006C0521">
      <w:pPr>
        <w:pStyle w:val="BodyText"/>
        <w:numPr>
          <w:ilvl w:val="0"/>
          <w:numId w:val="26"/>
        </w:numPr>
      </w:pPr>
      <w:r>
        <w:t xml:space="preserve">Go to the </w:t>
      </w:r>
      <w:r w:rsidRPr="004348F9">
        <w:rPr>
          <w:b/>
        </w:rPr>
        <w:t>DBA</w:t>
      </w:r>
      <w:r w:rsidRPr="00A17CAE">
        <w:t xml:space="preserve"> Menu</w:t>
      </w:r>
    </w:p>
    <w:p w:rsidR="00D92BE0" w:rsidRPr="00396904" w:rsidRDefault="0053158D" w:rsidP="006C0521">
      <w:pPr>
        <w:pStyle w:val="BodyText"/>
        <w:numPr>
          <w:ilvl w:val="0"/>
          <w:numId w:val="26"/>
        </w:numPr>
      </w:pPr>
      <w:r>
        <w:t xml:space="preserve">Select the </w:t>
      </w:r>
      <w:r w:rsidRPr="004348F9">
        <w:rPr>
          <w:b/>
        </w:rPr>
        <w:t xml:space="preserve">Integration Agreements Menu </w:t>
      </w:r>
      <w:r>
        <w:t>option</w:t>
      </w:r>
    </w:p>
    <w:p w:rsidR="00D92BE0" w:rsidRPr="00396904" w:rsidRDefault="0053158D" w:rsidP="006C0521">
      <w:pPr>
        <w:pStyle w:val="BodyText"/>
        <w:numPr>
          <w:ilvl w:val="0"/>
          <w:numId w:val="26"/>
        </w:numPr>
      </w:pPr>
      <w:r>
        <w:t xml:space="preserve">Select the </w:t>
      </w:r>
      <w:r w:rsidR="00D92BE0" w:rsidRPr="0053158D">
        <w:rPr>
          <w:b/>
        </w:rPr>
        <w:t>Subscriber Package Menu</w:t>
      </w:r>
      <w:r>
        <w:t xml:space="preserve"> option</w:t>
      </w:r>
    </w:p>
    <w:p w:rsidR="00D92BE0" w:rsidRPr="00396904" w:rsidRDefault="0053158D" w:rsidP="006C0521">
      <w:pPr>
        <w:pStyle w:val="BodyText"/>
        <w:numPr>
          <w:ilvl w:val="0"/>
          <w:numId w:val="26"/>
        </w:numPr>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6C0521">
      <w:pPr>
        <w:pStyle w:val="BodyText"/>
        <w:numPr>
          <w:ilvl w:val="0"/>
          <w:numId w:val="26"/>
        </w:numPr>
      </w:pPr>
      <w:r>
        <w:t>When prompted with “S</w:t>
      </w:r>
      <w:r w:rsidR="002C1964">
        <w:t>elect PACKAGE NAME</w:t>
      </w:r>
      <w:r>
        <w:t xml:space="preserve">,” </w:t>
      </w:r>
      <w:r w:rsidR="002C1964">
        <w:t>enter</w:t>
      </w:r>
      <w:r>
        <w:t xml:space="preserve"> </w:t>
      </w:r>
      <w:r w:rsidR="00E74EDB">
        <w:rPr>
          <w:b/>
          <w:i/>
        </w:rPr>
        <w:t>VA Point of Service (Kiosks)</w:t>
      </w:r>
    </w:p>
    <w:p w:rsidR="0053158D" w:rsidRPr="0053158D" w:rsidRDefault="0053158D" w:rsidP="006C0521">
      <w:pPr>
        <w:pStyle w:val="BodyText"/>
        <w:numPr>
          <w:ilvl w:val="0"/>
          <w:numId w:val="26"/>
        </w:numPr>
      </w:pPr>
      <w:r>
        <w:lastRenderedPageBreak/>
        <w:t xml:space="preserve">When prompted with “START WITH SUBSCRIBING PACKAGE,” ENTER </w:t>
      </w:r>
      <w:r w:rsidR="00E74EDB">
        <w:rPr>
          <w:b/>
          <w:i/>
        </w:rPr>
        <w:t>VA Point of Service (Kiosks)</w:t>
      </w:r>
    </w:p>
    <w:p w:rsidR="0053158D" w:rsidRDefault="0053158D" w:rsidP="006C0521">
      <w:pPr>
        <w:pStyle w:val="BodyText"/>
        <w:numPr>
          <w:ilvl w:val="0"/>
          <w:numId w:val="26"/>
        </w:numPr>
      </w:pPr>
      <w:r>
        <w:t>All current IAs to which VPS VA Point of Service (Kiosks) is a subscriber are listed</w:t>
      </w:r>
    </w:p>
    <w:p w:rsidR="00014EC1" w:rsidRDefault="00E26090" w:rsidP="00014EC1">
      <w:pPr>
        <w:pStyle w:val="Heading1"/>
      </w:pPr>
      <w:bookmarkStart w:id="103" w:name="_Toc414562572"/>
      <w:r>
        <w:t>Package</w:t>
      </w:r>
      <w:r w:rsidR="00014EC1">
        <w:t>-wide Variables</w:t>
      </w:r>
      <w:bookmarkEnd w:id="103"/>
    </w:p>
    <w:p w:rsidR="00E26090" w:rsidRDefault="00E26090" w:rsidP="00E26090">
      <w:pPr>
        <w:pStyle w:val="BodyText"/>
      </w:pPr>
      <w:r>
        <w:t>There are no package-wide variable associated with VPS 1*4.</w:t>
      </w:r>
    </w:p>
    <w:p w:rsidR="00036E7F" w:rsidRDefault="00036E7F" w:rsidP="00036E7F">
      <w:pPr>
        <w:pStyle w:val="Heading1"/>
      </w:pPr>
      <w:bookmarkStart w:id="104" w:name="_Toc414562573"/>
      <w:r>
        <w:t>SAC Exemptions</w:t>
      </w:r>
      <w:bookmarkEnd w:id="104"/>
    </w:p>
    <w:p w:rsidR="00036E7F" w:rsidRPr="00036E7F" w:rsidRDefault="00036E7F" w:rsidP="00036E7F">
      <w:pPr>
        <w:pStyle w:val="BodyText"/>
      </w:pPr>
      <w:r>
        <w:t xml:space="preserve">There are no </w:t>
      </w:r>
      <w:r w:rsidR="000B30EE">
        <w:t>SAC Exemptions for VPS 1*4.</w:t>
      </w:r>
    </w:p>
    <w:p w:rsidR="00014EC1" w:rsidRDefault="00014EC1" w:rsidP="00014EC1">
      <w:pPr>
        <w:pStyle w:val="Heading1"/>
      </w:pPr>
      <w:bookmarkStart w:id="105" w:name="_Toc414562574"/>
      <w:r>
        <w:t>Software Product Security</w:t>
      </w:r>
      <w:bookmarkEnd w:id="105"/>
    </w:p>
    <w:p w:rsidR="00014EC1" w:rsidRDefault="00014EC1" w:rsidP="00014EC1">
      <w:pPr>
        <w:pStyle w:val="Heading2"/>
      </w:pPr>
      <w:bookmarkStart w:id="106" w:name="_Toc414562575"/>
      <w:r>
        <w:t>Security Management</w:t>
      </w:r>
      <w:bookmarkEnd w:id="106"/>
    </w:p>
    <w:p w:rsidR="00F846BE" w:rsidRPr="00F846BE" w:rsidRDefault="00854757" w:rsidP="00F846BE">
      <w:pPr>
        <w:pStyle w:val="BodyText"/>
      </w:pPr>
      <w:r>
        <w:t>No</w:t>
      </w:r>
      <w:r w:rsidR="00F846BE">
        <w:t xml:space="preserve"> security keys required for used of VPS 1*4 RPCs.</w:t>
      </w:r>
    </w:p>
    <w:p w:rsidR="00014EC1" w:rsidRDefault="00014EC1" w:rsidP="00014EC1">
      <w:pPr>
        <w:pStyle w:val="Heading2"/>
      </w:pPr>
      <w:bookmarkStart w:id="107" w:name="_Toc414562576"/>
      <w:r>
        <w:t>Mail Groups and Alerts</w:t>
      </w:r>
      <w:bookmarkEnd w:id="107"/>
    </w:p>
    <w:p w:rsidR="00F846BE" w:rsidRPr="00F846BE" w:rsidRDefault="00F846BE" w:rsidP="00F846BE">
      <w:pPr>
        <w:pStyle w:val="BodyText"/>
      </w:pPr>
      <w:r>
        <w:t>There are no mail groups or alerts provided in VPS 1*4 RPCs.</w:t>
      </w:r>
    </w:p>
    <w:p w:rsidR="00014EC1" w:rsidRDefault="00014EC1" w:rsidP="00014EC1">
      <w:pPr>
        <w:pStyle w:val="Heading2"/>
      </w:pPr>
      <w:bookmarkStart w:id="108" w:name="_Toc414562577"/>
      <w:r>
        <w:t>Remote Systems</w:t>
      </w:r>
      <w:bookmarkEnd w:id="108"/>
    </w:p>
    <w:p w:rsidR="00014EC1" w:rsidRDefault="00014EC1" w:rsidP="00014EC1">
      <w:pPr>
        <w:pStyle w:val="Heading3"/>
      </w:pPr>
      <w:bookmarkStart w:id="109" w:name="_Toc414562578"/>
      <w:r>
        <w:t>Connections</w:t>
      </w:r>
      <w:bookmarkEnd w:id="109"/>
    </w:p>
    <w:p w:rsidR="00854757" w:rsidRPr="00854757" w:rsidRDefault="00854757" w:rsidP="00854757">
      <w:pPr>
        <w:pStyle w:val="BodyText"/>
      </w:pPr>
      <w:r>
        <w:t>There are no direct remote system connections to VPS 1*4 RPCs.  Access to VPS 1*4 run routines is provided through the VistA RPC Broker and the underlying VistA M Server.</w:t>
      </w:r>
    </w:p>
    <w:p w:rsidR="00014EC1" w:rsidRDefault="00014EC1" w:rsidP="00014EC1">
      <w:pPr>
        <w:pStyle w:val="Heading3"/>
      </w:pPr>
      <w:bookmarkStart w:id="110" w:name="_Toc414562579"/>
      <w:r>
        <w:t>Remote Data Views</w:t>
      </w:r>
      <w:bookmarkEnd w:id="110"/>
    </w:p>
    <w:p w:rsidR="00B25183" w:rsidRPr="00B25183" w:rsidRDefault="00B25183" w:rsidP="00B25183">
      <w:pPr>
        <w:pStyle w:val="BodyText"/>
      </w:pPr>
      <w:r>
        <w:t>Remote Data views are not supported by VPS 1*4 RPCs.</w:t>
      </w:r>
    </w:p>
    <w:p w:rsidR="00014EC1" w:rsidRDefault="00014EC1" w:rsidP="00014EC1">
      <w:pPr>
        <w:pStyle w:val="Heading2"/>
      </w:pPr>
      <w:bookmarkStart w:id="111" w:name="_Toc414562580"/>
      <w:r>
        <w:t>Interfaces</w:t>
      </w:r>
      <w:bookmarkEnd w:id="111"/>
    </w:p>
    <w:p w:rsidR="00014EC1" w:rsidRPr="00014EC1" w:rsidRDefault="00FD6F59" w:rsidP="00014EC1">
      <w:pPr>
        <w:pStyle w:val="BodyText"/>
      </w:pPr>
      <w:r>
        <w:t>There are n</w:t>
      </w:r>
      <w:r w:rsidR="00170B3A">
        <w:t>o non-VA products</w:t>
      </w:r>
      <w:r w:rsidR="00014EC1">
        <w:t xml:space="preserve"> embedded in or required by </w:t>
      </w:r>
      <w:r w:rsidR="004141BF">
        <w:t>VPS 1*4</w:t>
      </w:r>
      <w:r w:rsidR="00014EC1">
        <w:t xml:space="preserve"> RPCs, other than those proved by the underlying operating system and VistA RPC Broker.</w:t>
      </w:r>
    </w:p>
    <w:p w:rsidR="00014EC1" w:rsidRDefault="00FD6F59" w:rsidP="00FD6F59">
      <w:pPr>
        <w:pStyle w:val="Heading2"/>
      </w:pPr>
      <w:bookmarkStart w:id="112" w:name="_Toc414562581"/>
      <w:r>
        <w:t>Electronic Signatures</w:t>
      </w:r>
      <w:bookmarkEnd w:id="112"/>
    </w:p>
    <w:p w:rsidR="00FD6F59" w:rsidRDefault="00FD6F59" w:rsidP="00FD6F59">
      <w:pPr>
        <w:pStyle w:val="BodyText"/>
      </w:pPr>
      <w:r>
        <w:t>There are n</w:t>
      </w:r>
      <w:r w:rsidR="00DE72A0">
        <w:t xml:space="preserve">o electronic signatures used </w:t>
      </w:r>
      <w:r>
        <w:t xml:space="preserve">or required by </w:t>
      </w:r>
      <w:r w:rsidR="004141BF">
        <w:t>VPS 1*4</w:t>
      </w:r>
      <w:r>
        <w:t xml:space="preserve"> RPCs.</w:t>
      </w:r>
    </w:p>
    <w:p w:rsidR="006A730D" w:rsidRDefault="006A730D" w:rsidP="006A730D">
      <w:pPr>
        <w:pStyle w:val="Heading2"/>
      </w:pPr>
      <w:bookmarkStart w:id="113" w:name="_Toc414562582"/>
      <w:r>
        <w:t>Security Keys</w:t>
      </w:r>
      <w:bookmarkEnd w:id="113"/>
    </w:p>
    <w:p w:rsidR="006A730D" w:rsidRDefault="006A730D" w:rsidP="006A730D">
      <w:pPr>
        <w:pStyle w:val="BodyText"/>
      </w:pPr>
      <w:r>
        <w:t>No security keys are exported with the RPC Broker software.</w:t>
      </w:r>
    </w:p>
    <w:p w:rsidR="006A730D" w:rsidRDefault="006A730D" w:rsidP="006A730D">
      <w:pPr>
        <w:pStyle w:val="Heading2"/>
      </w:pPr>
      <w:bookmarkStart w:id="114" w:name="_Toc414562583"/>
      <w:r>
        <w:lastRenderedPageBreak/>
        <w:t>File Security</w:t>
      </w:r>
      <w:bookmarkEnd w:id="114"/>
    </w:p>
    <w:p w:rsidR="006A730D" w:rsidRDefault="006A730D" w:rsidP="006A730D">
      <w:pPr>
        <w:pStyle w:val="BodyText"/>
      </w:pPr>
      <w:r>
        <w:t xml:space="preserve">There are no VistA M Server data files for which </w:t>
      </w:r>
      <w:r w:rsidR="004141BF">
        <w:t>VPS 1*4</w:t>
      </w:r>
      <w:r>
        <w:t xml:space="preserve"> is the custodial owner.</w:t>
      </w:r>
    </w:p>
    <w:p w:rsidR="00391252" w:rsidRDefault="00391252" w:rsidP="00391252">
      <w:pPr>
        <w:pStyle w:val="Heading2"/>
      </w:pPr>
      <w:bookmarkStart w:id="115" w:name="_Toc414562584"/>
      <w:r>
        <w:t>Official Policies</w:t>
      </w:r>
      <w:bookmarkEnd w:id="115"/>
    </w:p>
    <w:p w:rsidR="00391252" w:rsidRPr="00216266" w:rsidRDefault="00391252" w:rsidP="00391252">
      <w:pPr>
        <w:pStyle w:val="BodyText"/>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w:t>
      </w:r>
      <w:proofErr w:type="spellStart"/>
      <w:r w:rsidRPr="00216266">
        <w:t>Health</w:t>
      </w:r>
      <w:r w:rsidRPr="00391252">
        <w:t>e</w:t>
      </w:r>
      <w:r w:rsidRPr="00216266">
        <w:t>Vet</w:t>
      </w:r>
      <w:proofErr w:type="spellEnd"/>
      <w:r w:rsidRPr="00216266">
        <w:t xml:space="preserve"> </w:t>
      </w:r>
      <w:proofErr w:type="spellStart"/>
      <w:r w:rsidRPr="00216266">
        <w:t>VistA</w:t>
      </w:r>
      <w:proofErr w:type="spellEnd"/>
      <w:r w:rsidRPr="00216266">
        <w:t xml:space="preserve"> Class I software code.</w:t>
      </w:r>
    </w:p>
    <w:p w:rsidR="00642C44" w:rsidRPr="003F003B" w:rsidRDefault="003F003B" w:rsidP="003F003B">
      <w:pPr>
        <w:pStyle w:val="Heading1"/>
      </w:pPr>
      <w:bookmarkStart w:id="116" w:name="_Toc206326205"/>
      <w:bookmarkStart w:id="117" w:name="_Toc206326206"/>
      <w:bookmarkStart w:id="118" w:name="_Toc206326208"/>
      <w:bookmarkStart w:id="119" w:name="_Toc206326210"/>
      <w:bookmarkStart w:id="120" w:name="_Toc390883236"/>
      <w:bookmarkStart w:id="121" w:name="_Toc390883247"/>
      <w:bookmarkStart w:id="122" w:name="_Toc390883249"/>
      <w:bookmarkStart w:id="123" w:name="_Toc414562585"/>
      <w:bookmarkEnd w:id="86"/>
      <w:bookmarkEnd w:id="87"/>
      <w:bookmarkEnd w:id="88"/>
      <w:bookmarkEnd w:id="116"/>
      <w:bookmarkEnd w:id="117"/>
      <w:bookmarkEnd w:id="118"/>
      <w:bookmarkEnd w:id="119"/>
      <w:bookmarkEnd w:id="120"/>
      <w:bookmarkEnd w:id="121"/>
      <w:bookmarkEnd w:id="122"/>
      <w:r>
        <w:t>Acronyms and Glossary</w:t>
      </w:r>
      <w:bookmarkStart w:id="124" w:name="_Toc236195839"/>
      <w:bookmarkEnd w:id="123"/>
    </w:p>
    <w:p w:rsidR="003F003B" w:rsidRPr="001C0B36" w:rsidRDefault="003F003B" w:rsidP="001102DA">
      <w:pPr>
        <w:pStyle w:val="Heading2"/>
      </w:pPr>
      <w:bookmarkStart w:id="125" w:name="ApprovalSignatures1"/>
      <w:bookmarkStart w:id="126" w:name="_Toc79889715"/>
      <w:bookmarkStart w:id="127" w:name="Acronyms1"/>
      <w:bookmarkStart w:id="128" w:name="_Ref207529685"/>
      <w:bookmarkStart w:id="129" w:name="_Ref207529721"/>
      <w:bookmarkStart w:id="130" w:name="_Toc234302625"/>
      <w:bookmarkStart w:id="131" w:name="_Toc300057747"/>
      <w:bookmarkStart w:id="132" w:name="_Toc414562586"/>
      <w:bookmarkStart w:id="133" w:name="_Toc320274583"/>
      <w:bookmarkStart w:id="134" w:name="_Toc320279456"/>
      <w:bookmarkStart w:id="135" w:name="_Toc323533346"/>
      <w:bookmarkEnd w:id="124"/>
      <w:bookmarkEnd w:id="125"/>
      <w:r w:rsidRPr="001C0B36">
        <w:t>Acronyms</w:t>
      </w:r>
      <w:bookmarkEnd w:id="126"/>
      <w:bookmarkEnd w:id="127"/>
      <w:bookmarkEnd w:id="128"/>
      <w:bookmarkEnd w:id="129"/>
      <w:bookmarkEnd w:id="130"/>
      <w:bookmarkEnd w:id="131"/>
      <w:bookmarkEnd w:id="132"/>
    </w:p>
    <w:p w:rsidR="003F003B" w:rsidRDefault="003F003B" w:rsidP="003F003B">
      <w:pPr>
        <w:pStyle w:val="Caption"/>
      </w:pPr>
      <w:bookmarkStart w:id="136" w:name="_Toc410334436"/>
      <w:r>
        <w:t xml:space="preserve">Table </w:t>
      </w:r>
      <w:fldSimple w:instr=" SEQ Table \* ARABIC ">
        <w:r w:rsidR="00462913">
          <w:rPr>
            <w:noProof/>
          </w:rPr>
          <w:t>7</w:t>
        </w:r>
      </w:fldSimple>
      <w:r>
        <w:t>: List of Acronyms</w:t>
      </w:r>
      <w:bookmarkEnd w:id="13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6C1C4B" w:rsidTr="00D92BE0">
        <w:trPr>
          <w:jc w:val="center"/>
        </w:trPr>
        <w:tc>
          <w:tcPr>
            <w:tcW w:w="1980" w:type="dxa"/>
          </w:tcPr>
          <w:p w:rsidR="006C1C4B" w:rsidRPr="001C0B36" w:rsidRDefault="006C1C4B" w:rsidP="00D92BE0">
            <w:pPr>
              <w:pStyle w:val="TableText"/>
            </w:pPr>
            <w:r>
              <w:t>PPOC</w:t>
            </w:r>
          </w:p>
        </w:tc>
        <w:tc>
          <w:tcPr>
            <w:tcW w:w="7128" w:type="dxa"/>
          </w:tcPr>
          <w:p w:rsidR="006C1C4B" w:rsidRPr="001C0B36" w:rsidRDefault="006C1C4B" w:rsidP="00D92BE0">
            <w:pPr>
              <w:pStyle w:val="TableText"/>
            </w:pPr>
            <w:r>
              <w:t>Print at Point of Collection</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lastRenderedPageBreak/>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3F003B">
      <w:pPr>
        <w:pStyle w:val="Heading3"/>
      </w:pPr>
      <w:bookmarkStart w:id="137" w:name="_Toc414562587"/>
      <w:r>
        <w:t>Glossary</w:t>
      </w:r>
      <w:bookmarkEnd w:id="137"/>
    </w:p>
    <w:p w:rsidR="003F003B" w:rsidRDefault="003F003B" w:rsidP="003F003B">
      <w:pPr>
        <w:pStyle w:val="Caption"/>
      </w:pPr>
      <w:bookmarkStart w:id="138" w:name="_Toc410334437"/>
      <w:r>
        <w:t xml:space="preserve">Table </w:t>
      </w:r>
      <w:fldSimple w:instr=" SEQ Table \* ARABIC ">
        <w:r w:rsidR="00462913">
          <w:rPr>
            <w:noProof/>
          </w:rPr>
          <w:t>8</w:t>
        </w:r>
      </w:fldSimple>
      <w:r>
        <w:t>: Glossary</w:t>
      </w:r>
      <w:bookmarkEnd w:id="1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w:t>
            </w:r>
            <w:proofErr w:type="spellStart"/>
            <w:r w:rsidR="00170B3A">
              <w:t>VistA</w:t>
            </w:r>
            <w:proofErr w:type="spellEnd"/>
            <w:r w:rsidR="00170B3A">
              <w:t xml:space="preserve">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proofErr w:type="spellStart"/>
            <w:r w:rsidRPr="00795F4F">
              <w:lastRenderedPageBreak/>
              <w:t>VetLink</w:t>
            </w:r>
            <w:proofErr w:type="spellEnd"/>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33"/>
      <w:bookmarkEnd w:id="134"/>
      <w:bookmarkEnd w:id="135"/>
    </w:tbl>
    <w:p w:rsidR="006B3201" w:rsidRDefault="006B3201">
      <w:pPr>
        <w:rPr>
          <w:sz w:val="18"/>
          <w:szCs w:val="22"/>
        </w:rPr>
      </w:pPr>
    </w:p>
    <w:sectPr w:rsidR="006B320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FB4" w:rsidRDefault="00DA6FB4">
      <w:r>
        <w:separator/>
      </w:r>
    </w:p>
    <w:p w:rsidR="00DA6FB4" w:rsidRDefault="00DA6FB4"/>
  </w:endnote>
  <w:endnote w:type="continuationSeparator" w:id="0">
    <w:p w:rsidR="00DA6FB4" w:rsidRDefault="00DA6FB4">
      <w:r>
        <w:continuationSeparator/>
      </w:r>
    </w:p>
    <w:p w:rsidR="00DA6FB4" w:rsidRDefault="00DA6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panose1 w:val="020B0609020202020204"/>
    <w:charset w:val="00"/>
    <w:family w:val="modern"/>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503CF2" w:rsidRPr="007438A9" w:rsidRDefault="00503CF2" w:rsidP="005C53F2">
        <w:pPr>
          <w:pStyle w:val="Footer"/>
          <w:rPr>
            <w:rFonts w:ascii="Arial" w:hAnsi="Arial" w:cs="Arial"/>
            <w:sz w:val="16"/>
          </w:rPr>
        </w:pPr>
        <w:r>
          <w:t>VPS 1*4 Technical Manual</w:t>
        </w:r>
        <w:r>
          <w:rPr>
            <w:rFonts w:ascii="Arial" w:hAnsi="Arial" w:cs="Arial"/>
            <w:sz w:val="16"/>
          </w:rPr>
          <w:tab/>
        </w:r>
        <w:r>
          <w:rPr>
            <w:rFonts w:ascii="Arial" w:hAnsi="Arial" w:cs="Arial"/>
            <w:sz w:val="16"/>
          </w:rPr>
          <w:tab/>
          <w:t>Revised: January 2015</w:t>
        </w:r>
      </w:p>
      <w:p w:rsidR="00503CF2" w:rsidRPr="00250B0B" w:rsidRDefault="00503CF2"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September 12, 2014</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7C0E6A" w:rsidRPr="007C0E6A">
          <w:rPr>
            <w:rFonts w:ascii="Arial" w:hAnsi="Arial" w:cs="Arial"/>
            <w:noProof/>
            <w:sz w:val="16"/>
            <w:szCs w:val="20"/>
          </w:rPr>
          <w:t>ii</w:t>
        </w:r>
        <w:r w:rsidRPr="00250B0B">
          <w:rPr>
            <w:sz w:val="16"/>
            <w:szCs w:val="20"/>
          </w:rPr>
          <w:fldChar w:fldCharType="end"/>
        </w:r>
        <w:r w:rsidR="00F15F5C">
          <w:rPr>
            <w:rFonts w:ascii="Arial" w:hAnsi="Arial" w:cs="Arial"/>
            <w:sz w:val="16"/>
          </w:rPr>
          <w:tab/>
          <w:t>Version No. 0.05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FB4" w:rsidRDefault="00DA6FB4">
      <w:r>
        <w:separator/>
      </w:r>
    </w:p>
    <w:p w:rsidR="00DA6FB4" w:rsidRDefault="00DA6FB4"/>
  </w:footnote>
  <w:footnote w:type="continuationSeparator" w:id="0">
    <w:p w:rsidR="00DA6FB4" w:rsidRDefault="00DA6FB4">
      <w:r>
        <w:continuationSeparator/>
      </w:r>
    </w:p>
    <w:p w:rsidR="00DA6FB4" w:rsidRDefault="00DA6FB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3">
    <w:nsid w:val="20284B5E"/>
    <w:multiLevelType w:val="hybridMultilevel"/>
    <w:tmpl w:val="7526A8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8">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2">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4">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5">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E2065E"/>
    <w:multiLevelType w:val="hybridMultilevel"/>
    <w:tmpl w:val="458ED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8"/>
  </w:num>
  <w:num w:numId="4">
    <w:abstractNumId w:val="10"/>
  </w:num>
  <w:num w:numId="5">
    <w:abstractNumId w:val="1"/>
  </w:num>
  <w:num w:numId="6">
    <w:abstractNumId w:val="25"/>
  </w:num>
  <w:num w:numId="7">
    <w:abstractNumId w:val="17"/>
  </w:num>
  <w:num w:numId="8">
    <w:abstractNumId w:val="9"/>
  </w:num>
  <w:num w:numId="9">
    <w:abstractNumId w:val="27"/>
  </w:num>
  <w:num w:numId="10">
    <w:abstractNumId w:val="15"/>
  </w:num>
  <w:num w:numId="11">
    <w:abstractNumId w:val="0"/>
  </w:num>
  <w:num w:numId="12">
    <w:abstractNumId w:val="24"/>
  </w:num>
  <w:num w:numId="13">
    <w:abstractNumId w:val="22"/>
  </w:num>
  <w:num w:numId="14">
    <w:abstractNumId w:val="20"/>
  </w:num>
  <w:num w:numId="15">
    <w:abstractNumId w:val="23"/>
  </w:num>
  <w:num w:numId="16">
    <w:abstractNumId w:val="13"/>
  </w:num>
  <w:num w:numId="17">
    <w:abstractNumId w:val="2"/>
  </w:num>
  <w:num w:numId="18">
    <w:abstractNumId w:val="7"/>
  </w:num>
  <w:num w:numId="19">
    <w:abstractNumId w:val="16"/>
  </w:num>
  <w:num w:numId="20">
    <w:abstractNumId w:val="12"/>
  </w:num>
  <w:num w:numId="21">
    <w:abstractNumId w:val="8"/>
  </w:num>
  <w:num w:numId="22">
    <w:abstractNumId w:val="5"/>
  </w:num>
  <w:num w:numId="23">
    <w:abstractNumId w:val="6"/>
  </w:num>
  <w:num w:numId="24">
    <w:abstractNumId w:val="14"/>
  </w:num>
  <w:num w:numId="25">
    <w:abstractNumId w:val="19"/>
  </w:num>
  <w:num w:numId="26">
    <w:abstractNumId w:val="11"/>
  </w:num>
  <w:num w:numId="27">
    <w:abstractNumId w:val="13"/>
  </w:num>
  <w:num w:numId="28">
    <w:abstractNumId w:val="3"/>
  </w:num>
  <w:num w:numId="29">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016"/>
    <w:rsid w:val="00001550"/>
    <w:rsid w:val="00004AB3"/>
    <w:rsid w:val="0000651D"/>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4653"/>
    <w:rsid w:val="00050CBA"/>
    <w:rsid w:val="00053493"/>
    <w:rsid w:val="00054268"/>
    <w:rsid w:val="00054BAB"/>
    <w:rsid w:val="00055B23"/>
    <w:rsid w:val="000576BF"/>
    <w:rsid w:val="00061DBA"/>
    <w:rsid w:val="0007078F"/>
    <w:rsid w:val="00075643"/>
    <w:rsid w:val="0007598C"/>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2B10"/>
    <w:rsid w:val="000A2B6D"/>
    <w:rsid w:val="000A604A"/>
    <w:rsid w:val="000A6E34"/>
    <w:rsid w:val="000B0166"/>
    <w:rsid w:val="000B1C39"/>
    <w:rsid w:val="000B23F8"/>
    <w:rsid w:val="000B30EE"/>
    <w:rsid w:val="000B35DC"/>
    <w:rsid w:val="000B41B0"/>
    <w:rsid w:val="000B4B8F"/>
    <w:rsid w:val="000B4D6B"/>
    <w:rsid w:val="000B5120"/>
    <w:rsid w:val="000B5507"/>
    <w:rsid w:val="000B56A2"/>
    <w:rsid w:val="000B68E3"/>
    <w:rsid w:val="000B7B2B"/>
    <w:rsid w:val="000C170A"/>
    <w:rsid w:val="000C3464"/>
    <w:rsid w:val="000C5F54"/>
    <w:rsid w:val="000D06A2"/>
    <w:rsid w:val="000D152A"/>
    <w:rsid w:val="000D63C5"/>
    <w:rsid w:val="000D66B8"/>
    <w:rsid w:val="000D7978"/>
    <w:rsid w:val="000E1274"/>
    <w:rsid w:val="000E3067"/>
    <w:rsid w:val="000E3A73"/>
    <w:rsid w:val="000E3B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56C"/>
    <w:rsid w:val="0010664C"/>
    <w:rsid w:val="0010699F"/>
    <w:rsid w:val="001102DA"/>
    <w:rsid w:val="00110F34"/>
    <w:rsid w:val="001117EB"/>
    <w:rsid w:val="0011291B"/>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4763"/>
    <w:rsid w:val="00165C8C"/>
    <w:rsid w:val="00166072"/>
    <w:rsid w:val="001707D1"/>
    <w:rsid w:val="00170B3A"/>
    <w:rsid w:val="001725B5"/>
    <w:rsid w:val="0017496C"/>
    <w:rsid w:val="001819E0"/>
    <w:rsid w:val="00183CF1"/>
    <w:rsid w:val="001844F9"/>
    <w:rsid w:val="0018676B"/>
    <w:rsid w:val="00186C2F"/>
    <w:rsid w:val="00193890"/>
    <w:rsid w:val="00193A3B"/>
    <w:rsid w:val="00195274"/>
    <w:rsid w:val="001A180D"/>
    <w:rsid w:val="001A3C5C"/>
    <w:rsid w:val="001A6FE7"/>
    <w:rsid w:val="001A7733"/>
    <w:rsid w:val="001B0AD3"/>
    <w:rsid w:val="001B196B"/>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1902"/>
    <w:rsid w:val="001D246C"/>
    <w:rsid w:val="001D7446"/>
    <w:rsid w:val="001E0FAD"/>
    <w:rsid w:val="001E2568"/>
    <w:rsid w:val="001E4B39"/>
    <w:rsid w:val="001E5096"/>
    <w:rsid w:val="001E527E"/>
    <w:rsid w:val="001E52B8"/>
    <w:rsid w:val="001E57D5"/>
    <w:rsid w:val="001E666C"/>
    <w:rsid w:val="001E752B"/>
    <w:rsid w:val="001F0144"/>
    <w:rsid w:val="001F0681"/>
    <w:rsid w:val="001F0B6F"/>
    <w:rsid w:val="001F1ED1"/>
    <w:rsid w:val="001F3187"/>
    <w:rsid w:val="001F3265"/>
    <w:rsid w:val="001F3424"/>
    <w:rsid w:val="001F410C"/>
    <w:rsid w:val="001F42FD"/>
    <w:rsid w:val="0020442F"/>
    <w:rsid w:val="00205BE7"/>
    <w:rsid w:val="00206FBA"/>
    <w:rsid w:val="00212CFA"/>
    <w:rsid w:val="00215FF1"/>
    <w:rsid w:val="0021637E"/>
    <w:rsid w:val="002179D2"/>
    <w:rsid w:val="00217DE5"/>
    <w:rsid w:val="00220DDD"/>
    <w:rsid w:val="0022170C"/>
    <w:rsid w:val="00222A6A"/>
    <w:rsid w:val="00225002"/>
    <w:rsid w:val="00225022"/>
    <w:rsid w:val="002273CA"/>
    <w:rsid w:val="00227677"/>
    <w:rsid w:val="00232451"/>
    <w:rsid w:val="00232992"/>
    <w:rsid w:val="00234418"/>
    <w:rsid w:val="00235338"/>
    <w:rsid w:val="002362DF"/>
    <w:rsid w:val="002442E3"/>
    <w:rsid w:val="00244544"/>
    <w:rsid w:val="00246A69"/>
    <w:rsid w:val="00247313"/>
    <w:rsid w:val="002504E0"/>
    <w:rsid w:val="00250AB3"/>
    <w:rsid w:val="00250B0B"/>
    <w:rsid w:val="002528FB"/>
    <w:rsid w:val="00252CEB"/>
    <w:rsid w:val="00252DA9"/>
    <w:rsid w:val="00255080"/>
    <w:rsid w:val="00255301"/>
    <w:rsid w:val="002553BD"/>
    <w:rsid w:val="00256419"/>
    <w:rsid w:val="00256E33"/>
    <w:rsid w:val="00256F04"/>
    <w:rsid w:val="00260FAC"/>
    <w:rsid w:val="00261788"/>
    <w:rsid w:val="00261C4F"/>
    <w:rsid w:val="00261DE4"/>
    <w:rsid w:val="00262B49"/>
    <w:rsid w:val="00263974"/>
    <w:rsid w:val="00263F28"/>
    <w:rsid w:val="0026526F"/>
    <w:rsid w:val="00267CEA"/>
    <w:rsid w:val="002711A2"/>
    <w:rsid w:val="00273434"/>
    <w:rsid w:val="00276194"/>
    <w:rsid w:val="002761F4"/>
    <w:rsid w:val="00280149"/>
    <w:rsid w:val="0028073A"/>
    <w:rsid w:val="00282EDE"/>
    <w:rsid w:val="00284601"/>
    <w:rsid w:val="0028686D"/>
    <w:rsid w:val="00286B0E"/>
    <w:rsid w:val="00287A79"/>
    <w:rsid w:val="00290C36"/>
    <w:rsid w:val="00291193"/>
    <w:rsid w:val="00292F87"/>
    <w:rsid w:val="00293179"/>
    <w:rsid w:val="00294415"/>
    <w:rsid w:val="00294CFD"/>
    <w:rsid w:val="00294D84"/>
    <w:rsid w:val="00295AC7"/>
    <w:rsid w:val="002A2EE5"/>
    <w:rsid w:val="002A42A2"/>
    <w:rsid w:val="002A4BD2"/>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2F1E"/>
    <w:rsid w:val="002D3B65"/>
    <w:rsid w:val="002D3D04"/>
    <w:rsid w:val="002D5204"/>
    <w:rsid w:val="002D581A"/>
    <w:rsid w:val="002D59E4"/>
    <w:rsid w:val="002D6F1D"/>
    <w:rsid w:val="002D7C83"/>
    <w:rsid w:val="002D7CBA"/>
    <w:rsid w:val="002D7E24"/>
    <w:rsid w:val="002E04B1"/>
    <w:rsid w:val="002E131E"/>
    <w:rsid w:val="002E1D8C"/>
    <w:rsid w:val="002E2940"/>
    <w:rsid w:val="002E49F4"/>
    <w:rsid w:val="002E567B"/>
    <w:rsid w:val="002E61F5"/>
    <w:rsid w:val="002E751D"/>
    <w:rsid w:val="002F0076"/>
    <w:rsid w:val="002F01D8"/>
    <w:rsid w:val="002F0896"/>
    <w:rsid w:val="002F124F"/>
    <w:rsid w:val="002F5410"/>
    <w:rsid w:val="002F5A86"/>
    <w:rsid w:val="002F67FF"/>
    <w:rsid w:val="00301134"/>
    <w:rsid w:val="00303722"/>
    <w:rsid w:val="00303940"/>
    <w:rsid w:val="00303997"/>
    <w:rsid w:val="00304083"/>
    <w:rsid w:val="003052A4"/>
    <w:rsid w:val="00306DEF"/>
    <w:rsid w:val="003079FC"/>
    <w:rsid w:val="0031065C"/>
    <w:rsid w:val="003110DB"/>
    <w:rsid w:val="003110EB"/>
    <w:rsid w:val="0031148F"/>
    <w:rsid w:val="00312352"/>
    <w:rsid w:val="00312E9F"/>
    <w:rsid w:val="00314363"/>
    <w:rsid w:val="00314B90"/>
    <w:rsid w:val="003161A4"/>
    <w:rsid w:val="0031693B"/>
    <w:rsid w:val="00317738"/>
    <w:rsid w:val="003207B5"/>
    <w:rsid w:val="0032241E"/>
    <w:rsid w:val="003225B5"/>
    <w:rsid w:val="00323D1B"/>
    <w:rsid w:val="00323EB1"/>
    <w:rsid w:val="003249C5"/>
    <w:rsid w:val="003257EB"/>
    <w:rsid w:val="00330850"/>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6DB7"/>
    <w:rsid w:val="003F6F38"/>
    <w:rsid w:val="0040263E"/>
    <w:rsid w:val="00403D4E"/>
    <w:rsid w:val="00404B1A"/>
    <w:rsid w:val="00404D9C"/>
    <w:rsid w:val="0040599D"/>
    <w:rsid w:val="00412A5B"/>
    <w:rsid w:val="004141BF"/>
    <w:rsid w:val="00414BA4"/>
    <w:rsid w:val="0041540C"/>
    <w:rsid w:val="0041771C"/>
    <w:rsid w:val="00417989"/>
    <w:rsid w:val="00417E02"/>
    <w:rsid w:val="0042130D"/>
    <w:rsid w:val="00421C75"/>
    <w:rsid w:val="0042286A"/>
    <w:rsid w:val="00423003"/>
    <w:rsid w:val="00423A58"/>
    <w:rsid w:val="00424516"/>
    <w:rsid w:val="00426930"/>
    <w:rsid w:val="00426F17"/>
    <w:rsid w:val="0043096E"/>
    <w:rsid w:val="0043454E"/>
    <w:rsid w:val="004348F9"/>
    <w:rsid w:val="004366CA"/>
    <w:rsid w:val="00441B34"/>
    <w:rsid w:val="00442D25"/>
    <w:rsid w:val="0044423D"/>
    <w:rsid w:val="004444C2"/>
    <w:rsid w:val="00444FBB"/>
    <w:rsid w:val="00446FCF"/>
    <w:rsid w:val="0044722F"/>
    <w:rsid w:val="00451181"/>
    <w:rsid w:val="00451632"/>
    <w:rsid w:val="00452393"/>
    <w:rsid w:val="00453A76"/>
    <w:rsid w:val="0045736E"/>
    <w:rsid w:val="00460912"/>
    <w:rsid w:val="0046123C"/>
    <w:rsid w:val="00462913"/>
    <w:rsid w:val="004637A1"/>
    <w:rsid w:val="0046644B"/>
    <w:rsid w:val="00470F54"/>
    <w:rsid w:val="00471156"/>
    <w:rsid w:val="0047292D"/>
    <w:rsid w:val="00474BBC"/>
    <w:rsid w:val="004816E8"/>
    <w:rsid w:val="00482A71"/>
    <w:rsid w:val="00483D66"/>
    <w:rsid w:val="00484324"/>
    <w:rsid w:val="004864D7"/>
    <w:rsid w:val="00486ED0"/>
    <w:rsid w:val="00492029"/>
    <w:rsid w:val="00492DEA"/>
    <w:rsid w:val="00492FA7"/>
    <w:rsid w:val="0049472A"/>
    <w:rsid w:val="00495179"/>
    <w:rsid w:val="004954BA"/>
    <w:rsid w:val="00495755"/>
    <w:rsid w:val="004A06C1"/>
    <w:rsid w:val="004A14DF"/>
    <w:rsid w:val="004A1A66"/>
    <w:rsid w:val="004A1C63"/>
    <w:rsid w:val="004A2E83"/>
    <w:rsid w:val="004A366D"/>
    <w:rsid w:val="004A3C75"/>
    <w:rsid w:val="004A4ADB"/>
    <w:rsid w:val="004A53F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58B"/>
    <w:rsid w:val="004D07F8"/>
    <w:rsid w:val="004D1CA8"/>
    <w:rsid w:val="004D3041"/>
    <w:rsid w:val="004D3FB6"/>
    <w:rsid w:val="004D5425"/>
    <w:rsid w:val="004D5CD2"/>
    <w:rsid w:val="004D5CD8"/>
    <w:rsid w:val="004D5E92"/>
    <w:rsid w:val="004D6C27"/>
    <w:rsid w:val="004D7A09"/>
    <w:rsid w:val="004E196B"/>
    <w:rsid w:val="004E40D1"/>
    <w:rsid w:val="004F0380"/>
    <w:rsid w:val="004F0FB3"/>
    <w:rsid w:val="004F2650"/>
    <w:rsid w:val="004F3713"/>
    <w:rsid w:val="004F78D0"/>
    <w:rsid w:val="004F7B98"/>
    <w:rsid w:val="004F7F36"/>
    <w:rsid w:val="0050275E"/>
    <w:rsid w:val="005039CF"/>
    <w:rsid w:val="00503CF2"/>
    <w:rsid w:val="00504181"/>
    <w:rsid w:val="00504751"/>
    <w:rsid w:val="00504BC1"/>
    <w:rsid w:val="005068BE"/>
    <w:rsid w:val="005101B9"/>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27F9"/>
    <w:rsid w:val="005347E3"/>
    <w:rsid w:val="00534C79"/>
    <w:rsid w:val="00535C93"/>
    <w:rsid w:val="005376DF"/>
    <w:rsid w:val="0054027C"/>
    <w:rsid w:val="00540BD4"/>
    <w:rsid w:val="005432AA"/>
    <w:rsid w:val="00543E06"/>
    <w:rsid w:val="005445B4"/>
    <w:rsid w:val="00547151"/>
    <w:rsid w:val="00547641"/>
    <w:rsid w:val="0054776B"/>
    <w:rsid w:val="00551765"/>
    <w:rsid w:val="005526C8"/>
    <w:rsid w:val="005530D7"/>
    <w:rsid w:val="005538A7"/>
    <w:rsid w:val="00553C2F"/>
    <w:rsid w:val="00553F9F"/>
    <w:rsid w:val="0055478D"/>
    <w:rsid w:val="00554B8F"/>
    <w:rsid w:val="005566A9"/>
    <w:rsid w:val="00557AE1"/>
    <w:rsid w:val="00560485"/>
    <w:rsid w:val="00560730"/>
    <w:rsid w:val="00563D5A"/>
    <w:rsid w:val="005647C7"/>
    <w:rsid w:val="00566322"/>
    <w:rsid w:val="00566DC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F13FE"/>
    <w:rsid w:val="005F20B2"/>
    <w:rsid w:val="005F2347"/>
    <w:rsid w:val="005F28E6"/>
    <w:rsid w:val="005F321E"/>
    <w:rsid w:val="005F5492"/>
    <w:rsid w:val="005F6C49"/>
    <w:rsid w:val="005F6E95"/>
    <w:rsid w:val="00600E10"/>
    <w:rsid w:val="00604221"/>
    <w:rsid w:val="006052A9"/>
    <w:rsid w:val="006053E7"/>
    <w:rsid w:val="00605B9E"/>
    <w:rsid w:val="00606436"/>
    <w:rsid w:val="00607231"/>
    <w:rsid w:val="00610116"/>
    <w:rsid w:val="0061124A"/>
    <w:rsid w:val="006112B6"/>
    <w:rsid w:val="006133CD"/>
    <w:rsid w:val="00614371"/>
    <w:rsid w:val="006144A2"/>
    <w:rsid w:val="00615327"/>
    <w:rsid w:val="00617490"/>
    <w:rsid w:val="00620E84"/>
    <w:rsid w:val="0062215F"/>
    <w:rsid w:val="00622428"/>
    <w:rsid w:val="006230CD"/>
    <w:rsid w:val="0062588B"/>
    <w:rsid w:val="006261F8"/>
    <w:rsid w:val="0062690C"/>
    <w:rsid w:val="006275CA"/>
    <w:rsid w:val="00632607"/>
    <w:rsid w:val="00632D38"/>
    <w:rsid w:val="00633CDA"/>
    <w:rsid w:val="00634F2D"/>
    <w:rsid w:val="00637043"/>
    <w:rsid w:val="00641B47"/>
    <w:rsid w:val="00641BD5"/>
    <w:rsid w:val="00642849"/>
    <w:rsid w:val="00642C44"/>
    <w:rsid w:val="00642C47"/>
    <w:rsid w:val="00645473"/>
    <w:rsid w:val="0064559A"/>
    <w:rsid w:val="006508D4"/>
    <w:rsid w:val="006528AE"/>
    <w:rsid w:val="00653450"/>
    <w:rsid w:val="00653D1D"/>
    <w:rsid w:val="00654E86"/>
    <w:rsid w:val="00655527"/>
    <w:rsid w:val="0065704C"/>
    <w:rsid w:val="00660D0D"/>
    <w:rsid w:val="00660D39"/>
    <w:rsid w:val="00661C54"/>
    <w:rsid w:val="00662AD4"/>
    <w:rsid w:val="00663B92"/>
    <w:rsid w:val="006670D2"/>
    <w:rsid w:val="00667E47"/>
    <w:rsid w:val="00671B5F"/>
    <w:rsid w:val="00675064"/>
    <w:rsid w:val="00675FD6"/>
    <w:rsid w:val="0067621F"/>
    <w:rsid w:val="00676628"/>
    <w:rsid w:val="00677271"/>
    <w:rsid w:val="00677451"/>
    <w:rsid w:val="006800E1"/>
    <w:rsid w:val="006805BF"/>
    <w:rsid w:val="00680D03"/>
    <w:rsid w:val="006836FC"/>
    <w:rsid w:val="00683DBB"/>
    <w:rsid w:val="00685333"/>
    <w:rsid w:val="00686381"/>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730D"/>
    <w:rsid w:val="006B100B"/>
    <w:rsid w:val="006B16EA"/>
    <w:rsid w:val="006B2DB4"/>
    <w:rsid w:val="006B3201"/>
    <w:rsid w:val="006B3346"/>
    <w:rsid w:val="006B3748"/>
    <w:rsid w:val="006B3B27"/>
    <w:rsid w:val="006B4899"/>
    <w:rsid w:val="006B4FD9"/>
    <w:rsid w:val="006C0521"/>
    <w:rsid w:val="006C1772"/>
    <w:rsid w:val="006C1C4B"/>
    <w:rsid w:val="006C3C58"/>
    <w:rsid w:val="006C69AA"/>
    <w:rsid w:val="006C6F0F"/>
    <w:rsid w:val="006D03FD"/>
    <w:rsid w:val="006D077B"/>
    <w:rsid w:val="006D2471"/>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95B"/>
    <w:rsid w:val="00712E49"/>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1791"/>
    <w:rsid w:val="00732804"/>
    <w:rsid w:val="00732D32"/>
    <w:rsid w:val="00733678"/>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2EF"/>
    <w:rsid w:val="0074730F"/>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73B6D"/>
    <w:rsid w:val="00773D1B"/>
    <w:rsid w:val="00774A5F"/>
    <w:rsid w:val="0077676E"/>
    <w:rsid w:val="00777DEA"/>
    <w:rsid w:val="00780225"/>
    <w:rsid w:val="00781144"/>
    <w:rsid w:val="007816A3"/>
    <w:rsid w:val="007848FF"/>
    <w:rsid w:val="00784DA3"/>
    <w:rsid w:val="00785CEF"/>
    <w:rsid w:val="0078638F"/>
    <w:rsid w:val="007864FA"/>
    <w:rsid w:val="00786A19"/>
    <w:rsid w:val="007905B8"/>
    <w:rsid w:val="00790D9B"/>
    <w:rsid w:val="007917AD"/>
    <w:rsid w:val="00792AB5"/>
    <w:rsid w:val="00794A39"/>
    <w:rsid w:val="00795F4F"/>
    <w:rsid w:val="007A0584"/>
    <w:rsid w:val="007A1E0C"/>
    <w:rsid w:val="007A26E8"/>
    <w:rsid w:val="007A3CEF"/>
    <w:rsid w:val="007A4819"/>
    <w:rsid w:val="007A6C54"/>
    <w:rsid w:val="007A745C"/>
    <w:rsid w:val="007B0203"/>
    <w:rsid w:val="007B3ABF"/>
    <w:rsid w:val="007B5217"/>
    <w:rsid w:val="007B64A1"/>
    <w:rsid w:val="007B69D1"/>
    <w:rsid w:val="007C03DF"/>
    <w:rsid w:val="007C0E6A"/>
    <w:rsid w:val="007C1819"/>
    <w:rsid w:val="007C2096"/>
    <w:rsid w:val="007C48FF"/>
    <w:rsid w:val="007C4B35"/>
    <w:rsid w:val="007C7552"/>
    <w:rsid w:val="007D1377"/>
    <w:rsid w:val="007D4377"/>
    <w:rsid w:val="007D5A1F"/>
    <w:rsid w:val="007D732B"/>
    <w:rsid w:val="007E05D4"/>
    <w:rsid w:val="007E33C9"/>
    <w:rsid w:val="007E4370"/>
    <w:rsid w:val="007E4CC4"/>
    <w:rsid w:val="007F0355"/>
    <w:rsid w:val="007F18EC"/>
    <w:rsid w:val="007F3649"/>
    <w:rsid w:val="007F366F"/>
    <w:rsid w:val="007F376B"/>
    <w:rsid w:val="007F48AB"/>
    <w:rsid w:val="007F4F9E"/>
    <w:rsid w:val="007F767C"/>
    <w:rsid w:val="00802BE0"/>
    <w:rsid w:val="00803B69"/>
    <w:rsid w:val="0080761A"/>
    <w:rsid w:val="00807E79"/>
    <w:rsid w:val="0081116B"/>
    <w:rsid w:val="008115D6"/>
    <w:rsid w:val="00812828"/>
    <w:rsid w:val="00813DBD"/>
    <w:rsid w:val="00813F7C"/>
    <w:rsid w:val="0081483C"/>
    <w:rsid w:val="0081572E"/>
    <w:rsid w:val="00820A50"/>
    <w:rsid w:val="00820D22"/>
    <w:rsid w:val="00821FD9"/>
    <w:rsid w:val="00821FFC"/>
    <w:rsid w:val="00822218"/>
    <w:rsid w:val="0082266C"/>
    <w:rsid w:val="00823BBF"/>
    <w:rsid w:val="00824AEB"/>
    <w:rsid w:val="00824BAA"/>
    <w:rsid w:val="00824FB7"/>
    <w:rsid w:val="008259DD"/>
    <w:rsid w:val="00831500"/>
    <w:rsid w:val="008319A3"/>
    <w:rsid w:val="00832145"/>
    <w:rsid w:val="00832C6F"/>
    <w:rsid w:val="00833231"/>
    <w:rsid w:val="00833EA8"/>
    <w:rsid w:val="00837537"/>
    <w:rsid w:val="00837F65"/>
    <w:rsid w:val="008400D8"/>
    <w:rsid w:val="00840195"/>
    <w:rsid w:val="008405C8"/>
    <w:rsid w:val="00841F89"/>
    <w:rsid w:val="00843124"/>
    <w:rsid w:val="00843142"/>
    <w:rsid w:val="008441C9"/>
    <w:rsid w:val="00845BB9"/>
    <w:rsid w:val="00845E61"/>
    <w:rsid w:val="00850F5B"/>
    <w:rsid w:val="00851812"/>
    <w:rsid w:val="008530EE"/>
    <w:rsid w:val="00854757"/>
    <w:rsid w:val="00855009"/>
    <w:rsid w:val="00857A05"/>
    <w:rsid w:val="00860750"/>
    <w:rsid w:val="008614FB"/>
    <w:rsid w:val="00863629"/>
    <w:rsid w:val="00863724"/>
    <w:rsid w:val="008643F1"/>
    <w:rsid w:val="008649EC"/>
    <w:rsid w:val="00867342"/>
    <w:rsid w:val="00870533"/>
    <w:rsid w:val="00871368"/>
    <w:rsid w:val="00871E3C"/>
    <w:rsid w:val="00873883"/>
    <w:rsid w:val="00875206"/>
    <w:rsid w:val="00875CCB"/>
    <w:rsid w:val="00875EAD"/>
    <w:rsid w:val="00875FF8"/>
    <w:rsid w:val="00880C3D"/>
    <w:rsid w:val="00883EA9"/>
    <w:rsid w:val="0088483D"/>
    <w:rsid w:val="00884DA8"/>
    <w:rsid w:val="00885543"/>
    <w:rsid w:val="00886315"/>
    <w:rsid w:val="0088652D"/>
    <w:rsid w:val="008907A0"/>
    <w:rsid w:val="00891439"/>
    <w:rsid w:val="008944F3"/>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5311"/>
    <w:rsid w:val="008B66E2"/>
    <w:rsid w:val="008B6DE3"/>
    <w:rsid w:val="008B77C8"/>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587D"/>
    <w:rsid w:val="00905E3D"/>
    <w:rsid w:val="00906711"/>
    <w:rsid w:val="00906DAB"/>
    <w:rsid w:val="00906E89"/>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50A2F"/>
    <w:rsid w:val="0095133D"/>
    <w:rsid w:val="00951E7B"/>
    <w:rsid w:val="00952892"/>
    <w:rsid w:val="00953351"/>
    <w:rsid w:val="00953E07"/>
    <w:rsid w:val="00954D62"/>
    <w:rsid w:val="00954E8D"/>
    <w:rsid w:val="0095645F"/>
    <w:rsid w:val="0095717E"/>
    <w:rsid w:val="00960076"/>
    <w:rsid w:val="0096076B"/>
    <w:rsid w:val="009609BB"/>
    <w:rsid w:val="00962487"/>
    <w:rsid w:val="009636F8"/>
    <w:rsid w:val="009645DC"/>
    <w:rsid w:val="00964AB5"/>
    <w:rsid w:val="00965763"/>
    <w:rsid w:val="00967C1C"/>
    <w:rsid w:val="00971474"/>
    <w:rsid w:val="00972AD1"/>
    <w:rsid w:val="00972E47"/>
    <w:rsid w:val="009731BF"/>
    <w:rsid w:val="0097353E"/>
    <w:rsid w:val="00973545"/>
    <w:rsid w:val="00975CFB"/>
    <w:rsid w:val="009763BD"/>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4D52"/>
    <w:rsid w:val="009D7538"/>
    <w:rsid w:val="009E1CB6"/>
    <w:rsid w:val="009E23BF"/>
    <w:rsid w:val="009E3D9F"/>
    <w:rsid w:val="009E507D"/>
    <w:rsid w:val="009E776F"/>
    <w:rsid w:val="009F043E"/>
    <w:rsid w:val="009F0824"/>
    <w:rsid w:val="009F0A0C"/>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1D6"/>
    <w:rsid w:val="00A25324"/>
    <w:rsid w:val="00A26799"/>
    <w:rsid w:val="00A27A6F"/>
    <w:rsid w:val="00A31D8A"/>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0735"/>
    <w:rsid w:val="00A6476D"/>
    <w:rsid w:val="00A648AF"/>
    <w:rsid w:val="00A6512F"/>
    <w:rsid w:val="00A67105"/>
    <w:rsid w:val="00A703DD"/>
    <w:rsid w:val="00A71432"/>
    <w:rsid w:val="00A71AE2"/>
    <w:rsid w:val="00A72028"/>
    <w:rsid w:val="00A753C8"/>
    <w:rsid w:val="00A820CB"/>
    <w:rsid w:val="00A82A67"/>
    <w:rsid w:val="00A83CA3"/>
    <w:rsid w:val="00A83D56"/>
    <w:rsid w:val="00A84294"/>
    <w:rsid w:val="00A855A2"/>
    <w:rsid w:val="00A8613A"/>
    <w:rsid w:val="00A86601"/>
    <w:rsid w:val="00A9044C"/>
    <w:rsid w:val="00A908B5"/>
    <w:rsid w:val="00A90932"/>
    <w:rsid w:val="00A9280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6B3"/>
    <w:rsid w:val="00AA6982"/>
    <w:rsid w:val="00AB16CF"/>
    <w:rsid w:val="00AB2E3E"/>
    <w:rsid w:val="00AB30EF"/>
    <w:rsid w:val="00AB3DB6"/>
    <w:rsid w:val="00AB629A"/>
    <w:rsid w:val="00AB667D"/>
    <w:rsid w:val="00AB6E0C"/>
    <w:rsid w:val="00AC2F89"/>
    <w:rsid w:val="00AC3ADE"/>
    <w:rsid w:val="00AC4781"/>
    <w:rsid w:val="00AC63E5"/>
    <w:rsid w:val="00AD02E3"/>
    <w:rsid w:val="00AD096D"/>
    <w:rsid w:val="00AD1389"/>
    <w:rsid w:val="00AD1685"/>
    <w:rsid w:val="00AD2556"/>
    <w:rsid w:val="00AD2806"/>
    <w:rsid w:val="00AD50AE"/>
    <w:rsid w:val="00AE0123"/>
    <w:rsid w:val="00AE6B8B"/>
    <w:rsid w:val="00AF1DDF"/>
    <w:rsid w:val="00AF3830"/>
    <w:rsid w:val="00AF4F4F"/>
    <w:rsid w:val="00AF5D29"/>
    <w:rsid w:val="00AF6452"/>
    <w:rsid w:val="00AF7AE6"/>
    <w:rsid w:val="00B04771"/>
    <w:rsid w:val="00B05166"/>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1D6"/>
    <w:rsid w:val="00B2662D"/>
    <w:rsid w:val="00B27478"/>
    <w:rsid w:val="00B3192B"/>
    <w:rsid w:val="00B31E5A"/>
    <w:rsid w:val="00B32AC4"/>
    <w:rsid w:val="00B33D6E"/>
    <w:rsid w:val="00B36295"/>
    <w:rsid w:val="00B45F92"/>
    <w:rsid w:val="00B503BA"/>
    <w:rsid w:val="00B53E3D"/>
    <w:rsid w:val="00B54334"/>
    <w:rsid w:val="00B57100"/>
    <w:rsid w:val="00B57DA4"/>
    <w:rsid w:val="00B62261"/>
    <w:rsid w:val="00B634D4"/>
    <w:rsid w:val="00B635AF"/>
    <w:rsid w:val="00B63669"/>
    <w:rsid w:val="00B702F6"/>
    <w:rsid w:val="00B70CFC"/>
    <w:rsid w:val="00B726B8"/>
    <w:rsid w:val="00B73585"/>
    <w:rsid w:val="00B73934"/>
    <w:rsid w:val="00B745BB"/>
    <w:rsid w:val="00B755BC"/>
    <w:rsid w:val="00B76B4A"/>
    <w:rsid w:val="00B811BD"/>
    <w:rsid w:val="00B83F9C"/>
    <w:rsid w:val="00B8571C"/>
    <w:rsid w:val="00B8745A"/>
    <w:rsid w:val="00B878FD"/>
    <w:rsid w:val="00B90134"/>
    <w:rsid w:val="00B92868"/>
    <w:rsid w:val="00B94A13"/>
    <w:rsid w:val="00B958CE"/>
    <w:rsid w:val="00B96A5E"/>
    <w:rsid w:val="00BA113D"/>
    <w:rsid w:val="00BA27B8"/>
    <w:rsid w:val="00BA35FB"/>
    <w:rsid w:val="00BA37C5"/>
    <w:rsid w:val="00BA380A"/>
    <w:rsid w:val="00BA5A99"/>
    <w:rsid w:val="00BA6436"/>
    <w:rsid w:val="00BA6580"/>
    <w:rsid w:val="00BA72AC"/>
    <w:rsid w:val="00BB4FAE"/>
    <w:rsid w:val="00BB597A"/>
    <w:rsid w:val="00BB5E4E"/>
    <w:rsid w:val="00BB6C3B"/>
    <w:rsid w:val="00BB7192"/>
    <w:rsid w:val="00BC0FFB"/>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6257"/>
    <w:rsid w:val="00BE716A"/>
    <w:rsid w:val="00BE719E"/>
    <w:rsid w:val="00BE7785"/>
    <w:rsid w:val="00BF1EB7"/>
    <w:rsid w:val="00BF33F7"/>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2F1"/>
    <w:rsid w:val="00C21838"/>
    <w:rsid w:val="00C21A65"/>
    <w:rsid w:val="00C21C87"/>
    <w:rsid w:val="00C2390A"/>
    <w:rsid w:val="00C26D12"/>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37BE"/>
    <w:rsid w:val="00C651F5"/>
    <w:rsid w:val="00C71A93"/>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7762"/>
    <w:rsid w:val="00CA1758"/>
    <w:rsid w:val="00CA179A"/>
    <w:rsid w:val="00CA2439"/>
    <w:rsid w:val="00CA45EE"/>
    <w:rsid w:val="00CB2AD2"/>
    <w:rsid w:val="00CB425C"/>
    <w:rsid w:val="00CB4DFC"/>
    <w:rsid w:val="00CB5E26"/>
    <w:rsid w:val="00CB66DD"/>
    <w:rsid w:val="00CC28E5"/>
    <w:rsid w:val="00CC3376"/>
    <w:rsid w:val="00CC4C5B"/>
    <w:rsid w:val="00CC6884"/>
    <w:rsid w:val="00CD0B49"/>
    <w:rsid w:val="00CD19D1"/>
    <w:rsid w:val="00CD1C01"/>
    <w:rsid w:val="00CD2FBA"/>
    <w:rsid w:val="00CD3C31"/>
    <w:rsid w:val="00CD3CC7"/>
    <w:rsid w:val="00CD4F2E"/>
    <w:rsid w:val="00CD5B33"/>
    <w:rsid w:val="00CE0F1C"/>
    <w:rsid w:val="00CE3E03"/>
    <w:rsid w:val="00CE61F4"/>
    <w:rsid w:val="00CE6E7F"/>
    <w:rsid w:val="00CF0D05"/>
    <w:rsid w:val="00CF3A6C"/>
    <w:rsid w:val="00CF3C2F"/>
    <w:rsid w:val="00CF66D5"/>
    <w:rsid w:val="00CF7B00"/>
    <w:rsid w:val="00CF7CB8"/>
    <w:rsid w:val="00D008F5"/>
    <w:rsid w:val="00D01863"/>
    <w:rsid w:val="00D028D6"/>
    <w:rsid w:val="00D05D54"/>
    <w:rsid w:val="00D06B17"/>
    <w:rsid w:val="00D07248"/>
    <w:rsid w:val="00D075F9"/>
    <w:rsid w:val="00D10055"/>
    <w:rsid w:val="00D13280"/>
    <w:rsid w:val="00D136FF"/>
    <w:rsid w:val="00D15BF9"/>
    <w:rsid w:val="00D173D9"/>
    <w:rsid w:val="00D176A2"/>
    <w:rsid w:val="00D17CDB"/>
    <w:rsid w:val="00D17FCB"/>
    <w:rsid w:val="00D2065E"/>
    <w:rsid w:val="00D208B7"/>
    <w:rsid w:val="00D23588"/>
    <w:rsid w:val="00D2373E"/>
    <w:rsid w:val="00D25678"/>
    <w:rsid w:val="00D26FDD"/>
    <w:rsid w:val="00D323E5"/>
    <w:rsid w:val="00D34F90"/>
    <w:rsid w:val="00D35DD3"/>
    <w:rsid w:val="00D411CB"/>
    <w:rsid w:val="00D42234"/>
    <w:rsid w:val="00D43A1B"/>
    <w:rsid w:val="00D4529D"/>
    <w:rsid w:val="00D46CFF"/>
    <w:rsid w:val="00D477FE"/>
    <w:rsid w:val="00D479D1"/>
    <w:rsid w:val="00D507EB"/>
    <w:rsid w:val="00D5289D"/>
    <w:rsid w:val="00D529FC"/>
    <w:rsid w:val="00D52BB5"/>
    <w:rsid w:val="00D5359B"/>
    <w:rsid w:val="00D53F0E"/>
    <w:rsid w:val="00D54BBE"/>
    <w:rsid w:val="00D57AB5"/>
    <w:rsid w:val="00D57AF5"/>
    <w:rsid w:val="00D57DFE"/>
    <w:rsid w:val="00D615C6"/>
    <w:rsid w:val="00D61A5A"/>
    <w:rsid w:val="00D61F8E"/>
    <w:rsid w:val="00D635BB"/>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90E63"/>
    <w:rsid w:val="00D92BE0"/>
    <w:rsid w:val="00D92D7A"/>
    <w:rsid w:val="00D93C23"/>
    <w:rsid w:val="00D96884"/>
    <w:rsid w:val="00DA19BF"/>
    <w:rsid w:val="00DA2BC3"/>
    <w:rsid w:val="00DA3CD0"/>
    <w:rsid w:val="00DA4BA0"/>
    <w:rsid w:val="00DA5D2B"/>
    <w:rsid w:val="00DA61BB"/>
    <w:rsid w:val="00DA6FB4"/>
    <w:rsid w:val="00DA7E40"/>
    <w:rsid w:val="00DB153C"/>
    <w:rsid w:val="00DB21BB"/>
    <w:rsid w:val="00DB4867"/>
    <w:rsid w:val="00DB4A3F"/>
    <w:rsid w:val="00DB4D06"/>
    <w:rsid w:val="00DB4DFB"/>
    <w:rsid w:val="00DB4FF5"/>
    <w:rsid w:val="00DB6384"/>
    <w:rsid w:val="00DB6F2E"/>
    <w:rsid w:val="00DB7BC3"/>
    <w:rsid w:val="00DC0BA0"/>
    <w:rsid w:val="00DC1B42"/>
    <w:rsid w:val="00DC2B73"/>
    <w:rsid w:val="00DC49E2"/>
    <w:rsid w:val="00DC6944"/>
    <w:rsid w:val="00DC7E3A"/>
    <w:rsid w:val="00DD240D"/>
    <w:rsid w:val="00DD3FAF"/>
    <w:rsid w:val="00DD55DA"/>
    <w:rsid w:val="00DD5EDC"/>
    <w:rsid w:val="00DD6972"/>
    <w:rsid w:val="00DD7431"/>
    <w:rsid w:val="00DE2A1A"/>
    <w:rsid w:val="00DE34B6"/>
    <w:rsid w:val="00DE543E"/>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5EF8"/>
    <w:rsid w:val="00E06FFD"/>
    <w:rsid w:val="00E07355"/>
    <w:rsid w:val="00E0771F"/>
    <w:rsid w:val="00E10DF8"/>
    <w:rsid w:val="00E14AFD"/>
    <w:rsid w:val="00E15C5D"/>
    <w:rsid w:val="00E163AA"/>
    <w:rsid w:val="00E1687D"/>
    <w:rsid w:val="00E16EC7"/>
    <w:rsid w:val="00E216F1"/>
    <w:rsid w:val="00E21B03"/>
    <w:rsid w:val="00E2381D"/>
    <w:rsid w:val="00E23B73"/>
    <w:rsid w:val="00E241B5"/>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74EDB"/>
    <w:rsid w:val="00E80869"/>
    <w:rsid w:val="00E82F09"/>
    <w:rsid w:val="00E8399C"/>
    <w:rsid w:val="00E84203"/>
    <w:rsid w:val="00E852E4"/>
    <w:rsid w:val="00E85CBF"/>
    <w:rsid w:val="00E9007C"/>
    <w:rsid w:val="00E92A1E"/>
    <w:rsid w:val="00E92C35"/>
    <w:rsid w:val="00E96B4B"/>
    <w:rsid w:val="00E96FC6"/>
    <w:rsid w:val="00E97401"/>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E04F4"/>
    <w:rsid w:val="00EE108F"/>
    <w:rsid w:val="00EE1A43"/>
    <w:rsid w:val="00EE2A6F"/>
    <w:rsid w:val="00EE4D51"/>
    <w:rsid w:val="00EE5A1A"/>
    <w:rsid w:val="00EE5B03"/>
    <w:rsid w:val="00EE64AB"/>
    <w:rsid w:val="00EE68E0"/>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06D15"/>
    <w:rsid w:val="00F10C45"/>
    <w:rsid w:val="00F152AE"/>
    <w:rsid w:val="00F15B3F"/>
    <w:rsid w:val="00F15C83"/>
    <w:rsid w:val="00F15F5C"/>
    <w:rsid w:val="00F16102"/>
    <w:rsid w:val="00F1624F"/>
    <w:rsid w:val="00F1734D"/>
    <w:rsid w:val="00F214A8"/>
    <w:rsid w:val="00F222CE"/>
    <w:rsid w:val="00F227B4"/>
    <w:rsid w:val="00F227E1"/>
    <w:rsid w:val="00F2323C"/>
    <w:rsid w:val="00F2522B"/>
    <w:rsid w:val="00F253E6"/>
    <w:rsid w:val="00F30F34"/>
    <w:rsid w:val="00F31BDB"/>
    <w:rsid w:val="00F33DEC"/>
    <w:rsid w:val="00F33EBC"/>
    <w:rsid w:val="00F36176"/>
    <w:rsid w:val="00F361F8"/>
    <w:rsid w:val="00F36305"/>
    <w:rsid w:val="00F40E8E"/>
    <w:rsid w:val="00F418A7"/>
    <w:rsid w:val="00F43D85"/>
    <w:rsid w:val="00F447D9"/>
    <w:rsid w:val="00F46A9F"/>
    <w:rsid w:val="00F46D12"/>
    <w:rsid w:val="00F47172"/>
    <w:rsid w:val="00F47BD7"/>
    <w:rsid w:val="00F51825"/>
    <w:rsid w:val="00F527C1"/>
    <w:rsid w:val="00F52C03"/>
    <w:rsid w:val="00F54831"/>
    <w:rsid w:val="00F55458"/>
    <w:rsid w:val="00F5656B"/>
    <w:rsid w:val="00F56663"/>
    <w:rsid w:val="00F56BFF"/>
    <w:rsid w:val="00F5779B"/>
    <w:rsid w:val="00F601FD"/>
    <w:rsid w:val="00F60BFA"/>
    <w:rsid w:val="00F62E0A"/>
    <w:rsid w:val="00F631DF"/>
    <w:rsid w:val="00F632B7"/>
    <w:rsid w:val="00F6698D"/>
    <w:rsid w:val="00F6770E"/>
    <w:rsid w:val="00F67A8B"/>
    <w:rsid w:val="00F72BA4"/>
    <w:rsid w:val="00F72E1A"/>
    <w:rsid w:val="00F7431F"/>
    <w:rsid w:val="00F743F9"/>
    <w:rsid w:val="00F74BDE"/>
    <w:rsid w:val="00F75835"/>
    <w:rsid w:val="00F75CC2"/>
    <w:rsid w:val="00F76834"/>
    <w:rsid w:val="00F801D2"/>
    <w:rsid w:val="00F81E44"/>
    <w:rsid w:val="00F82047"/>
    <w:rsid w:val="00F828F7"/>
    <w:rsid w:val="00F82D5E"/>
    <w:rsid w:val="00F8362E"/>
    <w:rsid w:val="00F846BE"/>
    <w:rsid w:val="00F854B2"/>
    <w:rsid w:val="00F85A39"/>
    <w:rsid w:val="00F879AC"/>
    <w:rsid w:val="00F91EC6"/>
    <w:rsid w:val="00F94779"/>
    <w:rsid w:val="00F94C8A"/>
    <w:rsid w:val="00F95916"/>
    <w:rsid w:val="00F961D6"/>
    <w:rsid w:val="00F97012"/>
    <w:rsid w:val="00F97BB2"/>
    <w:rsid w:val="00F97E03"/>
    <w:rsid w:val="00FA172B"/>
    <w:rsid w:val="00FA25B6"/>
    <w:rsid w:val="00FA3890"/>
    <w:rsid w:val="00FA4DCA"/>
    <w:rsid w:val="00FA5B5C"/>
    <w:rsid w:val="00FA5E06"/>
    <w:rsid w:val="00FA5EDC"/>
    <w:rsid w:val="00FA7648"/>
    <w:rsid w:val="00FA7EB1"/>
    <w:rsid w:val="00FB2443"/>
    <w:rsid w:val="00FB2468"/>
    <w:rsid w:val="00FB2715"/>
    <w:rsid w:val="00FB5352"/>
    <w:rsid w:val="00FB65E0"/>
    <w:rsid w:val="00FB660A"/>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0281051">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dd665a5-4d39-4c80-990a-8a3abca4f55f">657KNE7CTRDA-6866-1411</_dlc_DocId>
    <_dlc_DocIdUrl xmlns="cdd665a5-4d39-4c80-990a-8a3abca4f55f">
      <Url>http://vaww.oed.portal.va.gov/projects/vps2/_layouts/DocIdRedir.aspx?ID=657KNE7CTRDA-6866-1411</Url>
      <Description>657KNE7CTRDA-6866-1411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09EF986-591C-4B0E-BF2A-61F226A3D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4.xml><?xml version="1.0" encoding="utf-8"?>
<ds:datastoreItem xmlns:ds="http://schemas.openxmlformats.org/officeDocument/2006/customXml" ds:itemID="{B0388982-585A-48F8-8853-219F0B3C49A7}">
  <ds:schemaRefs>
    <ds:schemaRef ds:uri="http://schemas.microsoft.com/sharepoint/events"/>
  </ds:schemaRefs>
</ds:datastoreItem>
</file>

<file path=customXml/itemProps5.xml><?xml version="1.0" encoding="utf-8"?>
<ds:datastoreItem xmlns:ds="http://schemas.openxmlformats.org/officeDocument/2006/customXml" ds:itemID="{A5D75029-20F7-41D3-9524-8CE7BCE2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37</TotalTime>
  <Pages>21</Pages>
  <Words>4692</Words>
  <Characters>26749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31379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(Mantech)</cp:lastModifiedBy>
  <cp:revision>13</cp:revision>
  <cp:lastPrinted>2014-12-11T15:17:00Z</cp:lastPrinted>
  <dcterms:created xsi:type="dcterms:W3CDTF">2015-03-20T01:24:00Z</dcterms:created>
  <dcterms:modified xsi:type="dcterms:W3CDTF">2015-11-10T01:58:00Z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cc01baff-f2d6-4d62-86cd-9ecbdbd473ab</vt:lpwstr>
  </property>
</Properties>
</file>